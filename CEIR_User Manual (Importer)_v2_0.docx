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C05A4" w14:textId="310BDD37" w:rsidR="003C7ABF" w:rsidRPr="008758D2" w:rsidRDefault="00F23B5A" w:rsidP="00B44664">
      <w:pPr>
        <w:pStyle w:val="BodyText20"/>
        <w:tabs>
          <w:tab w:val="center" w:pos="4513"/>
        </w:tabs>
        <w:rPr>
          <w:sz w:val="20"/>
          <w:szCs w:val="20"/>
        </w:rPr>
        <w:sectPr w:rsidR="003C7ABF" w:rsidRPr="008758D2" w:rsidSect="008D2F10">
          <w:headerReference w:type="even" r:id="rId9"/>
          <w:headerReference w:type="default" r:id="rId10"/>
          <w:footerReference w:type="even" r:id="rId11"/>
          <w:footerReference w:type="default" r:id="rId12"/>
          <w:headerReference w:type="first" r:id="rId13"/>
          <w:footerReference w:type="first" r:id="rId14"/>
          <w:pgSz w:w="11907" w:h="16839" w:code="9"/>
          <w:pgMar w:top="1440" w:right="1440" w:bottom="1440" w:left="1440" w:header="706" w:footer="706" w:gutter="0"/>
          <w:pgNumType w:fmt="lowerRoman" w:start="0"/>
          <w:cols w:space="708"/>
          <w:titlePg/>
          <w:docGrid w:linePitch="360"/>
        </w:sectPr>
      </w:pPr>
      <w:r>
        <w:rPr>
          <w:noProof/>
        </w:rPr>
        <mc:AlternateContent>
          <mc:Choice Requires="wps">
            <w:drawing>
              <wp:anchor distT="0" distB="0" distL="114300" distR="114300" simplePos="0" relativeHeight="251700224" behindDoc="0" locked="0" layoutInCell="1" allowOverlap="1" wp14:anchorId="361138A5" wp14:editId="42A33F08">
                <wp:simplePos x="0" y="0"/>
                <wp:positionH relativeFrom="page">
                  <wp:posOffset>-119380</wp:posOffset>
                </wp:positionH>
                <wp:positionV relativeFrom="paragraph">
                  <wp:posOffset>4756150</wp:posOffset>
                </wp:positionV>
                <wp:extent cx="8213090" cy="794385"/>
                <wp:effectExtent l="0" t="0" r="16510" b="2476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3090" cy="794385"/>
                        </a:xfrm>
                        <a:prstGeom prst="rect">
                          <a:avLst/>
                        </a:prstGeom>
                        <a:solidFill>
                          <a:schemeClr val="accent1">
                            <a:lumMod val="50000"/>
                            <a:alpha val="75294"/>
                          </a:schemeClr>
                        </a:solidFill>
                        <a:ln w="12700" cap="flat" cmpd="sng" algn="ctr">
                          <a:solidFill>
                            <a:srgbClr val="3786CD"/>
                          </a:solidFill>
                          <a:prstDash val="solid"/>
                          <a:miter lim="800000"/>
                        </a:ln>
                        <a:effectLst/>
                      </wps:spPr>
                      <wps:txbx>
                        <w:txbxContent>
                          <w:p w14:paraId="02C2F2D3" w14:textId="77777777" w:rsidR="00E40E9F" w:rsidRDefault="00E40E9F" w:rsidP="003236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138A5" id="Rectangle 41" o:spid="_x0000_s1026" style="position:absolute;margin-left:-9.4pt;margin-top:374.5pt;width:646.7pt;height:62.5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" fillcolor="#1f4d78 [1604]" strokecolor="#3786cd" strokeweight="1pt">
                <v:fill opacity="49344f"/>
                <v:path arrowok="t"/>
                <v:textbox>
                  <w:txbxContent>
                    <w:p w14:paraId="02C2F2D3" w14:textId="77777777" w:rsidR="00E40E9F" w:rsidRDefault="00E40E9F" w:rsidP="003236E0"/>
                  </w:txbxContent>
                </v:textbox>
                <w10:wrap anchorx="page"/>
              </v:rect>
            </w:pict>
          </mc:Fallback>
        </mc:AlternateContent>
      </w:r>
      <w:r w:rsidR="00214949">
        <w:rPr>
          <w:noProof/>
        </w:rPr>
        <mc:AlternateContent>
          <mc:Choice Requires="wps">
            <w:drawing>
              <wp:anchor distT="45720" distB="45720" distL="114300" distR="114300" simplePos="0" relativeHeight="251702272" behindDoc="0" locked="0" layoutInCell="1" allowOverlap="1" wp14:anchorId="6CF29222" wp14:editId="5020A28A">
                <wp:simplePos x="0" y="0"/>
                <wp:positionH relativeFrom="page">
                  <wp:align>right</wp:align>
                </wp:positionH>
                <wp:positionV relativeFrom="paragraph">
                  <wp:posOffset>4761230</wp:posOffset>
                </wp:positionV>
                <wp:extent cx="7545070" cy="794385"/>
                <wp:effectExtent l="0" t="0" r="0" b="571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5070" cy="794385"/>
                        </a:xfrm>
                        <a:prstGeom prst="rect">
                          <a:avLst/>
                        </a:prstGeom>
                        <a:noFill/>
                        <a:ln w="9525">
                          <a:noFill/>
                          <a:miter lim="800000"/>
                          <a:headEnd/>
                          <a:tailEnd/>
                        </a:ln>
                      </wps:spPr>
                      <wps:txbx>
                        <w:txbxContent>
                          <w:p w14:paraId="436A7F3A" w14:textId="73CFE985" w:rsidR="00E40E9F" w:rsidRPr="003236E0" w:rsidRDefault="00E40E9F" w:rsidP="003236E0">
                            <w:pPr>
                              <w:jc w:val="center"/>
                              <w:rPr>
                                <w:rFonts w:asciiTheme="minorHAnsi" w:hAnsiTheme="minorHAnsi" w:cstheme="minorHAnsi"/>
                                <w:b/>
                                <w:bCs/>
                                <w:color w:val="FFFFFF" w:themeColor="background1"/>
                                <w:sz w:val="72"/>
                                <w:szCs w:val="72"/>
                              </w:rPr>
                            </w:pPr>
                            <w:r w:rsidRPr="003236E0">
                              <w:rPr>
                                <w:rFonts w:asciiTheme="minorHAnsi" w:hAnsiTheme="minorHAnsi" w:cstheme="minorHAnsi"/>
                                <w:b/>
                                <w:bCs/>
                                <w:color w:val="FFFFFF" w:themeColor="background1"/>
                                <w:sz w:val="72"/>
                                <w:szCs w:val="72"/>
                              </w:rPr>
                              <w:t>Importer User Manual</w:t>
                            </w:r>
                            <w:r>
                              <w:rPr>
                                <w:rFonts w:asciiTheme="minorHAnsi" w:hAnsiTheme="minorHAnsi" w:cstheme="minorHAnsi"/>
                                <w:b/>
                                <w:bCs/>
                                <w:color w:val="FFFFFF" w:themeColor="background1"/>
                                <w:sz w:val="72"/>
                                <w:szCs w:val="72"/>
                              </w:rPr>
                              <w:t xml:space="preserve"> v </w:t>
                            </w:r>
                            <w:r w:rsidR="00BB333E">
                              <w:rPr>
                                <w:rFonts w:asciiTheme="minorHAnsi" w:hAnsiTheme="minorHAnsi" w:cstheme="minorHAnsi"/>
                                <w:b/>
                                <w:bCs/>
                                <w:color w:val="FFFFFF" w:themeColor="background1"/>
                                <w:sz w:val="72"/>
                                <w:szCs w:val="72"/>
                              </w:rPr>
                              <w:t>2</w:t>
                            </w:r>
                            <w:r>
                              <w:rPr>
                                <w:rFonts w:asciiTheme="minorHAnsi" w:hAnsiTheme="minorHAnsi" w:cstheme="minorHAnsi"/>
                                <w:b/>
                                <w:bCs/>
                                <w:color w:val="FFFFFF" w:themeColor="background1"/>
                                <w:sz w:val="72"/>
                                <w:szCs w:val="72"/>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F29222" id="_x0000_t202" coordsize="21600,21600" o:spt="202" path="m,l,21600r21600,l21600,xe">
                <v:stroke joinstyle="miter"/>
                <v:path gradientshapeok="t" o:connecttype="rect"/>
              </v:shapetype>
              <v:shape id="Text Box 2" o:spid="_x0000_s1027" type="#_x0000_t202" style="position:absolute;margin-left:542.9pt;margin-top:374.9pt;width:594.1pt;height:62.55pt;z-index:2517022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" filled="f" stroked="f">
                <v:textbox>
                  <w:txbxContent>
                    <w:p w14:paraId="436A7F3A" w14:textId="73CFE985" w:rsidR="00E40E9F" w:rsidRPr="003236E0" w:rsidRDefault="00E40E9F" w:rsidP="003236E0">
                      <w:pPr>
                        <w:jc w:val="center"/>
                        <w:rPr>
                          <w:rFonts w:asciiTheme="minorHAnsi" w:hAnsiTheme="minorHAnsi" w:cstheme="minorHAnsi"/>
                          <w:b/>
                          <w:bCs/>
                          <w:color w:val="FFFFFF" w:themeColor="background1"/>
                          <w:sz w:val="72"/>
                          <w:szCs w:val="72"/>
                        </w:rPr>
                      </w:pPr>
                      <w:r w:rsidRPr="003236E0">
                        <w:rPr>
                          <w:rFonts w:asciiTheme="minorHAnsi" w:hAnsiTheme="minorHAnsi" w:cstheme="minorHAnsi"/>
                          <w:b/>
                          <w:bCs/>
                          <w:color w:val="FFFFFF" w:themeColor="background1"/>
                          <w:sz w:val="72"/>
                          <w:szCs w:val="72"/>
                        </w:rPr>
                        <w:t>Importer User Manual</w:t>
                      </w:r>
                      <w:r>
                        <w:rPr>
                          <w:rFonts w:asciiTheme="minorHAnsi" w:hAnsiTheme="minorHAnsi" w:cstheme="minorHAnsi"/>
                          <w:b/>
                          <w:bCs/>
                          <w:color w:val="FFFFFF" w:themeColor="background1"/>
                          <w:sz w:val="72"/>
                          <w:szCs w:val="72"/>
                        </w:rPr>
                        <w:t xml:space="preserve"> v </w:t>
                      </w:r>
                      <w:r w:rsidR="00BB333E">
                        <w:rPr>
                          <w:rFonts w:asciiTheme="minorHAnsi" w:hAnsiTheme="minorHAnsi" w:cstheme="minorHAnsi"/>
                          <w:b/>
                          <w:bCs/>
                          <w:color w:val="FFFFFF" w:themeColor="background1"/>
                          <w:sz w:val="72"/>
                          <w:szCs w:val="72"/>
                        </w:rPr>
                        <w:t>2</w:t>
                      </w:r>
                      <w:r>
                        <w:rPr>
                          <w:rFonts w:asciiTheme="minorHAnsi" w:hAnsiTheme="minorHAnsi" w:cstheme="minorHAnsi"/>
                          <w:b/>
                          <w:bCs/>
                          <w:color w:val="FFFFFF" w:themeColor="background1"/>
                          <w:sz w:val="72"/>
                          <w:szCs w:val="72"/>
                        </w:rPr>
                        <w:t>.0</w:t>
                      </w:r>
                    </w:p>
                  </w:txbxContent>
                </v:textbox>
                <w10:wrap type="square" anchorx="page"/>
              </v:shape>
            </w:pict>
          </mc:Fallback>
        </mc:AlternateContent>
      </w:r>
      <w:r w:rsidR="0031618D">
        <w:rPr>
          <w:noProof/>
        </w:rPr>
        <mc:AlternateContent>
          <mc:Choice Requires="wps">
            <w:drawing>
              <wp:anchor distT="45720" distB="45720" distL="114300" distR="114300" simplePos="0" relativeHeight="251591680" behindDoc="0" locked="0" layoutInCell="1" allowOverlap="1" wp14:anchorId="3939D95D" wp14:editId="70721737">
                <wp:simplePos x="0" y="0"/>
                <wp:positionH relativeFrom="page">
                  <wp:align>left</wp:align>
                </wp:positionH>
                <wp:positionV relativeFrom="paragraph">
                  <wp:posOffset>2936162</wp:posOffset>
                </wp:positionV>
                <wp:extent cx="7545070" cy="1687195"/>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5070" cy="1687195"/>
                        </a:xfrm>
                        <a:prstGeom prst="rect">
                          <a:avLst/>
                        </a:prstGeom>
                        <a:noFill/>
                        <a:ln w="9525">
                          <a:noFill/>
                          <a:miter lim="800000"/>
                          <a:headEnd/>
                          <a:tailEnd/>
                        </a:ln>
                      </wps:spPr>
                      <wps:txbx>
                        <w:txbxContent>
                          <w:p w14:paraId="08C76C38" w14:textId="05363212" w:rsidR="00E40E9F" w:rsidRPr="00B44664" w:rsidRDefault="00E40E9F" w:rsidP="00B44664">
                            <w:pPr>
                              <w:pStyle w:val="ListParagraph"/>
                              <w:numPr>
                                <w:ilvl w:val="0"/>
                                <w:numId w:val="59"/>
                              </w:numPr>
                              <w:jc w:val="center"/>
                              <w:rPr>
                                <w:rFonts w:asciiTheme="minorHAnsi" w:hAnsiTheme="minorHAnsi" w:cstheme="minorHAnsi"/>
                                <w:b/>
                                <w:bCs/>
                                <w:color w:val="FFFFFF" w:themeColor="background1"/>
                                <w:sz w:val="96"/>
                                <w:szCs w:val="96"/>
                              </w:rPr>
                            </w:pPr>
                            <w:r w:rsidRPr="00B44664">
                              <w:rPr>
                                <w:rFonts w:asciiTheme="minorHAnsi" w:hAnsiTheme="minorHAnsi" w:cstheme="minorHAnsi"/>
                                <w:b/>
                                <w:bCs/>
                                <w:color w:val="FFFFFF" w:themeColor="background1"/>
                                <w:sz w:val="96"/>
                                <w:szCs w:val="96"/>
                              </w:rPr>
                              <w:t>Central Equipment Identity Register Importer Portal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9D95D" id="_x0000_s1028" type="#_x0000_t202" style="position:absolute;margin-left:0;margin-top:231.2pt;width:594.1pt;height:132.85pt;z-index:25159168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" filled="f" stroked="f">
                <v:textbox>
                  <w:txbxContent>
                    <w:p w14:paraId="08C76C38" w14:textId="05363212" w:rsidR="00E40E9F" w:rsidRPr="00B44664" w:rsidRDefault="00E40E9F" w:rsidP="00B44664">
                      <w:pPr>
                        <w:pStyle w:val="ListParagraph"/>
                        <w:numPr>
                          <w:ilvl w:val="0"/>
                          <w:numId w:val="59"/>
                        </w:numPr>
                        <w:jc w:val="center"/>
                        <w:rPr>
                          <w:rFonts w:asciiTheme="minorHAnsi" w:hAnsiTheme="minorHAnsi" w:cstheme="minorHAnsi"/>
                          <w:b/>
                          <w:bCs/>
                          <w:color w:val="FFFFFF" w:themeColor="background1"/>
                          <w:sz w:val="96"/>
                          <w:szCs w:val="96"/>
                        </w:rPr>
                      </w:pPr>
                      <w:r w:rsidRPr="00B44664">
                        <w:rPr>
                          <w:rFonts w:asciiTheme="minorHAnsi" w:hAnsiTheme="minorHAnsi" w:cstheme="minorHAnsi"/>
                          <w:b/>
                          <w:bCs/>
                          <w:color w:val="FFFFFF" w:themeColor="background1"/>
                          <w:sz w:val="96"/>
                          <w:szCs w:val="96"/>
                        </w:rPr>
                        <w:t>Central Equipment Identity Register Importer Portal</w:t>
                      </w:r>
                    </w:p>
                  </w:txbxContent>
                </v:textbox>
                <w10:wrap type="square" anchorx="page"/>
              </v:shape>
            </w:pict>
          </mc:Fallback>
        </mc:AlternateContent>
      </w:r>
      <w:r w:rsidR="003236E0">
        <w:rPr>
          <w:noProof/>
        </w:rPr>
        <mc:AlternateContent>
          <mc:Choice Requires="wps">
            <w:drawing>
              <wp:anchor distT="0" distB="0" distL="114300" distR="114300" simplePos="0" relativeHeight="251589632" behindDoc="0" locked="0" layoutInCell="1" allowOverlap="1" wp14:anchorId="667990BC" wp14:editId="3FF9BE2B">
                <wp:simplePos x="0" y="0"/>
                <wp:positionH relativeFrom="page">
                  <wp:posOffset>0</wp:posOffset>
                </wp:positionH>
                <wp:positionV relativeFrom="paragraph">
                  <wp:posOffset>2928257</wp:posOffset>
                </wp:positionV>
                <wp:extent cx="8213090" cy="1687195"/>
                <wp:effectExtent l="0" t="0" r="16510" b="27305"/>
                <wp:wrapNone/>
                <wp:docPr id="220"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13090" cy="1687195"/>
                        </a:xfrm>
                        <a:prstGeom prst="rect">
                          <a:avLst/>
                        </a:prstGeom>
                        <a:solidFill>
                          <a:schemeClr val="accent1">
                            <a:alpha val="75294"/>
                          </a:schemeClr>
                        </a:solidFill>
                        <a:ln w="12700" cap="flat" cmpd="sng" algn="ctr">
                          <a:solidFill>
                            <a:srgbClr val="3786CD"/>
                          </a:solidFill>
                          <a:prstDash val="solid"/>
                          <a:miter lim="800000"/>
                        </a:ln>
                        <a:effectLst/>
                      </wps:spPr>
                      <wps:txbx>
                        <w:txbxContent>
                          <w:p w14:paraId="3211D183" w14:textId="77777777" w:rsidR="00E40E9F" w:rsidRDefault="00E40E9F" w:rsidP="00DA460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990BC" id="Rectangle 220" o:spid="_x0000_s1029" style="position:absolute;margin-left:0;margin-top:230.55pt;width:646.7pt;height:132.8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" fillcolor="#5b9bd5 [3204]" strokecolor="#3786cd" strokeweight="1pt">
                <v:fill opacity="49344f"/>
                <v:path arrowok="t"/>
                <v:textbox>
                  <w:txbxContent>
                    <w:p w14:paraId="3211D183" w14:textId="77777777" w:rsidR="00E40E9F" w:rsidRDefault="00E40E9F" w:rsidP="00DA4602"/>
                  </w:txbxContent>
                </v:textbox>
                <w10:wrap anchorx="page"/>
              </v:rect>
            </w:pict>
          </mc:Fallback>
        </mc:AlternateContent>
      </w:r>
      <w:r w:rsidR="00252DB6">
        <w:rPr>
          <w:noProof/>
          <w:sz w:val="20"/>
          <w:szCs w:val="20"/>
          <w:lang w:val="en-IN" w:eastAsia="en-IN"/>
        </w:rPr>
        <w:t>ve</w:t>
      </w:r>
    </w:p>
    <w:p w14:paraId="01310A32" w14:textId="77777777" w:rsidR="00241514" w:rsidRPr="00C70F9A" w:rsidRDefault="00241514" w:rsidP="00E00694">
      <w:pPr>
        <w:pStyle w:val="TableNames"/>
      </w:pPr>
      <w:bookmarkStart w:id="0" w:name="_Toc385937347"/>
      <w:bookmarkStart w:id="1" w:name="_Toc386724013"/>
      <w:bookmarkStart w:id="2" w:name="_Toc387651072"/>
      <w:bookmarkStart w:id="3" w:name="_Toc389744743"/>
      <w:bookmarkStart w:id="4" w:name="_Toc389841230"/>
      <w:bookmarkStart w:id="5" w:name="_Toc390091307"/>
      <w:bookmarkStart w:id="6" w:name="_Toc390091900"/>
      <w:bookmarkStart w:id="7" w:name="_Toc390092071"/>
      <w:bookmarkStart w:id="8" w:name="_Toc392664615"/>
      <w:bookmarkStart w:id="9" w:name="_Toc393985733"/>
      <w:bookmarkStart w:id="10" w:name="_Toc395257988"/>
      <w:bookmarkStart w:id="11" w:name="_Toc395277600"/>
      <w:bookmarkStart w:id="12" w:name="_Toc395345882"/>
      <w:bookmarkStart w:id="13" w:name="_Toc395346384"/>
      <w:bookmarkStart w:id="14" w:name="_Toc395539090"/>
      <w:bookmarkStart w:id="15" w:name="_Toc395597821"/>
      <w:bookmarkStart w:id="16" w:name="_Toc395598050"/>
      <w:bookmarkStart w:id="17" w:name="_Toc395598299"/>
      <w:bookmarkStart w:id="18" w:name="_Toc395600352"/>
      <w:bookmarkStart w:id="19" w:name="_Toc395713687"/>
      <w:bookmarkStart w:id="20" w:name="_Toc398654253"/>
      <w:bookmarkStart w:id="21" w:name="_Toc399322644"/>
      <w:bookmarkStart w:id="22" w:name="_Toc402788471"/>
      <w:bookmarkStart w:id="23" w:name="_Toc406498746"/>
      <w:bookmarkStart w:id="24" w:name="_Toc406669273"/>
      <w:bookmarkStart w:id="25" w:name="_Toc407109268"/>
      <w:bookmarkStart w:id="26" w:name="_Toc408930297"/>
      <w:bookmarkStart w:id="27" w:name="_Toc408930526"/>
      <w:bookmarkStart w:id="28" w:name="_Toc409003656"/>
      <w:bookmarkStart w:id="29" w:name="_Toc409003727"/>
      <w:bookmarkStart w:id="30" w:name="_Toc409003767"/>
      <w:bookmarkStart w:id="31" w:name="_Toc409004075"/>
      <w:bookmarkStart w:id="32" w:name="_Toc409540863"/>
      <w:bookmarkStart w:id="33" w:name="_Toc409780154"/>
      <w:bookmarkStart w:id="34" w:name="_Toc410059042"/>
      <w:bookmarkStart w:id="35" w:name="_Toc410380744"/>
      <w:bookmarkStart w:id="36" w:name="_Toc410394430"/>
      <w:bookmarkStart w:id="37" w:name="_Toc410403358"/>
      <w:bookmarkStart w:id="38" w:name="_Toc410834271"/>
      <w:bookmarkStart w:id="39" w:name="_Toc411523913"/>
      <w:bookmarkStart w:id="40" w:name="_Toc414375659"/>
      <w:bookmarkStart w:id="41" w:name="_Toc414543160"/>
      <w:bookmarkStart w:id="42" w:name="_Toc414868276"/>
      <w:bookmarkStart w:id="43" w:name="_Toc416703718"/>
      <w:bookmarkStart w:id="44" w:name="_Toc416703828"/>
      <w:bookmarkStart w:id="45" w:name="_Toc418250451"/>
      <w:bookmarkStart w:id="46" w:name="_Toc418606563"/>
      <w:bookmarkStart w:id="47" w:name="_Toc420937618"/>
      <w:bookmarkStart w:id="48" w:name="_Toc421114948"/>
      <w:bookmarkStart w:id="49" w:name="_Toc31537549"/>
      <w:bookmarkStart w:id="50" w:name="_Toc31556089"/>
      <w:bookmarkStart w:id="51" w:name="_Toc31633662"/>
      <w:bookmarkStart w:id="52" w:name="_Toc31884129"/>
      <w:bookmarkStart w:id="53" w:name="_Toc31898962"/>
      <w:bookmarkStart w:id="54" w:name="_Toc31899945"/>
      <w:bookmarkStart w:id="55" w:name="_Toc31900096"/>
      <w:bookmarkStart w:id="56" w:name="_Toc31900163"/>
      <w:bookmarkStart w:id="57" w:name="_Toc31900207"/>
      <w:bookmarkStart w:id="58" w:name="_Toc31900285"/>
      <w:bookmarkStart w:id="59" w:name="_Toc31961532"/>
      <w:bookmarkStart w:id="60" w:name="_Toc31988933"/>
      <w:bookmarkStart w:id="61" w:name="_Toc32478497"/>
      <w:bookmarkStart w:id="62" w:name="_Toc32485177"/>
      <w:bookmarkStart w:id="63" w:name="_Toc32485225"/>
      <w:bookmarkStart w:id="64" w:name="_Toc33605928"/>
      <w:bookmarkStart w:id="65" w:name="_Toc354994306"/>
      <w:r w:rsidRPr="00C70F9A">
        <w:lastRenderedPageBreak/>
        <w:t>Document Change History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160DAAF" w14:textId="77777777" w:rsidR="00531438" w:rsidRDefault="00531438" w:rsidP="00531438">
      <w:pPr>
        <w:pStyle w:val="BodyText20"/>
      </w:pPr>
    </w:p>
    <w:tbl>
      <w:tblPr>
        <w:tblStyle w:val="TableGrid"/>
        <w:tblW w:w="0" w:type="auto"/>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282"/>
        <w:gridCol w:w="1824"/>
        <w:gridCol w:w="2859"/>
        <w:gridCol w:w="2052"/>
      </w:tblGrid>
      <w:tr w:rsidR="004F2CE7" w14:paraId="5B0CD40F" w14:textId="77777777" w:rsidTr="0001372C">
        <w:tc>
          <w:tcPr>
            <w:tcW w:w="2282" w:type="dxa"/>
            <w:shd w:val="clear" w:color="auto" w:fill="5B9BD5" w:themeFill="accent1"/>
          </w:tcPr>
          <w:p w14:paraId="0BB24019" w14:textId="77777777" w:rsidR="004F2CE7" w:rsidRDefault="004F2CE7" w:rsidP="00D424B2">
            <w:pPr>
              <w:pStyle w:val="TableColumnLabels"/>
              <w:jc w:val="center"/>
            </w:pPr>
            <w:r>
              <w:t>Version</w:t>
            </w:r>
          </w:p>
        </w:tc>
        <w:tc>
          <w:tcPr>
            <w:tcW w:w="1824" w:type="dxa"/>
            <w:shd w:val="clear" w:color="auto" w:fill="5B9BD5" w:themeFill="accent1"/>
          </w:tcPr>
          <w:p w14:paraId="5051B9D3" w14:textId="77777777" w:rsidR="004F2CE7" w:rsidRDefault="004F2CE7" w:rsidP="00D424B2">
            <w:pPr>
              <w:pStyle w:val="TableColumnLabels"/>
              <w:jc w:val="center"/>
            </w:pPr>
            <w:r>
              <w:t>Change Type</w:t>
            </w:r>
          </w:p>
        </w:tc>
        <w:tc>
          <w:tcPr>
            <w:tcW w:w="2859" w:type="dxa"/>
            <w:shd w:val="clear" w:color="auto" w:fill="5B9BD5" w:themeFill="accent1"/>
          </w:tcPr>
          <w:p w14:paraId="6A52BD13" w14:textId="77777777" w:rsidR="004F2CE7" w:rsidRDefault="004F2CE7" w:rsidP="00D424B2">
            <w:pPr>
              <w:pStyle w:val="TableColumnLabels"/>
              <w:jc w:val="center"/>
            </w:pPr>
            <w:r>
              <w:t>Description</w:t>
            </w:r>
          </w:p>
        </w:tc>
        <w:tc>
          <w:tcPr>
            <w:tcW w:w="2052" w:type="dxa"/>
            <w:shd w:val="clear" w:color="auto" w:fill="5B9BD5" w:themeFill="accent1"/>
          </w:tcPr>
          <w:p w14:paraId="032C718D" w14:textId="77777777" w:rsidR="004F2CE7" w:rsidRDefault="004F2CE7" w:rsidP="00D424B2">
            <w:pPr>
              <w:pStyle w:val="TableColumnLabels"/>
              <w:jc w:val="center"/>
            </w:pPr>
            <w:r>
              <w:t>Date</w:t>
            </w:r>
          </w:p>
        </w:tc>
      </w:tr>
      <w:tr w:rsidR="004F2CE7" w14:paraId="7482F8FE" w14:textId="77777777" w:rsidTr="0001372C">
        <w:tc>
          <w:tcPr>
            <w:tcW w:w="2282" w:type="dxa"/>
          </w:tcPr>
          <w:p w14:paraId="1630393E" w14:textId="77777777" w:rsidR="004F2CE7" w:rsidRPr="00BD7ABF" w:rsidRDefault="004F2CE7" w:rsidP="00D424B2">
            <w:pPr>
              <w:pStyle w:val="BodyText2"/>
              <w:jc w:val="center"/>
              <w:rPr>
                <w:rFonts w:cs="Arial"/>
                <w:sz w:val="18"/>
                <w:szCs w:val="18"/>
              </w:rPr>
            </w:pPr>
            <w:r w:rsidRPr="00BD7ABF">
              <w:rPr>
                <w:rFonts w:cs="Arial"/>
                <w:sz w:val="18"/>
                <w:szCs w:val="18"/>
              </w:rPr>
              <w:t>Draft</w:t>
            </w:r>
          </w:p>
        </w:tc>
        <w:tc>
          <w:tcPr>
            <w:tcW w:w="1824" w:type="dxa"/>
          </w:tcPr>
          <w:p w14:paraId="5310B851" w14:textId="77777777" w:rsidR="004F2CE7" w:rsidRPr="00BD7ABF" w:rsidRDefault="004F2CE7" w:rsidP="004F2CE7">
            <w:pPr>
              <w:pStyle w:val="BodyText2"/>
              <w:rPr>
                <w:rFonts w:cs="Arial"/>
                <w:sz w:val="18"/>
                <w:szCs w:val="18"/>
              </w:rPr>
            </w:pPr>
          </w:p>
        </w:tc>
        <w:tc>
          <w:tcPr>
            <w:tcW w:w="2859" w:type="dxa"/>
          </w:tcPr>
          <w:p w14:paraId="437BEF7D" w14:textId="77777777" w:rsidR="004F2CE7" w:rsidRPr="00BD7ABF" w:rsidRDefault="004F2CE7" w:rsidP="004F2CE7">
            <w:pPr>
              <w:pStyle w:val="BodyText2"/>
              <w:rPr>
                <w:rFonts w:cs="Arial"/>
                <w:sz w:val="18"/>
                <w:szCs w:val="18"/>
              </w:rPr>
            </w:pPr>
            <w:r w:rsidRPr="00BD7ABF">
              <w:rPr>
                <w:rFonts w:cs="Arial"/>
                <w:sz w:val="18"/>
                <w:szCs w:val="18"/>
              </w:rPr>
              <w:t>Submitted for internal review</w:t>
            </w:r>
          </w:p>
        </w:tc>
        <w:tc>
          <w:tcPr>
            <w:tcW w:w="2052" w:type="dxa"/>
          </w:tcPr>
          <w:p w14:paraId="049F761D" w14:textId="77777777" w:rsidR="004F2CE7" w:rsidRPr="00BD7ABF" w:rsidRDefault="00BD7ABF" w:rsidP="00AB02FC">
            <w:pPr>
              <w:pStyle w:val="BodyText2"/>
              <w:jc w:val="center"/>
              <w:rPr>
                <w:rFonts w:cs="Arial"/>
                <w:sz w:val="18"/>
                <w:szCs w:val="18"/>
              </w:rPr>
            </w:pPr>
            <w:r>
              <w:rPr>
                <w:rFonts w:cs="Arial"/>
                <w:sz w:val="18"/>
                <w:szCs w:val="18"/>
              </w:rPr>
              <w:t>February 20</w:t>
            </w:r>
            <w:r w:rsidR="006A39F6">
              <w:rPr>
                <w:rFonts w:cs="Arial"/>
                <w:sz w:val="18"/>
                <w:szCs w:val="18"/>
              </w:rPr>
              <w:t>20</w:t>
            </w:r>
          </w:p>
        </w:tc>
      </w:tr>
      <w:tr w:rsidR="009071E4" w14:paraId="60503BEE" w14:textId="77777777" w:rsidTr="0001372C">
        <w:tc>
          <w:tcPr>
            <w:tcW w:w="2282" w:type="dxa"/>
          </w:tcPr>
          <w:p w14:paraId="505F85F2" w14:textId="25EEE79D" w:rsidR="009071E4" w:rsidRPr="00BD7ABF" w:rsidRDefault="009071E4" w:rsidP="00D424B2">
            <w:pPr>
              <w:pStyle w:val="BodyText2"/>
              <w:jc w:val="center"/>
              <w:rPr>
                <w:rFonts w:cs="Arial"/>
                <w:sz w:val="18"/>
                <w:szCs w:val="18"/>
              </w:rPr>
            </w:pPr>
            <w:r>
              <w:rPr>
                <w:rFonts w:cs="Arial"/>
                <w:sz w:val="18"/>
                <w:szCs w:val="18"/>
              </w:rPr>
              <w:t>Version 2.0</w:t>
            </w:r>
          </w:p>
        </w:tc>
        <w:tc>
          <w:tcPr>
            <w:tcW w:w="1824" w:type="dxa"/>
          </w:tcPr>
          <w:p w14:paraId="7BA2684E" w14:textId="77777777" w:rsidR="009071E4" w:rsidRPr="00BD7ABF" w:rsidRDefault="009071E4" w:rsidP="004F2CE7">
            <w:pPr>
              <w:pStyle w:val="BodyText2"/>
              <w:rPr>
                <w:rFonts w:cs="Arial"/>
                <w:sz w:val="18"/>
                <w:szCs w:val="18"/>
              </w:rPr>
            </w:pPr>
          </w:p>
        </w:tc>
        <w:tc>
          <w:tcPr>
            <w:tcW w:w="2859" w:type="dxa"/>
          </w:tcPr>
          <w:p w14:paraId="20887EE9" w14:textId="686C944E" w:rsidR="009071E4" w:rsidRPr="00BD7ABF" w:rsidRDefault="00755CC8" w:rsidP="004F2CE7">
            <w:pPr>
              <w:pStyle w:val="BodyText2"/>
              <w:rPr>
                <w:rFonts w:cs="Arial"/>
                <w:sz w:val="18"/>
                <w:szCs w:val="18"/>
              </w:rPr>
            </w:pPr>
            <w:r>
              <w:rPr>
                <w:rFonts w:cs="Arial"/>
                <w:sz w:val="18"/>
                <w:szCs w:val="18"/>
              </w:rPr>
              <w:t xml:space="preserve">Multiple System Admin, </w:t>
            </w:r>
            <w:r w:rsidR="0048420A">
              <w:rPr>
                <w:rFonts w:cs="Arial"/>
                <w:sz w:val="18"/>
                <w:szCs w:val="18"/>
              </w:rPr>
              <w:t xml:space="preserve">Configurable Notifications, Only IMEI supported, Filter and sorting, Field Validations, History of the request, Address management </w:t>
            </w:r>
          </w:p>
        </w:tc>
        <w:tc>
          <w:tcPr>
            <w:tcW w:w="2052" w:type="dxa"/>
          </w:tcPr>
          <w:p w14:paraId="2F796CD0" w14:textId="5B26F5E4" w:rsidR="009071E4" w:rsidRDefault="0048420A" w:rsidP="00AB02FC">
            <w:pPr>
              <w:pStyle w:val="BodyText2"/>
              <w:jc w:val="center"/>
              <w:rPr>
                <w:rFonts w:cs="Arial"/>
                <w:sz w:val="18"/>
                <w:szCs w:val="18"/>
              </w:rPr>
            </w:pPr>
            <w:r>
              <w:rPr>
                <w:rFonts w:cs="Arial"/>
                <w:sz w:val="18"/>
                <w:szCs w:val="18"/>
              </w:rPr>
              <w:t>June 2021</w:t>
            </w:r>
          </w:p>
        </w:tc>
      </w:tr>
    </w:tbl>
    <w:p w14:paraId="5F972CE5" w14:textId="77777777" w:rsidR="004F2CE7" w:rsidRDefault="004F2CE7" w:rsidP="00531438">
      <w:pPr>
        <w:pStyle w:val="BodyText20"/>
      </w:pPr>
    </w:p>
    <w:p w14:paraId="45A23A83" w14:textId="77777777" w:rsidR="004F2CE7" w:rsidRPr="00531438" w:rsidRDefault="004F2CE7" w:rsidP="00531438">
      <w:pPr>
        <w:pStyle w:val="BodyText20"/>
      </w:pPr>
    </w:p>
    <w:p w14:paraId="7BAB8DF3" w14:textId="77777777" w:rsidR="00531438" w:rsidRPr="00531438" w:rsidRDefault="00531438" w:rsidP="00531438">
      <w:pPr>
        <w:pStyle w:val="BodyText20"/>
      </w:pPr>
    </w:p>
    <w:p w14:paraId="7F71A5B9" w14:textId="77777777" w:rsidR="00531438" w:rsidRPr="00531438" w:rsidRDefault="00531438" w:rsidP="00531438">
      <w:pPr>
        <w:pStyle w:val="BodyText20"/>
      </w:pPr>
    </w:p>
    <w:p w14:paraId="45EFB38D" w14:textId="77777777" w:rsidR="00531438" w:rsidRPr="00531438" w:rsidRDefault="00531438" w:rsidP="00531438">
      <w:pPr>
        <w:pStyle w:val="BodyText20"/>
      </w:pPr>
    </w:p>
    <w:p w14:paraId="17C8001E" w14:textId="77777777" w:rsidR="00531438" w:rsidRPr="00531438" w:rsidRDefault="00531438" w:rsidP="00531438">
      <w:pPr>
        <w:pStyle w:val="BodyText20"/>
      </w:pPr>
    </w:p>
    <w:p w14:paraId="6EB934D8" w14:textId="77777777" w:rsidR="00531438" w:rsidRPr="00531438" w:rsidRDefault="00531438" w:rsidP="00531438">
      <w:pPr>
        <w:pStyle w:val="BodyText20"/>
      </w:pPr>
    </w:p>
    <w:p w14:paraId="522D3A47" w14:textId="77777777" w:rsidR="00531438" w:rsidRPr="00531438" w:rsidRDefault="00531438" w:rsidP="00531438">
      <w:pPr>
        <w:pStyle w:val="BodyText20"/>
      </w:pPr>
    </w:p>
    <w:p w14:paraId="2C21A0B8" w14:textId="77777777" w:rsidR="00531438" w:rsidRDefault="00531438" w:rsidP="00531438">
      <w:pPr>
        <w:pStyle w:val="BodyText20"/>
      </w:pPr>
    </w:p>
    <w:p w14:paraId="211F6E0A" w14:textId="77777777" w:rsidR="0040040A" w:rsidRDefault="0040040A" w:rsidP="00531438">
      <w:pPr>
        <w:pStyle w:val="BodyText20"/>
      </w:pPr>
    </w:p>
    <w:p w14:paraId="4DCD3C24" w14:textId="77777777" w:rsidR="0040040A" w:rsidRDefault="0040040A" w:rsidP="00531438">
      <w:pPr>
        <w:pStyle w:val="BodyText20"/>
      </w:pPr>
    </w:p>
    <w:p w14:paraId="558907FE" w14:textId="77777777" w:rsidR="0040040A" w:rsidRDefault="0040040A" w:rsidP="00531438">
      <w:pPr>
        <w:pStyle w:val="BodyText20"/>
      </w:pPr>
    </w:p>
    <w:p w14:paraId="05049017" w14:textId="77777777" w:rsidR="0040040A" w:rsidRDefault="0040040A" w:rsidP="00531438">
      <w:pPr>
        <w:pStyle w:val="BodyText20"/>
      </w:pPr>
    </w:p>
    <w:p w14:paraId="1B187CA7" w14:textId="77777777" w:rsidR="0040040A" w:rsidRDefault="0040040A" w:rsidP="00531438">
      <w:pPr>
        <w:pStyle w:val="BodyText20"/>
      </w:pPr>
    </w:p>
    <w:p w14:paraId="1572D249" w14:textId="77777777" w:rsidR="0040040A" w:rsidRDefault="0040040A" w:rsidP="00531438">
      <w:pPr>
        <w:pStyle w:val="BodyText20"/>
      </w:pPr>
    </w:p>
    <w:p w14:paraId="70F9F629" w14:textId="77777777" w:rsidR="0040040A" w:rsidRDefault="0040040A" w:rsidP="00531438">
      <w:pPr>
        <w:pStyle w:val="BodyText20"/>
      </w:pPr>
    </w:p>
    <w:p w14:paraId="40657336" w14:textId="77777777" w:rsidR="0040040A" w:rsidRDefault="0040040A" w:rsidP="00531438">
      <w:pPr>
        <w:pStyle w:val="BodyText20"/>
      </w:pPr>
    </w:p>
    <w:p w14:paraId="0F01C340" w14:textId="77777777" w:rsidR="0040040A" w:rsidRDefault="0040040A" w:rsidP="00531438">
      <w:pPr>
        <w:pStyle w:val="BodyText20"/>
      </w:pPr>
    </w:p>
    <w:p w14:paraId="51AC1F8D" w14:textId="77777777" w:rsidR="0040040A" w:rsidRDefault="0040040A" w:rsidP="00531438">
      <w:pPr>
        <w:pStyle w:val="BodyText20"/>
      </w:pPr>
    </w:p>
    <w:p w14:paraId="534351FE" w14:textId="77777777" w:rsidR="0040040A" w:rsidRDefault="0040040A" w:rsidP="00531438">
      <w:pPr>
        <w:pStyle w:val="BodyText20"/>
      </w:pPr>
    </w:p>
    <w:p w14:paraId="58AD5B15" w14:textId="77777777" w:rsidR="0040040A" w:rsidRDefault="0040040A" w:rsidP="00531438">
      <w:pPr>
        <w:pStyle w:val="BodyText20"/>
      </w:pPr>
    </w:p>
    <w:p w14:paraId="0D8C1E5B" w14:textId="77777777" w:rsidR="0040040A" w:rsidRDefault="0040040A" w:rsidP="00531438">
      <w:pPr>
        <w:pStyle w:val="BodyText20"/>
      </w:pPr>
    </w:p>
    <w:p w14:paraId="537547D9" w14:textId="77777777" w:rsidR="0040040A" w:rsidRDefault="0040040A" w:rsidP="00531438">
      <w:pPr>
        <w:pStyle w:val="BodyText20"/>
      </w:pPr>
    </w:p>
    <w:p w14:paraId="555231EA" w14:textId="77777777" w:rsidR="0040040A" w:rsidRDefault="0040040A" w:rsidP="00531438">
      <w:pPr>
        <w:pStyle w:val="BodyText20"/>
      </w:pPr>
    </w:p>
    <w:p w14:paraId="4D51AEEE" w14:textId="77777777" w:rsidR="0040040A" w:rsidRDefault="0040040A" w:rsidP="00531438">
      <w:pPr>
        <w:pStyle w:val="BodyText20"/>
      </w:pPr>
    </w:p>
    <w:p w14:paraId="51B0C0E5" w14:textId="77777777" w:rsidR="0040040A" w:rsidRDefault="0040040A" w:rsidP="00531438">
      <w:pPr>
        <w:pStyle w:val="BodyText20"/>
      </w:pPr>
    </w:p>
    <w:p w14:paraId="04E4E245" w14:textId="77777777" w:rsidR="0040040A" w:rsidRDefault="0040040A" w:rsidP="00531438">
      <w:pPr>
        <w:pStyle w:val="BodyText20"/>
      </w:pPr>
    </w:p>
    <w:p w14:paraId="5BC912B5" w14:textId="77777777" w:rsidR="0040040A" w:rsidRDefault="0040040A" w:rsidP="00531438">
      <w:pPr>
        <w:pStyle w:val="BodyText20"/>
      </w:pPr>
    </w:p>
    <w:p w14:paraId="4BDF98F2" w14:textId="77777777" w:rsidR="0040040A" w:rsidRDefault="0040040A" w:rsidP="00531438">
      <w:pPr>
        <w:pStyle w:val="BodyText20"/>
      </w:pPr>
    </w:p>
    <w:p w14:paraId="5BFB6B08" w14:textId="77777777" w:rsidR="0040040A" w:rsidRDefault="0040040A" w:rsidP="00531438">
      <w:pPr>
        <w:pStyle w:val="BodyText20"/>
      </w:pPr>
    </w:p>
    <w:p w14:paraId="5745FA0E" w14:textId="77777777" w:rsidR="0040040A" w:rsidRDefault="0040040A" w:rsidP="00531438">
      <w:pPr>
        <w:pStyle w:val="BodyText20"/>
      </w:pPr>
    </w:p>
    <w:p w14:paraId="3296D75C" w14:textId="77777777" w:rsidR="0040040A" w:rsidRDefault="0040040A" w:rsidP="00531438">
      <w:pPr>
        <w:pStyle w:val="BodyText20"/>
      </w:pPr>
    </w:p>
    <w:p w14:paraId="5FD0A9F4" w14:textId="77777777" w:rsidR="0040040A" w:rsidRPr="00531438" w:rsidRDefault="0040040A" w:rsidP="00531438">
      <w:pPr>
        <w:pStyle w:val="BodyText20"/>
      </w:pPr>
    </w:p>
    <w:p w14:paraId="6314E50F" w14:textId="77777777" w:rsidR="00531438" w:rsidRPr="00531438" w:rsidRDefault="00531438" w:rsidP="00531438">
      <w:pPr>
        <w:pStyle w:val="BodyText20"/>
      </w:pPr>
    </w:p>
    <w:p w14:paraId="33A44E1C" w14:textId="77777777" w:rsidR="00531438" w:rsidRPr="00531438" w:rsidRDefault="00531438" w:rsidP="00531438">
      <w:pPr>
        <w:pStyle w:val="BodyText20"/>
      </w:pPr>
    </w:p>
    <w:p w14:paraId="415563F6" w14:textId="77777777" w:rsidR="00531438" w:rsidRPr="00531438" w:rsidRDefault="00531438" w:rsidP="00531438">
      <w:pPr>
        <w:pStyle w:val="BodyText20"/>
      </w:pPr>
    </w:p>
    <w:p w14:paraId="03E89B67" w14:textId="77777777" w:rsidR="00531438" w:rsidRDefault="00531438" w:rsidP="00531438">
      <w:pPr>
        <w:pStyle w:val="BodyText20"/>
      </w:pPr>
    </w:p>
    <w:p w14:paraId="0D9E7964" w14:textId="77777777" w:rsidR="00BD7ABF" w:rsidRDefault="00BD7ABF" w:rsidP="00531438">
      <w:pPr>
        <w:pStyle w:val="BodyText20"/>
      </w:pPr>
    </w:p>
    <w:p w14:paraId="13A3A2EF" w14:textId="77777777" w:rsidR="00BD7ABF" w:rsidRDefault="00BD7ABF" w:rsidP="00531438">
      <w:pPr>
        <w:pStyle w:val="BodyText20"/>
      </w:pPr>
    </w:p>
    <w:p w14:paraId="07AE67BF" w14:textId="77777777" w:rsidR="0001372C" w:rsidRDefault="0001372C" w:rsidP="00531438">
      <w:pPr>
        <w:pStyle w:val="BodyText20"/>
      </w:pPr>
    </w:p>
    <w:p w14:paraId="48CEB159" w14:textId="77777777" w:rsidR="00B35011" w:rsidRPr="00531438" w:rsidRDefault="00E35C43" w:rsidP="00886927">
      <w:pPr>
        <w:pStyle w:val="BodyText20"/>
        <w:tabs>
          <w:tab w:val="left" w:pos="2453"/>
        </w:tabs>
      </w:pPr>
      <w:r>
        <w:tab/>
      </w:r>
      <w:bookmarkEnd w:id="65"/>
    </w:p>
    <w:bookmarkStart w:id="66" w:name="_Toc31988934" w:displacedByCustomXml="next"/>
    <w:bookmarkStart w:id="67" w:name="_Toc32478498" w:displacedByCustomXml="next"/>
    <w:bookmarkStart w:id="68" w:name="_Toc32485178" w:displacedByCustomXml="next"/>
    <w:bookmarkStart w:id="69" w:name="_Toc32485226" w:displacedByCustomXml="next"/>
    <w:bookmarkStart w:id="70" w:name="_Toc33605929" w:displacedByCustomXml="next"/>
    <w:sdt>
      <w:sdtPr>
        <w:rPr>
          <w:rFonts w:ascii="Times New Roman" w:hAnsi="Times New Roman" w:cs="Times New Roman"/>
          <w:b w:val="0"/>
          <w:bCs w:val="0"/>
          <w:spacing w:val="0"/>
          <w:kern w:val="0"/>
          <w:position w:val="0"/>
          <w:sz w:val="24"/>
          <w:szCs w:val="24"/>
        </w:rPr>
        <w:id w:val="-993097543"/>
        <w:docPartObj>
          <w:docPartGallery w:val="Table of Contents"/>
          <w:docPartUnique/>
        </w:docPartObj>
      </w:sdtPr>
      <w:sdtEndPr>
        <w:rPr>
          <w:rFonts w:ascii="Arial" w:hAnsi="Arial" w:cs="Arial"/>
          <w:noProof/>
          <w:sz w:val="20"/>
          <w:szCs w:val="20"/>
        </w:rPr>
      </w:sdtEndPr>
      <w:sdtContent>
        <w:p w14:paraId="2B47B4A7" w14:textId="77777777" w:rsidR="000B0CE4" w:rsidRDefault="000B0CE4" w:rsidP="000B0CE4">
          <w:pPr>
            <w:pStyle w:val="TableNames"/>
          </w:pPr>
          <w:r>
            <w:t>Contents</w:t>
          </w:r>
          <w:bookmarkEnd w:id="70"/>
          <w:bookmarkEnd w:id="69"/>
          <w:bookmarkEnd w:id="68"/>
          <w:bookmarkEnd w:id="67"/>
          <w:bookmarkEnd w:id="66"/>
        </w:p>
        <w:p w14:paraId="0D47A793" w14:textId="4E6CB738" w:rsidR="00AA04BC" w:rsidRDefault="000B0CE4" w:rsidP="00AA04BC">
          <w:pPr>
            <w:pStyle w:val="TOC1"/>
            <w:tabs>
              <w:tab w:val="right" w:leader="dot" w:pos="9017"/>
            </w:tabs>
            <w:rPr>
              <w:rFonts w:asciiTheme="minorHAnsi" w:eastAsiaTheme="minorEastAsia" w:hAnsiTheme="minorHAnsi" w:cstheme="minorBidi"/>
              <w:b w:val="0"/>
              <w:bCs w:val="0"/>
              <w:i w:val="0"/>
              <w:iCs w:val="0"/>
              <w:noProof/>
              <w:sz w:val="22"/>
              <w:szCs w:val="22"/>
            </w:rPr>
          </w:pPr>
          <w:r w:rsidRPr="000B0CE4">
            <w:rPr>
              <w:rFonts w:ascii="Arial" w:hAnsi="Arial" w:cs="Arial"/>
              <w:sz w:val="20"/>
              <w:szCs w:val="20"/>
            </w:rPr>
            <w:fldChar w:fldCharType="begin"/>
          </w:r>
          <w:r w:rsidRPr="000B0CE4">
            <w:rPr>
              <w:rFonts w:ascii="Arial" w:hAnsi="Arial" w:cs="Arial"/>
              <w:sz w:val="20"/>
              <w:szCs w:val="20"/>
            </w:rPr>
            <w:instrText xml:space="preserve"> TOC \o "1-3" \h \z \u </w:instrText>
          </w:r>
          <w:r w:rsidRPr="000B0CE4">
            <w:rPr>
              <w:rFonts w:ascii="Arial" w:hAnsi="Arial" w:cs="Arial"/>
              <w:sz w:val="20"/>
              <w:szCs w:val="20"/>
            </w:rPr>
            <w:fldChar w:fldCharType="separate"/>
          </w:r>
        </w:p>
        <w:p w14:paraId="10F46AE7" w14:textId="573B805E" w:rsidR="00AA04BC" w:rsidRDefault="008B7FF9">
          <w:pPr>
            <w:pStyle w:val="TOC1"/>
            <w:tabs>
              <w:tab w:val="left" w:pos="397"/>
              <w:tab w:val="right" w:leader="dot" w:pos="9017"/>
            </w:tabs>
            <w:rPr>
              <w:rFonts w:asciiTheme="minorHAnsi" w:eastAsiaTheme="minorEastAsia" w:hAnsiTheme="minorHAnsi" w:cstheme="minorBidi"/>
              <w:b w:val="0"/>
              <w:bCs w:val="0"/>
              <w:i w:val="0"/>
              <w:iCs w:val="0"/>
              <w:noProof/>
              <w:sz w:val="22"/>
              <w:szCs w:val="22"/>
            </w:rPr>
          </w:pPr>
          <w:hyperlink w:anchor="_Toc33605931" w:history="1">
            <w:r w:rsidR="00AA04BC" w:rsidRPr="00666108">
              <w:rPr>
                <w:rStyle w:val="Hyperlink"/>
                <w:noProof/>
              </w:rPr>
              <w:t>1</w:t>
            </w:r>
            <w:r w:rsidR="00AA04BC">
              <w:rPr>
                <w:rFonts w:asciiTheme="minorHAnsi" w:eastAsiaTheme="minorEastAsia" w:hAnsiTheme="minorHAnsi" w:cstheme="minorBidi"/>
                <w:b w:val="0"/>
                <w:bCs w:val="0"/>
                <w:i w:val="0"/>
                <w:iCs w:val="0"/>
                <w:noProof/>
                <w:sz w:val="22"/>
                <w:szCs w:val="22"/>
              </w:rPr>
              <w:tab/>
            </w:r>
            <w:r w:rsidR="00AA04BC" w:rsidRPr="00666108">
              <w:rPr>
                <w:rStyle w:val="Hyperlink"/>
                <w:noProof/>
              </w:rPr>
              <w:t>Overview</w:t>
            </w:r>
            <w:r w:rsidR="00AA04BC">
              <w:rPr>
                <w:noProof/>
                <w:webHidden/>
              </w:rPr>
              <w:tab/>
            </w:r>
            <w:r w:rsidR="00AA04BC">
              <w:rPr>
                <w:noProof/>
                <w:webHidden/>
              </w:rPr>
              <w:fldChar w:fldCharType="begin"/>
            </w:r>
            <w:r w:rsidR="00AA04BC">
              <w:rPr>
                <w:noProof/>
                <w:webHidden/>
              </w:rPr>
              <w:instrText xml:space="preserve"> PAGEREF _Toc33605931 \h </w:instrText>
            </w:r>
            <w:r w:rsidR="00AA04BC">
              <w:rPr>
                <w:noProof/>
                <w:webHidden/>
              </w:rPr>
            </w:r>
            <w:r w:rsidR="00AA04BC">
              <w:rPr>
                <w:noProof/>
                <w:webHidden/>
              </w:rPr>
              <w:fldChar w:fldCharType="separate"/>
            </w:r>
            <w:r w:rsidR="00982971">
              <w:rPr>
                <w:noProof/>
                <w:webHidden/>
              </w:rPr>
              <w:t>1</w:t>
            </w:r>
            <w:r w:rsidR="00AA04BC">
              <w:rPr>
                <w:noProof/>
                <w:webHidden/>
              </w:rPr>
              <w:fldChar w:fldCharType="end"/>
            </w:r>
          </w:hyperlink>
        </w:p>
        <w:p w14:paraId="0BB5D1C0" w14:textId="3EE5B3FB"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32" w:history="1">
            <w:r w:rsidR="00AA04BC" w:rsidRPr="00666108">
              <w:rPr>
                <w:rStyle w:val="Hyperlink"/>
                <w:noProof/>
              </w:rPr>
              <w:t>1.1</w:t>
            </w:r>
            <w:r w:rsidR="00AA04BC">
              <w:rPr>
                <w:rFonts w:asciiTheme="minorHAnsi" w:eastAsiaTheme="minorEastAsia" w:hAnsiTheme="minorHAnsi" w:cstheme="minorBidi"/>
                <w:b w:val="0"/>
                <w:bCs w:val="0"/>
                <w:noProof/>
              </w:rPr>
              <w:tab/>
            </w:r>
            <w:r w:rsidR="00AA04BC" w:rsidRPr="00666108">
              <w:rPr>
                <w:rStyle w:val="Hyperlink"/>
                <w:noProof/>
              </w:rPr>
              <w:t>Scope</w:t>
            </w:r>
            <w:r w:rsidR="00AA04BC">
              <w:rPr>
                <w:noProof/>
                <w:webHidden/>
              </w:rPr>
              <w:tab/>
            </w:r>
            <w:r w:rsidR="00AA04BC">
              <w:rPr>
                <w:noProof/>
                <w:webHidden/>
              </w:rPr>
              <w:fldChar w:fldCharType="begin"/>
            </w:r>
            <w:r w:rsidR="00AA04BC">
              <w:rPr>
                <w:noProof/>
                <w:webHidden/>
              </w:rPr>
              <w:instrText xml:space="preserve"> PAGEREF _Toc33605932 \h </w:instrText>
            </w:r>
            <w:r w:rsidR="00AA04BC">
              <w:rPr>
                <w:noProof/>
                <w:webHidden/>
              </w:rPr>
            </w:r>
            <w:r w:rsidR="00AA04BC">
              <w:rPr>
                <w:noProof/>
                <w:webHidden/>
              </w:rPr>
              <w:fldChar w:fldCharType="separate"/>
            </w:r>
            <w:r w:rsidR="00982971">
              <w:rPr>
                <w:noProof/>
                <w:webHidden/>
              </w:rPr>
              <w:t>1</w:t>
            </w:r>
            <w:r w:rsidR="00AA04BC">
              <w:rPr>
                <w:noProof/>
                <w:webHidden/>
              </w:rPr>
              <w:fldChar w:fldCharType="end"/>
            </w:r>
          </w:hyperlink>
        </w:p>
        <w:p w14:paraId="593C5E35" w14:textId="0098A652"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33" w:history="1">
            <w:r w:rsidR="00AA04BC" w:rsidRPr="00666108">
              <w:rPr>
                <w:rStyle w:val="Hyperlink"/>
                <w:noProof/>
              </w:rPr>
              <w:t>1.2</w:t>
            </w:r>
            <w:r w:rsidR="00AA04BC">
              <w:rPr>
                <w:rFonts w:asciiTheme="minorHAnsi" w:eastAsiaTheme="minorEastAsia" w:hAnsiTheme="minorHAnsi" w:cstheme="minorBidi"/>
                <w:b w:val="0"/>
                <w:bCs w:val="0"/>
                <w:noProof/>
              </w:rPr>
              <w:tab/>
            </w:r>
            <w:r w:rsidR="00AA04BC" w:rsidRPr="00666108">
              <w:rPr>
                <w:rStyle w:val="Hyperlink"/>
                <w:noProof/>
              </w:rPr>
              <w:t>Acronyms &amp; Abbreviations</w:t>
            </w:r>
            <w:r w:rsidR="00AA04BC">
              <w:rPr>
                <w:noProof/>
                <w:webHidden/>
              </w:rPr>
              <w:tab/>
            </w:r>
            <w:r w:rsidR="00AA04BC">
              <w:rPr>
                <w:noProof/>
                <w:webHidden/>
              </w:rPr>
              <w:fldChar w:fldCharType="begin"/>
            </w:r>
            <w:r w:rsidR="00AA04BC">
              <w:rPr>
                <w:noProof/>
                <w:webHidden/>
              </w:rPr>
              <w:instrText xml:space="preserve"> PAGEREF _Toc33605933 \h </w:instrText>
            </w:r>
            <w:r w:rsidR="00AA04BC">
              <w:rPr>
                <w:noProof/>
                <w:webHidden/>
              </w:rPr>
            </w:r>
            <w:r w:rsidR="00AA04BC">
              <w:rPr>
                <w:noProof/>
                <w:webHidden/>
              </w:rPr>
              <w:fldChar w:fldCharType="separate"/>
            </w:r>
            <w:r w:rsidR="00982971">
              <w:rPr>
                <w:noProof/>
                <w:webHidden/>
              </w:rPr>
              <w:t>1</w:t>
            </w:r>
            <w:r w:rsidR="00AA04BC">
              <w:rPr>
                <w:noProof/>
                <w:webHidden/>
              </w:rPr>
              <w:fldChar w:fldCharType="end"/>
            </w:r>
          </w:hyperlink>
        </w:p>
        <w:p w14:paraId="7BF6FE94" w14:textId="29E566A0"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34" w:history="1">
            <w:r w:rsidR="00AA04BC" w:rsidRPr="00666108">
              <w:rPr>
                <w:rStyle w:val="Hyperlink"/>
                <w:noProof/>
              </w:rPr>
              <w:t>1.3</w:t>
            </w:r>
            <w:r w:rsidR="00AA04BC">
              <w:rPr>
                <w:rFonts w:asciiTheme="minorHAnsi" w:eastAsiaTheme="minorEastAsia" w:hAnsiTheme="minorHAnsi" w:cstheme="minorBidi"/>
                <w:b w:val="0"/>
                <w:bCs w:val="0"/>
                <w:noProof/>
              </w:rPr>
              <w:tab/>
            </w:r>
            <w:r w:rsidR="00AA04BC" w:rsidRPr="00666108">
              <w:rPr>
                <w:rStyle w:val="Hyperlink"/>
                <w:noProof/>
              </w:rPr>
              <w:t>Conventions</w:t>
            </w:r>
            <w:r w:rsidR="00AA04BC">
              <w:rPr>
                <w:noProof/>
                <w:webHidden/>
              </w:rPr>
              <w:tab/>
            </w:r>
            <w:r w:rsidR="00AA04BC">
              <w:rPr>
                <w:noProof/>
                <w:webHidden/>
              </w:rPr>
              <w:fldChar w:fldCharType="begin"/>
            </w:r>
            <w:r w:rsidR="00AA04BC">
              <w:rPr>
                <w:noProof/>
                <w:webHidden/>
              </w:rPr>
              <w:instrText xml:space="preserve"> PAGEREF _Toc33605934 \h </w:instrText>
            </w:r>
            <w:r w:rsidR="00AA04BC">
              <w:rPr>
                <w:noProof/>
                <w:webHidden/>
              </w:rPr>
            </w:r>
            <w:r w:rsidR="00AA04BC">
              <w:rPr>
                <w:noProof/>
                <w:webHidden/>
              </w:rPr>
              <w:fldChar w:fldCharType="separate"/>
            </w:r>
            <w:r w:rsidR="00982971">
              <w:rPr>
                <w:noProof/>
                <w:webHidden/>
              </w:rPr>
              <w:t>1</w:t>
            </w:r>
            <w:r w:rsidR="00AA04BC">
              <w:rPr>
                <w:noProof/>
                <w:webHidden/>
              </w:rPr>
              <w:fldChar w:fldCharType="end"/>
            </w:r>
          </w:hyperlink>
        </w:p>
        <w:p w14:paraId="4D91601D" w14:textId="45DD459E" w:rsidR="00AA04BC" w:rsidRDefault="008B7FF9">
          <w:pPr>
            <w:pStyle w:val="TOC1"/>
            <w:tabs>
              <w:tab w:val="left" w:pos="397"/>
              <w:tab w:val="right" w:leader="dot" w:pos="9017"/>
            </w:tabs>
            <w:rPr>
              <w:rFonts w:asciiTheme="minorHAnsi" w:eastAsiaTheme="minorEastAsia" w:hAnsiTheme="minorHAnsi" w:cstheme="minorBidi"/>
              <w:b w:val="0"/>
              <w:bCs w:val="0"/>
              <w:i w:val="0"/>
              <w:iCs w:val="0"/>
              <w:noProof/>
              <w:sz w:val="22"/>
              <w:szCs w:val="22"/>
            </w:rPr>
          </w:pPr>
          <w:hyperlink w:anchor="_Toc33605935" w:history="1">
            <w:r w:rsidR="00AA04BC" w:rsidRPr="00666108">
              <w:rPr>
                <w:rStyle w:val="Hyperlink"/>
                <w:noProof/>
              </w:rPr>
              <w:t>2</w:t>
            </w:r>
            <w:r w:rsidR="00AA04BC">
              <w:rPr>
                <w:rFonts w:asciiTheme="minorHAnsi" w:eastAsiaTheme="minorEastAsia" w:hAnsiTheme="minorHAnsi" w:cstheme="minorBidi"/>
                <w:b w:val="0"/>
                <w:bCs w:val="0"/>
                <w:i w:val="0"/>
                <w:iCs w:val="0"/>
                <w:noProof/>
                <w:sz w:val="22"/>
                <w:szCs w:val="22"/>
              </w:rPr>
              <w:tab/>
            </w:r>
            <w:r w:rsidR="00AA04BC" w:rsidRPr="00666108">
              <w:rPr>
                <w:rStyle w:val="Hyperlink"/>
                <w:noProof/>
              </w:rPr>
              <w:t>Importer Operations</w:t>
            </w:r>
            <w:r w:rsidR="00AA04BC">
              <w:rPr>
                <w:noProof/>
                <w:webHidden/>
              </w:rPr>
              <w:tab/>
            </w:r>
            <w:r w:rsidR="00AA04BC">
              <w:rPr>
                <w:noProof/>
                <w:webHidden/>
              </w:rPr>
              <w:fldChar w:fldCharType="begin"/>
            </w:r>
            <w:r w:rsidR="00AA04BC">
              <w:rPr>
                <w:noProof/>
                <w:webHidden/>
              </w:rPr>
              <w:instrText xml:space="preserve"> PAGEREF _Toc33605935 \h </w:instrText>
            </w:r>
            <w:r w:rsidR="00AA04BC">
              <w:rPr>
                <w:noProof/>
                <w:webHidden/>
              </w:rPr>
            </w:r>
            <w:r w:rsidR="00AA04BC">
              <w:rPr>
                <w:noProof/>
                <w:webHidden/>
              </w:rPr>
              <w:fldChar w:fldCharType="separate"/>
            </w:r>
            <w:r w:rsidR="00982971">
              <w:rPr>
                <w:noProof/>
                <w:webHidden/>
              </w:rPr>
              <w:t>2</w:t>
            </w:r>
            <w:r w:rsidR="00AA04BC">
              <w:rPr>
                <w:noProof/>
                <w:webHidden/>
              </w:rPr>
              <w:fldChar w:fldCharType="end"/>
            </w:r>
          </w:hyperlink>
        </w:p>
        <w:p w14:paraId="5D21052F" w14:textId="12598D22"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36" w:history="1">
            <w:r w:rsidR="00AA04BC" w:rsidRPr="00666108">
              <w:rPr>
                <w:rStyle w:val="Hyperlink"/>
                <w:noProof/>
              </w:rPr>
              <w:t>2.1</w:t>
            </w:r>
            <w:r w:rsidR="00AA04BC">
              <w:rPr>
                <w:rFonts w:asciiTheme="minorHAnsi" w:eastAsiaTheme="minorEastAsia" w:hAnsiTheme="minorHAnsi" w:cstheme="minorBidi"/>
                <w:b w:val="0"/>
                <w:bCs w:val="0"/>
                <w:noProof/>
              </w:rPr>
              <w:tab/>
            </w:r>
            <w:r w:rsidR="00AA04BC" w:rsidRPr="00666108">
              <w:rPr>
                <w:rStyle w:val="Hyperlink"/>
                <w:noProof/>
              </w:rPr>
              <w:t>Application Overview</w:t>
            </w:r>
            <w:r w:rsidR="00AA04BC">
              <w:rPr>
                <w:noProof/>
                <w:webHidden/>
              </w:rPr>
              <w:tab/>
            </w:r>
            <w:r w:rsidR="00AA04BC">
              <w:rPr>
                <w:noProof/>
                <w:webHidden/>
              </w:rPr>
              <w:fldChar w:fldCharType="begin"/>
            </w:r>
            <w:r w:rsidR="00AA04BC">
              <w:rPr>
                <w:noProof/>
                <w:webHidden/>
              </w:rPr>
              <w:instrText xml:space="preserve"> PAGEREF _Toc33605936 \h </w:instrText>
            </w:r>
            <w:r w:rsidR="00AA04BC">
              <w:rPr>
                <w:noProof/>
                <w:webHidden/>
              </w:rPr>
            </w:r>
            <w:r w:rsidR="00AA04BC">
              <w:rPr>
                <w:noProof/>
                <w:webHidden/>
              </w:rPr>
              <w:fldChar w:fldCharType="separate"/>
            </w:r>
            <w:r w:rsidR="00982971">
              <w:rPr>
                <w:noProof/>
                <w:webHidden/>
              </w:rPr>
              <w:t>2</w:t>
            </w:r>
            <w:r w:rsidR="00AA04BC">
              <w:rPr>
                <w:noProof/>
                <w:webHidden/>
              </w:rPr>
              <w:fldChar w:fldCharType="end"/>
            </w:r>
          </w:hyperlink>
        </w:p>
        <w:p w14:paraId="56D0D54F" w14:textId="4D170BB9"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37" w:history="1">
            <w:r w:rsidR="00AA04BC" w:rsidRPr="00666108">
              <w:rPr>
                <w:rStyle w:val="Hyperlink"/>
                <w:noProof/>
              </w:rPr>
              <w:t>2.2</w:t>
            </w:r>
            <w:r w:rsidR="00AA04BC">
              <w:rPr>
                <w:rFonts w:asciiTheme="minorHAnsi" w:eastAsiaTheme="minorEastAsia" w:hAnsiTheme="minorHAnsi" w:cstheme="minorBidi"/>
                <w:b w:val="0"/>
                <w:bCs w:val="0"/>
                <w:noProof/>
              </w:rPr>
              <w:tab/>
            </w:r>
            <w:r w:rsidR="00AA04BC" w:rsidRPr="00666108">
              <w:rPr>
                <w:rStyle w:val="Hyperlink"/>
                <w:noProof/>
              </w:rPr>
              <w:t>Logging into the Application</w:t>
            </w:r>
            <w:r w:rsidR="00AA04BC">
              <w:rPr>
                <w:noProof/>
                <w:webHidden/>
              </w:rPr>
              <w:tab/>
            </w:r>
            <w:r w:rsidR="00AA04BC">
              <w:rPr>
                <w:noProof/>
                <w:webHidden/>
              </w:rPr>
              <w:fldChar w:fldCharType="begin"/>
            </w:r>
            <w:r w:rsidR="00AA04BC">
              <w:rPr>
                <w:noProof/>
                <w:webHidden/>
              </w:rPr>
              <w:instrText xml:space="preserve"> PAGEREF _Toc33605937 \h </w:instrText>
            </w:r>
            <w:r w:rsidR="00AA04BC">
              <w:rPr>
                <w:noProof/>
                <w:webHidden/>
              </w:rPr>
            </w:r>
            <w:r w:rsidR="00AA04BC">
              <w:rPr>
                <w:noProof/>
                <w:webHidden/>
              </w:rPr>
              <w:fldChar w:fldCharType="separate"/>
            </w:r>
            <w:r w:rsidR="00982971">
              <w:rPr>
                <w:noProof/>
                <w:webHidden/>
              </w:rPr>
              <w:t>3</w:t>
            </w:r>
            <w:r w:rsidR="00AA04BC">
              <w:rPr>
                <w:noProof/>
                <w:webHidden/>
              </w:rPr>
              <w:fldChar w:fldCharType="end"/>
            </w:r>
          </w:hyperlink>
        </w:p>
        <w:p w14:paraId="24940D7E" w14:textId="3CF4721F"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38" w:history="1">
            <w:r w:rsidR="00AA04BC" w:rsidRPr="00666108">
              <w:rPr>
                <w:rStyle w:val="Hyperlink"/>
                <w:noProof/>
              </w:rPr>
              <w:t>2.3</w:t>
            </w:r>
            <w:r w:rsidR="00AA04BC">
              <w:rPr>
                <w:rFonts w:asciiTheme="minorHAnsi" w:eastAsiaTheme="minorEastAsia" w:hAnsiTheme="minorHAnsi" w:cstheme="minorBidi"/>
                <w:b w:val="0"/>
                <w:bCs w:val="0"/>
                <w:noProof/>
              </w:rPr>
              <w:tab/>
            </w:r>
            <w:r w:rsidR="00AA04BC" w:rsidRPr="00666108">
              <w:rPr>
                <w:rStyle w:val="Hyperlink"/>
                <w:noProof/>
              </w:rPr>
              <w:t>Application User Interface</w:t>
            </w:r>
            <w:r w:rsidR="00AA04BC">
              <w:rPr>
                <w:noProof/>
                <w:webHidden/>
              </w:rPr>
              <w:tab/>
            </w:r>
            <w:r w:rsidR="00AA04BC">
              <w:rPr>
                <w:noProof/>
                <w:webHidden/>
              </w:rPr>
              <w:fldChar w:fldCharType="begin"/>
            </w:r>
            <w:r w:rsidR="00AA04BC">
              <w:rPr>
                <w:noProof/>
                <w:webHidden/>
              </w:rPr>
              <w:instrText xml:space="preserve"> PAGEREF _Toc33605938 \h </w:instrText>
            </w:r>
            <w:r w:rsidR="00AA04BC">
              <w:rPr>
                <w:noProof/>
                <w:webHidden/>
              </w:rPr>
            </w:r>
            <w:r w:rsidR="00AA04BC">
              <w:rPr>
                <w:noProof/>
                <w:webHidden/>
              </w:rPr>
              <w:fldChar w:fldCharType="separate"/>
            </w:r>
            <w:r w:rsidR="00982971">
              <w:rPr>
                <w:noProof/>
                <w:webHidden/>
              </w:rPr>
              <w:t>10</w:t>
            </w:r>
            <w:r w:rsidR="00AA04BC">
              <w:rPr>
                <w:noProof/>
                <w:webHidden/>
              </w:rPr>
              <w:fldChar w:fldCharType="end"/>
            </w:r>
          </w:hyperlink>
        </w:p>
        <w:p w14:paraId="5ED673C9" w14:textId="67BA0604" w:rsidR="00AA04BC" w:rsidRDefault="008B7FF9">
          <w:pPr>
            <w:pStyle w:val="TOC3"/>
            <w:tabs>
              <w:tab w:val="left" w:pos="1200"/>
              <w:tab w:val="right" w:leader="dot" w:pos="9017"/>
            </w:tabs>
            <w:rPr>
              <w:rFonts w:asciiTheme="minorHAnsi" w:eastAsiaTheme="minorEastAsia" w:hAnsiTheme="minorHAnsi" w:cstheme="minorBidi"/>
              <w:noProof/>
              <w:sz w:val="22"/>
              <w:szCs w:val="22"/>
            </w:rPr>
          </w:pPr>
          <w:hyperlink w:anchor="_Toc33605939" w:history="1">
            <w:r w:rsidR="00AA04BC" w:rsidRPr="00666108">
              <w:rPr>
                <w:rStyle w:val="Hyperlink"/>
                <w:noProof/>
              </w:rPr>
              <w:t>2.3.1</w:t>
            </w:r>
            <w:r w:rsidR="00AA04BC">
              <w:rPr>
                <w:rFonts w:asciiTheme="minorHAnsi" w:eastAsiaTheme="minorEastAsia" w:hAnsiTheme="minorHAnsi" w:cstheme="minorBidi"/>
                <w:noProof/>
                <w:sz w:val="22"/>
                <w:szCs w:val="22"/>
              </w:rPr>
              <w:tab/>
            </w:r>
            <w:r w:rsidR="00AA04BC" w:rsidRPr="00666108">
              <w:rPr>
                <w:rStyle w:val="Hyperlink"/>
                <w:noProof/>
              </w:rPr>
              <w:t>Dashboard</w:t>
            </w:r>
            <w:r w:rsidR="00AA04BC">
              <w:rPr>
                <w:noProof/>
                <w:webHidden/>
              </w:rPr>
              <w:tab/>
            </w:r>
            <w:r w:rsidR="00AA04BC">
              <w:rPr>
                <w:noProof/>
                <w:webHidden/>
              </w:rPr>
              <w:fldChar w:fldCharType="begin"/>
            </w:r>
            <w:r w:rsidR="00AA04BC">
              <w:rPr>
                <w:noProof/>
                <w:webHidden/>
              </w:rPr>
              <w:instrText xml:space="preserve"> PAGEREF _Toc33605939 \h </w:instrText>
            </w:r>
            <w:r w:rsidR="00AA04BC">
              <w:rPr>
                <w:noProof/>
                <w:webHidden/>
              </w:rPr>
            </w:r>
            <w:r w:rsidR="00AA04BC">
              <w:rPr>
                <w:noProof/>
                <w:webHidden/>
              </w:rPr>
              <w:fldChar w:fldCharType="separate"/>
            </w:r>
            <w:r w:rsidR="00982971">
              <w:rPr>
                <w:noProof/>
                <w:webHidden/>
              </w:rPr>
              <w:t>12</w:t>
            </w:r>
            <w:r w:rsidR="00AA04BC">
              <w:rPr>
                <w:noProof/>
                <w:webHidden/>
              </w:rPr>
              <w:fldChar w:fldCharType="end"/>
            </w:r>
          </w:hyperlink>
        </w:p>
        <w:p w14:paraId="6424DE21" w14:textId="3418976A"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40" w:history="1">
            <w:r w:rsidR="00AA04BC" w:rsidRPr="00666108">
              <w:rPr>
                <w:rStyle w:val="Hyperlink"/>
                <w:noProof/>
              </w:rPr>
              <w:t>2.4</w:t>
            </w:r>
            <w:r w:rsidR="00AA04BC">
              <w:rPr>
                <w:rFonts w:asciiTheme="minorHAnsi" w:eastAsiaTheme="minorEastAsia" w:hAnsiTheme="minorHAnsi" w:cstheme="minorBidi"/>
                <w:b w:val="0"/>
                <w:bCs w:val="0"/>
                <w:noProof/>
              </w:rPr>
              <w:tab/>
            </w:r>
            <w:r w:rsidR="00AA04BC" w:rsidRPr="00666108">
              <w:rPr>
                <w:rStyle w:val="Hyperlink"/>
                <w:noProof/>
              </w:rPr>
              <w:t>Manage Consignments</w:t>
            </w:r>
            <w:r w:rsidR="00AA04BC">
              <w:rPr>
                <w:noProof/>
                <w:webHidden/>
              </w:rPr>
              <w:tab/>
            </w:r>
            <w:r w:rsidR="00AA04BC">
              <w:rPr>
                <w:noProof/>
                <w:webHidden/>
              </w:rPr>
              <w:fldChar w:fldCharType="begin"/>
            </w:r>
            <w:r w:rsidR="00AA04BC">
              <w:rPr>
                <w:noProof/>
                <w:webHidden/>
              </w:rPr>
              <w:instrText xml:space="preserve"> PAGEREF _Toc33605940 \h </w:instrText>
            </w:r>
            <w:r w:rsidR="00AA04BC">
              <w:rPr>
                <w:noProof/>
                <w:webHidden/>
              </w:rPr>
            </w:r>
            <w:r w:rsidR="00AA04BC">
              <w:rPr>
                <w:noProof/>
                <w:webHidden/>
              </w:rPr>
              <w:fldChar w:fldCharType="separate"/>
            </w:r>
            <w:r w:rsidR="00982971">
              <w:rPr>
                <w:noProof/>
                <w:webHidden/>
              </w:rPr>
              <w:t>18</w:t>
            </w:r>
            <w:r w:rsidR="00AA04BC">
              <w:rPr>
                <w:noProof/>
                <w:webHidden/>
              </w:rPr>
              <w:fldChar w:fldCharType="end"/>
            </w:r>
          </w:hyperlink>
        </w:p>
        <w:p w14:paraId="756A7858" w14:textId="6CA42C63"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41" w:history="1">
            <w:r w:rsidR="00AA04BC" w:rsidRPr="00666108">
              <w:rPr>
                <w:rStyle w:val="Hyperlink"/>
                <w:noProof/>
              </w:rPr>
              <w:t>2.5</w:t>
            </w:r>
            <w:r w:rsidR="00AA04BC">
              <w:rPr>
                <w:rFonts w:asciiTheme="minorHAnsi" w:eastAsiaTheme="minorEastAsia" w:hAnsiTheme="minorHAnsi" w:cstheme="minorBidi"/>
                <w:b w:val="0"/>
                <w:bCs w:val="0"/>
                <w:noProof/>
              </w:rPr>
              <w:tab/>
            </w:r>
            <w:r w:rsidR="00AA04BC" w:rsidRPr="00666108">
              <w:rPr>
                <w:rStyle w:val="Hyperlink"/>
                <w:noProof/>
              </w:rPr>
              <w:t>Edit Consignments</w:t>
            </w:r>
            <w:r w:rsidR="00AA04BC">
              <w:rPr>
                <w:noProof/>
                <w:webHidden/>
              </w:rPr>
              <w:tab/>
            </w:r>
            <w:r w:rsidR="00AA04BC">
              <w:rPr>
                <w:noProof/>
                <w:webHidden/>
              </w:rPr>
              <w:fldChar w:fldCharType="begin"/>
            </w:r>
            <w:r w:rsidR="00AA04BC">
              <w:rPr>
                <w:noProof/>
                <w:webHidden/>
              </w:rPr>
              <w:instrText xml:space="preserve"> PAGEREF _Toc33605941 \h </w:instrText>
            </w:r>
            <w:r w:rsidR="00AA04BC">
              <w:rPr>
                <w:noProof/>
                <w:webHidden/>
              </w:rPr>
            </w:r>
            <w:r w:rsidR="00AA04BC">
              <w:rPr>
                <w:noProof/>
                <w:webHidden/>
              </w:rPr>
              <w:fldChar w:fldCharType="separate"/>
            </w:r>
            <w:r w:rsidR="00982971">
              <w:rPr>
                <w:noProof/>
                <w:webHidden/>
              </w:rPr>
              <w:t>23</w:t>
            </w:r>
            <w:r w:rsidR="00AA04BC">
              <w:rPr>
                <w:noProof/>
                <w:webHidden/>
              </w:rPr>
              <w:fldChar w:fldCharType="end"/>
            </w:r>
          </w:hyperlink>
        </w:p>
        <w:p w14:paraId="1097B870" w14:textId="67AD7787"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42" w:history="1">
            <w:r w:rsidR="00AA04BC" w:rsidRPr="00666108">
              <w:rPr>
                <w:rStyle w:val="Hyperlink"/>
                <w:noProof/>
              </w:rPr>
              <w:t>2.6</w:t>
            </w:r>
            <w:r w:rsidR="00AA04BC">
              <w:rPr>
                <w:rFonts w:asciiTheme="minorHAnsi" w:eastAsiaTheme="minorEastAsia" w:hAnsiTheme="minorHAnsi" w:cstheme="minorBidi"/>
                <w:b w:val="0"/>
                <w:bCs w:val="0"/>
                <w:noProof/>
              </w:rPr>
              <w:tab/>
            </w:r>
            <w:r w:rsidR="00AA04BC" w:rsidRPr="00666108">
              <w:rPr>
                <w:rStyle w:val="Hyperlink"/>
                <w:noProof/>
              </w:rPr>
              <w:t>Filter Consignments</w:t>
            </w:r>
            <w:r w:rsidR="00AA04BC">
              <w:rPr>
                <w:noProof/>
                <w:webHidden/>
              </w:rPr>
              <w:tab/>
            </w:r>
            <w:r w:rsidR="00AA04BC">
              <w:rPr>
                <w:noProof/>
                <w:webHidden/>
              </w:rPr>
              <w:fldChar w:fldCharType="begin"/>
            </w:r>
            <w:r w:rsidR="00AA04BC">
              <w:rPr>
                <w:noProof/>
                <w:webHidden/>
              </w:rPr>
              <w:instrText xml:space="preserve"> PAGEREF _Toc33605942 \h </w:instrText>
            </w:r>
            <w:r w:rsidR="00AA04BC">
              <w:rPr>
                <w:noProof/>
                <w:webHidden/>
              </w:rPr>
            </w:r>
            <w:r w:rsidR="00AA04BC">
              <w:rPr>
                <w:noProof/>
                <w:webHidden/>
              </w:rPr>
              <w:fldChar w:fldCharType="separate"/>
            </w:r>
            <w:r w:rsidR="00982971">
              <w:rPr>
                <w:noProof/>
                <w:webHidden/>
              </w:rPr>
              <w:t>24</w:t>
            </w:r>
            <w:r w:rsidR="00AA04BC">
              <w:rPr>
                <w:noProof/>
                <w:webHidden/>
              </w:rPr>
              <w:fldChar w:fldCharType="end"/>
            </w:r>
          </w:hyperlink>
        </w:p>
        <w:p w14:paraId="278B6CE4" w14:textId="2152161A"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43" w:history="1">
            <w:r w:rsidR="00AA04BC" w:rsidRPr="00666108">
              <w:rPr>
                <w:rStyle w:val="Hyperlink"/>
                <w:noProof/>
              </w:rPr>
              <w:t>2.7</w:t>
            </w:r>
            <w:r w:rsidR="00AA04BC">
              <w:rPr>
                <w:rFonts w:asciiTheme="minorHAnsi" w:eastAsiaTheme="minorEastAsia" w:hAnsiTheme="minorHAnsi" w:cstheme="minorBidi"/>
                <w:b w:val="0"/>
                <w:bCs w:val="0"/>
                <w:noProof/>
              </w:rPr>
              <w:tab/>
            </w:r>
            <w:r w:rsidR="00AA04BC" w:rsidRPr="00666108">
              <w:rPr>
                <w:rStyle w:val="Hyperlink"/>
                <w:noProof/>
              </w:rPr>
              <w:t>Export Consignments</w:t>
            </w:r>
            <w:r w:rsidR="00AA04BC">
              <w:rPr>
                <w:noProof/>
                <w:webHidden/>
              </w:rPr>
              <w:tab/>
            </w:r>
            <w:r w:rsidR="00AA04BC">
              <w:rPr>
                <w:noProof/>
                <w:webHidden/>
              </w:rPr>
              <w:fldChar w:fldCharType="begin"/>
            </w:r>
            <w:r w:rsidR="00AA04BC">
              <w:rPr>
                <w:noProof/>
                <w:webHidden/>
              </w:rPr>
              <w:instrText xml:space="preserve"> PAGEREF _Toc33605943 \h </w:instrText>
            </w:r>
            <w:r w:rsidR="00AA04BC">
              <w:rPr>
                <w:noProof/>
                <w:webHidden/>
              </w:rPr>
            </w:r>
            <w:r w:rsidR="00AA04BC">
              <w:rPr>
                <w:noProof/>
                <w:webHidden/>
              </w:rPr>
              <w:fldChar w:fldCharType="separate"/>
            </w:r>
            <w:r w:rsidR="00982971">
              <w:rPr>
                <w:noProof/>
                <w:webHidden/>
              </w:rPr>
              <w:t>25</w:t>
            </w:r>
            <w:r w:rsidR="00AA04BC">
              <w:rPr>
                <w:noProof/>
                <w:webHidden/>
              </w:rPr>
              <w:fldChar w:fldCharType="end"/>
            </w:r>
          </w:hyperlink>
        </w:p>
        <w:p w14:paraId="2ADD3641" w14:textId="171F0EE3"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44" w:history="1">
            <w:r w:rsidR="00AA04BC" w:rsidRPr="00666108">
              <w:rPr>
                <w:rStyle w:val="Hyperlink"/>
                <w:noProof/>
              </w:rPr>
              <w:t>2.8</w:t>
            </w:r>
            <w:r w:rsidR="00AA04BC">
              <w:rPr>
                <w:rFonts w:asciiTheme="minorHAnsi" w:eastAsiaTheme="minorEastAsia" w:hAnsiTheme="minorHAnsi" w:cstheme="minorBidi"/>
                <w:b w:val="0"/>
                <w:bCs w:val="0"/>
                <w:noProof/>
              </w:rPr>
              <w:tab/>
            </w:r>
            <w:r w:rsidR="00AA04BC" w:rsidRPr="00666108">
              <w:rPr>
                <w:rStyle w:val="Hyperlink"/>
                <w:noProof/>
              </w:rPr>
              <w:t>Stock Management</w:t>
            </w:r>
            <w:r w:rsidR="00AA04BC">
              <w:rPr>
                <w:noProof/>
                <w:webHidden/>
              </w:rPr>
              <w:tab/>
            </w:r>
            <w:r w:rsidR="00AA04BC">
              <w:rPr>
                <w:noProof/>
                <w:webHidden/>
              </w:rPr>
              <w:fldChar w:fldCharType="begin"/>
            </w:r>
            <w:r w:rsidR="00AA04BC">
              <w:rPr>
                <w:noProof/>
                <w:webHidden/>
              </w:rPr>
              <w:instrText xml:space="preserve"> PAGEREF _Toc33605944 \h </w:instrText>
            </w:r>
            <w:r w:rsidR="00AA04BC">
              <w:rPr>
                <w:noProof/>
                <w:webHidden/>
              </w:rPr>
            </w:r>
            <w:r w:rsidR="00AA04BC">
              <w:rPr>
                <w:noProof/>
                <w:webHidden/>
              </w:rPr>
              <w:fldChar w:fldCharType="separate"/>
            </w:r>
            <w:r w:rsidR="00982971">
              <w:rPr>
                <w:noProof/>
                <w:webHidden/>
              </w:rPr>
              <w:t>27</w:t>
            </w:r>
            <w:r w:rsidR="00AA04BC">
              <w:rPr>
                <w:noProof/>
                <w:webHidden/>
              </w:rPr>
              <w:fldChar w:fldCharType="end"/>
            </w:r>
          </w:hyperlink>
        </w:p>
        <w:p w14:paraId="037723C6" w14:textId="74B47E0F" w:rsidR="00AA04BC" w:rsidRDefault="008B7FF9">
          <w:pPr>
            <w:pStyle w:val="TOC2"/>
            <w:tabs>
              <w:tab w:val="left" w:pos="960"/>
              <w:tab w:val="right" w:leader="dot" w:pos="9017"/>
            </w:tabs>
            <w:rPr>
              <w:rFonts w:asciiTheme="minorHAnsi" w:eastAsiaTheme="minorEastAsia" w:hAnsiTheme="minorHAnsi" w:cstheme="minorBidi"/>
              <w:b w:val="0"/>
              <w:bCs w:val="0"/>
              <w:noProof/>
            </w:rPr>
          </w:pPr>
          <w:hyperlink w:anchor="_Toc33605945" w:history="1">
            <w:r w:rsidR="00AA04BC" w:rsidRPr="00666108">
              <w:rPr>
                <w:rStyle w:val="Hyperlink"/>
                <w:noProof/>
              </w:rPr>
              <w:t>2.9</w:t>
            </w:r>
            <w:r w:rsidR="00AA04BC">
              <w:rPr>
                <w:rFonts w:asciiTheme="minorHAnsi" w:eastAsiaTheme="minorEastAsia" w:hAnsiTheme="minorHAnsi" w:cstheme="minorBidi"/>
                <w:b w:val="0"/>
                <w:bCs w:val="0"/>
                <w:noProof/>
              </w:rPr>
              <w:tab/>
            </w:r>
            <w:r w:rsidR="00AA04BC" w:rsidRPr="00666108">
              <w:rPr>
                <w:rStyle w:val="Hyperlink"/>
                <w:noProof/>
              </w:rPr>
              <w:t>Edit Stock</w:t>
            </w:r>
            <w:r w:rsidR="00AA04BC">
              <w:rPr>
                <w:noProof/>
                <w:webHidden/>
              </w:rPr>
              <w:tab/>
            </w:r>
            <w:r w:rsidR="00AA04BC">
              <w:rPr>
                <w:noProof/>
                <w:webHidden/>
              </w:rPr>
              <w:fldChar w:fldCharType="begin"/>
            </w:r>
            <w:r w:rsidR="00AA04BC">
              <w:rPr>
                <w:noProof/>
                <w:webHidden/>
              </w:rPr>
              <w:instrText xml:space="preserve"> PAGEREF _Toc33605945 \h </w:instrText>
            </w:r>
            <w:r w:rsidR="00AA04BC">
              <w:rPr>
                <w:noProof/>
                <w:webHidden/>
              </w:rPr>
            </w:r>
            <w:r w:rsidR="00AA04BC">
              <w:rPr>
                <w:noProof/>
                <w:webHidden/>
              </w:rPr>
              <w:fldChar w:fldCharType="separate"/>
            </w:r>
            <w:r w:rsidR="00982971">
              <w:rPr>
                <w:noProof/>
                <w:webHidden/>
              </w:rPr>
              <w:t>31</w:t>
            </w:r>
            <w:r w:rsidR="00AA04BC">
              <w:rPr>
                <w:noProof/>
                <w:webHidden/>
              </w:rPr>
              <w:fldChar w:fldCharType="end"/>
            </w:r>
          </w:hyperlink>
        </w:p>
        <w:p w14:paraId="0CA41356" w14:textId="1798AB7D"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46" w:history="1">
            <w:r w:rsidR="00AA04BC" w:rsidRPr="00666108">
              <w:rPr>
                <w:rStyle w:val="Hyperlink"/>
                <w:noProof/>
              </w:rPr>
              <w:t>2.10</w:t>
            </w:r>
            <w:r w:rsidR="00AA04BC">
              <w:rPr>
                <w:rFonts w:asciiTheme="minorHAnsi" w:eastAsiaTheme="minorEastAsia" w:hAnsiTheme="minorHAnsi" w:cstheme="minorBidi"/>
                <w:b w:val="0"/>
                <w:bCs w:val="0"/>
                <w:noProof/>
              </w:rPr>
              <w:tab/>
            </w:r>
            <w:r w:rsidR="00AA04BC" w:rsidRPr="00666108">
              <w:rPr>
                <w:rStyle w:val="Hyperlink"/>
                <w:noProof/>
              </w:rPr>
              <w:t>Filter Stock</w:t>
            </w:r>
            <w:r w:rsidR="00AA04BC">
              <w:rPr>
                <w:noProof/>
                <w:webHidden/>
              </w:rPr>
              <w:tab/>
            </w:r>
            <w:r w:rsidR="00AA04BC">
              <w:rPr>
                <w:noProof/>
                <w:webHidden/>
              </w:rPr>
              <w:fldChar w:fldCharType="begin"/>
            </w:r>
            <w:r w:rsidR="00AA04BC">
              <w:rPr>
                <w:noProof/>
                <w:webHidden/>
              </w:rPr>
              <w:instrText xml:space="preserve"> PAGEREF _Toc33605946 \h </w:instrText>
            </w:r>
            <w:r w:rsidR="00AA04BC">
              <w:rPr>
                <w:noProof/>
                <w:webHidden/>
              </w:rPr>
            </w:r>
            <w:r w:rsidR="00AA04BC">
              <w:rPr>
                <w:noProof/>
                <w:webHidden/>
              </w:rPr>
              <w:fldChar w:fldCharType="separate"/>
            </w:r>
            <w:r w:rsidR="00982971">
              <w:rPr>
                <w:noProof/>
                <w:webHidden/>
              </w:rPr>
              <w:t>32</w:t>
            </w:r>
            <w:r w:rsidR="00AA04BC">
              <w:rPr>
                <w:noProof/>
                <w:webHidden/>
              </w:rPr>
              <w:fldChar w:fldCharType="end"/>
            </w:r>
          </w:hyperlink>
        </w:p>
        <w:p w14:paraId="0D868AC2" w14:textId="71673681"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47" w:history="1">
            <w:r w:rsidR="00AA04BC" w:rsidRPr="00666108">
              <w:rPr>
                <w:rStyle w:val="Hyperlink"/>
                <w:noProof/>
              </w:rPr>
              <w:t>2.11</w:t>
            </w:r>
            <w:r w:rsidR="00AA04BC">
              <w:rPr>
                <w:rFonts w:asciiTheme="minorHAnsi" w:eastAsiaTheme="minorEastAsia" w:hAnsiTheme="minorHAnsi" w:cstheme="minorBidi"/>
                <w:b w:val="0"/>
                <w:bCs w:val="0"/>
                <w:noProof/>
              </w:rPr>
              <w:tab/>
            </w:r>
            <w:r w:rsidR="00AA04BC" w:rsidRPr="00666108">
              <w:rPr>
                <w:rStyle w:val="Hyperlink"/>
                <w:noProof/>
              </w:rPr>
              <w:t>Export Stock</w:t>
            </w:r>
            <w:r w:rsidR="00AA04BC">
              <w:rPr>
                <w:noProof/>
                <w:webHidden/>
              </w:rPr>
              <w:tab/>
            </w:r>
            <w:r w:rsidR="00AA04BC">
              <w:rPr>
                <w:noProof/>
                <w:webHidden/>
              </w:rPr>
              <w:fldChar w:fldCharType="begin"/>
            </w:r>
            <w:r w:rsidR="00AA04BC">
              <w:rPr>
                <w:noProof/>
                <w:webHidden/>
              </w:rPr>
              <w:instrText xml:space="preserve"> PAGEREF _Toc33605947 \h </w:instrText>
            </w:r>
            <w:r w:rsidR="00AA04BC">
              <w:rPr>
                <w:noProof/>
                <w:webHidden/>
              </w:rPr>
            </w:r>
            <w:r w:rsidR="00AA04BC">
              <w:rPr>
                <w:noProof/>
                <w:webHidden/>
              </w:rPr>
              <w:fldChar w:fldCharType="separate"/>
            </w:r>
            <w:r w:rsidR="00982971">
              <w:rPr>
                <w:noProof/>
                <w:webHidden/>
              </w:rPr>
              <w:t>34</w:t>
            </w:r>
            <w:r w:rsidR="00AA04BC">
              <w:rPr>
                <w:noProof/>
                <w:webHidden/>
              </w:rPr>
              <w:fldChar w:fldCharType="end"/>
            </w:r>
          </w:hyperlink>
        </w:p>
        <w:p w14:paraId="7D85F702" w14:textId="49F77D7A"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48" w:history="1">
            <w:r w:rsidR="00AA04BC" w:rsidRPr="00666108">
              <w:rPr>
                <w:rStyle w:val="Hyperlink"/>
                <w:noProof/>
              </w:rPr>
              <w:t>2.12</w:t>
            </w:r>
            <w:r w:rsidR="00AA04BC">
              <w:rPr>
                <w:rFonts w:asciiTheme="minorHAnsi" w:eastAsiaTheme="minorEastAsia" w:hAnsiTheme="minorHAnsi" w:cstheme="minorBidi"/>
                <w:b w:val="0"/>
                <w:bCs w:val="0"/>
                <w:noProof/>
              </w:rPr>
              <w:tab/>
            </w:r>
            <w:r w:rsidR="00AA04BC" w:rsidRPr="00666108">
              <w:rPr>
                <w:rStyle w:val="Hyperlink"/>
                <w:noProof/>
              </w:rPr>
              <w:t>Grievance Management</w:t>
            </w:r>
            <w:r w:rsidR="00AA04BC">
              <w:rPr>
                <w:noProof/>
                <w:webHidden/>
              </w:rPr>
              <w:tab/>
            </w:r>
            <w:r w:rsidR="00AA04BC">
              <w:rPr>
                <w:noProof/>
                <w:webHidden/>
              </w:rPr>
              <w:fldChar w:fldCharType="begin"/>
            </w:r>
            <w:r w:rsidR="00AA04BC">
              <w:rPr>
                <w:noProof/>
                <w:webHidden/>
              </w:rPr>
              <w:instrText xml:space="preserve"> PAGEREF _Toc33605948 \h </w:instrText>
            </w:r>
            <w:r w:rsidR="00AA04BC">
              <w:rPr>
                <w:noProof/>
                <w:webHidden/>
              </w:rPr>
            </w:r>
            <w:r w:rsidR="00AA04BC">
              <w:rPr>
                <w:noProof/>
                <w:webHidden/>
              </w:rPr>
              <w:fldChar w:fldCharType="separate"/>
            </w:r>
            <w:r w:rsidR="00982971">
              <w:rPr>
                <w:noProof/>
                <w:webHidden/>
              </w:rPr>
              <w:t>35</w:t>
            </w:r>
            <w:r w:rsidR="00AA04BC">
              <w:rPr>
                <w:noProof/>
                <w:webHidden/>
              </w:rPr>
              <w:fldChar w:fldCharType="end"/>
            </w:r>
          </w:hyperlink>
        </w:p>
        <w:p w14:paraId="17621352" w14:textId="21421E7E"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49" w:history="1">
            <w:r w:rsidR="00AA04BC" w:rsidRPr="00666108">
              <w:rPr>
                <w:rStyle w:val="Hyperlink"/>
                <w:noProof/>
              </w:rPr>
              <w:t>2.13</w:t>
            </w:r>
            <w:r w:rsidR="00AA04BC">
              <w:rPr>
                <w:rFonts w:asciiTheme="minorHAnsi" w:eastAsiaTheme="minorEastAsia" w:hAnsiTheme="minorHAnsi" w:cstheme="minorBidi"/>
                <w:b w:val="0"/>
                <w:bCs w:val="0"/>
                <w:noProof/>
              </w:rPr>
              <w:tab/>
            </w:r>
            <w:r w:rsidR="00AA04BC" w:rsidRPr="00666108">
              <w:rPr>
                <w:rStyle w:val="Hyperlink"/>
                <w:noProof/>
              </w:rPr>
              <w:t>Filter Grievances</w:t>
            </w:r>
            <w:r w:rsidR="00AA04BC">
              <w:rPr>
                <w:noProof/>
                <w:webHidden/>
              </w:rPr>
              <w:tab/>
            </w:r>
            <w:r w:rsidR="00AA04BC">
              <w:rPr>
                <w:noProof/>
                <w:webHidden/>
              </w:rPr>
              <w:fldChar w:fldCharType="begin"/>
            </w:r>
            <w:r w:rsidR="00AA04BC">
              <w:rPr>
                <w:noProof/>
                <w:webHidden/>
              </w:rPr>
              <w:instrText xml:space="preserve"> PAGEREF _Toc33605949 \h </w:instrText>
            </w:r>
            <w:r w:rsidR="00AA04BC">
              <w:rPr>
                <w:noProof/>
                <w:webHidden/>
              </w:rPr>
            </w:r>
            <w:r w:rsidR="00AA04BC">
              <w:rPr>
                <w:noProof/>
                <w:webHidden/>
              </w:rPr>
              <w:fldChar w:fldCharType="separate"/>
            </w:r>
            <w:r w:rsidR="00982971">
              <w:rPr>
                <w:noProof/>
                <w:webHidden/>
              </w:rPr>
              <w:t>38</w:t>
            </w:r>
            <w:r w:rsidR="00AA04BC">
              <w:rPr>
                <w:noProof/>
                <w:webHidden/>
              </w:rPr>
              <w:fldChar w:fldCharType="end"/>
            </w:r>
          </w:hyperlink>
        </w:p>
        <w:p w14:paraId="288BF38D" w14:textId="770A5D68"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50" w:history="1">
            <w:r w:rsidR="00AA04BC" w:rsidRPr="00666108">
              <w:rPr>
                <w:rStyle w:val="Hyperlink"/>
                <w:noProof/>
              </w:rPr>
              <w:t>2.14</w:t>
            </w:r>
            <w:r w:rsidR="00AA04BC">
              <w:rPr>
                <w:rFonts w:asciiTheme="minorHAnsi" w:eastAsiaTheme="minorEastAsia" w:hAnsiTheme="minorHAnsi" w:cstheme="minorBidi"/>
                <w:b w:val="0"/>
                <w:bCs w:val="0"/>
                <w:noProof/>
              </w:rPr>
              <w:tab/>
            </w:r>
            <w:r w:rsidR="00AA04BC" w:rsidRPr="00666108">
              <w:rPr>
                <w:rStyle w:val="Hyperlink"/>
                <w:noProof/>
              </w:rPr>
              <w:t>Export Grievances</w:t>
            </w:r>
            <w:r w:rsidR="00AA04BC">
              <w:rPr>
                <w:noProof/>
                <w:webHidden/>
              </w:rPr>
              <w:tab/>
            </w:r>
            <w:r w:rsidR="00AA04BC">
              <w:rPr>
                <w:noProof/>
                <w:webHidden/>
              </w:rPr>
              <w:fldChar w:fldCharType="begin"/>
            </w:r>
            <w:r w:rsidR="00AA04BC">
              <w:rPr>
                <w:noProof/>
                <w:webHidden/>
              </w:rPr>
              <w:instrText xml:space="preserve"> PAGEREF _Toc33605950 \h </w:instrText>
            </w:r>
            <w:r w:rsidR="00AA04BC">
              <w:rPr>
                <w:noProof/>
                <w:webHidden/>
              </w:rPr>
            </w:r>
            <w:r w:rsidR="00AA04BC">
              <w:rPr>
                <w:noProof/>
                <w:webHidden/>
              </w:rPr>
              <w:fldChar w:fldCharType="separate"/>
            </w:r>
            <w:r w:rsidR="00982971">
              <w:rPr>
                <w:noProof/>
                <w:webHidden/>
              </w:rPr>
              <w:t>40</w:t>
            </w:r>
            <w:r w:rsidR="00AA04BC">
              <w:rPr>
                <w:noProof/>
                <w:webHidden/>
              </w:rPr>
              <w:fldChar w:fldCharType="end"/>
            </w:r>
          </w:hyperlink>
        </w:p>
        <w:p w14:paraId="1C0B3BFF" w14:textId="334DE8F5"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51" w:history="1">
            <w:r w:rsidR="00AA04BC" w:rsidRPr="00666108">
              <w:rPr>
                <w:rStyle w:val="Hyperlink"/>
                <w:noProof/>
              </w:rPr>
              <w:t>2.15</w:t>
            </w:r>
            <w:r w:rsidR="00AA04BC">
              <w:rPr>
                <w:rFonts w:asciiTheme="minorHAnsi" w:eastAsiaTheme="minorEastAsia" w:hAnsiTheme="minorHAnsi" w:cstheme="minorBidi"/>
                <w:b w:val="0"/>
                <w:bCs w:val="0"/>
                <w:noProof/>
              </w:rPr>
              <w:tab/>
            </w:r>
            <w:r w:rsidR="00AA04BC" w:rsidRPr="00666108">
              <w:rPr>
                <w:rStyle w:val="Hyperlink"/>
                <w:noProof/>
              </w:rPr>
              <w:t>Type Approval Management</w:t>
            </w:r>
            <w:r w:rsidR="00AA04BC">
              <w:rPr>
                <w:noProof/>
                <w:webHidden/>
              </w:rPr>
              <w:tab/>
            </w:r>
            <w:r w:rsidR="00AA04BC">
              <w:rPr>
                <w:noProof/>
                <w:webHidden/>
              </w:rPr>
              <w:fldChar w:fldCharType="begin"/>
            </w:r>
            <w:r w:rsidR="00AA04BC">
              <w:rPr>
                <w:noProof/>
                <w:webHidden/>
              </w:rPr>
              <w:instrText xml:space="preserve"> PAGEREF _Toc33605951 \h </w:instrText>
            </w:r>
            <w:r w:rsidR="00AA04BC">
              <w:rPr>
                <w:noProof/>
                <w:webHidden/>
              </w:rPr>
            </w:r>
            <w:r w:rsidR="00AA04BC">
              <w:rPr>
                <w:noProof/>
                <w:webHidden/>
              </w:rPr>
              <w:fldChar w:fldCharType="separate"/>
            </w:r>
            <w:r w:rsidR="00982971">
              <w:rPr>
                <w:noProof/>
                <w:webHidden/>
              </w:rPr>
              <w:t>41</w:t>
            </w:r>
            <w:r w:rsidR="00AA04BC">
              <w:rPr>
                <w:noProof/>
                <w:webHidden/>
              </w:rPr>
              <w:fldChar w:fldCharType="end"/>
            </w:r>
          </w:hyperlink>
        </w:p>
        <w:p w14:paraId="76095BF5" w14:textId="3AC8563D"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52" w:history="1">
            <w:r w:rsidR="00AA04BC" w:rsidRPr="00666108">
              <w:rPr>
                <w:rStyle w:val="Hyperlink"/>
                <w:noProof/>
              </w:rPr>
              <w:t>2.16</w:t>
            </w:r>
            <w:r w:rsidR="00AA04BC">
              <w:rPr>
                <w:rFonts w:asciiTheme="minorHAnsi" w:eastAsiaTheme="minorEastAsia" w:hAnsiTheme="minorHAnsi" w:cstheme="minorBidi"/>
                <w:b w:val="0"/>
                <w:bCs w:val="0"/>
                <w:noProof/>
              </w:rPr>
              <w:tab/>
            </w:r>
            <w:r w:rsidR="00AA04BC" w:rsidRPr="00666108">
              <w:rPr>
                <w:rStyle w:val="Hyperlink"/>
                <w:noProof/>
              </w:rPr>
              <w:t>Edit Type Approved Devices</w:t>
            </w:r>
            <w:r w:rsidR="00AA04BC">
              <w:rPr>
                <w:noProof/>
                <w:webHidden/>
              </w:rPr>
              <w:tab/>
            </w:r>
            <w:r w:rsidR="00AA04BC">
              <w:rPr>
                <w:noProof/>
                <w:webHidden/>
              </w:rPr>
              <w:fldChar w:fldCharType="begin"/>
            </w:r>
            <w:r w:rsidR="00AA04BC">
              <w:rPr>
                <w:noProof/>
                <w:webHidden/>
              </w:rPr>
              <w:instrText xml:space="preserve"> PAGEREF _Toc33605952 \h </w:instrText>
            </w:r>
            <w:r w:rsidR="00AA04BC">
              <w:rPr>
                <w:noProof/>
                <w:webHidden/>
              </w:rPr>
            </w:r>
            <w:r w:rsidR="00AA04BC">
              <w:rPr>
                <w:noProof/>
                <w:webHidden/>
              </w:rPr>
              <w:fldChar w:fldCharType="separate"/>
            </w:r>
            <w:r w:rsidR="00982971">
              <w:rPr>
                <w:noProof/>
                <w:webHidden/>
              </w:rPr>
              <w:t>45</w:t>
            </w:r>
            <w:r w:rsidR="00AA04BC">
              <w:rPr>
                <w:noProof/>
                <w:webHidden/>
              </w:rPr>
              <w:fldChar w:fldCharType="end"/>
            </w:r>
          </w:hyperlink>
        </w:p>
        <w:p w14:paraId="6019BA4A" w14:textId="6CCA11B7"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53" w:history="1">
            <w:r w:rsidR="00AA04BC" w:rsidRPr="00666108">
              <w:rPr>
                <w:rStyle w:val="Hyperlink"/>
                <w:noProof/>
              </w:rPr>
              <w:t>2.17</w:t>
            </w:r>
            <w:r w:rsidR="00AA04BC">
              <w:rPr>
                <w:rFonts w:asciiTheme="minorHAnsi" w:eastAsiaTheme="minorEastAsia" w:hAnsiTheme="minorHAnsi" w:cstheme="minorBidi"/>
                <w:b w:val="0"/>
                <w:bCs w:val="0"/>
                <w:noProof/>
              </w:rPr>
              <w:tab/>
            </w:r>
            <w:r w:rsidR="00AA04BC" w:rsidRPr="00666108">
              <w:rPr>
                <w:rStyle w:val="Hyperlink"/>
                <w:noProof/>
              </w:rPr>
              <w:t>Filter Type Approved Devices</w:t>
            </w:r>
            <w:r w:rsidR="00AA04BC">
              <w:rPr>
                <w:noProof/>
                <w:webHidden/>
              </w:rPr>
              <w:tab/>
            </w:r>
            <w:r w:rsidR="00AA04BC">
              <w:rPr>
                <w:noProof/>
                <w:webHidden/>
              </w:rPr>
              <w:fldChar w:fldCharType="begin"/>
            </w:r>
            <w:r w:rsidR="00AA04BC">
              <w:rPr>
                <w:noProof/>
                <w:webHidden/>
              </w:rPr>
              <w:instrText xml:space="preserve"> PAGEREF _Toc33605953 \h </w:instrText>
            </w:r>
            <w:r w:rsidR="00AA04BC">
              <w:rPr>
                <w:noProof/>
                <w:webHidden/>
              </w:rPr>
            </w:r>
            <w:r w:rsidR="00AA04BC">
              <w:rPr>
                <w:noProof/>
                <w:webHidden/>
              </w:rPr>
              <w:fldChar w:fldCharType="separate"/>
            </w:r>
            <w:r w:rsidR="00982971">
              <w:rPr>
                <w:noProof/>
                <w:webHidden/>
              </w:rPr>
              <w:t>46</w:t>
            </w:r>
            <w:r w:rsidR="00AA04BC">
              <w:rPr>
                <w:noProof/>
                <w:webHidden/>
              </w:rPr>
              <w:fldChar w:fldCharType="end"/>
            </w:r>
          </w:hyperlink>
        </w:p>
        <w:p w14:paraId="560CA57D" w14:textId="3EFED852" w:rsidR="00AA04BC" w:rsidRDefault="008B7FF9">
          <w:pPr>
            <w:pStyle w:val="TOC2"/>
            <w:tabs>
              <w:tab w:val="left" w:pos="1200"/>
              <w:tab w:val="right" w:leader="dot" w:pos="9017"/>
            </w:tabs>
            <w:rPr>
              <w:rFonts w:asciiTheme="minorHAnsi" w:eastAsiaTheme="minorEastAsia" w:hAnsiTheme="minorHAnsi" w:cstheme="minorBidi"/>
              <w:b w:val="0"/>
              <w:bCs w:val="0"/>
              <w:noProof/>
            </w:rPr>
          </w:pPr>
          <w:hyperlink w:anchor="_Toc33605954" w:history="1">
            <w:r w:rsidR="00AA04BC" w:rsidRPr="00666108">
              <w:rPr>
                <w:rStyle w:val="Hyperlink"/>
                <w:noProof/>
              </w:rPr>
              <w:t>2.18</w:t>
            </w:r>
            <w:r w:rsidR="00AA04BC">
              <w:rPr>
                <w:rFonts w:asciiTheme="minorHAnsi" w:eastAsiaTheme="minorEastAsia" w:hAnsiTheme="minorHAnsi" w:cstheme="minorBidi"/>
                <w:b w:val="0"/>
                <w:bCs w:val="0"/>
                <w:noProof/>
              </w:rPr>
              <w:tab/>
            </w:r>
            <w:r w:rsidR="00AA04BC" w:rsidRPr="00666108">
              <w:rPr>
                <w:rStyle w:val="Hyperlink"/>
                <w:noProof/>
              </w:rPr>
              <w:t>Export Type Approved Devices</w:t>
            </w:r>
            <w:r w:rsidR="00AA04BC">
              <w:rPr>
                <w:noProof/>
                <w:webHidden/>
              </w:rPr>
              <w:tab/>
            </w:r>
            <w:r w:rsidR="00AA04BC">
              <w:rPr>
                <w:noProof/>
                <w:webHidden/>
              </w:rPr>
              <w:fldChar w:fldCharType="begin"/>
            </w:r>
            <w:r w:rsidR="00AA04BC">
              <w:rPr>
                <w:noProof/>
                <w:webHidden/>
              </w:rPr>
              <w:instrText xml:space="preserve"> PAGEREF _Toc33605954 \h </w:instrText>
            </w:r>
            <w:r w:rsidR="00AA04BC">
              <w:rPr>
                <w:noProof/>
                <w:webHidden/>
              </w:rPr>
            </w:r>
            <w:r w:rsidR="00AA04BC">
              <w:rPr>
                <w:noProof/>
                <w:webHidden/>
              </w:rPr>
              <w:fldChar w:fldCharType="separate"/>
            </w:r>
            <w:r w:rsidR="00982971">
              <w:rPr>
                <w:noProof/>
                <w:webHidden/>
              </w:rPr>
              <w:t>48</w:t>
            </w:r>
            <w:r w:rsidR="00AA04BC">
              <w:rPr>
                <w:noProof/>
                <w:webHidden/>
              </w:rPr>
              <w:fldChar w:fldCharType="end"/>
            </w:r>
          </w:hyperlink>
        </w:p>
        <w:p w14:paraId="5F56AC25" w14:textId="3E3588DF" w:rsidR="000B0CE4" w:rsidRPr="000B0CE4" w:rsidRDefault="000B0CE4">
          <w:pPr>
            <w:rPr>
              <w:rFonts w:ascii="Arial" w:hAnsi="Arial" w:cs="Arial"/>
              <w:sz w:val="20"/>
              <w:szCs w:val="20"/>
            </w:rPr>
          </w:pPr>
          <w:r w:rsidRPr="000B0CE4">
            <w:rPr>
              <w:rFonts w:ascii="Arial" w:hAnsi="Arial" w:cs="Arial"/>
              <w:b/>
              <w:bCs/>
              <w:noProof/>
              <w:sz w:val="20"/>
              <w:szCs w:val="20"/>
            </w:rPr>
            <w:fldChar w:fldCharType="end"/>
          </w:r>
        </w:p>
      </w:sdtContent>
    </w:sdt>
    <w:p w14:paraId="1B16F391" w14:textId="77777777" w:rsidR="000B0CE4" w:rsidRDefault="000B0CE4" w:rsidP="000B0CE4">
      <w:pPr>
        <w:pStyle w:val="TableNames"/>
        <w:sectPr w:rsidR="000B0CE4" w:rsidSect="008D2F10">
          <w:headerReference w:type="first" r:id="rId15"/>
          <w:footerReference w:type="first" r:id="rId16"/>
          <w:pgSz w:w="11907" w:h="16839" w:code="9"/>
          <w:pgMar w:top="1440" w:right="1440" w:bottom="1440" w:left="1440" w:header="706" w:footer="706" w:gutter="0"/>
          <w:pgNumType w:fmt="lowerRoman"/>
          <w:cols w:space="708"/>
          <w:docGrid w:linePitch="360"/>
        </w:sectPr>
      </w:pPr>
    </w:p>
    <w:p w14:paraId="5A8AB945" w14:textId="77777777" w:rsidR="002631E4" w:rsidRPr="002631E4" w:rsidRDefault="002631E4" w:rsidP="003C7ABF">
      <w:pPr>
        <w:pStyle w:val="TOC1"/>
      </w:pPr>
    </w:p>
    <w:p w14:paraId="16F283BB" w14:textId="77777777" w:rsidR="006755C2" w:rsidRDefault="006755C2" w:rsidP="0001372C">
      <w:pPr>
        <w:pStyle w:val="TableNames"/>
      </w:pPr>
      <w:bookmarkStart w:id="71" w:name="_Toc354993235"/>
      <w:bookmarkStart w:id="72" w:name="_Toc354994307"/>
      <w:bookmarkStart w:id="73" w:name="_Toc385937349"/>
      <w:bookmarkStart w:id="74" w:name="_Toc386724015"/>
      <w:bookmarkStart w:id="75" w:name="_Toc387651074"/>
      <w:bookmarkStart w:id="76" w:name="_Toc389744745"/>
      <w:bookmarkStart w:id="77" w:name="_Toc389841232"/>
      <w:bookmarkStart w:id="78" w:name="_Toc390091309"/>
      <w:bookmarkStart w:id="79" w:name="_Toc390091902"/>
      <w:bookmarkStart w:id="80" w:name="_Toc390092073"/>
      <w:bookmarkStart w:id="81" w:name="_Toc392664617"/>
      <w:bookmarkStart w:id="82" w:name="_Toc393985735"/>
      <w:bookmarkStart w:id="83" w:name="_Toc395257990"/>
      <w:bookmarkStart w:id="84" w:name="_Toc395277602"/>
      <w:bookmarkStart w:id="85" w:name="_Toc395345884"/>
      <w:bookmarkStart w:id="86" w:name="_Toc395346386"/>
      <w:bookmarkStart w:id="87" w:name="_Toc395539092"/>
      <w:bookmarkStart w:id="88" w:name="_Toc395597823"/>
      <w:bookmarkStart w:id="89" w:name="_Toc395598052"/>
      <w:bookmarkStart w:id="90" w:name="_Toc395598301"/>
      <w:bookmarkStart w:id="91" w:name="_Toc395600354"/>
      <w:bookmarkStart w:id="92" w:name="_Toc395713689"/>
      <w:bookmarkStart w:id="93" w:name="_Toc398654255"/>
      <w:bookmarkStart w:id="94" w:name="_Toc399322646"/>
      <w:bookmarkStart w:id="95" w:name="_Toc402788473"/>
      <w:bookmarkStart w:id="96" w:name="_Toc406498748"/>
      <w:bookmarkStart w:id="97" w:name="_Toc406669275"/>
      <w:bookmarkStart w:id="98" w:name="_Toc407109270"/>
      <w:bookmarkStart w:id="99" w:name="_Toc408930299"/>
      <w:bookmarkStart w:id="100" w:name="_Toc408930528"/>
      <w:bookmarkStart w:id="101" w:name="_Toc409003658"/>
      <w:bookmarkStart w:id="102" w:name="_Toc409003729"/>
      <w:bookmarkStart w:id="103" w:name="_Toc409003769"/>
      <w:bookmarkStart w:id="104" w:name="_Toc409004077"/>
      <w:bookmarkStart w:id="105" w:name="_Toc409540865"/>
      <w:bookmarkStart w:id="106" w:name="_Toc409780156"/>
      <w:bookmarkStart w:id="107" w:name="_Toc410059044"/>
      <w:bookmarkStart w:id="108" w:name="_Toc410380746"/>
      <w:bookmarkStart w:id="109" w:name="_Toc410394432"/>
      <w:bookmarkStart w:id="110" w:name="_Toc410403360"/>
      <w:bookmarkStart w:id="111" w:name="_Toc410834273"/>
      <w:bookmarkStart w:id="112" w:name="_Toc411523915"/>
      <w:bookmarkStart w:id="113" w:name="_Toc414375661"/>
      <w:bookmarkStart w:id="114" w:name="_Toc414543162"/>
      <w:bookmarkStart w:id="115" w:name="_Toc414868278"/>
      <w:bookmarkStart w:id="116" w:name="_Toc416703720"/>
      <w:bookmarkStart w:id="117" w:name="_Toc416703830"/>
      <w:bookmarkStart w:id="118" w:name="_Toc418250453"/>
      <w:bookmarkStart w:id="119" w:name="_Toc418606565"/>
      <w:bookmarkStart w:id="120" w:name="_Toc420937620"/>
      <w:bookmarkStart w:id="121" w:name="_Toc421114950"/>
      <w:bookmarkStart w:id="122" w:name="_Toc31537551"/>
      <w:bookmarkStart w:id="123" w:name="_Toc31556091"/>
      <w:bookmarkStart w:id="124" w:name="_Toc31624680"/>
      <w:bookmarkStart w:id="125" w:name="_Toc31633664"/>
      <w:bookmarkStart w:id="126" w:name="_Toc31884131"/>
      <w:bookmarkStart w:id="127" w:name="_Toc31898964"/>
      <w:bookmarkStart w:id="128" w:name="_Toc31899947"/>
      <w:bookmarkStart w:id="129" w:name="_Toc31900098"/>
      <w:bookmarkStart w:id="130" w:name="_Toc31900165"/>
      <w:bookmarkStart w:id="131" w:name="_Toc31900209"/>
      <w:bookmarkStart w:id="132" w:name="_Toc31900287"/>
      <w:bookmarkStart w:id="133" w:name="_Toc31961534"/>
      <w:bookmarkStart w:id="134" w:name="_Toc31988935"/>
      <w:bookmarkStart w:id="135" w:name="_Toc32478499"/>
      <w:bookmarkStart w:id="136" w:name="_Toc32485179"/>
      <w:bookmarkStart w:id="137" w:name="_Toc32485227"/>
      <w:bookmarkStart w:id="138" w:name="_Toc33605930"/>
      <w:r>
        <w:t>Figures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6DAAD033" w14:textId="63122EB7" w:rsidR="00214949" w:rsidRDefault="00D239B5">
      <w:pPr>
        <w:pStyle w:val="TableofFigures"/>
        <w:tabs>
          <w:tab w:val="right" w:leader="dot" w:pos="9017"/>
        </w:tabs>
        <w:rPr>
          <w:rFonts w:asciiTheme="minorHAnsi" w:eastAsiaTheme="minorEastAsia" w:hAnsiTheme="minorHAnsi" w:cstheme="minorBidi"/>
          <w:iCs w:val="0"/>
          <w:noProof/>
          <w:sz w:val="22"/>
          <w:szCs w:val="22"/>
          <w:lang w:val="en-IN" w:eastAsia="en-IN"/>
        </w:rPr>
      </w:pPr>
      <w:r>
        <w:fldChar w:fldCharType="begin"/>
      </w:r>
      <w:r w:rsidR="00726B2E">
        <w:instrText xml:space="preserve"> TOC \f F \h \z \t "Figure Caption" \c </w:instrText>
      </w:r>
      <w:r>
        <w:fldChar w:fldCharType="separate"/>
      </w:r>
      <w:hyperlink w:anchor="_Toc73870077" w:history="1">
        <w:r w:rsidR="00214949" w:rsidRPr="001D616A">
          <w:rPr>
            <w:rStyle w:val="Hyperlink"/>
            <w:noProof/>
          </w:rPr>
          <w:t>Figure 1: CEIR Home Page</w:t>
        </w:r>
        <w:r w:rsidR="00214949">
          <w:rPr>
            <w:noProof/>
            <w:webHidden/>
          </w:rPr>
          <w:tab/>
        </w:r>
        <w:r w:rsidR="00214949">
          <w:rPr>
            <w:noProof/>
            <w:webHidden/>
          </w:rPr>
          <w:fldChar w:fldCharType="begin"/>
        </w:r>
        <w:r w:rsidR="00214949">
          <w:rPr>
            <w:noProof/>
            <w:webHidden/>
          </w:rPr>
          <w:instrText xml:space="preserve"> PAGEREF _Toc73870077 \h </w:instrText>
        </w:r>
        <w:r w:rsidR="00214949">
          <w:rPr>
            <w:noProof/>
            <w:webHidden/>
          </w:rPr>
        </w:r>
        <w:r w:rsidR="00214949">
          <w:rPr>
            <w:noProof/>
            <w:webHidden/>
          </w:rPr>
          <w:fldChar w:fldCharType="separate"/>
        </w:r>
        <w:r w:rsidR="00982971">
          <w:rPr>
            <w:noProof/>
            <w:webHidden/>
          </w:rPr>
          <w:t>3</w:t>
        </w:r>
        <w:r w:rsidR="00214949">
          <w:rPr>
            <w:noProof/>
            <w:webHidden/>
          </w:rPr>
          <w:fldChar w:fldCharType="end"/>
        </w:r>
      </w:hyperlink>
    </w:p>
    <w:p w14:paraId="4D0225D2" w14:textId="7B157F0D"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78" w:history="1">
        <w:r w:rsidR="00214949" w:rsidRPr="001D616A">
          <w:rPr>
            <w:rStyle w:val="Hyperlink"/>
            <w:noProof/>
          </w:rPr>
          <w:t>Figure 2: Importer Registration</w:t>
        </w:r>
        <w:r w:rsidR="00214949">
          <w:rPr>
            <w:noProof/>
            <w:webHidden/>
          </w:rPr>
          <w:tab/>
        </w:r>
        <w:r w:rsidR="00214949">
          <w:rPr>
            <w:noProof/>
            <w:webHidden/>
          </w:rPr>
          <w:fldChar w:fldCharType="begin"/>
        </w:r>
        <w:r w:rsidR="00214949">
          <w:rPr>
            <w:noProof/>
            <w:webHidden/>
          </w:rPr>
          <w:instrText xml:space="preserve"> PAGEREF _Toc73870078 \h </w:instrText>
        </w:r>
        <w:r w:rsidR="00214949">
          <w:rPr>
            <w:noProof/>
            <w:webHidden/>
          </w:rPr>
        </w:r>
        <w:r w:rsidR="00214949">
          <w:rPr>
            <w:noProof/>
            <w:webHidden/>
          </w:rPr>
          <w:fldChar w:fldCharType="separate"/>
        </w:r>
        <w:r w:rsidR="00982971">
          <w:rPr>
            <w:noProof/>
            <w:webHidden/>
          </w:rPr>
          <w:t>4</w:t>
        </w:r>
        <w:r w:rsidR="00214949">
          <w:rPr>
            <w:noProof/>
            <w:webHidden/>
          </w:rPr>
          <w:fldChar w:fldCharType="end"/>
        </w:r>
      </w:hyperlink>
    </w:p>
    <w:p w14:paraId="6671B557" w14:textId="6B369687"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79" w:history="1">
        <w:r w:rsidR="00214949" w:rsidRPr="001D616A">
          <w:rPr>
            <w:rStyle w:val="Hyperlink"/>
            <w:noProof/>
          </w:rPr>
          <w:t>Figure 3: Verify OTP</w:t>
        </w:r>
        <w:r w:rsidR="00214949">
          <w:rPr>
            <w:noProof/>
            <w:webHidden/>
          </w:rPr>
          <w:tab/>
        </w:r>
        <w:r w:rsidR="00214949">
          <w:rPr>
            <w:noProof/>
            <w:webHidden/>
          </w:rPr>
          <w:fldChar w:fldCharType="begin"/>
        </w:r>
        <w:r w:rsidR="00214949">
          <w:rPr>
            <w:noProof/>
            <w:webHidden/>
          </w:rPr>
          <w:instrText xml:space="preserve"> PAGEREF _Toc73870079 \h </w:instrText>
        </w:r>
        <w:r w:rsidR="00214949">
          <w:rPr>
            <w:noProof/>
            <w:webHidden/>
          </w:rPr>
        </w:r>
        <w:r w:rsidR="00214949">
          <w:rPr>
            <w:noProof/>
            <w:webHidden/>
          </w:rPr>
          <w:fldChar w:fldCharType="separate"/>
        </w:r>
        <w:r w:rsidR="00982971">
          <w:rPr>
            <w:noProof/>
            <w:webHidden/>
          </w:rPr>
          <w:t>6</w:t>
        </w:r>
        <w:r w:rsidR="00214949">
          <w:rPr>
            <w:noProof/>
            <w:webHidden/>
          </w:rPr>
          <w:fldChar w:fldCharType="end"/>
        </w:r>
      </w:hyperlink>
    </w:p>
    <w:p w14:paraId="3346B275" w14:textId="49AFACB2"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0" w:history="1">
        <w:r w:rsidR="00214949" w:rsidRPr="001D616A">
          <w:rPr>
            <w:rStyle w:val="Hyperlink"/>
            <w:noProof/>
          </w:rPr>
          <w:t>Figure 4: Enter OTP</w:t>
        </w:r>
        <w:r w:rsidR="00214949">
          <w:rPr>
            <w:noProof/>
            <w:webHidden/>
          </w:rPr>
          <w:tab/>
        </w:r>
        <w:r w:rsidR="00214949">
          <w:rPr>
            <w:noProof/>
            <w:webHidden/>
          </w:rPr>
          <w:fldChar w:fldCharType="begin"/>
        </w:r>
        <w:r w:rsidR="00214949">
          <w:rPr>
            <w:noProof/>
            <w:webHidden/>
          </w:rPr>
          <w:instrText xml:space="preserve"> PAGEREF _Toc73870080 \h </w:instrText>
        </w:r>
        <w:r w:rsidR="00214949">
          <w:rPr>
            <w:noProof/>
            <w:webHidden/>
          </w:rPr>
        </w:r>
        <w:r w:rsidR="00214949">
          <w:rPr>
            <w:noProof/>
            <w:webHidden/>
          </w:rPr>
          <w:fldChar w:fldCharType="separate"/>
        </w:r>
        <w:r w:rsidR="00982971">
          <w:rPr>
            <w:noProof/>
            <w:webHidden/>
          </w:rPr>
          <w:t>6</w:t>
        </w:r>
        <w:r w:rsidR="00214949">
          <w:rPr>
            <w:noProof/>
            <w:webHidden/>
          </w:rPr>
          <w:fldChar w:fldCharType="end"/>
        </w:r>
      </w:hyperlink>
    </w:p>
    <w:p w14:paraId="3A3902E7" w14:textId="39242B32"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1" w:history="1">
        <w:r w:rsidR="00214949" w:rsidRPr="001D616A">
          <w:rPr>
            <w:rStyle w:val="Hyperlink"/>
            <w:noProof/>
          </w:rPr>
          <w:t>Figure 5: Login</w:t>
        </w:r>
        <w:r w:rsidR="00214949">
          <w:rPr>
            <w:noProof/>
            <w:webHidden/>
          </w:rPr>
          <w:tab/>
        </w:r>
        <w:r w:rsidR="00214949">
          <w:rPr>
            <w:noProof/>
            <w:webHidden/>
          </w:rPr>
          <w:fldChar w:fldCharType="begin"/>
        </w:r>
        <w:r w:rsidR="00214949">
          <w:rPr>
            <w:noProof/>
            <w:webHidden/>
          </w:rPr>
          <w:instrText xml:space="preserve"> PAGEREF _Toc73870081 \h </w:instrText>
        </w:r>
        <w:r w:rsidR="00214949">
          <w:rPr>
            <w:noProof/>
            <w:webHidden/>
          </w:rPr>
        </w:r>
        <w:r w:rsidR="00214949">
          <w:rPr>
            <w:noProof/>
            <w:webHidden/>
          </w:rPr>
          <w:fldChar w:fldCharType="separate"/>
        </w:r>
        <w:r w:rsidR="00982971">
          <w:rPr>
            <w:noProof/>
            <w:webHidden/>
          </w:rPr>
          <w:t>7</w:t>
        </w:r>
        <w:r w:rsidR="00214949">
          <w:rPr>
            <w:noProof/>
            <w:webHidden/>
          </w:rPr>
          <w:fldChar w:fldCharType="end"/>
        </w:r>
      </w:hyperlink>
    </w:p>
    <w:p w14:paraId="38312DF0" w14:textId="1E2CA173"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2" w:history="1">
        <w:r w:rsidR="00214949" w:rsidRPr="001D616A">
          <w:rPr>
            <w:rStyle w:val="Hyperlink"/>
            <w:noProof/>
          </w:rPr>
          <w:t>Figure 6: Home Page</w:t>
        </w:r>
        <w:r w:rsidR="00214949">
          <w:rPr>
            <w:noProof/>
            <w:webHidden/>
          </w:rPr>
          <w:tab/>
        </w:r>
        <w:r w:rsidR="00214949">
          <w:rPr>
            <w:noProof/>
            <w:webHidden/>
          </w:rPr>
          <w:fldChar w:fldCharType="begin"/>
        </w:r>
        <w:r w:rsidR="00214949">
          <w:rPr>
            <w:noProof/>
            <w:webHidden/>
          </w:rPr>
          <w:instrText xml:space="preserve"> PAGEREF _Toc73870082 \h </w:instrText>
        </w:r>
        <w:r w:rsidR="00214949">
          <w:rPr>
            <w:noProof/>
            <w:webHidden/>
          </w:rPr>
        </w:r>
        <w:r w:rsidR="00214949">
          <w:rPr>
            <w:noProof/>
            <w:webHidden/>
          </w:rPr>
          <w:fldChar w:fldCharType="separate"/>
        </w:r>
        <w:r w:rsidR="00982971">
          <w:rPr>
            <w:noProof/>
            <w:webHidden/>
          </w:rPr>
          <w:t>8</w:t>
        </w:r>
        <w:r w:rsidR="00214949">
          <w:rPr>
            <w:noProof/>
            <w:webHidden/>
          </w:rPr>
          <w:fldChar w:fldCharType="end"/>
        </w:r>
      </w:hyperlink>
    </w:p>
    <w:p w14:paraId="51BC17BE" w14:textId="2B857233"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3" w:history="1">
        <w:r w:rsidR="00214949" w:rsidRPr="001D616A">
          <w:rPr>
            <w:rStyle w:val="Hyperlink"/>
            <w:noProof/>
          </w:rPr>
          <w:t>Figure 7: Forgot Password</w:t>
        </w:r>
        <w:r w:rsidR="00214949">
          <w:rPr>
            <w:noProof/>
            <w:webHidden/>
          </w:rPr>
          <w:tab/>
        </w:r>
        <w:r w:rsidR="00214949">
          <w:rPr>
            <w:noProof/>
            <w:webHidden/>
          </w:rPr>
          <w:fldChar w:fldCharType="begin"/>
        </w:r>
        <w:r w:rsidR="00214949">
          <w:rPr>
            <w:noProof/>
            <w:webHidden/>
          </w:rPr>
          <w:instrText xml:space="preserve"> PAGEREF _Toc73870083 \h </w:instrText>
        </w:r>
        <w:r w:rsidR="00214949">
          <w:rPr>
            <w:noProof/>
            <w:webHidden/>
          </w:rPr>
        </w:r>
        <w:r w:rsidR="00214949">
          <w:rPr>
            <w:noProof/>
            <w:webHidden/>
          </w:rPr>
          <w:fldChar w:fldCharType="separate"/>
        </w:r>
        <w:r w:rsidR="00982971">
          <w:rPr>
            <w:noProof/>
            <w:webHidden/>
          </w:rPr>
          <w:t>8</w:t>
        </w:r>
        <w:r w:rsidR="00214949">
          <w:rPr>
            <w:noProof/>
            <w:webHidden/>
          </w:rPr>
          <w:fldChar w:fldCharType="end"/>
        </w:r>
      </w:hyperlink>
    </w:p>
    <w:p w14:paraId="50B4CA0C" w14:textId="364BE835"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4" w:history="1">
        <w:r w:rsidR="00214949" w:rsidRPr="001D616A">
          <w:rPr>
            <w:rStyle w:val="Hyperlink"/>
            <w:noProof/>
          </w:rPr>
          <w:t>Figure 8: Set New Password</w:t>
        </w:r>
        <w:r w:rsidR="00214949">
          <w:rPr>
            <w:noProof/>
            <w:webHidden/>
          </w:rPr>
          <w:tab/>
        </w:r>
        <w:r w:rsidR="00214949">
          <w:rPr>
            <w:noProof/>
            <w:webHidden/>
          </w:rPr>
          <w:fldChar w:fldCharType="begin"/>
        </w:r>
        <w:r w:rsidR="00214949">
          <w:rPr>
            <w:noProof/>
            <w:webHidden/>
          </w:rPr>
          <w:instrText xml:space="preserve"> PAGEREF _Toc73870084 \h </w:instrText>
        </w:r>
        <w:r w:rsidR="00214949">
          <w:rPr>
            <w:noProof/>
            <w:webHidden/>
          </w:rPr>
        </w:r>
        <w:r w:rsidR="00214949">
          <w:rPr>
            <w:noProof/>
            <w:webHidden/>
          </w:rPr>
          <w:fldChar w:fldCharType="separate"/>
        </w:r>
        <w:r w:rsidR="00982971">
          <w:rPr>
            <w:noProof/>
            <w:webHidden/>
          </w:rPr>
          <w:t>9</w:t>
        </w:r>
        <w:r w:rsidR="00214949">
          <w:rPr>
            <w:noProof/>
            <w:webHidden/>
          </w:rPr>
          <w:fldChar w:fldCharType="end"/>
        </w:r>
      </w:hyperlink>
    </w:p>
    <w:p w14:paraId="42B81443" w14:textId="4A9E9D08"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6" w:history="1">
        <w:r w:rsidR="00214949" w:rsidRPr="001D616A">
          <w:rPr>
            <w:rStyle w:val="Hyperlink"/>
            <w:noProof/>
          </w:rPr>
          <w:t>Figure 9: Home Page</w:t>
        </w:r>
        <w:r w:rsidR="00214949">
          <w:rPr>
            <w:noProof/>
            <w:webHidden/>
          </w:rPr>
          <w:tab/>
        </w:r>
        <w:r w:rsidR="00214949">
          <w:rPr>
            <w:noProof/>
            <w:webHidden/>
          </w:rPr>
          <w:fldChar w:fldCharType="begin"/>
        </w:r>
        <w:r w:rsidR="00214949">
          <w:rPr>
            <w:noProof/>
            <w:webHidden/>
          </w:rPr>
          <w:instrText xml:space="preserve"> PAGEREF _Toc73870086 \h </w:instrText>
        </w:r>
        <w:r w:rsidR="00214949">
          <w:rPr>
            <w:noProof/>
            <w:webHidden/>
          </w:rPr>
        </w:r>
        <w:r w:rsidR="00214949">
          <w:rPr>
            <w:noProof/>
            <w:webHidden/>
          </w:rPr>
          <w:fldChar w:fldCharType="separate"/>
        </w:r>
        <w:r w:rsidR="00982971">
          <w:rPr>
            <w:noProof/>
            <w:webHidden/>
          </w:rPr>
          <w:t>10</w:t>
        </w:r>
        <w:r w:rsidR="00214949">
          <w:rPr>
            <w:noProof/>
            <w:webHidden/>
          </w:rPr>
          <w:fldChar w:fldCharType="end"/>
        </w:r>
      </w:hyperlink>
    </w:p>
    <w:p w14:paraId="2AEE2961" w14:textId="568428D2"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7" w:history="1">
        <w:r w:rsidR="00214949" w:rsidRPr="001D616A">
          <w:rPr>
            <w:rStyle w:val="Hyperlink"/>
            <w:noProof/>
          </w:rPr>
          <w:t>Figure 10: Edit Information</w:t>
        </w:r>
        <w:r w:rsidR="00214949">
          <w:rPr>
            <w:noProof/>
            <w:webHidden/>
          </w:rPr>
          <w:tab/>
        </w:r>
        <w:r w:rsidR="00214949">
          <w:rPr>
            <w:noProof/>
            <w:webHidden/>
          </w:rPr>
          <w:fldChar w:fldCharType="begin"/>
        </w:r>
        <w:r w:rsidR="00214949">
          <w:rPr>
            <w:noProof/>
            <w:webHidden/>
          </w:rPr>
          <w:instrText xml:space="preserve"> PAGEREF _Toc73870087 \h </w:instrText>
        </w:r>
        <w:r w:rsidR="00214949">
          <w:rPr>
            <w:noProof/>
            <w:webHidden/>
          </w:rPr>
        </w:r>
        <w:r w:rsidR="00214949">
          <w:rPr>
            <w:noProof/>
            <w:webHidden/>
          </w:rPr>
          <w:fldChar w:fldCharType="separate"/>
        </w:r>
        <w:r w:rsidR="00982971">
          <w:rPr>
            <w:noProof/>
            <w:webHidden/>
          </w:rPr>
          <w:t>11</w:t>
        </w:r>
        <w:r w:rsidR="00214949">
          <w:rPr>
            <w:noProof/>
            <w:webHidden/>
          </w:rPr>
          <w:fldChar w:fldCharType="end"/>
        </w:r>
      </w:hyperlink>
    </w:p>
    <w:p w14:paraId="0DB63C51" w14:textId="6507BCA4"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8" w:history="1">
        <w:r w:rsidR="00214949" w:rsidRPr="001D616A">
          <w:rPr>
            <w:rStyle w:val="Hyperlink"/>
            <w:noProof/>
          </w:rPr>
          <w:t>Figure 11: Change Password</w:t>
        </w:r>
        <w:r w:rsidR="00214949">
          <w:rPr>
            <w:noProof/>
            <w:webHidden/>
          </w:rPr>
          <w:tab/>
        </w:r>
        <w:r w:rsidR="00214949">
          <w:rPr>
            <w:noProof/>
            <w:webHidden/>
          </w:rPr>
          <w:fldChar w:fldCharType="begin"/>
        </w:r>
        <w:r w:rsidR="00214949">
          <w:rPr>
            <w:noProof/>
            <w:webHidden/>
          </w:rPr>
          <w:instrText xml:space="preserve"> PAGEREF _Toc73870088 \h </w:instrText>
        </w:r>
        <w:r w:rsidR="00214949">
          <w:rPr>
            <w:noProof/>
            <w:webHidden/>
          </w:rPr>
        </w:r>
        <w:r w:rsidR="00214949">
          <w:rPr>
            <w:noProof/>
            <w:webHidden/>
          </w:rPr>
          <w:fldChar w:fldCharType="separate"/>
        </w:r>
        <w:r w:rsidR="00982971">
          <w:rPr>
            <w:noProof/>
            <w:webHidden/>
          </w:rPr>
          <w:t>11</w:t>
        </w:r>
        <w:r w:rsidR="00214949">
          <w:rPr>
            <w:noProof/>
            <w:webHidden/>
          </w:rPr>
          <w:fldChar w:fldCharType="end"/>
        </w:r>
      </w:hyperlink>
    </w:p>
    <w:p w14:paraId="2334AD3E" w14:textId="574B5B4B"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89" w:history="1">
        <w:r w:rsidR="00214949" w:rsidRPr="001D616A">
          <w:rPr>
            <w:rStyle w:val="Hyperlink"/>
            <w:noProof/>
          </w:rPr>
          <w:t>Figure 12: Manage Account</w:t>
        </w:r>
        <w:r w:rsidR="00214949">
          <w:rPr>
            <w:noProof/>
            <w:webHidden/>
          </w:rPr>
          <w:tab/>
        </w:r>
        <w:r w:rsidR="00214949">
          <w:rPr>
            <w:noProof/>
            <w:webHidden/>
          </w:rPr>
          <w:fldChar w:fldCharType="begin"/>
        </w:r>
        <w:r w:rsidR="00214949">
          <w:rPr>
            <w:noProof/>
            <w:webHidden/>
          </w:rPr>
          <w:instrText xml:space="preserve"> PAGEREF _Toc73870089 \h </w:instrText>
        </w:r>
        <w:r w:rsidR="00214949">
          <w:rPr>
            <w:noProof/>
            <w:webHidden/>
          </w:rPr>
        </w:r>
        <w:r w:rsidR="00214949">
          <w:rPr>
            <w:noProof/>
            <w:webHidden/>
          </w:rPr>
          <w:fldChar w:fldCharType="separate"/>
        </w:r>
        <w:r w:rsidR="00982971">
          <w:rPr>
            <w:noProof/>
            <w:webHidden/>
          </w:rPr>
          <w:t>12</w:t>
        </w:r>
        <w:r w:rsidR="00214949">
          <w:rPr>
            <w:noProof/>
            <w:webHidden/>
          </w:rPr>
          <w:fldChar w:fldCharType="end"/>
        </w:r>
      </w:hyperlink>
    </w:p>
    <w:p w14:paraId="36E6F7BE" w14:textId="1AFDC45A"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0" w:history="1">
        <w:r w:rsidR="00214949" w:rsidRPr="001D616A">
          <w:rPr>
            <w:rStyle w:val="Hyperlink"/>
            <w:noProof/>
          </w:rPr>
          <w:t>Figure 13: Home Page</w:t>
        </w:r>
        <w:r w:rsidR="00214949">
          <w:rPr>
            <w:noProof/>
            <w:webHidden/>
          </w:rPr>
          <w:tab/>
        </w:r>
        <w:r w:rsidR="00214949">
          <w:rPr>
            <w:noProof/>
            <w:webHidden/>
          </w:rPr>
          <w:fldChar w:fldCharType="begin"/>
        </w:r>
        <w:r w:rsidR="00214949">
          <w:rPr>
            <w:noProof/>
            <w:webHidden/>
          </w:rPr>
          <w:instrText xml:space="preserve"> PAGEREF _Toc73870090 \h </w:instrText>
        </w:r>
        <w:r w:rsidR="00214949">
          <w:rPr>
            <w:noProof/>
            <w:webHidden/>
          </w:rPr>
        </w:r>
        <w:r w:rsidR="00214949">
          <w:rPr>
            <w:noProof/>
            <w:webHidden/>
          </w:rPr>
          <w:fldChar w:fldCharType="separate"/>
        </w:r>
        <w:r w:rsidR="00982971">
          <w:rPr>
            <w:noProof/>
            <w:webHidden/>
          </w:rPr>
          <w:t>13</w:t>
        </w:r>
        <w:r w:rsidR="00214949">
          <w:rPr>
            <w:noProof/>
            <w:webHidden/>
          </w:rPr>
          <w:fldChar w:fldCharType="end"/>
        </w:r>
      </w:hyperlink>
    </w:p>
    <w:p w14:paraId="55BB1428" w14:textId="1F92732D"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1" w:history="1">
        <w:r w:rsidR="00214949" w:rsidRPr="001D616A">
          <w:rPr>
            <w:rStyle w:val="Hyperlink"/>
            <w:noProof/>
          </w:rPr>
          <w:t>Figure 14: Consignment</w:t>
        </w:r>
        <w:r w:rsidR="00214949">
          <w:rPr>
            <w:noProof/>
            <w:webHidden/>
          </w:rPr>
          <w:tab/>
        </w:r>
        <w:r w:rsidR="00214949">
          <w:rPr>
            <w:noProof/>
            <w:webHidden/>
          </w:rPr>
          <w:fldChar w:fldCharType="begin"/>
        </w:r>
        <w:r w:rsidR="00214949">
          <w:rPr>
            <w:noProof/>
            <w:webHidden/>
          </w:rPr>
          <w:instrText xml:space="preserve"> PAGEREF _Toc73870091 \h </w:instrText>
        </w:r>
        <w:r w:rsidR="00214949">
          <w:rPr>
            <w:noProof/>
            <w:webHidden/>
          </w:rPr>
        </w:r>
        <w:r w:rsidR="00214949">
          <w:rPr>
            <w:noProof/>
            <w:webHidden/>
          </w:rPr>
          <w:fldChar w:fldCharType="separate"/>
        </w:r>
        <w:r w:rsidR="00982971">
          <w:rPr>
            <w:noProof/>
            <w:webHidden/>
          </w:rPr>
          <w:t>13</w:t>
        </w:r>
        <w:r w:rsidR="00214949">
          <w:rPr>
            <w:noProof/>
            <w:webHidden/>
          </w:rPr>
          <w:fldChar w:fldCharType="end"/>
        </w:r>
      </w:hyperlink>
    </w:p>
    <w:p w14:paraId="05011E19" w14:textId="0A855126"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2" w:history="1">
        <w:r w:rsidR="00214949" w:rsidRPr="001D616A">
          <w:rPr>
            <w:rStyle w:val="Hyperlink"/>
            <w:noProof/>
          </w:rPr>
          <w:t>Figure 15: Stock Management</w:t>
        </w:r>
        <w:r w:rsidR="00214949">
          <w:rPr>
            <w:noProof/>
            <w:webHidden/>
          </w:rPr>
          <w:tab/>
        </w:r>
        <w:r w:rsidR="00214949">
          <w:rPr>
            <w:noProof/>
            <w:webHidden/>
          </w:rPr>
          <w:fldChar w:fldCharType="begin"/>
        </w:r>
        <w:r w:rsidR="00214949">
          <w:rPr>
            <w:noProof/>
            <w:webHidden/>
          </w:rPr>
          <w:instrText xml:space="preserve"> PAGEREF _Toc73870092 \h </w:instrText>
        </w:r>
        <w:r w:rsidR="00214949">
          <w:rPr>
            <w:noProof/>
            <w:webHidden/>
          </w:rPr>
        </w:r>
        <w:r w:rsidR="00214949">
          <w:rPr>
            <w:noProof/>
            <w:webHidden/>
          </w:rPr>
          <w:fldChar w:fldCharType="separate"/>
        </w:r>
        <w:r w:rsidR="00982971">
          <w:rPr>
            <w:noProof/>
            <w:webHidden/>
          </w:rPr>
          <w:t>14</w:t>
        </w:r>
        <w:r w:rsidR="00214949">
          <w:rPr>
            <w:noProof/>
            <w:webHidden/>
          </w:rPr>
          <w:fldChar w:fldCharType="end"/>
        </w:r>
      </w:hyperlink>
    </w:p>
    <w:p w14:paraId="16EC5736" w14:textId="4D43230A"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3" w:history="1">
        <w:r w:rsidR="00214949" w:rsidRPr="001D616A">
          <w:rPr>
            <w:rStyle w:val="Hyperlink"/>
            <w:noProof/>
          </w:rPr>
          <w:t>Figure 16: Grievance Management</w:t>
        </w:r>
        <w:r w:rsidR="00214949">
          <w:rPr>
            <w:noProof/>
            <w:webHidden/>
          </w:rPr>
          <w:tab/>
        </w:r>
        <w:r w:rsidR="00214949">
          <w:rPr>
            <w:noProof/>
            <w:webHidden/>
          </w:rPr>
          <w:fldChar w:fldCharType="begin"/>
        </w:r>
        <w:r w:rsidR="00214949">
          <w:rPr>
            <w:noProof/>
            <w:webHidden/>
          </w:rPr>
          <w:instrText xml:space="preserve"> PAGEREF _Toc73870093 \h </w:instrText>
        </w:r>
        <w:r w:rsidR="00214949">
          <w:rPr>
            <w:noProof/>
            <w:webHidden/>
          </w:rPr>
        </w:r>
        <w:r w:rsidR="00214949">
          <w:rPr>
            <w:noProof/>
            <w:webHidden/>
          </w:rPr>
          <w:fldChar w:fldCharType="separate"/>
        </w:r>
        <w:r w:rsidR="00982971">
          <w:rPr>
            <w:noProof/>
            <w:webHidden/>
          </w:rPr>
          <w:t>15</w:t>
        </w:r>
        <w:r w:rsidR="00214949">
          <w:rPr>
            <w:noProof/>
            <w:webHidden/>
          </w:rPr>
          <w:fldChar w:fldCharType="end"/>
        </w:r>
      </w:hyperlink>
    </w:p>
    <w:p w14:paraId="03DA79F4" w14:textId="689FDD8C"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4" w:history="1">
        <w:r w:rsidR="00214949" w:rsidRPr="001D616A">
          <w:rPr>
            <w:rStyle w:val="Hyperlink"/>
            <w:noProof/>
          </w:rPr>
          <w:t>Figure 17: Manage Type-Approved</w:t>
        </w:r>
        <w:r w:rsidR="00214949">
          <w:rPr>
            <w:noProof/>
            <w:webHidden/>
          </w:rPr>
          <w:tab/>
        </w:r>
        <w:r w:rsidR="00214949">
          <w:rPr>
            <w:noProof/>
            <w:webHidden/>
          </w:rPr>
          <w:fldChar w:fldCharType="begin"/>
        </w:r>
        <w:r w:rsidR="00214949">
          <w:rPr>
            <w:noProof/>
            <w:webHidden/>
          </w:rPr>
          <w:instrText xml:space="preserve"> PAGEREF _Toc73870094 \h </w:instrText>
        </w:r>
        <w:r w:rsidR="00214949">
          <w:rPr>
            <w:noProof/>
            <w:webHidden/>
          </w:rPr>
        </w:r>
        <w:r w:rsidR="00214949">
          <w:rPr>
            <w:noProof/>
            <w:webHidden/>
          </w:rPr>
          <w:fldChar w:fldCharType="separate"/>
        </w:r>
        <w:r w:rsidR="00982971">
          <w:rPr>
            <w:noProof/>
            <w:webHidden/>
          </w:rPr>
          <w:t>16</w:t>
        </w:r>
        <w:r w:rsidR="00214949">
          <w:rPr>
            <w:noProof/>
            <w:webHidden/>
          </w:rPr>
          <w:fldChar w:fldCharType="end"/>
        </w:r>
      </w:hyperlink>
    </w:p>
    <w:p w14:paraId="6F85361E" w14:textId="0FFDCF7F"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5" w:history="1">
        <w:r w:rsidR="00214949" w:rsidRPr="001D616A">
          <w:rPr>
            <w:rStyle w:val="Hyperlink"/>
            <w:noProof/>
          </w:rPr>
          <w:t>Figure 18: Home Page</w:t>
        </w:r>
        <w:r w:rsidR="00214949">
          <w:rPr>
            <w:noProof/>
            <w:webHidden/>
          </w:rPr>
          <w:tab/>
        </w:r>
        <w:r w:rsidR="00214949">
          <w:rPr>
            <w:noProof/>
            <w:webHidden/>
          </w:rPr>
          <w:fldChar w:fldCharType="begin"/>
        </w:r>
        <w:r w:rsidR="00214949">
          <w:rPr>
            <w:noProof/>
            <w:webHidden/>
          </w:rPr>
          <w:instrText xml:space="preserve"> PAGEREF _Toc73870095 \h </w:instrText>
        </w:r>
        <w:r w:rsidR="00214949">
          <w:rPr>
            <w:noProof/>
            <w:webHidden/>
          </w:rPr>
        </w:r>
        <w:r w:rsidR="00214949">
          <w:rPr>
            <w:noProof/>
            <w:webHidden/>
          </w:rPr>
          <w:fldChar w:fldCharType="separate"/>
        </w:r>
        <w:r w:rsidR="00982971">
          <w:rPr>
            <w:noProof/>
            <w:webHidden/>
          </w:rPr>
          <w:t>16</w:t>
        </w:r>
        <w:r w:rsidR="00214949">
          <w:rPr>
            <w:noProof/>
            <w:webHidden/>
          </w:rPr>
          <w:fldChar w:fldCharType="end"/>
        </w:r>
      </w:hyperlink>
    </w:p>
    <w:p w14:paraId="647A0ABE" w14:textId="0E5C59A1"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6" w:history="1">
        <w:r w:rsidR="00214949" w:rsidRPr="001D616A">
          <w:rPr>
            <w:rStyle w:val="Hyperlink"/>
            <w:noProof/>
          </w:rPr>
          <w:t>Figure 19: Home Page</w:t>
        </w:r>
        <w:r w:rsidR="00214949">
          <w:rPr>
            <w:noProof/>
            <w:webHidden/>
          </w:rPr>
          <w:tab/>
        </w:r>
        <w:r w:rsidR="00214949">
          <w:rPr>
            <w:noProof/>
            <w:webHidden/>
          </w:rPr>
          <w:fldChar w:fldCharType="begin"/>
        </w:r>
        <w:r w:rsidR="00214949">
          <w:rPr>
            <w:noProof/>
            <w:webHidden/>
          </w:rPr>
          <w:instrText xml:space="preserve"> PAGEREF _Toc73870096 \h </w:instrText>
        </w:r>
        <w:r w:rsidR="00214949">
          <w:rPr>
            <w:noProof/>
            <w:webHidden/>
          </w:rPr>
        </w:r>
        <w:r w:rsidR="00214949">
          <w:rPr>
            <w:noProof/>
            <w:webHidden/>
          </w:rPr>
          <w:fldChar w:fldCharType="separate"/>
        </w:r>
        <w:r w:rsidR="00982971">
          <w:rPr>
            <w:noProof/>
            <w:webHidden/>
          </w:rPr>
          <w:t>19</w:t>
        </w:r>
        <w:r w:rsidR="00214949">
          <w:rPr>
            <w:noProof/>
            <w:webHidden/>
          </w:rPr>
          <w:fldChar w:fldCharType="end"/>
        </w:r>
      </w:hyperlink>
    </w:p>
    <w:p w14:paraId="38FAFFF4" w14:textId="4CDB9DB8"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7" w:history="1">
        <w:r w:rsidR="00214949" w:rsidRPr="001D616A">
          <w:rPr>
            <w:rStyle w:val="Hyperlink"/>
            <w:noProof/>
          </w:rPr>
          <w:t>Figure 20: Consignment</w:t>
        </w:r>
        <w:r w:rsidR="00214949">
          <w:rPr>
            <w:noProof/>
            <w:webHidden/>
          </w:rPr>
          <w:tab/>
        </w:r>
        <w:r w:rsidR="00214949">
          <w:rPr>
            <w:noProof/>
            <w:webHidden/>
          </w:rPr>
          <w:fldChar w:fldCharType="begin"/>
        </w:r>
        <w:r w:rsidR="00214949">
          <w:rPr>
            <w:noProof/>
            <w:webHidden/>
          </w:rPr>
          <w:instrText xml:space="preserve"> PAGEREF _Toc73870097 \h </w:instrText>
        </w:r>
        <w:r w:rsidR="00214949">
          <w:rPr>
            <w:noProof/>
            <w:webHidden/>
          </w:rPr>
        </w:r>
        <w:r w:rsidR="00214949">
          <w:rPr>
            <w:noProof/>
            <w:webHidden/>
          </w:rPr>
          <w:fldChar w:fldCharType="separate"/>
        </w:r>
        <w:r w:rsidR="00982971">
          <w:rPr>
            <w:noProof/>
            <w:webHidden/>
          </w:rPr>
          <w:t>19</w:t>
        </w:r>
        <w:r w:rsidR="00214949">
          <w:rPr>
            <w:noProof/>
            <w:webHidden/>
          </w:rPr>
          <w:fldChar w:fldCharType="end"/>
        </w:r>
      </w:hyperlink>
    </w:p>
    <w:p w14:paraId="103A00D2" w14:textId="154FC21B"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8" w:history="1">
        <w:r w:rsidR="00214949" w:rsidRPr="001D616A">
          <w:rPr>
            <w:rStyle w:val="Hyperlink"/>
            <w:noProof/>
          </w:rPr>
          <w:t>Figure 21: Register Consignment</w:t>
        </w:r>
        <w:r w:rsidR="00214949">
          <w:rPr>
            <w:noProof/>
            <w:webHidden/>
          </w:rPr>
          <w:tab/>
        </w:r>
        <w:r w:rsidR="00214949">
          <w:rPr>
            <w:noProof/>
            <w:webHidden/>
          </w:rPr>
          <w:fldChar w:fldCharType="begin"/>
        </w:r>
        <w:r w:rsidR="00214949">
          <w:rPr>
            <w:noProof/>
            <w:webHidden/>
          </w:rPr>
          <w:instrText xml:space="preserve"> PAGEREF _Toc73870098 \h </w:instrText>
        </w:r>
        <w:r w:rsidR="00214949">
          <w:rPr>
            <w:noProof/>
            <w:webHidden/>
          </w:rPr>
        </w:r>
        <w:r w:rsidR="00214949">
          <w:rPr>
            <w:noProof/>
            <w:webHidden/>
          </w:rPr>
          <w:fldChar w:fldCharType="separate"/>
        </w:r>
        <w:r w:rsidR="00982971">
          <w:rPr>
            <w:noProof/>
            <w:webHidden/>
          </w:rPr>
          <w:t>19</w:t>
        </w:r>
        <w:r w:rsidR="00214949">
          <w:rPr>
            <w:noProof/>
            <w:webHidden/>
          </w:rPr>
          <w:fldChar w:fldCharType="end"/>
        </w:r>
      </w:hyperlink>
    </w:p>
    <w:p w14:paraId="1C3E2F37" w14:textId="49324DC0"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099" w:history="1">
        <w:r w:rsidR="00214949" w:rsidRPr="001D616A">
          <w:rPr>
            <w:rStyle w:val="Hyperlink"/>
            <w:noProof/>
          </w:rPr>
          <w:t>Figure 22: Consignment</w:t>
        </w:r>
        <w:r w:rsidR="00214949">
          <w:rPr>
            <w:noProof/>
            <w:webHidden/>
          </w:rPr>
          <w:tab/>
        </w:r>
        <w:r w:rsidR="00214949">
          <w:rPr>
            <w:noProof/>
            <w:webHidden/>
          </w:rPr>
          <w:fldChar w:fldCharType="begin"/>
        </w:r>
        <w:r w:rsidR="00214949">
          <w:rPr>
            <w:noProof/>
            <w:webHidden/>
          </w:rPr>
          <w:instrText xml:space="preserve"> PAGEREF _Toc73870099 \h </w:instrText>
        </w:r>
        <w:r w:rsidR="00214949">
          <w:rPr>
            <w:noProof/>
            <w:webHidden/>
          </w:rPr>
        </w:r>
        <w:r w:rsidR="00214949">
          <w:rPr>
            <w:noProof/>
            <w:webHidden/>
          </w:rPr>
          <w:fldChar w:fldCharType="separate"/>
        </w:r>
        <w:r w:rsidR="00982971">
          <w:rPr>
            <w:noProof/>
            <w:webHidden/>
          </w:rPr>
          <w:t>23</w:t>
        </w:r>
        <w:r w:rsidR="00214949">
          <w:rPr>
            <w:noProof/>
            <w:webHidden/>
          </w:rPr>
          <w:fldChar w:fldCharType="end"/>
        </w:r>
      </w:hyperlink>
    </w:p>
    <w:p w14:paraId="18A609EE" w14:textId="360B40D4"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0" w:history="1">
        <w:r w:rsidR="00214949" w:rsidRPr="001D616A">
          <w:rPr>
            <w:rStyle w:val="Hyperlink"/>
            <w:noProof/>
          </w:rPr>
          <w:t>Figure 23: Edit Consignment</w:t>
        </w:r>
        <w:r w:rsidR="00214949">
          <w:rPr>
            <w:noProof/>
            <w:webHidden/>
          </w:rPr>
          <w:tab/>
        </w:r>
        <w:r w:rsidR="00214949">
          <w:rPr>
            <w:noProof/>
            <w:webHidden/>
          </w:rPr>
          <w:fldChar w:fldCharType="begin"/>
        </w:r>
        <w:r w:rsidR="00214949">
          <w:rPr>
            <w:noProof/>
            <w:webHidden/>
          </w:rPr>
          <w:instrText xml:space="preserve"> PAGEREF _Toc73870100 \h </w:instrText>
        </w:r>
        <w:r w:rsidR="00214949">
          <w:rPr>
            <w:noProof/>
            <w:webHidden/>
          </w:rPr>
        </w:r>
        <w:r w:rsidR="00214949">
          <w:rPr>
            <w:noProof/>
            <w:webHidden/>
          </w:rPr>
          <w:fldChar w:fldCharType="separate"/>
        </w:r>
        <w:r w:rsidR="00982971">
          <w:rPr>
            <w:noProof/>
            <w:webHidden/>
          </w:rPr>
          <w:t>24</w:t>
        </w:r>
        <w:r w:rsidR="00214949">
          <w:rPr>
            <w:noProof/>
            <w:webHidden/>
          </w:rPr>
          <w:fldChar w:fldCharType="end"/>
        </w:r>
      </w:hyperlink>
    </w:p>
    <w:p w14:paraId="34D7A4BC" w14:textId="1687ADC2"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1" w:history="1">
        <w:r w:rsidR="00214949" w:rsidRPr="001D616A">
          <w:rPr>
            <w:rStyle w:val="Hyperlink"/>
            <w:noProof/>
          </w:rPr>
          <w:t>Figure 24: Consignment</w:t>
        </w:r>
        <w:r w:rsidR="00214949">
          <w:rPr>
            <w:noProof/>
            <w:webHidden/>
          </w:rPr>
          <w:tab/>
        </w:r>
        <w:r w:rsidR="00214949">
          <w:rPr>
            <w:noProof/>
            <w:webHidden/>
          </w:rPr>
          <w:fldChar w:fldCharType="begin"/>
        </w:r>
        <w:r w:rsidR="00214949">
          <w:rPr>
            <w:noProof/>
            <w:webHidden/>
          </w:rPr>
          <w:instrText xml:space="preserve"> PAGEREF _Toc73870101 \h </w:instrText>
        </w:r>
        <w:r w:rsidR="00214949">
          <w:rPr>
            <w:noProof/>
            <w:webHidden/>
          </w:rPr>
        </w:r>
        <w:r w:rsidR="00214949">
          <w:rPr>
            <w:noProof/>
            <w:webHidden/>
          </w:rPr>
          <w:fldChar w:fldCharType="separate"/>
        </w:r>
        <w:r w:rsidR="00982971">
          <w:rPr>
            <w:noProof/>
            <w:webHidden/>
          </w:rPr>
          <w:t>24</w:t>
        </w:r>
        <w:r w:rsidR="00214949">
          <w:rPr>
            <w:noProof/>
            <w:webHidden/>
          </w:rPr>
          <w:fldChar w:fldCharType="end"/>
        </w:r>
      </w:hyperlink>
    </w:p>
    <w:p w14:paraId="4FD79FC1" w14:textId="1F28B6C8"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2" w:history="1">
        <w:r w:rsidR="00214949" w:rsidRPr="001D616A">
          <w:rPr>
            <w:rStyle w:val="Hyperlink"/>
            <w:noProof/>
          </w:rPr>
          <w:t>Figure 25: Consignment</w:t>
        </w:r>
        <w:r w:rsidR="00214949">
          <w:rPr>
            <w:noProof/>
            <w:webHidden/>
          </w:rPr>
          <w:tab/>
        </w:r>
        <w:r w:rsidR="00214949">
          <w:rPr>
            <w:noProof/>
            <w:webHidden/>
          </w:rPr>
          <w:fldChar w:fldCharType="begin"/>
        </w:r>
        <w:r w:rsidR="00214949">
          <w:rPr>
            <w:noProof/>
            <w:webHidden/>
          </w:rPr>
          <w:instrText xml:space="preserve"> PAGEREF _Toc73870102 \h </w:instrText>
        </w:r>
        <w:r w:rsidR="00214949">
          <w:rPr>
            <w:noProof/>
            <w:webHidden/>
          </w:rPr>
        </w:r>
        <w:r w:rsidR="00214949">
          <w:rPr>
            <w:noProof/>
            <w:webHidden/>
          </w:rPr>
          <w:fldChar w:fldCharType="separate"/>
        </w:r>
        <w:r w:rsidR="00982971">
          <w:rPr>
            <w:noProof/>
            <w:webHidden/>
          </w:rPr>
          <w:t>25</w:t>
        </w:r>
        <w:r w:rsidR="00214949">
          <w:rPr>
            <w:noProof/>
            <w:webHidden/>
          </w:rPr>
          <w:fldChar w:fldCharType="end"/>
        </w:r>
      </w:hyperlink>
    </w:p>
    <w:p w14:paraId="1E1898B1" w14:textId="234ED3E6"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3" w:history="1">
        <w:r w:rsidR="00214949" w:rsidRPr="001D616A">
          <w:rPr>
            <w:rStyle w:val="Hyperlink"/>
            <w:noProof/>
          </w:rPr>
          <w:t>Figure 26: Sort Consignment</w:t>
        </w:r>
        <w:r w:rsidR="00214949">
          <w:rPr>
            <w:noProof/>
            <w:webHidden/>
          </w:rPr>
          <w:tab/>
        </w:r>
        <w:r w:rsidR="00214949">
          <w:rPr>
            <w:noProof/>
            <w:webHidden/>
          </w:rPr>
          <w:fldChar w:fldCharType="begin"/>
        </w:r>
        <w:r w:rsidR="00214949">
          <w:rPr>
            <w:noProof/>
            <w:webHidden/>
          </w:rPr>
          <w:instrText xml:space="preserve"> PAGEREF _Toc73870103 \h </w:instrText>
        </w:r>
        <w:r w:rsidR="00214949">
          <w:rPr>
            <w:noProof/>
            <w:webHidden/>
          </w:rPr>
        </w:r>
        <w:r w:rsidR="00214949">
          <w:rPr>
            <w:noProof/>
            <w:webHidden/>
          </w:rPr>
          <w:fldChar w:fldCharType="separate"/>
        </w:r>
        <w:r w:rsidR="00982971">
          <w:rPr>
            <w:noProof/>
            <w:webHidden/>
          </w:rPr>
          <w:t>26</w:t>
        </w:r>
        <w:r w:rsidR="00214949">
          <w:rPr>
            <w:noProof/>
            <w:webHidden/>
          </w:rPr>
          <w:fldChar w:fldCharType="end"/>
        </w:r>
      </w:hyperlink>
    </w:p>
    <w:p w14:paraId="30A66F28" w14:textId="5559B644"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4" w:history="1">
        <w:r w:rsidR="00214949" w:rsidRPr="001D616A">
          <w:rPr>
            <w:rStyle w:val="Hyperlink"/>
            <w:noProof/>
          </w:rPr>
          <w:t>Figure 27: Export Consignment</w:t>
        </w:r>
        <w:r w:rsidR="00214949">
          <w:rPr>
            <w:noProof/>
            <w:webHidden/>
          </w:rPr>
          <w:tab/>
        </w:r>
        <w:r w:rsidR="00214949">
          <w:rPr>
            <w:noProof/>
            <w:webHidden/>
          </w:rPr>
          <w:fldChar w:fldCharType="begin"/>
        </w:r>
        <w:r w:rsidR="00214949">
          <w:rPr>
            <w:noProof/>
            <w:webHidden/>
          </w:rPr>
          <w:instrText xml:space="preserve"> PAGEREF _Toc73870104 \h </w:instrText>
        </w:r>
        <w:r w:rsidR="00214949">
          <w:rPr>
            <w:noProof/>
            <w:webHidden/>
          </w:rPr>
        </w:r>
        <w:r w:rsidR="00214949">
          <w:rPr>
            <w:noProof/>
            <w:webHidden/>
          </w:rPr>
          <w:fldChar w:fldCharType="separate"/>
        </w:r>
        <w:r w:rsidR="00982971">
          <w:rPr>
            <w:noProof/>
            <w:webHidden/>
          </w:rPr>
          <w:t>26</w:t>
        </w:r>
        <w:r w:rsidR="00214949">
          <w:rPr>
            <w:noProof/>
            <w:webHidden/>
          </w:rPr>
          <w:fldChar w:fldCharType="end"/>
        </w:r>
      </w:hyperlink>
    </w:p>
    <w:p w14:paraId="7C03157D" w14:textId="65997BE0"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5" w:history="1">
        <w:r w:rsidR="00214949" w:rsidRPr="001D616A">
          <w:rPr>
            <w:rStyle w:val="Hyperlink"/>
            <w:noProof/>
          </w:rPr>
          <w:t>Figure 28: Open or Save Exported Consignment File</w:t>
        </w:r>
        <w:r w:rsidR="00214949">
          <w:rPr>
            <w:noProof/>
            <w:webHidden/>
          </w:rPr>
          <w:tab/>
        </w:r>
        <w:r w:rsidR="00214949">
          <w:rPr>
            <w:noProof/>
            <w:webHidden/>
          </w:rPr>
          <w:fldChar w:fldCharType="begin"/>
        </w:r>
        <w:r w:rsidR="00214949">
          <w:rPr>
            <w:noProof/>
            <w:webHidden/>
          </w:rPr>
          <w:instrText xml:space="preserve"> PAGEREF _Toc73870105 \h </w:instrText>
        </w:r>
        <w:r w:rsidR="00214949">
          <w:rPr>
            <w:noProof/>
            <w:webHidden/>
          </w:rPr>
        </w:r>
        <w:r w:rsidR="00214949">
          <w:rPr>
            <w:noProof/>
            <w:webHidden/>
          </w:rPr>
          <w:fldChar w:fldCharType="separate"/>
        </w:r>
        <w:r w:rsidR="00982971">
          <w:rPr>
            <w:noProof/>
            <w:webHidden/>
          </w:rPr>
          <w:t>26</w:t>
        </w:r>
        <w:r w:rsidR="00214949">
          <w:rPr>
            <w:noProof/>
            <w:webHidden/>
          </w:rPr>
          <w:fldChar w:fldCharType="end"/>
        </w:r>
      </w:hyperlink>
    </w:p>
    <w:p w14:paraId="1D5C52F3" w14:textId="3B4C68D3"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6" w:history="1">
        <w:r w:rsidR="00214949" w:rsidRPr="001D616A">
          <w:rPr>
            <w:rStyle w:val="Hyperlink"/>
            <w:noProof/>
          </w:rPr>
          <w:t>Figure 29: Exported Consignments</w:t>
        </w:r>
        <w:r w:rsidR="00214949">
          <w:rPr>
            <w:noProof/>
            <w:webHidden/>
          </w:rPr>
          <w:tab/>
        </w:r>
        <w:r w:rsidR="00214949">
          <w:rPr>
            <w:noProof/>
            <w:webHidden/>
          </w:rPr>
          <w:fldChar w:fldCharType="begin"/>
        </w:r>
        <w:r w:rsidR="00214949">
          <w:rPr>
            <w:noProof/>
            <w:webHidden/>
          </w:rPr>
          <w:instrText xml:space="preserve"> PAGEREF _Toc73870106 \h </w:instrText>
        </w:r>
        <w:r w:rsidR="00214949">
          <w:rPr>
            <w:noProof/>
            <w:webHidden/>
          </w:rPr>
        </w:r>
        <w:r w:rsidR="00214949">
          <w:rPr>
            <w:noProof/>
            <w:webHidden/>
          </w:rPr>
          <w:fldChar w:fldCharType="separate"/>
        </w:r>
        <w:r w:rsidR="00982971">
          <w:rPr>
            <w:noProof/>
            <w:webHidden/>
          </w:rPr>
          <w:t>27</w:t>
        </w:r>
        <w:r w:rsidR="00214949">
          <w:rPr>
            <w:noProof/>
            <w:webHidden/>
          </w:rPr>
          <w:fldChar w:fldCharType="end"/>
        </w:r>
      </w:hyperlink>
    </w:p>
    <w:p w14:paraId="79E6F589" w14:textId="2033DD9C"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7" w:history="1">
        <w:r w:rsidR="00214949" w:rsidRPr="001D616A">
          <w:rPr>
            <w:rStyle w:val="Hyperlink"/>
            <w:noProof/>
          </w:rPr>
          <w:t>Figure 30: Home Page</w:t>
        </w:r>
        <w:r w:rsidR="00214949">
          <w:rPr>
            <w:noProof/>
            <w:webHidden/>
          </w:rPr>
          <w:tab/>
        </w:r>
        <w:r w:rsidR="00214949">
          <w:rPr>
            <w:noProof/>
            <w:webHidden/>
          </w:rPr>
          <w:fldChar w:fldCharType="begin"/>
        </w:r>
        <w:r w:rsidR="00214949">
          <w:rPr>
            <w:noProof/>
            <w:webHidden/>
          </w:rPr>
          <w:instrText xml:space="preserve"> PAGEREF _Toc73870107 \h </w:instrText>
        </w:r>
        <w:r w:rsidR="00214949">
          <w:rPr>
            <w:noProof/>
            <w:webHidden/>
          </w:rPr>
        </w:r>
        <w:r w:rsidR="00214949">
          <w:rPr>
            <w:noProof/>
            <w:webHidden/>
          </w:rPr>
          <w:fldChar w:fldCharType="separate"/>
        </w:r>
        <w:r w:rsidR="00982971">
          <w:rPr>
            <w:noProof/>
            <w:webHidden/>
          </w:rPr>
          <w:t>27</w:t>
        </w:r>
        <w:r w:rsidR="00214949">
          <w:rPr>
            <w:noProof/>
            <w:webHidden/>
          </w:rPr>
          <w:fldChar w:fldCharType="end"/>
        </w:r>
      </w:hyperlink>
    </w:p>
    <w:p w14:paraId="2C6690FE" w14:textId="4812CBF6"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8" w:history="1">
        <w:r w:rsidR="00214949" w:rsidRPr="001D616A">
          <w:rPr>
            <w:rStyle w:val="Hyperlink"/>
            <w:noProof/>
          </w:rPr>
          <w:t>Figure 31: Role Type</w:t>
        </w:r>
        <w:r w:rsidR="00214949">
          <w:rPr>
            <w:noProof/>
            <w:webHidden/>
          </w:rPr>
          <w:tab/>
        </w:r>
        <w:r w:rsidR="00214949">
          <w:rPr>
            <w:noProof/>
            <w:webHidden/>
          </w:rPr>
          <w:fldChar w:fldCharType="begin"/>
        </w:r>
        <w:r w:rsidR="00214949">
          <w:rPr>
            <w:noProof/>
            <w:webHidden/>
          </w:rPr>
          <w:instrText xml:space="preserve"> PAGEREF _Toc73870108 \h </w:instrText>
        </w:r>
        <w:r w:rsidR="00214949">
          <w:rPr>
            <w:noProof/>
            <w:webHidden/>
          </w:rPr>
        </w:r>
        <w:r w:rsidR="00214949">
          <w:rPr>
            <w:noProof/>
            <w:webHidden/>
          </w:rPr>
          <w:fldChar w:fldCharType="separate"/>
        </w:r>
        <w:r w:rsidR="00982971">
          <w:rPr>
            <w:noProof/>
            <w:webHidden/>
          </w:rPr>
          <w:t>28</w:t>
        </w:r>
        <w:r w:rsidR="00214949">
          <w:rPr>
            <w:noProof/>
            <w:webHidden/>
          </w:rPr>
          <w:fldChar w:fldCharType="end"/>
        </w:r>
      </w:hyperlink>
    </w:p>
    <w:p w14:paraId="75D51C70" w14:textId="4665099E"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09" w:history="1">
        <w:r w:rsidR="00214949" w:rsidRPr="001D616A">
          <w:rPr>
            <w:rStyle w:val="Hyperlink"/>
            <w:noProof/>
          </w:rPr>
          <w:t>Figure 32: Stock Management</w:t>
        </w:r>
        <w:r w:rsidR="00214949">
          <w:rPr>
            <w:noProof/>
            <w:webHidden/>
          </w:rPr>
          <w:tab/>
        </w:r>
        <w:r w:rsidR="00214949">
          <w:rPr>
            <w:noProof/>
            <w:webHidden/>
          </w:rPr>
          <w:fldChar w:fldCharType="begin"/>
        </w:r>
        <w:r w:rsidR="00214949">
          <w:rPr>
            <w:noProof/>
            <w:webHidden/>
          </w:rPr>
          <w:instrText xml:space="preserve"> PAGEREF _Toc73870109 \h </w:instrText>
        </w:r>
        <w:r w:rsidR="00214949">
          <w:rPr>
            <w:noProof/>
            <w:webHidden/>
          </w:rPr>
        </w:r>
        <w:r w:rsidR="00214949">
          <w:rPr>
            <w:noProof/>
            <w:webHidden/>
          </w:rPr>
          <w:fldChar w:fldCharType="separate"/>
        </w:r>
        <w:r w:rsidR="00982971">
          <w:rPr>
            <w:noProof/>
            <w:webHidden/>
          </w:rPr>
          <w:t>28</w:t>
        </w:r>
        <w:r w:rsidR="00214949">
          <w:rPr>
            <w:noProof/>
            <w:webHidden/>
          </w:rPr>
          <w:fldChar w:fldCharType="end"/>
        </w:r>
      </w:hyperlink>
    </w:p>
    <w:p w14:paraId="0BB0EF6C" w14:textId="77B16E14"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0" w:history="1">
        <w:r w:rsidR="00214949" w:rsidRPr="001D616A">
          <w:rPr>
            <w:rStyle w:val="Hyperlink"/>
            <w:noProof/>
          </w:rPr>
          <w:t>Figure 33: Upload Stock</w:t>
        </w:r>
        <w:r w:rsidR="00214949">
          <w:rPr>
            <w:noProof/>
            <w:webHidden/>
          </w:rPr>
          <w:tab/>
        </w:r>
        <w:r w:rsidR="00214949">
          <w:rPr>
            <w:noProof/>
            <w:webHidden/>
          </w:rPr>
          <w:fldChar w:fldCharType="begin"/>
        </w:r>
        <w:r w:rsidR="00214949">
          <w:rPr>
            <w:noProof/>
            <w:webHidden/>
          </w:rPr>
          <w:instrText xml:space="preserve"> PAGEREF _Toc73870110 \h </w:instrText>
        </w:r>
        <w:r w:rsidR="00214949">
          <w:rPr>
            <w:noProof/>
            <w:webHidden/>
          </w:rPr>
        </w:r>
        <w:r w:rsidR="00214949">
          <w:rPr>
            <w:noProof/>
            <w:webHidden/>
          </w:rPr>
          <w:fldChar w:fldCharType="separate"/>
        </w:r>
        <w:r w:rsidR="00982971">
          <w:rPr>
            <w:noProof/>
            <w:webHidden/>
          </w:rPr>
          <w:t>28</w:t>
        </w:r>
        <w:r w:rsidR="00214949">
          <w:rPr>
            <w:noProof/>
            <w:webHidden/>
          </w:rPr>
          <w:fldChar w:fldCharType="end"/>
        </w:r>
      </w:hyperlink>
    </w:p>
    <w:p w14:paraId="1DDDCA18" w14:textId="5992F6D2"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1" w:history="1">
        <w:r w:rsidR="00214949" w:rsidRPr="001D616A">
          <w:rPr>
            <w:rStyle w:val="Hyperlink"/>
            <w:noProof/>
          </w:rPr>
          <w:t>Figure 34: Stock Management</w:t>
        </w:r>
        <w:r w:rsidR="00214949">
          <w:rPr>
            <w:noProof/>
            <w:webHidden/>
          </w:rPr>
          <w:tab/>
        </w:r>
        <w:r w:rsidR="00214949">
          <w:rPr>
            <w:noProof/>
            <w:webHidden/>
          </w:rPr>
          <w:fldChar w:fldCharType="begin"/>
        </w:r>
        <w:r w:rsidR="00214949">
          <w:rPr>
            <w:noProof/>
            <w:webHidden/>
          </w:rPr>
          <w:instrText xml:space="preserve"> PAGEREF _Toc73870111 \h </w:instrText>
        </w:r>
        <w:r w:rsidR="00214949">
          <w:rPr>
            <w:noProof/>
            <w:webHidden/>
          </w:rPr>
        </w:r>
        <w:r w:rsidR="00214949">
          <w:rPr>
            <w:noProof/>
            <w:webHidden/>
          </w:rPr>
          <w:fldChar w:fldCharType="separate"/>
        </w:r>
        <w:r w:rsidR="00982971">
          <w:rPr>
            <w:noProof/>
            <w:webHidden/>
          </w:rPr>
          <w:t>30</w:t>
        </w:r>
        <w:r w:rsidR="00214949">
          <w:rPr>
            <w:noProof/>
            <w:webHidden/>
          </w:rPr>
          <w:fldChar w:fldCharType="end"/>
        </w:r>
      </w:hyperlink>
    </w:p>
    <w:p w14:paraId="609EB59C" w14:textId="6E471D6A"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2" w:history="1">
        <w:r w:rsidR="00214949" w:rsidRPr="001D616A">
          <w:rPr>
            <w:rStyle w:val="Hyperlink"/>
            <w:noProof/>
          </w:rPr>
          <w:t>Figure 35: Stock Management</w:t>
        </w:r>
        <w:r w:rsidR="00214949">
          <w:rPr>
            <w:noProof/>
            <w:webHidden/>
          </w:rPr>
          <w:tab/>
        </w:r>
        <w:r w:rsidR="00214949">
          <w:rPr>
            <w:noProof/>
            <w:webHidden/>
          </w:rPr>
          <w:fldChar w:fldCharType="begin"/>
        </w:r>
        <w:r w:rsidR="00214949">
          <w:rPr>
            <w:noProof/>
            <w:webHidden/>
          </w:rPr>
          <w:instrText xml:space="preserve"> PAGEREF _Toc73870112 \h </w:instrText>
        </w:r>
        <w:r w:rsidR="00214949">
          <w:rPr>
            <w:noProof/>
            <w:webHidden/>
          </w:rPr>
        </w:r>
        <w:r w:rsidR="00214949">
          <w:rPr>
            <w:noProof/>
            <w:webHidden/>
          </w:rPr>
          <w:fldChar w:fldCharType="separate"/>
        </w:r>
        <w:r w:rsidR="00982971">
          <w:rPr>
            <w:noProof/>
            <w:webHidden/>
          </w:rPr>
          <w:t>32</w:t>
        </w:r>
        <w:r w:rsidR="00214949">
          <w:rPr>
            <w:noProof/>
            <w:webHidden/>
          </w:rPr>
          <w:fldChar w:fldCharType="end"/>
        </w:r>
      </w:hyperlink>
    </w:p>
    <w:p w14:paraId="43AA1908" w14:textId="74A816EF"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3" w:history="1">
        <w:r w:rsidR="00214949" w:rsidRPr="001D616A">
          <w:rPr>
            <w:rStyle w:val="Hyperlink"/>
            <w:noProof/>
          </w:rPr>
          <w:t>Figure 36: Edit Stock</w:t>
        </w:r>
        <w:r w:rsidR="00214949">
          <w:rPr>
            <w:noProof/>
            <w:webHidden/>
          </w:rPr>
          <w:tab/>
        </w:r>
        <w:r w:rsidR="00214949">
          <w:rPr>
            <w:noProof/>
            <w:webHidden/>
          </w:rPr>
          <w:fldChar w:fldCharType="begin"/>
        </w:r>
        <w:r w:rsidR="00214949">
          <w:rPr>
            <w:noProof/>
            <w:webHidden/>
          </w:rPr>
          <w:instrText xml:space="preserve"> PAGEREF _Toc73870113 \h </w:instrText>
        </w:r>
        <w:r w:rsidR="00214949">
          <w:rPr>
            <w:noProof/>
            <w:webHidden/>
          </w:rPr>
        </w:r>
        <w:r w:rsidR="00214949">
          <w:rPr>
            <w:noProof/>
            <w:webHidden/>
          </w:rPr>
          <w:fldChar w:fldCharType="separate"/>
        </w:r>
        <w:r w:rsidR="00982971">
          <w:rPr>
            <w:noProof/>
            <w:webHidden/>
          </w:rPr>
          <w:t>32</w:t>
        </w:r>
        <w:r w:rsidR="00214949">
          <w:rPr>
            <w:noProof/>
            <w:webHidden/>
          </w:rPr>
          <w:fldChar w:fldCharType="end"/>
        </w:r>
      </w:hyperlink>
    </w:p>
    <w:p w14:paraId="6F8F2F4E" w14:textId="53F03DE9"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4" w:history="1">
        <w:r w:rsidR="00214949" w:rsidRPr="001D616A">
          <w:rPr>
            <w:rStyle w:val="Hyperlink"/>
            <w:noProof/>
          </w:rPr>
          <w:t>Figure 37: Stock Management</w:t>
        </w:r>
        <w:r w:rsidR="00214949">
          <w:rPr>
            <w:noProof/>
            <w:webHidden/>
          </w:rPr>
          <w:tab/>
        </w:r>
        <w:r w:rsidR="00214949">
          <w:rPr>
            <w:noProof/>
            <w:webHidden/>
          </w:rPr>
          <w:fldChar w:fldCharType="begin"/>
        </w:r>
        <w:r w:rsidR="00214949">
          <w:rPr>
            <w:noProof/>
            <w:webHidden/>
          </w:rPr>
          <w:instrText xml:space="preserve"> PAGEREF _Toc73870114 \h </w:instrText>
        </w:r>
        <w:r w:rsidR="00214949">
          <w:rPr>
            <w:noProof/>
            <w:webHidden/>
          </w:rPr>
        </w:r>
        <w:r w:rsidR="00214949">
          <w:rPr>
            <w:noProof/>
            <w:webHidden/>
          </w:rPr>
          <w:fldChar w:fldCharType="separate"/>
        </w:r>
        <w:r w:rsidR="00982971">
          <w:rPr>
            <w:noProof/>
            <w:webHidden/>
          </w:rPr>
          <w:t>33</w:t>
        </w:r>
        <w:r w:rsidR="00214949">
          <w:rPr>
            <w:noProof/>
            <w:webHidden/>
          </w:rPr>
          <w:fldChar w:fldCharType="end"/>
        </w:r>
      </w:hyperlink>
    </w:p>
    <w:p w14:paraId="6316B6A6" w14:textId="58ED0EB8"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5" w:history="1">
        <w:r w:rsidR="00214949" w:rsidRPr="001D616A">
          <w:rPr>
            <w:rStyle w:val="Hyperlink"/>
            <w:noProof/>
          </w:rPr>
          <w:t>Figure 38: Stock Management</w:t>
        </w:r>
        <w:r w:rsidR="00214949">
          <w:rPr>
            <w:noProof/>
            <w:webHidden/>
          </w:rPr>
          <w:tab/>
        </w:r>
        <w:r w:rsidR="00214949">
          <w:rPr>
            <w:noProof/>
            <w:webHidden/>
          </w:rPr>
          <w:fldChar w:fldCharType="begin"/>
        </w:r>
        <w:r w:rsidR="00214949">
          <w:rPr>
            <w:noProof/>
            <w:webHidden/>
          </w:rPr>
          <w:instrText xml:space="preserve"> PAGEREF _Toc73870115 \h </w:instrText>
        </w:r>
        <w:r w:rsidR="00214949">
          <w:rPr>
            <w:noProof/>
            <w:webHidden/>
          </w:rPr>
        </w:r>
        <w:r w:rsidR="00214949">
          <w:rPr>
            <w:noProof/>
            <w:webHidden/>
          </w:rPr>
          <w:fldChar w:fldCharType="separate"/>
        </w:r>
        <w:r w:rsidR="00982971">
          <w:rPr>
            <w:noProof/>
            <w:webHidden/>
          </w:rPr>
          <w:t>33</w:t>
        </w:r>
        <w:r w:rsidR="00214949">
          <w:rPr>
            <w:noProof/>
            <w:webHidden/>
          </w:rPr>
          <w:fldChar w:fldCharType="end"/>
        </w:r>
      </w:hyperlink>
    </w:p>
    <w:p w14:paraId="7969ED1F" w14:textId="42E96780"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6" w:history="1">
        <w:r w:rsidR="00214949" w:rsidRPr="001D616A">
          <w:rPr>
            <w:rStyle w:val="Hyperlink"/>
            <w:noProof/>
          </w:rPr>
          <w:t>Figure 39: Stock Management</w:t>
        </w:r>
        <w:r w:rsidR="00214949">
          <w:rPr>
            <w:noProof/>
            <w:webHidden/>
          </w:rPr>
          <w:tab/>
        </w:r>
        <w:r w:rsidR="00214949">
          <w:rPr>
            <w:noProof/>
            <w:webHidden/>
          </w:rPr>
          <w:fldChar w:fldCharType="begin"/>
        </w:r>
        <w:r w:rsidR="00214949">
          <w:rPr>
            <w:noProof/>
            <w:webHidden/>
          </w:rPr>
          <w:instrText xml:space="preserve"> PAGEREF _Toc73870116 \h </w:instrText>
        </w:r>
        <w:r w:rsidR="00214949">
          <w:rPr>
            <w:noProof/>
            <w:webHidden/>
          </w:rPr>
        </w:r>
        <w:r w:rsidR="00214949">
          <w:rPr>
            <w:noProof/>
            <w:webHidden/>
          </w:rPr>
          <w:fldChar w:fldCharType="separate"/>
        </w:r>
        <w:r w:rsidR="00982971">
          <w:rPr>
            <w:noProof/>
            <w:webHidden/>
          </w:rPr>
          <w:t>34</w:t>
        </w:r>
        <w:r w:rsidR="00214949">
          <w:rPr>
            <w:noProof/>
            <w:webHidden/>
          </w:rPr>
          <w:fldChar w:fldCharType="end"/>
        </w:r>
      </w:hyperlink>
    </w:p>
    <w:p w14:paraId="6FBAB0E6" w14:textId="6BD78FA7"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7" w:history="1">
        <w:r w:rsidR="00214949" w:rsidRPr="001D616A">
          <w:rPr>
            <w:rStyle w:val="Hyperlink"/>
            <w:noProof/>
          </w:rPr>
          <w:t>Figure 40: Stock Management</w:t>
        </w:r>
        <w:r w:rsidR="00214949">
          <w:rPr>
            <w:noProof/>
            <w:webHidden/>
          </w:rPr>
          <w:tab/>
        </w:r>
        <w:r w:rsidR="00214949">
          <w:rPr>
            <w:noProof/>
            <w:webHidden/>
          </w:rPr>
          <w:fldChar w:fldCharType="begin"/>
        </w:r>
        <w:r w:rsidR="00214949">
          <w:rPr>
            <w:noProof/>
            <w:webHidden/>
          </w:rPr>
          <w:instrText xml:space="preserve"> PAGEREF _Toc73870117 \h </w:instrText>
        </w:r>
        <w:r w:rsidR="00214949">
          <w:rPr>
            <w:noProof/>
            <w:webHidden/>
          </w:rPr>
        </w:r>
        <w:r w:rsidR="00214949">
          <w:rPr>
            <w:noProof/>
            <w:webHidden/>
          </w:rPr>
          <w:fldChar w:fldCharType="separate"/>
        </w:r>
        <w:r w:rsidR="00982971">
          <w:rPr>
            <w:noProof/>
            <w:webHidden/>
          </w:rPr>
          <w:t>34</w:t>
        </w:r>
        <w:r w:rsidR="00214949">
          <w:rPr>
            <w:noProof/>
            <w:webHidden/>
          </w:rPr>
          <w:fldChar w:fldCharType="end"/>
        </w:r>
      </w:hyperlink>
    </w:p>
    <w:p w14:paraId="68216475" w14:textId="1BF19193"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8" w:history="1">
        <w:r w:rsidR="00214949" w:rsidRPr="001D616A">
          <w:rPr>
            <w:rStyle w:val="Hyperlink"/>
            <w:noProof/>
          </w:rPr>
          <w:t>Figure 41: Open or Save Exported Stock File</w:t>
        </w:r>
        <w:r w:rsidR="00214949">
          <w:rPr>
            <w:noProof/>
            <w:webHidden/>
          </w:rPr>
          <w:tab/>
        </w:r>
        <w:r w:rsidR="00214949">
          <w:rPr>
            <w:noProof/>
            <w:webHidden/>
          </w:rPr>
          <w:fldChar w:fldCharType="begin"/>
        </w:r>
        <w:r w:rsidR="00214949">
          <w:rPr>
            <w:noProof/>
            <w:webHidden/>
          </w:rPr>
          <w:instrText xml:space="preserve"> PAGEREF _Toc73870118 \h </w:instrText>
        </w:r>
        <w:r w:rsidR="00214949">
          <w:rPr>
            <w:noProof/>
            <w:webHidden/>
          </w:rPr>
        </w:r>
        <w:r w:rsidR="00214949">
          <w:rPr>
            <w:noProof/>
            <w:webHidden/>
          </w:rPr>
          <w:fldChar w:fldCharType="separate"/>
        </w:r>
        <w:r w:rsidR="00982971">
          <w:rPr>
            <w:noProof/>
            <w:webHidden/>
          </w:rPr>
          <w:t>34</w:t>
        </w:r>
        <w:r w:rsidR="00214949">
          <w:rPr>
            <w:noProof/>
            <w:webHidden/>
          </w:rPr>
          <w:fldChar w:fldCharType="end"/>
        </w:r>
      </w:hyperlink>
    </w:p>
    <w:p w14:paraId="6417D4E9" w14:textId="198CACF8"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19" w:history="1">
        <w:r w:rsidR="00214949" w:rsidRPr="001D616A">
          <w:rPr>
            <w:rStyle w:val="Hyperlink"/>
            <w:noProof/>
          </w:rPr>
          <w:t>Figure 42: Exported Stock</w:t>
        </w:r>
        <w:r w:rsidR="00214949">
          <w:rPr>
            <w:noProof/>
            <w:webHidden/>
          </w:rPr>
          <w:tab/>
        </w:r>
        <w:r w:rsidR="00214949">
          <w:rPr>
            <w:noProof/>
            <w:webHidden/>
          </w:rPr>
          <w:fldChar w:fldCharType="begin"/>
        </w:r>
        <w:r w:rsidR="00214949">
          <w:rPr>
            <w:noProof/>
            <w:webHidden/>
          </w:rPr>
          <w:instrText xml:space="preserve"> PAGEREF _Toc73870119 \h </w:instrText>
        </w:r>
        <w:r w:rsidR="00214949">
          <w:rPr>
            <w:noProof/>
            <w:webHidden/>
          </w:rPr>
        </w:r>
        <w:r w:rsidR="00214949">
          <w:rPr>
            <w:noProof/>
            <w:webHidden/>
          </w:rPr>
          <w:fldChar w:fldCharType="separate"/>
        </w:r>
        <w:r w:rsidR="00982971">
          <w:rPr>
            <w:noProof/>
            <w:webHidden/>
          </w:rPr>
          <w:t>35</w:t>
        </w:r>
        <w:r w:rsidR="00214949">
          <w:rPr>
            <w:noProof/>
            <w:webHidden/>
          </w:rPr>
          <w:fldChar w:fldCharType="end"/>
        </w:r>
      </w:hyperlink>
    </w:p>
    <w:p w14:paraId="014FEAE1" w14:textId="22C798D7"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0" w:history="1">
        <w:r w:rsidR="00214949" w:rsidRPr="001D616A">
          <w:rPr>
            <w:rStyle w:val="Hyperlink"/>
            <w:noProof/>
          </w:rPr>
          <w:t>Figure 43: Home Page</w:t>
        </w:r>
        <w:r w:rsidR="00214949">
          <w:rPr>
            <w:noProof/>
            <w:webHidden/>
          </w:rPr>
          <w:tab/>
        </w:r>
        <w:r w:rsidR="00214949">
          <w:rPr>
            <w:noProof/>
            <w:webHidden/>
          </w:rPr>
          <w:fldChar w:fldCharType="begin"/>
        </w:r>
        <w:r w:rsidR="00214949">
          <w:rPr>
            <w:noProof/>
            <w:webHidden/>
          </w:rPr>
          <w:instrText xml:space="preserve"> PAGEREF _Toc73870120 \h </w:instrText>
        </w:r>
        <w:r w:rsidR="00214949">
          <w:rPr>
            <w:noProof/>
            <w:webHidden/>
          </w:rPr>
        </w:r>
        <w:r w:rsidR="00214949">
          <w:rPr>
            <w:noProof/>
            <w:webHidden/>
          </w:rPr>
          <w:fldChar w:fldCharType="separate"/>
        </w:r>
        <w:r w:rsidR="00982971">
          <w:rPr>
            <w:noProof/>
            <w:webHidden/>
          </w:rPr>
          <w:t>36</w:t>
        </w:r>
        <w:r w:rsidR="00214949">
          <w:rPr>
            <w:noProof/>
            <w:webHidden/>
          </w:rPr>
          <w:fldChar w:fldCharType="end"/>
        </w:r>
      </w:hyperlink>
    </w:p>
    <w:p w14:paraId="71F2735B" w14:textId="3AEB12C5"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1" w:history="1">
        <w:r w:rsidR="00214949" w:rsidRPr="001D616A">
          <w:rPr>
            <w:rStyle w:val="Hyperlink"/>
            <w:noProof/>
          </w:rPr>
          <w:t>Figure 44: Grievance Management</w:t>
        </w:r>
        <w:r w:rsidR="00214949">
          <w:rPr>
            <w:noProof/>
            <w:webHidden/>
          </w:rPr>
          <w:tab/>
        </w:r>
        <w:r w:rsidR="00214949">
          <w:rPr>
            <w:noProof/>
            <w:webHidden/>
          </w:rPr>
          <w:fldChar w:fldCharType="begin"/>
        </w:r>
        <w:r w:rsidR="00214949">
          <w:rPr>
            <w:noProof/>
            <w:webHidden/>
          </w:rPr>
          <w:instrText xml:space="preserve"> PAGEREF _Toc73870121 \h </w:instrText>
        </w:r>
        <w:r w:rsidR="00214949">
          <w:rPr>
            <w:noProof/>
            <w:webHidden/>
          </w:rPr>
        </w:r>
        <w:r w:rsidR="00214949">
          <w:rPr>
            <w:noProof/>
            <w:webHidden/>
          </w:rPr>
          <w:fldChar w:fldCharType="separate"/>
        </w:r>
        <w:r w:rsidR="00982971">
          <w:rPr>
            <w:noProof/>
            <w:webHidden/>
          </w:rPr>
          <w:t>36</w:t>
        </w:r>
        <w:r w:rsidR="00214949">
          <w:rPr>
            <w:noProof/>
            <w:webHidden/>
          </w:rPr>
          <w:fldChar w:fldCharType="end"/>
        </w:r>
      </w:hyperlink>
    </w:p>
    <w:p w14:paraId="7D405E0C" w14:textId="00E6276A"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2" w:history="1">
        <w:r w:rsidR="00214949" w:rsidRPr="001D616A">
          <w:rPr>
            <w:rStyle w:val="Hyperlink"/>
            <w:noProof/>
          </w:rPr>
          <w:t>Figure 45: Create Grievance</w:t>
        </w:r>
        <w:r w:rsidR="00214949">
          <w:rPr>
            <w:noProof/>
            <w:webHidden/>
          </w:rPr>
          <w:tab/>
        </w:r>
        <w:r w:rsidR="00214949">
          <w:rPr>
            <w:noProof/>
            <w:webHidden/>
          </w:rPr>
          <w:fldChar w:fldCharType="begin"/>
        </w:r>
        <w:r w:rsidR="00214949">
          <w:rPr>
            <w:noProof/>
            <w:webHidden/>
          </w:rPr>
          <w:instrText xml:space="preserve"> PAGEREF _Toc73870122 \h </w:instrText>
        </w:r>
        <w:r w:rsidR="00214949">
          <w:rPr>
            <w:noProof/>
            <w:webHidden/>
          </w:rPr>
        </w:r>
        <w:r w:rsidR="00214949">
          <w:rPr>
            <w:noProof/>
            <w:webHidden/>
          </w:rPr>
          <w:fldChar w:fldCharType="separate"/>
        </w:r>
        <w:r w:rsidR="00982971">
          <w:rPr>
            <w:noProof/>
            <w:webHidden/>
          </w:rPr>
          <w:t>36</w:t>
        </w:r>
        <w:r w:rsidR="00214949">
          <w:rPr>
            <w:noProof/>
            <w:webHidden/>
          </w:rPr>
          <w:fldChar w:fldCharType="end"/>
        </w:r>
      </w:hyperlink>
    </w:p>
    <w:p w14:paraId="2964DEA2" w14:textId="6A0A428A"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3" w:history="1">
        <w:r w:rsidR="00214949" w:rsidRPr="001D616A">
          <w:rPr>
            <w:rStyle w:val="Hyperlink"/>
            <w:noProof/>
          </w:rPr>
          <w:t>Figure 46: Grievance Management</w:t>
        </w:r>
        <w:r w:rsidR="00214949">
          <w:rPr>
            <w:noProof/>
            <w:webHidden/>
          </w:rPr>
          <w:tab/>
        </w:r>
        <w:r w:rsidR="00214949">
          <w:rPr>
            <w:noProof/>
            <w:webHidden/>
          </w:rPr>
          <w:fldChar w:fldCharType="begin"/>
        </w:r>
        <w:r w:rsidR="00214949">
          <w:rPr>
            <w:noProof/>
            <w:webHidden/>
          </w:rPr>
          <w:instrText xml:space="preserve"> PAGEREF _Toc73870123 \h </w:instrText>
        </w:r>
        <w:r w:rsidR="00214949">
          <w:rPr>
            <w:noProof/>
            <w:webHidden/>
          </w:rPr>
        </w:r>
        <w:r w:rsidR="00214949">
          <w:rPr>
            <w:noProof/>
            <w:webHidden/>
          </w:rPr>
          <w:fldChar w:fldCharType="separate"/>
        </w:r>
        <w:r w:rsidR="00982971">
          <w:rPr>
            <w:noProof/>
            <w:webHidden/>
          </w:rPr>
          <w:t>37</w:t>
        </w:r>
        <w:r w:rsidR="00214949">
          <w:rPr>
            <w:noProof/>
            <w:webHidden/>
          </w:rPr>
          <w:fldChar w:fldCharType="end"/>
        </w:r>
      </w:hyperlink>
    </w:p>
    <w:p w14:paraId="1DBDB276" w14:textId="0538D7C1"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4" w:history="1">
        <w:r w:rsidR="00214949" w:rsidRPr="001D616A">
          <w:rPr>
            <w:rStyle w:val="Hyperlink"/>
            <w:noProof/>
          </w:rPr>
          <w:t>Figure 47: Filter Grievances</w:t>
        </w:r>
        <w:r w:rsidR="00214949">
          <w:rPr>
            <w:noProof/>
            <w:webHidden/>
          </w:rPr>
          <w:tab/>
        </w:r>
        <w:r w:rsidR="00214949">
          <w:rPr>
            <w:noProof/>
            <w:webHidden/>
          </w:rPr>
          <w:fldChar w:fldCharType="begin"/>
        </w:r>
        <w:r w:rsidR="00214949">
          <w:rPr>
            <w:noProof/>
            <w:webHidden/>
          </w:rPr>
          <w:instrText xml:space="preserve"> PAGEREF _Toc73870124 \h </w:instrText>
        </w:r>
        <w:r w:rsidR="00214949">
          <w:rPr>
            <w:noProof/>
            <w:webHidden/>
          </w:rPr>
        </w:r>
        <w:r w:rsidR="00214949">
          <w:rPr>
            <w:noProof/>
            <w:webHidden/>
          </w:rPr>
          <w:fldChar w:fldCharType="separate"/>
        </w:r>
        <w:r w:rsidR="00982971">
          <w:rPr>
            <w:noProof/>
            <w:webHidden/>
          </w:rPr>
          <w:t>39</w:t>
        </w:r>
        <w:r w:rsidR="00214949">
          <w:rPr>
            <w:noProof/>
            <w:webHidden/>
          </w:rPr>
          <w:fldChar w:fldCharType="end"/>
        </w:r>
      </w:hyperlink>
    </w:p>
    <w:p w14:paraId="117428E5" w14:textId="1D63A51F"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5" w:history="1">
        <w:r w:rsidR="00214949" w:rsidRPr="001D616A">
          <w:rPr>
            <w:rStyle w:val="Hyperlink"/>
            <w:noProof/>
          </w:rPr>
          <w:t>Figure 48: Filtered Grievances</w:t>
        </w:r>
        <w:r w:rsidR="00214949">
          <w:rPr>
            <w:noProof/>
            <w:webHidden/>
          </w:rPr>
          <w:tab/>
        </w:r>
        <w:r w:rsidR="00214949">
          <w:rPr>
            <w:noProof/>
            <w:webHidden/>
          </w:rPr>
          <w:fldChar w:fldCharType="begin"/>
        </w:r>
        <w:r w:rsidR="00214949">
          <w:rPr>
            <w:noProof/>
            <w:webHidden/>
          </w:rPr>
          <w:instrText xml:space="preserve"> PAGEREF _Toc73870125 \h </w:instrText>
        </w:r>
        <w:r w:rsidR="00214949">
          <w:rPr>
            <w:noProof/>
            <w:webHidden/>
          </w:rPr>
        </w:r>
        <w:r w:rsidR="00214949">
          <w:rPr>
            <w:noProof/>
            <w:webHidden/>
          </w:rPr>
          <w:fldChar w:fldCharType="separate"/>
        </w:r>
        <w:r w:rsidR="00982971">
          <w:rPr>
            <w:noProof/>
            <w:webHidden/>
          </w:rPr>
          <w:t>39</w:t>
        </w:r>
        <w:r w:rsidR="00214949">
          <w:rPr>
            <w:noProof/>
            <w:webHidden/>
          </w:rPr>
          <w:fldChar w:fldCharType="end"/>
        </w:r>
      </w:hyperlink>
    </w:p>
    <w:p w14:paraId="30518C5E" w14:textId="42EFA532"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6" w:history="1">
        <w:r w:rsidR="00214949" w:rsidRPr="001D616A">
          <w:rPr>
            <w:rStyle w:val="Hyperlink"/>
            <w:noProof/>
          </w:rPr>
          <w:t xml:space="preserve">  Figure 49: Grievance Management</w:t>
        </w:r>
        <w:r w:rsidR="00214949">
          <w:rPr>
            <w:noProof/>
            <w:webHidden/>
          </w:rPr>
          <w:tab/>
        </w:r>
        <w:r w:rsidR="00214949">
          <w:rPr>
            <w:noProof/>
            <w:webHidden/>
          </w:rPr>
          <w:fldChar w:fldCharType="begin"/>
        </w:r>
        <w:r w:rsidR="00214949">
          <w:rPr>
            <w:noProof/>
            <w:webHidden/>
          </w:rPr>
          <w:instrText xml:space="preserve"> PAGEREF _Toc73870126 \h </w:instrText>
        </w:r>
        <w:r w:rsidR="00214949">
          <w:rPr>
            <w:noProof/>
            <w:webHidden/>
          </w:rPr>
        </w:r>
        <w:r w:rsidR="00214949">
          <w:rPr>
            <w:noProof/>
            <w:webHidden/>
          </w:rPr>
          <w:fldChar w:fldCharType="separate"/>
        </w:r>
        <w:r w:rsidR="00982971">
          <w:rPr>
            <w:noProof/>
            <w:webHidden/>
          </w:rPr>
          <w:t>40</w:t>
        </w:r>
        <w:r w:rsidR="00214949">
          <w:rPr>
            <w:noProof/>
            <w:webHidden/>
          </w:rPr>
          <w:fldChar w:fldCharType="end"/>
        </w:r>
      </w:hyperlink>
    </w:p>
    <w:p w14:paraId="4382CE4F" w14:textId="09E55AC9"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7" w:history="1">
        <w:r w:rsidR="00214949" w:rsidRPr="001D616A">
          <w:rPr>
            <w:rStyle w:val="Hyperlink"/>
            <w:noProof/>
          </w:rPr>
          <w:t>Figure 50: Grievance Management</w:t>
        </w:r>
        <w:r w:rsidR="00214949">
          <w:rPr>
            <w:noProof/>
            <w:webHidden/>
          </w:rPr>
          <w:tab/>
        </w:r>
        <w:r w:rsidR="00214949">
          <w:rPr>
            <w:noProof/>
            <w:webHidden/>
          </w:rPr>
          <w:fldChar w:fldCharType="begin"/>
        </w:r>
        <w:r w:rsidR="00214949">
          <w:rPr>
            <w:noProof/>
            <w:webHidden/>
          </w:rPr>
          <w:instrText xml:space="preserve"> PAGEREF _Toc73870127 \h </w:instrText>
        </w:r>
        <w:r w:rsidR="00214949">
          <w:rPr>
            <w:noProof/>
            <w:webHidden/>
          </w:rPr>
        </w:r>
        <w:r w:rsidR="00214949">
          <w:rPr>
            <w:noProof/>
            <w:webHidden/>
          </w:rPr>
          <w:fldChar w:fldCharType="separate"/>
        </w:r>
        <w:r w:rsidR="00982971">
          <w:rPr>
            <w:noProof/>
            <w:webHidden/>
          </w:rPr>
          <w:t>40</w:t>
        </w:r>
        <w:r w:rsidR="00214949">
          <w:rPr>
            <w:noProof/>
            <w:webHidden/>
          </w:rPr>
          <w:fldChar w:fldCharType="end"/>
        </w:r>
      </w:hyperlink>
    </w:p>
    <w:p w14:paraId="0C319694" w14:textId="119F61FD"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8" w:history="1">
        <w:r w:rsidR="00214949" w:rsidRPr="001D616A">
          <w:rPr>
            <w:rStyle w:val="Hyperlink"/>
            <w:noProof/>
          </w:rPr>
          <w:t>Figure 51: Open or Save Exported Grievance File</w:t>
        </w:r>
        <w:r w:rsidR="00214949">
          <w:rPr>
            <w:noProof/>
            <w:webHidden/>
          </w:rPr>
          <w:tab/>
        </w:r>
        <w:r w:rsidR="00214949">
          <w:rPr>
            <w:noProof/>
            <w:webHidden/>
          </w:rPr>
          <w:fldChar w:fldCharType="begin"/>
        </w:r>
        <w:r w:rsidR="00214949">
          <w:rPr>
            <w:noProof/>
            <w:webHidden/>
          </w:rPr>
          <w:instrText xml:space="preserve"> PAGEREF _Toc73870128 \h </w:instrText>
        </w:r>
        <w:r w:rsidR="00214949">
          <w:rPr>
            <w:noProof/>
            <w:webHidden/>
          </w:rPr>
        </w:r>
        <w:r w:rsidR="00214949">
          <w:rPr>
            <w:noProof/>
            <w:webHidden/>
          </w:rPr>
          <w:fldChar w:fldCharType="separate"/>
        </w:r>
        <w:r w:rsidR="00982971">
          <w:rPr>
            <w:noProof/>
            <w:webHidden/>
          </w:rPr>
          <w:t>41</w:t>
        </w:r>
        <w:r w:rsidR="00214949">
          <w:rPr>
            <w:noProof/>
            <w:webHidden/>
          </w:rPr>
          <w:fldChar w:fldCharType="end"/>
        </w:r>
      </w:hyperlink>
    </w:p>
    <w:p w14:paraId="656A5221" w14:textId="5E172A73"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29" w:history="1">
        <w:r w:rsidR="00214949" w:rsidRPr="001D616A">
          <w:rPr>
            <w:rStyle w:val="Hyperlink"/>
            <w:noProof/>
          </w:rPr>
          <w:t>Figure 49: Exported Grievances</w:t>
        </w:r>
        <w:r w:rsidR="00214949">
          <w:rPr>
            <w:noProof/>
            <w:webHidden/>
          </w:rPr>
          <w:tab/>
        </w:r>
        <w:r w:rsidR="00214949">
          <w:rPr>
            <w:noProof/>
            <w:webHidden/>
          </w:rPr>
          <w:fldChar w:fldCharType="begin"/>
        </w:r>
        <w:r w:rsidR="00214949">
          <w:rPr>
            <w:noProof/>
            <w:webHidden/>
          </w:rPr>
          <w:instrText xml:space="preserve"> PAGEREF _Toc73870129 \h </w:instrText>
        </w:r>
        <w:r w:rsidR="00214949">
          <w:rPr>
            <w:noProof/>
            <w:webHidden/>
          </w:rPr>
        </w:r>
        <w:r w:rsidR="00214949">
          <w:rPr>
            <w:noProof/>
            <w:webHidden/>
          </w:rPr>
          <w:fldChar w:fldCharType="separate"/>
        </w:r>
        <w:r w:rsidR="00982971">
          <w:rPr>
            <w:noProof/>
            <w:webHidden/>
          </w:rPr>
          <w:t>41</w:t>
        </w:r>
        <w:r w:rsidR="00214949">
          <w:rPr>
            <w:noProof/>
            <w:webHidden/>
          </w:rPr>
          <w:fldChar w:fldCharType="end"/>
        </w:r>
      </w:hyperlink>
    </w:p>
    <w:p w14:paraId="3ADD95D4" w14:textId="3C1D1D2D"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0" w:history="1">
        <w:r w:rsidR="00214949" w:rsidRPr="001D616A">
          <w:rPr>
            <w:rStyle w:val="Hyperlink"/>
            <w:noProof/>
          </w:rPr>
          <w:t>Figure 50: Home Page</w:t>
        </w:r>
        <w:r w:rsidR="00214949">
          <w:rPr>
            <w:noProof/>
            <w:webHidden/>
          </w:rPr>
          <w:tab/>
        </w:r>
        <w:r w:rsidR="00214949">
          <w:rPr>
            <w:noProof/>
            <w:webHidden/>
          </w:rPr>
          <w:fldChar w:fldCharType="begin"/>
        </w:r>
        <w:r w:rsidR="00214949">
          <w:rPr>
            <w:noProof/>
            <w:webHidden/>
          </w:rPr>
          <w:instrText xml:space="preserve"> PAGEREF _Toc73870130 \h </w:instrText>
        </w:r>
        <w:r w:rsidR="00214949">
          <w:rPr>
            <w:noProof/>
            <w:webHidden/>
          </w:rPr>
        </w:r>
        <w:r w:rsidR="00214949">
          <w:rPr>
            <w:noProof/>
            <w:webHidden/>
          </w:rPr>
          <w:fldChar w:fldCharType="separate"/>
        </w:r>
        <w:r w:rsidR="00982971">
          <w:rPr>
            <w:noProof/>
            <w:webHidden/>
          </w:rPr>
          <w:t>42</w:t>
        </w:r>
        <w:r w:rsidR="00214949">
          <w:rPr>
            <w:noProof/>
            <w:webHidden/>
          </w:rPr>
          <w:fldChar w:fldCharType="end"/>
        </w:r>
      </w:hyperlink>
    </w:p>
    <w:p w14:paraId="61C9B7B0" w14:textId="2B88DCD2"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1" w:history="1">
        <w:r w:rsidR="00214949" w:rsidRPr="001D616A">
          <w:rPr>
            <w:rStyle w:val="Hyperlink"/>
            <w:noProof/>
          </w:rPr>
          <w:t>Figure 51: Manage Type-Approved</w:t>
        </w:r>
        <w:r w:rsidR="00214949">
          <w:rPr>
            <w:noProof/>
            <w:webHidden/>
          </w:rPr>
          <w:tab/>
        </w:r>
        <w:r w:rsidR="00214949">
          <w:rPr>
            <w:noProof/>
            <w:webHidden/>
          </w:rPr>
          <w:fldChar w:fldCharType="begin"/>
        </w:r>
        <w:r w:rsidR="00214949">
          <w:rPr>
            <w:noProof/>
            <w:webHidden/>
          </w:rPr>
          <w:instrText xml:space="preserve"> PAGEREF _Toc73870131 \h </w:instrText>
        </w:r>
        <w:r w:rsidR="00214949">
          <w:rPr>
            <w:noProof/>
            <w:webHidden/>
          </w:rPr>
        </w:r>
        <w:r w:rsidR="00214949">
          <w:rPr>
            <w:noProof/>
            <w:webHidden/>
          </w:rPr>
          <w:fldChar w:fldCharType="separate"/>
        </w:r>
        <w:r w:rsidR="00982971">
          <w:rPr>
            <w:noProof/>
            <w:webHidden/>
          </w:rPr>
          <w:t>42</w:t>
        </w:r>
        <w:r w:rsidR="00214949">
          <w:rPr>
            <w:noProof/>
            <w:webHidden/>
          </w:rPr>
          <w:fldChar w:fldCharType="end"/>
        </w:r>
      </w:hyperlink>
    </w:p>
    <w:p w14:paraId="1298B454" w14:textId="6A46D485"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2" w:history="1">
        <w:r w:rsidR="00214949" w:rsidRPr="001D616A">
          <w:rPr>
            <w:rStyle w:val="Hyperlink"/>
            <w:noProof/>
          </w:rPr>
          <w:t>Figure 52: Type-Approved Devices</w:t>
        </w:r>
        <w:r w:rsidR="00214949">
          <w:rPr>
            <w:noProof/>
            <w:webHidden/>
          </w:rPr>
          <w:tab/>
        </w:r>
        <w:r w:rsidR="00214949">
          <w:rPr>
            <w:noProof/>
            <w:webHidden/>
          </w:rPr>
          <w:fldChar w:fldCharType="begin"/>
        </w:r>
        <w:r w:rsidR="00214949">
          <w:rPr>
            <w:noProof/>
            <w:webHidden/>
          </w:rPr>
          <w:instrText xml:space="preserve"> PAGEREF _Toc73870132 \h </w:instrText>
        </w:r>
        <w:r w:rsidR="00214949">
          <w:rPr>
            <w:noProof/>
            <w:webHidden/>
          </w:rPr>
        </w:r>
        <w:r w:rsidR="00214949">
          <w:rPr>
            <w:noProof/>
            <w:webHidden/>
          </w:rPr>
          <w:fldChar w:fldCharType="separate"/>
        </w:r>
        <w:r w:rsidR="00982971">
          <w:rPr>
            <w:noProof/>
            <w:webHidden/>
          </w:rPr>
          <w:t>42</w:t>
        </w:r>
        <w:r w:rsidR="00214949">
          <w:rPr>
            <w:noProof/>
            <w:webHidden/>
          </w:rPr>
          <w:fldChar w:fldCharType="end"/>
        </w:r>
      </w:hyperlink>
    </w:p>
    <w:p w14:paraId="074AC8BF" w14:textId="419CE936"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3" w:history="1">
        <w:r w:rsidR="00214949" w:rsidRPr="001D616A">
          <w:rPr>
            <w:rStyle w:val="Hyperlink"/>
            <w:noProof/>
          </w:rPr>
          <w:t>Figure 53: Manage Type-Approved</w:t>
        </w:r>
        <w:r w:rsidR="00214949">
          <w:rPr>
            <w:noProof/>
            <w:webHidden/>
          </w:rPr>
          <w:tab/>
        </w:r>
        <w:r w:rsidR="00214949">
          <w:rPr>
            <w:noProof/>
            <w:webHidden/>
          </w:rPr>
          <w:fldChar w:fldCharType="begin"/>
        </w:r>
        <w:r w:rsidR="00214949">
          <w:rPr>
            <w:noProof/>
            <w:webHidden/>
          </w:rPr>
          <w:instrText xml:space="preserve"> PAGEREF _Toc73870133 \h </w:instrText>
        </w:r>
        <w:r w:rsidR="00214949">
          <w:rPr>
            <w:noProof/>
            <w:webHidden/>
          </w:rPr>
        </w:r>
        <w:r w:rsidR="00214949">
          <w:rPr>
            <w:noProof/>
            <w:webHidden/>
          </w:rPr>
          <w:fldChar w:fldCharType="separate"/>
        </w:r>
        <w:r w:rsidR="00982971">
          <w:rPr>
            <w:noProof/>
            <w:webHidden/>
          </w:rPr>
          <w:t>43</w:t>
        </w:r>
        <w:r w:rsidR="00214949">
          <w:rPr>
            <w:noProof/>
            <w:webHidden/>
          </w:rPr>
          <w:fldChar w:fldCharType="end"/>
        </w:r>
      </w:hyperlink>
    </w:p>
    <w:p w14:paraId="5B03ECC6" w14:textId="42B1C16A"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4" w:history="1">
        <w:r w:rsidR="00214949" w:rsidRPr="001D616A">
          <w:rPr>
            <w:rStyle w:val="Hyperlink"/>
            <w:noProof/>
          </w:rPr>
          <w:t>Figure 54: Manage Type-Approved</w:t>
        </w:r>
        <w:r w:rsidR="00214949">
          <w:rPr>
            <w:noProof/>
            <w:webHidden/>
          </w:rPr>
          <w:tab/>
        </w:r>
        <w:r w:rsidR="00214949">
          <w:rPr>
            <w:noProof/>
            <w:webHidden/>
          </w:rPr>
          <w:fldChar w:fldCharType="begin"/>
        </w:r>
        <w:r w:rsidR="00214949">
          <w:rPr>
            <w:noProof/>
            <w:webHidden/>
          </w:rPr>
          <w:instrText xml:space="preserve"> PAGEREF _Toc73870134 \h </w:instrText>
        </w:r>
        <w:r w:rsidR="00214949">
          <w:rPr>
            <w:noProof/>
            <w:webHidden/>
          </w:rPr>
        </w:r>
        <w:r w:rsidR="00214949">
          <w:rPr>
            <w:noProof/>
            <w:webHidden/>
          </w:rPr>
          <w:fldChar w:fldCharType="separate"/>
        </w:r>
        <w:r w:rsidR="00982971">
          <w:rPr>
            <w:noProof/>
            <w:webHidden/>
          </w:rPr>
          <w:t>45</w:t>
        </w:r>
        <w:r w:rsidR="00214949">
          <w:rPr>
            <w:noProof/>
            <w:webHidden/>
          </w:rPr>
          <w:fldChar w:fldCharType="end"/>
        </w:r>
      </w:hyperlink>
    </w:p>
    <w:p w14:paraId="409F5A45" w14:textId="50F8B792"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5" w:history="1">
        <w:r w:rsidR="00214949" w:rsidRPr="001D616A">
          <w:rPr>
            <w:rStyle w:val="Hyperlink"/>
            <w:noProof/>
          </w:rPr>
          <w:t>Figure 55: Update Report Type-Approve Devices</w:t>
        </w:r>
        <w:r w:rsidR="00214949">
          <w:rPr>
            <w:noProof/>
            <w:webHidden/>
          </w:rPr>
          <w:tab/>
        </w:r>
        <w:r w:rsidR="00214949">
          <w:rPr>
            <w:noProof/>
            <w:webHidden/>
          </w:rPr>
          <w:fldChar w:fldCharType="begin"/>
        </w:r>
        <w:r w:rsidR="00214949">
          <w:rPr>
            <w:noProof/>
            <w:webHidden/>
          </w:rPr>
          <w:instrText xml:space="preserve"> PAGEREF _Toc73870135 \h </w:instrText>
        </w:r>
        <w:r w:rsidR="00214949">
          <w:rPr>
            <w:noProof/>
            <w:webHidden/>
          </w:rPr>
        </w:r>
        <w:r w:rsidR="00214949">
          <w:rPr>
            <w:noProof/>
            <w:webHidden/>
          </w:rPr>
          <w:fldChar w:fldCharType="separate"/>
        </w:r>
        <w:r w:rsidR="00982971">
          <w:rPr>
            <w:noProof/>
            <w:webHidden/>
          </w:rPr>
          <w:t>46</w:t>
        </w:r>
        <w:r w:rsidR="00214949">
          <w:rPr>
            <w:noProof/>
            <w:webHidden/>
          </w:rPr>
          <w:fldChar w:fldCharType="end"/>
        </w:r>
      </w:hyperlink>
    </w:p>
    <w:p w14:paraId="3C56E9F3" w14:textId="5C882ADA"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6" w:history="1">
        <w:r w:rsidR="00214949" w:rsidRPr="001D616A">
          <w:rPr>
            <w:rStyle w:val="Hyperlink"/>
            <w:noProof/>
          </w:rPr>
          <w:t>Figure 56: Filter Type Approval Requests</w:t>
        </w:r>
        <w:r w:rsidR="00214949">
          <w:rPr>
            <w:noProof/>
            <w:webHidden/>
          </w:rPr>
          <w:tab/>
        </w:r>
        <w:r w:rsidR="00214949">
          <w:rPr>
            <w:noProof/>
            <w:webHidden/>
          </w:rPr>
          <w:fldChar w:fldCharType="begin"/>
        </w:r>
        <w:r w:rsidR="00214949">
          <w:rPr>
            <w:noProof/>
            <w:webHidden/>
          </w:rPr>
          <w:instrText xml:space="preserve"> PAGEREF _Toc73870136 \h </w:instrText>
        </w:r>
        <w:r w:rsidR="00214949">
          <w:rPr>
            <w:noProof/>
            <w:webHidden/>
          </w:rPr>
        </w:r>
        <w:r w:rsidR="00214949">
          <w:rPr>
            <w:noProof/>
            <w:webHidden/>
          </w:rPr>
          <w:fldChar w:fldCharType="separate"/>
        </w:r>
        <w:r w:rsidR="00982971">
          <w:rPr>
            <w:noProof/>
            <w:webHidden/>
          </w:rPr>
          <w:t>46</w:t>
        </w:r>
        <w:r w:rsidR="00214949">
          <w:rPr>
            <w:noProof/>
            <w:webHidden/>
          </w:rPr>
          <w:fldChar w:fldCharType="end"/>
        </w:r>
      </w:hyperlink>
    </w:p>
    <w:p w14:paraId="6D59E3CB" w14:textId="44BE4236"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7" w:history="1">
        <w:r w:rsidR="00214949" w:rsidRPr="001D616A">
          <w:rPr>
            <w:rStyle w:val="Hyperlink"/>
            <w:noProof/>
          </w:rPr>
          <w:t>Figure 57: Filtered Type Approval Requests</w:t>
        </w:r>
        <w:r w:rsidR="00214949">
          <w:rPr>
            <w:noProof/>
            <w:webHidden/>
          </w:rPr>
          <w:tab/>
        </w:r>
        <w:r w:rsidR="00214949">
          <w:rPr>
            <w:noProof/>
            <w:webHidden/>
          </w:rPr>
          <w:fldChar w:fldCharType="begin"/>
        </w:r>
        <w:r w:rsidR="00214949">
          <w:rPr>
            <w:noProof/>
            <w:webHidden/>
          </w:rPr>
          <w:instrText xml:space="preserve"> PAGEREF _Toc73870137 \h </w:instrText>
        </w:r>
        <w:r w:rsidR="00214949">
          <w:rPr>
            <w:noProof/>
            <w:webHidden/>
          </w:rPr>
        </w:r>
        <w:r w:rsidR="00214949">
          <w:rPr>
            <w:noProof/>
            <w:webHidden/>
          </w:rPr>
          <w:fldChar w:fldCharType="separate"/>
        </w:r>
        <w:r w:rsidR="00982971">
          <w:rPr>
            <w:noProof/>
            <w:webHidden/>
          </w:rPr>
          <w:t>47</w:t>
        </w:r>
        <w:r w:rsidR="00214949">
          <w:rPr>
            <w:noProof/>
            <w:webHidden/>
          </w:rPr>
          <w:fldChar w:fldCharType="end"/>
        </w:r>
      </w:hyperlink>
    </w:p>
    <w:p w14:paraId="2C84DEC1" w14:textId="3BBE37A0"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8" w:history="1">
        <w:r w:rsidR="00214949" w:rsidRPr="001D616A">
          <w:rPr>
            <w:rStyle w:val="Hyperlink"/>
            <w:noProof/>
          </w:rPr>
          <w:t>Figure 58: Export Type Approval Requests</w:t>
        </w:r>
        <w:r w:rsidR="00214949">
          <w:rPr>
            <w:noProof/>
            <w:webHidden/>
          </w:rPr>
          <w:tab/>
        </w:r>
        <w:r w:rsidR="00214949">
          <w:rPr>
            <w:noProof/>
            <w:webHidden/>
          </w:rPr>
          <w:fldChar w:fldCharType="begin"/>
        </w:r>
        <w:r w:rsidR="00214949">
          <w:rPr>
            <w:noProof/>
            <w:webHidden/>
          </w:rPr>
          <w:instrText xml:space="preserve"> PAGEREF _Toc73870138 \h </w:instrText>
        </w:r>
        <w:r w:rsidR="00214949">
          <w:rPr>
            <w:noProof/>
            <w:webHidden/>
          </w:rPr>
        </w:r>
        <w:r w:rsidR="00214949">
          <w:rPr>
            <w:noProof/>
            <w:webHidden/>
          </w:rPr>
          <w:fldChar w:fldCharType="separate"/>
        </w:r>
        <w:r w:rsidR="00982971">
          <w:rPr>
            <w:noProof/>
            <w:webHidden/>
          </w:rPr>
          <w:t>48</w:t>
        </w:r>
        <w:r w:rsidR="00214949">
          <w:rPr>
            <w:noProof/>
            <w:webHidden/>
          </w:rPr>
          <w:fldChar w:fldCharType="end"/>
        </w:r>
      </w:hyperlink>
    </w:p>
    <w:p w14:paraId="00625D45" w14:textId="4D1DFF51"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39" w:history="1">
        <w:r w:rsidR="00214949" w:rsidRPr="001D616A">
          <w:rPr>
            <w:rStyle w:val="Hyperlink"/>
            <w:noProof/>
          </w:rPr>
          <w:t>Figure 59: Open or Save Exported File</w:t>
        </w:r>
        <w:r w:rsidR="00214949">
          <w:rPr>
            <w:noProof/>
            <w:webHidden/>
          </w:rPr>
          <w:tab/>
        </w:r>
        <w:r w:rsidR="00214949">
          <w:rPr>
            <w:noProof/>
            <w:webHidden/>
          </w:rPr>
          <w:fldChar w:fldCharType="begin"/>
        </w:r>
        <w:r w:rsidR="00214949">
          <w:rPr>
            <w:noProof/>
            <w:webHidden/>
          </w:rPr>
          <w:instrText xml:space="preserve"> PAGEREF _Toc73870139 \h </w:instrText>
        </w:r>
        <w:r w:rsidR="00214949">
          <w:rPr>
            <w:noProof/>
            <w:webHidden/>
          </w:rPr>
        </w:r>
        <w:r w:rsidR="00214949">
          <w:rPr>
            <w:noProof/>
            <w:webHidden/>
          </w:rPr>
          <w:fldChar w:fldCharType="separate"/>
        </w:r>
        <w:r w:rsidR="00982971">
          <w:rPr>
            <w:noProof/>
            <w:webHidden/>
          </w:rPr>
          <w:t>49</w:t>
        </w:r>
        <w:r w:rsidR="00214949">
          <w:rPr>
            <w:noProof/>
            <w:webHidden/>
          </w:rPr>
          <w:fldChar w:fldCharType="end"/>
        </w:r>
      </w:hyperlink>
    </w:p>
    <w:p w14:paraId="58A0DAA9" w14:textId="1E96FF33" w:rsidR="00214949" w:rsidRDefault="008B7FF9">
      <w:pPr>
        <w:pStyle w:val="TableofFigures"/>
        <w:tabs>
          <w:tab w:val="right" w:leader="dot" w:pos="9017"/>
        </w:tabs>
        <w:rPr>
          <w:rFonts w:asciiTheme="minorHAnsi" w:eastAsiaTheme="minorEastAsia" w:hAnsiTheme="minorHAnsi" w:cstheme="minorBidi"/>
          <w:iCs w:val="0"/>
          <w:noProof/>
          <w:sz w:val="22"/>
          <w:szCs w:val="22"/>
          <w:lang w:val="en-IN" w:eastAsia="en-IN"/>
        </w:rPr>
      </w:pPr>
      <w:hyperlink w:anchor="_Toc73870140" w:history="1">
        <w:r w:rsidR="00214949" w:rsidRPr="001D616A">
          <w:rPr>
            <w:rStyle w:val="Hyperlink"/>
            <w:noProof/>
          </w:rPr>
          <w:t>Figure 60: Exported Type Approval Requests</w:t>
        </w:r>
        <w:r w:rsidR="00214949">
          <w:rPr>
            <w:noProof/>
            <w:webHidden/>
          </w:rPr>
          <w:tab/>
        </w:r>
        <w:r w:rsidR="00214949">
          <w:rPr>
            <w:noProof/>
            <w:webHidden/>
          </w:rPr>
          <w:fldChar w:fldCharType="begin"/>
        </w:r>
        <w:r w:rsidR="00214949">
          <w:rPr>
            <w:noProof/>
            <w:webHidden/>
          </w:rPr>
          <w:instrText xml:space="preserve"> PAGEREF _Toc73870140 \h </w:instrText>
        </w:r>
        <w:r w:rsidR="00214949">
          <w:rPr>
            <w:noProof/>
            <w:webHidden/>
          </w:rPr>
        </w:r>
        <w:r w:rsidR="00214949">
          <w:rPr>
            <w:noProof/>
            <w:webHidden/>
          </w:rPr>
          <w:fldChar w:fldCharType="separate"/>
        </w:r>
        <w:r w:rsidR="00982971">
          <w:rPr>
            <w:noProof/>
            <w:webHidden/>
          </w:rPr>
          <w:t>49</w:t>
        </w:r>
        <w:r w:rsidR="00214949">
          <w:rPr>
            <w:noProof/>
            <w:webHidden/>
          </w:rPr>
          <w:fldChar w:fldCharType="end"/>
        </w:r>
      </w:hyperlink>
    </w:p>
    <w:p w14:paraId="7EA3A065" w14:textId="34F0F2BB" w:rsidR="006755C2" w:rsidRDefault="00D239B5">
      <w:pPr>
        <w:pStyle w:val="TableofFigures"/>
      </w:pPr>
      <w:r>
        <w:fldChar w:fldCharType="end"/>
      </w:r>
    </w:p>
    <w:p w14:paraId="664D3D0C" w14:textId="77777777" w:rsidR="00122CF6" w:rsidRDefault="00122CF6">
      <w:pPr>
        <w:pStyle w:val="BodyText"/>
        <w:sectPr w:rsidR="00122CF6" w:rsidSect="008D2F10">
          <w:pgSz w:w="11907" w:h="16839" w:code="9"/>
          <w:pgMar w:top="1440" w:right="1440" w:bottom="1440" w:left="1440" w:header="706" w:footer="706" w:gutter="0"/>
          <w:pgNumType w:fmt="lowerRoman"/>
          <w:cols w:space="708"/>
          <w:docGrid w:linePitch="360"/>
        </w:sectPr>
      </w:pPr>
    </w:p>
    <w:p w14:paraId="3C2BE707" w14:textId="77777777" w:rsidR="006755C2" w:rsidRPr="002A39C9" w:rsidRDefault="009F2B34" w:rsidP="002A39C9">
      <w:pPr>
        <w:pStyle w:val="Heading1"/>
      </w:pPr>
      <w:bookmarkStart w:id="139" w:name="_Document_Overview"/>
      <w:bookmarkStart w:id="140" w:name="h11"/>
      <w:bookmarkStart w:id="141" w:name="_Scope"/>
      <w:bookmarkStart w:id="142" w:name="_References"/>
      <w:bookmarkStart w:id="143" w:name="_Introduction"/>
      <w:bookmarkStart w:id="144" w:name="_Operations"/>
      <w:bookmarkStart w:id="145" w:name="_Web_Operations"/>
      <w:bookmarkStart w:id="146" w:name="_Toc31900099"/>
      <w:bookmarkStart w:id="147" w:name="_Toc31900166"/>
      <w:bookmarkStart w:id="148" w:name="_Toc31900210"/>
      <w:bookmarkStart w:id="149" w:name="_Toc31900288"/>
      <w:bookmarkStart w:id="150" w:name="_Toc33605931"/>
      <w:bookmarkEnd w:id="139"/>
      <w:bookmarkEnd w:id="140"/>
      <w:bookmarkEnd w:id="141"/>
      <w:bookmarkEnd w:id="142"/>
      <w:bookmarkEnd w:id="143"/>
      <w:bookmarkEnd w:id="144"/>
      <w:bookmarkEnd w:id="145"/>
      <w:r w:rsidRPr="002A39C9">
        <w:lastRenderedPageBreak/>
        <w:t>Overview</w:t>
      </w:r>
      <w:bookmarkEnd w:id="146"/>
      <w:bookmarkEnd w:id="147"/>
      <w:bookmarkEnd w:id="148"/>
      <w:bookmarkEnd w:id="149"/>
      <w:bookmarkEnd w:id="150"/>
    </w:p>
    <w:p w14:paraId="6424639E" w14:textId="5927478D" w:rsidR="00AF7107" w:rsidRDefault="00384430" w:rsidP="004D34E8">
      <w:pPr>
        <w:pStyle w:val="Heading2"/>
      </w:pPr>
      <w:bookmarkStart w:id="151" w:name="_Toc33605932"/>
      <w:r>
        <w:t>Scope</w:t>
      </w:r>
      <w:bookmarkEnd w:id="151"/>
    </w:p>
    <w:p w14:paraId="630EA13A" w14:textId="5D870F2A" w:rsidR="00AF7107" w:rsidRPr="00EE5A16" w:rsidRDefault="00AF7107" w:rsidP="00EE5A16">
      <w:pPr>
        <w:pStyle w:val="BodyText2"/>
      </w:pPr>
      <w:r w:rsidRPr="00EE5A16">
        <w:t xml:space="preserve">The </w:t>
      </w:r>
      <w:r w:rsidR="007958A6" w:rsidRPr="00EE5A16">
        <w:t>objective of th</w:t>
      </w:r>
      <w:r w:rsidR="002F199A">
        <w:t>is</w:t>
      </w:r>
      <w:r w:rsidR="007958A6" w:rsidRPr="00EE5A16">
        <w:t xml:space="preserve"> </w:t>
      </w:r>
      <w:r w:rsidRPr="00EE5A16">
        <w:t xml:space="preserve">manual </w:t>
      </w:r>
      <w:r w:rsidR="007958A6" w:rsidRPr="00EE5A16">
        <w:t xml:space="preserve">is to </w:t>
      </w:r>
      <w:r w:rsidRPr="00EE5A16">
        <w:t xml:space="preserve">help importers use the </w:t>
      </w:r>
      <w:r w:rsidR="00F854B3" w:rsidRPr="00EE5A16">
        <w:t>CEIR (</w:t>
      </w:r>
      <w:r w:rsidR="00F854B3" w:rsidRPr="0040040A">
        <w:t>Central Equipment Identity Register</w:t>
      </w:r>
      <w:r w:rsidR="00F854B3" w:rsidRPr="00EE5A16">
        <w:t xml:space="preserve">) </w:t>
      </w:r>
      <w:r w:rsidRPr="00EE5A16">
        <w:t>application to register consignments</w:t>
      </w:r>
      <w:r w:rsidR="00B40253">
        <w:t>, manage type approval requests,</w:t>
      </w:r>
      <w:r w:rsidR="00512666">
        <w:t xml:space="preserve"> </w:t>
      </w:r>
      <w:r w:rsidRPr="00EE5A16">
        <w:t>and report grievances.</w:t>
      </w:r>
    </w:p>
    <w:p w14:paraId="3C9BBB78" w14:textId="41A60ACD" w:rsidR="00084397" w:rsidRDefault="00084397" w:rsidP="004D6E91">
      <w:pPr>
        <w:pStyle w:val="Heading2"/>
      </w:pPr>
      <w:bookmarkStart w:id="152" w:name="_Toc33605933"/>
      <w:r>
        <w:t>Acronyms</w:t>
      </w:r>
      <w:r w:rsidR="00384430">
        <w:t xml:space="preserve"> &amp; Abbreviations</w:t>
      </w:r>
      <w:bookmarkEnd w:id="152"/>
    </w:p>
    <w:tbl>
      <w:tblPr>
        <w:tblW w:w="0" w:type="auto"/>
        <w:jc w:val="cente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Look w:val="01E0" w:firstRow="1" w:lastRow="1" w:firstColumn="1" w:lastColumn="1" w:noHBand="0" w:noVBand="0"/>
      </w:tblPr>
      <w:tblGrid>
        <w:gridCol w:w="2547"/>
        <w:gridCol w:w="4979"/>
      </w:tblGrid>
      <w:tr w:rsidR="00084397" w:rsidRPr="003D50EC" w14:paraId="7A1A1D87" w14:textId="77777777" w:rsidTr="00686143">
        <w:trPr>
          <w:trHeight w:val="293"/>
          <w:tblHeader/>
          <w:jc w:val="center"/>
        </w:trPr>
        <w:tc>
          <w:tcPr>
            <w:tcW w:w="2547" w:type="dxa"/>
            <w:shd w:val="clear" w:color="auto" w:fill="5B9BD5" w:themeFill="accent1"/>
          </w:tcPr>
          <w:p w14:paraId="7A933DA3" w14:textId="2CDFC704" w:rsidR="00084397" w:rsidRPr="0001372C" w:rsidRDefault="00084397" w:rsidP="00686143">
            <w:pPr>
              <w:pStyle w:val="BodyText2"/>
              <w:rPr>
                <w:b/>
                <w:bCs/>
                <w:color w:val="FFFFFF" w:themeColor="background1"/>
              </w:rPr>
            </w:pPr>
            <w:r>
              <w:rPr>
                <w:b/>
                <w:bCs/>
                <w:color w:val="FFFFFF" w:themeColor="background1"/>
              </w:rPr>
              <w:t>Acronym</w:t>
            </w:r>
          </w:p>
        </w:tc>
        <w:tc>
          <w:tcPr>
            <w:tcW w:w="4979" w:type="dxa"/>
            <w:shd w:val="clear" w:color="auto" w:fill="5B9BD5" w:themeFill="accent1"/>
          </w:tcPr>
          <w:p w14:paraId="7DB09391" w14:textId="4506A2C6" w:rsidR="00084397" w:rsidRPr="0001372C" w:rsidRDefault="00084397" w:rsidP="00686143">
            <w:pPr>
              <w:pStyle w:val="BodyText2"/>
              <w:rPr>
                <w:b/>
                <w:bCs/>
                <w:color w:val="FFFFFF" w:themeColor="background1"/>
              </w:rPr>
            </w:pPr>
            <w:r>
              <w:rPr>
                <w:b/>
                <w:bCs/>
                <w:color w:val="FFFFFF" w:themeColor="background1"/>
                <w:lang w:val="fr-FR"/>
              </w:rPr>
              <w:t xml:space="preserve">Full </w:t>
            </w:r>
            <w:proofErr w:type="spellStart"/>
            <w:r>
              <w:rPr>
                <w:b/>
                <w:bCs/>
                <w:color w:val="FFFFFF" w:themeColor="background1"/>
                <w:lang w:val="fr-FR"/>
              </w:rPr>
              <w:t>Form</w:t>
            </w:r>
            <w:proofErr w:type="spellEnd"/>
          </w:p>
        </w:tc>
      </w:tr>
      <w:tr w:rsidR="00084397" w:rsidRPr="003D50EC" w14:paraId="4A99CAFF" w14:textId="77777777" w:rsidTr="00686143">
        <w:trPr>
          <w:trHeight w:val="377"/>
          <w:jc w:val="center"/>
        </w:trPr>
        <w:tc>
          <w:tcPr>
            <w:tcW w:w="2547" w:type="dxa"/>
            <w:shd w:val="clear" w:color="auto" w:fill="auto"/>
          </w:tcPr>
          <w:p w14:paraId="56EBCDFC" w14:textId="2DE09DB0" w:rsidR="00084397" w:rsidRPr="00B708C5" w:rsidRDefault="00084397" w:rsidP="00686143">
            <w:pPr>
              <w:pStyle w:val="ListBullet1"/>
              <w:numPr>
                <w:ilvl w:val="0"/>
                <w:numId w:val="0"/>
              </w:numPr>
            </w:pPr>
            <w:r>
              <w:t>CEIR</w:t>
            </w:r>
          </w:p>
        </w:tc>
        <w:tc>
          <w:tcPr>
            <w:tcW w:w="4979" w:type="dxa"/>
            <w:shd w:val="clear" w:color="auto" w:fill="auto"/>
          </w:tcPr>
          <w:p w14:paraId="2F4A25D3" w14:textId="1F00E18D" w:rsidR="00084397" w:rsidRPr="00B708C5" w:rsidRDefault="00084397" w:rsidP="00686143">
            <w:pPr>
              <w:pStyle w:val="BodyText2"/>
              <w:rPr>
                <w:rFonts w:ascii="Arial Unicode MS" w:hAnsi="Arial Unicode MS" w:cs="Arial Unicode MS"/>
                <w:sz w:val="18"/>
              </w:rPr>
            </w:pPr>
            <w:r w:rsidRPr="0040040A">
              <w:t>Central Equipment Identity Register</w:t>
            </w:r>
          </w:p>
        </w:tc>
      </w:tr>
      <w:tr w:rsidR="00084397" w:rsidRPr="003D50EC" w14:paraId="261FB889" w14:textId="77777777" w:rsidTr="00686143">
        <w:trPr>
          <w:trHeight w:val="377"/>
          <w:jc w:val="center"/>
        </w:trPr>
        <w:tc>
          <w:tcPr>
            <w:tcW w:w="2547" w:type="dxa"/>
            <w:shd w:val="clear" w:color="auto" w:fill="auto"/>
          </w:tcPr>
          <w:p w14:paraId="090D6D16" w14:textId="76EA8D82" w:rsidR="00084397" w:rsidRDefault="00084397" w:rsidP="00686143">
            <w:pPr>
              <w:pStyle w:val="ListBullet1"/>
              <w:numPr>
                <w:ilvl w:val="0"/>
                <w:numId w:val="0"/>
              </w:numPr>
            </w:pPr>
            <w:r>
              <w:t>IMEI</w:t>
            </w:r>
          </w:p>
        </w:tc>
        <w:tc>
          <w:tcPr>
            <w:tcW w:w="4979" w:type="dxa"/>
            <w:shd w:val="clear" w:color="auto" w:fill="auto"/>
          </w:tcPr>
          <w:p w14:paraId="631E8D4D" w14:textId="1D842F3E" w:rsidR="00084397" w:rsidRDefault="00084397" w:rsidP="00686143">
            <w:pPr>
              <w:pStyle w:val="BodyText2"/>
            </w:pPr>
            <w:r>
              <w:t>International Mobile Equipment Identity</w:t>
            </w:r>
          </w:p>
        </w:tc>
      </w:tr>
      <w:tr w:rsidR="00084397" w:rsidRPr="003D50EC" w14:paraId="306011B5" w14:textId="77777777" w:rsidTr="00686143">
        <w:trPr>
          <w:trHeight w:val="377"/>
          <w:jc w:val="center"/>
        </w:trPr>
        <w:tc>
          <w:tcPr>
            <w:tcW w:w="2547" w:type="dxa"/>
            <w:shd w:val="clear" w:color="auto" w:fill="auto"/>
          </w:tcPr>
          <w:p w14:paraId="0EB24B0B" w14:textId="078C423D" w:rsidR="00084397" w:rsidRDefault="00084397" w:rsidP="00686143">
            <w:pPr>
              <w:pStyle w:val="BodyText2"/>
            </w:pPr>
            <w:r>
              <w:t>PDA</w:t>
            </w:r>
          </w:p>
        </w:tc>
        <w:tc>
          <w:tcPr>
            <w:tcW w:w="4979" w:type="dxa"/>
            <w:shd w:val="clear" w:color="auto" w:fill="auto"/>
          </w:tcPr>
          <w:p w14:paraId="68F594F3" w14:textId="2AD5CC64" w:rsidR="00084397" w:rsidRDefault="00084397" w:rsidP="00686143">
            <w:pPr>
              <w:pStyle w:val="BodyText2"/>
            </w:pPr>
            <w:r>
              <w:t>Personal Digital Assistant</w:t>
            </w:r>
          </w:p>
        </w:tc>
      </w:tr>
      <w:tr w:rsidR="00F854B3" w:rsidRPr="003D50EC" w14:paraId="5452ED2E" w14:textId="77777777" w:rsidTr="00686143">
        <w:trPr>
          <w:trHeight w:val="377"/>
          <w:jc w:val="center"/>
        </w:trPr>
        <w:tc>
          <w:tcPr>
            <w:tcW w:w="2547" w:type="dxa"/>
            <w:shd w:val="clear" w:color="auto" w:fill="auto"/>
          </w:tcPr>
          <w:p w14:paraId="0C0B046D" w14:textId="3A4B7D26" w:rsidR="00F854B3" w:rsidRDefault="00F854B3" w:rsidP="00686143">
            <w:pPr>
              <w:pStyle w:val="BodyText2"/>
            </w:pPr>
            <w:r>
              <w:t>TAC</w:t>
            </w:r>
          </w:p>
        </w:tc>
        <w:tc>
          <w:tcPr>
            <w:tcW w:w="4979" w:type="dxa"/>
            <w:shd w:val="clear" w:color="auto" w:fill="auto"/>
          </w:tcPr>
          <w:p w14:paraId="1DB56E3D" w14:textId="56866F08" w:rsidR="00F854B3" w:rsidRDefault="00F854B3" w:rsidP="00686143">
            <w:pPr>
              <w:pStyle w:val="BodyText2"/>
            </w:pPr>
            <w:r>
              <w:t>Type Allocation Code</w:t>
            </w:r>
          </w:p>
        </w:tc>
      </w:tr>
      <w:tr w:rsidR="00271258" w:rsidRPr="003D50EC" w14:paraId="18CB188F" w14:textId="77777777" w:rsidTr="00686143">
        <w:trPr>
          <w:trHeight w:val="377"/>
          <w:jc w:val="center"/>
        </w:trPr>
        <w:tc>
          <w:tcPr>
            <w:tcW w:w="2547" w:type="dxa"/>
            <w:shd w:val="clear" w:color="auto" w:fill="auto"/>
          </w:tcPr>
          <w:p w14:paraId="4C139076" w14:textId="1ABC9F4C" w:rsidR="00271258" w:rsidRDefault="00271258" w:rsidP="00686143">
            <w:pPr>
              <w:pStyle w:val="BodyText2"/>
            </w:pPr>
            <w:r>
              <w:t>TRC</w:t>
            </w:r>
          </w:p>
        </w:tc>
        <w:tc>
          <w:tcPr>
            <w:tcW w:w="4979" w:type="dxa"/>
            <w:shd w:val="clear" w:color="auto" w:fill="auto"/>
          </w:tcPr>
          <w:p w14:paraId="2599CFF1" w14:textId="71923994" w:rsidR="00271258" w:rsidRDefault="00271258" w:rsidP="00686143">
            <w:pPr>
              <w:pStyle w:val="BodyText2"/>
            </w:pPr>
            <w:r w:rsidRPr="00271258">
              <w:t>Telecommunication Regulator of Cambodia</w:t>
            </w:r>
          </w:p>
        </w:tc>
      </w:tr>
    </w:tbl>
    <w:p w14:paraId="06CDE2D9" w14:textId="31E60E7F" w:rsidR="00191AE2" w:rsidRDefault="00191AE2" w:rsidP="00191AE2">
      <w:pPr>
        <w:pStyle w:val="BodyText2"/>
        <w:ind w:left="360"/>
      </w:pPr>
    </w:p>
    <w:p w14:paraId="61C6F547" w14:textId="38ED9E5E" w:rsidR="00384430" w:rsidRDefault="00384430" w:rsidP="004D3E67">
      <w:pPr>
        <w:pStyle w:val="Heading2"/>
      </w:pPr>
      <w:bookmarkStart w:id="153" w:name="_Toc33605934"/>
      <w:r>
        <w:t>Conventions</w:t>
      </w:r>
      <w:bookmarkEnd w:id="153"/>
    </w:p>
    <w:tbl>
      <w:tblPr>
        <w:tblW w:w="0" w:type="auto"/>
        <w:jc w:val="cente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Look w:val="01E0" w:firstRow="1" w:lastRow="1" w:firstColumn="1" w:lastColumn="1" w:noHBand="0" w:noVBand="0"/>
      </w:tblPr>
      <w:tblGrid>
        <w:gridCol w:w="4106"/>
        <w:gridCol w:w="3420"/>
      </w:tblGrid>
      <w:tr w:rsidR="00384430" w:rsidRPr="003D50EC" w14:paraId="27FE65DC" w14:textId="77777777" w:rsidTr="00271258">
        <w:trPr>
          <w:trHeight w:val="293"/>
          <w:tblHeader/>
          <w:jc w:val="center"/>
        </w:trPr>
        <w:tc>
          <w:tcPr>
            <w:tcW w:w="4106" w:type="dxa"/>
            <w:shd w:val="clear" w:color="auto" w:fill="5B9BD5" w:themeFill="accent1"/>
          </w:tcPr>
          <w:p w14:paraId="7505E414" w14:textId="265D1C11" w:rsidR="00384430" w:rsidRPr="0001372C" w:rsidRDefault="00384430" w:rsidP="00686143">
            <w:pPr>
              <w:pStyle w:val="BodyText2"/>
              <w:rPr>
                <w:b/>
                <w:bCs/>
                <w:color w:val="FFFFFF" w:themeColor="background1"/>
              </w:rPr>
            </w:pPr>
            <w:r>
              <w:rPr>
                <w:b/>
                <w:bCs/>
                <w:color w:val="FFFFFF" w:themeColor="background1"/>
              </w:rPr>
              <w:t>Information</w:t>
            </w:r>
          </w:p>
        </w:tc>
        <w:tc>
          <w:tcPr>
            <w:tcW w:w="3420" w:type="dxa"/>
            <w:shd w:val="clear" w:color="auto" w:fill="5B9BD5" w:themeFill="accent1"/>
          </w:tcPr>
          <w:p w14:paraId="7E0BDBDB" w14:textId="34290F90" w:rsidR="00384430" w:rsidRPr="0001372C" w:rsidRDefault="00384430" w:rsidP="00686143">
            <w:pPr>
              <w:pStyle w:val="BodyText2"/>
              <w:rPr>
                <w:b/>
                <w:bCs/>
                <w:color w:val="FFFFFF" w:themeColor="background1"/>
              </w:rPr>
            </w:pPr>
            <w:r>
              <w:rPr>
                <w:b/>
                <w:bCs/>
                <w:color w:val="FFFFFF" w:themeColor="background1"/>
                <w:lang w:val="fr-FR"/>
              </w:rPr>
              <w:t>Convention</w:t>
            </w:r>
          </w:p>
        </w:tc>
      </w:tr>
      <w:tr w:rsidR="00384430" w:rsidRPr="003D50EC" w14:paraId="0D022F17" w14:textId="77777777" w:rsidTr="00271258">
        <w:trPr>
          <w:trHeight w:val="377"/>
          <w:jc w:val="center"/>
        </w:trPr>
        <w:tc>
          <w:tcPr>
            <w:tcW w:w="4106" w:type="dxa"/>
            <w:shd w:val="clear" w:color="auto" w:fill="auto"/>
          </w:tcPr>
          <w:p w14:paraId="1654667B" w14:textId="77777777" w:rsidR="00384430" w:rsidRPr="004D3E67" w:rsidRDefault="00384430" w:rsidP="004D3E67">
            <w:pPr>
              <w:pStyle w:val="ListBullet1"/>
              <w:numPr>
                <w:ilvl w:val="0"/>
                <w:numId w:val="0"/>
              </w:numPr>
            </w:pPr>
            <w:r w:rsidRPr="004D3E67">
              <w:t>UI elements</w:t>
            </w:r>
          </w:p>
          <w:p w14:paraId="659661CA" w14:textId="3EEC478A" w:rsidR="00384430" w:rsidRPr="00B708C5" w:rsidRDefault="00384430" w:rsidP="004D6E91">
            <w:pPr>
              <w:pStyle w:val="ListBullet1"/>
              <w:numPr>
                <w:ilvl w:val="0"/>
                <w:numId w:val="0"/>
              </w:numPr>
            </w:pPr>
            <w:r w:rsidRPr="004D3E67">
              <w:t>(</w:t>
            </w:r>
            <w:proofErr w:type="gramStart"/>
            <w:r w:rsidRPr="004D3E67">
              <w:t>such</w:t>
            </w:r>
            <w:proofErr w:type="gramEnd"/>
            <w:r w:rsidRPr="004D3E67">
              <w:t xml:space="preserve"> as names of windows, buttons, and fields)</w:t>
            </w:r>
          </w:p>
        </w:tc>
        <w:tc>
          <w:tcPr>
            <w:tcW w:w="3420" w:type="dxa"/>
            <w:shd w:val="clear" w:color="auto" w:fill="auto"/>
          </w:tcPr>
          <w:p w14:paraId="55327D6A" w14:textId="16EEC25D" w:rsidR="00384430" w:rsidRPr="004D3E67" w:rsidRDefault="00384430" w:rsidP="004D3E67">
            <w:pPr>
              <w:pStyle w:val="ListBullet1"/>
              <w:numPr>
                <w:ilvl w:val="0"/>
                <w:numId w:val="0"/>
              </w:numPr>
            </w:pPr>
            <w:r>
              <w:t>Bold</w:t>
            </w:r>
          </w:p>
        </w:tc>
      </w:tr>
      <w:tr w:rsidR="00384430" w:rsidRPr="003D50EC" w14:paraId="658138B2" w14:textId="77777777" w:rsidTr="00271258">
        <w:trPr>
          <w:trHeight w:val="377"/>
          <w:jc w:val="center"/>
        </w:trPr>
        <w:tc>
          <w:tcPr>
            <w:tcW w:w="4106" w:type="dxa"/>
            <w:shd w:val="clear" w:color="auto" w:fill="auto"/>
          </w:tcPr>
          <w:p w14:paraId="55502927" w14:textId="77777777" w:rsidR="00384430" w:rsidRPr="004D3E67" w:rsidRDefault="00384430" w:rsidP="004D3E67">
            <w:pPr>
              <w:pStyle w:val="ListBullet1"/>
              <w:numPr>
                <w:ilvl w:val="0"/>
                <w:numId w:val="0"/>
              </w:numPr>
            </w:pPr>
            <w:r w:rsidRPr="004D3E67">
              <w:t>References</w:t>
            </w:r>
          </w:p>
          <w:p w14:paraId="7F47A8FC" w14:textId="77777777" w:rsidR="00384430" w:rsidRPr="004D3E67" w:rsidRDefault="00384430" w:rsidP="004D3E67">
            <w:pPr>
              <w:pStyle w:val="ListBullet1"/>
              <w:numPr>
                <w:ilvl w:val="0"/>
                <w:numId w:val="0"/>
              </w:numPr>
            </w:pPr>
            <w:r w:rsidRPr="004D3E67">
              <w:t>(</w:t>
            </w:r>
            <w:proofErr w:type="gramStart"/>
            <w:r w:rsidRPr="004D3E67">
              <w:t>such</w:t>
            </w:r>
            <w:proofErr w:type="gramEnd"/>
            <w:r w:rsidRPr="004D3E67">
              <w:t xml:space="preserve"> as names of files, sections, paths, and</w:t>
            </w:r>
          </w:p>
          <w:p w14:paraId="27D54831" w14:textId="7B2ADA5B" w:rsidR="00384430" w:rsidRDefault="00384430" w:rsidP="004D6E91">
            <w:pPr>
              <w:pStyle w:val="ListBullet1"/>
              <w:numPr>
                <w:ilvl w:val="0"/>
                <w:numId w:val="0"/>
              </w:numPr>
            </w:pPr>
            <w:r w:rsidRPr="004D3E67">
              <w:t>parameters)</w:t>
            </w:r>
          </w:p>
        </w:tc>
        <w:tc>
          <w:tcPr>
            <w:tcW w:w="3420" w:type="dxa"/>
            <w:shd w:val="clear" w:color="auto" w:fill="auto"/>
          </w:tcPr>
          <w:p w14:paraId="3C3F5A8A" w14:textId="39C8DA79" w:rsidR="00384430" w:rsidRPr="00512666" w:rsidRDefault="00384430" w:rsidP="004D3E67">
            <w:pPr>
              <w:pStyle w:val="ListBullet1"/>
              <w:numPr>
                <w:ilvl w:val="0"/>
                <w:numId w:val="0"/>
              </w:numPr>
              <w:rPr>
                <w:i/>
                <w:iCs/>
              </w:rPr>
            </w:pPr>
            <w:r w:rsidRPr="00512666">
              <w:rPr>
                <w:i/>
                <w:iCs/>
              </w:rPr>
              <w:t>Italics</w:t>
            </w:r>
          </w:p>
        </w:tc>
      </w:tr>
      <w:tr w:rsidR="00FE5798" w:rsidRPr="003D50EC" w14:paraId="7E04D524" w14:textId="77777777" w:rsidTr="00271258">
        <w:trPr>
          <w:trHeight w:val="377"/>
          <w:jc w:val="center"/>
        </w:trPr>
        <w:tc>
          <w:tcPr>
            <w:tcW w:w="4106" w:type="dxa"/>
            <w:shd w:val="clear" w:color="auto" w:fill="auto"/>
          </w:tcPr>
          <w:p w14:paraId="5E816AC0" w14:textId="1A71C921" w:rsidR="00FE5798" w:rsidRPr="004D3E67" w:rsidRDefault="00FE5798" w:rsidP="00271258">
            <w:pPr>
              <w:pStyle w:val="ListBullet1"/>
              <w:numPr>
                <w:ilvl w:val="0"/>
                <w:numId w:val="0"/>
              </w:numPr>
              <w:jc w:val="center"/>
            </w:pPr>
            <w:r w:rsidRPr="008E15E0">
              <w:rPr>
                <w:b/>
                <w:bCs/>
                <w:color w:val="FF0000"/>
              </w:rPr>
              <w:t>*</w:t>
            </w:r>
          </w:p>
        </w:tc>
        <w:tc>
          <w:tcPr>
            <w:tcW w:w="3420" w:type="dxa"/>
            <w:shd w:val="clear" w:color="auto" w:fill="auto"/>
          </w:tcPr>
          <w:p w14:paraId="25E930E0" w14:textId="396E5613" w:rsidR="00FE5798" w:rsidRPr="00FE5798" w:rsidRDefault="00271258" w:rsidP="004D3E67">
            <w:pPr>
              <w:pStyle w:val="ListBullet1"/>
              <w:numPr>
                <w:ilvl w:val="0"/>
                <w:numId w:val="0"/>
              </w:numPr>
            </w:pPr>
            <w:r>
              <w:t>Indicates a m</w:t>
            </w:r>
            <w:r w:rsidR="00FE5798">
              <w:t>andatory field</w:t>
            </w:r>
            <w:r w:rsidR="00577C0E">
              <w:t xml:space="preserve"> or column</w:t>
            </w:r>
          </w:p>
        </w:tc>
      </w:tr>
    </w:tbl>
    <w:p w14:paraId="099E6452" w14:textId="4A78AAF7" w:rsidR="00A90D32" w:rsidRDefault="00384430" w:rsidP="004D6E91">
      <w:pPr>
        <w:pStyle w:val="Heading1"/>
      </w:pPr>
      <w:bookmarkStart w:id="154" w:name="_Toc33605935"/>
      <w:r>
        <w:lastRenderedPageBreak/>
        <w:t>Importer Operations</w:t>
      </w:r>
      <w:bookmarkEnd w:id="154"/>
    </w:p>
    <w:p w14:paraId="1243AF75" w14:textId="77777777" w:rsidR="003F3870" w:rsidRPr="003F3870" w:rsidRDefault="003F3870" w:rsidP="003F3870"/>
    <w:p w14:paraId="6E19694D" w14:textId="77777777" w:rsidR="00384430" w:rsidRPr="002A39C9" w:rsidRDefault="00384430" w:rsidP="00384430">
      <w:pPr>
        <w:pStyle w:val="Heading2"/>
      </w:pPr>
      <w:bookmarkStart w:id="155" w:name="_Toc33605936"/>
      <w:r w:rsidRPr="002A39C9">
        <w:t>Application Overview</w:t>
      </w:r>
      <w:bookmarkEnd w:id="155"/>
    </w:p>
    <w:p w14:paraId="5FE9A163" w14:textId="28BE135D" w:rsidR="00384430" w:rsidRPr="00EE5A16" w:rsidRDefault="00384430" w:rsidP="00384430">
      <w:pPr>
        <w:pStyle w:val="BodyText2"/>
      </w:pPr>
      <w:r w:rsidRPr="00EE5A16">
        <w:t>The CEIR (</w:t>
      </w:r>
      <w:r w:rsidRPr="0040040A">
        <w:t>Central Equipment Identity Register</w:t>
      </w:r>
      <w:r w:rsidRPr="00EE5A16">
        <w:t xml:space="preserve">) </w:t>
      </w:r>
      <w:r>
        <w:t xml:space="preserve">Importer Portal </w:t>
      </w:r>
      <w:r w:rsidRPr="00EE5A16">
        <w:t xml:space="preserve">application is used to register SIM-based devices that are imported in Cambodia. </w:t>
      </w:r>
      <w:r w:rsidR="00F854B3">
        <w:t>Registration of all the imported devices</w:t>
      </w:r>
      <w:r w:rsidRPr="00EE5A16">
        <w:t xml:space="preserve"> ensures proper tax is paid to the customs before the devices are made available for sale in the market. </w:t>
      </w:r>
      <w:r w:rsidR="00F854B3">
        <w:t>In addition, registration h</w:t>
      </w:r>
      <w:r w:rsidRPr="00EE5A16">
        <w:t xml:space="preserve">elps in tracking device movement and prevents their misuse or theft. </w:t>
      </w:r>
      <w:r w:rsidR="00271258">
        <w:t>The application also enables importers to upload the type approval requests for of the devices. This is required for clearance by customs.</w:t>
      </w:r>
    </w:p>
    <w:p w14:paraId="6BD89001" w14:textId="24F09101" w:rsidR="00384430" w:rsidRDefault="00384430" w:rsidP="00384430">
      <w:pPr>
        <w:pStyle w:val="BodyText2"/>
      </w:pPr>
      <w:r w:rsidRPr="00EE5A16">
        <w:t>After</w:t>
      </w:r>
      <w:r>
        <w:t xml:space="preserve"> purchasing</w:t>
      </w:r>
      <w:r w:rsidRPr="00EE5A16">
        <w:t xml:space="preserve"> devices</w:t>
      </w:r>
      <w:r w:rsidR="00F854B3">
        <w:t xml:space="preserve"> from suppliers</w:t>
      </w:r>
      <w:r w:rsidRPr="00EE5A16">
        <w:t>, the importers register necessary information about the devices and suppliers in the system. The</w:t>
      </w:r>
      <w:r w:rsidR="00512666">
        <w:t xml:space="preserve"> registered</w:t>
      </w:r>
      <w:r w:rsidRPr="00EE5A16">
        <w:t xml:space="preserve"> information</w:t>
      </w:r>
      <w:r w:rsidR="00512666">
        <w:t xml:space="preserve"> </w:t>
      </w:r>
      <w:r w:rsidRPr="00EE5A16">
        <w:t xml:space="preserve">is reviewed and approved by the CEIR </w:t>
      </w:r>
      <w:r w:rsidR="00B44AF7">
        <w:t>Admin</w:t>
      </w:r>
      <w:r w:rsidRPr="00EE5A16">
        <w:t xml:space="preserve"> and</w:t>
      </w:r>
      <w:r>
        <w:t xml:space="preserve"> </w:t>
      </w:r>
      <w:r w:rsidR="00F854B3">
        <w:t>subsequently shared with</w:t>
      </w:r>
      <w:r w:rsidRPr="00EE5A16">
        <w:t xml:space="preserve"> </w:t>
      </w:r>
      <w:r w:rsidR="00512666">
        <w:t xml:space="preserve">the </w:t>
      </w:r>
      <w:r w:rsidRPr="00EE5A16">
        <w:t xml:space="preserve">customs </w:t>
      </w:r>
      <w:r w:rsidR="00F854B3">
        <w:t>for clearance</w:t>
      </w:r>
      <w:r w:rsidRPr="00EE5A16">
        <w:t>. When the physical consignment of the devices is received at the custom</w:t>
      </w:r>
      <w:r w:rsidR="00F854B3">
        <w:t>s</w:t>
      </w:r>
      <w:r w:rsidRPr="00EE5A16">
        <w:t xml:space="preserve"> premises, the importers go and pay the required tax</w:t>
      </w:r>
      <w:r>
        <w:t xml:space="preserve"> and collect the </w:t>
      </w:r>
      <w:r w:rsidR="00512666">
        <w:t>consignment</w:t>
      </w:r>
      <w:r w:rsidRPr="00EE5A16">
        <w:t xml:space="preserve">. After the taxes are paid, the </w:t>
      </w:r>
      <w:r w:rsidR="00512666">
        <w:t>consignment</w:t>
      </w:r>
      <w:r w:rsidRPr="00EE5A16">
        <w:t xml:space="preserve"> </w:t>
      </w:r>
      <w:r w:rsidR="00512666">
        <w:t>is</w:t>
      </w:r>
      <w:r w:rsidRPr="00EE5A16">
        <w:t xml:space="preserve"> made available to distributors and retailers for sale in the market</w:t>
      </w:r>
      <w:r w:rsidR="00512666">
        <w:t>.</w:t>
      </w:r>
      <w:r w:rsidR="00271258">
        <w:t xml:space="preserve"> </w:t>
      </w:r>
    </w:p>
    <w:p w14:paraId="1E4EF07E" w14:textId="77777777" w:rsidR="00384430" w:rsidRPr="00EE5A16" w:rsidRDefault="00384430" w:rsidP="00384430">
      <w:pPr>
        <w:pStyle w:val="BodyText2"/>
      </w:pPr>
      <w:r w:rsidRPr="00EE5A16">
        <w:t>Importers perform the following tasks:</w:t>
      </w:r>
    </w:p>
    <w:p w14:paraId="556CD163" w14:textId="77777777" w:rsidR="00384430" w:rsidRPr="00EE5A16" w:rsidRDefault="00384430" w:rsidP="00384430">
      <w:pPr>
        <w:pStyle w:val="BodyText2"/>
        <w:numPr>
          <w:ilvl w:val="0"/>
          <w:numId w:val="24"/>
        </w:numPr>
      </w:pPr>
      <w:r w:rsidRPr="00EE5A16">
        <w:t>Register imported device consignments</w:t>
      </w:r>
    </w:p>
    <w:p w14:paraId="4AA9A4F9" w14:textId="46238B89" w:rsidR="00384430" w:rsidRDefault="00384430" w:rsidP="00384430">
      <w:pPr>
        <w:pStyle w:val="BodyText2"/>
        <w:numPr>
          <w:ilvl w:val="0"/>
          <w:numId w:val="24"/>
        </w:numPr>
      </w:pPr>
      <w:r w:rsidRPr="00EE5A16">
        <w:t>Upload stock (if the importer is also a distributor or retailer else this is done by the distributor</w:t>
      </w:r>
      <w:r>
        <w:t>s and</w:t>
      </w:r>
      <w:r w:rsidRPr="00EE5A16">
        <w:t xml:space="preserve"> retailer</w:t>
      </w:r>
      <w:r>
        <w:t>s</w:t>
      </w:r>
      <w:r w:rsidRPr="00EE5A16">
        <w:t>)</w:t>
      </w:r>
    </w:p>
    <w:p w14:paraId="5CACF1D7" w14:textId="50D6063A" w:rsidR="00F854B3" w:rsidRPr="00EE5A16" w:rsidRDefault="00F854B3" w:rsidP="00384430">
      <w:pPr>
        <w:pStyle w:val="BodyText2"/>
        <w:numPr>
          <w:ilvl w:val="0"/>
          <w:numId w:val="24"/>
        </w:numPr>
      </w:pPr>
      <w:r>
        <w:t xml:space="preserve">Upload </w:t>
      </w:r>
      <w:r w:rsidR="00271258">
        <w:t>type approval</w:t>
      </w:r>
      <w:r>
        <w:t xml:space="preserve"> certificates for the imported devices</w:t>
      </w:r>
    </w:p>
    <w:p w14:paraId="692AAE69" w14:textId="77777777" w:rsidR="00384430" w:rsidRDefault="00384430" w:rsidP="00384430">
      <w:pPr>
        <w:pStyle w:val="BodyText2"/>
        <w:numPr>
          <w:ilvl w:val="0"/>
          <w:numId w:val="24"/>
        </w:numPr>
      </w:pPr>
      <w:r w:rsidRPr="00EE5A16">
        <w:t>Report grievances</w:t>
      </w:r>
    </w:p>
    <w:p w14:paraId="7BEF16E9" w14:textId="647FC8A9" w:rsidR="00384430" w:rsidRDefault="00384430" w:rsidP="004D3E67">
      <w:pPr>
        <w:pStyle w:val="BodyText2"/>
      </w:pPr>
    </w:p>
    <w:p w14:paraId="1541EC64" w14:textId="1D166882" w:rsidR="00E66A36" w:rsidRDefault="00E66A36" w:rsidP="004D3E67">
      <w:pPr>
        <w:pStyle w:val="BodyText2"/>
      </w:pPr>
    </w:p>
    <w:p w14:paraId="7FB41532" w14:textId="72200F82" w:rsidR="00E66A36" w:rsidRDefault="00E66A36" w:rsidP="004D3E67">
      <w:pPr>
        <w:pStyle w:val="BodyText2"/>
      </w:pPr>
    </w:p>
    <w:p w14:paraId="52FFF4B9" w14:textId="176D8EAD" w:rsidR="00E66A36" w:rsidRDefault="00E66A36" w:rsidP="004D3E67">
      <w:pPr>
        <w:pStyle w:val="BodyText2"/>
      </w:pPr>
    </w:p>
    <w:p w14:paraId="610733B3" w14:textId="14BC2C47" w:rsidR="00E66A36" w:rsidRDefault="00E66A36" w:rsidP="004D3E67">
      <w:pPr>
        <w:pStyle w:val="BodyText2"/>
      </w:pPr>
    </w:p>
    <w:p w14:paraId="11FB5B5D" w14:textId="4B3499EC" w:rsidR="00E66A36" w:rsidRDefault="00E66A36" w:rsidP="004D3E67">
      <w:pPr>
        <w:pStyle w:val="BodyText2"/>
      </w:pPr>
    </w:p>
    <w:p w14:paraId="3C01C8D4" w14:textId="464A6855" w:rsidR="00E66A36" w:rsidRDefault="00E66A36" w:rsidP="004D3E67">
      <w:pPr>
        <w:pStyle w:val="BodyText2"/>
      </w:pPr>
    </w:p>
    <w:p w14:paraId="2F916743" w14:textId="77777777" w:rsidR="00E66A36" w:rsidRDefault="00E66A36" w:rsidP="004D3E67">
      <w:pPr>
        <w:pStyle w:val="BodyText2"/>
      </w:pPr>
    </w:p>
    <w:p w14:paraId="08F4C091" w14:textId="64DF76AC" w:rsidR="00384430" w:rsidRDefault="00384430" w:rsidP="004D3E67">
      <w:pPr>
        <w:pStyle w:val="Heading2"/>
      </w:pPr>
      <w:bookmarkStart w:id="156" w:name="_Toc33605937"/>
      <w:r>
        <w:lastRenderedPageBreak/>
        <w:t>Logging into the Application</w:t>
      </w:r>
      <w:bookmarkEnd w:id="156"/>
    </w:p>
    <w:p w14:paraId="481AC5D0" w14:textId="72C0AE57" w:rsidR="00F854B3" w:rsidRDefault="00A90D32" w:rsidP="00A90D32">
      <w:pPr>
        <w:pStyle w:val="BodyText2"/>
      </w:pPr>
      <w:r>
        <w:t xml:space="preserve">Before </w:t>
      </w:r>
      <w:r w:rsidR="00384430">
        <w:t>login</w:t>
      </w:r>
      <w:r>
        <w:t xml:space="preserve">, </w:t>
      </w:r>
      <w:r w:rsidR="00D4751F">
        <w:t xml:space="preserve">the </w:t>
      </w:r>
      <w:r w:rsidR="00B36078">
        <w:t>importer</w:t>
      </w:r>
      <w:r>
        <w:t xml:space="preserve"> </w:t>
      </w:r>
      <w:r w:rsidR="00F854B3">
        <w:t>must</w:t>
      </w:r>
      <w:r>
        <w:t xml:space="preserve"> register in the application.</w:t>
      </w:r>
    </w:p>
    <w:p w14:paraId="0CC152DF" w14:textId="51FBE8B2" w:rsidR="00A7041F" w:rsidRPr="00822F6F" w:rsidRDefault="00A90D32" w:rsidP="00A90D32">
      <w:pPr>
        <w:pStyle w:val="BodyText2"/>
        <w:rPr>
          <w:u w:val="single"/>
        </w:rPr>
      </w:pPr>
      <w:r>
        <w:t xml:space="preserve"> </w:t>
      </w:r>
      <w:r w:rsidR="00A7041F" w:rsidRPr="00822F6F">
        <w:rPr>
          <w:u w:val="single"/>
        </w:rPr>
        <w:t>To register:</w:t>
      </w:r>
    </w:p>
    <w:p w14:paraId="6F94DDD8" w14:textId="194CFD88" w:rsidR="00A7041F" w:rsidRDefault="00A7041F" w:rsidP="00DC39E0">
      <w:pPr>
        <w:pStyle w:val="BodyText2"/>
        <w:numPr>
          <w:ilvl w:val="0"/>
          <w:numId w:val="35"/>
        </w:numPr>
      </w:pPr>
      <w:r>
        <w:t xml:space="preserve">Enter the </w:t>
      </w:r>
      <w:r w:rsidR="00956603">
        <w:t xml:space="preserve">CEIR Home Portal </w:t>
      </w:r>
      <w:r w:rsidR="002F199A">
        <w:t xml:space="preserve">URL </w:t>
      </w:r>
      <w:r>
        <w:t>in the browser address bar.</w:t>
      </w:r>
      <w:r w:rsidR="00AE6D69">
        <w:t xml:space="preserve"> This opens the CEIR Home Portal page.</w:t>
      </w:r>
    </w:p>
    <w:p w14:paraId="3D0FA772" w14:textId="008278AA" w:rsidR="00AE6D69" w:rsidRDefault="00AE6D69" w:rsidP="00AE6D69">
      <w:pPr>
        <w:pStyle w:val="BodyText2"/>
        <w:ind w:left="360"/>
        <w:jc w:val="center"/>
      </w:pPr>
      <w:r>
        <w:rPr>
          <w:noProof/>
        </w:rPr>
        <w:drawing>
          <wp:inline distT="0" distB="0" distL="0" distR="0" wp14:anchorId="7805B56A" wp14:editId="1380287D">
            <wp:extent cx="5611620" cy="787773"/>
            <wp:effectExtent l="19050" t="19050" r="8255" b="12700"/>
            <wp:docPr id="455" name="Picture 4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CEIR Home portal.png"/>
                    <pic:cNvPicPr/>
                  </pic:nvPicPr>
                  <pic:blipFill>
                    <a:blip r:embed="rId17">
                      <a:extLst>
                        <a:ext uri="{28A0092B-C50C-407E-A947-70E740481C1C}">
                          <a14:useLocalDpi xmlns:a14="http://schemas.microsoft.com/office/drawing/2010/main" val="0"/>
                        </a:ext>
                      </a:extLst>
                    </a:blip>
                    <a:stretch>
                      <a:fillRect/>
                    </a:stretch>
                  </pic:blipFill>
                  <pic:spPr>
                    <a:xfrm>
                      <a:off x="0" y="0"/>
                      <a:ext cx="5688076" cy="798506"/>
                    </a:xfrm>
                    <a:prstGeom prst="rect">
                      <a:avLst/>
                    </a:prstGeom>
                    <a:ln>
                      <a:solidFill>
                        <a:schemeClr val="tx1"/>
                      </a:solidFill>
                    </a:ln>
                  </pic:spPr>
                </pic:pic>
              </a:graphicData>
            </a:graphic>
          </wp:inline>
        </w:drawing>
      </w:r>
    </w:p>
    <w:p w14:paraId="70BCE721" w14:textId="4AF1D052" w:rsidR="0036447D" w:rsidRPr="0036447D" w:rsidRDefault="00584DC9" w:rsidP="007E53B8">
      <w:pPr>
        <w:pStyle w:val="FigureCaption"/>
      </w:pPr>
      <w:bookmarkStart w:id="157" w:name="_Toc73870077"/>
      <w:r>
        <w:t>Figure 1: CEIR Home Page</w:t>
      </w:r>
      <w:bookmarkEnd w:id="157"/>
    </w:p>
    <w:p w14:paraId="0069F141" w14:textId="2393F00B" w:rsidR="00A7041F" w:rsidRDefault="00A7041F" w:rsidP="00DC39E0">
      <w:pPr>
        <w:pStyle w:val="BodyText2"/>
        <w:numPr>
          <w:ilvl w:val="0"/>
          <w:numId w:val="35"/>
        </w:numPr>
      </w:pPr>
      <w:r>
        <w:t xml:space="preserve">Select </w:t>
      </w:r>
      <w:r w:rsidRPr="00A62CA8">
        <w:rPr>
          <w:b/>
          <w:bCs/>
        </w:rPr>
        <w:t>Importer</w:t>
      </w:r>
      <w:r>
        <w:t xml:space="preserve"> from the </w:t>
      </w:r>
      <w:r w:rsidRPr="00A62CA8">
        <w:rPr>
          <w:b/>
          <w:bCs/>
        </w:rPr>
        <w:t xml:space="preserve">Registration </w:t>
      </w:r>
      <w:r>
        <w:t>list.</w:t>
      </w:r>
    </w:p>
    <w:p w14:paraId="7B58F159" w14:textId="285BC755" w:rsidR="00AE6D69" w:rsidRDefault="0077516F" w:rsidP="0036447D">
      <w:pPr>
        <w:pStyle w:val="BodyText2"/>
        <w:ind w:left="709"/>
        <w:jc w:val="center"/>
      </w:pPr>
      <w:r>
        <w:rPr>
          <w:noProof/>
        </w:rPr>
        <mc:AlternateContent>
          <mc:Choice Requires="wps">
            <w:drawing>
              <wp:anchor distT="0" distB="0" distL="114300" distR="114300" simplePos="0" relativeHeight="251704320" behindDoc="0" locked="0" layoutInCell="1" allowOverlap="1" wp14:anchorId="5EA82982" wp14:editId="2C4BF394">
                <wp:simplePos x="0" y="0"/>
                <wp:positionH relativeFrom="column">
                  <wp:posOffset>2592705</wp:posOffset>
                </wp:positionH>
                <wp:positionV relativeFrom="paragraph">
                  <wp:posOffset>33020</wp:posOffset>
                </wp:positionV>
                <wp:extent cx="966470" cy="270846"/>
                <wp:effectExtent l="0" t="0" r="24130" b="15240"/>
                <wp:wrapNone/>
                <wp:docPr id="50" name="Rectangle 50"/>
                <wp:cNvGraphicFramePr/>
                <a:graphic xmlns:a="http://schemas.openxmlformats.org/drawingml/2006/main">
                  <a:graphicData uri="http://schemas.microsoft.com/office/word/2010/wordprocessingShape">
                    <wps:wsp>
                      <wps:cNvSpPr/>
                      <wps:spPr>
                        <a:xfrm>
                          <a:off x="0" y="0"/>
                          <a:ext cx="966470" cy="270846"/>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C6FB7" id="Rectangle 50" o:spid="_x0000_s1026" style="position:absolute;margin-left:204.15pt;margin-top:2.6pt;width:76.1pt;height:21.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" filled="f" strokecolor="#ffc000 [3207]" strokeweight="2pt"/>
            </w:pict>
          </mc:Fallback>
        </mc:AlternateContent>
      </w:r>
      <w:r w:rsidR="00AE6D69">
        <w:rPr>
          <w:noProof/>
        </w:rPr>
        <w:drawing>
          <wp:inline distT="0" distB="0" distL="0" distR="0" wp14:anchorId="3C4E4EDD" wp14:editId="3B90022F">
            <wp:extent cx="1379444" cy="1789399"/>
            <wp:effectExtent l="19050" t="19050" r="11430" b="20955"/>
            <wp:docPr id="461" name="Picture 4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Registration1.png"/>
                    <pic:cNvPicPr/>
                  </pic:nvPicPr>
                  <pic:blipFill>
                    <a:blip r:embed="rId18">
                      <a:extLst>
                        <a:ext uri="{28A0092B-C50C-407E-A947-70E740481C1C}">
                          <a14:useLocalDpi xmlns:a14="http://schemas.microsoft.com/office/drawing/2010/main" val="0"/>
                        </a:ext>
                      </a:extLst>
                    </a:blip>
                    <a:stretch>
                      <a:fillRect/>
                    </a:stretch>
                  </pic:blipFill>
                  <pic:spPr>
                    <a:xfrm>
                      <a:off x="0" y="0"/>
                      <a:ext cx="1389795" cy="1802827"/>
                    </a:xfrm>
                    <a:prstGeom prst="rect">
                      <a:avLst/>
                    </a:prstGeom>
                    <a:ln>
                      <a:solidFill>
                        <a:schemeClr val="tx1"/>
                      </a:solidFill>
                    </a:ln>
                  </pic:spPr>
                </pic:pic>
              </a:graphicData>
            </a:graphic>
          </wp:inline>
        </w:drawing>
      </w:r>
    </w:p>
    <w:p w14:paraId="1ABF9AA8" w14:textId="01A9FE25" w:rsidR="00CA51DD" w:rsidRDefault="00CA51DD" w:rsidP="00822F6F">
      <w:pPr>
        <w:pStyle w:val="BodyText2"/>
        <w:ind w:left="720"/>
      </w:pPr>
    </w:p>
    <w:p w14:paraId="76078B92" w14:textId="1AD71EF5" w:rsidR="00CA51DD" w:rsidRDefault="00CA51DD" w:rsidP="00822F6F">
      <w:pPr>
        <w:pStyle w:val="BodyText2"/>
        <w:ind w:left="720"/>
      </w:pPr>
    </w:p>
    <w:p w14:paraId="16B5DC12" w14:textId="4C76732C" w:rsidR="00CA51DD" w:rsidRDefault="00CA51DD" w:rsidP="00822F6F">
      <w:pPr>
        <w:pStyle w:val="BodyText2"/>
        <w:ind w:left="720"/>
      </w:pPr>
    </w:p>
    <w:p w14:paraId="744FDD03" w14:textId="77777777" w:rsidR="00CA51DD" w:rsidRDefault="00CA51DD" w:rsidP="00822F6F">
      <w:pPr>
        <w:pStyle w:val="BodyText2"/>
        <w:ind w:left="720"/>
      </w:pPr>
    </w:p>
    <w:p w14:paraId="1746D950" w14:textId="77777777" w:rsidR="00CA51DD" w:rsidRDefault="00CA51DD" w:rsidP="00822F6F">
      <w:pPr>
        <w:pStyle w:val="BodyText2"/>
        <w:ind w:left="720"/>
      </w:pPr>
    </w:p>
    <w:p w14:paraId="1A64E16B" w14:textId="77777777" w:rsidR="00CA51DD" w:rsidRDefault="00CA51DD" w:rsidP="00822F6F">
      <w:pPr>
        <w:pStyle w:val="BodyText2"/>
        <w:ind w:left="720"/>
      </w:pPr>
    </w:p>
    <w:p w14:paraId="4BF1EF6D" w14:textId="77777777" w:rsidR="00CA51DD" w:rsidRDefault="00CA51DD" w:rsidP="00822F6F">
      <w:pPr>
        <w:pStyle w:val="BodyText2"/>
        <w:ind w:left="720"/>
      </w:pPr>
    </w:p>
    <w:p w14:paraId="576D07A1" w14:textId="77777777" w:rsidR="00CA51DD" w:rsidRDefault="00CA51DD" w:rsidP="00822F6F">
      <w:pPr>
        <w:pStyle w:val="BodyText2"/>
        <w:ind w:left="720"/>
      </w:pPr>
    </w:p>
    <w:p w14:paraId="50611993" w14:textId="77777777" w:rsidR="00CA51DD" w:rsidRDefault="00CA51DD" w:rsidP="00822F6F">
      <w:pPr>
        <w:pStyle w:val="BodyText2"/>
        <w:ind w:left="720"/>
      </w:pPr>
    </w:p>
    <w:p w14:paraId="18A285A3" w14:textId="77777777" w:rsidR="00CA51DD" w:rsidRDefault="00CA51DD" w:rsidP="00822F6F">
      <w:pPr>
        <w:pStyle w:val="BodyText2"/>
        <w:ind w:left="720"/>
      </w:pPr>
    </w:p>
    <w:p w14:paraId="08A84B0E" w14:textId="77777777" w:rsidR="00CA51DD" w:rsidRDefault="00CA51DD" w:rsidP="00822F6F">
      <w:pPr>
        <w:pStyle w:val="BodyText2"/>
        <w:ind w:left="720"/>
      </w:pPr>
    </w:p>
    <w:p w14:paraId="1E2FE004" w14:textId="0C268D57" w:rsidR="00A7041F" w:rsidRDefault="00E66A36" w:rsidP="00822F6F">
      <w:pPr>
        <w:pStyle w:val="BodyText2"/>
        <w:ind w:left="720"/>
      </w:pPr>
      <w:r>
        <w:lastRenderedPageBreak/>
        <w:t xml:space="preserve">The </w:t>
      </w:r>
      <w:r w:rsidRPr="00E66A36">
        <w:rPr>
          <w:b/>
          <w:bCs/>
        </w:rPr>
        <w:t>Importer Registration</w:t>
      </w:r>
      <w:r>
        <w:t xml:space="preserve"> page appears</w:t>
      </w:r>
      <w:r w:rsidR="00A7041F">
        <w:t>.</w:t>
      </w:r>
      <w:r w:rsidR="00F854B3">
        <w:t xml:space="preserve"> The importer needs to fill in the following information.</w:t>
      </w:r>
    </w:p>
    <w:p w14:paraId="7C73C9C5" w14:textId="4B707721" w:rsidR="00B970E2" w:rsidRDefault="00D358F7" w:rsidP="00BB333E">
      <w:pPr>
        <w:pStyle w:val="BodyText2"/>
        <w:jc w:val="center"/>
      </w:pPr>
      <w:r>
        <w:rPr>
          <w:noProof/>
        </w:rPr>
        <mc:AlternateContent>
          <mc:Choice Requires="wps">
            <w:drawing>
              <wp:anchor distT="0" distB="0" distL="114300" distR="114300" simplePos="0" relativeHeight="251761664" behindDoc="0" locked="0" layoutInCell="1" allowOverlap="1" wp14:anchorId="64DFA249" wp14:editId="730006B0">
                <wp:simplePos x="0" y="0"/>
                <wp:positionH relativeFrom="column">
                  <wp:posOffset>369050</wp:posOffset>
                </wp:positionH>
                <wp:positionV relativeFrom="paragraph">
                  <wp:posOffset>1097</wp:posOffset>
                </wp:positionV>
                <wp:extent cx="4729596" cy="5230091"/>
                <wp:effectExtent l="0" t="0" r="13970" b="27940"/>
                <wp:wrapNone/>
                <wp:docPr id="49" name="Rectangle 49"/>
                <wp:cNvGraphicFramePr/>
                <a:graphic xmlns:a="http://schemas.openxmlformats.org/drawingml/2006/main">
                  <a:graphicData uri="http://schemas.microsoft.com/office/word/2010/wordprocessingShape">
                    <wps:wsp>
                      <wps:cNvSpPr/>
                      <wps:spPr>
                        <a:xfrm>
                          <a:off x="0" y="0"/>
                          <a:ext cx="4729596" cy="523009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2474C0" id="Rectangle 49" o:spid="_x0000_s1026" style="position:absolute;margin-left:29.05pt;margin-top:.1pt;width:372.4pt;height:411.8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" filled="f" strokecolor="black [3213]" strokeweight="1pt"/>
            </w:pict>
          </mc:Fallback>
        </mc:AlternateContent>
      </w:r>
      <w:r w:rsidR="00DA0477">
        <w:t xml:space="preserve">     </w:t>
      </w:r>
      <w:r w:rsidR="00DA0477">
        <w:rPr>
          <w:noProof/>
        </w:rPr>
        <w:drawing>
          <wp:inline distT="0" distB="0" distL="0" distR="0" wp14:anchorId="54A8EBA9" wp14:editId="4107683D">
            <wp:extent cx="4743750" cy="525504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5472" cy="5268031"/>
                    </a:xfrm>
                    <a:prstGeom prst="rect">
                      <a:avLst/>
                    </a:prstGeom>
                  </pic:spPr>
                </pic:pic>
              </a:graphicData>
            </a:graphic>
          </wp:inline>
        </w:drawing>
      </w:r>
    </w:p>
    <w:p w14:paraId="4EFF0B01" w14:textId="0DC1EC98" w:rsidR="00CA51DD" w:rsidRDefault="00CA51DD" w:rsidP="007E53B8">
      <w:pPr>
        <w:pStyle w:val="FigureCaption"/>
      </w:pPr>
      <w:bookmarkStart w:id="158" w:name="_Toc73870078"/>
      <w:r>
        <w:t>Figure 2: Importer Registration</w:t>
      </w:r>
      <w:bookmarkEnd w:id="158"/>
      <w:r>
        <w:t xml:space="preserve"> </w:t>
      </w:r>
    </w:p>
    <w:p w14:paraId="17DBCEC0" w14:textId="7FBC629A" w:rsidR="00A90D32" w:rsidRDefault="00EF0A91" w:rsidP="00DC39E0">
      <w:pPr>
        <w:pStyle w:val="BodyText2"/>
        <w:numPr>
          <w:ilvl w:val="0"/>
          <w:numId w:val="35"/>
        </w:numPr>
      </w:pPr>
      <w:r w:rsidRPr="008E15E0">
        <w:rPr>
          <w:b/>
          <w:bCs/>
          <w:color w:val="FF0000"/>
        </w:rPr>
        <w:t>*</w:t>
      </w:r>
      <w:r w:rsidR="00A7041F" w:rsidRPr="00A62CA8">
        <w:rPr>
          <w:b/>
          <w:bCs/>
        </w:rPr>
        <w:t>First Name</w:t>
      </w:r>
      <w:r w:rsidR="00A7041F">
        <w:t xml:space="preserve">: Enter </w:t>
      </w:r>
      <w:r w:rsidR="00D4751F">
        <w:t>the first</w:t>
      </w:r>
      <w:r w:rsidR="00A7041F">
        <w:t xml:space="preserve"> name.</w:t>
      </w:r>
    </w:p>
    <w:p w14:paraId="52A4BA16" w14:textId="57115BF8" w:rsidR="008462CB" w:rsidRDefault="008462CB" w:rsidP="00DC39E0">
      <w:pPr>
        <w:pStyle w:val="BodyText2"/>
        <w:numPr>
          <w:ilvl w:val="0"/>
          <w:numId w:val="35"/>
        </w:numPr>
      </w:pPr>
      <w:r>
        <w:rPr>
          <w:b/>
          <w:bCs/>
        </w:rPr>
        <w:t>Middle Name</w:t>
      </w:r>
      <w:r w:rsidRPr="004D3E67">
        <w:t>:</w:t>
      </w:r>
      <w:r>
        <w:t xml:space="preserve"> Enter </w:t>
      </w:r>
      <w:r w:rsidR="00D4751F">
        <w:t>the</w:t>
      </w:r>
      <w:r>
        <w:t xml:space="preserve"> middle name (if any).</w:t>
      </w:r>
    </w:p>
    <w:p w14:paraId="669766C0" w14:textId="2B91E84E" w:rsidR="00A7041F" w:rsidRDefault="00A7041F" w:rsidP="00DC39E0">
      <w:pPr>
        <w:pStyle w:val="BodyText2"/>
        <w:numPr>
          <w:ilvl w:val="0"/>
          <w:numId w:val="35"/>
        </w:numPr>
      </w:pPr>
      <w:r w:rsidRPr="00A62CA8">
        <w:rPr>
          <w:b/>
          <w:bCs/>
        </w:rPr>
        <w:t>Last Name</w:t>
      </w:r>
      <w:r>
        <w:t xml:space="preserve">: Enter </w:t>
      </w:r>
      <w:r w:rsidR="00D4751F">
        <w:t>the</w:t>
      </w:r>
      <w:r>
        <w:t xml:space="preserve"> last name.</w:t>
      </w:r>
    </w:p>
    <w:p w14:paraId="594DCD22" w14:textId="4E8B6395" w:rsidR="00A7041F" w:rsidRDefault="00EF0A91" w:rsidP="00DC39E0">
      <w:pPr>
        <w:pStyle w:val="BodyText2"/>
        <w:numPr>
          <w:ilvl w:val="0"/>
          <w:numId w:val="35"/>
        </w:numPr>
      </w:pPr>
      <w:r w:rsidRPr="008E15E0">
        <w:rPr>
          <w:b/>
          <w:bCs/>
          <w:color w:val="FF0000"/>
        </w:rPr>
        <w:t>*</w:t>
      </w:r>
      <w:r w:rsidR="00A7041F" w:rsidRPr="00A62CA8">
        <w:rPr>
          <w:b/>
          <w:bCs/>
        </w:rPr>
        <w:t>Type</w:t>
      </w:r>
      <w:r w:rsidR="00A7041F">
        <w:t xml:space="preserve">: Select the type of importer (Individual, </w:t>
      </w:r>
      <w:r w:rsidR="00A7041F" w:rsidRPr="00C57342">
        <w:t>Organization).</w:t>
      </w:r>
      <w:r w:rsidR="00C57342">
        <w:t xml:space="preserve"> If an individual, enter </w:t>
      </w:r>
      <w:r w:rsidR="00B36078">
        <w:t xml:space="preserve">the </w:t>
      </w:r>
      <w:r w:rsidR="00C57342">
        <w:t xml:space="preserve">national ID. If an organization, enter </w:t>
      </w:r>
      <w:r w:rsidR="00B36078">
        <w:t>the</w:t>
      </w:r>
      <w:r w:rsidR="00C57342">
        <w:t xml:space="preserve"> organization name.</w:t>
      </w:r>
    </w:p>
    <w:p w14:paraId="18C37515" w14:textId="54783CF2" w:rsidR="00C57342" w:rsidRDefault="00EF0A91" w:rsidP="00DC39E0">
      <w:pPr>
        <w:pStyle w:val="BodyText2"/>
        <w:numPr>
          <w:ilvl w:val="1"/>
          <w:numId w:val="35"/>
        </w:numPr>
      </w:pPr>
      <w:r w:rsidRPr="008E15E0">
        <w:rPr>
          <w:b/>
          <w:bCs/>
          <w:color w:val="FF0000"/>
        </w:rPr>
        <w:t>*</w:t>
      </w:r>
      <w:r w:rsidR="00C57342" w:rsidRPr="00B32FEA">
        <w:rPr>
          <w:b/>
          <w:bCs/>
        </w:rPr>
        <w:t>National ID</w:t>
      </w:r>
      <w:r w:rsidR="0077516F">
        <w:rPr>
          <w:b/>
          <w:bCs/>
        </w:rPr>
        <w:t>/Passport Number</w:t>
      </w:r>
      <w:r w:rsidR="00C57342" w:rsidRPr="00B32FEA">
        <w:t>.:</w:t>
      </w:r>
      <w:r w:rsidR="00C57342">
        <w:t xml:space="preserve"> Enter </w:t>
      </w:r>
      <w:r w:rsidR="00DB0909">
        <w:t>the</w:t>
      </w:r>
      <w:r w:rsidR="00C57342">
        <w:t xml:space="preserve"> national ID</w:t>
      </w:r>
      <w:r w:rsidR="00DB0909">
        <w:t xml:space="preserve"> (NID)</w:t>
      </w:r>
      <w:r w:rsidR="00C57342">
        <w:t xml:space="preserve">. This field appears </w:t>
      </w:r>
      <w:r w:rsidR="00ED2357">
        <w:t>when</w:t>
      </w:r>
      <w:r w:rsidR="00C57342">
        <w:t xml:space="preserve"> </w:t>
      </w:r>
      <w:r w:rsidR="00DB0909">
        <w:t xml:space="preserve">the importer selects </w:t>
      </w:r>
      <w:r w:rsidR="00DB0909" w:rsidRPr="00DB0909">
        <w:rPr>
          <w:b/>
          <w:bCs/>
        </w:rPr>
        <w:t>Individual</w:t>
      </w:r>
      <w:r w:rsidR="00DB0909">
        <w:t xml:space="preserve"> in </w:t>
      </w:r>
      <w:r w:rsidR="00DB0909" w:rsidRPr="004140E9">
        <w:rPr>
          <w:b/>
          <w:bCs/>
        </w:rPr>
        <w:t>Type</w:t>
      </w:r>
      <w:r w:rsidR="00C57342">
        <w:t>.</w:t>
      </w:r>
    </w:p>
    <w:p w14:paraId="1D6F7767" w14:textId="1C265977" w:rsidR="00C57342" w:rsidRDefault="00FE5798" w:rsidP="00DC39E0">
      <w:pPr>
        <w:pStyle w:val="BodyText2"/>
        <w:numPr>
          <w:ilvl w:val="1"/>
          <w:numId w:val="35"/>
        </w:numPr>
      </w:pPr>
      <w:r w:rsidRPr="008E15E0">
        <w:rPr>
          <w:b/>
          <w:bCs/>
          <w:color w:val="FF0000"/>
        </w:rPr>
        <w:lastRenderedPageBreak/>
        <w:t>*</w:t>
      </w:r>
      <w:r w:rsidR="00C57342">
        <w:rPr>
          <w:b/>
          <w:bCs/>
        </w:rPr>
        <w:t>Upload Nationality Information</w:t>
      </w:r>
      <w:r w:rsidR="00C57342" w:rsidRPr="00C57342">
        <w:t>:</w:t>
      </w:r>
      <w:r w:rsidR="00C57342">
        <w:t xml:space="preserve"> Click </w:t>
      </w:r>
      <w:r w:rsidR="00C57342" w:rsidRPr="00C57342">
        <w:rPr>
          <w:b/>
          <w:bCs/>
        </w:rPr>
        <w:t>Select File</w:t>
      </w:r>
      <w:r w:rsidR="00C57342">
        <w:t xml:space="preserve"> to upload a scanned copy of the </w:t>
      </w:r>
      <w:r w:rsidR="002F199A">
        <w:t xml:space="preserve">NID </w:t>
      </w:r>
      <w:r w:rsidR="00C57342">
        <w:t>document.</w:t>
      </w:r>
    </w:p>
    <w:p w14:paraId="58447CEA" w14:textId="4B9A74F9" w:rsidR="00C57342" w:rsidRPr="00C57342" w:rsidRDefault="00C57342" w:rsidP="00DC39E0">
      <w:pPr>
        <w:pStyle w:val="BodyText2"/>
        <w:numPr>
          <w:ilvl w:val="1"/>
          <w:numId w:val="35"/>
        </w:numPr>
      </w:pPr>
      <w:r>
        <w:rPr>
          <w:b/>
          <w:bCs/>
        </w:rPr>
        <w:t>Company Name</w:t>
      </w:r>
      <w:r w:rsidRPr="00C57342">
        <w:t>:</w:t>
      </w:r>
      <w:r>
        <w:t xml:space="preserve"> Enter </w:t>
      </w:r>
      <w:r w:rsidR="00B36078">
        <w:t xml:space="preserve">the </w:t>
      </w:r>
      <w:r>
        <w:t>organization name</w:t>
      </w:r>
      <w:r w:rsidR="00B36078">
        <w:t>,</w:t>
      </w:r>
      <w:r>
        <w:t xml:space="preserve"> </w:t>
      </w:r>
      <w:r w:rsidR="00B36078">
        <w:t>if the importer is a</w:t>
      </w:r>
      <w:r>
        <w:t xml:space="preserve"> company.</w:t>
      </w:r>
      <w:r w:rsidR="00DB0909">
        <w:t xml:space="preserve"> This field appears if the importer selects </w:t>
      </w:r>
      <w:r w:rsidR="00DB0909" w:rsidRPr="00DB0909">
        <w:rPr>
          <w:b/>
          <w:bCs/>
        </w:rPr>
        <w:t>Organization</w:t>
      </w:r>
      <w:r w:rsidR="00DB0909">
        <w:t xml:space="preserve"> in </w:t>
      </w:r>
      <w:r w:rsidR="00DB0909" w:rsidRPr="00DB0909">
        <w:rPr>
          <w:b/>
          <w:bCs/>
        </w:rPr>
        <w:t>Type</w:t>
      </w:r>
      <w:r w:rsidR="00DB0909">
        <w:t>.</w:t>
      </w:r>
    </w:p>
    <w:p w14:paraId="5678F652" w14:textId="0642E44E" w:rsidR="00A7041F" w:rsidRDefault="00FE5798" w:rsidP="00DC39E0">
      <w:pPr>
        <w:pStyle w:val="BodyText2"/>
        <w:numPr>
          <w:ilvl w:val="0"/>
          <w:numId w:val="35"/>
        </w:numPr>
      </w:pPr>
      <w:r w:rsidRPr="008E15E0">
        <w:rPr>
          <w:b/>
          <w:bCs/>
          <w:color w:val="FF0000"/>
        </w:rPr>
        <w:t>*</w:t>
      </w:r>
      <w:r w:rsidR="00A7041F" w:rsidRPr="00A62CA8">
        <w:rPr>
          <w:b/>
          <w:bCs/>
        </w:rPr>
        <w:t>Email</w:t>
      </w:r>
      <w:r w:rsidR="00A7041F">
        <w:t xml:space="preserve">: Enter </w:t>
      </w:r>
      <w:r w:rsidR="00B36078">
        <w:t xml:space="preserve">the </w:t>
      </w:r>
      <w:r w:rsidR="00A7041F">
        <w:t>mail ID.</w:t>
      </w:r>
      <w:r w:rsidR="00956603">
        <w:t xml:space="preserve"> </w:t>
      </w:r>
      <w:r w:rsidR="004140E9">
        <w:t>This mail ID would be used for communication.</w:t>
      </w:r>
    </w:p>
    <w:p w14:paraId="798E9568" w14:textId="4F3D2F0B" w:rsidR="00A7041F" w:rsidRDefault="00FE5798" w:rsidP="00DC39E0">
      <w:pPr>
        <w:pStyle w:val="BodyText2"/>
        <w:numPr>
          <w:ilvl w:val="0"/>
          <w:numId w:val="35"/>
        </w:numPr>
      </w:pPr>
      <w:r w:rsidRPr="008E15E0">
        <w:rPr>
          <w:b/>
          <w:bCs/>
          <w:color w:val="FF0000"/>
        </w:rPr>
        <w:t>*</w:t>
      </w:r>
      <w:r w:rsidR="00A7041F" w:rsidRPr="00A62CA8">
        <w:rPr>
          <w:b/>
          <w:bCs/>
        </w:rPr>
        <w:t>Phone</w:t>
      </w:r>
      <w:r w:rsidR="00A7041F">
        <w:t xml:space="preserve">: Enter </w:t>
      </w:r>
      <w:r w:rsidR="00B36078">
        <w:t xml:space="preserve">the </w:t>
      </w:r>
      <w:r w:rsidR="00A7041F">
        <w:t>contact n</w:t>
      </w:r>
      <w:r w:rsidR="002F199A">
        <w:t>umber</w:t>
      </w:r>
      <w:r w:rsidR="004140E9">
        <w:t>. This number would be used to send notifications.</w:t>
      </w:r>
    </w:p>
    <w:p w14:paraId="6E06AD04" w14:textId="7942A75D" w:rsidR="00A7041F" w:rsidRDefault="00FE5798" w:rsidP="00DC39E0">
      <w:pPr>
        <w:pStyle w:val="BodyText2"/>
        <w:numPr>
          <w:ilvl w:val="0"/>
          <w:numId w:val="35"/>
        </w:numPr>
      </w:pPr>
      <w:r w:rsidRPr="008E15E0">
        <w:rPr>
          <w:b/>
          <w:bCs/>
          <w:color w:val="FF0000"/>
        </w:rPr>
        <w:t>*</w:t>
      </w:r>
      <w:r w:rsidR="00A7041F" w:rsidRPr="00A62CA8">
        <w:rPr>
          <w:b/>
          <w:bCs/>
        </w:rPr>
        <w:t>Address</w:t>
      </w:r>
      <w:r w:rsidR="00A7041F">
        <w:t xml:space="preserve">: Enter </w:t>
      </w:r>
      <w:r w:rsidR="00B36078">
        <w:t>the importer’s</w:t>
      </w:r>
      <w:r w:rsidR="00956603">
        <w:t xml:space="preserve"> address:</w:t>
      </w:r>
    </w:p>
    <w:p w14:paraId="11286492" w14:textId="0CCDF8D1" w:rsidR="00A7041F" w:rsidRDefault="00A72CBF" w:rsidP="00DC39E0">
      <w:pPr>
        <w:pStyle w:val="BodyText2"/>
        <w:numPr>
          <w:ilvl w:val="1"/>
          <w:numId w:val="35"/>
        </w:numPr>
      </w:pPr>
      <w:r w:rsidRPr="008E15E0">
        <w:rPr>
          <w:b/>
          <w:bCs/>
          <w:color w:val="FF0000"/>
        </w:rPr>
        <w:t>*</w:t>
      </w:r>
      <w:r w:rsidR="00A7041F">
        <w:t>Street Number</w:t>
      </w:r>
    </w:p>
    <w:p w14:paraId="55A70117" w14:textId="77777777" w:rsidR="00A7041F" w:rsidRDefault="00A7041F" w:rsidP="00DC39E0">
      <w:pPr>
        <w:pStyle w:val="BodyText2"/>
        <w:numPr>
          <w:ilvl w:val="1"/>
          <w:numId w:val="35"/>
        </w:numPr>
      </w:pPr>
      <w:r>
        <w:t>Village</w:t>
      </w:r>
    </w:p>
    <w:p w14:paraId="02E1B736" w14:textId="77777777" w:rsidR="00A7041F" w:rsidRDefault="00A7041F" w:rsidP="00DC39E0">
      <w:pPr>
        <w:pStyle w:val="BodyText2"/>
        <w:numPr>
          <w:ilvl w:val="1"/>
          <w:numId w:val="35"/>
        </w:numPr>
      </w:pPr>
      <w:r>
        <w:t>Locality</w:t>
      </w:r>
    </w:p>
    <w:p w14:paraId="283E3CA7" w14:textId="640A6D80" w:rsidR="00A7041F" w:rsidRDefault="00A72CBF" w:rsidP="00DC39E0">
      <w:pPr>
        <w:pStyle w:val="BodyText2"/>
        <w:numPr>
          <w:ilvl w:val="1"/>
          <w:numId w:val="35"/>
        </w:numPr>
      </w:pPr>
      <w:r w:rsidRPr="008E15E0">
        <w:rPr>
          <w:b/>
          <w:bCs/>
          <w:color w:val="FF0000"/>
        </w:rPr>
        <w:t>*</w:t>
      </w:r>
      <w:r w:rsidR="00A7041F">
        <w:t>District</w:t>
      </w:r>
    </w:p>
    <w:p w14:paraId="76A9A8AF" w14:textId="0DA3E810" w:rsidR="00A7041F" w:rsidRPr="004A4EC7" w:rsidRDefault="00A72CBF" w:rsidP="00DC39E0">
      <w:pPr>
        <w:pStyle w:val="BodyText2"/>
        <w:numPr>
          <w:ilvl w:val="1"/>
          <w:numId w:val="35"/>
        </w:numPr>
      </w:pPr>
      <w:r w:rsidRPr="008E15E0">
        <w:rPr>
          <w:b/>
          <w:bCs/>
          <w:color w:val="FF0000"/>
        </w:rPr>
        <w:t>*</w:t>
      </w:r>
      <w:r w:rsidR="00A7041F" w:rsidRPr="004A4EC7">
        <w:t>Commune</w:t>
      </w:r>
    </w:p>
    <w:p w14:paraId="65B9467F" w14:textId="159EF183" w:rsidR="00A7041F" w:rsidRDefault="00A72CBF" w:rsidP="00DC39E0">
      <w:pPr>
        <w:pStyle w:val="BodyText2"/>
        <w:numPr>
          <w:ilvl w:val="1"/>
          <w:numId w:val="35"/>
        </w:numPr>
      </w:pPr>
      <w:r w:rsidRPr="008E15E0">
        <w:rPr>
          <w:b/>
          <w:bCs/>
          <w:color w:val="FF0000"/>
        </w:rPr>
        <w:t>*</w:t>
      </w:r>
      <w:r w:rsidR="00A7041F">
        <w:t>Province</w:t>
      </w:r>
    </w:p>
    <w:p w14:paraId="0FD258F8" w14:textId="7D573526" w:rsidR="00A7041F" w:rsidRDefault="00A72CBF" w:rsidP="00DC39E0">
      <w:pPr>
        <w:pStyle w:val="BodyText2"/>
        <w:numPr>
          <w:ilvl w:val="1"/>
          <w:numId w:val="35"/>
        </w:numPr>
      </w:pPr>
      <w:r w:rsidRPr="008E15E0">
        <w:rPr>
          <w:b/>
          <w:bCs/>
          <w:color w:val="FF0000"/>
        </w:rPr>
        <w:t>*</w:t>
      </w:r>
      <w:r w:rsidR="00A7041F">
        <w:t>Country</w:t>
      </w:r>
    </w:p>
    <w:p w14:paraId="13ABEBFA" w14:textId="0D1B89FB" w:rsidR="00A7041F" w:rsidRPr="004A4EC7" w:rsidRDefault="00FE5798" w:rsidP="00DC39E0">
      <w:pPr>
        <w:pStyle w:val="BodyText2"/>
        <w:numPr>
          <w:ilvl w:val="0"/>
          <w:numId w:val="35"/>
        </w:numPr>
      </w:pPr>
      <w:r w:rsidRPr="008E15E0">
        <w:rPr>
          <w:b/>
          <w:bCs/>
          <w:color w:val="FF0000"/>
        </w:rPr>
        <w:t>*</w:t>
      </w:r>
      <w:r w:rsidR="00A7041F" w:rsidRPr="004A4EC7">
        <w:rPr>
          <w:b/>
          <w:bCs/>
        </w:rPr>
        <w:t>Role</w:t>
      </w:r>
      <w:r w:rsidR="00A7041F" w:rsidRPr="004A4EC7">
        <w:t xml:space="preserve">: Select </w:t>
      </w:r>
      <w:r w:rsidR="00DB0909">
        <w:t xml:space="preserve">the importer’s </w:t>
      </w:r>
      <w:r w:rsidR="00A7041F" w:rsidRPr="004A4EC7">
        <w:t>role</w:t>
      </w:r>
      <w:r w:rsidR="00956603" w:rsidRPr="004A4EC7">
        <w:t xml:space="preserve"> from the list</w:t>
      </w:r>
      <w:r w:rsidR="00A7041F" w:rsidRPr="004A4EC7">
        <w:t xml:space="preserve"> (</w:t>
      </w:r>
      <w:r w:rsidR="00956603" w:rsidRPr="004A4EC7">
        <w:t xml:space="preserve">Importer, </w:t>
      </w:r>
      <w:r w:rsidR="00A7041F" w:rsidRPr="004A4EC7">
        <w:t>Distributer, Retailer).</w:t>
      </w:r>
      <w:r w:rsidR="00C57342" w:rsidRPr="004A4EC7">
        <w:t xml:space="preserve"> An importer can also be a distributer and/or retailer.</w:t>
      </w:r>
      <w:r w:rsidR="004140E9">
        <w:t xml:space="preserve"> If an importer has multiple roles, select the different role types.</w:t>
      </w:r>
    </w:p>
    <w:p w14:paraId="45888D0B" w14:textId="74892AF0" w:rsidR="00A7041F" w:rsidRPr="004A4EC7" w:rsidRDefault="00FE5798" w:rsidP="00DC39E0">
      <w:pPr>
        <w:pStyle w:val="BodyText2"/>
        <w:numPr>
          <w:ilvl w:val="0"/>
          <w:numId w:val="35"/>
        </w:numPr>
      </w:pPr>
      <w:r w:rsidRPr="008E15E0">
        <w:rPr>
          <w:b/>
          <w:bCs/>
          <w:color w:val="FF0000"/>
        </w:rPr>
        <w:t>*</w:t>
      </w:r>
      <w:r w:rsidR="00A7041F" w:rsidRPr="004A4EC7">
        <w:rPr>
          <w:b/>
          <w:bCs/>
        </w:rPr>
        <w:t>VAT Registration</w:t>
      </w:r>
      <w:r w:rsidR="00A7041F" w:rsidRPr="004A4EC7">
        <w:t>: S</w:t>
      </w:r>
      <w:r w:rsidR="00956603" w:rsidRPr="004A4EC7">
        <w:t>elect</w:t>
      </w:r>
      <w:r w:rsidR="00A7041F" w:rsidRPr="004A4EC7">
        <w:t xml:space="preserve"> whether VAT registration is </w:t>
      </w:r>
      <w:r w:rsidR="004A4EC7" w:rsidRPr="004A4EC7">
        <w:t>done</w:t>
      </w:r>
      <w:r w:rsidR="00A7041F" w:rsidRPr="004A4EC7">
        <w:t xml:space="preserve">. If </w:t>
      </w:r>
      <w:proofErr w:type="gramStart"/>
      <w:r w:rsidR="00A7041F" w:rsidRPr="00ED2357">
        <w:rPr>
          <w:b/>
          <w:bCs/>
        </w:rPr>
        <w:t>Yes</w:t>
      </w:r>
      <w:proofErr w:type="gramEnd"/>
      <w:r w:rsidR="00A7041F" w:rsidRPr="004A4EC7">
        <w:t>, enter the following:</w:t>
      </w:r>
    </w:p>
    <w:p w14:paraId="2297B3D1" w14:textId="77777777" w:rsidR="00A7041F" w:rsidRPr="004A4EC7" w:rsidRDefault="00A7041F" w:rsidP="00DC39E0">
      <w:pPr>
        <w:pStyle w:val="BodyText2"/>
        <w:numPr>
          <w:ilvl w:val="1"/>
          <w:numId w:val="35"/>
        </w:numPr>
        <w:rPr>
          <w:b/>
          <w:bCs/>
        </w:rPr>
      </w:pPr>
      <w:r w:rsidRPr="004A4EC7">
        <w:rPr>
          <w:b/>
          <w:bCs/>
        </w:rPr>
        <w:t>VAT Number</w:t>
      </w:r>
      <w:r w:rsidR="00C57342" w:rsidRPr="004A4EC7">
        <w:rPr>
          <w:b/>
          <w:bCs/>
        </w:rPr>
        <w:t xml:space="preserve">: </w:t>
      </w:r>
      <w:r w:rsidR="00C57342" w:rsidRPr="004A4EC7">
        <w:t>Enter the VAT number.</w:t>
      </w:r>
    </w:p>
    <w:p w14:paraId="30DA2415" w14:textId="77777777" w:rsidR="00A7041F" w:rsidRDefault="00A7041F" w:rsidP="00DC39E0">
      <w:pPr>
        <w:pStyle w:val="BodyText2"/>
        <w:numPr>
          <w:ilvl w:val="1"/>
          <w:numId w:val="35"/>
        </w:numPr>
      </w:pPr>
      <w:r w:rsidRPr="00DB0909">
        <w:rPr>
          <w:b/>
          <w:bCs/>
        </w:rPr>
        <w:t>VAT File</w:t>
      </w:r>
      <w:r>
        <w:t xml:space="preserve">: Click </w:t>
      </w:r>
      <w:r w:rsidRPr="00956603">
        <w:rPr>
          <w:b/>
          <w:bCs/>
        </w:rPr>
        <w:t>Select File</w:t>
      </w:r>
      <w:r>
        <w:t xml:space="preserve"> to upload the VAT file.</w:t>
      </w:r>
    </w:p>
    <w:p w14:paraId="3BA6F439" w14:textId="1890FF2F" w:rsidR="002F199A" w:rsidRDefault="002F199A" w:rsidP="00DB0909">
      <w:pPr>
        <w:pStyle w:val="BodyText2"/>
        <w:ind w:left="720"/>
      </w:pPr>
      <w:r>
        <w:t xml:space="preserve">This field is mandatory if </w:t>
      </w:r>
      <w:r w:rsidRPr="00DB0909">
        <w:rPr>
          <w:b/>
          <w:bCs/>
        </w:rPr>
        <w:t>Type</w:t>
      </w:r>
      <w:r>
        <w:t xml:space="preserve"> is </w:t>
      </w:r>
      <w:r w:rsidRPr="004140E9">
        <w:rPr>
          <w:b/>
          <w:bCs/>
        </w:rPr>
        <w:t>Company</w:t>
      </w:r>
      <w:r>
        <w:t>.</w:t>
      </w:r>
    </w:p>
    <w:p w14:paraId="0EF40A33" w14:textId="4D412156" w:rsidR="000242DB" w:rsidRDefault="00FE5798" w:rsidP="000242DB">
      <w:pPr>
        <w:pStyle w:val="BodyText2"/>
        <w:numPr>
          <w:ilvl w:val="0"/>
          <w:numId w:val="35"/>
        </w:numPr>
      </w:pPr>
      <w:r w:rsidRPr="008E15E0">
        <w:rPr>
          <w:b/>
          <w:bCs/>
          <w:color w:val="FF0000"/>
        </w:rPr>
        <w:t>*</w:t>
      </w:r>
      <w:r w:rsidR="00A7041F" w:rsidRPr="000242DB">
        <w:rPr>
          <w:b/>
          <w:bCs/>
        </w:rPr>
        <w:t>Password</w:t>
      </w:r>
      <w:r w:rsidR="00A7041F">
        <w:t xml:space="preserve">: Enter </w:t>
      </w:r>
      <w:r w:rsidR="00956603">
        <w:t>a</w:t>
      </w:r>
      <w:r w:rsidR="00A7041F">
        <w:t xml:space="preserve"> login password.</w:t>
      </w:r>
      <w:r w:rsidR="00956603">
        <w:t xml:space="preserve"> This is the password </w:t>
      </w:r>
      <w:r w:rsidR="004140E9">
        <w:t xml:space="preserve">that would be used </w:t>
      </w:r>
      <w:r w:rsidR="00956603">
        <w:t>to log into the CEIR Importer Portal application.</w:t>
      </w:r>
      <w:r w:rsidR="00C57342">
        <w:t xml:space="preserve"> </w:t>
      </w:r>
    </w:p>
    <w:p w14:paraId="543FB864" w14:textId="56A8CCAA" w:rsidR="00A7041F" w:rsidRDefault="00FE5798" w:rsidP="000242DB">
      <w:pPr>
        <w:pStyle w:val="BodyText2"/>
        <w:numPr>
          <w:ilvl w:val="0"/>
          <w:numId w:val="35"/>
        </w:numPr>
      </w:pPr>
      <w:r w:rsidRPr="008E15E0">
        <w:rPr>
          <w:b/>
          <w:bCs/>
          <w:color w:val="FF0000"/>
        </w:rPr>
        <w:t>*</w:t>
      </w:r>
      <w:r w:rsidR="000242DB" w:rsidRPr="000242DB">
        <w:rPr>
          <w:b/>
          <w:bCs/>
        </w:rPr>
        <w:t xml:space="preserve">Confirm </w:t>
      </w:r>
      <w:r w:rsidR="00A7041F" w:rsidRPr="000242DB">
        <w:rPr>
          <w:b/>
          <w:bCs/>
        </w:rPr>
        <w:t>Password</w:t>
      </w:r>
      <w:r w:rsidR="00A7041F">
        <w:t>: Re-enter the password for confirmation.</w:t>
      </w:r>
    </w:p>
    <w:p w14:paraId="2B91AACC" w14:textId="64B65903" w:rsidR="00A7041F" w:rsidRDefault="00FE5798" w:rsidP="00DC39E0">
      <w:pPr>
        <w:pStyle w:val="BodyText2"/>
        <w:numPr>
          <w:ilvl w:val="0"/>
          <w:numId w:val="35"/>
        </w:numPr>
      </w:pPr>
      <w:r w:rsidRPr="008E15E0">
        <w:rPr>
          <w:b/>
          <w:bCs/>
          <w:color w:val="FF0000"/>
        </w:rPr>
        <w:t>*</w:t>
      </w:r>
      <w:r w:rsidR="00A7041F">
        <w:t>Select three security questions and enter an answer for each question.</w:t>
      </w:r>
      <w:r w:rsidR="004140E9">
        <w:t xml:space="preserve"> This is required </w:t>
      </w:r>
      <w:r w:rsidR="00E66A36">
        <w:t>by the system when</w:t>
      </w:r>
      <w:r w:rsidR="004140E9">
        <w:t xml:space="preserve"> the importer forgets the password</w:t>
      </w:r>
      <w:r w:rsidR="00E40E9F">
        <w:t>. In such a situation,</w:t>
      </w:r>
      <w:r w:rsidR="00E66A36">
        <w:t xml:space="preserve"> the system requires identification </w:t>
      </w:r>
      <w:r w:rsidR="00E40E9F">
        <w:t>to authenticate the importer</w:t>
      </w:r>
      <w:r w:rsidR="004140E9">
        <w:t xml:space="preserve">. </w:t>
      </w:r>
      <w:r w:rsidR="00E40E9F">
        <w:t>These security questions are used for authentication of the importer</w:t>
      </w:r>
      <w:r w:rsidR="004140E9">
        <w:t>.</w:t>
      </w:r>
    </w:p>
    <w:p w14:paraId="33BC7906" w14:textId="0491BD40" w:rsidR="00191AE2" w:rsidRDefault="00FE5798" w:rsidP="00DC39E0">
      <w:pPr>
        <w:pStyle w:val="BodyText2"/>
        <w:numPr>
          <w:ilvl w:val="0"/>
          <w:numId w:val="35"/>
        </w:numPr>
      </w:pPr>
      <w:r w:rsidRPr="008E15E0">
        <w:rPr>
          <w:b/>
          <w:bCs/>
          <w:color w:val="FF0000"/>
        </w:rPr>
        <w:t>*</w:t>
      </w:r>
      <w:r w:rsidR="00191AE2">
        <w:t>Enter the captcha shown</w:t>
      </w:r>
      <w:r w:rsidR="004140E9">
        <w:t xml:space="preserve"> on the page</w:t>
      </w:r>
      <w:r w:rsidR="00191AE2">
        <w:t>.</w:t>
      </w:r>
      <w:r w:rsidR="004140E9">
        <w:t xml:space="preserve"> This is required to prove that the importer is not a robot.</w:t>
      </w:r>
      <w:r w:rsidR="00DB0909">
        <w:t xml:space="preserve"> </w:t>
      </w:r>
    </w:p>
    <w:p w14:paraId="54588405" w14:textId="6615F84B" w:rsidR="00191AE2" w:rsidRDefault="00FE5798" w:rsidP="00DC39E0">
      <w:pPr>
        <w:pStyle w:val="BodyText2"/>
        <w:numPr>
          <w:ilvl w:val="0"/>
          <w:numId w:val="35"/>
        </w:numPr>
      </w:pPr>
      <w:r w:rsidRPr="008E15E0">
        <w:rPr>
          <w:b/>
          <w:bCs/>
          <w:color w:val="FF0000"/>
        </w:rPr>
        <w:lastRenderedPageBreak/>
        <w:t>*</w:t>
      </w:r>
      <w:r w:rsidR="00191AE2">
        <w:t>Select the declaration check box.</w:t>
      </w:r>
    </w:p>
    <w:p w14:paraId="0E521F1E" w14:textId="77777777" w:rsidR="00A7041F" w:rsidRDefault="00A7041F" w:rsidP="00DC39E0">
      <w:pPr>
        <w:pStyle w:val="BodyText2"/>
        <w:numPr>
          <w:ilvl w:val="0"/>
          <w:numId w:val="35"/>
        </w:numPr>
      </w:pPr>
      <w:r>
        <w:t xml:space="preserve">Click </w:t>
      </w:r>
      <w:r w:rsidRPr="00A62CA8">
        <w:rPr>
          <w:b/>
          <w:bCs/>
        </w:rPr>
        <w:t>SUBMIT</w:t>
      </w:r>
      <w:r>
        <w:t>.</w:t>
      </w:r>
    </w:p>
    <w:p w14:paraId="63768DFA" w14:textId="66977E6B" w:rsidR="00DB0909" w:rsidRDefault="00DB0909" w:rsidP="00A90D32">
      <w:pPr>
        <w:pStyle w:val="BodyText2"/>
      </w:pPr>
      <w:r>
        <w:t>An OTP is sent to the importer’s mail ID</w:t>
      </w:r>
      <w:r w:rsidR="0028775B">
        <w:t xml:space="preserve"> and </w:t>
      </w:r>
      <w:r w:rsidR="00ED2357">
        <w:t>contact</w:t>
      </w:r>
      <w:r w:rsidR="0028775B">
        <w:t xml:space="preserve"> number</w:t>
      </w:r>
      <w:r>
        <w:t xml:space="preserve">. </w:t>
      </w:r>
    </w:p>
    <w:p w14:paraId="5CD9B020" w14:textId="2AB7578C" w:rsidR="00B32FEA" w:rsidRDefault="00B32FEA" w:rsidP="00E33E46">
      <w:pPr>
        <w:pStyle w:val="BodyText2"/>
        <w:jc w:val="center"/>
      </w:pPr>
      <w:r>
        <w:rPr>
          <w:noProof/>
        </w:rPr>
        <w:drawing>
          <wp:inline distT="0" distB="0" distL="0" distR="0" wp14:anchorId="0EC0BB3B" wp14:editId="1A074235">
            <wp:extent cx="2941013" cy="1435558"/>
            <wp:effectExtent l="19050" t="19050" r="12065" b="1270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y OTP.png"/>
                    <pic:cNvPicPr/>
                  </pic:nvPicPr>
                  <pic:blipFill>
                    <a:blip r:embed="rId20"/>
                    <a:stretch>
                      <a:fillRect/>
                    </a:stretch>
                  </pic:blipFill>
                  <pic:spPr>
                    <a:xfrm>
                      <a:off x="0" y="0"/>
                      <a:ext cx="2987771" cy="1458381"/>
                    </a:xfrm>
                    <a:prstGeom prst="rect">
                      <a:avLst/>
                    </a:prstGeom>
                    <a:ln>
                      <a:solidFill>
                        <a:schemeClr val="tx1"/>
                      </a:solidFill>
                    </a:ln>
                  </pic:spPr>
                </pic:pic>
              </a:graphicData>
            </a:graphic>
          </wp:inline>
        </w:drawing>
      </w:r>
    </w:p>
    <w:p w14:paraId="4515F161" w14:textId="4CA56870" w:rsidR="00CA51DD" w:rsidRDefault="00CA51DD" w:rsidP="007E53B8">
      <w:pPr>
        <w:pStyle w:val="FigureCaption"/>
      </w:pPr>
      <w:bookmarkStart w:id="159" w:name="_Toc73870079"/>
      <w:r>
        <w:t>Figure 3: Verify OTP</w:t>
      </w:r>
      <w:bookmarkEnd w:id="159"/>
    </w:p>
    <w:p w14:paraId="0BA3DB27" w14:textId="61754082" w:rsidR="00B32FEA" w:rsidRDefault="00DB0909" w:rsidP="00A90D32">
      <w:pPr>
        <w:pStyle w:val="BodyText2"/>
      </w:pPr>
      <w:r>
        <w:t xml:space="preserve">The importer </w:t>
      </w:r>
      <w:r w:rsidR="00CA51DD">
        <w:t>is prompted</w:t>
      </w:r>
      <w:r>
        <w:t xml:space="preserve"> to enter </w:t>
      </w:r>
      <w:r w:rsidR="0028775B">
        <w:t xml:space="preserve">both </w:t>
      </w:r>
      <w:r>
        <w:t>the OTP</w:t>
      </w:r>
      <w:r w:rsidR="0028775B">
        <w:t>s</w:t>
      </w:r>
      <w:r>
        <w:t xml:space="preserve"> in the </w:t>
      </w:r>
      <w:r w:rsidR="00CA51DD">
        <w:t>page</w:t>
      </w:r>
      <w:r>
        <w:t xml:space="preserve"> </w:t>
      </w:r>
      <w:r w:rsidR="00ED2357">
        <w:t>for verification</w:t>
      </w:r>
      <w:r w:rsidR="00CA51DD">
        <w:t>.</w:t>
      </w:r>
      <w:r w:rsidR="0028775B">
        <w:t xml:space="preserve"> </w:t>
      </w:r>
    </w:p>
    <w:p w14:paraId="328C611B" w14:textId="0BD52938" w:rsidR="00B32FEA" w:rsidRDefault="00B32FEA" w:rsidP="00E33E46">
      <w:pPr>
        <w:pStyle w:val="BodyText2"/>
        <w:jc w:val="center"/>
      </w:pPr>
      <w:r>
        <w:rPr>
          <w:noProof/>
        </w:rPr>
        <w:drawing>
          <wp:inline distT="0" distB="0" distL="0" distR="0" wp14:anchorId="3256BB71" wp14:editId="6971DD64">
            <wp:extent cx="3060428" cy="1847486"/>
            <wp:effectExtent l="19050" t="19050" r="26035" b="1968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TP Enter.png"/>
                    <pic:cNvPicPr/>
                  </pic:nvPicPr>
                  <pic:blipFill>
                    <a:blip r:embed="rId21"/>
                    <a:stretch>
                      <a:fillRect/>
                    </a:stretch>
                  </pic:blipFill>
                  <pic:spPr>
                    <a:xfrm>
                      <a:off x="0" y="0"/>
                      <a:ext cx="3075952" cy="1856857"/>
                    </a:xfrm>
                    <a:prstGeom prst="rect">
                      <a:avLst/>
                    </a:prstGeom>
                    <a:ln>
                      <a:solidFill>
                        <a:schemeClr val="tx1"/>
                      </a:solidFill>
                    </a:ln>
                  </pic:spPr>
                </pic:pic>
              </a:graphicData>
            </a:graphic>
          </wp:inline>
        </w:drawing>
      </w:r>
    </w:p>
    <w:p w14:paraId="0B9AFD59" w14:textId="03E2AC0F" w:rsidR="00CA51DD" w:rsidRDefault="00CA51DD" w:rsidP="007E53B8">
      <w:pPr>
        <w:pStyle w:val="FigureCaption"/>
      </w:pPr>
      <w:bookmarkStart w:id="160" w:name="_Toc73870080"/>
      <w:r>
        <w:t>Figure 4: Enter OTP</w:t>
      </w:r>
      <w:bookmarkEnd w:id="160"/>
    </w:p>
    <w:p w14:paraId="4339D621" w14:textId="77777777" w:rsidR="0077516F" w:rsidRDefault="0077516F" w:rsidP="00CA51DD">
      <w:pPr>
        <w:pStyle w:val="BodyText2"/>
      </w:pPr>
      <w:r>
        <w:t xml:space="preserve">Enter the two OTPs and click </w:t>
      </w:r>
      <w:r w:rsidRPr="0077516F">
        <w:rPr>
          <w:b/>
          <w:bCs/>
        </w:rPr>
        <w:t>Done</w:t>
      </w:r>
      <w:r>
        <w:t>.</w:t>
      </w:r>
    </w:p>
    <w:p w14:paraId="6CAD0737" w14:textId="062D872F" w:rsidR="00CA51DD" w:rsidRDefault="00CA51DD" w:rsidP="00CA51DD">
      <w:pPr>
        <w:pStyle w:val="BodyText2"/>
      </w:pPr>
      <w:r>
        <w:t xml:space="preserve">If the two OTPs match, the following message appears. </w:t>
      </w:r>
      <w:r w:rsidR="0077516F">
        <w:t xml:space="preserve">If the OTPs do not match, click </w:t>
      </w:r>
      <w:r w:rsidR="0077516F" w:rsidRPr="0077516F">
        <w:rPr>
          <w:b/>
          <w:bCs/>
        </w:rPr>
        <w:t>Resend OTP</w:t>
      </w:r>
      <w:r w:rsidR="0077516F">
        <w:t>. The two OTPs are resent</w:t>
      </w:r>
      <w:r w:rsidR="003F3870">
        <w:t>, one to the contact number and the other to the mail account</w:t>
      </w:r>
      <w:r w:rsidR="0077516F">
        <w:t>.</w:t>
      </w:r>
    </w:p>
    <w:p w14:paraId="3EA1FCAB" w14:textId="2FC9D2E9" w:rsidR="00CA51DD" w:rsidRDefault="00CA51DD" w:rsidP="0036447D">
      <w:pPr>
        <w:pStyle w:val="BodyText2"/>
        <w:jc w:val="center"/>
      </w:pPr>
      <w:r>
        <w:rPr>
          <w:noProof/>
        </w:rPr>
        <w:drawing>
          <wp:inline distT="0" distB="0" distL="0" distR="0" wp14:anchorId="3C157872" wp14:editId="227D136D">
            <wp:extent cx="4134485" cy="1129983"/>
            <wp:effectExtent l="19050" t="19050" r="18415" b="13335"/>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rify OTP1.png"/>
                    <pic:cNvPicPr/>
                  </pic:nvPicPr>
                  <pic:blipFill>
                    <a:blip r:embed="rId22"/>
                    <a:stretch>
                      <a:fillRect/>
                    </a:stretch>
                  </pic:blipFill>
                  <pic:spPr>
                    <a:xfrm>
                      <a:off x="0" y="0"/>
                      <a:ext cx="4174722" cy="1140980"/>
                    </a:xfrm>
                    <a:prstGeom prst="rect">
                      <a:avLst/>
                    </a:prstGeom>
                    <a:ln>
                      <a:solidFill>
                        <a:schemeClr val="tx1"/>
                      </a:solidFill>
                    </a:ln>
                  </pic:spPr>
                </pic:pic>
              </a:graphicData>
            </a:graphic>
          </wp:inline>
        </w:drawing>
      </w:r>
    </w:p>
    <w:p w14:paraId="4B7863C3" w14:textId="19152AC7" w:rsidR="00DB0909" w:rsidRDefault="00E40E9F" w:rsidP="00A90D32">
      <w:pPr>
        <w:pStyle w:val="BodyText2"/>
      </w:pPr>
      <w:r>
        <w:t>After the OTPs are verified successfully, t</w:t>
      </w:r>
      <w:r w:rsidR="00CA51DD">
        <w:t xml:space="preserve">he registration request is sent to the CEIR </w:t>
      </w:r>
      <w:r w:rsidR="00B44AF7">
        <w:t>Admin</w:t>
      </w:r>
      <w:r w:rsidR="00CA51DD">
        <w:t xml:space="preserve">. </w:t>
      </w:r>
      <w:r w:rsidR="0028775B">
        <w:t xml:space="preserve">The approval </w:t>
      </w:r>
      <w:r w:rsidR="00ED2357">
        <w:t>turnaround time is</w:t>
      </w:r>
      <w:r w:rsidR="0028775B">
        <w:t xml:space="preserve"> 2-3 days</w:t>
      </w:r>
      <w:r w:rsidR="00DB0909">
        <w:t xml:space="preserve">. After approval from the CEIR </w:t>
      </w:r>
      <w:r w:rsidR="00B44AF7">
        <w:t>Admin</w:t>
      </w:r>
      <w:r w:rsidR="00DB0909">
        <w:t xml:space="preserve">, a mail containing </w:t>
      </w:r>
      <w:r w:rsidR="0028775B">
        <w:t>the importer’s</w:t>
      </w:r>
      <w:r w:rsidR="00DB0909">
        <w:t xml:space="preserve"> registration ID is sent to the importer’s mail </w:t>
      </w:r>
      <w:r w:rsidR="004140E9">
        <w:t>account</w:t>
      </w:r>
      <w:r w:rsidR="00DB0909">
        <w:t xml:space="preserve">. This registration </w:t>
      </w:r>
      <w:r w:rsidR="00DB0909">
        <w:lastRenderedPageBreak/>
        <w:t xml:space="preserve">ID is </w:t>
      </w:r>
      <w:r>
        <w:t xml:space="preserve">a unique automatically generated ID. This ID is </w:t>
      </w:r>
      <w:r w:rsidR="00DB0909">
        <w:t>the login username for access to the CEIR</w:t>
      </w:r>
      <w:r w:rsidR="00C90C35">
        <w:t xml:space="preserve"> Importer Portal application.</w:t>
      </w:r>
    </w:p>
    <w:p w14:paraId="3A65D91A" w14:textId="3E72BDD4" w:rsidR="0077516F" w:rsidRDefault="00A90D32" w:rsidP="00C90C35">
      <w:pPr>
        <w:pStyle w:val="BodyText2"/>
        <w:tabs>
          <w:tab w:val="left" w:pos="6203"/>
        </w:tabs>
      </w:pPr>
      <w:r>
        <w:t>To start using the application, log into the application.</w:t>
      </w:r>
    </w:p>
    <w:p w14:paraId="04A1F4A2" w14:textId="77777777" w:rsidR="00A90D32" w:rsidRPr="00A90D32" w:rsidRDefault="00A90D32" w:rsidP="00A90D32">
      <w:pPr>
        <w:pStyle w:val="BodyText2"/>
        <w:rPr>
          <w:u w:val="single"/>
        </w:rPr>
      </w:pPr>
      <w:r w:rsidRPr="00A90D32">
        <w:rPr>
          <w:u w:val="single"/>
        </w:rPr>
        <w:t>To login:</w:t>
      </w:r>
    </w:p>
    <w:p w14:paraId="54329077" w14:textId="25533EE4" w:rsidR="00A90D32" w:rsidRDefault="00A90D32" w:rsidP="00DC39E0">
      <w:pPr>
        <w:pStyle w:val="BodyText2"/>
        <w:numPr>
          <w:ilvl w:val="0"/>
          <w:numId w:val="26"/>
        </w:numPr>
      </w:pPr>
      <w:r>
        <w:t xml:space="preserve">Open the browser and enter the </w:t>
      </w:r>
      <w:r w:rsidR="000242DB">
        <w:t xml:space="preserve">CEIR Importer Portal </w:t>
      </w:r>
      <w:r>
        <w:t>URL in the address bar. The login screen appears.</w:t>
      </w:r>
    </w:p>
    <w:p w14:paraId="32DD061D" w14:textId="6D6F86B0" w:rsidR="0001372C" w:rsidRDefault="0077516F" w:rsidP="00956603">
      <w:pPr>
        <w:pStyle w:val="BodyText2"/>
        <w:jc w:val="center"/>
      </w:pPr>
      <w:r>
        <w:rPr>
          <w:noProof/>
        </w:rPr>
        <mc:AlternateContent>
          <mc:Choice Requires="wps">
            <w:drawing>
              <wp:anchor distT="0" distB="0" distL="114300" distR="114300" simplePos="0" relativeHeight="251708416" behindDoc="0" locked="0" layoutInCell="1" allowOverlap="1" wp14:anchorId="79A95B0D" wp14:editId="66CBE103">
                <wp:simplePos x="0" y="0"/>
                <wp:positionH relativeFrom="column">
                  <wp:posOffset>3354705</wp:posOffset>
                </wp:positionH>
                <wp:positionV relativeFrom="paragraph">
                  <wp:posOffset>2226945</wp:posOffset>
                </wp:positionV>
                <wp:extent cx="683840" cy="219075"/>
                <wp:effectExtent l="0" t="0" r="21590" b="28575"/>
                <wp:wrapNone/>
                <wp:docPr id="52" name="Rectangle 52"/>
                <wp:cNvGraphicFramePr/>
                <a:graphic xmlns:a="http://schemas.openxmlformats.org/drawingml/2006/main">
                  <a:graphicData uri="http://schemas.microsoft.com/office/word/2010/wordprocessingShape">
                    <wps:wsp>
                      <wps:cNvSpPr/>
                      <wps:spPr>
                        <a:xfrm>
                          <a:off x="0" y="0"/>
                          <a:ext cx="683840" cy="21907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38BE6" id="Rectangle 52" o:spid="_x0000_s1026" style="position:absolute;margin-left:264.15pt;margin-top:175.35pt;width:53.8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" filled="f" strokecolor="#ffc000 [3207]" strokeweight="2pt"/>
            </w:pict>
          </mc:Fallback>
        </mc:AlternateContent>
      </w:r>
      <w:r>
        <w:rPr>
          <w:noProof/>
        </w:rPr>
        <mc:AlternateContent>
          <mc:Choice Requires="wps">
            <w:drawing>
              <wp:anchor distT="0" distB="0" distL="114300" distR="114300" simplePos="0" relativeHeight="251706368" behindDoc="0" locked="0" layoutInCell="1" allowOverlap="1" wp14:anchorId="5DC7D0CB" wp14:editId="7ED9961A">
                <wp:simplePos x="0" y="0"/>
                <wp:positionH relativeFrom="column">
                  <wp:posOffset>3010775</wp:posOffset>
                </wp:positionH>
                <wp:positionV relativeFrom="paragraph">
                  <wp:posOffset>25640</wp:posOffset>
                </wp:positionV>
                <wp:extent cx="1040611" cy="313038"/>
                <wp:effectExtent l="0" t="0" r="26670" b="11430"/>
                <wp:wrapNone/>
                <wp:docPr id="51" name="Rectangle 51"/>
                <wp:cNvGraphicFramePr/>
                <a:graphic xmlns:a="http://schemas.openxmlformats.org/drawingml/2006/main">
                  <a:graphicData uri="http://schemas.microsoft.com/office/word/2010/wordprocessingShape">
                    <wps:wsp>
                      <wps:cNvSpPr/>
                      <wps:spPr>
                        <a:xfrm>
                          <a:off x="0" y="0"/>
                          <a:ext cx="1040611" cy="313038"/>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31A5B" id="Rectangle 51" o:spid="_x0000_s1026" style="position:absolute;margin-left:237.05pt;margin-top:2pt;width:81.95pt;height:24.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" filled="f" strokecolor="#ffc000 [3207]" strokeweight="2pt"/>
            </w:pict>
          </mc:Fallback>
        </mc:AlternateContent>
      </w:r>
      <w:r w:rsidR="0001372C">
        <w:rPr>
          <w:noProof/>
        </w:rPr>
        <w:drawing>
          <wp:inline distT="0" distB="0" distL="0" distR="0" wp14:anchorId="29A0080C" wp14:editId="7B61807C">
            <wp:extent cx="3132941" cy="2492756"/>
            <wp:effectExtent l="19050" t="19050" r="10795" b="2222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gif"/>
                    <pic:cNvPicPr/>
                  </pic:nvPicPr>
                  <pic:blipFill>
                    <a:blip r:embed="rId23">
                      <a:extLst>
                        <a:ext uri="{28A0092B-C50C-407E-A947-70E740481C1C}">
                          <a14:useLocalDpi xmlns:a14="http://schemas.microsoft.com/office/drawing/2010/main" val="0"/>
                        </a:ext>
                      </a:extLst>
                    </a:blip>
                    <a:stretch>
                      <a:fillRect/>
                    </a:stretch>
                  </pic:blipFill>
                  <pic:spPr>
                    <a:xfrm>
                      <a:off x="0" y="0"/>
                      <a:ext cx="3156178" cy="2511244"/>
                    </a:xfrm>
                    <a:prstGeom prst="rect">
                      <a:avLst/>
                    </a:prstGeom>
                    <a:ln>
                      <a:solidFill>
                        <a:schemeClr val="tx1"/>
                      </a:solidFill>
                    </a:ln>
                  </pic:spPr>
                </pic:pic>
              </a:graphicData>
            </a:graphic>
          </wp:inline>
        </w:drawing>
      </w:r>
    </w:p>
    <w:p w14:paraId="64405B0D" w14:textId="76D36225" w:rsidR="00C63B19" w:rsidRDefault="00C63B19" w:rsidP="007E53B8">
      <w:pPr>
        <w:pStyle w:val="FigureCaption"/>
      </w:pPr>
      <w:bookmarkStart w:id="161" w:name="_Toc73870081"/>
      <w:r>
        <w:t xml:space="preserve">Figure </w:t>
      </w:r>
      <w:r w:rsidR="00E33E46">
        <w:t>5</w:t>
      </w:r>
      <w:r>
        <w:t>: Login</w:t>
      </w:r>
      <w:bookmarkEnd w:id="161"/>
    </w:p>
    <w:p w14:paraId="13F1FDBB" w14:textId="23A4AF81" w:rsidR="00A90D32" w:rsidRDefault="00391A42" w:rsidP="002A39C9">
      <w:pPr>
        <w:pStyle w:val="BodyText2"/>
        <w:ind w:left="432"/>
      </w:pPr>
      <w:r>
        <w:t xml:space="preserve">On the top right corner of the login screen is the </w:t>
      </w:r>
      <w:r w:rsidRPr="00822F6F">
        <w:rPr>
          <w:b/>
          <w:bCs/>
        </w:rPr>
        <w:t xml:space="preserve">Language </w:t>
      </w:r>
      <w:r>
        <w:t xml:space="preserve">option. </w:t>
      </w:r>
      <w:r w:rsidR="00A90D32">
        <w:t xml:space="preserve">The application supports two languages: </w:t>
      </w:r>
      <w:r w:rsidR="00A90D32" w:rsidRPr="004140E9">
        <w:rPr>
          <w:b/>
          <w:bCs/>
        </w:rPr>
        <w:t>English</w:t>
      </w:r>
      <w:r w:rsidR="00A90D32">
        <w:t xml:space="preserve"> and </w:t>
      </w:r>
      <w:r w:rsidR="00A90D32" w:rsidRPr="004140E9">
        <w:rPr>
          <w:b/>
          <w:bCs/>
        </w:rPr>
        <w:t>Khmer</w:t>
      </w:r>
      <w:r w:rsidR="00A90D32">
        <w:t>. On selecting a</w:t>
      </w:r>
      <w:r w:rsidR="00BD7ABF">
        <w:t xml:space="preserve"> </w:t>
      </w:r>
      <w:r w:rsidR="000249E9">
        <w:t>given</w:t>
      </w:r>
      <w:r w:rsidR="00BD7ABF">
        <w:t xml:space="preserve"> language</w:t>
      </w:r>
      <w:r w:rsidR="00A90D32">
        <w:t xml:space="preserve">, all the field and column labels </w:t>
      </w:r>
      <w:r w:rsidR="004140E9">
        <w:t xml:space="preserve">in the application </w:t>
      </w:r>
      <w:r w:rsidR="00A90D32">
        <w:t>appear in the selected language. All user inputs are, however, in English.</w:t>
      </w:r>
    </w:p>
    <w:p w14:paraId="459FBA03" w14:textId="77777777" w:rsidR="00391A42" w:rsidRDefault="00391A42" w:rsidP="00956603">
      <w:pPr>
        <w:pStyle w:val="BodyText2"/>
        <w:ind w:left="432"/>
        <w:jc w:val="center"/>
      </w:pPr>
      <w:r>
        <w:rPr>
          <w:noProof/>
        </w:rPr>
        <w:drawing>
          <wp:inline distT="0" distB="0" distL="0" distR="0" wp14:anchorId="668B03DD" wp14:editId="7E2027FF">
            <wp:extent cx="1447800" cy="818322"/>
            <wp:effectExtent l="19050" t="19050" r="19050" b="2032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anguagelogin.gif"/>
                    <pic:cNvPicPr/>
                  </pic:nvPicPr>
                  <pic:blipFill>
                    <a:blip r:embed="rId24">
                      <a:extLst>
                        <a:ext uri="{28A0092B-C50C-407E-A947-70E740481C1C}">
                          <a14:useLocalDpi xmlns:a14="http://schemas.microsoft.com/office/drawing/2010/main" val="0"/>
                        </a:ext>
                      </a:extLst>
                    </a:blip>
                    <a:stretch>
                      <a:fillRect/>
                    </a:stretch>
                  </pic:blipFill>
                  <pic:spPr>
                    <a:xfrm>
                      <a:off x="0" y="0"/>
                      <a:ext cx="1452225" cy="820823"/>
                    </a:xfrm>
                    <a:prstGeom prst="rect">
                      <a:avLst/>
                    </a:prstGeom>
                    <a:ln>
                      <a:solidFill>
                        <a:schemeClr val="tx1"/>
                      </a:solidFill>
                    </a:ln>
                  </pic:spPr>
                </pic:pic>
              </a:graphicData>
            </a:graphic>
          </wp:inline>
        </w:drawing>
      </w:r>
    </w:p>
    <w:p w14:paraId="1BAFDF15" w14:textId="670E7BC9" w:rsidR="00A90D32" w:rsidRDefault="00BD7ABF" w:rsidP="00DC39E0">
      <w:pPr>
        <w:pStyle w:val="BodyText2"/>
        <w:numPr>
          <w:ilvl w:val="0"/>
          <w:numId w:val="26"/>
        </w:numPr>
      </w:pPr>
      <w:r>
        <w:t>Next, e</w:t>
      </w:r>
      <w:r w:rsidR="00A90D32">
        <w:t xml:space="preserve">nter </w:t>
      </w:r>
      <w:r w:rsidR="00C90C35">
        <w:t xml:space="preserve">the assigned </w:t>
      </w:r>
      <w:r w:rsidR="00933CA4">
        <w:t xml:space="preserve">login </w:t>
      </w:r>
      <w:r w:rsidR="00A90D32">
        <w:t>username and password.</w:t>
      </w:r>
    </w:p>
    <w:p w14:paraId="450DE1E0" w14:textId="19AF1B5C" w:rsidR="00A90D32" w:rsidRDefault="00ED2357" w:rsidP="002A39C9">
      <w:pPr>
        <w:pStyle w:val="BodyText2"/>
        <w:ind w:left="360"/>
      </w:pPr>
      <w:r w:rsidRPr="00933CA4">
        <w:t>U</w:t>
      </w:r>
      <w:r w:rsidR="00A90D32" w:rsidRPr="00933CA4">
        <w:t xml:space="preserve">sername is the registration ID that is </w:t>
      </w:r>
      <w:r w:rsidR="00BD7ABF" w:rsidRPr="00933CA4">
        <w:t xml:space="preserve">sent </w:t>
      </w:r>
      <w:r w:rsidR="00C90C35" w:rsidRPr="00933CA4">
        <w:t xml:space="preserve">on mail </w:t>
      </w:r>
      <w:r w:rsidR="00933CA4" w:rsidRPr="00933CA4">
        <w:t xml:space="preserve">to the importer </w:t>
      </w:r>
      <w:r w:rsidR="00A90D32" w:rsidRPr="00933CA4">
        <w:t>after successful registration</w:t>
      </w:r>
      <w:r w:rsidR="00933CA4" w:rsidRPr="00933CA4">
        <w:t xml:space="preserve"> in the system</w:t>
      </w:r>
      <w:r w:rsidR="00A90D32" w:rsidRPr="00933CA4">
        <w:t>.</w:t>
      </w:r>
      <w:r w:rsidR="00933CA4" w:rsidRPr="00933CA4">
        <w:t xml:space="preserve"> The registration ID is a unique ID that is automatically generated by the system.</w:t>
      </w:r>
      <w:r w:rsidR="00A90D32" w:rsidRPr="00933CA4">
        <w:t xml:space="preserve"> </w:t>
      </w:r>
      <w:r w:rsidR="00933CA4" w:rsidRPr="00933CA4">
        <w:t>The login p</w:t>
      </w:r>
      <w:r w:rsidR="004140E9" w:rsidRPr="00933CA4">
        <w:t xml:space="preserve">assword </w:t>
      </w:r>
      <w:r w:rsidR="00933CA4" w:rsidRPr="00933CA4">
        <w:t>is</w:t>
      </w:r>
      <w:r w:rsidR="004140E9" w:rsidRPr="00933CA4">
        <w:t xml:space="preserve"> </w:t>
      </w:r>
      <w:r w:rsidR="00933CA4" w:rsidRPr="00933CA4">
        <w:t>the password that the importer enters in the registration page. Refer to</w:t>
      </w:r>
      <w:r w:rsidR="004140E9" w:rsidRPr="00933CA4">
        <w:t xml:space="preserve"> during </w:t>
      </w:r>
      <w:r w:rsidR="00933CA4" w:rsidRPr="00933CA4">
        <w:rPr>
          <w:i/>
          <w:iCs/>
        </w:rPr>
        <w:t>Figure 2: Importer Registration</w:t>
      </w:r>
      <w:r w:rsidR="004140E9" w:rsidRPr="00933CA4">
        <w:t>.</w:t>
      </w:r>
    </w:p>
    <w:p w14:paraId="409F1F86" w14:textId="77777777" w:rsidR="00A90D32" w:rsidRDefault="00A90D32" w:rsidP="00DC39E0">
      <w:pPr>
        <w:pStyle w:val="BodyText2"/>
        <w:numPr>
          <w:ilvl w:val="0"/>
          <w:numId w:val="26"/>
        </w:numPr>
      </w:pPr>
      <w:r>
        <w:t>Enter the captcha.</w:t>
      </w:r>
    </w:p>
    <w:p w14:paraId="338926A8" w14:textId="77777777" w:rsidR="00A90D32" w:rsidRDefault="00A90D32" w:rsidP="00DC39E0">
      <w:pPr>
        <w:pStyle w:val="BodyText2"/>
        <w:numPr>
          <w:ilvl w:val="0"/>
          <w:numId w:val="26"/>
        </w:numPr>
      </w:pPr>
      <w:r>
        <w:t xml:space="preserve">Click </w:t>
      </w:r>
      <w:r w:rsidR="00391A42" w:rsidRPr="00391A42">
        <w:rPr>
          <w:b/>
          <w:bCs/>
        </w:rPr>
        <w:t>LOGIN</w:t>
      </w:r>
      <w:r>
        <w:t>.</w:t>
      </w:r>
    </w:p>
    <w:p w14:paraId="41C81C96" w14:textId="77777777" w:rsidR="00B40253" w:rsidRDefault="00B40253" w:rsidP="00B40253">
      <w:pPr>
        <w:pStyle w:val="BodyText2"/>
        <w:ind w:left="360"/>
      </w:pPr>
      <w:r>
        <w:lastRenderedPageBreak/>
        <w:t>If the login and password are incorrect or the captcha is not correct, an error message appears, and you are prompted to re-enter the login details.</w:t>
      </w:r>
    </w:p>
    <w:p w14:paraId="3F3693B3" w14:textId="3AC5578D" w:rsidR="00391A42" w:rsidRDefault="00EE4D19" w:rsidP="00E40E9F">
      <w:pPr>
        <w:pStyle w:val="BodyText2"/>
        <w:ind w:left="432"/>
      </w:pPr>
      <w:r>
        <w:rPr>
          <w:noProof/>
        </w:rPr>
        <mc:AlternateContent>
          <mc:Choice Requires="wps">
            <w:drawing>
              <wp:anchor distT="0" distB="0" distL="114300" distR="114300" simplePos="0" relativeHeight="251731968" behindDoc="0" locked="0" layoutInCell="1" allowOverlap="1" wp14:anchorId="3FBC8427" wp14:editId="413F160C">
                <wp:simplePos x="0" y="0"/>
                <wp:positionH relativeFrom="column">
                  <wp:posOffset>271536</wp:posOffset>
                </wp:positionH>
                <wp:positionV relativeFrom="paragraph">
                  <wp:posOffset>296838</wp:posOffset>
                </wp:positionV>
                <wp:extent cx="5292969" cy="2250831"/>
                <wp:effectExtent l="0" t="0" r="22225" b="16510"/>
                <wp:wrapNone/>
                <wp:docPr id="269" name="Rectangle 269"/>
                <wp:cNvGraphicFramePr/>
                <a:graphic xmlns:a="http://schemas.openxmlformats.org/drawingml/2006/main">
                  <a:graphicData uri="http://schemas.microsoft.com/office/word/2010/wordprocessingShape">
                    <wps:wsp>
                      <wps:cNvSpPr/>
                      <wps:spPr>
                        <a:xfrm>
                          <a:off x="0" y="0"/>
                          <a:ext cx="5292969" cy="22508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063CA" id="Rectangle 269" o:spid="_x0000_s1026" style="position:absolute;margin-left:21.4pt;margin-top:23.35pt;width:416.75pt;height:177.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" filled="f" strokecolor="black [3213]" strokeweight="1pt"/>
            </w:pict>
          </mc:Fallback>
        </mc:AlternateContent>
      </w:r>
      <w:r w:rsidR="00A90D32">
        <w:t xml:space="preserve">On entering correct information, the application </w:t>
      </w:r>
      <w:proofErr w:type="gramStart"/>
      <w:r w:rsidR="004463DD">
        <w:t>H</w:t>
      </w:r>
      <w:r w:rsidR="000249E9">
        <w:t>ome</w:t>
      </w:r>
      <w:proofErr w:type="gramEnd"/>
      <w:r w:rsidR="000249E9">
        <w:t xml:space="preserve"> page appears</w:t>
      </w:r>
      <w:r w:rsidR="00A90D32">
        <w:t xml:space="preserve">. </w:t>
      </w:r>
    </w:p>
    <w:p w14:paraId="2BCD17D7" w14:textId="4EEB45E4" w:rsidR="00391A42" w:rsidRDefault="00EE4D19" w:rsidP="00E40E9F">
      <w:pPr>
        <w:pStyle w:val="BodyText2"/>
        <w:ind w:left="432"/>
        <w:jc w:val="center"/>
      </w:pPr>
      <w:r w:rsidRPr="00EE4D19">
        <w:rPr>
          <w:noProof/>
        </w:rPr>
        <w:drawing>
          <wp:inline distT="0" distB="0" distL="0" distR="0" wp14:anchorId="32E52986" wp14:editId="5ED9A199">
            <wp:extent cx="5278755" cy="2256790"/>
            <wp:effectExtent l="0" t="0" r="0" b="0"/>
            <wp:docPr id="267" name="Picture 10">
              <a:extLst xmlns:a="http://schemas.openxmlformats.org/drawingml/2006/main">
                <a:ext uri="{FF2B5EF4-FFF2-40B4-BE49-F238E27FC236}">
                  <a16:creationId xmlns:a16="http://schemas.microsoft.com/office/drawing/2014/main" id="{8A766C44-2DD3-4556-B50E-39B828B18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766C44-2DD3-4556-B50E-39B828B18EC4}"/>
                        </a:ext>
                      </a:extLst>
                    </pic:cNvPr>
                    <pic:cNvPicPr>
                      <a:picLocks noChangeAspect="1"/>
                    </pic:cNvPicPr>
                  </pic:nvPicPr>
                  <pic:blipFill>
                    <a:blip r:embed="rId25"/>
                    <a:stretch>
                      <a:fillRect/>
                    </a:stretch>
                  </pic:blipFill>
                  <pic:spPr>
                    <a:xfrm>
                      <a:off x="0" y="0"/>
                      <a:ext cx="5278755" cy="2256790"/>
                    </a:xfrm>
                    <a:prstGeom prst="rect">
                      <a:avLst/>
                    </a:prstGeom>
                  </pic:spPr>
                </pic:pic>
              </a:graphicData>
            </a:graphic>
          </wp:inline>
        </w:drawing>
      </w:r>
    </w:p>
    <w:p w14:paraId="76185677" w14:textId="44829A9D" w:rsidR="00C63B19" w:rsidRDefault="00C63B19" w:rsidP="007E53B8">
      <w:pPr>
        <w:pStyle w:val="FigureCaption"/>
      </w:pPr>
      <w:bookmarkStart w:id="162" w:name="_Toc73870082"/>
      <w:r>
        <w:t xml:space="preserve">Figure </w:t>
      </w:r>
      <w:r w:rsidR="00E33E46">
        <w:t>6</w:t>
      </w:r>
      <w:r>
        <w:t>: Home Page</w:t>
      </w:r>
      <w:bookmarkEnd w:id="162"/>
    </w:p>
    <w:p w14:paraId="5F7AA9D5" w14:textId="150DB182" w:rsidR="00A90D32" w:rsidRDefault="00A90D32" w:rsidP="00E40E9F">
      <w:pPr>
        <w:pStyle w:val="BodyText2"/>
        <w:ind w:left="432"/>
      </w:pPr>
      <w:r>
        <w:t xml:space="preserve">If </w:t>
      </w:r>
      <w:r w:rsidR="00C47287">
        <w:t>the importer</w:t>
      </w:r>
      <w:r>
        <w:t xml:space="preserve"> forget</w:t>
      </w:r>
      <w:r w:rsidR="00C47287">
        <w:t>s the assigned</w:t>
      </w:r>
      <w:r>
        <w:t xml:space="preserve"> password, click the </w:t>
      </w:r>
      <w:r w:rsidRPr="003A29D3">
        <w:rPr>
          <w:b/>
          <w:bCs/>
        </w:rPr>
        <w:t>Forgot Password</w:t>
      </w:r>
      <w:r>
        <w:t xml:space="preserve"> link</w:t>
      </w:r>
      <w:r w:rsidR="00BD7ABF">
        <w:t xml:space="preserve"> on the </w:t>
      </w:r>
      <w:r w:rsidR="00BD7ABF" w:rsidRPr="00BD7ABF">
        <w:rPr>
          <w:b/>
          <w:bCs/>
        </w:rPr>
        <w:t>Login</w:t>
      </w:r>
      <w:r w:rsidR="00BD7ABF">
        <w:t xml:space="preserve"> </w:t>
      </w:r>
      <w:r w:rsidR="000249E9">
        <w:t>page</w:t>
      </w:r>
      <w:r>
        <w:t>.</w:t>
      </w:r>
      <w:r w:rsidR="00BD7ABF">
        <w:t xml:space="preserve"> The </w:t>
      </w:r>
      <w:r w:rsidR="00BD7ABF" w:rsidRPr="000249E9">
        <w:rPr>
          <w:b/>
          <w:bCs/>
        </w:rPr>
        <w:t>Forgot Password</w:t>
      </w:r>
      <w:r w:rsidR="00BD7ABF">
        <w:t xml:space="preserve"> </w:t>
      </w:r>
      <w:r w:rsidR="000249E9">
        <w:t>page</w:t>
      </w:r>
      <w:r w:rsidR="00BD7ABF">
        <w:t xml:space="preserve"> appears.</w:t>
      </w:r>
      <w:r>
        <w:t xml:space="preserve"> </w:t>
      </w:r>
    </w:p>
    <w:p w14:paraId="1F929390" w14:textId="1F350ADB" w:rsidR="004359B0" w:rsidRDefault="004359B0" w:rsidP="00956603">
      <w:pPr>
        <w:pStyle w:val="BodyText2"/>
        <w:jc w:val="center"/>
      </w:pPr>
      <w:r>
        <w:rPr>
          <w:noProof/>
        </w:rPr>
        <w:drawing>
          <wp:inline distT="0" distB="0" distL="0" distR="0" wp14:anchorId="50EE2922" wp14:editId="6F840173">
            <wp:extent cx="2995118" cy="1954766"/>
            <wp:effectExtent l="19050" t="19050" r="15240" b="2667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got password.png"/>
                    <pic:cNvPicPr/>
                  </pic:nvPicPr>
                  <pic:blipFill>
                    <a:blip r:embed="rId26"/>
                    <a:stretch>
                      <a:fillRect/>
                    </a:stretch>
                  </pic:blipFill>
                  <pic:spPr>
                    <a:xfrm>
                      <a:off x="0" y="0"/>
                      <a:ext cx="3005777" cy="1961722"/>
                    </a:xfrm>
                    <a:prstGeom prst="rect">
                      <a:avLst/>
                    </a:prstGeom>
                    <a:ln>
                      <a:solidFill>
                        <a:schemeClr val="tx1"/>
                      </a:solidFill>
                    </a:ln>
                  </pic:spPr>
                </pic:pic>
              </a:graphicData>
            </a:graphic>
          </wp:inline>
        </w:drawing>
      </w:r>
    </w:p>
    <w:p w14:paraId="3D6B0F5A" w14:textId="5B839F8E" w:rsidR="00C63B19" w:rsidRDefault="00C63B19" w:rsidP="007E53B8">
      <w:pPr>
        <w:pStyle w:val="FigureCaption"/>
      </w:pPr>
      <w:bookmarkStart w:id="163" w:name="_Toc73870083"/>
      <w:r>
        <w:t>Figure</w:t>
      </w:r>
      <w:r w:rsidR="00584DC9">
        <w:t xml:space="preserve"> </w:t>
      </w:r>
      <w:r w:rsidR="00E33E46">
        <w:t>7:</w:t>
      </w:r>
      <w:r>
        <w:t xml:space="preserve"> Forgot Password</w:t>
      </w:r>
      <w:bookmarkEnd w:id="163"/>
    </w:p>
    <w:p w14:paraId="4F38C197" w14:textId="4A7289C0" w:rsidR="00A90D32" w:rsidRDefault="00A90D32" w:rsidP="00DC39E0">
      <w:pPr>
        <w:pStyle w:val="BodyText2"/>
        <w:numPr>
          <w:ilvl w:val="0"/>
          <w:numId w:val="27"/>
        </w:numPr>
      </w:pPr>
      <w:r>
        <w:t xml:space="preserve">Enter </w:t>
      </w:r>
      <w:r w:rsidR="000E4663">
        <w:t xml:space="preserve">the login </w:t>
      </w:r>
      <w:r>
        <w:t xml:space="preserve">username. </w:t>
      </w:r>
    </w:p>
    <w:p w14:paraId="4F67AC26" w14:textId="5FC7BEA3" w:rsidR="00A90D32" w:rsidRDefault="00A90D32" w:rsidP="00DC39E0">
      <w:pPr>
        <w:pStyle w:val="BodyText2"/>
        <w:numPr>
          <w:ilvl w:val="0"/>
          <w:numId w:val="27"/>
        </w:numPr>
      </w:pPr>
      <w:r>
        <w:t xml:space="preserve">Select </w:t>
      </w:r>
      <w:r w:rsidR="00ED2357">
        <w:t>a</w:t>
      </w:r>
      <w:r>
        <w:t xml:space="preserve"> security question from the list. </w:t>
      </w:r>
      <w:r w:rsidR="00C47287">
        <w:t>S</w:t>
      </w:r>
      <w:r w:rsidR="00E43EFE">
        <w:t xml:space="preserve">elect any one of the security questions that </w:t>
      </w:r>
      <w:r w:rsidR="00ED2357">
        <w:t>w</w:t>
      </w:r>
      <w:r w:rsidR="00C47287">
        <w:t>ere</w:t>
      </w:r>
      <w:r w:rsidR="00E43EFE">
        <w:t xml:space="preserve"> selected during registration.</w:t>
      </w:r>
    </w:p>
    <w:p w14:paraId="57441607" w14:textId="77777777" w:rsidR="00A90D32" w:rsidRDefault="00A90D32" w:rsidP="00DC39E0">
      <w:pPr>
        <w:pStyle w:val="BodyText2"/>
        <w:numPr>
          <w:ilvl w:val="0"/>
          <w:numId w:val="27"/>
        </w:numPr>
      </w:pPr>
      <w:r>
        <w:t>Enter the answer</w:t>
      </w:r>
      <w:r w:rsidR="00E43EFE">
        <w:t xml:space="preserve"> to the selected security question</w:t>
      </w:r>
      <w:r>
        <w:t>.</w:t>
      </w:r>
      <w:r w:rsidR="00E43EFE">
        <w:t xml:space="preserve"> This should match the answer given at the time of registration.</w:t>
      </w:r>
    </w:p>
    <w:p w14:paraId="6A0DFDC8" w14:textId="696D9478" w:rsidR="00A90D32" w:rsidRDefault="00A90D32" w:rsidP="00DC39E0">
      <w:pPr>
        <w:pStyle w:val="BodyText2"/>
        <w:numPr>
          <w:ilvl w:val="0"/>
          <w:numId w:val="27"/>
        </w:numPr>
      </w:pPr>
      <w:r>
        <w:t xml:space="preserve">Click </w:t>
      </w:r>
      <w:r w:rsidR="00E43EFE" w:rsidRPr="005271B7">
        <w:rPr>
          <w:b/>
          <w:bCs/>
        </w:rPr>
        <w:t>SUBMIT</w:t>
      </w:r>
      <w:r>
        <w:t>.</w:t>
      </w:r>
    </w:p>
    <w:p w14:paraId="2BE5B83B" w14:textId="44D863CA" w:rsidR="00ED2357" w:rsidRDefault="00ED2357" w:rsidP="00ED2357">
      <w:pPr>
        <w:pStyle w:val="BodyText2"/>
        <w:ind w:left="360"/>
      </w:pPr>
      <w:r>
        <w:t xml:space="preserve">The </w:t>
      </w:r>
      <w:r w:rsidRPr="00ED2357">
        <w:rPr>
          <w:b/>
          <w:bCs/>
        </w:rPr>
        <w:t>Set New Password</w:t>
      </w:r>
      <w:r>
        <w:t xml:space="preserve"> page appears.</w:t>
      </w:r>
    </w:p>
    <w:p w14:paraId="32B570C1" w14:textId="508DB7A9" w:rsidR="00054A1F" w:rsidRDefault="00047B75" w:rsidP="0036447D">
      <w:pPr>
        <w:pStyle w:val="BodyText2"/>
        <w:ind w:left="360"/>
        <w:jc w:val="center"/>
      </w:pPr>
      <w:r>
        <w:rPr>
          <w:noProof/>
        </w:rPr>
        <w:lastRenderedPageBreak/>
        <w:drawing>
          <wp:inline distT="0" distB="0" distL="0" distR="0" wp14:anchorId="21E741AF" wp14:editId="72C660C3">
            <wp:extent cx="2865120" cy="1988790"/>
            <wp:effectExtent l="19050" t="19050" r="11430" b="1206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etnewpassword.png"/>
                    <pic:cNvPicPr/>
                  </pic:nvPicPr>
                  <pic:blipFill>
                    <a:blip r:embed="rId27"/>
                    <a:stretch>
                      <a:fillRect/>
                    </a:stretch>
                  </pic:blipFill>
                  <pic:spPr>
                    <a:xfrm>
                      <a:off x="0" y="0"/>
                      <a:ext cx="2895992" cy="2010220"/>
                    </a:xfrm>
                    <a:prstGeom prst="rect">
                      <a:avLst/>
                    </a:prstGeom>
                    <a:ln>
                      <a:solidFill>
                        <a:schemeClr val="tx1"/>
                      </a:solidFill>
                    </a:ln>
                  </pic:spPr>
                </pic:pic>
              </a:graphicData>
            </a:graphic>
          </wp:inline>
        </w:drawing>
      </w:r>
    </w:p>
    <w:p w14:paraId="67CBB32C" w14:textId="6ED24D65" w:rsidR="00E33E46" w:rsidRDefault="00E33E46" w:rsidP="007E53B8">
      <w:pPr>
        <w:pStyle w:val="FigureCaption"/>
      </w:pPr>
      <w:bookmarkStart w:id="164" w:name="_Toc73870084"/>
      <w:r>
        <w:t xml:space="preserve">Figure 8: </w:t>
      </w:r>
      <w:r w:rsidR="008B4625">
        <w:t>Set New</w:t>
      </w:r>
      <w:r>
        <w:t xml:space="preserve"> Password</w:t>
      </w:r>
      <w:bookmarkEnd w:id="164"/>
    </w:p>
    <w:p w14:paraId="514310AA" w14:textId="30B57549" w:rsidR="00ED2357" w:rsidRDefault="00ED2357" w:rsidP="007F7176">
      <w:pPr>
        <w:pStyle w:val="BodyText2"/>
        <w:numPr>
          <w:ilvl w:val="0"/>
          <w:numId w:val="27"/>
        </w:numPr>
      </w:pPr>
      <w:r>
        <w:t>Enter a new password.</w:t>
      </w:r>
      <w:r w:rsidR="00911AE0">
        <w:t xml:space="preserve"> Click </w:t>
      </w:r>
      <w:r w:rsidR="00911AE0">
        <w:rPr>
          <w:noProof/>
        </w:rPr>
        <w:drawing>
          <wp:inline distT="0" distB="0" distL="0" distR="0" wp14:anchorId="01261764" wp14:editId="3C2BF422">
            <wp:extent cx="200000" cy="1428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ewpasswd.png"/>
                    <pic:cNvPicPr/>
                  </pic:nvPicPr>
                  <pic:blipFill>
                    <a:blip r:embed="rId28"/>
                    <a:stretch>
                      <a:fillRect/>
                    </a:stretch>
                  </pic:blipFill>
                  <pic:spPr>
                    <a:xfrm>
                      <a:off x="0" y="0"/>
                      <a:ext cx="200000" cy="142857"/>
                    </a:xfrm>
                    <a:prstGeom prst="rect">
                      <a:avLst/>
                    </a:prstGeom>
                  </pic:spPr>
                </pic:pic>
              </a:graphicData>
            </a:graphic>
          </wp:inline>
        </w:drawing>
      </w:r>
      <w:r w:rsidR="00310E7E">
        <w:t xml:space="preserve"> </w:t>
      </w:r>
      <w:r w:rsidR="00911AE0">
        <w:t xml:space="preserve">to see the password characters being entered. </w:t>
      </w:r>
      <w:r w:rsidR="004140E9">
        <w:t xml:space="preserve">Click on it again to hide the password characters. </w:t>
      </w:r>
      <w:r w:rsidR="00911AE0">
        <w:t xml:space="preserve">This works like a toggle key. </w:t>
      </w:r>
    </w:p>
    <w:p w14:paraId="1B83DE61" w14:textId="5A328E47" w:rsidR="00ED2357" w:rsidRDefault="00ED2357" w:rsidP="00ED2357">
      <w:pPr>
        <w:pStyle w:val="BodyText2"/>
        <w:numPr>
          <w:ilvl w:val="0"/>
          <w:numId w:val="27"/>
        </w:numPr>
      </w:pPr>
      <w:r>
        <w:t>Re-enter the password.</w:t>
      </w:r>
    </w:p>
    <w:p w14:paraId="60891222" w14:textId="748C81C6" w:rsidR="00ED2357" w:rsidRDefault="00ED2357" w:rsidP="00ED2357">
      <w:pPr>
        <w:pStyle w:val="BodyText2"/>
        <w:numPr>
          <w:ilvl w:val="0"/>
          <w:numId w:val="27"/>
        </w:numPr>
      </w:pPr>
      <w:r>
        <w:t xml:space="preserve">Click </w:t>
      </w:r>
      <w:r w:rsidRPr="00ED2357">
        <w:rPr>
          <w:b/>
          <w:bCs/>
        </w:rPr>
        <w:t>Save</w:t>
      </w:r>
      <w:r>
        <w:t>.</w:t>
      </w:r>
    </w:p>
    <w:p w14:paraId="2FAC979C" w14:textId="2407F948" w:rsidR="004140E9" w:rsidRDefault="004140E9" w:rsidP="00A90D32">
      <w:pPr>
        <w:pStyle w:val="BodyText2"/>
      </w:pPr>
    </w:p>
    <w:p w14:paraId="60F2F21B" w14:textId="04EA5759" w:rsidR="004140E9" w:rsidRDefault="004140E9" w:rsidP="00A90D32">
      <w:pPr>
        <w:pStyle w:val="BodyText2"/>
      </w:pPr>
    </w:p>
    <w:p w14:paraId="2D25AF73" w14:textId="7F9CA86F" w:rsidR="004140E9" w:rsidRDefault="004140E9" w:rsidP="00A90D32">
      <w:pPr>
        <w:pStyle w:val="BodyText2"/>
      </w:pPr>
    </w:p>
    <w:p w14:paraId="37F69B18" w14:textId="4B5AE85B" w:rsidR="004140E9" w:rsidRDefault="004140E9" w:rsidP="00A90D32">
      <w:pPr>
        <w:pStyle w:val="BodyText2"/>
      </w:pPr>
    </w:p>
    <w:p w14:paraId="7990DA19" w14:textId="06C64D5A" w:rsidR="004140E9" w:rsidRDefault="004140E9" w:rsidP="00A90D32">
      <w:pPr>
        <w:pStyle w:val="BodyText2"/>
      </w:pPr>
    </w:p>
    <w:p w14:paraId="009217CB" w14:textId="0B4DC609" w:rsidR="004140E9" w:rsidRDefault="004140E9" w:rsidP="00A90D32">
      <w:pPr>
        <w:pStyle w:val="BodyText2"/>
      </w:pPr>
    </w:p>
    <w:p w14:paraId="41B2FDF8" w14:textId="1FCFD20D" w:rsidR="004140E9" w:rsidRDefault="004140E9" w:rsidP="00A90D32">
      <w:pPr>
        <w:pStyle w:val="BodyText2"/>
      </w:pPr>
    </w:p>
    <w:p w14:paraId="02BA0A81" w14:textId="0B21D2C6" w:rsidR="004140E9" w:rsidRDefault="004140E9" w:rsidP="00A90D32">
      <w:pPr>
        <w:pStyle w:val="BodyText2"/>
      </w:pPr>
    </w:p>
    <w:p w14:paraId="2B9FB027" w14:textId="1630FCE2" w:rsidR="004140E9" w:rsidRDefault="004140E9" w:rsidP="00A90D32">
      <w:pPr>
        <w:pStyle w:val="BodyText2"/>
      </w:pPr>
    </w:p>
    <w:p w14:paraId="70622BD0" w14:textId="72D2F604" w:rsidR="004140E9" w:rsidRDefault="004140E9" w:rsidP="00A90D32">
      <w:pPr>
        <w:pStyle w:val="BodyText2"/>
      </w:pPr>
    </w:p>
    <w:p w14:paraId="2234E41A" w14:textId="0CE95E71" w:rsidR="004140E9" w:rsidRDefault="004140E9" w:rsidP="00A90D32">
      <w:pPr>
        <w:pStyle w:val="BodyText2"/>
      </w:pPr>
    </w:p>
    <w:p w14:paraId="6FD8C5C0" w14:textId="3A59BF17" w:rsidR="00C47287" w:rsidRDefault="00C47287" w:rsidP="00A90D32">
      <w:pPr>
        <w:pStyle w:val="BodyText2"/>
      </w:pPr>
    </w:p>
    <w:p w14:paraId="2004AEAC" w14:textId="77777777" w:rsidR="00FB36A4" w:rsidRDefault="00FB36A4" w:rsidP="00A90D32">
      <w:pPr>
        <w:pStyle w:val="BodyText2"/>
      </w:pPr>
    </w:p>
    <w:p w14:paraId="2AD42407" w14:textId="299FF875" w:rsidR="004140E9" w:rsidRDefault="004140E9" w:rsidP="00A90D32">
      <w:pPr>
        <w:pStyle w:val="BodyText2"/>
      </w:pPr>
    </w:p>
    <w:p w14:paraId="790B61EA" w14:textId="77777777" w:rsidR="00F5488A" w:rsidRDefault="00F5488A" w:rsidP="00A90D32">
      <w:pPr>
        <w:pStyle w:val="BodyText2"/>
      </w:pPr>
    </w:p>
    <w:p w14:paraId="75B37640" w14:textId="77777777" w:rsidR="00FB08E2" w:rsidRDefault="00FB08E2" w:rsidP="002A39C9">
      <w:pPr>
        <w:pStyle w:val="Heading2"/>
      </w:pPr>
      <w:bookmarkStart w:id="165" w:name="_Toc31900103"/>
      <w:bookmarkStart w:id="166" w:name="_Toc31900170"/>
      <w:bookmarkStart w:id="167" w:name="_Toc31900292"/>
      <w:bookmarkStart w:id="168" w:name="_Toc33605938"/>
      <w:r>
        <w:lastRenderedPageBreak/>
        <w:t>Application User Interface</w:t>
      </w:r>
      <w:bookmarkEnd w:id="165"/>
      <w:bookmarkEnd w:id="166"/>
      <w:bookmarkEnd w:id="167"/>
      <w:bookmarkEnd w:id="168"/>
    </w:p>
    <w:p w14:paraId="00CC62CD" w14:textId="2DE927B0" w:rsidR="000249E9" w:rsidRPr="000249E9" w:rsidRDefault="000249E9" w:rsidP="000249E9">
      <w:pPr>
        <w:pStyle w:val="BodyText2"/>
      </w:pPr>
      <w:r>
        <w:t>On logging into the application successfully, the</w:t>
      </w:r>
      <w:r w:rsidR="00E1361A">
        <w:t xml:space="preserve"> CEIR Importer Portal</w:t>
      </w:r>
      <w:r>
        <w:t xml:space="preserve"> Home page appears.</w:t>
      </w:r>
    </w:p>
    <w:bookmarkStart w:id="169" w:name="_Toc73870085"/>
    <w:p w14:paraId="42CF91B8" w14:textId="77777777" w:rsidR="00692933" w:rsidRDefault="00692933" w:rsidP="007E53B8">
      <w:pPr>
        <w:pStyle w:val="FigureCaption"/>
      </w:pPr>
      <w:r>
        <w:rPr>
          <w:noProof/>
        </w:rPr>
        <mc:AlternateContent>
          <mc:Choice Requires="wps">
            <w:drawing>
              <wp:anchor distT="0" distB="0" distL="114300" distR="114300" simplePos="0" relativeHeight="251671552" behindDoc="0" locked="0" layoutInCell="1" allowOverlap="1" wp14:anchorId="7F229AB6" wp14:editId="7D7093A1">
                <wp:simplePos x="0" y="0"/>
                <wp:positionH relativeFrom="margin">
                  <wp:posOffset>4570974</wp:posOffset>
                </wp:positionH>
                <wp:positionV relativeFrom="paragraph">
                  <wp:posOffset>10795</wp:posOffset>
                </wp:positionV>
                <wp:extent cx="730201" cy="190500"/>
                <wp:effectExtent l="0" t="0" r="13335" b="19050"/>
                <wp:wrapNone/>
                <wp:docPr id="10" name="Rectangle 10"/>
                <wp:cNvGraphicFramePr/>
                <a:graphic xmlns:a="http://schemas.openxmlformats.org/drawingml/2006/main">
                  <a:graphicData uri="http://schemas.microsoft.com/office/word/2010/wordprocessingShape">
                    <wps:wsp>
                      <wps:cNvSpPr/>
                      <wps:spPr>
                        <a:xfrm>
                          <a:off x="0" y="0"/>
                          <a:ext cx="730201" cy="190500"/>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996F5" id="Rectangle 10" o:spid="_x0000_s1026" style="position:absolute;margin-left:359.9pt;margin-top:.85pt;width:57.5pt;height:1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" filled="f" strokecolor="#ffc000 [3207]" strokeweight="2pt">
                <w10:wrap anchorx="margin"/>
              </v:rect>
            </w:pict>
          </mc:Fallback>
        </mc:AlternateContent>
      </w:r>
      <w:r>
        <w:rPr>
          <w:noProof/>
        </w:rPr>
        <mc:AlternateContent>
          <mc:Choice Requires="wps">
            <w:drawing>
              <wp:anchor distT="0" distB="0" distL="114300" distR="114300" simplePos="0" relativeHeight="251732992" behindDoc="0" locked="0" layoutInCell="1" allowOverlap="1" wp14:anchorId="6631B050" wp14:editId="79AE318C">
                <wp:simplePos x="0" y="0"/>
                <wp:positionH relativeFrom="column">
                  <wp:posOffset>7767</wp:posOffset>
                </wp:positionH>
                <wp:positionV relativeFrom="paragraph">
                  <wp:posOffset>11821</wp:posOffset>
                </wp:positionV>
                <wp:extent cx="5281246" cy="2291861"/>
                <wp:effectExtent l="0" t="0" r="15240" b="13335"/>
                <wp:wrapNone/>
                <wp:docPr id="272" name="Rectangle 272"/>
                <wp:cNvGraphicFramePr/>
                <a:graphic xmlns:a="http://schemas.openxmlformats.org/drawingml/2006/main">
                  <a:graphicData uri="http://schemas.microsoft.com/office/word/2010/wordprocessingShape">
                    <wps:wsp>
                      <wps:cNvSpPr/>
                      <wps:spPr>
                        <a:xfrm>
                          <a:off x="0" y="0"/>
                          <a:ext cx="5281246" cy="22918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E2BFC" id="Rectangle 272" o:spid="_x0000_s1026" style="position:absolute;margin-left:.6pt;margin-top:.95pt;width:415.85pt;height:180.4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" filled="f" strokecolor="#1f4d78 [1604]" strokeweight="1pt"/>
            </w:pict>
          </mc:Fallback>
        </mc:AlternateContent>
      </w:r>
      <w:r w:rsidRPr="00692933">
        <w:rPr>
          <w:noProof/>
        </w:rPr>
        <w:drawing>
          <wp:inline distT="0" distB="0" distL="0" distR="0" wp14:anchorId="11C1C58B" wp14:editId="0815BF3B">
            <wp:extent cx="5278755" cy="2256790"/>
            <wp:effectExtent l="0" t="0" r="0" b="0"/>
            <wp:docPr id="270" name="Picture 10">
              <a:extLst xmlns:a="http://schemas.openxmlformats.org/drawingml/2006/main">
                <a:ext uri="{FF2B5EF4-FFF2-40B4-BE49-F238E27FC236}">
                  <a16:creationId xmlns:a16="http://schemas.microsoft.com/office/drawing/2014/main" id="{8A766C44-2DD3-4556-B50E-39B828B18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766C44-2DD3-4556-B50E-39B828B18EC4}"/>
                        </a:ext>
                      </a:extLst>
                    </pic:cNvPr>
                    <pic:cNvPicPr>
                      <a:picLocks noChangeAspect="1"/>
                    </pic:cNvPicPr>
                  </pic:nvPicPr>
                  <pic:blipFill>
                    <a:blip r:embed="rId25"/>
                    <a:stretch>
                      <a:fillRect/>
                    </a:stretch>
                  </pic:blipFill>
                  <pic:spPr>
                    <a:xfrm>
                      <a:off x="0" y="0"/>
                      <a:ext cx="5278755" cy="2256790"/>
                    </a:xfrm>
                    <a:prstGeom prst="rect">
                      <a:avLst/>
                    </a:prstGeom>
                  </pic:spPr>
                </pic:pic>
              </a:graphicData>
            </a:graphic>
          </wp:inline>
        </w:drawing>
      </w:r>
      <w:bookmarkEnd w:id="169"/>
    </w:p>
    <w:p w14:paraId="0C2829EC" w14:textId="62DC91BB" w:rsidR="005271B7" w:rsidRDefault="005271B7" w:rsidP="007E53B8">
      <w:pPr>
        <w:pStyle w:val="FigureCaption"/>
      </w:pPr>
      <w:bookmarkStart w:id="170" w:name="_Toc73870086"/>
      <w:r>
        <w:t xml:space="preserve">Figure </w:t>
      </w:r>
      <w:r w:rsidR="00E33E46">
        <w:t>9</w:t>
      </w:r>
      <w:r>
        <w:t>: Home Page</w:t>
      </w:r>
      <w:bookmarkEnd w:id="170"/>
    </w:p>
    <w:p w14:paraId="59D298DE" w14:textId="3FF44D3C" w:rsidR="003F3870" w:rsidRDefault="003F3870" w:rsidP="00FB08E2">
      <w:pPr>
        <w:pStyle w:val="BodyText2"/>
      </w:pPr>
      <w:r>
        <w:t xml:space="preserve">The </w:t>
      </w:r>
      <w:r w:rsidR="004463DD">
        <w:t>H</w:t>
      </w:r>
      <w:r w:rsidR="00FE5D81">
        <w:t xml:space="preserve">ome </w:t>
      </w:r>
      <w:r>
        <w:t xml:space="preserve">page has all the </w:t>
      </w:r>
      <w:r w:rsidR="00933CA4">
        <w:t xml:space="preserve">feature </w:t>
      </w:r>
      <w:r>
        <w:t>menus on the left panel.</w:t>
      </w:r>
    </w:p>
    <w:p w14:paraId="650A3CCE" w14:textId="2FA5DB43" w:rsidR="003F3870" w:rsidRDefault="003F3870" w:rsidP="00FB08E2">
      <w:pPr>
        <w:pStyle w:val="BodyText2"/>
      </w:pPr>
      <w:r>
        <w:t xml:space="preserve">The center of the page is the </w:t>
      </w:r>
      <w:r w:rsidR="00FE5D81">
        <w:t>D</w:t>
      </w:r>
      <w:r>
        <w:t>ashboard.</w:t>
      </w:r>
    </w:p>
    <w:p w14:paraId="7BDD039E" w14:textId="14F017ED" w:rsidR="00FB08E2" w:rsidRDefault="00FB08E2" w:rsidP="00FB08E2">
      <w:pPr>
        <w:pStyle w:val="BodyText2"/>
      </w:pPr>
      <w:r>
        <w:t>The top right corner of the screen displays the following menu</w:t>
      </w:r>
      <w:r w:rsidR="00643EDD">
        <w:t xml:space="preserve"> options</w:t>
      </w:r>
      <w:r>
        <w:t>:</w:t>
      </w:r>
    </w:p>
    <w:p w14:paraId="6CBA062F" w14:textId="5AD7FA9D" w:rsidR="00C47287" w:rsidRPr="00C47287" w:rsidRDefault="00C47287" w:rsidP="00DC39E0">
      <w:pPr>
        <w:pStyle w:val="BodyText2"/>
        <w:numPr>
          <w:ilvl w:val="0"/>
          <w:numId w:val="19"/>
        </w:numPr>
      </w:pPr>
      <w:r w:rsidRPr="00E40E9F">
        <w:rPr>
          <w:b/>
          <w:bCs/>
        </w:rPr>
        <w:t>Download</w:t>
      </w:r>
      <w:r w:rsidRPr="00E40E9F">
        <w:t>:</w:t>
      </w:r>
      <w:r>
        <w:t xml:space="preserve"> Click to download th</w:t>
      </w:r>
      <w:r w:rsidR="00E40E9F">
        <w:t>is</w:t>
      </w:r>
      <w:r>
        <w:t xml:space="preserve"> user manual. </w:t>
      </w:r>
    </w:p>
    <w:p w14:paraId="68E0D023" w14:textId="0BD26367" w:rsidR="00FB08E2" w:rsidRDefault="00530228" w:rsidP="00DC39E0">
      <w:pPr>
        <w:pStyle w:val="BodyText2"/>
        <w:numPr>
          <w:ilvl w:val="0"/>
          <w:numId w:val="19"/>
        </w:numPr>
      </w:pPr>
      <w:r>
        <w:rPr>
          <w:b/>
          <w:bCs/>
        </w:rPr>
        <w:t>English</w:t>
      </w:r>
      <w:r w:rsidR="00FB08E2">
        <w:t xml:space="preserve">: </w:t>
      </w:r>
      <w:r>
        <w:t>Select</w:t>
      </w:r>
      <w:r w:rsidR="00FB08E2">
        <w:t xml:space="preserve"> </w:t>
      </w:r>
      <w:r w:rsidR="00FB08E2" w:rsidRPr="00FE5D81">
        <w:rPr>
          <w:b/>
          <w:bCs/>
        </w:rPr>
        <w:t>English</w:t>
      </w:r>
      <w:r w:rsidR="00FB08E2">
        <w:t xml:space="preserve"> or </w:t>
      </w:r>
      <w:r w:rsidR="00FB08E2" w:rsidRPr="00FE5D81">
        <w:rPr>
          <w:b/>
          <w:bCs/>
        </w:rPr>
        <w:t>Khmer</w:t>
      </w:r>
      <w:r w:rsidR="00FB08E2">
        <w:t>. All the</w:t>
      </w:r>
      <w:r w:rsidR="00643EDD">
        <w:t xml:space="preserve"> field and column</w:t>
      </w:r>
      <w:r w:rsidR="00FB08E2">
        <w:t xml:space="preserve"> labels appear in the selected language.</w:t>
      </w:r>
      <w:r w:rsidR="00BD7ABF">
        <w:t xml:space="preserve"> User inputs are, however, in English.</w:t>
      </w:r>
    </w:p>
    <w:p w14:paraId="2083C34D" w14:textId="7BE094DE" w:rsidR="008D6E09" w:rsidRDefault="008D6E09" w:rsidP="00956603">
      <w:pPr>
        <w:pStyle w:val="BodyText2"/>
        <w:ind w:left="709"/>
        <w:jc w:val="center"/>
      </w:pPr>
      <w:r>
        <w:rPr>
          <w:noProof/>
        </w:rPr>
        <w:drawing>
          <wp:inline distT="0" distB="0" distL="0" distR="0" wp14:anchorId="71BBF4C4" wp14:editId="7C7775E0">
            <wp:extent cx="706120" cy="574040"/>
            <wp:effectExtent l="19050" t="19050" r="17780" b="1651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anguage.png"/>
                    <pic:cNvPicPr/>
                  </pic:nvPicPr>
                  <pic:blipFill rotWithShape="1">
                    <a:blip r:embed="rId29"/>
                    <a:srcRect r="86621" b="80634"/>
                    <a:stretch/>
                  </pic:blipFill>
                  <pic:spPr bwMode="auto">
                    <a:xfrm>
                      <a:off x="0" y="0"/>
                      <a:ext cx="706265" cy="5741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460BBA" w14:textId="77777777" w:rsidR="00FB08E2" w:rsidRPr="00933CA4" w:rsidRDefault="00AC7A71" w:rsidP="00DC39E0">
      <w:pPr>
        <w:pStyle w:val="BodyText2"/>
        <w:numPr>
          <w:ilvl w:val="0"/>
          <w:numId w:val="19"/>
        </w:numPr>
      </w:pPr>
      <w:r w:rsidRPr="00933CA4">
        <w:rPr>
          <w:noProof/>
        </w:rPr>
        <w:drawing>
          <wp:inline distT="0" distB="0" distL="0" distR="0" wp14:anchorId="35A6F2AE" wp14:editId="60B8CDAF">
            <wp:extent cx="304800" cy="335280"/>
            <wp:effectExtent l="0" t="0" r="0" b="7620"/>
            <wp:docPr id="128" name="Picture 1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user profile.gif"/>
                    <pic:cNvPicPr/>
                  </pic:nvPicPr>
                  <pic:blipFill>
                    <a:blip r:embed="rId30">
                      <a:extLst>
                        <a:ext uri="{28A0092B-C50C-407E-A947-70E740481C1C}">
                          <a14:useLocalDpi xmlns:a14="http://schemas.microsoft.com/office/drawing/2010/main" val="0"/>
                        </a:ext>
                      </a:extLst>
                    </a:blip>
                    <a:stretch>
                      <a:fillRect/>
                    </a:stretch>
                  </pic:blipFill>
                  <pic:spPr>
                    <a:xfrm>
                      <a:off x="0" y="0"/>
                      <a:ext cx="306772" cy="337449"/>
                    </a:xfrm>
                    <a:prstGeom prst="rect">
                      <a:avLst/>
                    </a:prstGeom>
                  </pic:spPr>
                </pic:pic>
              </a:graphicData>
            </a:graphic>
          </wp:inline>
        </w:drawing>
      </w:r>
      <w:r w:rsidRPr="00933CA4">
        <w:t>(</w:t>
      </w:r>
      <w:r w:rsidR="00FB08E2" w:rsidRPr="00933CA4">
        <w:rPr>
          <w:b/>
          <w:bCs/>
        </w:rPr>
        <w:t>User profile</w:t>
      </w:r>
      <w:r w:rsidRPr="00933CA4">
        <w:t>)</w:t>
      </w:r>
      <w:r w:rsidR="00FB08E2" w:rsidRPr="00933CA4">
        <w:t xml:space="preserve">: Click </w:t>
      </w:r>
      <w:r w:rsidR="00643EDD" w:rsidRPr="00933CA4">
        <w:t>on it</w:t>
      </w:r>
      <w:r w:rsidR="00FB08E2" w:rsidRPr="00933CA4">
        <w:t xml:space="preserve"> to see the following menu</w:t>
      </w:r>
      <w:r w:rsidR="00643EDD" w:rsidRPr="00933CA4">
        <w:t>:</w:t>
      </w:r>
    </w:p>
    <w:p w14:paraId="7F3CA573" w14:textId="4521A785" w:rsidR="00FB08E2" w:rsidRDefault="00692933" w:rsidP="00956603">
      <w:pPr>
        <w:pStyle w:val="BodyText2"/>
        <w:ind w:left="709"/>
        <w:jc w:val="center"/>
      </w:pPr>
      <w:r>
        <w:rPr>
          <w:noProof/>
        </w:rPr>
        <mc:AlternateContent>
          <mc:Choice Requires="wps">
            <w:drawing>
              <wp:anchor distT="0" distB="0" distL="114300" distR="114300" simplePos="0" relativeHeight="251734016" behindDoc="0" locked="0" layoutInCell="1" allowOverlap="1" wp14:anchorId="3724812B" wp14:editId="479FF393">
                <wp:simplePos x="0" y="0"/>
                <wp:positionH relativeFrom="column">
                  <wp:posOffset>2246874</wp:posOffset>
                </wp:positionH>
                <wp:positionV relativeFrom="paragraph">
                  <wp:posOffset>9037</wp:posOffset>
                </wp:positionV>
                <wp:extent cx="1260231" cy="978876"/>
                <wp:effectExtent l="0" t="0" r="16510" b="12065"/>
                <wp:wrapNone/>
                <wp:docPr id="276" name="Rectangle 276"/>
                <wp:cNvGraphicFramePr/>
                <a:graphic xmlns:a="http://schemas.openxmlformats.org/drawingml/2006/main">
                  <a:graphicData uri="http://schemas.microsoft.com/office/word/2010/wordprocessingShape">
                    <wps:wsp>
                      <wps:cNvSpPr/>
                      <wps:spPr>
                        <a:xfrm>
                          <a:off x="0" y="0"/>
                          <a:ext cx="1260231" cy="9788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987B" id="Rectangle 276" o:spid="_x0000_s1026" style="position:absolute;margin-left:176.9pt;margin-top:.7pt;width:99.25pt;height:77.1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" filled="f" strokecolor="black [3213]" strokeweight="1pt"/>
            </w:pict>
          </mc:Fallback>
        </mc:AlternateContent>
      </w:r>
      <w:r w:rsidRPr="00692933">
        <w:rPr>
          <w:noProof/>
        </w:rPr>
        <w:drawing>
          <wp:inline distT="0" distB="0" distL="0" distR="0" wp14:anchorId="08A5804F" wp14:editId="766ECE13">
            <wp:extent cx="1259974" cy="990600"/>
            <wp:effectExtent l="0" t="0" r="0" b="0"/>
            <wp:docPr id="273" name="Picture 8">
              <a:extLst xmlns:a="http://schemas.openxmlformats.org/drawingml/2006/main">
                <a:ext uri="{FF2B5EF4-FFF2-40B4-BE49-F238E27FC236}">
                  <a16:creationId xmlns:a16="http://schemas.microsoft.com/office/drawing/2014/main" id="{DE6232DB-9591-4EF5-A7D9-A27ED86D4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E6232DB-9591-4EF5-A7D9-A27ED86D4C66}"/>
                        </a:ext>
                      </a:extLst>
                    </pic:cNvPr>
                    <pic:cNvPicPr>
                      <a:picLocks noChangeAspect="1"/>
                    </pic:cNvPicPr>
                  </pic:nvPicPr>
                  <pic:blipFill>
                    <a:blip r:embed="rId31"/>
                    <a:stretch>
                      <a:fillRect/>
                    </a:stretch>
                  </pic:blipFill>
                  <pic:spPr>
                    <a:xfrm>
                      <a:off x="0" y="0"/>
                      <a:ext cx="1275505" cy="1002810"/>
                    </a:xfrm>
                    <a:prstGeom prst="rect">
                      <a:avLst/>
                    </a:prstGeom>
                  </pic:spPr>
                </pic:pic>
              </a:graphicData>
            </a:graphic>
          </wp:inline>
        </w:drawing>
      </w:r>
    </w:p>
    <w:p w14:paraId="3867360E" w14:textId="3FF5526B" w:rsidR="00FB08E2" w:rsidRDefault="005A582E" w:rsidP="00DC39E0">
      <w:pPr>
        <w:pStyle w:val="BodyText2"/>
        <w:numPr>
          <w:ilvl w:val="0"/>
          <w:numId w:val="20"/>
        </w:numPr>
      </w:pPr>
      <w:r>
        <w:rPr>
          <w:b/>
          <w:bCs/>
          <w:noProof/>
        </w:rPr>
        <w:drawing>
          <wp:inline distT="0" distB="0" distL="0" distR="0" wp14:anchorId="78555F3A" wp14:editId="53522B0F">
            <wp:extent cx="152400" cy="15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png"/>
                    <pic:cNvPicPr/>
                  </pic:nvPicPr>
                  <pic:blipFill>
                    <a:blip r:embed="rId32"/>
                    <a:stretch>
                      <a:fillRect/>
                    </a:stretch>
                  </pic:blipFill>
                  <pic:spPr>
                    <a:xfrm>
                      <a:off x="0" y="0"/>
                      <a:ext cx="159386" cy="159386"/>
                    </a:xfrm>
                    <a:prstGeom prst="rect">
                      <a:avLst/>
                    </a:prstGeom>
                  </pic:spPr>
                </pic:pic>
              </a:graphicData>
            </a:graphic>
          </wp:inline>
        </w:drawing>
      </w:r>
      <w:r w:rsidR="00933CA4">
        <w:rPr>
          <w:b/>
          <w:bCs/>
        </w:rPr>
        <w:t xml:space="preserve"> </w:t>
      </w:r>
      <w:r w:rsidRPr="00933CA4">
        <w:t>(</w:t>
      </w:r>
      <w:r w:rsidR="00FB08E2" w:rsidRPr="00A15427">
        <w:rPr>
          <w:b/>
          <w:bCs/>
        </w:rPr>
        <w:t>Edit Info</w:t>
      </w:r>
      <w:r w:rsidRPr="00933CA4">
        <w:t>)</w:t>
      </w:r>
      <w:r w:rsidR="00FB08E2">
        <w:t xml:space="preserve">: Click on it to modify </w:t>
      </w:r>
      <w:r w:rsidR="00B12230">
        <w:t>the</w:t>
      </w:r>
      <w:r w:rsidR="00FB08E2">
        <w:t xml:space="preserve"> registered information. </w:t>
      </w:r>
      <w:r w:rsidR="00B12230">
        <w:t xml:space="preserve">The </w:t>
      </w:r>
      <w:r w:rsidR="00B12230" w:rsidRPr="005A582E">
        <w:rPr>
          <w:b/>
          <w:bCs/>
        </w:rPr>
        <w:t>Edit Information</w:t>
      </w:r>
      <w:r w:rsidR="00B12230">
        <w:t xml:space="preserve"> page opens.</w:t>
      </w:r>
    </w:p>
    <w:p w14:paraId="6A917A38" w14:textId="6E1179DE" w:rsidR="00FB08E2" w:rsidRDefault="00A3623D" w:rsidP="009E7898">
      <w:pPr>
        <w:pStyle w:val="BodyText2"/>
        <w:ind w:left="709"/>
        <w:jc w:val="center"/>
      </w:pPr>
      <w:r>
        <w:rPr>
          <w:noProof/>
        </w:rPr>
        <w:lastRenderedPageBreak/>
        <mc:AlternateContent>
          <mc:Choice Requires="wps">
            <w:drawing>
              <wp:anchor distT="0" distB="0" distL="114300" distR="114300" simplePos="0" relativeHeight="251757568" behindDoc="0" locked="0" layoutInCell="1" allowOverlap="1" wp14:anchorId="77447CC0" wp14:editId="2223C0F9">
                <wp:simplePos x="0" y="0"/>
                <wp:positionH relativeFrom="column">
                  <wp:posOffset>622391</wp:posOffset>
                </wp:positionH>
                <wp:positionV relativeFrom="paragraph">
                  <wp:posOffset>-11521</wp:posOffset>
                </wp:positionV>
                <wp:extent cx="4465864" cy="4196443"/>
                <wp:effectExtent l="0" t="0" r="11430" b="13970"/>
                <wp:wrapNone/>
                <wp:docPr id="449" name="Rectangle 449"/>
                <wp:cNvGraphicFramePr/>
                <a:graphic xmlns:a="http://schemas.openxmlformats.org/drawingml/2006/main">
                  <a:graphicData uri="http://schemas.microsoft.com/office/word/2010/wordprocessingShape">
                    <wps:wsp>
                      <wps:cNvSpPr/>
                      <wps:spPr>
                        <a:xfrm>
                          <a:off x="0" y="0"/>
                          <a:ext cx="4465864" cy="41964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E6AC94" id="Rectangle 449" o:spid="_x0000_s1026" style="position:absolute;margin-left:49pt;margin-top:-.9pt;width:351.65pt;height:330.4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" filled="f" strokecolor="black [3213]" strokeweight="1pt"/>
            </w:pict>
          </mc:Fallback>
        </mc:AlternateContent>
      </w:r>
      <w:r>
        <w:rPr>
          <w:noProof/>
        </w:rPr>
        <w:drawing>
          <wp:inline distT="0" distB="0" distL="0" distR="0" wp14:anchorId="5FC2FF1B" wp14:editId="50B4A3F1">
            <wp:extent cx="4475118" cy="4180114"/>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3171" cy="4187636"/>
                    </a:xfrm>
                    <a:prstGeom prst="rect">
                      <a:avLst/>
                    </a:prstGeom>
                  </pic:spPr>
                </pic:pic>
              </a:graphicData>
            </a:graphic>
          </wp:inline>
        </w:drawing>
      </w:r>
    </w:p>
    <w:p w14:paraId="6A0AACF4" w14:textId="39C82F64" w:rsidR="005271B7" w:rsidRDefault="005A582E" w:rsidP="007E53B8">
      <w:pPr>
        <w:pStyle w:val="FigureCaption"/>
      </w:pPr>
      <w:r>
        <w:t xml:space="preserve">       </w:t>
      </w:r>
      <w:bookmarkStart w:id="171" w:name="_Toc73870087"/>
      <w:r w:rsidR="005271B7">
        <w:t xml:space="preserve">Figure </w:t>
      </w:r>
      <w:r w:rsidR="00E33E46">
        <w:t>10</w:t>
      </w:r>
      <w:r w:rsidR="005271B7">
        <w:t>: Edit Information</w:t>
      </w:r>
      <w:bookmarkEnd w:id="171"/>
    </w:p>
    <w:p w14:paraId="4C424ACA" w14:textId="4DD4512B" w:rsidR="00FF11C2" w:rsidRDefault="00AD346F" w:rsidP="00913D88">
      <w:pPr>
        <w:pStyle w:val="BodyText2"/>
        <w:numPr>
          <w:ilvl w:val="0"/>
          <w:numId w:val="21"/>
        </w:numPr>
      </w:pPr>
      <w:r>
        <w:t>Make the required changes.</w:t>
      </w:r>
    </w:p>
    <w:p w14:paraId="653ABFA7" w14:textId="0F800C60" w:rsidR="00AD346F" w:rsidRDefault="00AD346F" w:rsidP="00913D88">
      <w:pPr>
        <w:pStyle w:val="BodyText2"/>
        <w:numPr>
          <w:ilvl w:val="0"/>
          <w:numId w:val="21"/>
        </w:numPr>
      </w:pPr>
      <w:r>
        <w:t xml:space="preserve">Click </w:t>
      </w:r>
      <w:r w:rsidR="00C53D8C">
        <w:rPr>
          <w:b/>
          <w:bCs/>
        </w:rPr>
        <w:t>Update</w:t>
      </w:r>
      <w:r>
        <w:t xml:space="preserve"> to save the changes.</w:t>
      </w:r>
      <w:r w:rsidR="00C53D8C">
        <w:t xml:space="preserve"> OTP is sent to the user in case contact number or email id is changed. In all other cases, user is prompted to enter the password for confirmation of edit profile.</w:t>
      </w:r>
    </w:p>
    <w:p w14:paraId="63C28D78" w14:textId="6EFB7646" w:rsidR="00FB08E2" w:rsidRDefault="00933CA4" w:rsidP="00DC39E0">
      <w:pPr>
        <w:pStyle w:val="BodyText2"/>
        <w:numPr>
          <w:ilvl w:val="0"/>
          <w:numId w:val="20"/>
        </w:numPr>
      </w:pPr>
      <w:r w:rsidRPr="00933CA4">
        <w:rPr>
          <w:b/>
          <w:bCs/>
          <w:noProof/>
        </w:rPr>
        <w:drawing>
          <wp:inline distT="0" distB="0" distL="0" distR="0" wp14:anchorId="356D2CB4" wp14:editId="6BEE66B5">
            <wp:extent cx="152400" cy="14325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ngePassword.png"/>
                    <pic:cNvPicPr/>
                  </pic:nvPicPr>
                  <pic:blipFill>
                    <a:blip r:embed="rId34"/>
                    <a:stretch>
                      <a:fillRect/>
                    </a:stretch>
                  </pic:blipFill>
                  <pic:spPr>
                    <a:xfrm>
                      <a:off x="0" y="0"/>
                      <a:ext cx="158282" cy="148785"/>
                    </a:xfrm>
                    <a:prstGeom prst="rect">
                      <a:avLst/>
                    </a:prstGeom>
                  </pic:spPr>
                </pic:pic>
              </a:graphicData>
            </a:graphic>
          </wp:inline>
        </w:drawing>
      </w:r>
      <w:r w:rsidRPr="00933CA4">
        <w:rPr>
          <w:b/>
          <w:bCs/>
        </w:rPr>
        <w:t xml:space="preserve"> </w:t>
      </w:r>
      <w:r w:rsidRPr="00933CA4">
        <w:t>(</w:t>
      </w:r>
      <w:r w:rsidR="00FB08E2" w:rsidRPr="00933CA4">
        <w:rPr>
          <w:b/>
          <w:bCs/>
        </w:rPr>
        <w:t>Change Password</w:t>
      </w:r>
      <w:r w:rsidRPr="00933CA4">
        <w:t>)</w:t>
      </w:r>
      <w:r w:rsidR="00FB08E2" w:rsidRPr="00933CA4">
        <w:t>:</w:t>
      </w:r>
      <w:r w:rsidR="00FB08E2">
        <w:t xml:space="preserve"> Click on it change </w:t>
      </w:r>
      <w:r w:rsidR="00ED2357">
        <w:t>the</w:t>
      </w:r>
      <w:r w:rsidR="00FB08E2">
        <w:t xml:space="preserve"> login password. </w:t>
      </w:r>
    </w:p>
    <w:p w14:paraId="39BA30FA" w14:textId="5C924A8F" w:rsidR="00FB08E2" w:rsidRDefault="008B4625" w:rsidP="0036447D">
      <w:pPr>
        <w:pStyle w:val="BodyText2"/>
        <w:ind w:firstLine="709"/>
        <w:jc w:val="center"/>
      </w:pPr>
      <w:r>
        <w:rPr>
          <w:noProof/>
        </w:rPr>
        <w:drawing>
          <wp:inline distT="0" distB="0" distL="0" distR="0" wp14:anchorId="734339AC" wp14:editId="719DC767">
            <wp:extent cx="3360680" cy="2081893"/>
            <wp:effectExtent l="19050" t="19050" r="11430" b="139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nge password.png"/>
                    <pic:cNvPicPr/>
                  </pic:nvPicPr>
                  <pic:blipFill>
                    <a:blip r:embed="rId35"/>
                    <a:stretch>
                      <a:fillRect/>
                    </a:stretch>
                  </pic:blipFill>
                  <pic:spPr>
                    <a:xfrm>
                      <a:off x="0" y="0"/>
                      <a:ext cx="3375011" cy="2090771"/>
                    </a:xfrm>
                    <a:prstGeom prst="rect">
                      <a:avLst/>
                    </a:prstGeom>
                    <a:ln>
                      <a:solidFill>
                        <a:schemeClr val="tx1"/>
                      </a:solidFill>
                    </a:ln>
                  </pic:spPr>
                </pic:pic>
              </a:graphicData>
            </a:graphic>
          </wp:inline>
        </w:drawing>
      </w:r>
    </w:p>
    <w:p w14:paraId="36F5AE61" w14:textId="358B3089" w:rsidR="005271B7" w:rsidRDefault="00FF11C2" w:rsidP="007E53B8">
      <w:pPr>
        <w:pStyle w:val="FigureCaption"/>
      </w:pPr>
      <w:r>
        <w:lastRenderedPageBreak/>
        <w:t xml:space="preserve">    </w:t>
      </w:r>
      <w:bookmarkStart w:id="172" w:name="_Toc73870088"/>
      <w:r w:rsidR="005271B7">
        <w:t xml:space="preserve">Figure </w:t>
      </w:r>
      <w:r w:rsidR="00E33E46">
        <w:t>11</w:t>
      </w:r>
      <w:r w:rsidR="005271B7">
        <w:t>: Change Password</w:t>
      </w:r>
      <w:bookmarkEnd w:id="172"/>
    </w:p>
    <w:p w14:paraId="0A2F84A0" w14:textId="407BB132" w:rsidR="00643EDD" w:rsidRDefault="00A15427" w:rsidP="009C1BC0">
      <w:pPr>
        <w:pStyle w:val="BodyText2"/>
        <w:numPr>
          <w:ilvl w:val="0"/>
          <w:numId w:val="48"/>
        </w:numPr>
      </w:pPr>
      <w:r w:rsidRPr="00310E7E">
        <w:rPr>
          <w:b/>
          <w:bCs/>
        </w:rPr>
        <w:t>Old Password</w:t>
      </w:r>
      <w:r>
        <w:t xml:space="preserve">: </w:t>
      </w:r>
      <w:r w:rsidR="00643EDD">
        <w:t xml:space="preserve">Enter </w:t>
      </w:r>
      <w:r w:rsidR="00ED2357">
        <w:t>the</w:t>
      </w:r>
      <w:r w:rsidR="00643EDD">
        <w:t xml:space="preserve"> </w:t>
      </w:r>
      <w:r>
        <w:t>existing</w:t>
      </w:r>
      <w:r w:rsidR="00643EDD">
        <w:t xml:space="preserve"> password.</w:t>
      </w:r>
      <w:r w:rsidR="005261D1">
        <w:t xml:space="preserve"> </w:t>
      </w:r>
      <w:r w:rsidR="00310E7E">
        <w:t xml:space="preserve">Click </w:t>
      </w:r>
      <w:r w:rsidR="00310E7E">
        <w:rPr>
          <w:noProof/>
        </w:rPr>
        <w:drawing>
          <wp:inline distT="0" distB="0" distL="0" distR="0" wp14:anchorId="1FEABFE9" wp14:editId="0BD100A3">
            <wp:extent cx="200000" cy="1428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ewpasswd.png"/>
                    <pic:cNvPicPr/>
                  </pic:nvPicPr>
                  <pic:blipFill>
                    <a:blip r:embed="rId28"/>
                    <a:stretch>
                      <a:fillRect/>
                    </a:stretch>
                  </pic:blipFill>
                  <pic:spPr>
                    <a:xfrm>
                      <a:off x="0" y="0"/>
                      <a:ext cx="200000" cy="142857"/>
                    </a:xfrm>
                    <a:prstGeom prst="rect">
                      <a:avLst/>
                    </a:prstGeom>
                  </pic:spPr>
                </pic:pic>
              </a:graphicData>
            </a:graphic>
          </wp:inline>
        </w:drawing>
      </w:r>
      <w:r w:rsidR="00310E7E">
        <w:t xml:space="preserve"> to see the password characters being entered. Click on it again to hide the password characters.</w:t>
      </w:r>
      <w:r w:rsidR="00B12230">
        <w:t xml:space="preserve"> This works like a toggle key.</w:t>
      </w:r>
    </w:p>
    <w:p w14:paraId="5BFFA93E" w14:textId="77777777" w:rsidR="000242DB" w:rsidRDefault="00A15427" w:rsidP="009C1BC0">
      <w:pPr>
        <w:pStyle w:val="BodyText2"/>
        <w:numPr>
          <w:ilvl w:val="0"/>
          <w:numId w:val="48"/>
        </w:numPr>
      </w:pPr>
      <w:r w:rsidRPr="000242DB">
        <w:rPr>
          <w:b/>
          <w:bCs/>
        </w:rPr>
        <w:t>New Password</w:t>
      </w:r>
      <w:r>
        <w:t xml:space="preserve">: </w:t>
      </w:r>
      <w:r w:rsidR="00643EDD">
        <w:t>Enter a new password.</w:t>
      </w:r>
      <w:r w:rsidR="004A4EC7">
        <w:t xml:space="preserve"> </w:t>
      </w:r>
    </w:p>
    <w:p w14:paraId="4FCD51A3" w14:textId="77777777" w:rsidR="00643EDD" w:rsidRDefault="00A15427" w:rsidP="009C1BC0">
      <w:pPr>
        <w:pStyle w:val="BodyText2"/>
        <w:numPr>
          <w:ilvl w:val="0"/>
          <w:numId w:val="48"/>
        </w:numPr>
      </w:pPr>
      <w:r w:rsidRPr="000242DB">
        <w:rPr>
          <w:b/>
          <w:bCs/>
        </w:rPr>
        <w:t>Confirm Password</w:t>
      </w:r>
      <w:r>
        <w:t xml:space="preserve">: </w:t>
      </w:r>
      <w:r w:rsidR="00643EDD">
        <w:t>Re-enter the new password to confirm the password.</w:t>
      </w:r>
    </w:p>
    <w:p w14:paraId="12C1A85E" w14:textId="77777777" w:rsidR="00643EDD" w:rsidRDefault="00643EDD" w:rsidP="009C1BC0">
      <w:pPr>
        <w:pStyle w:val="BodyText2"/>
        <w:numPr>
          <w:ilvl w:val="0"/>
          <w:numId w:val="48"/>
        </w:numPr>
      </w:pPr>
      <w:r>
        <w:t xml:space="preserve">Click </w:t>
      </w:r>
      <w:r w:rsidR="00AC6B06" w:rsidRPr="00A15427">
        <w:rPr>
          <w:b/>
          <w:bCs/>
        </w:rPr>
        <w:t>SUBMIT</w:t>
      </w:r>
      <w:r>
        <w:t>.</w:t>
      </w:r>
      <w:r w:rsidR="00127F07">
        <w:t xml:space="preserve"> </w:t>
      </w:r>
    </w:p>
    <w:p w14:paraId="2A64E2EF" w14:textId="68201EAA" w:rsidR="00127F07" w:rsidRPr="00E40E9F" w:rsidRDefault="00933CA4" w:rsidP="00DC39E0">
      <w:pPr>
        <w:pStyle w:val="BodyText2"/>
        <w:numPr>
          <w:ilvl w:val="0"/>
          <w:numId w:val="20"/>
        </w:numPr>
      </w:pPr>
      <w:r w:rsidRPr="00577C0E">
        <w:rPr>
          <w:b/>
          <w:bCs/>
          <w:noProof/>
        </w:rPr>
        <w:drawing>
          <wp:inline distT="0" distB="0" distL="0" distR="0" wp14:anchorId="4E6A0CD3" wp14:editId="45F31A0A">
            <wp:extent cx="152400" cy="15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ableDisable.png"/>
                    <pic:cNvPicPr/>
                  </pic:nvPicPr>
                  <pic:blipFill>
                    <a:blip r:embed="rId36"/>
                    <a:stretch>
                      <a:fillRect/>
                    </a:stretch>
                  </pic:blipFill>
                  <pic:spPr>
                    <a:xfrm>
                      <a:off x="0" y="0"/>
                      <a:ext cx="152400" cy="152400"/>
                    </a:xfrm>
                    <a:prstGeom prst="rect">
                      <a:avLst/>
                    </a:prstGeom>
                  </pic:spPr>
                </pic:pic>
              </a:graphicData>
            </a:graphic>
          </wp:inline>
        </w:drawing>
      </w:r>
      <w:r w:rsidRPr="00577C0E">
        <w:rPr>
          <w:b/>
          <w:bCs/>
        </w:rPr>
        <w:t xml:space="preserve"> </w:t>
      </w:r>
      <w:r w:rsidRPr="00577C0E">
        <w:t>(</w:t>
      </w:r>
      <w:r w:rsidRPr="00577C0E">
        <w:rPr>
          <w:b/>
          <w:bCs/>
        </w:rPr>
        <w:t>Enable</w:t>
      </w:r>
      <w:r w:rsidR="00FB08E2" w:rsidRPr="00577C0E">
        <w:rPr>
          <w:b/>
          <w:bCs/>
        </w:rPr>
        <w:t>/</w:t>
      </w:r>
      <w:r w:rsidRPr="00577C0E">
        <w:rPr>
          <w:b/>
          <w:bCs/>
        </w:rPr>
        <w:t>Disable</w:t>
      </w:r>
      <w:r w:rsidR="00FB08E2" w:rsidRPr="00577C0E">
        <w:rPr>
          <w:b/>
          <w:bCs/>
        </w:rPr>
        <w:t xml:space="preserve"> Account</w:t>
      </w:r>
      <w:r w:rsidRPr="00577C0E">
        <w:t>)</w:t>
      </w:r>
      <w:r w:rsidR="00FB08E2" w:rsidRPr="00577C0E">
        <w:t>:</w:t>
      </w:r>
      <w:r w:rsidR="00A15427" w:rsidRPr="00E40E9F">
        <w:t xml:space="preserve"> </w:t>
      </w:r>
      <w:r w:rsidR="00D27262" w:rsidRPr="00E40E9F">
        <w:t xml:space="preserve">Importers can deactivate their account </w:t>
      </w:r>
      <w:proofErr w:type="gramStart"/>
      <w:r w:rsidR="00D27262" w:rsidRPr="00E40E9F">
        <w:t xml:space="preserve">or </w:t>
      </w:r>
      <w:r w:rsidR="00E705B4">
        <w:t xml:space="preserve"> </w:t>
      </w:r>
      <w:r w:rsidR="00D27262" w:rsidRPr="00E40E9F">
        <w:t>disable</w:t>
      </w:r>
      <w:proofErr w:type="gramEnd"/>
      <w:r w:rsidR="00D27262" w:rsidRPr="00E40E9F">
        <w:t>/enable their account.</w:t>
      </w:r>
      <w:r w:rsidR="00FB08E2" w:rsidRPr="00E40E9F">
        <w:t xml:space="preserve"> </w:t>
      </w:r>
    </w:p>
    <w:p w14:paraId="7B62BAEB" w14:textId="67E29C16" w:rsidR="00127F07" w:rsidRPr="00E40E9F" w:rsidRDefault="00FB08E2" w:rsidP="00DC39E0">
      <w:pPr>
        <w:pStyle w:val="BodyText2"/>
        <w:numPr>
          <w:ilvl w:val="1"/>
          <w:numId w:val="20"/>
        </w:numPr>
      </w:pPr>
      <w:r w:rsidRPr="00E40E9F">
        <w:t>Deactivating an account means deleting the</w:t>
      </w:r>
      <w:r w:rsidR="00ED2357" w:rsidRPr="00E40E9F">
        <w:t xml:space="preserve"> importer’s</w:t>
      </w:r>
      <w:r w:rsidRPr="00E40E9F">
        <w:t xml:space="preserve"> account. Once </w:t>
      </w:r>
      <w:r w:rsidR="00ED2357" w:rsidRPr="00E40E9F">
        <w:t xml:space="preserve">the importer’s </w:t>
      </w:r>
      <w:r w:rsidRPr="00E40E9F">
        <w:t xml:space="preserve">account is deleted, </w:t>
      </w:r>
      <w:r w:rsidR="00D27262" w:rsidRPr="00E40E9F">
        <w:t>the importer can raise a grievance to reactivate it</w:t>
      </w:r>
      <w:r w:rsidR="00E40E9F" w:rsidRPr="00E40E9F">
        <w:t xml:space="preserve"> when required</w:t>
      </w:r>
      <w:r w:rsidR="00D27262" w:rsidRPr="00E40E9F">
        <w:t xml:space="preserve">. The grievance is sent to the CEIR </w:t>
      </w:r>
      <w:r w:rsidR="00B44AF7">
        <w:t>Admin</w:t>
      </w:r>
      <w:r w:rsidR="00D27262" w:rsidRPr="00E40E9F">
        <w:t xml:space="preserve"> who reactivates the account. After </w:t>
      </w:r>
      <w:r w:rsidR="00E40E9F" w:rsidRPr="00E40E9F">
        <w:t>re</w:t>
      </w:r>
      <w:r w:rsidR="00D27262" w:rsidRPr="00E40E9F">
        <w:t>activation, the importer can use the same login username and password to log into the application.</w:t>
      </w:r>
    </w:p>
    <w:p w14:paraId="15A9D03F" w14:textId="4415C1A4" w:rsidR="00FB08E2" w:rsidRDefault="00ED2357" w:rsidP="00DC39E0">
      <w:pPr>
        <w:pStyle w:val="BodyText2"/>
        <w:numPr>
          <w:ilvl w:val="1"/>
          <w:numId w:val="20"/>
        </w:numPr>
      </w:pPr>
      <w:r>
        <w:t>When the account is disabled, importers can</w:t>
      </w:r>
      <w:r w:rsidR="00FB08E2">
        <w:t xml:space="preserve"> only view information and not add or modify information in the application. </w:t>
      </w:r>
      <w:r>
        <w:t>After the</w:t>
      </w:r>
      <w:r w:rsidR="00FB08E2">
        <w:t xml:space="preserve"> account is disabled, </w:t>
      </w:r>
      <w:r>
        <w:t>the importer</w:t>
      </w:r>
      <w:r w:rsidR="00FB08E2">
        <w:t xml:space="preserve"> can enable it using the same menu.</w:t>
      </w:r>
    </w:p>
    <w:p w14:paraId="2EA6B291" w14:textId="77777777" w:rsidR="00481D2C" w:rsidRDefault="00AC6B06" w:rsidP="009E7898">
      <w:pPr>
        <w:pStyle w:val="BodyText2"/>
        <w:tabs>
          <w:tab w:val="left" w:pos="709"/>
        </w:tabs>
        <w:ind w:left="709"/>
        <w:jc w:val="center"/>
      </w:pPr>
      <w:r>
        <w:rPr>
          <w:noProof/>
        </w:rPr>
        <w:drawing>
          <wp:inline distT="0" distB="0" distL="0" distR="0" wp14:anchorId="484F6516" wp14:editId="28E5C6E0">
            <wp:extent cx="5028270" cy="1357929"/>
            <wp:effectExtent l="19050" t="19050" r="20320" b="1397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anageaccount.gif"/>
                    <pic:cNvPicPr/>
                  </pic:nvPicPr>
                  <pic:blipFill>
                    <a:blip r:embed="rId37">
                      <a:extLst>
                        <a:ext uri="{28A0092B-C50C-407E-A947-70E740481C1C}">
                          <a14:useLocalDpi xmlns:a14="http://schemas.microsoft.com/office/drawing/2010/main" val="0"/>
                        </a:ext>
                      </a:extLst>
                    </a:blip>
                    <a:stretch>
                      <a:fillRect/>
                    </a:stretch>
                  </pic:blipFill>
                  <pic:spPr>
                    <a:xfrm>
                      <a:off x="0" y="0"/>
                      <a:ext cx="5043503" cy="1362043"/>
                    </a:xfrm>
                    <a:prstGeom prst="rect">
                      <a:avLst/>
                    </a:prstGeom>
                    <a:ln>
                      <a:solidFill>
                        <a:schemeClr val="tx1"/>
                      </a:solidFill>
                    </a:ln>
                  </pic:spPr>
                </pic:pic>
              </a:graphicData>
            </a:graphic>
          </wp:inline>
        </w:drawing>
      </w:r>
    </w:p>
    <w:p w14:paraId="4C1D288F" w14:textId="6DADD9FA" w:rsidR="005271B7" w:rsidRDefault="005271B7" w:rsidP="007E53B8">
      <w:pPr>
        <w:pStyle w:val="FigureCaption"/>
      </w:pPr>
      <w:bookmarkStart w:id="173" w:name="_Toc73870089"/>
      <w:r>
        <w:t xml:space="preserve">Figure </w:t>
      </w:r>
      <w:r w:rsidR="00E33E46">
        <w:t>12</w:t>
      </w:r>
      <w:r>
        <w:t>: Manage Account</w:t>
      </w:r>
      <w:bookmarkEnd w:id="173"/>
    </w:p>
    <w:p w14:paraId="15A9E585" w14:textId="77777777" w:rsidR="00A15427" w:rsidRDefault="00A15427" w:rsidP="00DC39E0">
      <w:pPr>
        <w:pStyle w:val="BodyText2"/>
        <w:numPr>
          <w:ilvl w:val="0"/>
          <w:numId w:val="30"/>
        </w:numPr>
      </w:pPr>
      <w:r>
        <w:t xml:space="preserve">Select </w:t>
      </w:r>
      <w:r w:rsidRPr="00A15427">
        <w:rPr>
          <w:b/>
          <w:bCs/>
        </w:rPr>
        <w:t>Deactivate</w:t>
      </w:r>
      <w:r>
        <w:t xml:space="preserve"> or </w:t>
      </w:r>
      <w:r w:rsidRPr="00A15427">
        <w:rPr>
          <w:b/>
          <w:bCs/>
        </w:rPr>
        <w:t>Disable</w:t>
      </w:r>
      <w:r>
        <w:t>.</w:t>
      </w:r>
    </w:p>
    <w:p w14:paraId="31D6E48D" w14:textId="26B36EAE" w:rsidR="00A15427" w:rsidRDefault="00A15427" w:rsidP="00DC39E0">
      <w:pPr>
        <w:pStyle w:val="BodyText2"/>
        <w:numPr>
          <w:ilvl w:val="0"/>
          <w:numId w:val="30"/>
        </w:numPr>
      </w:pPr>
      <w:r>
        <w:t xml:space="preserve">Click </w:t>
      </w:r>
      <w:r w:rsidRPr="00A15427">
        <w:rPr>
          <w:b/>
          <w:bCs/>
        </w:rPr>
        <w:t>SUBMIT</w:t>
      </w:r>
      <w:r>
        <w:t>.</w:t>
      </w:r>
    </w:p>
    <w:p w14:paraId="4CA9C707" w14:textId="77777777" w:rsidR="00431476" w:rsidRDefault="00431476" w:rsidP="00431476">
      <w:pPr>
        <w:pStyle w:val="BodyText2"/>
        <w:ind w:left="864"/>
      </w:pPr>
    </w:p>
    <w:p w14:paraId="1C0AC8C5" w14:textId="70C70013" w:rsidR="00166A7A" w:rsidRPr="008C6059" w:rsidRDefault="00D51954" w:rsidP="008C6059">
      <w:pPr>
        <w:rPr>
          <w:rFonts w:ascii="Arial" w:hAnsi="Arial" w:cs="Arial"/>
          <w:b/>
          <w:bCs/>
          <w:sz w:val="32"/>
          <w:szCs w:val="32"/>
        </w:rPr>
      </w:pPr>
      <w:bookmarkStart w:id="174" w:name="_Toc33605939"/>
      <w:r w:rsidRPr="008C6059">
        <w:rPr>
          <w:rFonts w:ascii="Arial" w:hAnsi="Arial" w:cs="Arial"/>
          <w:b/>
          <w:bCs/>
          <w:sz w:val="32"/>
          <w:szCs w:val="32"/>
        </w:rPr>
        <w:t>Dashboard</w:t>
      </w:r>
      <w:bookmarkEnd w:id="174"/>
    </w:p>
    <w:p w14:paraId="1D5ADEF4" w14:textId="00ACB7FA" w:rsidR="00D51954" w:rsidRDefault="00D51954" w:rsidP="00D51954">
      <w:pPr>
        <w:pStyle w:val="BodyText2"/>
      </w:pPr>
      <w:r>
        <w:t xml:space="preserve">The </w:t>
      </w:r>
      <w:r w:rsidR="00431476">
        <w:t>D</w:t>
      </w:r>
      <w:r>
        <w:t xml:space="preserve">ashboard </w:t>
      </w:r>
      <w:r w:rsidR="00F726BF">
        <w:t>provides a quick display and access to the following information:</w:t>
      </w:r>
    </w:p>
    <w:p w14:paraId="46DADC7B" w14:textId="350890A6" w:rsidR="00F726BF" w:rsidRDefault="00F726BF" w:rsidP="00F726BF">
      <w:pPr>
        <w:pStyle w:val="BodyText2"/>
        <w:numPr>
          <w:ilvl w:val="0"/>
          <w:numId w:val="20"/>
        </w:numPr>
      </w:pPr>
      <w:r>
        <w:t>Consignments</w:t>
      </w:r>
    </w:p>
    <w:p w14:paraId="24A206B3" w14:textId="590BC07C" w:rsidR="00F726BF" w:rsidRDefault="00F726BF" w:rsidP="00F726BF">
      <w:pPr>
        <w:pStyle w:val="BodyText2"/>
        <w:numPr>
          <w:ilvl w:val="0"/>
          <w:numId w:val="20"/>
        </w:numPr>
      </w:pPr>
      <w:r>
        <w:t>Stock</w:t>
      </w:r>
    </w:p>
    <w:p w14:paraId="32E42885" w14:textId="721CF429" w:rsidR="00916401" w:rsidRDefault="00916401" w:rsidP="00F726BF">
      <w:pPr>
        <w:pStyle w:val="BodyText2"/>
        <w:numPr>
          <w:ilvl w:val="0"/>
          <w:numId w:val="20"/>
        </w:numPr>
      </w:pPr>
      <w:r>
        <w:lastRenderedPageBreak/>
        <w:t>Type Approved</w:t>
      </w:r>
      <w:r w:rsidR="00431476">
        <w:t xml:space="preserve"> Requests</w:t>
      </w:r>
    </w:p>
    <w:p w14:paraId="65AC3258" w14:textId="416BA443" w:rsidR="00F726BF" w:rsidRDefault="00F726BF" w:rsidP="00F726BF">
      <w:pPr>
        <w:pStyle w:val="BodyText2"/>
        <w:numPr>
          <w:ilvl w:val="0"/>
          <w:numId w:val="20"/>
        </w:numPr>
      </w:pPr>
      <w:r>
        <w:t>Grievances</w:t>
      </w:r>
    </w:p>
    <w:p w14:paraId="19E064E4" w14:textId="559EF196" w:rsidR="00916401" w:rsidRDefault="009F29AB" w:rsidP="00916401">
      <w:pPr>
        <w:pStyle w:val="BodyText2"/>
        <w:jc w:val="center"/>
        <w:rPr>
          <w:b/>
          <w:bCs/>
        </w:rPr>
      </w:pPr>
      <w:r>
        <w:rPr>
          <w:b/>
          <w:bCs/>
          <w:noProof/>
        </w:rPr>
        <mc:AlternateContent>
          <mc:Choice Requires="wps">
            <w:drawing>
              <wp:anchor distT="0" distB="0" distL="114300" distR="114300" simplePos="0" relativeHeight="251735040" behindDoc="0" locked="0" layoutInCell="1" allowOverlap="1" wp14:anchorId="4DA6F15E" wp14:editId="7E247BED">
                <wp:simplePos x="0" y="0"/>
                <wp:positionH relativeFrom="column">
                  <wp:posOffset>-3957</wp:posOffset>
                </wp:positionH>
                <wp:positionV relativeFrom="paragraph">
                  <wp:posOffset>2296</wp:posOffset>
                </wp:positionV>
                <wp:extent cx="5292970" cy="2250831"/>
                <wp:effectExtent l="0" t="0" r="22225" b="16510"/>
                <wp:wrapNone/>
                <wp:docPr id="193" name="Rectangle 193"/>
                <wp:cNvGraphicFramePr/>
                <a:graphic xmlns:a="http://schemas.openxmlformats.org/drawingml/2006/main">
                  <a:graphicData uri="http://schemas.microsoft.com/office/word/2010/wordprocessingShape">
                    <wps:wsp>
                      <wps:cNvSpPr/>
                      <wps:spPr>
                        <a:xfrm>
                          <a:off x="0" y="0"/>
                          <a:ext cx="5292970" cy="22508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14E57" id="Rectangle 193" o:spid="_x0000_s1026" style="position:absolute;margin-left:-.3pt;margin-top:.2pt;width:416.75pt;height:177.2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" filled="f" strokecolor="black [3213]" strokeweight="1pt"/>
            </w:pict>
          </mc:Fallback>
        </mc:AlternateContent>
      </w:r>
      <w:r w:rsidRPr="009F29AB">
        <w:rPr>
          <w:b/>
          <w:bCs/>
          <w:noProof/>
        </w:rPr>
        <w:drawing>
          <wp:inline distT="0" distB="0" distL="0" distR="0" wp14:anchorId="2018EDDF" wp14:editId="7FD72F25">
            <wp:extent cx="5278755" cy="2256790"/>
            <wp:effectExtent l="0" t="0" r="0" b="0"/>
            <wp:docPr id="277" name="Picture 10">
              <a:extLst xmlns:a="http://schemas.openxmlformats.org/drawingml/2006/main">
                <a:ext uri="{FF2B5EF4-FFF2-40B4-BE49-F238E27FC236}">
                  <a16:creationId xmlns:a16="http://schemas.microsoft.com/office/drawing/2014/main" id="{8A766C44-2DD3-4556-B50E-39B828B18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766C44-2DD3-4556-B50E-39B828B18EC4}"/>
                        </a:ext>
                      </a:extLst>
                    </pic:cNvPr>
                    <pic:cNvPicPr>
                      <a:picLocks noChangeAspect="1"/>
                    </pic:cNvPicPr>
                  </pic:nvPicPr>
                  <pic:blipFill>
                    <a:blip r:embed="rId25"/>
                    <a:stretch>
                      <a:fillRect/>
                    </a:stretch>
                  </pic:blipFill>
                  <pic:spPr>
                    <a:xfrm>
                      <a:off x="0" y="0"/>
                      <a:ext cx="5278755" cy="2256790"/>
                    </a:xfrm>
                    <a:prstGeom prst="rect">
                      <a:avLst/>
                    </a:prstGeom>
                  </pic:spPr>
                </pic:pic>
              </a:graphicData>
            </a:graphic>
          </wp:inline>
        </w:drawing>
      </w:r>
    </w:p>
    <w:p w14:paraId="40B24073" w14:textId="17A5EA97" w:rsidR="00530228" w:rsidRDefault="00530228" w:rsidP="00530228">
      <w:pPr>
        <w:pStyle w:val="FigureCaption"/>
      </w:pPr>
      <w:bookmarkStart w:id="175" w:name="_Toc73870090"/>
      <w:r>
        <w:t>Figure 1</w:t>
      </w:r>
      <w:r w:rsidR="00A14FF0">
        <w:t>3</w:t>
      </w:r>
      <w:r>
        <w:t>: Home Page</w:t>
      </w:r>
      <w:bookmarkEnd w:id="175"/>
    </w:p>
    <w:p w14:paraId="2E390013" w14:textId="5BCFBBFC" w:rsidR="00F726BF" w:rsidRPr="00F726BF" w:rsidRDefault="00F726BF" w:rsidP="00F726BF">
      <w:pPr>
        <w:pStyle w:val="BodyText2"/>
        <w:rPr>
          <w:b/>
          <w:bCs/>
        </w:rPr>
      </w:pPr>
      <w:r w:rsidRPr="00F726BF">
        <w:rPr>
          <w:b/>
          <w:bCs/>
        </w:rPr>
        <w:t>Consignment</w:t>
      </w:r>
      <w:r w:rsidR="00431476">
        <w:rPr>
          <w:b/>
          <w:bCs/>
        </w:rPr>
        <w:t>s</w:t>
      </w:r>
    </w:p>
    <w:p w14:paraId="6A8E32F7" w14:textId="62A7D215" w:rsidR="00F726BF" w:rsidRDefault="00F726BF" w:rsidP="00F726BF">
      <w:pPr>
        <w:pStyle w:val="BodyText2"/>
      </w:pPr>
      <w:r>
        <w:t xml:space="preserve">The </w:t>
      </w:r>
      <w:r w:rsidRPr="00F726BF">
        <w:rPr>
          <w:b/>
          <w:bCs/>
        </w:rPr>
        <w:t>Consignment</w:t>
      </w:r>
      <w:r>
        <w:t xml:space="preserve"> box displays the total number of consignments waiting to be cleared by the customs.</w:t>
      </w:r>
    </w:p>
    <w:p w14:paraId="7546FE38" w14:textId="74CDA69C" w:rsidR="00F726BF" w:rsidRDefault="00916401" w:rsidP="00916401">
      <w:pPr>
        <w:pStyle w:val="BodyText2"/>
        <w:jc w:val="center"/>
      </w:pPr>
      <w:r>
        <w:rPr>
          <w:noProof/>
        </w:rPr>
        <w:drawing>
          <wp:inline distT="0" distB="0" distL="0" distR="0" wp14:anchorId="107D9673" wp14:editId="35A18148">
            <wp:extent cx="1457143" cy="1333333"/>
            <wp:effectExtent l="19050" t="19050" r="10160" b="1968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signments.png"/>
                    <pic:cNvPicPr/>
                  </pic:nvPicPr>
                  <pic:blipFill>
                    <a:blip r:embed="rId38"/>
                    <a:stretch>
                      <a:fillRect/>
                    </a:stretch>
                  </pic:blipFill>
                  <pic:spPr>
                    <a:xfrm>
                      <a:off x="0" y="0"/>
                      <a:ext cx="1457143" cy="1333333"/>
                    </a:xfrm>
                    <a:prstGeom prst="rect">
                      <a:avLst/>
                    </a:prstGeom>
                    <a:ln>
                      <a:solidFill>
                        <a:schemeClr val="tx1"/>
                      </a:solidFill>
                    </a:ln>
                  </pic:spPr>
                </pic:pic>
              </a:graphicData>
            </a:graphic>
          </wp:inline>
        </w:drawing>
      </w:r>
    </w:p>
    <w:p w14:paraId="2252A8DC" w14:textId="4C38559C" w:rsidR="00F726BF" w:rsidRDefault="00F726BF" w:rsidP="00F726BF">
      <w:pPr>
        <w:pStyle w:val="BodyText2"/>
      </w:pPr>
      <w:r>
        <w:t xml:space="preserve">Click </w:t>
      </w:r>
      <w:r w:rsidR="009D4C47">
        <w:rPr>
          <w:noProof/>
        </w:rPr>
        <w:drawing>
          <wp:inline distT="0" distB="0" distL="0" distR="0" wp14:anchorId="2447F2A0" wp14:editId="56AE78A5">
            <wp:extent cx="116958" cy="11695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rsidR="009D4C47">
        <w:t xml:space="preserve"> </w:t>
      </w:r>
      <w:r w:rsidR="003F3870">
        <w:t>(</w:t>
      </w:r>
      <w:r w:rsidR="003F3870" w:rsidRPr="009D4C47">
        <w:rPr>
          <w:b/>
          <w:bCs/>
        </w:rPr>
        <w:t>View</w:t>
      </w:r>
      <w:r w:rsidR="003F3870">
        <w:t>)</w:t>
      </w:r>
      <w:r w:rsidR="005F76EA">
        <w:t xml:space="preserve"> </w:t>
      </w:r>
      <w:r>
        <w:t xml:space="preserve">to go to the </w:t>
      </w:r>
      <w:r w:rsidRPr="009D4C47">
        <w:rPr>
          <w:b/>
          <w:bCs/>
        </w:rPr>
        <w:t xml:space="preserve">Consignment </w:t>
      </w:r>
      <w:r>
        <w:t>dashboard.</w:t>
      </w:r>
      <w:r w:rsidR="009D4C47">
        <w:t xml:space="preserve"> Refer to </w:t>
      </w:r>
      <w:r w:rsidR="009D4C47" w:rsidRPr="009D4C47">
        <w:rPr>
          <w:i/>
          <w:iCs/>
        </w:rPr>
        <w:t>Consignment Management</w:t>
      </w:r>
      <w:r w:rsidR="009D4C47">
        <w:t xml:space="preserve"> for more information.</w:t>
      </w:r>
    </w:p>
    <w:p w14:paraId="336550CE" w14:textId="0F7BF404" w:rsidR="005F76EA" w:rsidRDefault="00A179C9" w:rsidP="005F76EA">
      <w:pPr>
        <w:pStyle w:val="BodyText2"/>
        <w:jc w:val="center"/>
        <w:rPr>
          <w:b/>
          <w:bCs/>
        </w:rPr>
      </w:pPr>
      <w:r>
        <w:rPr>
          <w:noProof/>
        </w:rPr>
        <mc:AlternateContent>
          <mc:Choice Requires="wps">
            <w:drawing>
              <wp:anchor distT="0" distB="0" distL="114300" distR="114300" simplePos="0" relativeHeight="251736064" behindDoc="0" locked="0" layoutInCell="1" allowOverlap="1" wp14:anchorId="214D06BC" wp14:editId="4DF5FE7E">
                <wp:simplePos x="0" y="0"/>
                <wp:positionH relativeFrom="column">
                  <wp:posOffset>259813</wp:posOffset>
                </wp:positionH>
                <wp:positionV relativeFrom="paragraph">
                  <wp:posOffset>6790</wp:posOffset>
                </wp:positionV>
                <wp:extent cx="4736123" cy="1541584"/>
                <wp:effectExtent l="0" t="0" r="26670" b="20955"/>
                <wp:wrapNone/>
                <wp:docPr id="197" name="Rectangle 197"/>
                <wp:cNvGraphicFramePr/>
                <a:graphic xmlns:a="http://schemas.openxmlformats.org/drawingml/2006/main">
                  <a:graphicData uri="http://schemas.microsoft.com/office/word/2010/wordprocessingShape">
                    <wps:wsp>
                      <wps:cNvSpPr/>
                      <wps:spPr>
                        <a:xfrm>
                          <a:off x="0" y="0"/>
                          <a:ext cx="4736123" cy="15415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0F657" id="Rectangle 197" o:spid="_x0000_s1026" style="position:absolute;margin-left:20.45pt;margin-top:.55pt;width:372.9pt;height:121.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" filled="f" strokecolor="black [3213]" strokeweight="1pt"/>
            </w:pict>
          </mc:Fallback>
        </mc:AlternateContent>
      </w:r>
      <w:r w:rsidR="00D33258">
        <w:rPr>
          <w:noProof/>
        </w:rPr>
        <w:drawing>
          <wp:inline distT="0" distB="0" distL="0" distR="0" wp14:anchorId="0A9AF4BC" wp14:editId="1540EC2F">
            <wp:extent cx="4753708" cy="1555977"/>
            <wp:effectExtent l="0" t="0" r="889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3466" cy="1565717"/>
                    </a:xfrm>
                    <a:prstGeom prst="rect">
                      <a:avLst/>
                    </a:prstGeom>
                  </pic:spPr>
                </pic:pic>
              </a:graphicData>
            </a:graphic>
          </wp:inline>
        </w:drawing>
      </w:r>
    </w:p>
    <w:p w14:paraId="677BE4B7" w14:textId="5C031A50" w:rsidR="00240E3F" w:rsidRDefault="00530228" w:rsidP="00530228">
      <w:pPr>
        <w:pStyle w:val="FigureCaption"/>
        <w:rPr>
          <w:b w:val="0"/>
          <w:bCs w:val="0"/>
        </w:rPr>
      </w:pPr>
      <w:bookmarkStart w:id="176" w:name="_Toc73870091"/>
      <w:r>
        <w:t>Figure 1</w:t>
      </w:r>
      <w:r w:rsidR="00A14FF0">
        <w:t>4</w:t>
      </w:r>
      <w:r>
        <w:t>: Consignment</w:t>
      </w:r>
      <w:bookmarkEnd w:id="176"/>
    </w:p>
    <w:p w14:paraId="0E8E9E04" w14:textId="77777777" w:rsidR="003F2E59" w:rsidRDefault="003F2E59" w:rsidP="00F726BF">
      <w:pPr>
        <w:pStyle w:val="BodyText2"/>
        <w:rPr>
          <w:b/>
          <w:bCs/>
        </w:rPr>
      </w:pPr>
    </w:p>
    <w:p w14:paraId="52F94F7F" w14:textId="3FF0A8F5" w:rsidR="00F726BF" w:rsidRPr="00F726BF" w:rsidRDefault="00F726BF" w:rsidP="00F726BF">
      <w:pPr>
        <w:pStyle w:val="BodyText2"/>
        <w:rPr>
          <w:b/>
          <w:bCs/>
        </w:rPr>
      </w:pPr>
      <w:r w:rsidRPr="00F726BF">
        <w:rPr>
          <w:b/>
          <w:bCs/>
        </w:rPr>
        <w:lastRenderedPageBreak/>
        <w:t xml:space="preserve">Total </w:t>
      </w:r>
      <w:r w:rsidR="0088059B">
        <w:rPr>
          <w:b/>
          <w:bCs/>
        </w:rPr>
        <w:t>IMEIs waiting for approval</w:t>
      </w:r>
    </w:p>
    <w:p w14:paraId="36ADD47B" w14:textId="3DE2F81C" w:rsidR="00F726BF" w:rsidRDefault="00F726BF" w:rsidP="00F726BF">
      <w:pPr>
        <w:pStyle w:val="BodyText2"/>
      </w:pPr>
      <w:r>
        <w:t xml:space="preserve">This box displays the total number </w:t>
      </w:r>
      <w:r w:rsidRPr="0059323A">
        <w:t>of devices</w:t>
      </w:r>
      <w:r>
        <w:t xml:space="preserve"> </w:t>
      </w:r>
      <w:r w:rsidR="00431476">
        <w:t>(</w:t>
      </w:r>
      <w:r w:rsidR="0059323A">
        <w:t xml:space="preserve">IMEIs </w:t>
      </w:r>
      <w:r w:rsidR="00431476">
        <w:t xml:space="preserve">in the consignments) </w:t>
      </w:r>
      <w:r>
        <w:t>waiting to be cleared by the customs.</w:t>
      </w:r>
    </w:p>
    <w:p w14:paraId="4861FA52" w14:textId="122A2337" w:rsidR="00240E3F" w:rsidRDefault="00134D1F" w:rsidP="00240E3F">
      <w:pPr>
        <w:pStyle w:val="BodyText2"/>
        <w:jc w:val="center"/>
      </w:pPr>
      <w:r>
        <w:rPr>
          <w:noProof/>
        </w:rPr>
        <mc:AlternateContent>
          <mc:Choice Requires="wps">
            <w:drawing>
              <wp:anchor distT="0" distB="0" distL="114300" distR="114300" simplePos="0" relativeHeight="251739136" behindDoc="0" locked="0" layoutInCell="1" allowOverlap="1" wp14:anchorId="7595B8A3" wp14:editId="32E25911">
                <wp:simplePos x="0" y="0"/>
                <wp:positionH relativeFrom="column">
                  <wp:posOffset>1947936</wp:posOffset>
                </wp:positionH>
                <wp:positionV relativeFrom="paragraph">
                  <wp:posOffset>-21150</wp:posOffset>
                </wp:positionV>
                <wp:extent cx="1371258" cy="1160584"/>
                <wp:effectExtent l="0" t="0" r="19685" b="20955"/>
                <wp:wrapNone/>
                <wp:docPr id="201" name="Rectangle 201"/>
                <wp:cNvGraphicFramePr/>
                <a:graphic xmlns:a="http://schemas.openxmlformats.org/drawingml/2006/main">
                  <a:graphicData uri="http://schemas.microsoft.com/office/word/2010/wordprocessingShape">
                    <wps:wsp>
                      <wps:cNvSpPr/>
                      <wps:spPr>
                        <a:xfrm>
                          <a:off x="0" y="0"/>
                          <a:ext cx="1371258" cy="116058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A9DF7" id="Rectangle 201" o:spid="_x0000_s1026" style="position:absolute;margin-left:153.4pt;margin-top:-1.65pt;width:107.95pt;height:91.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" filled="f" strokecolor="black [3213]" strokeweight="1pt"/>
            </w:pict>
          </mc:Fallback>
        </mc:AlternateContent>
      </w:r>
      <w:r>
        <w:rPr>
          <w:noProof/>
        </w:rPr>
        <mc:AlternateContent>
          <mc:Choice Requires="wps">
            <w:drawing>
              <wp:anchor distT="0" distB="0" distL="114300" distR="114300" simplePos="0" relativeHeight="251738112" behindDoc="0" locked="0" layoutInCell="1" allowOverlap="1" wp14:anchorId="0075218D" wp14:editId="0B0F03FE">
                <wp:simplePos x="0" y="0"/>
                <wp:positionH relativeFrom="column">
                  <wp:posOffset>1959659</wp:posOffset>
                </wp:positionH>
                <wp:positionV relativeFrom="paragraph">
                  <wp:posOffset>2296</wp:posOffset>
                </wp:positionV>
                <wp:extent cx="1348154" cy="1130935"/>
                <wp:effectExtent l="0" t="0" r="0" b="0"/>
                <wp:wrapNone/>
                <wp:docPr id="200" name="Rectangle 200"/>
                <wp:cNvGraphicFramePr/>
                <a:graphic xmlns:a="http://schemas.openxmlformats.org/drawingml/2006/main">
                  <a:graphicData uri="http://schemas.microsoft.com/office/word/2010/wordprocessingShape">
                    <wps:wsp>
                      <wps:cNvSpPr/>
                      <wps:spPr>
                        <a:xfrm>
                          <a:off x="0" y="0"/>
                          <a:ext cx="1348154" cy="11309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FB8FF" id="Rectangle 200" o:spid="_x0000_s1026" style="position:absolute;margin-left:154.3pt;margin-top:.2pt;width:106.15pt;height:89.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" filled="f" stroked="f" strokeweight="1pt"/>
            </w:pict>
          </mc:Fallback>
        </mc:AlternateContent>
      </w:r>
      <w:r>
        <w:rPr>
          <w:noProof/>
        </w:rPr>
        <w:drawing>
          <wp:inline distT="0" distB="0" distL="0" distR="0" wp14:anchorId="05BF035A" wp14:editId="1CEA62D0">
            <wp:extent cx="1359780" cy="113127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82693" cy="1150340"/>
                    </a:xfrm>
                    <a:prstGeom prst="rect">
                      <a:avLst/>
                    </a:prstGeom>
                  </pic:spPr>
                </pic:pic>
              </a:graphicData>
            </a:graphic>
          </wp:inline>
        </w:drawing>
      </w:r>
    </w:p>
    <w:p w14:paraId="797DE921" w14:textId="4F97A8AD" w:rsidR="007B6A3B" w:rsidRDefault="00F726BF" w:rsidP="007B6A3B">
      <w:pPr>
        <w:pStyle w:val="BodyText2"/>
      </w:pPr>
      <w:r>
        <w:t>Click</w:t>
      </w:r>
      <w:r w:rsidR="00C21818">
        <w:t xml:space="preserve"> </w:t>
      </w:r>
      <w:r w:rsidR="009D4C47">
        <w:rPr>
          <w:noProof/>
        </w:rPr>
        <w:drawing>
          <wp:inline distT="0" distB="0" distL="0" distR="0" wp14:anchorId="346A68D5" wp14:editId="71448EDD">
            <wp:extent cx="116958" cy="1169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rsidR="003F3870">
        <w:t xml:space="preserve"> (</w:t>
      </w:r>
      <w:r w:rsidR="003F3870" w:rsidRPr="009D4C47">
        <w:rPr>
          <w:b/>
          <w:bCs/>
        </w:rPr>
        <w:t>View</w:t>
      </w:r>
      <w:r w:rsidR="003F3870">
        <w:rPr>
          <w:b/>
          <w:bCs/>
        </w:rPr>
        <w:t>)</w:t>
      </w:r>
      <w:r w:rsidR="00470C5C">
        <w:t xml:space="preserve"> </w:t>
      </w:r>
      <w:r>
        <w:t xml:space="preserve">to access the </w:t>
      </w:r>
      <w:r w:rsidRPr="007B6A3B">
        <w:rPr>
          <w:b/>
          <w:bCs/>
        </w:rPr>
        <w:t>Consignment</w:t>
      </w:r>
      <w:r>
        <w:t xml:space="preserve"> dashboard.</w:t>
      </w:r>
      <w:r w:rsidR="007B6A3B">
        <w:t xml:space="preserve"> Refer to </w:t>
      </w:r>
      <w:r w:rsidR="007B6A3B" w:rsidRPr="009D4C47">
        <w:rPr>
          <w:i/>
          <w:iCs/>
        </w:rPr>
        <w:t>Consignment Management</w:t>
      </w:r>
      <w:r w:rsidR="007B6A3B">
        <w:t xml:space="preserve"> for more information.</w:t>
      </w:r>
    </w:p>
    <w:p w14:paraId="600E78B9" w14:textId="7B805FC0" w:rsidR="00F726BF" w:rsidRDefault="00F726BF" w:rsidP="00F726BF">
      <w:pPr>
        <w:pStyle w:val="BodyText2"/>
        <w:rPr>
          <w:b/>
          <w:bCs/>
        </w:rPr>
      </w:pPr>
      <w:r w:rsidRPr="00F726BF">
        <w:rPr>
          <w:b/>
          <w:bCs/>
        </w:rPr>
        <w:t>Stock</w:t>
      </w:r>
    </w:p>
    <w:p w14:paraId="06E63D1E" w14:textId="0C97CC9E" w:rsidR="00F726BF" w:rsidRDefault="00F726BF" w:rsidP="00F726BF">
      <w:pPr>
        <w:pStyle w:val="BodyText2"/>
      </w:pPr>
      <w:r w:rsidRPr="007B6A3B">
        <w:t xml:space="preserve">The stock box displays the </w:t>
      </w:r>
      <w:r w:rsidR="00557EE3" w:rsidRPr="007B6A3B">
        <w:t xml:space="preserve">total number </w:t>
      </w:r>
      <w:r w:rsidR="00470C5C" w:rsidRPr="007B6A3B">
        <w:t xml:space="preserve">stock </w:t>
      </w:r>
      <w:r w:rsidR="007B6A3B">
        <w:t>entries</w:t>
      </w:r>
      <w:r w:rsidR="00470C5C" w:rsidRPr="007B6A3B">
        <w:t xml:space="preserve"> pending </w:t>
      </w:r>
      <w:r w:rsidR="007E274A">
        <w:t>approval</w:t>
      </w:r>
      <w:r w:rsidR="00557EE3" w:rsidRPr="007B6A3B">
        <w:t>.</w:t>
      </w:r>
    </w:p>
    <w:p w14:paraId="78BD5337" w14:textId="02553B61" w:rsidR="00240E3F" w:rsidRDefault="000763AF" w:rsidP="000763AF">
      <w:pPr>
        <w:pStyle w:val="BodyText2"/>
        <w:jc w:val="center"/>
      </w:pPr>
      <w:r>
        <w:rPr>
          <w:noProof/>
        </w:rPr>
        <w:drawing>
          <wp:inline distT="0" distB="0" distL="0" distR="0" wp14:anchorId="1AD3A99E" wp14:editId="0342E2A2">
            <wp:extent cx="1447619" cy="1342857"/>
            <wp:effectExtent l="19050" t="19050" r="19685" b="10160"/>
            <wp:docPr id="279" name="Picture 2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tock.PNG"/>
                    <pic:cNvPicPr/>
                  </pic:nvPicPr>
                  <pic:blipFill>
                    <a:blip r:embed="rId42"/>
                    <a:stretch>
                      <a:fillRect/>
                    </a:stretch>
                  </pic:blipFill>
                  <pic:spPr>
                    <a:xfrm>
                      <a:off x="0" y="0"/>
                      <a:ext cx="1447619" cy="1342857"/>
                    </a:xfrm>
                    <a:prstGeom prst="rect">
                      <a:avLst/>
                    </a:prstGeom>
                    <a:ln>
                      <a:solidFill>
                        <a:schemeClr val="tx1"/>
                      </a:solidFill>
                    </a:ln>
                  </pic:spPr>
                </pic:pic>
              </a:graphicData>
            </a:graphic>
          </wp:inline>
        </w:drawing>
      </w:r>
    </w:p>
    <w:p w14:paraId="08FCC4D1" w14:textId="2C84834C" w:rsidR="00557EE3" w:rsidRDefault="00557EE3" w:rsidP="00F726BF">
      <w:pPr>
        <w:pStyle w:val="BodyText2"/>
      </w:pPr>
      <w:r>
        <w:t xml:space="preserve">Click </w:t>
      </w:r>
      <w:r w:rsidR="00470C5C">
        <w:rPr>
          <w:noProof/>
        </w:rPr>
        <w:drawing>
          <wp:inline distT="0" distB="0" distL="0" distR="0" wp14:anchorId="7D4E23BF" wp14:editId="39BE53BE">
            <wp:extent cx="116958" cy="11695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rsidR="00C21818">
        <w:t xml:space="preserve"> </w:t>
      </w:r>
      <w:r w:rsidR="003F3870">
        <w:t>(</w:t>
      </w:r>
      <w:r w:rsidR="003F3870" w:rsidRPr="00470C5C">
        <w:rPr>
          <w:b/>
          <w:bCs/>
        </w:rPr>
        <w:t>View</w:t>
      </w:r>
      <w:r w:rsidR="003F3870">
        <w:rPr>
          <w:b/>
          <w:bCs/>
        </w:rPr>
        <w:t>)</w:t>
      </w:r>
      <w:r w:rsidR="003F3870">
        <w:t xml:space="preserve"> </w:t>
      </w:r>
      <w:r>
        <w:t xml:space="preserve">to access the </w:t>
      </w:r>
      <w:r w:rsidRPr="007B6A3B">
        <w:rPr>
          <w:b/>
          <w:bCs/>
        </w:rPr>
        <w:t>Stock Management</w:t>
      </w:r>
      <w:r>
        <w:t xml:space="preserve"> dashboard.</w:t>
      </w:r>
      <w:r w:rsidR="007B6A3B">
        <w:t xml:space="preserve"> Refer to </w:t>
      </w:r>
      <w:r w:rsidR="007B6A3B" w:rsidRPr="007B6A3B">
        <w:rPr>
          <w:i/>
          <w:iCs/>
        </w:rPr>
        <w:t>Stock Management</w:t>
      </w:r>
      <w:r w:rsidR="007B6A3B">
        <w:t xml:space="preserve"> for more information.</w:t>
      </w:r>
    </w:p>
    <w:p w14:paraId="72ADBCC5" w14:textId="4EC8794A" w:rsidR="00AE6395" w:rsidRDefault="00A179C9" w:rsidP="00AE6395">
      <w:pPr>
        <w:pStyle w:val="BodyText2"/>
        <w:jc w:val="center"/>
      </w:pPr>
      <w:r>
        <w:rPr>
          <w:noProof/>
        </w:rPr>
        <mc:AlternateContent>
          <mc:Choice Requires="wps">
            <w:drawing>
              <wp:anchor distT="0" distB="0" distL="114300" distR="114300" simplePos="0" relativeHeight="251737088" behindDoc="0" locked="0" layoutInCell="1" allowOverlap="1" wp14:anchorId="7BE1FD9F" wp14:editId="25D19BCB">
                <wp:simplePos x="0" y="0"/>
                <wp:positionH relativeFrom="column">
                  <wp:posOffset>259813</wp:posOffset>
                </wp:positionH>
                <wp:positionV relativeFrom="paragraph">
                  <wp:posOffset>1319</wp:posOffset>
                </wp:positionV>
                <wp:extent cx="4765430" cy="1582615"/>
                <wp:effectExtent l="0" t="0" r="16510" b="17780"/>
                <wp:wrapNone/>
                <wp:docPr id="198" name="Rectangle 198"/>
                <wp:cNvGraphicFramePr/>
                <a:graphic xmlns:a="http://schemas.openxmlformats.org/drawingml/2006/main">
                  <a:graphicData uri="http://schemas.microsoft.com/office/word/2010/wordprocessingShape">
                    <wps:wsp>
                      <wps:cNvSpPr/>
                      <wps:spPr>
                        <a:xfrm>
                          <a:off x="0" y="0"/>
                          <a:ext cx="4765430" cy="15826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49AF3" id="Rectangle 198" o:spid="_x0000_s1026" style="position:absolute;margin-left:20.45pt;margin-top:.1pt;width:375.25pt;height:124.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" filled="f" strokecolor="black [3213]" strokeweight="1pt"/>
            </w:pict>
          </mc:Fallback>
        </mc:AlternateContent>
      </w:r>
      <w:r>
        <w:rPr>
          <w:noProof/>
        </w:rPr>
        <w:drawing>
          <wp:inline distT="0" distB="0" distL="0" distR="0" wp14:anchorId="16A6C1D8" wp14:editId="3F327788">
            <wp:extent cx="4753708" cy="16017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2616" cy="1608096"/>
                    </a:xfrm>
                    <a:prstGeom prst="rect">
                      <a:avLst/>
                    </a:prstGeom>
                  </pic:spPr>
                </pic:pic>
              </a:graphicData>
            </a:graphic>
          </wp:inline>
        </w:drawing>
      </w:r>
    </w:p>
    <w:p w14:paraId="4A8E834E" w14:textId="76C61FEA" w:rsidR="00431476" w:rsidRDefault="0059323A" w:rsidP="00530228">
      <w:pPr>
        <w:pStyle w:val="FigureCaption"/>
        <w:rPr>
          <w:b w:val="0"/>
          <w:bCs w:val="0"/>
        </w:rPr>
      </w:pPr>
      <w:r>
        <w:t xml:space="preserve">                          </w:t>
      </w:r>
      <w:bookmarkStart w:id="177" w:name="_Toc73870092"/>
      <w:r w:rsidR="00530228">
        <w:t>Figure 1</w:t>
      </w:r>
      <w:r w:rsidR="00A14FF0">
        <w:t>5</w:t>
      </w:r>
      <w:r w:rsidR="00530228">
        <w:t>: Stock Management</w:t>
      </w:r>
      <w:bookmarkEnd w:id="177"/>
    </w:p>
    <w:p w14:paraId="03E6B06C" w14:textId="23A9F7A7" w:rsidR="00557EE3" w:rsidRPr="00557EE3" w:rsidRDefault="00557EE3" w:rsidP="00F726BF">
      <w:pPr>
        <w:pStyle w:val="BodyText2"/>
        <w:rPr>
          <w:b/>
          <w:bCs/>
        </w:rPr>
      </w:pPr>
      <w:r w:rsidRPr="00557EE3">
        <w:rPr>
          <w:b/>
          <w:bCs/>
        </w:rPr>
        <w:t>Total Devices Waiting for Upload</w:t>
      </w:r>
    </w:p>
    <w:p w14:paraId="34A71AED" w14:textId="51BC7018" w:rsidR="00557EE3" w:rsidRDefault="00557EE3" w:rsidP="00F726BF">
      <w:pPr>
        <w:pStyle w:val="BodyText2"/>
      </w:pPr>
      <w:r>
        <w:t xml:space="preserve">The box displays the total number of devices </w:t>
      </w:r>
      <w:r w:rsidR="00431476">
        <w:t>(</w:t>
      </w:r>
      <w:r w:rsidR="0059323A">
        <w:t xml:space="preserve">IMEIs </w:t>
      </w:r>
      <w:r w:rsidR="007B6A3B">
        <w:t>in stock</w:t>
      </w:r>
      <w:r w:rsidR="00431476">
        <w:t>)</w:t>
      </w:r>
      <w:r w:rsidR="007B6A3B">
        <w:t xml:space="preserve"> </w:t>
      </w:r>
      <w:r>
        <w:t xml:space="preserve">pending for upload. </w:t>
      </w:r>
    </w:p>
    <w:p w14:paraId="65F96782" w14:textId="4DCD57E6" w:rsidR="00AE6395" w:rsidRDefault="00AE6395" w:rsidP="00AE6395">
      <w:pPr>
        <w:pStyle w:val="BodyText2"/>
        <w:jc w:val="center"/>
      </w:pPr>
      <w:r>
        <w:rPr>
          <w:noProof/>
        </w:rPr>
        <w:lastRenderedPageBreak/>
        <w:drawing>
          <wp:inline distT="0" distB="0" distL="0" distR="0" wp14:anchorId="59B1EE31" wp14:editId="74BA5CBC">
            <wp:extent cx="1447619" cy="1342857"/>
            <wp:effectExtent l="19050" t="19050" r="19685" b="1016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otaldeviceswaitingfor upload.png"/>
                    <pic:cNvPicPr/>
                  </pic:nvPicPr>
                  <pic:blipFill>
                    <a:blip r:embed="rId44"/>
                    <a:stretch>
                      <a:fillRect/>
                    </a:stretch>
                  </pic:blipFill>
                  <pic:spPr>
                    <a:xfrm>
                      <a:off x="0" y="0"/>
                      <a:ext cx="1447619" cy="1342857"/>
                    </a:xfrm>
                    <a:prstGeom prst="rect">
                      <a:avLst/>
                    </a:prstGeom>
                    <a:ln>
                      <a:solidFill>
                        <a:schemeClr val="tx1"/>
                      </a:solidFill>
                    </a:ln>
                  </pic:spPr>
                </pic:pic>
              </a:graphicData>
            </a:graphic>
          </wp:inline>
        </w:drawing>
      </w:r>
    </w:p>
    <w:p w14:paraId="716414C6" w14:textId="2A00DD8A" w:rsidR="007B6A3B" w:rsidRDefault="00557EE3" w:rsidP="007B6A3B">
      <w:pPr>
        <w:pStyle w:val="BodyText2"/>
      </w:pPr>
      <w:r>
        <w:t xml:space="preserve">Click </w:t>
      </w:r>
      <w:r w:rsidR="00470C5C">
        <w:rPr>
          <w:noProof/>
        </w:rPr>
        <w:drawing>
          <wp:inline distT="0" distB="0" distL="0" distR="0" wp14:anchorId="5F881134" wp14:editId="0208E896">
            <wp:extent cx="116958" cy="11695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rsidR="00470C5C">
        <w:t xml:space="preserve"> </w:t>
      </w:r>
      <w:r w:rsidR="00C21818">
        <w:t>(</w:t>
      </w:r>
      <w:r w:rsidR="003F3870" w:rsidRPr="00470C5C">
        <w:rPr>
          <w:b/>
          <w:bCs/>
        </w:rPr>
        <w:t>View</w:t>
      </w:r>
      <w:r w:rsidR="00C21818">
        <w:rPr>
          <w:b/>
          <w:bCs/>
        </w:rPr>
        <w:t>)</w:t>
      </w:r>
      <w:r w:rsidR="003F3870">
        <w:t xml:space="preserve"> </w:t>
      </w:r>
      <w:r>
        <w:t xml:space="preserve">to access the </w:t>
      </w:r>
      <w:r w:rsidRPr="007B6A3B">
        <w:rPr>
          <w:b/>
          <w:bCs/>
        </w:rPr>
        <w:t>Stock Management</w:t>
      </w:r>
      <w:r>
        <w:t xml:space="preserve"> dashboard.</w:t>
      </w:r>
      <w:r w:rsidR="007B6A3B">
        <w:t xml:space="preserve"> Refer to </w:t>
      </w:r>
      <w:r w:rsidR="007B6A3B" w:rsidRPr="007B6A3B">
        <w:rPr>
          <w:i/>
          <w:iCs/>
        </w:rPr>
        <w:t>Stock Management</w:t>
      </w:r>
      <w:r w:rsidR="007B6A3B">
        <w:t xml:space="preserve"> for more information.</w:t>
      </w:r>
    </w:p>
    <w:p w14:paraId="45B9C751" w14:textId="7AB9B11A" w:rsidR="00557EE3" w:rsidRPr="007B6A3B" w:rsidRDefault="00557EE3" w:rsidP="00F726BF">
      <w:pPr>
        <w:pStyle w:val="BodyText2"/>
        <w:rPr>
          <w:b/>
          <w:bCs/>
        </w:rPr>
      </w:pPr>
      <w:r w:rsidRPr="007B6A3B">
        <w:rPr>
          <w:b/>
          <w:bCs/>
        </w:rPr>
        <w:t>Grievances</w:t>
      </w:r>
    </w:p>
    <w:p w14:paraId="40CC1FB1" w14:textId="22409258" w:rsidR="00557EE3" w:rsidRDefault="00557EE3" w:rsidP="00F726BF">
      <w:pPr>
        <w:pStyle w:val="BodyText2"/>
      </w:pPr>
      <w:r>
        <w:t xml:space="preserve">The box displays </w:t>
      </w:r>
      <w:r w:rsidR="007B6A3B">
        <w:t>the total number</w:t>
      </w:r>
      <w:r>
        <w:t xml:space="preserve"> of grievances that are open.</w:t>
      </w:r>
    </w:p>
    <w:p w14:paraId="223AF6AA" w14:textId="0E808128" w:rsidR="00A01F25" w:rsidRDefault="00A01F25" w:rsidP="00A01F25">
      <w:pPr>
        <w:pStyle w:val="BodyText2"/>
        <w:jc w:val="center"/>
      </w:pPr>
      <w:r>
        <w:rPr>
          <w:noProof/>
        </w:rPr>
        <w:drawing>
          <wp:inline distT="0" distB="0" distL="0" distR="0" wp14:anchorId="72E7A508" wp14:editId="43111DF6">
            <wp:extent cx="1447619" cy="1342857"/>
            <wp:effectExtent l="19050" t="19050" r="19685" b="10160"/>
            <wp:docPr id="283" name="Picture 2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Grievance.PNG"/>
                    <pic:cNvPicPr/>
                  </pic:nvPicPr>
                  <pic:blipFill>
                    <a:blip r:embed="rId45"/>
                    <a:stretch>
                      <a:fillRect/>
                    </a:stretch>
                  </pic:blipFill>
                  <pic:spPr>
                    <a:xfrm>
                      <a:off x="0" y="0"/>
                      <a:ext cx="1447619" cy="1342857"/>
                    </a:xfrm>
                    <a:prstGeom prst="rect">
                      <a:avLst/>
                    </a:prstGeom>
                    <a:ln>
                      <a:solidFill>
                        <a:schemeClr val="tx1"/>
                      </a:solidFill>
                    </a:ln>
                  </pic:spPr>
                </pic:pic>
              </a:graphicData>
            </a:graphic>
          </wp:inline>
        </w:drawing>
      </w:r>
    </w:p>
    <w:p w14:paraId="07E0E7C7" w14:textId="02B74D3F" w:rsidR="007B6A3B" w:rsidRDefault="00557EE3" w:rsidP="007B6A3B">
      <w:pPr>
        <w:pStyle w:val="BodyText2"/>
      </w:pPr>
      <w:r>
        <w:t xml:space="preserve">Click </w:t>
      </w:r>
      <w:r w:rsidR="00470C5C">
        <w:rPr>
          <w:noProof/>
        </w:rPr>
        <w:drawing>
          <wp:inline distT="0" distB="0" distL="0" distR="0" wp14:anchorId="04E473F9" wp14:editId="4B41CCE1">
            <wp:extent cx="116958" cy="1169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rsidR="00470C5C">
        <w:rPr>
          <w:b/>
          <w:bCs/>
        </w:rPr>
        <w:t xml:space="preserve"> </w:t>
      </w:r>
      <w:r w:rsidR="00C21818">
        <w:rPr>
          <w:b/>
          <w:bCs/>
        </w:rPr>
        <w:t>(</w:t>
      </w:r>
      <w:r w:rsidR="00C21818" w:rsidRPr="00470C5C">
        <w:rPr>
          <w:b/>
          <w:bCs/>
        </w:rPr>
        <w:t>View</w:t>
      </w:r>
      <w:r w:rsidR="00C21818">
        <w:rPr>
          <w:b/>
          <w:bCs/>
        </w:rPr>
        <w:t>)</w:t>
      </w:r>
      <w:r>
        <w:t xml:space="preserve"> to access the </w:t>
      </w:r>
      <w:r w:rsidRPr="007B6A3B">
        <w:rPr>
          <w:b/>
          <w:bCs/>
        </w:rPr>
        <w:t>Grievance Management</w:t>
      </w:r>
      <w:r>
        <w:t xml:space="preserve"> dashboard.</w:t>
      </w:r>
      <w:r w:rsidR="007B6A3B">
        <w:t xml:space="preserve"> Refer to </w:t>
      </w:r>
      <w:r w:rsidR="007B6A3B">
        <w:rPr>
          <w:i/>
          <w:iCs/>
        </w:rPr>
        <w:t xml:space="preserve">Grievance </w:t>
      </w:r>
      <w:r w:rsidR="007B6A3B" w:rsidRPr="007B6A3B">
        <w:rPr>
          <w:i/>
          <w:iCs/>
        </w:rPr>
        <w:t>Management</w:t>
      </w:r>
      <w:r w:rsidR="007B6A3B">
        <w:t xml:space="preserve"> for more information.</w:t>
      </w:r>
    </w:p>
    <w:p w14:paraId="4D1B2C6C" w14:textId="75ACDC96" w:rsidR="00A01F25" w:rsidRDefault="00E23A4F" w:rsidP="00A01F25">
      <w:pPr>
        <w:pStyle w:val="BodyText2"/>
        <w:jc w:val="center"/>
      </w:pPr>
      <w:r>
        <w:rPr>
          <w:noProof/>
        </w:rPr>
        <mc:AlternateContent>
          <mc:Choice Requires="wps">
            <w:drawing>
              <wp:anchor distT="0" distB="0" distL="114300" distR="114300" simplePos="0" relativeHeight="251740160" behindDoc="0" locked="0" layoutInCell="1" allowOverlap="1" wp14:anchorId="039764AD" wp14:editId="3CBB6D22">
                <wp:simplePos x="0" y="0"/>
                <wp:positionH relativeFrom="column">
                  <wp:posOffset>218782</wp:posOffset>
                </wp:positionH>
                <wp:positionV relativeFrom="paragraph">
                  <wp:posOffset>1319</wp:posOffset>
                </wp:positionV>
                <wp:extent cx="4846955" cy="1459523"/>
                <wp:effectExtent l="0" t="0" r="10795" b="26670"/>
                <wp:wrapNone/>
                <wp:docPr id="203" name="Rectangle 203"/>
                <wp:cNvGraphicFramePr/>
                <a:graphic xmlns:a="http://schemas.openxmlformats.org/drawingml/2006/main">
                  <a:graphicData uri="http://schemas.microsoft.com/office/word/2010/wordprocessingShape">
                    <wps:wsp>
                      <wps:cNvSpPr/>
                      <wps:spPr>
                        <a:xfrm>
                          <a:off x="0" y="0"/>
                          <a:ext cx="4846955" cy="1459523"/>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2488E8" id="Rectangle 203" o:spid="_x0000_s1026" style="position:absolute;margin-left:17.25pt;margin-top:.1pt;width:381.65pt;height:114.9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" filled="f" strokecolor="black [3213]" strokeweight="1pt"/>
            </w:pict>
          </mc:Fallback>
        </mc:AlternateContent>
      </w:r>
      <w:r>
        <w:rPr>
          <w:noProof/>
        </w:rPr>
        <w:drawing>
          <wp:inline distT="0" distB="0" distL="0" distR="0" wp14:anchorId="62ED317C" wp14:editId="70822425">
            <wp:extent cx="4847492" cy="144964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5075" cy="1454899"/>
                    </a:xfrm>
                    <a:prstGeom prst="rect">
                      <a:avLst/>
                    </a:prstGeom>
                  </pic:spPr>
                </pic:pic>
              </a:graphicData>
            </a:graphic>
          </wp:inline>
        </w:drawing>
      </w:r>
    </w:p>
    <w:p w14:paraId="22BCCC95" w14:textId="656F075F" w:rsidR="00431476" w:rsidRDefault="00530228" w:rsidP="00530228">
      <w:pPr>
        <w:pStyle w:val="FigureCaption"/>
        <w:rPr>
          <w:b w:val="0"/>
          <w:bCs w:val="0"/>
        </w:rPr>
      </w:pPr>
      <w:bookmarkStart w:id="178" w:name="_Toc73870093"/>
      <w:r>
        <w:t>Figure 1</w:t>
      </w:r>
      <w:r w:rsidR="00A14FF0">
        <w:t>6</w:t>
      </w:r>
      <w:r>
        <w:t>: Grievance Management</w:t>
      </w:r>
      <w:bookmarkEnd w:id="178"/>
    </w:p>
    <w:p w14:paraId="70B92B45" w14:textId="22654961" w:rsidR="003F3870" w:rsidRPr="00420908" w:rsidRDefault="003F3870" w:rsidP="003F3870">
      <w:pPr>
        <w:pStyle w:val="BodyText2"/>
        <w:rPr>
          <w:b/>
          <w:bCs/>
        </w:rPr>
      </w:pPr>
      <w:r w:rsidRPr="00420908">
        <w:rPr>
          <w:b/>
          <w:bCs/>
        </w:rPr>
        <w:t>Type Approv</w:t>
      </w:r>
      <w:r>
        <w:rPr>
          <w:b/>
          <w:bCs/>
        </w:rPr>
        <w:t>ed</w:t>
      </w:r>
    </w:p>
    <w:p w14:paraId="0ABDEB08" w14:textId="231E0590" w:rsidR="003F3870" w:rsidRDefault="003F3870" w:rsidP="003F3870">
      <w:pPr>
        <w:pStyle w:val="BodyText2"/>
      </w:pPr>
      <w:r>
        <w:t>The box displays the total number of type approv</w:t>
      </w:r>
      <w:r w:rsidR="0059323A">
        <w:t>al</w:t>
      </w:r>
      <w:r>
        <w:t xml:space="preserve"> requests that are pending for approval.</w:t>
      </w:r>
    </w:p>
    <w:p w14:paraId="2FED242E" w14:textId="08FC074C" w:rsidR="00A01F25" w:rsidRDefault="00A01F25" w:rsidP="00765E55">
      <w:pPr>
        <w:pStyle w:val="BodyText2"/>
        <w:jc w:val="left"/>
      </w:pPr>
      <w:r>
        <w:rPr>
          <w:noProof/>
        </w:rPr>
        <w:lastRenderedPageBreak/>
        <w:drawing>
          <wp:anchor distT="0" distB="0" distL="114300" distR="114300" simplePos="0" relativeHeight="251797504" behindDoc="0" locked="0" layoutInCell="1" allowOverlap="1" wp14:anchorId="3EDE4F05" wp14:editId="63568368">
            <wp:simplePos x="3059616" y="1349762"/>
            <wp:positionH relativeFrom="column">
              <wp:posOffset>3044236</wp:posOffset>
            </wp:positionH>
            <wp:positionV relativeFrom="paragraph">
              <wp:align>top</wp:align>
            </wp:positionV>
            <wp:extent cx="1447619" cy="1342857"/>
            <wp:effectExtent l="19050" t="19050" r="19685" b="10160"/>
            <wp:wrapSquare wrapText="bothSides"/>
            <wp:docPr id="285" name="Picture 2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ype approved.png"/>
                    <pic:cNvPicPr/>
                  </pic:nvPicPr>
                  <pic:blipFill>
                    <a:blip r:embed="rId47"/>
                    <a:stretch>
                      <a:fillRect/>
                    </a:stretch>
                  </pic:blipFill>
                  <pic:spPr>
                    <a:xfrm>
                      <a:off x="0" y="0"/>
                      <a:ext cx="1447619" cy="1342857"/>
                    </a:xfrm>
                    <a:prstGeom prst="rect">
                      <a:avLst/>
                    </a:prstGeom>
                    <a:ln>
                      <a:solidFill>
                        <a:schemeClr val="tx1"/>
                      </a:solidFill>
                    </a:ln>
                  </pic:spPr>
                </pic:pic>
              </a:graphicData>
            </a:graphic>
          </wp:anchor>
        </w:drawing>
      </w:r>
      <w:r w:rsidR="00765E55">
        <w:br w:type="textWrapping" w:clear="all"/>
      </w:r>
    </w:p>
    <w:p w14:paraId="52C44D11" w14:textId="305B45C9" w:rsidR="003F3870" w:rsidRPr="00F726BF" w:rsidRDefault="003F3870" w:rsidP="003F3870">
      <w:pPr>
        <w:pStyle w:val="BodyText2"/>
      </w:pPr>
      <w:r w:rsidRPr="00765E55">
        <w:rPr>
          <w:i/>
          <w:iCs/>
        </w:rPr>
        <w:t>Click</w:t>
      </w:r>
      <w:r>
        <w:t xml:space="preserve"> </w:t>
      </w:r>
      <w:r w:rsidR="00C21818">
        <w:rPr>
          <w:noProof/>
        </w:rPr>
        <w:drawing>
          <wp:inline distT="0" distB="0" distL="0" distR="0" wp14:anchorId="5D729C41" wp14:editId="10E16061">
            <wp:extent cx="116958" cy="11695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rsidR="00C21818">
        <w:t xml:space="preserve"> (</w:t>
      </w:r>
      <w:r w:rsidRPr="00C21818">
        <w:rPr>
          <w:b/>
          <w:bCs/>
        </w:rPr>
        <w:t>View</w:t>
      </w:r>
      <w:r w:rsidR="00C21818">
        <w:t>)</w:t>
      </w:r>
      <w:r>
        <w:t xml:space="preserve"> to access the </w:t>
      </w:r>
      <w:r w:rsidRPr="005A582E">
        <w:rPr>
          <w:b/>
          <w:bCs/>
        </w:rPr>
        <w:t>Manage Type-Approved</w:t>
      </w:r>
      <w:r>
        <w:t xml:space="preserve"> dashboard. Refer to </w:t>
      </w:r>
      <w:r w:rsidRPr="00C21818">
        <w:rPr>
          <w:i/>
          <w:iCs/>
        </w:rPr>
        <w:t>Type Approval Management</w:t>
      </w:r>
      <w:r>
        <w:t xml:space="preserve"> for more information.</w:t>
      </w:r>
    </w:p>
    <w:p w14:paraId="2E0E2BF5" w14:textId="6FCDE985" w:rsidR="003F3870" w:rsidRDefault="00B055CA" w:rsidP="008F1020">
      <w:pPr>
        <w:pStyle w:val="BodyText2"/>
        <w:jc w:val="center"/>
        <w:rPr>
          <w:b/>
          <w:bCs/>
        </w:rPr>
      </w:pPr>
      <w:r>
        <w:rPr>
          <w:noProof/>
        </w:rPr>
        <mc:AlternateContent>
          <mc:Choice Requires="wps">
            <w:drawing>
              <wp:anchor distT="0" distB="0" distL="114300" distR="114300" simplePos="0" relativeHeight="251760640" behindDoc="0" locked="0" layoutInCell="1" allowOverlap="1" wp14:anchorId="4984795E" wp14:editId="7DD5B08B">
                <wp:simplePos x="0" y="0"/>
                <wp:positionH relativeFrom="column">
                  <wp:posOffset>71479</wp:posOffset>
                </wp:positionH>
                <wp:positionV relativeFrom="paragraph">
                  <wp:posOffset>3368</wp:posOffset>
                </wp:positionV>
                <wp:extent cx="5143859" cy="1663148"/>
                <wp:effectExtent l="0" t="0" r="19050" b="13335"/>
                <wp:wrapNone/>
                <wp:docPr id="48" name="Rectangle 48"/>
                <wp:cNvGraphicFramePr/>
                <a:graphic xmlns:a="http://schemas.openxmlformats.org/drawingml/2006/main">
                  <a:graphicData uri="http://schemas.microsoft.com/office/word/2010/wordprocessingShape">
                    <wps:wsp>
                      <wps:cNvSpPr/>
                      <wps:spPr>
                        <a:xfrm>
                          <a:off x="0" y="0"/>
                          <a:ext cx="5143859" cy="16631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E2546" id="Rectangle 48" o:spid="_x0000_s1026" style="position:absolute;margin-left:5.65pt;margin-top:.25pt;width:405.05pt;height:130.9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" filled="f" strokecolor="black [3213]" strokeweight="1pt"/>
            </w:pict>
          </mc:Fallback>
        </mc:AlternateContent>
      </w:r>
      <w:r w:rsidR="00E23A4F">
        <w:rPr>
          <w:noProof/>
        </w:rPr>
        <w:drawing>
          <wp:inline distT="0" distB="0" distL="0" distR="0" wp14:anchorId="5CD0FBF8" wp14:editId="2E491909">
            <wp:extent cx="5151033" cy="1670538"/>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0383" cy="1683300"/>
                    </a:xfrm>
                    <a:prstGeom prst="rect">
                      <a:avLst/>
                    </a:prstGeom>
                  </pic:spPr>
                </pic:pic>
              </a:graphicData>
            </a:graphic>
          </wp:inline>
        </w:drawing>
      </w:r>
    </w:p>
    <w:p w14:paraId="3DEF8D61" w14:textId="6F68FC1E" w:rsidR="00530228" w:rsidRDefault="00530228" w:rsidP="00E40E9F">
      <w:pPr>
        <w:pStyle w:val="FigureCaption"/>
        <w:rPr>
          <w:b w:val="0"/>
          <w:bCs w:val="0"/>
        </w:rPr>
      </w:pPr>
      <w:bookmarkStart w:id="179" w:name="_Toc73870094"/>
      <w:r>
        <w:t>Figure 1</w:t>
      </w:r>
      <w:r w:rsidR="00A14FF0">
        <w:t>7</w:t>
      </w:r>
      <w:r>
        <w:t>: Manage Type-Approved</w:t>
      </w:r>
      <w:bookmarkEnd w:id="179"/>
    </w:p>
    <w:p w14:paraId="355C0BFF" w14:textId="77777777" w:rsidR="00530228" w:rsidRDefault="00530228" w:rsidP="008F1020">
      <w:pPr>
        <w:pStyle w:val="BodyText2"/>
        <w:jc w:val="center"/>
        <w:rPr>
          <w:b/>
          <w:bCs/>
        </w:rPr>
      </w:pPr>
    </w:p>
    <w:p w14:paraId="1603373A" w14:textId="2716BAEF" w:rsidR="00557EE3" w:rsidRPr="00470C5C" w:rsidRDefault="00557EE3" w:rsidP="00F726BF">
      <w:pPr>
        <w:pStyle w:val="BodyText2"/>
        <w:rPr>
          <w:b/>
          <w:bCs/>
        </w:rPr>
      </w:pPr>
      <w:r w:rsidRPr="00470C5C">
        <w:rPr>
          <w:b/>
          <w:bCs/>
        </w:rPr>
        <w:t>Notification Information</w:t>
      </w:r>
    </w:p>
    <w:p w14:paraId="394456B1" w14:textId="43B4E729" w:rsidR="007B6A3B" w:rsidRDefault="00557EE3" w:rsidP="00F726BF">
      <w:pPr>
        <w:pStyle w:val="BodyText2"/>
      </w:pPr>
      <w:r>
        <w:t xml:space="preserve">This section displays </w:t>
      </w:r>
      <w:r w:rsidR="005A582E">
        <w:t>the</w:t>
      </w:r>
      <w:r w:rsidR="009D4C47">
        <w:t xml:space="preserve"> </w:t>
      </w:r>
      <w:r w:rsidR="005A582E">
        <w:t xml:space="preserve">most </w:t>
      </w:r>
      <w:r w:rsidR="009D4C47">
        <w:t>recent notifications.</w:t>
      </w:r>
      <w:r w:rsidR="00470C5C">
        <w:t xml:space="preserve"> </w:t>
      </w:r>
      <w:r w:rsidR="000B2806">
        <w:t>System Admin can configure the number of notifications that are displayed on user dashboard.</w:t>
      </w:r>
    </w:p>
    <w:p w14:paraId="44AA81A5" w14:textId="47E28169" w:rsidR="00B0500E" w:rsidRDefault="00075AD2" w:rsidP="00B0500E">
      <w:pPr>
        <w:pStyle w:val="BodyText2"/>
        <w:jc w:val="center"/>
      </w:pPr>
      <w:r>
        <w:rPr>
          <w:noProof/>
        </w:rPr>
        <mc:AlternateContent>
          <mc:Choice Requires="wps">
            <w:drawing>
              <wp:anchor distT="0" distB="0" distL="114300" distR="114300" simplePos="0" relativeHeight="251759616" behindDoc="0" locked="0" layoutInCell="1" allowOverlap="1" wp14:anchorId="578B832B" wp14:editId="70332EE5">
                <wp:simplePos x="0" y="0"/>
                <wp:positionH relativeFrom="column">
                  <wp:posOffset>-1408</wp:posOffset>
                </wp:positionH>
                <wp:positionV relativeFrom="paragraph">
                  <wp:posOffset>9277</wp:posOffset>
                </wp:positionV>
                <wp:extent cx="5278755" cy="1704063"/>
                <wp:effectExtent l="0" t="0" r="17145" b="10795"/>
                <wp:wrapNone/>
                <wp:docPr id="46" name="Rectangle 46"/>
                <wp:cNvGraphicFramePr/>
                <a:graphic xmlns:a="http://schemas.openxmlformats.org/drawingml/2006/main">
                  <a:graphicData uri="http://schemas.microsoft.com/office/word/2010/wordprocessingShape">
                    <wps:wsp>
                      <wps:cNvSpPr/>
                      <wps:spPr>
                        <a:xfrm>
                          <a:off x="0" y="0"/>
                          <a:ext cx="5278755" cy="17040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458043" id="Rectangle 46" o:spid="_x0000_s1026" style="position:absolute;margin-left:-.1pt;margin-top:.75pt;width:415.65pt;height:134.2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" filled="f" strokecolor="black [3213]" strokeweight="1pt"/>
            </w:pict>
          </mc:Fallback>
        </mc:AlternateContent>
      </w:r>
      <w:r w:rsidR="007726DB">
        <w:rPr>
          <w:noProof/>
        </w:rPr>
        <w:drawing>
          <wp:inline distT="0" distB="0" distL="0" distR="0" wp14:anchorId="3CFB58E0" wp14:editId="1FE53933">
            <wp:extent cx="5278755" cy="17106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755" cy="1710690"/>
                    </a:xfrm>
                    <a:prstGeom prst="rect">
                      <a:avLst/>
                    </a:prstGeom>
                  </pic:spPr>
                </pic:pic>
              </a:graphicData>
            </a:graphic>
          </wp:inline>
        </w:drawing>
      </w:r>
    </w:p>
    <w:p w14:paraId="1EF3F28E" w14:textId="5D7E95DC" w:rsidR="00530228" w:rsidRDefault="00530228" w:rsidP="00530228">
      <w:pPr>
        <w:pStyle w:val="FigureCaption"/>
      </w:pPr>
      <w:bookmarkStart w:id="180" w:name="_Toc73870095"/>
      <w:r>
        <w:t>Figure 1</w:t>
      </w:r>
      <w:r w:rsidR="00A14FF0">
        <w:t>8</w:t>
      </w:r>
      <w:r>
        <w:t>: Home Page</w:t>
      </w:r>
      <w:bookmarkEnd w:id="180"/>
    </w:p>
    <w:p w14:paraId="096EC500" w14:textId="3D1C0785" w:rsidR="00557EE3" w:rsidRDefault="00014FC3" w:rsidP="00F726BF">
      <w:pPr>
        <w:pStyle w:val="BodyText2"/>
      </w:pPr>
      <w:r>
        <w:t>N</w:t>
      </w:r>
      <w:r w:rsidR="00470C5C">
        <w:t>otifications are of two types.</w:t>
      </w:r>
    </w:p>
    <w:p w14:paraId="512F0EB0" w14:textId="7C916AEF" w:rsidR="00470C5C" w:rsidRDefault="00470C5C" w:rsidP="009C1BC0">
      <w:pPr>
        <w:pStyle w:val="BodyText2"/>
        <w:numPr>
          <w:ilvl w:val="0"/>
          <w:numId w:val="49"/>
        </w:numPr>
      </w:pPr>
      <w:r>
        <w:lastRenderedPageBreak/>
        <w:t xml:space="preserve">Notifications that provide </w:t>
      </w:r>
      <w:r w:rsidR="007B6A3B">
        <w:t xml:space="preserve">only </w:t>
      </w:r>
      <w:r>
        <w:t>information.</w:t>
      </w:r>
      <w:r w:rsidR="00AB30EC">
        <w:t xml:space="preserve"> For example, a notification </w:t>
      </w:r>
      <w:r w:rsidR="007B6A3B">
        <w:t xml:space="preserve">informing the importer </w:t>
      </w:r>
      <w:r w:rsidR="00014FC3">
        <w:t>about</w:t>
      </w:r>
      <w:r w:rsidR="00AB30EC">
        <w:t xml:space="preserve"> the account </w:t>
      </w:r>
      <w:r w:rsidR="00014FC3">
        <w:t xml:space="preserve">status </w:t>
      </w:r>
      <w:r w:rsidR="00AB30EC">
        <w:t>is a</w:t>
      </w:r>
      <w:r w:rsidR="005A582E">
        <w:t>n information only</w:t>
      </w:r>
      <w:r w:rsidR="00AB30EC">
        <w:t xml:space="preserve"> notification</w:t>
      </w:r>
      <w:r w:rsidR="005A582E">
        <w:t xml:space="preserve"> because it requires no action</w:t>
      </w:r>
      <w:r w:rsidR="00AB30EC">
        <w:t>.</w:t>
      </w:r>
      <w:r w:rsidR="0049367B">
        <w:t xml:space="preserve"> The </w:t>
      </w:r>
      <w:r w:rsidR="0049367B" w:rsidRPr="00976ADF">
        <w:rPr>
          <w:b/>
          <w:bCs/>
        </w:rPr>
        <w:t>View</w:t>
      </w:r>
      <w:r w:rsidR="0049367B">
        <w:t xml:space="preserve"> icon (</w:t>
      </w:r>
      <w:r w:rsidR="0049367B">
        <w:rPr>
          <w:noProof/>
        </w:rPr>
        <w:drawing>
          <wp:inline distT="0" distB="0" distL="0" distR="0" wp14:anchorId="1AAFC41A" wp14:editId="6402E319">
            <wp:extent cx="159265" cy="14541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ISABLED EYE.png"/>
                    <pic:cNvPicPr/>
                  </pic:nvPicPr>
                  <pic:blipFill>
                    <a:blip r:embed="rId50"/>
                    <a:stretch>
                      <a:fillRect/>
                    </a:stretch>
                  </pic:blipFill>
                  <pic:spPr>
                    <a:xfrm>
                      <a:off x="0" y="0"/>
                      <a:ext cx="163817" cy="149571"/>
                    </a:xfrm>
                    <a:prstGeom prst="rect">
                      <a:avLst/>
                    </a:prstGeom>
                  </pic:spPr>
                </pic:pic>
              </a:graphicData>
            </a:graphic>
          </wp:inline>
        </w:drawing>
      </w:r>
      <w:r w:rsidR="0049367B">
        <w:t>)</w:t>
      </w:r>
      <w:r w:rsidR="00014FC3">
        <w:t xml:space="preserve"> </w:t>
      </w:r>
      <w:r w:rsidR="0049367B">
        <w:t>is disabled in such notifications.</w:t>
      </w:r>
    </w:p>
    <w:p w14:paraId="0BA44B33" w14:textId="38E5A76A" w:rsidR="00014FC3" w:rsidRDefault="00014FC3" w:rsidP="00014FC3">
      <w:pPr>
        <w:pStyle w:val="BodyText2"/>
        <w:ind w:left="360"/>
        <w:jc w:val="center"/>
      </w:pPr>
      <w:r>
        <w:rPr>
          <w:noProof/>
        </w:rPr>
        <w:drawing>
          <wp:inline distT="0" distB="0" distL="0" distR="0" wp14:anchorId="5D5456B6" wp14:editId="43A1C9C8">
            <wp:extent cx="5278755" cy="314325"/>
            <wp:effectExtent l="19050" t="19050" r="17145" b="285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ssagewithinactiveview.png"/>
                    <pic:cNvPicPr/>
                  </pic:nvPicPr>
                  <pic:blipFill>
                    <a:blip r:embed="rId51"/>
                    <a:stretch>
                      <a:fillRect/>
                    </a:stretch>
                  </pic:blipFill>
                  <pic:spPr>
                    <a:xfrm>
                      <a:off x="0" y="0"/>
                      <a:ext cx="5278755" cy="314325"/>
                    </a:xfrm>
                    <a:prstGeom prst="rect">
                      <a:avLst/>
                    </a:prstGeom>
                    <a:ln>
                      <a:solidFill>
                        <a:schemeClr val="tx1"/>
                      </a:solidFill>
                    </a:ln>
                  </pic:spPr>
                </pic:pic>
              </a:graphicData>
            </a:graphic>
          </wp:inline>
        </w:drawing>
      </w:r>
    </w:p>
    <w:p w14:paraId="3FA4FF78" w14:textId="6C0AAD6A" w:rsidR="009D4C47" w:rsidRDefault="00470C5C" w:rsidP="00F854B3">
      <w:pPr>
        <w:pStyle w:val="BodyText2"/>
        <w:numPr>
          <w:ilvl w:val="0"/>
          <w:numId w:val="49"/>
        </w:numPr>
      </w:pPr>
      <w:r>
        <w:t>Notification</w:t>
      </w:r>
      <w:r w:rsidR="00821D65">
        <w:t>s that require some action by the importer.</w:t>
      </w:r>
      <w:r w:rsidR="00AB30EC">
        <w:t xml:space="preserve"> For example, a notification about the consignment approval or rejection by the CEIR </w:t>
      </w:r>
      <w:r w:rsidR="00B44AF7">
        <w:t>Admin</w:t>
      </w:r>
      <w:r w:rsidR="00AB30EC">
        <w:t xml:space="preserve"> </w:t>
      </w:r>
      <w:r w:rsidR="007B6A3B">
        <w:t xml:space="preserve">or customs </w:t>
      </w:r>
      <w:r w:rsidR="00AB30EC">
        <w:t>requires the importer</w:t>
      </w:r>
      <w:r w:rsidR="00014FC3">
        <w:t xml:space="preserve"> to</w:t>
      </w:r>
      <w:r w:rsidR="0049367B">
        <w:t xml:space="preserve"> </w:t>
      </w:r>
      <w:r w:rsidR="007B6A3B">
        <w:t>take some action such as fix the errors in the consignment</w:t>
      </w:r>
      <w:r w:rsidR="00AB30EC">
        <w:t>.</w:t>
      </w:r>
      <w:r w:rsidR="0049367B">
        <w:t xml:space="preserve"> The </w:t>
      </w:r>
      <w:r w:rsidR="0049367B" w:rsidRPr="00976ADF">
        <w:rPr>
          <w:b/>
          <w:bCs/>
        </w:rPr>
        <w:t>View</w:t>
      </w:r>
      <w:r w:rsidR="0049367B">
        <w:t xml:space="preserve"> icon (</w:t>
      </w:r>
      <w:r w:rsidR="0049367B">
        <w:rPr>
          <w:noProof/>
        </w:rPr>
        <w:drawing>
          <wp:inline distT="0" distB="0" distL="0" distR="0" wp14:anchorId="1C5836AD" wp14:editId="7F3643A4">
            <wp:extent cx="116958" cy="11695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rsidR="0049367B">
        <w:t>) is enabled in such notifications.</w:t>
      </w:r>
      <w:r w:rsidR="009C6976">
        <w:t xml:space="preserve"> </w:t>
      </w:r>
      <w:r w:rsidR="00C21818">
        <w:t>C</w:t>
      </w:r>
      <w:r w:rsidR="009D4C47">
        <w:t xml:space="preserve">lick </w:t>
      </w:r>
      <w:r>
        <w:rPr>
          <w:noProof/>
        </w:rPr>
        <w:drawing>
          <wp:inline distT="0" distB="0" distL="0" distR="0" wp14:anchorId="03153655" wp14:editId="5FD1FD45">
            <wp:extent cx="116958" cy="1169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t xml:space="preserve"> </w:t>
      </w:r>
      <w:r w:rsidR="00C21818">
        <w:t>(</w:t>
      </w:r>
      <w:r w:rsidR="00C21818" w:rsidRPr="009C6976">
        <w:rPr>
          <w:b/>
          <w:bCs/>
        </w:rPr>
        <w:t>View)</w:t>
      </w:r>
      <w:r w:rsidR="00C21818">
        <w:t xml:space="preserve"> </w:t>
      </w:r>
      <w:r w:rsidR="009D4C47">
        <w:t xml:space="preserve">to access </w:t>
      </w:r>
      <w:r w:rsidR="00C21818">
        <w:t>the relevant page of the notification</w:t>
      </w:r>
      <w:r w:rsidR="009D4C47">
        <w:t>.</w:t>
      </w:r>
    </w:p>
    <w:p w14:paraId="0A868E3F" w14:textId="5ECF8428" w:rsidR="009C6976" w:rsidRDefault="00014FC3" w:rsidP="007E274A">
      <w:pPr>
        <w:pStyle w:val="BodyText2"/>
        <w:ind w:left="360"/>
        <w:jc w:val="center"/>
      </w:pPr>
      <w:r>
        <w:rPr>
          <w:noProof/>
        </w:rPr>
        <w:drawing>
          <wp:inline distT="0" distB="0" distL="0" distR="0" wp14:anchorId="5A0DD356" wp14:editId="5D6A4496">
            <wp:extent cx="5278755" cy="337185"/>
            <wp:effectExtent l="19050" t="19050" r="17145" b="2476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ssagewithactiveview.png"/>
                    <pic:cNvPicPr/>
                  </pic:nvPicPr>
                  <pic:blipFill>
                    <a:blip r:embed="rId52"/>
                    <a:stretch>
                      <a:fillRect/>
                    </a:stretch>
                  </pic:blipFill>
                  <pic:spPr>
                    <a:xfrm>
                      <a:off x="0" y="0"/>
                      <a:ext cx="5278755" cy="337185"/>
                    </a:xfrm>
                    <a:prstGeom prst="rect">
                      <a:avLst/>
                    </a:prstGeom>
                    <a:ln>
                      <a:solidFill>
                        <a:schemeClr val="tx1"/>
                      </a:solidFill>
                    </a:ln>
                  </pic:spPr>
                </pic:pic>
              </a:graphicData>
            </a:graphic>
          </wp:inline>
        </w:drawing>
      </w:r>
    </w:p>
    <w:p w14:paraId="2A286B5D" w14:textId="022F33F9" w:rsidR="00B0500E" w:rsidRDefault="00B0500E" w:rsidP="00F726BF">
      <w:pPr>
        <w:pStyle w:val="BodyText2"/>
      </w:pPr>
      <w:r>
        <w:t>The notification panel has the following columns:</w:t>
      </w:r>
    </w:p>
    <w:p w14:paraId="2695E19A" w14:textId="5720C872" w:rsidR="00B0500E" w:rsidRDefault="00B0500E" w:rsidP="00976ADF">
      <w:pPr>
        <w:pStyle w:val="BodyText2"/>
        <w:numPr>
          <w:ilvl w:val="0"/>
          <w:numId w:val="53"/>
        </w:numPr>
      </w:pPr>
      <w:r w:rsidRPr="00902BA9">
        <w:rPr>
          <w:b/>
          <w:bCs/>
        </w:rPr>
        <w:t>Date</w:t>
      </w:r>
      <w:r>
        <w:t>: Date of sending the notification</w:t>
      </w:r>
    </w:p>
    <w:p w14:paraId="1FB69635" w14:textId="517D96A4" w:rsidR="00B0500E" w:rsidRDefault="00B0500E" w:rsidP="00976ADF">
      <w:pPr>
        <w:pStyle w:val="BodyText2"/>
        <w:numPr>
          <w:ilvl w:val="0"/>
          <w:numId w:val="53"/>
        </w:numPr>
      </w:pPr>
      <w:r w:rsidRPr="00902BA9">
        <w:rPr>
          <w:b/>
          <w:bCs/>
        </w:rPr>
        <w:t>Transaction ID</w:t>
      </w:r>
      <w:r>
        <w:t xml:space="preserve">: Transaction ID of the consignment or stock or grievance or type approval request for which the notification is sent. If </w:t>
      </w:r>
      <w:r w:rsidR="0071493D">
        <w:t xml:space="preserve">the notification is </w:t>
      </w:r>
      <w:r w:rsidR="00014FC3">
        <w:t>related to</w:t>
      </w:r>
      <w:r w:rsidR="0071493D">
        <w:t xml:space="preserve"> the importer account</w:t>
      </w:r>
      <w:r>
        <w:t xml:space="preserve">, the </w:t>
      </w:r>
      <w:r w:rsidR="0071493D">
        <w:t xml:space="preserve">login </w:t>
      </w:r>
      <w:r>
        <w:t>username is shown instead of any transaction ID.</w:t>
      </w:r>
    </w:p>
    <w:p w14:paraId="1F4356F4" w14:textId="08507D5E" w:rsidR="0071493D" w:rsidRDefault="0071493D" w:rsidP="00976ADF">
      <w:pPr>
        <w:pStyle w:val="BodyText2"/>
        <w:numPr>
          <w:ilvl w:val="0"/>
          <w:numId w:val="53"/>
        </w:numPr>
      </w:pPr>
      <w:r w:rsidRPr="00902BA9">
        <w:rPr>
          <w:b/>
          <w:bCs/>
        </w:rPr>
        <w:t>Feature</w:t>
      </w:r>
      <w:r>
        <w:t xml:space="preserve">: This is the name of the </w:t>
      </w:r>
      <w:r w:rsidR="0059323A">
        <w:t>feature</w:t>
      </w:r>
      <w:r>
        <w:t xml:space="preserve"> for which the notification is sent. For example, if the notification is for a consignment, the </w:t>
      </w:r>
      <w:r w:rsidR="0059323A">
        <w:t>feature</w:t>
      </w:r>
      <w:r>
        <w:t xml:space="preserve"> name </w:t>
      </w:r>
      <w:r w:rsidRPr="00014FC3">
        <w:rPr>
          <w:b/>
          <w:bCs/>
        </w:rPr>
        <w:t xml:space="preserve">Consignment </w:t>
      </w:r>
      <w:r>
        <w:t xml:space="preserve">is shown. If the notification is concerning a stock transaction, the </w:t>
      </w:r>
      <w:r w:rsidR="0059323A">
        <w:t>feature</w:t>
      </w:r>
      <w:r>
        <w:t xml:space="preserve"> name </w:t>
      </w:r>
      <w:r w:rsidRPr="00014FC3">
        <w:rPr>
          <w:b/>
          <w:bCs/>
        </w:rPr>
        <w:t>Stock Management</w:t>
      </w:r>
      <w:r>
        <w:t xml:space="preserve"> is shown. The </w:t>
      </w:r>
      <w:r w:rsidR="0059323A">
        <w:t>feature</w:t>
      </w:r>
      <w:r>
        <w:t xml:space="preserve"> name is the one shown in the left panel of the </w:t>
      </w:r>
      <w:proofErr w:type="gramStart"/>
      <w:r>
        <w:t>Home</w:t>
      </w:r>
      <w:proofErr w:type="gramEnd"/>
      <w:r>
        <w:t xml:space="preserve"> page.</w:t>
      </w:r>
    </w:p>
    <w:p w14:paraId="7FB643D5" w14:textId="77777777" w:rsidR="006B34FD" w:rsidRDefault="006B34FD" w:rsidP="00976ADF">
      <w:pPr>
        <w:pStyle w:val="BodyText2"/>
        <w:numPr>
          <w:ilvl w:val="0"/>
          <w:numId w:val="53"/>
        </w:numPr>
      </w:pPr>
      <w:r w:rsidRPr="00902BA9">
        <w:rPr>
          <w:b/>
          <w:bCs/>
        </w:rPr>
        <w:t>Message</w:t>
      </w:r>
      <w:r>
        <w:t>: This is the message of the notification. An example is shown below.</w:t>
      </w:r>
    </w:p>
    <w:p w14:paraId="221EEA5A" w14:textId="3787C265" w:rsidR="006B34FD" w:rsidRDefault="006B34FD" w:rsidP="003B46E0">
      <w:pPr>
        <w:pStyle w:val="BodyText2"/>
        <w:ind w:left="432"/>
        <w:jc w:val="center"/>
      </w:pPr>
      <w:r>
        <w:rPr>
          <w:noProof/>
        </w:rPr>
        <w:drawing>
          <wp:inline distT="0" distB="0" distL="0" distR="0" wp14:anchorId="1967088B" wp14:editId="15960698">
            <wp:extent cx="5278755" cy="347345"/>
            <wp:effectExtent l="19050" t="19050" r="17145" b="146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ssage.png"/>
                    <pic:cNvPicPr/>
                  </pic:nvPicPr>
                  <pic:blipFill>
                    <a:blip r:embed="rId53"/>
                    <a:stretch>
                      <a:fillRect/>
                    </a:stretch>
                  </pic:blipFill>
                  <pic:spPr>
                    <a:xfrm>
                      <a:off x="0" y="0"/>
                      <a:ext cx="5278755" cy="347345"/>
                    </a:xfrm>
                    <a:prstGeom prst="rect">
                      <a:avLst/>
                    </a:prstGeom>
                    <a:ln>
                      <a:solidFill>
                        <a:schemeClr val="tx1"/>
                      </a:solidFill>
                    </a:ln>
                  </pic:spPr>
                </pic:pic>
              </a:graphicData>
            </a:graphic>
          </wp:inline>
        </w:drawing>
      </w:r>
    </w:p>
    <w:p w14:paraId="366A969C" w14:textId="77F6C1C8" w:rsidR="006B34FD" w:rsidRDefault="006B34FD" w:rsidP="00976ADF">
      <w:pPr>
        <w:pStyle w:val="BodyText2"/>
        <w:numPr>
          <w:ilvl w:val="0"/>
          <w:numId w:val="54"/>
        </w:numPr>
      </w:pPr>
      <w:r w:rsidRPr="00902BA9">
        <w:rPr>
          <w:b/>
          <w:bCs/>
        </w:rPr>
        <w:t>Action</w:t>
      </w:r>
      <w:r>
        <w:t xml:space="preserve">: This shows </w:t>
      </w:r>
      <w:r w:rsidR="002F1DAF">
        <w:t xml:space="preserve">the </w:t>
      </w:r>
      <w:r w:rsidR="002F1DAF" w:rsidRPr="002F1DAF">
        <w:rPr>
          <w:b/>
          <w:bCs/>
        </w:rPr>
        <w:t>View</w:t>
      </w:r>
      <w:r w:rsidR="002F1DAF">
        <w:t xml:space="preserve"> icon</w:t>
      </w:r>
      <w:r>
        <w:t>. It is activated</w:t>
      </w:r>
      <w:r w:rsidR="002F1DAF">
        <w:t xml:space="preserve"> </w:t>
      </w:r>
      <w:r w:rsidR="002F1DAF">
        <w:rPr>
          <w:noProof/>
        </w:rPr>
        <w:drawing>
          <wp:inline distT="0" distB="0" distL="0" distR="0" wp14:anchorId="5198C788" wp14:editId="6D2B8E56">
            <wp:extent cx="116958" cy="11695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8320" cy="118320"/>
                    </a:xfrm>
                    <a:prstGeom prst="rect">
                      <a:avLst/>
                    </a:prstGeom>
                    <a:noFill/>
                    <a:ln>
                      <a:noFill/>
                    </a:ln>
                  </pic:spPr>
                </pic:pic>
              </a:graphicData>
            </a:graphic>
          </wp:inline>
        </w:drawing>
      </w:r>
      <w:r>
        <w:t xml:space="preserve"> if the importer can click on it else it is disabled</w:t>
      </w:r>
      <w:r w:rsidR="002F1DAF">
        <w:t xml:space="preserve"> </w:t>
      </w:r>
      <w:r w:rsidR="002F1DAF">
        <w:rPr>
          <w:noProof/>
        </w:rPr>
        <w:drawing>
          <wp:inline distT="0" distB="0" distL="0" distR="0" wp14:anchorId="706F513B" wp14:editId="7C96A1BC">
            <wp:extent cx="159265" cy="1454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ISABLED EYE.png"/>
                    <pic:cNvPicPr/>
                  </pic:nvPicPr>
                  <pic:blipFill>
                    <a:blip r:embed="rId50"/>
                    <a:stretch>
                      <a:fillRect/>
                    </a:stretch>
                  </pic:blipFill>
                  <pic:spPr>
                    <a:xfrm>
                      <a:off x="0" y="0"/>
                      <a:ext cx="163817" cy="149571"/>
                    </a:xfrm>
                    <a:prstGeom prst="rect">
                      <a:avLst/>
                    </a:prstGeom>
                  </pic:spPr>
                </pic:pic>
              </a:graphicData>
            </a:graphic>
          </wp:inline>
        </w:drawing>
      </w:r>
      <w:r>
        <w:t>.</w:t>
      </w:r>
    </w:p>
    <w:p w14:paraId="50750E84" w14:textId="2EF0895A" w:rsidR="00C62D95" w:rsidRDefault="00C62D95" w:rsidP="007E274A">
      <w:pPr>
        <w:pStyle w:val="BodyText2"/>
        <w:ind w:left="360"/>
        <w:jc w:val="center"/>
      </w:pPr>
      <w:r>
        <w:rPr>
          <w:noProof/>
        </w:rPr>
        <w:drawing>
          <wp:inline distT="0" distB="0" distL="0" distR="0" wp14:anchorId="5CD1FC36" wp14:editId="66950227">
            <wp:extent cx="5278755" cy="314325"/>
            <wp:effectExtent l="19050" t="19050" r="1714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essagewithinactiveview.png"/>
                    <pic:cNvPicPr/>
                  </pic:nvPicPr>
                  <pic:blipFill>
                    <a:blip r:embed="rId51"/>
                    <a:stretch>
                      <a:fillRect/>
                    </a:stretch>
                  </pic:blipFill>
                  <pic:spPr>
                    <a:xfrm>
                      <a:off x="0" y="0"/>
                      <a:ext cx="5278755" cy="314325"/>
                    </a:xfrm>
                    <a:prstGeom prst="rect">
                      <a:avLst/>
                    </a:prstGeom>
                    <a:ln>
                      <a:solidFill>
                        <a:schemeClr val="tx1"/>
                      </a:solidFill>
                    </a:ln>
                  </pic:spPr>
                </pic:pic>
              </a:graphicData>
            </a:graphic>
          </wp:inline>
        </w:drawing>
      </w:r>
    </w:p>
    <w:p w14:paraId="0C83BE00" w14:textId="73D32DC1" w:rsidR="002F1DAF" w:rsidRDefault="002F1DAF" w:rsidP="007E274A">
      <w:pPr>
        <w:pStyle w:val="BodyText2"/>
        <w:ind w:left="360"/>
        <w:jc w:val="center"/>
      </w:pPr>
      <w:r>
        <w:rPr>
          <w:noProof/>
        </w:rPr>
        <w:drawing>
          <wp:inline distT="0" distB="0" distL="0" distR="0" wp14:anchorId="5AB8F3FF" wp14:editId="38608EE1">
            <wp:extent cx="5278755" cy="337185"/>
            <wp:effectExtent l="19050" t="19050" r="17145" b="2476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essagewithactiveview.png"/>
                    <pic:cNvPicPr/>
                  </pic:nvPicPr>
                  <pic:blipFill>
                    <a:blip r:embed="rId52"/>
                    <a:stretch>
                      <a:fillRect/>
                    </a:stretch>
                  </pic:blipFill>
                  <pic:spPr>
                    <a:xfrm>
                      <a:off x="0" y="0"/>
                      <a:ext cx="5278755" cy="337185"/>
                    </a:xfrm>
                    <a:prstGeom prst="rect">
                      <a:avLst/>
                    </a:prstGeom>
                    <a:ln>
                      <a:solidFill>
                        <a:schemeClr val="tx1"/>
                      </a:solidFill>
                    </a:ln>
                  </pic:spPr>
                </pic:pic>
              </a:graphicData>
            </a:graphic>
          </wp:inline>
        </w:drawing>
      </w:r>
    </w:p>
    <w:p w14:paraId="078F337D" w14:textId="77777777" w:rsidR="00976ADF" w:rsidRDefault="00976ADF" w:rsidP="002F1DAF">
      <w:pPr>
        <w:pStyle w:val="BodyText2"/>
        <w:jc w:val="center"/>
      </w:pPr>
    </w:p>
    <w:p w14:paraId="64C4F559" w14:textId="77777777" w:rsidR="00481D2C" w:rsidRDefault="00481D2C" w:rsidP="002A39C9">
      <w:pPr>
        <w:pStyle w:val="Heading2"/>
      </w:pPr>
      <w:bookmarkStart w:id="181" w:name="_Toc31900104"/>
      <w:bookmarkStart w:id="182" w:name="_Toc31900171"/>
      <w:bookmarkStart w:id="183" w:name="_Toc31900293"/>
      <w:bookmarkStart w:id="184" w:name="_Toc33605940"/>
      <w:r>
        <w:lastRenderedPageBreak/>
        <w:t>Manage Consignments</w:t>
      </w:r>
      <w:bookmarkEnd w:id="181"/>
      <w:bookmarkEnd w:id="182"/>
      <w:bookmarkEnd w:id="183"/>
      <w:bookmarkEnd w:id="184"/>
    </w:p>
    <w:p w14:paraId="7305319E" w14:textId="2D2975AD" w:rsidR="000242DB" w:rsidRDefault="00481D2C" w:rsidP="00481D2C">
      <w:pPr>
        <w:pStyle w:val="BodyText2"/>
      </w:pPr>
      <w:r>
        <w:t xml:space="preserve">Importers </w:t>
      </w:r>
      <w:r w:rsidR="00DF1689">
        <w:t>purchase consignments</w:t>
      </w:r>
      <w:r>
        <w:t xml:space="preserve"> from suppliers. After a consignment is ordered, the importer </w:t>
      </w:r>
      <w:r w:rsidR="00127F07">
        <w:t>must</w:t>
      </w:r>
      <w:r>
        <w:t xml:space="preserve"> register the imported consignment in the application. </w:t>
      </w:r>
    </w:p>
    <w:p w14:paraId="1BB01FC4" w14:textId="77777777" w:rsidR="00481D2C" w:rsidRDefault="00481D2C" w:rsidP="00481D2C">
      <w:pPr>
        <w:pStyle w:val="BodyText2"/>
      </w:pPr>
      <w:r>
        <w:t xml:space="preserve">The </w:t>
      </w:r>
      <w:r w:rsidR="00DF1689">
        <w:t>flow of information in the consignment lifecycle is as follows</w:t>
      </w:r>
      <w:r>
        <w:t>:</w:t>
      </w:r>
    </w:p>
    <w:p w14:paraId="4EBF72AD" w14:textId="2A9436AE" w:rsidR="00481D2C" w:rsidRDefault="00481D2C" w:rsidP="00DC39E0">
      <w:pPr>
        <w:pStyle w:val="BodyText2"/>
        <w:numPr>
          <w:ilvl w:val="0"/>
          <w:numId w:val="22"/>
        </w:numPr>
      </w:pPr>
      <w:r>
        <w:t>After ordering a consignment from a supplier</w:t>
      </w:r>
      <w:r w:rsidR="00127F07">
        <w:t xml:space="preserve">, </w:t>
      </w:r>
      <w:r>
        <w:t xml:space="preserve">the </w:t>
      </w:r>
      <w:r w:rsidR="00127F07">
        <w:t xml:space="preserve">importer registers the </w:t>
      </w:r>
      <w:r>
        <w:t xml:space="preserve">consignment and supplier information in the </w:t>
      </w:r>
      <w:r w:rsidR="00F925F8">
        <w:t>system</w:t>
      </w:r>
      <w:r>
        <w:t>.</w:t>
      </w:r>
    </w:p>
    <w:p w14:paraId="219F33D6" w14:textId="610DE0E1" w:rsidR="00481D2C" w:rsidRDefault="00481D2C" w:rsidP="00DC39E0">
      <w:pPr>
        <w:pStyle w:val="BodyText2"/>
        <w:numPr>
          <w:ilvl w:val="0"/>
          <w:numId w:val="22"/>
        </w:numPr>
      </w:pPr>
      <w:r>
        <w:t>The</w:t>
      </w:r>
      <w:r w:rsidR="00DF1689">
        <w:t xml:space="preserve"> system validates the </w:t>
      </w:r>
      <w:r w:rsidR="00902BA9">
        <w:t>i</w:t>
      </w:r>
      <w:r>
        <w:t>nformation.</w:t>
      </w:r>
    </w:p>
    <w:p w14:paraId="73945C2D" w14:textId="10AD0530" w:rsidR="001F1C9A" w:rsidRDefault="001F1C9A" w:rsidP="001F1C9A">
      <w:pPr>
        <w:pStyle w:val="BodyText2"/>
        <w:numPr>
          <w:ilvl w:val="0"/>
          <w:numId w:val="22"/>
        </w:numPr>
      </w:pPr>
      <w:r>
        <w:t>If the system reject</w:t>
      </w:r>
      <w:r w:rsidR="00191AE2">
        <w:t>s</w:t>
      </w:r>
      <w:r>
        <w:t xml:space="preserve"> it,</w:t>
      </w:r>
      <w:r w:rsidRPr="001F1C9A">
        <w:t xml:space="preserve"> </w:t>
      </w:r>
      <w:r>
        <w:t>the information is available to importers for correction and the above flow is repeated.</w:t>
      </w:r>
    </w:p>
    <w:p w14:paraId="1DA11679" w14:textId="0250C04A" w:rsidR="00481D2C" w:rsidRDefault="00481D2C" w:rsidP="00DC39E0">
      <w:pPr>
        <w:pStyle w:val="BodyText2"/>
        <w:numPr>
          <w:ilvl w:val="0"/>
          <w:numId w:val="22"/>
        </w:numPr>
      </w:pPr>
      <w:r>
        <w:t xml:space="preserve">On successful validation, the CEIR </w:t>
      </w:r>
      <w:r w:rsidR="00B44AF7">
        <w:t>Admin</w:t>
      </w:r>
      <w:r>
        <w:t xml:space="preserve"> reviews the information for completeness and accuracy.</w:t>
      </w:r>
    </w:p>
    <w:p w14:paraId="244813C1" w14:textId="6EED8543" w:rsidR="00481D2C" w:rsidRDefault="00A15427" w:rsidP="00DC39E0">
      <w:pPr>
        <w:pStyle w:val="BodyText2"/>
        <w:numPr>
          <w:ilvl w:val="0"/>
          <w:numId w:val="22"/>
        </w:numPr>
      </w:pPr>
      <w:r>
        <w:t xml:space="preserve">If the CEIR </w:t>
      </w:r>
      <w:r w:rsidR="00B44AF7">
        <w:t>Admin</w:t>
      </w:r>
      <w:r>
        <w:t xml:space="preserve"> rejects it, the information is available to importers for correction and the above flow is repeated.</w:t>
      </w:r>
    </w:p>
    <w:p w14:paraId="1355E92C" w14:textId="291E45E4" w:rsidR="00902BA9" w:rsidRDefault="00902BA9" w:rsidP="00902BA9">
      <w:pPr>
        <w:pStyle w:val="BodyText2"/>
        <w:numPr>
          <w:ilvl w:val="0"/>
          <w:numId w:val="22"/>
        </w:numPr>
      </w:pPr>
      <w:r>
        <w:t xml:space="preserve">After it is approved by the CEIR </w:t>
      </w:r>
      <w:r w:rsidR="00B44AF7">
        <w:t>Admin</w:t>
      </w:r>
      <w:r>
        <w:t xml:space="preserve">, it is shared with the customs for clearance. </w:t>
      </w:r>
    </w:p>
    <w:p w14:paraId="6E9ADF9D" w14:textId="06D4D56B" w:rsidR="00902BA9" w:rsidRDefault="00902BA9" w:rsidP="00902BA9">
      <w:pPr>
        <w:pStyle w:val="BodyText2"/>
        <w:numPr>
          <w:ilvl w:val="0"/>
          <w:numId w:val="22"/>
        </w:numPr>
      </w:pPr>
      <w:r>
        <w:t>If the customs reject the consignment, the information is available to importers for correction and the above flow is repeated.</w:t>
      </w:r>
      <w:r w:rsidDel="001F1C9A">
        <w:t xml:space="preserve"> </w:t>
      </w:r>
    </w:p>
    <w:p w14:paraId="7C2AABE6" w14:textId="469CDF62" w:rsidR="00AE48C7" w:rsidRDefault="00902BA9" w:rsidP="00DC39E0">
      <w:pPr>
        <w:pStyle w:val="BodyText2"/>
        <w:numPr>
          <w:ilvl w:val="0"/>
          <w:numId w:val="22"/>
        </w:numPr>
      </w:pPr>
      <w:r>
        <w:t>A</w:t>
      </w:r>
      <w:r w:rsidR="00A15427">
        <w:t xml:space="preserve">fter </w:t>
      </w:r>
      <w:r w:rsidR="00AE48C7">
        <w:t>the physical consignment arrives at the customs premises, the importer goes</w:t>
      </w:r>
      <w:r w:rsidR="0018724A">
        <w:t xml:space="preserve"> to the customs office</w:t>
      </w:r>
      <w:r w:rsidR="00AE48C7">
        <w:t xml:space="preserve"> and pays </w:t>
      </w:r>
      <w:r w:rsidR="00633862">
        <w:t>the required tax</w:t>
      </w:r>
      <w:r w:rsidR="00AE48C7">
        <w:t xml:space="preserve">. </w:t>
      </w:r>
      <w:r w:rsidR="000242DB" w:rsidRPr="0068019C">
        <w:t>Custom</w:t>
      </w:r>
      <w:r>
        <w:t>s</w:t>
      </w:r>
      <w:r w:rsidR="000242DB" w:rsidRPr="0068019C">
        <w:t xml:space="preserve"> clear the consignment and </w:t>
      </w:r>
      <w:r>
        <w:t>hands it over to t</w:t>
      </w:r>
      <w:r w:rsidR="0068019C" w:rsidRPr="0068019C">
        <w:t xml:space="preserve">he </w:t>
      </w:r>
      <w:r w:rsidR="000242DB" w:rsidRPr="0068019C">
        <w:t>importer</w:t>
      </w:r>
      <w:r w:rsidR="0068019C" w:rsidRPr="0068019C">
        <w:t>.</w:t>
      </w:r>
      <w:r w:rsidR="000242DB" w:rsidRPr="0068019C">
        <w:t xml:space="preserve"> </w:t>
      </w:r>
      <w:r w:rsidR="00AE48C7" w:rsidRPr="0068019C">
        <w:t>The consignment is now ready for sale in the market.</w:t>
      </w:r>
    </w:p>
    <w:p w14:paraId="0B328600" w14:textId="4C130A95" w:rsidR="00637B63" w:rsidRPr="0068019C" w:rsidRDefault="00697933" w:rsidP="00BB333E">
      <w:pPr>
        <w:pStyle w:val="BodyText2"/>
        <w:ind w:left="360"/>
      </w:pPr>
      <w:r>
        <w:t xml:space="preserve">Note: </w:t>
      </w:r>
      <w:r w:rsidR="00637B63" w:rsidRPr="00637B63">
        <w:t>In case the importer raises a consignment, with TAC information which is not approved with TAC authority using Manage Type approval Feature</w:t>
      </w:r>
      <w:r w:rsidR="00927401">
        <w:t>,</w:t>
      </w:r>
      <w:r w:rsidR="00637B63" w:rsidRPr="00637B63">
        <w:t xml:space="preserve"> the custom officer will approve the consignment only after validating a valid TAC certificate for the same.</w:t>
      </w:r>
      <w:r w:rsidR="00637B63">
        <w:t xml:space="preserve"> </w:t>
      </w:r>
    </w:p>
    <w:p w14:paraId="41857FFB" w14:textId="77777777" w:rsidR="00AE48C7" w:rsidRPr="00D21545" w:rsidRDefault="00AE48C7" w:rsidP="00D21545">
      <w:pPr>
        <w:pStyle w:val="BodyText2"/>
        <w:rPr>
          <w:u w:val="single"/>
        </w:rPr>
      </w:pPr>
      <w:r w:rsidRPr="00D21545">
        <w:rPr>
          <w:u w:val="single"/>
        </w:rPr>
        <w:t>To register consignments</w:t>
      </w:r>
      <w:r w:rsidR="0018724A">
        <w:rPr>
          <w:u w:val="single"/>
        </w:rPr>
        <w:t xml:space="preserve"> in the application</w:t>
      </w:r>
      <w:r w:rsidRPr="00D21545">
        <w:rPr>
          <w:u w:val="single"/>
        </w:rPr>
        <w:t>:</w:t>
      </w:r>
    </w:p>
    <w:p w14:paraId="398B88A4" w14:textId="56D67176" w:rsidR="00BE231B" w:rsidRDefault="003F5646" w:rsidP="00BB333E">
      <w:pPr>
        <w:pStyle w:val="BodyText2"/>
        <w:numPr>
          <w:ilvl w:val="0"/>
          <w:numId w:val="56"/>
        </w:numPr>
        <w:jc w:val="center"/>
      </w:pPr>
      <w:r>
        <w:rPr>
          <w:noProof/>
        </w:rPr>
        <mc:AlternateContent>
          <mc:Choice Requires="wps">
            <w:drawing>
              <wp:anchor distT="0" distB="0" distL="114300" distR="114300" simplePos="0" relativeHeight="251758592" behindDoc="0" locked="0" layoutInCell="1" allowOverlap="1" wp14:anchorId="7BCB97A7" wp14:editId="4A0A9277">
                <wp:simplePos x="0" y="0"/>
                <wp:positionH relativeFrom="column">
                  <wp:posOffset>472243</wp:posOffset>
                </wp:positionH>
                <wp:positionV relativeFrom="paragraph">
                  <wp:posOffset>216842</wp:posOffset>
                </wp:positionV>
                <wp:extent cx="4553760" cy="1944370"/>
                <wp:effectExtent l="0" t="0" r="18415" b="17780"/>
                <wp:wrapNone/>
                <wp:docPr id="45" name="Rectangle 45"/>
                <wp:cNvGraphicFramePr/>
                <a:graphic xmlns:a="http://schemas.openxmlformats.org/drawingml/2006/main">
                  <a:graphicData uri="http://schemas.microsoft.com/office/word/2010/wordprocessingShape">
                    <wps:wsp>
                      <wps:cNvSpPr/>
                      <wps:spPr>
                        <a:xfrm>
                          <a:off x="0" y="0"/>
                          <a:ext cx="4553760" cy="19443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53EF6" id="Rectangle 45" o:spid="_x0000_s1026" style="position:absolute;margin-left:37.2pt;margin-top:17.05pt;width:358.55pt;height:153.1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" filled="f" strokecolor="black [3213]" strokeweight="1pt"/>
            </w:pict>
          </mc:Fallback>
        </mc:AlternateContent>
      </w:r>
      <w:r w:rsidR="0018724A">
        <w:rPr>
          <w:noProof/>
        </w:rPr>
        <mc:AlternateContent>
          <mc:Choice Requires="wps">
            <w:drawing>
              <wp:anchor distT="0" distB="0" distL="114300" distR="114300" simplePos="0" relativeHeight="251669504" behindDoc="0" locked="0" layoutInCell="1" allowOverlap="1" wp14:anchorId="120B369A" wp14:editId="483E577F">
                <wp:simplePos x="0" y="0"/>
                <wp:positionH relativeFrom="column">
                  <wp:posOffset>485377</wp:posOffset>
                </wp:positionH>
                <wp:positionV relativeFrom="paragraph">
                  <wp:posOffset>668020</wp:posOffset>
                </wp:positionV>
                <wp:extent cx="603250" cy="105410"/>
                <wp:effectExtent l="0" t="0" r="25400" b="27940"/>
                <wp:wrapNone/>
                <wp:docPr id="451" name="Rectangle 451"/>
                <wp:cNvGraphicFramePr/>
                <a:graphic xmlns:a="http://schemas.openxmlformats.org/drawingml/2006/main">
                  <a:graphicData uri="http://schemas.microsoft.com/office/word/2010/wordprocessingShape">
                    <wps:wsp>
                      <wps:cNvSpPr/>
                      <wps:spPr>
                        <a:xfrm>
                          <a:off x="0" y="0"/>
                          <a:ext cx="603250" cy="105410"/>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A68D3" id="Rectangle 451" o:spid="_x0000_s1026" style="position:absolute;margin-left:38.2pt;margin-top:52.6pt;width:47.5pt;height: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" filled="f" strokecolor="#ffc000 [3207]" strokeweight="2pt"/>
            </w:pict>
          </mc:Fallback>
        </mc:AlternateContent>
      </w:r>
      <w:r w:rsidR="00AE48C7">
        <w:t xml:space="preserve">Select the </w:t>
      </w:r>
      <w:r w:rsidR="00AE48C7" w:rsidRPr="00BE231B">
        <w:rPr>
          <w:b/>
          <w:bCs/>
        </w:rPr>
        <w:t>Consignment</w:t>
      </w:r>
      <w:r w:rsidR="00AE48C7">
        <w:t xml:space="preserve"> menu in the left panel</w:t>
      </w:r>
      <w:r w:rsidR="001C52B5">
        <w:t xml:space="preserve"> of the application </w:t>
      </w:r>
      <w:proofErr w:type="gramStart"/>
      <w:r w:rsidR="00902BA9">
        <w:t>H</w:t>
      </w:r>
      <w:r w:rsidR="001C52B5">
        <w:t>ome</w:t>
      </w:r>
      <w:proofErr w:type="gramEnd"/>
      <w:r w:rsidR="001C52B5">
        <w:t xml:space="preserve"> page</w:t>
      </w:r>
      <w:r w:rsidR="00AE48C7">
        <w:t>.</w:t>
      </w:r>
      <w:r w:rsidR="00BE231B">
        <w:br/>
      </w:r>
      <w:r w:rsidR="00517D0F" w:rsidRPr="00517D0F">
        <w:rPr>
          <w:noProof/>
        </w:rPr>
        <w:drawing>
          <wp:inline distT="0" distB="0" distL="0" distR="0" wp14:anchorId="72B0833B" wp14:editId="5F490845">
            <wp:extent cx="4549005" cy="1944806"/>
            <wp:effectExtent l="0" t="0" r="4445" b="0"/>
            <wp:docPr id="209" name="Picture 10">
              <a:extLst xmlns:a="http://schemas.openxmlformats.org/drawingml/2006/main">
                <a:ext uri="{FF2B5EF4-FFF2-40B4-BE49-F238E27FC236}">
                  <a16:creationId xmlns:a16="http://schemas.microsoft.com/office/drawing/2014/main" id="{8A766C44-2DD3-4556-B50E-39B828B18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766C44-2DD3-4556-B50E-39B828B18EC4}"/>
                        </a:ext>
                      </a:extLst>
                    </pic:cNvPr>
                    <pic:cNvPicPr>
                      <a:picLocks noChangeAspect="1"/>
                    </pic:cNvPicPr>
                  </pic:nvPicPr>
                  <pic:blipFill>
                    <a:blip r:embed="rId25"/>
                    <a:stretch>
                      <a:fillRect/>
                    </a:stretch>
                  </pic:blipFill>
                  <pic:spPr>
                    <a:xfrm>
                      <a:off x="0" y="0"/>
                      <a:ext cx="4588619" cy="1961742"/>
                    </a:xfrm>
                    <a:prstGeom prst="rect">
                      <a:avLst/>
                    </a:prstGeom>
                  </pic:spPr>
                </pic:pic>
              </a:graphicData>
            </a:graphic>
          </wp:inline>
        </w:drawing>
      </w:r>
    </w:p>
    <w:p w14:paraId="3905C7DB" w14:textId="50B46371" w:rsidR="00584DC9" w:rsidRDefault="00584DC9" w:rsidP="007E53B8">
      <w:pPr>
        <w:pStyle w:val="FigureCaption"/>
      </w:pPr>
      <w:bookmarkStart w:id="185" w:name="_Toc73870096"/>
      <w:r>
        <w:lastRenderedPageBreak/>
        <w:t xml:space="preserve">Figure </w:t>
      </w:r>
      <w:r w:rsidR="00E33E46">
        <w:t>1</w:t>
      </w:r>
      <w:r w:rsidR="00A14FF0">
        <w:t>9</w:t>
      </w:r>
      <w:r>
        <w:t>: Home Page</w:t>
      </w:r>
      <w:bookmarkEnd w:id="185"/>
    </w:p>
    <w:p w14:paraId="2DD0F2F4" w14:textId="3089738F" w:rsidR="00D83304" w:rsidRDefault="004302F6" w:rsidP="0018724A">
      <w:pPr>
        <w:pStyle w:val="BodyText2"/>
        <w:ind w:left="360"/>
      </w:pPr>
      <w:r>
        <w:t xml:space="preserve">The </w:t>
      </w:r>
      <w:r w:rsidRPr="000A06E9">
        <w:rPr>
          <w:b/>
          <w:bCs/>
        </w:rPr>
        <w:t>Consignment</w:t>
      </w:r>
      <w:r>
        <w:t xml:space="preserve"> </w:t>
      </w:r>
      <w:r w:rsidR="0018724A">
        <w:t>dashboard</w:t>
      </w:r>
      <w:r>
        <w:t xml:space="preserve"> appears.</w:t>
      </w:r>
    </w:p>
    <w:p w14:paraId="44053EAD" w14:textId="20CD001B" w:rsidR="00D83304" w:rsidRDefault="003F5646" w:rsidP="008F1020">
      <w:pPr>
        <w:pStyle w:val="BodyText2"/>
        <w:ind w:left="426"/>
        <w:jc w:val="center"/>
      </w:pPr>
      <w:r>
        <w:rPr>
          <w:noProof/>
        </w:rPr>
        <mc:AlternateContent>
          <mc:Choice Requires="wps">
            <w:drawing>
              <wp:anchor distT="0" distB="0" distL="114300" distR="114300" simplePos="0" relativeHeight="251667456" behindDoc="0" locked="0" layoutInCell="1" allowOverlap="1" wp14:anchorId="60989920" wp14:editId="2233A947">
                <wp:simplePos x="0" y="0"/>
                <wp:positionH relativeFrom="margin">
                  <wp:posOffset>4497895</wp:posOffset>
                </wp:positionH>
                <wp:positionV relativeFrom="paragraph">
                  <wp:posOffset>7620</wp:posOffset>
                </wp:positionV>
                <wp:extent cx="587385" cy="170597"/>
                <wp:effectExtent l="0" t="0" r="22225" b="20320"/>
                <wp:wrapNone/>
                <wp:docPr id="448" name="Rectangle 448"/>
                <wp:cNvGraphicFramePr/>
                <a:graphic xmlns:a="http://schemas.openxmlformats.org/drawingml/2006/main">
                  <a:graphicData uri="http://schemas.microsoft.com/office/word/2010/wordprocessingShape">
                    <wps:wsp>
                      <wps:cNvSpPr/>
                      <wps:spPr>
                        <a:xfrm>
                          <a:off x="0" y="0"/>
                          <a:ext cx="587385" cy="170597"/>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912D3" id="Rectangle 448" o:spid="_x0000_s1026" style="position:absolute;margin-left:354.15pt;margin-top:.6pt;width:46.25pt;height:13.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" filled="f" strokecolor="#ffc000 [3207]" strokeweight="2pt">
                <w10:wrap anchorx="margin"/>
              </v:rect>
            </w:pict>
          </mc:Fallback>
        </mc:AlternateContent>
      </w:r>
      <w:r>
        <w:rPr>
          <w:noProof/>
        </w:rPr>
        <mc:AlternateContent>
          <mc:Choice Requires="wps">
            <w:drawing>
              <wp:anchor distT="0" distB="0" distL="114300" distR="114300" simplePos="0" relativeHeight="251741184" behindDoc="0" locked="0" layoutInCell="1" allowOverlap="1" wp14:anchorId="5CC80A39" wp14:editId="074835C9">
                <wp:simplePos x="0" y="0"/>
                <wp:positionH relativeFrom="column">
                  <wp:posOffset>455693</wp:posOffset>
                </wp:positionH>
                <wp:positionV relativeFrom="paragraph">
                  <wp:posOffset>8141</wp:posOffset>
                </wp:positionV>
                <wp:extent cx="4612943" cy="1493520"/>
                <wp:effectExtent l="0" t="0" r="16510" b="11430"/>
                <wp:wrapNone/>
                <wp:docPr id="453" name="Rectangle 453"/>
                <wp:cNvGraphicFramePr/>
                <a:graphic xmlns:a="http://schemas.openxmlformats.org/drawingml/2006/main">
                  <a:graphicData uri="http://schemas.microsoft.com/office/word/2010/wordprocessingShape">
                    <wps:wsp>
                      <wps:cNvSpPr/>
                      <wps:spPr>
                        <a:xfrm>
                          <a:off x="0" y="0"/>
                          <a:ext cx="4612943" cy="149352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CC9FA" id="Rectangle 453" o:spid="_x0000_s1026" style="position:absolute;margin-left:35.9pt;margin-top:.65pt;width:363.2pt;height:117.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" filled="f" strokecolor="black [3200]" strokeweight="1pt"/>
            </w:pict>
          </mc:Fallback>
        </mc:AlternateContent>
      </w:r>
      <w:r w:rsidR="00517D0F" w:rsidRPr="00517D0F">
        <w:rPr>
          <w:noProof/>
        </w:rPr>
        <w:drawing>
          <wp:inline distT="0" distB="0" distL="0" distR="0" wp14:anchorId="17AC8E0A" wp14:editId="5A344134">
            <wp:extent cx="4620188" cy="1487170"/>
            <wp:effectExtent l="0" t="0" r="9525" b="0"/>
            <wp:docPr id="210" name="Picture 16">
              <a:extLst xmlns:a="http://schemas.openxmlformats.org/drawingml/2006/main">
                <a:ext uri="{FF2B5EF4-FFF2-40B4-BE49-F238E27FC236}">
                  <a16:creationId xmlns:a16="http://schemas.microsoft.com/office/drawing/2014/main" id="{D1AEFA58-88C0-4CF2-8BF2-D0A0BA2FC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1AEFA58-88C0-4CF2-8BF2-D0A0BA2FCAF8}"/>
                        </a:ext>
                      </a:extLst>
                    </pic:cNvPr>
                    <pic:cNvPicPr>
                      <a:picLocks noChangeAspect="1"/>
                    </pic:cNvPicPr>
                  </pic:nvPicPr>
                  <pic:blipFill rotWithShape="1">
                    <a:blip r:embed="rId54"/>
                    <a:srcRect b="36276"/>
                    <a:stretch/>
                  </pic:blipFill>
                  <pic:spPr bwMode="auto">
                    <a:xfrm>
                      <a:off x="0" y="0"/>
                      <a:ext cx="4635139" cy="1491982"/>
                    </a:xfrm>
                    <a:prstGeom prst="rect">
                      <a:avLst/>
                    </a:prstGeom>
                    <a:ln>
                      <a:noFill/>
                    </a:ln>
                    <a:extLst>
                      <a:ext uri="{53640926-AAD7-44D8-BBD7-CCE9431645EC}">
                        <a14:shadowObscured xmlns:a14="http://schemas.microsoft.com/office/drawing/2010/main"/>
                      </a:ext>
                    </a:extLst>
                  </pic:spPr>
                </pic:pic>
              </a:graphicData>
            </a:graphic>
          </wp:inline>
        </w:drawing>
      </w:r>
    </w:p>
    <w:p w14:paraId="184249FE" w14:textId="568D019A" w:rsidR="005271B7" w:rsidRDefault="005271B7" w:rsidP="007E53B8">
      <w:pPr>
        <w:pStyle w:val="FigureCaption"/>
      </w:pPr>
      <w:bookmarkStart w:id="186" w:name="_Toc73870097"/>
      <w:r>
        <w:t xml:space="preserve">Figure </w:t>
      </w:r>
      <w:r w:rsidR="00A14FF0">
        <w:t>20</w:t>
      </w:r>
      <w:r>
        <w:t>: Consignment</w:t>
      </w:r>
      <w:bookmarkEnd w:id="186"/>
      <w:r>
        <w:t xml:space="preserve"> </w:t>
      </w:r>
    </w:p>
    <w:p w14:paraId="6B27BB9C" w14:textId="23A3E03C" w:rsidR="00F5488A" w:rsidRPr="001C52B5" w:rsidRDefault="00AE48C7" w:rsidP="00E40E9F">
      <w:pPr>
        <w:pStyle w:val="BodyText2"/>
        <w:numPr>
          <w:ilvl w:val="0"/>
          <w:numId w:val="56"/>
        </w:numPr>
      </w:pPr>
      <w:r>
        <w:t xml:space="preserve">Click </w:t>
      </w:r>
      <w:r w:rsidRPr="00E40E9F">
        <w:rPr>
          <w:b/>
          <w:bCs/>
        </w:rPr>
        <w:t>Register</w:t>
      </w:r>
      <w:r>
        <w:t xml:space="preserve"> </w:t>
      </w:r>
      <w:r w:rsidRPr="00E40E9F">
        <w:rPr>
          <w:b/>
          <w:bCs/>
        </w:rPr>
        <w:t>Consignment</w:t>
      </w:r>
      <w:r w:rsidR="001C52B5" w:rsidRPr="00E40E9F">
        <w:rPr>
          <w:b/>
          <w:bCs/>
        </w:rPr>
        <w:t xml:space="preserve"> </w:t>
      </w:r>
      <w:r w:rsidR="001C52B5" w:rsidRPr="001C52B5">
        <w:t xml:space="preserve">seen on the top right corner of the </w:t>
      </w:r>
      <w:r w:rsidR="004302F6">
        <w:t>page.</w:t>
      </w:r>
      <w:r w:rsidR="001C52B5">
        <w:t xml:space="preserve"> The </w:t>
      </w:r>
      <w:r w:rsidR="001C52B5" w:rsidRPr="00E40E9F">
        <w:rPr>
          <w:b/>
          <w:bCs/>
        </w:rPr>
        <w:t>Register Consignment</w:t>
      </w:r>
      <w:r w:rsidR="001C52B5">
        <w:t xml:space="preserve"> </w:t>
      </w:r>
      <w:r w:rsidR="004302F6">
        <w:t>page</w:t>
      </w:r>
      <w:r w:rsidR="001C52B5">
        <w:t xml:space="preserve"> appears.</w:t>
      </w:r>
      <w:r w:rsidR="005A582E">
        <w:t xml:space="preserve"> </w:t>
      </w:r>
    </w:p>
    <w:p w14:paraId="79E9CEFF" w14:textId="44539D89" w:rsidR="00AE48C7" w:rsidRDefault="001C7DDA" w:rsidP="00BB333E">
      <w:pPr>
        <w:pStyle w:val="BodyText2"/>
        <w:tabs>
          <w:tab w:val="left" w:pos="284"/>
          <w:tab w:val="center" w:pos="4298"/>
          <w:tab w:val="right" w:pos="8313"/>
        </w:tabs>
        <w:ind w:left="284"/>
        <w:jc w:val="left"/>
      </w:pPr>
      <w:r>
        <w:tab/>
      </w:r>
      <w:r w:rsidR="003F5646">
        <w:rPr>
          <w:noProof/>
        </w:rPr>
        <mc:AlternateContent>
          <mc:Choice Requires="wps">
            <w:drawing>
              <wp:anchor distT="0" distB="0" distL="114300" distR="114300" simplePos="0" relativeHeight="251742208" behindDoc="0" locked="0" layoutInCell="1" allowOverlap="1" wp14:anchorId="4EC802AD" wp14:editId="5F1C3443">
                <wp:simplePos x="0" y="0"/>
                <wp:positionH relativeFrom="column">
                  <wp:posOffset>861126</wp:posOffset>
                </wp:positionH>
                <wp:positionV relativeFrom="paragraph">
                  <wp:posOffset>3437</wp:posOffset>
                </wp:positionV>
                <wp:extent cx="3735989" cy="2102069"/>
                <wp:effectExtent l="0" t="0" r="17145" b="12700"/>
                <wp:wrapNone/>
                <wp:docPr id="274" name="Rectangle 274"/>
                <wp:cNvGraphicFramePr/>
                <a:graphic xmlns:a="http://schemas.openxmlformats.org/drawingml/2006/main">
                  <a:graphicData uri="http://schemas.microsoft.com/office/word/2010/wordprocessingShape">
                    <wps:wsp>
                      <wps:cNvSpPr/>
                      <wps:spPr>
                        <a:xfrm>
                          <a:off x="0" y="0"/>
                          <a:ext cx="3735989" cy="21020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9BBEC" id="Rectangle 274" o:spid="_x0000_s1026" style="position:absolute;margin-left:67.8pt;margin-top:.25pt;width:294.15pt;height:16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" filled="f" strokecolor="black [3213]" strokeweight="1pt"/>
            </w:pict>
          </mc:Fallback>
        </mc:AlternateContent>
      </w:r>
      <w:r w:rsidR="00104BE9">
        <w:rPr>
          <w:noProof/>
        </w:rPr>
        <w:drawing>
          <wp:inline distT="0" distB="0" distL="0" distR="0" wp14:anchorId="64006C6A" wp14:editId="07937EED">
            <wp:extent cx="3746938" cy="210086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0644" cy="2114156"/>
                    </a:xfrm>
                    <a:prstGeom prst="rect">
                      <a:avLst/>
                    </a:prstGeom>
                  </pic:spPr>
                </pic:pic>
              </a:graphicData>
            </a:graphic>
          </wp:inline>
        </w:drawing>
      </w:r>
      <w:r>
        <w:tab/>
      </w:r>
    </w:p>
    <w:p w14:paraId="19B6F3BE" w14:textId="1E1A41AE" w:rsidR="005271B7" w:rsidRDefault="005271B7" w:rsidP="007E53B8">
      <w:pPr>
        <w:pStyle w:val="FigureCaption"/>
      </w:pPr>
      <w:bookmarkStart w:id="187" w:name="_Toc73870098"/>
      <w:r>
        <w:t xml:space="preserve">Figure </w:t>
      </w:r>
      <w:r w:rsidR="00A14FF0">
        <w:t>2</w:t>
      </w:r>
      <w:r w:rsidR="0064062E">
        <w:t>1</w:t>
      </w:r>
      <w:r>
        <w:t>: Register Consignment</w:t>
      </w:r>
      <w:bookmarkEnd w:id="187"/>
    </w:p>
    <w:p w14:paraId="5862F88C" w14:textId="29EF3D3C" w:rsidR="005A582E" w:rsidRPr="005A582E" w:rsidRDefault="005A582E" w:rsidP="00F5488A">
      <w:pPr>
        <w:pStyle w:val="BodyText2"/>
        <w:numPr>
          <w:ilvl w:val="0"/>
          <w:numId w:val="28"/>
        </w:numPr>
      </w:pPr>
      <w:r>
        <w:t>Enter the following information:</w:t>
      </w:r>
    </w:p>
    <w:p w14:paraId="1AB1711B" w14:textId="7139FB1A" w:rsidR="00AE48C7" w:rsidRDefault="005D09BE" w:rsidP="005A582E">
      <w:pPr>
        <w:pStyle w:val="BodyText2"/>
        <w:numPr>
          <w:ilvl w:val="1"/>
          <w:numId w:val="29"/>
        </w:numPr>
      </w:pPr>
      <w:r w:rsidRPr="001C52B5">
        <w:rPr>
          <w:b/>
          <w:bCs/>
        </w:rPr>
        <w:t>Supplier/Manufacturer ID</w:t>
      </w:r>
      <w:r>
        <w:t xml:space="preserve">: </w:t>
      </w:r>
      <w:r w:rsidR="00AE48C7">
        <w:t>Enter the supplier</w:t>
      </w:r>
      <w:r w:rsidR="00D21545">
        <w:t xml:space="preserve"> or manufacturer</w:t>
      </w:r>
      <w:r w:rsidR="00AE48C7">
        <w:t xml:space="preserve"> ID</w:t>
      </w:r>
      <w:r w:rsidR="0018724A">
        <w:t xml:space="preserve"> from whom </w:t>
      </w:r>
      <w:r w:rsidR="00453C7D">
        <w:t>the importer has</w:t>
      </w:r>
      <w:r w:rsidR="0018724A">
        <w:t xml:space="preserve"> purchased the consignment</w:t>
      </w:r>
      <w:r w:rsidR="00AE48C7">
        <w:t>.</w:t>
      </w:r>
    </w:p>
    <w:p w14:paraId="244CCB50" w14:textId="0B0939C4" w:rsidR="00AE48C7" w:rsidRDefault="008E15E0" w:rsidP="005A582E">
      <w:pPr>
        <w:pStyle w:val="BodyText2"/>
        <w:numPr>
          <w:ilvl w:val="1"/>
          <w:numId w:val="29"/>
        </w:numPr>
      </w:pPr>
      <w:r w:rsidRPr="008E15E0">
        <w:rPr>
          <w:b/>
          <w:bCs/>
          <w:color w:val="FF0000"/>
        </w:rPr>
        <w:t>*</w:t>
      </w:r>
      <w:r w:rsidR="005D09BE" w:rsidRPr="001C52B5">
        <w:rPr>
          <w:b/>
          <w:bCs/>
        </w:rPr>
        <w:t>Supplier/Manufacturer Name</w:t>
      </w:r>
      <w:r w:rsidR="005D09BE">
        <w:t xml:space="preserve">: </w:t>
      </w:r>
      <w:r w:rsidR="00AE48C7">
        <w:t xml:space="preserve">Enter the </w:t>
      </w:r>
      <w:r w:rsidR="001C7DDA">
        <w:t>supplier’s</w:t>
      </w:r>
      <w:r w:rsidR="00AE48C7">
        <w:t xml:space="preserve"> name.</w:t>
      </w:r>
    </w:p>
    <w:p w14:paraId="31207FE0" w14:textId="77777777" w:rsidR="00AE48C7" w:rsidRDefault="005D09BE" w:rsidP="005A582E">
      <w:pPr>
        <w:pStyle w:val="BodyText2"/>
        <w:numPr>
          <w:ilvl w:val="1"/>
          <w:numId w:val="29"/>
        </w:numPr>
      </w:pPr>
      <w:r w:rsidRPr="001C52B5">
        <w:rPr>
          <w:b/>
          <w:bCs/>
        </w:rPr>
        <w:t>Consignment Number</w:t>
      </w:r>
      <w:r>
        <w:t xml:space="preserve">: </w:t>
      </w:r>
      <w:r w:rsidR="00AE48C7">
        <w:t>Enter the consignment number.</w:t>
      </w:r>
    </w:p>
    <w:p w14:paraId="46D6769D" w14:textId="6E9811BD" w:rsidR="00AE48C7" w:rsidRDefault="008E15E0" w:rsidP="005A582E">
      <w:pPr>
        <w:pStyle w:val="BodyText2"/>
        <w:numPr>
          <w:ilvl w:val="1"/>
          <w:numId w:val="29"/>
        </w:numPr>
      </w:pPr>
      <w:r w:rsidRPr="008E15E0">
        <w:rPr>
          <w:b/>
          <w:bCs/>
          <w:color w:val="FF0000"/>
        </w:rPr>
        <w:t>*</w:t>
      </w:r>
      <w:r w:rsidR="005D09BE" w:rsidRPr="003A1BBB">
        <w:rPr>
          <w:b/>
          <w:bCs/>
        </w:rPr>
        <w:t>Expected Dispatch Date</w:t>
      </w:r>
      <w:r w:rsidR="005D09BE">
        <w:t xml:space="preserve">: </w:t>
      </w:r>
      <w:r w:rsidR="00D21545">
        <w:t>Select the date by when the consignment would be dispatched by the supplier</w:t>
      </w:r>
      <w:r w:rsidR="00AE48C7">
        <w:t>.</w:t>
      </w:r>
      <w:r w:rsidR="00D21545">
        <w:t xml:space="preserve"> A calendar is shown. Select the date from the calendar.</w:t>
      </w:r>
    </w:p>
    <w:p w14:paraId="2C912E64" w14:textId="1968AE2B" w:rsidR="00AE48C7" w:rsidRDefault="0066067F" w:rsidP="005A582E">
      <w:pPr>
        <w:pStyle w:val="BodyText2"/>
        <w:numPr>
          <w:ilvl w:val="1"/>
          <w:numId w:val="29"/>
        </w:numPr>
      </w:pPr>
      <w:r w:rsidRPr="008E15E0">
        <w:rPr>
          <w:b/>
          <w:bCs/>
          <w:color w:val="FF0000"/>
        </w:rPr>
        <w:t>*</w:t>
      </w:r>
      <w:r w:rsidR="005D09BE" w:rsidRPr="003A1BBB">
        <w:rPr>
          <w:b/>
          <w:bCs/>
        </w:rPr>
        <w:t>Device Origination Country</w:t>
      </w:r>
      <w:r w:rsidR="005D09BE">
        <w:t xml:space="preserve">: </w:t>
      </w:r>
      <w:r w:rsidR="00AE48C7">
        <w:t xml:space="preserve">Select the country from where the </w:t>
      </w:r>
      <w:r w:rsidR="0018724A">
        <w:t>consignment is being sent</w:t>
      </w:r>
      <w:r w:rsidR="00AE48C7">
        <w:t>.</w:t>
      </w:r>
      <w:r w:rsidR="00D21545">
        <w:t xml:space="preserve"> A list of countries is shown. Select the country from the list.</w:t>
      </w:r>
    </w:p>
    <w:p w14:paraId="58AD857F" w14:textId="5AED742C" w:rsidR="00AE48C7" w:rsidRDefault="008E15E0" w:rsidP="005A582E">
      <w:pPr>
        <w:pStyle w:val="BodyText2"/>
        <w:numPr>
          <w:ilvl w:val="1"/>
          <w:numId w:val="29"/>
        </w:numPr>
      </w:pPr>
      <w:r w:rsidRPr="008E15E0">
        <w:rPr>
          <w:b/>
          <w:bCs/>
          <w:color w:val="FF0000"/>
        </w:rPr>
        <w:lastRenderedPageBreak/>
        <w:t>*</w:t>
      </w:r>
      <w:r w:rsidR="005D09BE" w:rsidRPr="003A1BBB">
        <w:rPr>
          <w:b/>
          <w:bCs/>
        </w:rPr>
        <w:t>Expected Arrival Date</w:t>
      </w:r>
      <w:r w:rsidR="005D09BE">
        <w:t xml:space="preserve">: </w:t>
      </w:r>
      <w:r w:rsidR="00D21545">
        <w:t>Select the date by when the consignment would reach the customs premises. A calendar is displayed. Select the date from the calendar.</w:t>
      </w:r>
    </w:p>
    <w:p w14:paraId="13E74ACE" w14:textId="08AA477C" w:rsidR="00AE48C7" w:rsidRDefault="001D0FED" w:rsidP="005A582E">
      <w:pPr>
        <w:pStyle w:val="BodyText2"/>
        <w:numPr>
          <w:ilvl w:val="1"/>
          <w:numId w:val="29"/>
        </w:numPr>
      </w:pPr>
      <w:r w:rsidRPr="008E15E0">
        <w:rPr>
          <w:b/>
          <w:bCs/>
          <w:color w:val="FF0000"/>
        </w:rPr>
        <w:t>*</w:t>
      </w:r>
      <w:r w:rsidR="00B44AF7">
        <w:rPr>
          <w:b/>
          <w:bCs/>
        </w:rPr>
        <w:t xml:space="preserve">IMEI </w:t>
      </w:r>
      <w:r w:rsidR="005D09BE" w:rsidRPr="0068019C">
        <w:rPr>
          <w:b/>
          <w:bCs/>
        </w:rPr>
        <w:t>Quantity</w:t>
      </w:r>
      <w:r w:rsidR="005D09BE" w:rsidRPr="0068019C">
        <w:t xml:space="preserve">: </w:t>
      </w:r>
      <w:r w:rsidR="00AE48C7" w:rsidRPr="0068019C">
        <w:t>Enter the</w:t>
      </w:r>
      <w:r w:rsidR="00D21545" w:rsidRPr="0068019C">
        <w:t xml:space="preserve"> </w:t>
      </w:r>
      <w:r w:rsidR="003A1BBB" w:rsidRPr="0068019C">
        <w:t>number</w:t>
      </w:r>
      <w:r w:rsidR="00AE48C7" w:rsidRPr="0068019C">
        <w:t xml:space="preserve"> of </w:t>
      </w:r>
      <w:r w:rsidR="0018724A" w:rsidRPr="0068019C">
        <w:t>IMEIs</w:t>
      </w:r>
      <w:r w:rsidR="00D21545" w:rsidRPr="0068019C">
        <w:t xml:space="preserve"> in the consignment</w:t>
      </w:r>
      <w:r w:rsidR="00AE48C7" w:rsidRPr="0068019C">
        <w:t>.</w:t>
      </w:r>
    </w:p>
    <w:p w14:paraId="51E68016" w14:textId="07851C71" w:rsidR="00B44AF7" w:rsidRPr="0068019C" w:rsidRDefault="001D0FED" w:rsidP="005A582E">
      <w:pPr>
        <w:pStyle w:val="BodyText2"/>
        <w:numPr>
          <w:ilvl w:val="1"/>
          <w:numId w:val="29"/>
        </w:numPr>
      </w:pPr>
      <w:r w:rsidRPr="008E15E0">
        <w:rPr>
          <w:b/>
          <w:bCs/>
          <w:color w:val="FF0000"/>
        </w:rPr>
        <w:t>*</w:t>
      </w:r>
      <w:r w:rsidR="00B44AF7">
        <w:rPr>
          <w:b/>
          <w:bCs/>
        </w:rPr>
        <w:t>Device Quantity</w:t>
      </w:r>
      <w:r w:rsidR="00B44AF7" w:rsidRPr="00BB333E">
        <w:t>:</w:t>
      </w:r>
      <w:r w:rsidR="00B44AF7">
        <w:t xml:space="preserve"> Enter the number of devices in the consignment</w:t>
      </w:r>
    </w:p>
    <w:p w14:paraId="2B2D895E" w14:textId="77777777" w:rsidR="00AE48C7" w:rsidRDefault="005D09BE" w:rsidP="005A582E">
      <w:pPr>
        <w:pStyle w:val="BodyText2"/>
        <w:numPr>
          <w:ilvl w:val="1"/>
          <w:numId w:val="29"/>
        </w:numPr>
      </w:pPr>
      <w:r w:rsidRPr="003A1BBB">
        <w:rPr>
          <w:b/>
          <w:bCs/>
        </w:rPr>
        <w:t>Total Price</w:t>
      </w:r>
      <w:r>
        <w:t xml:space="preserve">: </w:t>
      </w:r>
      <w:r w:rsidR="00AE48C7">
        <w:t>Enter the total price</w:t>
      </w:r>
      <w:r w:rsidR="0018724A">
        <w:t xml:space="preserve"> of the consignment</w:t>
      </w:r>
      <w:r w:rsidR="00AE48C7">
        <w:t>.</w:t>
      </w:r>
      <w:r w:rsidR="00D836E6">
        <w:t xml:space="preserve"> </w:t>
      </w:r>
    </w:p>
    <w:p w14:paraId="0CFBAE66" w14:textId="53CF789F" w:rsidR="00D836E6" w:rsidRDefault="00D836E6" w:rsidP="005A582E">
      <w:pPr>
        <w:pStyle w:val="BodyText2"/>
        <w:numPr>
          <w:ilvl w:val="1"/>
          <w:numId w:val="29"/>
        </w:numPr>
      </w:pPr>
      <w:r>
        <w:rPr>
          <w:b/>
          <w:bCs/>
        </w:rPr>
        <w:t>Currency</w:t>
      </w:r>
      <w:r w:rsidRPr="00D836E6">
        <w:t>:</w:t>
      </w:r>
      <w:r>
        <w:t xml:space="preserve"> Select the currency from the list.</w:t>
      </w:r>
      <w:r w:rsidR="00191AE2">
        <w:t xml:space="preserve"> </w:t>
      </w:r>
      <w:r w:rsidR="0018724A">
        <w:t xml:space="preserve">This field appears only when you enter </w:t>
      </w:r>
      <w:r w:rsidR="0018724A" w:rsidRPr="0018724A">
        <w:rPr>
          <w:b/>
          <w:bCs/>
        </w:rPr>
        <w:t>Total Price</w:t>
      </w:r>
      <w:r w:rsidR="0018724A">
        <w:t>.</w:t>
      </w:r>
    </w:p>
    <w:p w14:paraId="2E5E2AF7" w14:textId="566633D3" w:rsidR="00AE48C7" w:rsidRDefault="008E15E0" w:rsidP="005A582E">
      <w:pPr>
        <w:pStyle w:val="BodyText2"/>
        <w:numPr>
          <w:ilvl w:val="1"/>
          <w:numId w:val="29"/>
        </w:numPr>
      </w:pPr>
      <w:r w:rsidRPr="008E15E0">
        <w:rPr>
          <w:b/>
          <w:bCs/>
          <w:color w:val="FF0000"/>
        </w:rPr>
        <w:t>*</w:t>
      </w:r>
      <w:r w:rsidR="005D09BE" w:rsidRPr="003A1BBB">
        <w:rPr>
          <w:b/>
          <w:bCs/>
        </w:rPr>
        <w:t>Expected Arrival Port</w:t>
      </w:r>
      <w:r w:rsidR="005D09BE">
        <w:t xml:space="preserve">: </w:t>
      </w:r>
      <w:r w:rsidR="00745696">
        <w:t xml:space="preserve">Specify whether the consignment </w:t>
      </w:r>
      <w:r w:rsidR="0018724A">
        <w:t xml:space="preserve">is </w:t>
      </w:r>
      <w:r w:rsidR="00745696">
        <w:t>being sent by air, land, or sea</w:t>
      </w:r>
      <w:r w:rsidR="00AE48C7">
        <w:t>.</w:t>
      </w:r>
    </w:p>
    <w:p w14:paraId="29DF0E67" w14:textId="2996C666" w:rsidR="001E1E17" w:rsidRDefault="001E1E17" w:rsidP="005A582E">
      <w:pPr>
        <w:pStyle w:val="BodyText2"/>
        <w:numPr>
          <w:ilvl w:val="1"/>
          <w:numId w:val="29"/>
        </w:numPr>
      </w:pPr>
      <w:r>
        <w:rPr>
          <w:b/>
          <w:bCs/>
          <w:color w:val="FF0000"/>
        </w:rPr>
        <w:t>*</w:t>
      </w:r>
      <w:r>
        <w:rPr>
          <w:b/>
          <w:bCs/>
        </w:rPr>
        <w:t>Port Address</w:t>
      </w:r>
      <w:r>
        <w:t>: Enter the port address.</w:t>
      </w:r>
    </w:p>
    <w:p w14:paraId="6DA30A23" w14:textId="5FEE5C72" w:rsidR="0018724A" w:rsidRDefault="0066067F" w:rsidP="005A582E">
      <w:pPr>
        <w:pStyle w:val="BodyText2"/>
        <w:numPr>
          <w:ilvl w:val="1"/>
          <w:numId w:val="29"/>
        </w:numPr>
      </w:pPr>
      <w:r w:rsidRPr="008E15E0">
        <w:rPr>
          <w:b/>
          <w:bCs/>
          <w:color w:val="FF0000"/>
        </w:rPr>
        <w:t>*</w:t>
      </w:r>
      <w:r w:rsidR="005D09BE" w:rsidRPr="003A1BBB">
        <w:rPr>
          <w:b/>
          <w:bCs/>
        </w:rPr>
        <w:t>Upload Bulk Devices Information</w:t>
      </w:r>
      <w:r w:rsidR="005D09BE">
        <w:t xml:space="preserve">: </w:t>
      </w:r>
      <w:r w:rsidR="002460BA">
        <w:t>Enter the</w:t>
      </w:r>
      <w:r w:rsidR="0018724A">
        <w:t xml:space="preserve"> consignment</w:t>
      </w:r>
      <w:r w:rsidR="002460BA">
        <w:t xml:space="preserve"> details in a file. This is a </w:t>
      </w:r>
      <w:r w:rsidR="002460BA" w:rsidRPr="002460BA">
        <w:rPr>
          <w:b/>
          <w:bCs/>
        </w:rPr>
        <w:t>.csv</w:t>
      </w:r>
      <w:r w:rsidR="002460BA">
        <w:t xml:space="preserve"> file with </w:t>
      </w:r>
      <w:r w:rsidR="00902BA9">
        <w:t>defined</w:t>
      </w:r>
      <w:r w:rsidR="002460BA">
        <w:t xml:space="preserve"> column names. You need to enter</w:t>
      </w:r>
      <w:r w:rsidR="00995F5A">
        <w:t xml:space="preserve"> device</w:t>
      </w:r>
      <w:r w:rsidR="002460BA">
        <w:t xml:space="preserve"> information</w:t>
      </w:r>
      <w:r w:rsidR="00902BA9">
        <w:t xml:space="preserve"> under each column</w:t>
      </w:r>
      <w:r w:rsidR="002460BA">
        <w:t xml:space="preserve">. </w:t>
      </w:r>
    </w:p>
    <w:p w14:paraId="22C8DAB3" w14:textId="35C2D2D7" w:rsidR="00943413" w:rsidRDefault="006D6231" w:rsidP="00DC39E0">
      <w:pPr>
        <w:pStyle w:val="BodyText2"/>
        <w:numPr>
          <w:ilvl w:val="1"/>
          <w:numId w:val="29"/>
        </w:numPr>
      </w:pPr>
      <w:r>
        <w:rPr>
          <w:noProof/>
        </w:rPr>
        <mc:AlternateContent>
          <mc:Choice Requires="wps">
            <w:drawing>
              <wp:anchor distT="0" distB="0" distL="114300" distR="114300" simplePos="0" relativeHeight="251762688" behindDoc="0" locked="0" layoutInCell="1" allowOverlap="1" wp14:anchorId="0E1F5188" wp14:editId="4D9AEA95">
                <wp:simplePos x="0" y="0"/>
                <wp:positionH relativeFrom="column">
                  <wp:posOffset>583796</wp:posOffset>
                </wp:positionH>
                <wp:positionV relativeFrom="paragraph">
                  <wp:posOffset>292908</wp:posOffset>
                </wp:positionV>
                <wp:extent cx="4551218" cy="617220"/>
                <wp:effectExtent l="0" t="0" r="20955" b="11430"/>
                <wp:wrapNone/>
                <wp:docPr id="54" name="Rectangle 54"/>
                <wp:cNvGraphicFramePr/>
                <a:graphic xmlns:a="http://schemas.openxmlformats.org/drawingml/2006/main">
                  <a:graphicData uri="http://schemas.microsoft.com/office/word/2010/wordprocessingShape">
                    <wps:wsp>
                      <wps:cNvSpPr/>
                      <wps:spPr>
                        <a:xfrm>
                          <a:off x="0" y="0"/>
                          <a:ext cx="4551218" cy="6172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5D422" id="Rectangle 54" o:spid="_x0000_s1026" style="position:absolute;margin-left:45.95pt;margin-top:23.05pt;width:358.35pt;height:48.6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" filled="f" strokecolor="black [3213]" strokeweight="1pt"/>
            </w:pict>
          </mc:Fallback>
        </mc:AlternateContent>
      </w:r>
      <w:r w:rsidR="0018724A">
        <w:t>Download</w:t>
      </w:r>
      <w:r w:rsidR="002460BA">
        <w:t xml:space="preserve"> the file format. Click </w:t>
      </w:r>
      <w:r w:rsidR="002460BA" w:rsidRPr="008A3C60">
        <w:rPr>
          <w:b/>
          <w:bCs/>
        </w:rPr>
        <w:t>Download Sample</w:t>
      </w:r>
      <w:r w:rsidR="002460BA">
        <w:t xml:space="preserve"> </w:t>
      </w:r>
      <w:r w:rsidR="002460BA" w:rsidRPr="008A3C60">
        <w:rPr>
          <w:b/>
          <w:bCs/>
        </w:rPr>
        <w:t>Format</w:t>
      </w:r>
      <w:r w:rsidR="002460BA">
        <w:t>.</w:t>
      </w:r>
    </w:p>
    <w:p w14:paraId="0E7AD3C8" w14:textId="6DD586E5" w:rsidR="00943413" w:rsidRPr="00B1291C" w:rsidRDefault="00220334" w:rsidP="00BB333E">
      <w:pPr>
        <w:pStyle w:val="BodyText2"/>
        <w:ind w:left="360" w:firstLine="349"/>
        <w:jc w:val="center"/>
      </w:pPr>
      <w:r>
        <w:rPr>
          <w:noProof/>
        </w:rPr>
        <w:drawing>
          <wp:inline distT="0" distB="0" distL="0" distR="0" wp14:anchorId="33A4E385" wp14:editId="25390BD5">
            <wp:extent cx="4585252" cy="61776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6995" cy="623389"/>
                    </a:xfrm>
                    <a:prstGeom prst="rect">
                      <a:avLst/>
                    </a:prstGeom>
                  </pic:spPr>
                </pic:pic>
              </a:graphicData>
            </a:graphic>
          </wp:inline>
        </w:drawing>
      </w:r>
    </w:p>
    <w:p w14:paraId="191B4F77" w14:textId="77777777" w:rsidR="0039742F" w:rsidRDefault="0039742F" w:rsidP="006A6E2C">
      <w:pPr>
        <w:pStyle w:val="BodyText2"/>
        <w:ind w:left="432"/>
      </w:pPr>
      <w:r>
        <w:t>The file has the following columns:</w:t>
      </w:r>
    </w:p>
    <w:p w14:paraId="47C4375C" w14:textId="456A0EED" w:rsidR="0039742F" w:rsidRPr="00512666" w:rsidRDefault="00274AEA" w:rsidP="00DC39E0">
      <w:pPr>
        <w:pStyle w:val="BodyText2"/>
        <w:numPr>
          <w:ilvl w:val="1"/>
          <w:numId w:val="20"/>
        </w:numPr>
      </w:pPr>
      <w:r w:rsidRPr="00274AEA">
        <w:rPr>
          <w:b/>
          <w:bCs/>
          <w:color w:val="FF0000"/>
        </w:rPr>
        <w:t>*</w:t>
      </w:r>
      <w:r w:rsidR="0039742F" w:rsidRPr="00976ADF">
        <w:rPr>
          <w:b/>
          <w:bCs/>
        </w:rPr>
        <w:t>Device type</w:t>
      </w:r>
      <w:r w:rsidR="0039742F" w:rsidRPr="008A49D5">
        <w:t xml:space="preserve">: </w:t>
      </w:r>
      <w:r w:rsidR="0018724A">
        <w:t>Th</w:t>
      </w:r>
      <w:r w:rsidR="00902BA9">
        <w:t>e</w:t>
      </w:r>
      <w:r w:rsidR="0018724A">
        <w:t xml:space="preserve"> </w:t>
      </w:r>
      <w:r w:rsidR="004A4EC7">
        <w:t xml:space="preserve">device can be a </w:t>
      </w:r>
      <w:r w:rsidR="0018724A">
        <w:t>h</w:t>
      </w:r>
      <w:r w:rsidR="0039742F" w:rsidRPr="008A49D5">
        <w:t>andheld</w:t>
      </w:r>
      <w:r w:rsidR="0018724A">
        <w:t xml:space="preserve"> phone</w:t>
      </w:r>
      <w:r w:rsidR="0039742F" w:rsidRPr="008A49D5">
        <w:t xml:space="preserve">, </w:t>
      </w:r>
      <w:r w:rsidR="0018724A">
        <w:t>m</w:t>
      </w:r>
      <w:r w:rsidR="0039742F" w:rsidRPr="008A49D5">
        <w:t xml:space="preserve">obile </w:t>
      </w:r>
      <w:r w:rsidR="0018724A">
        <w:t>phone, f</w:t>
      </w:r>
      <w:r w:rsidR="0039742F" w:rsidRPr="008A49D5">
        <w:t>eature phone</w:t>
      </w:r>
      <w:r w:rsidR="0039742F" w:rsidRPr="00EC2017">
        <w:t xml:space="preserve">, </w:t>
      </w:r>
      <w:r w:rsidR="0018724A" w:rsidRPr="00EC2017">
        <w:t>smart phone</w:t>
      </w:r>
      <w:r w:rsidR="0018724A" w:rsidRPr="00E215A5">
        <w:t xml:space="preserve">, </w:t>
      </w:r>
      <w:r w:rsidR="0039742F" w:rsidRPr="00995F5A">
        <w:t>Vehicle, Portable</w:t>
      </w:r>
      <w:r w:rsidR="0039742F" w:rsidRPr="00E215A5">
        <w:t xml:space="preserve"> (include PDA), </w:t>
      </w:r>
      <w:r w:rsidR="0039742F" w:rsidRPr="00995F5A">
        <w:t>Module</w:t>
      </w:r>
      <w:r w:rsidR="0039742F" w:rsidRPr="00E215A5">
        <w:t xml:space="preserve">, Dongle, WLAN </w:t>
      </w:r>
      <w:r w:rsidR="0018724A" w:rsidRPr="0082668C">
        <w:t>r</w:t>
      </w:r>
      <w:r w:rsidR="0039742F" w:rsidRPr="002F3BCD">
        <w:t xml:space="preserve">outer, </w:t>
      </w:r>
      <w:r w:rsidR="0018724A" w:rsidRPr="002F3BCD">
        <w:t>m</w:t>
      </w:r>
      <w:r w:rsidR="0039742F" w:rsidRPr="0018296F">
        <w:t xml:space="preserve">odem, </w:t>
      </w:r>
      <w:r w:rsidR="0018724A" w:rsidRPr="00512666">
        <w:t>c</w:t>
      </w:r>
      <w:r w:rsidR="0039742F" w:rsidRPr="00512666">
        <w:t xml:space="preserve">onnected </w:t>
      </w:r>
      <w:r w:rsidR="0018724A" w:rsidRPr="00512666">
        <w:t>c</w:t>
      </w:r>
      <w:r w:rsidR="0039742F" w:rsidRPr="00512666">
        <w:t xml:space="preserve">omputer, </w:t>
      </w:r>
      <w:r w:rsidR="0018724A" w:rsidRPr="00512666">
        <w:t>t</w:t>
      </w:r>
      <w:r w:rsidR="0039742F" w:rsidRPr="00512666">
        <w:t>ablet, e- Book</w:t>
      </w:r>
      <w:r w:rsidR="0018724A" w:rsidRPr="00512666">
        <w:t>.</w:t>
      </w:r>
    </w:p>
    <w:p w14:paraId="4D8CA7ED" w14:textId="5CE85AFA" w:rsidR="0039742F" w:rsidRPr="006A6E2C" w:rsidRDefault="00274AEA" w:rsidP="00DC39E0">
      <w:pPr>
        <w:pStyle w:val="BodyText2"/>
        <w:numPr>
          <w:ilvl w:val="1"/>
          <w:numId w:val="20"/>
        </w:numPr>
      </w:pPr>
      <w:r w:rsidRPr="00274AEA">
        <w:rPr>
          <w:b/>
          <w:bCs/>
          <w:color w:val="FF0000"/>
        </w:rPr>
        <w:t>*</w:t>
      </w:r>
      <w:r w:rsidR="0039742F" w:rsidRPr="00902BA9">
        <w:rPr>
          <w:b/>
          <w:bCs/>
        </w:rPr>
        <w:t>Device ID type</w:t>
      </w:r>
      <w:r w:rsidR="0039742F" w:rsidRPr="006A6E2C">
        <w:t xml:space="preserve">: </w:t>
      </w:r>
      <w:r w:rsidR="006D3EBC">
        <w:t xml:space="preserve">Type can be </w:t>
      </w:r>
      <w:r w:rsidR="0039742F" w:rsidRPr="006A6E2C">
        <w:t>IMEI</w:t>
      </w:r>
    </w:p>
    <w:p w14:paraId="28131155" w14:textId="0E12276B" w:rsidR="0039742F" w:rsidRDefault="00274AEA" w:rsidP="00DC39E0">
      <w:pPr>
        <w:pStyle w:val="BodyText2"/>
        <w:numPr>
          <w:ilvl w:val="1"/>
          <w:numId w:val="20"/>
        </w:numPr>
      </w:pPr>
      <w:r w:rsidRPr="00274AEA">
        <w:rPr>
          <w:b/>
          <w:bCs/>
          <w:color w:val="FF0000"/>
        </w:rPr>
        <w:t>*</w:t>
      </w:r>
      <w:r w:rsidR="0039742F" w:rsidRPr="00902BA9">
        <w:rPr>
          <w:b/>
          <w:bCs/>
        </w:rPr>
        <w:t>Multiple SIM Status</w:t>
      </w:r>
      <w:r w:rsidR="0039742F">
        <w:t xml:space="preserve">: </w:t>
      </w:r>
      <w:r w:rsidR="001E1E17">
        <w:t xml:space="preserve">Number of SIMs the device </w:t>
      </w:r>
      <w:r w:rsidR="0047627C">
        <w:t>supports (</w:t>
      </w:r>
      <w:r w:rsidR="001E1E17">
        <w:t>1-4)</w:t>
      </w:r>
    </w:p>
    <w:p w14:paraId="7E8CA25F" w14:textId="397AD6E5" w:rsidR="0039742F" w:rsidRDefault="00274AEA" w:rsidP="00DC39E0">
      <w:pPr>
        <w:pStyle w:val="BodyText2"/>
        <w:numPr>
          <w:ilvl w:val="1"/>
          <w:numId w:val="20"/>
        </w:numPr>
      </w:pPr>
      <w:r w:rsidRPr="00274AEA">
        <w:rPr>
          <w:b/>
          <w:bCs/>
          <w:color w:val="FF0000"/>
        </w:rPr>
        <w:t>*</w:t>
      </w:r>
      <w:r w:rsidR="0039742F" w:rsidRPr="00902BA9">
        <w:rPr>
          <w:b/>
          <w:bCs/>
        </w:rPr>
        <w:t>S/N of Device</w:t>
      </w:r>
      <w:r w:rsidR="0039742F">
        <w:t xml:space="preserve">: Device </w:t>
      </w:r>
      <w:r w:rsidR="00D75F93">
        <w:t>s</w:t>
      </w:r>
      <w:r w:rsidR="0039742F">
        <w:t xml:space="preserve">erial </w:t>
      </w:r>
      <w:r w:rsidR="00D75F93">
        <w:t>n</w:t>
      </w:r>
      <w:r w:rsidR="0039742F">
        <w:t>umbe</w:t>
      </w:r>
      <w:r w:rsidR="00104BE9">
        <w:t>r</w:t>
      </w:r>
    </w:p>
    <w:p w14:paraId="743E1510" w14:textId="654FFD2A" w:rsidR="0039742F" w:rsidRDefault="00274AEA" w:rsidP="00DC39E0">
      <w:pPr>
        <w:pStyle w:val="BodyText2"/>
        <w:numPr>
          <w:ilvl w:val="1"/>
          <w:numId w:val="20"/>
        </w:numPr>
      </w:pPr>
      <w:r w:rsidRPr="00274AEA">
        <w:rPr>
          <w:b/>
          <w:bCs/>
          <w:color w:val="FF0000"/>
        </w:rPr>
        <w:t>*</w:t>
      </w:r>
      <w:r w:rsidR="0039742F" w:rsidRPr="00902BA9">
        <w:rPr>
          <w:b/>
          <w:bCs/>
        </w:rPr>
        <w:t>IMEI</w:t>
      </w:r>
      <w:r w:rsidR="0039742F">
        <w:t xml:space="preserve">: </w:t>
      </w:r>
      <w:r w:rsidR="00D22DE9">
        <w:t>Value of IMEI</w:t>
      </w:r>
    </w:p>
    <w:p w14:paraId="0CBAFF13" w14:textId="1F84FE2D" w:rsidR="0039742F" w:rsidRPr="006A6E2C" w:rsidRDefault="0039742F" w:rsidP="00DC39E0">
      <w:pPr>
        <w:pStyle w:val="BodyText2"/>
        <w:numPr>
          <w:ilvl w:val="1"/>
          <w:numId w:val="20"/>
        </w:numPr>
      </w:pPr>
      <w:r w:rsidRPr="00902BA9">
        <w:rPr>
          <w:b/>
          <w:bCs/>
        </w:rPr>
        <w:t>Device launch date</w:t>
      </w:r>
      <w:r>
        <w:t xml:space="preserve">: </w:t>
      </w:r>
      <w:r w:rsidRPr="005D35FB">
        <w:t xml:space="preserve">Launch </w:t>
      </w:r>
      <w:r>
        <w:t>d</w:t>
      </w:r>
      <w:r w:rsidRPr="005D35FB">
        <w:t xml:space="preserve">ate or </w:t>
      </w:r>
      <w:r>
        <w:t>m</w:t>
      </w:r>
      <w:r w:rsidRPr="005D35FB">
        <w:t>anufactur</w:t>
      </w:r>
      <w:r w:rsidR="00F55B6A">
        <w:t>ing</w:t>
      </w:r>
      <w:r w:rsidRPr="005D35FB">
        <w:t xml:space="preserve"> </w:t>
      </w:r>
      <w:r>
        <w:t>d</w:t>
      </w:r>
      <w:r w:rsidRPr="005D35FB">
        <w:t>ate</w:t>
      </w:r>
      <w:r w:rsidR="00D75F93">
        <w:t xml:space="preserve"> of the device (</w:t>
      </w:r>
      <w:r w:rsidRPr="005D35FB">
        <w:t>in the format</w:t>
      </w:r>
      <w:r w:rsidR="004A4EC7">
        <w:t>,</w:t>
      </w:r>
      <w:r w:rsidRPr="005D35FB">
        <w:t xml:space="preserve"> DDMMYYYY</w:t>
      </w:r>
      <w:r w:rsidR="00D75F93">
        <w:t>)</w:t>
      </w:r>
      <w:r w:rsidR="004A4EC7">
        <w:t>.</w:t>
      </w:r>
      <w:r w:rsidRPr="006A6E2C">
        <w:t xml:space="preserve"> </w:t>
      </w:r>
    </w:p>
    <w:p w14:paraId="7CD843E8" w14:textId="04D6860D" w:rsidR="0039742F" w:rsidRDefault="0039742F" w:rsidP="00DC39E0">
      <w:pPr>
        <w:pStyle w:val="BodyText2"/>
        <w:numPr>
          <w:ilvl w:val="1"/>
          <w:numId w:val="20"/>
        </w:numPr>
      </w:pPr>
      <w:r w:rsidRPr="00902BA9">
        <w:rPr>
          <w:b/>
          <w:bCs/>
        </w:rPr>
        <w:t>Device status</w:t>
      </w:r>
      <w:r>
        <w:t xml:space="preserve">: </w:t>
      </w:r>
      <w:r w:rsidR="00933DCC">
        <w:t xml:space="preserve">Whether the device is </w:t>
      </w:r>
      <w:r w:rsidR="00D75F93">
        <w:t>new or used</w:t>
      </w:r>
      <w:r w:rsidR="00274AEA">
        <w:t xml:space="preserve"> (New/Used)</w:t>
      </w:r>
    </w:p>
    <w:p w14:paraId="0FB20A7A" w14:textId="77777777" w:rsidR="0039742F" w:rsidRDefault="0039742F" w:rsidP="00DC39E0">
      <w:pPr>
        <w:pStyle w:val="BodyText2"/>
        <w:numPr>
          <w:ilvl w:val="1"/>
          <w:numId w:val="29"/>
        </w:numPr>
      </w:pPr>
      <w:r>
        <w:t xml:space="preserve">Enter the required information in each column for each </w:t>
      </w:r>
      <w:r w:rsidR="00933DCC">
        <w:t>item</w:t>
      </w:r>
      <w:r>
        <w:t>.</w:t>
      </w:r>
    </w:p>
    <w:p w14:paraId="1499680F" w14:textId="1408AFA1" w:rsidR="0036447D" w:rsidRDefault="00F82CE8" w:rsidP="00A119B1">
      <w:pPr>
        <w:pStyle w:val="BodyText2"/>
        <w:ind w:left="709"/>
        <w:jc w:val="center"/>
      </w:pPr>
      <w:r>
        <w:rPr>
          <w:noProof/>
        </w:rPr>
        <w:lastRenderedPageBreak/>
        <mc:AlternateContent>
          <mc:Choice Requires="wps">
            <w:drawing>
              <wp:anchor distT="0" distB="0" distL="114300" distR="114300" simplePos="0" relativeHeight="251743232" behindDoc="0" locked="0" layoutInCell="1" allowOverlap="1" wp14:anchorId="2C46732E" wp14:editId="4F3A9524">
                <wp:simplePos x="0" y="0"/>
                <wp:positionH relativeFrom="column">
                  <wp:posOffset>620649</wp:posOffset>
                </wp:positionH>
                <wp:positionV relativeFrom="paragraph">
                  <wp:posOffset>889</wp:posOffset>
                </wp:positionV>
                <wp:extent cx="4486529" cy="1371600"/>
                <wp:effectExtent l="0" t="0" r="28575" b="19050"/>
                <wp:wrapNone/>
                <wp:docPr id="136" name="Rectangle 136"/>
                <wp:cNvGraphicFramePr/>
                <a:graphic xmlns:a="http://schemas.openxmlformats.org/drawingml/2006/main">
                  <a:graphicData uri="http://schemas.microsoft.com/office/word/2010/wordprocessingShape">
                    <wps:wsp>
                      <wps:cNvSpPr/>
                      <wps:spPr>
                        <a:xfrm>
                          <a:off x="0" y="0"/>
                          <a:ext cx="4486529" cy="1371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A1264" id="Rectangle 136" o:spid="_x0000_s1026" style="position:absolute;margin-left:48.85pt;margin-top:.05pt;width:353.25pt;height:108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" filled="f" strokecolor="black [3213]" strokeweight="1pt"/>
            </w:pict>
          </mc:Fallback>
        </mc:AlternateContent>
      </w:r>
      <w:r w:rsidR="00194952">
        <w:rPr>
          <w:noProof/>
        </w:rPr>
        <w:drawing>
          <wp:inline distT="0" distB="0" distL="0" distR="0" wp14:anchorId="6051AE53" wp14:editId="09D725A0">
            <wp:extent cx="4492752" cy="1384090"/>
            <wp:effectExtent l="0" t="0" r="3175"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4409" cy="1390762"/>
                    </a:xfrm>
                    <a:prstGeom prst="rect">
                      <a:avLst/>
                    </a:prstGeom>
                  </pic:spPr>
                </pic:pic>
              </a:graphicData>
            </a:graphic>
          </wp:inline>
        </w:drawing>
      </w:r>
    </w:p>
    <w:p w14:paraId="4C0AC80D" w14:textId="77777777" w:rsidR="0039742F" w:rsidRDefault="0039742F" w:rsidP="00DC39E0">
      <w:pPr>
        <w:pStyle w:val="BodyText2"/>
        <w:numPr>
          <w:ilvl w:val="1"/>
          <w:numId w:val="29"/>
        </w:numPr>
      </w:pPr>
      <w:r>
        <w:t xml:space="preserve">After </w:t>
      </w:r>
      <w:r w:rsidR="00933DCC">
        <w:t>entering all the information</w:t>
      </w:r>
      <w:r>
        <w:t>, save the file.</w:t>
      </w:r>
    </w:p>
    <w:p w14:paraId="54A986FE" w14:textId="77777777" w:rsidR="0039742F" w:rsidRDefault="0039742F" w:rsidP="005A582E">
      <w:pPr>
        <w:pStyle w:val="BodyText2"/>
        <w:numPr>
          <w:ilvl w:val="1"/>
          <w:numId w:val="29"/>
        </w:numPr>
      </w:pPr>
      <w:r>
        <w:t xml:space="preserve">Click </w:t>
      </w:r>
      <w:r w:rsidRPr="006779A6">
        <w:rPr>
          <w:b/>
          <w:bCs/>
        </w:rPr>
        <w:t>SELECT FILE</w:t>
      </w:r>
      <w:r>
        <w:t xml:space="preserve"> to upload the file </w:t>
      </w:r>
      <w:r w:rsidR="00933DCC">
        <w:t>to the application</w:t>
      </w:r>
      <w:r>
        <w:t>.</w:t>
      </w:r>
    </w:p>
    <w:p w14:paraId="06ACAA2D" w14:textId="77777777" w:rsidR="0039742F" w:rsidRDefault="0039742F" w:rsidP="00F5488A">
      <w:pPr>
        <w:pStyle w:val="BodyText2"/>
        <w:numPr>
          <w:ilvl w:val="0"/>
          <w:numId w:val="28"/>
        </w:numPr>
      </w:pPr>
      <w:r>
        <w:t xml:space="preserve">Click </w:t>
      </w:r>
      <w:r w:rsidRPr="006779A6">
        <w:rPr>
          <w:b/>
          <w:bCs/>
        </w:rPr>
        <w:t>SUBMIT</w:t>
      </w:r>
      <w:r>
        <w:t xml:space="preserve">. A unique transaction ID is assigned to the uploaded </w:t>
      </w:r>
      <w:r w:rsidR="00933DCC">
        <w:t>consignment</w:t>
      </w:r>
      <w:r>
        <w:t>.</w:t>
      </w:r>
    </w:p>
    <w:p w14:paraId="2909230B" w14:textId="6CF307FC" w:rsidR="0039742F" w:rsidRDefault="0039742F" w:rsidP="0039742F">
      <w:pPr>
        <w:pStyle w:val="BodyText2"/>
      </w:pPr>
      <w:r>
        <w:t xml:space="preserve">The uploaded consignment appears </w:t>
      </w:r>
      <w:r w:rsidR="00902BA9">
        <w:t xml:space="preserve">in the top row </w:t>
      </w:r>
      <w:r>
        <w:t>on the dashboard.</w:t>
      </w:r>
    </w:p>
    <w:p w14:paraId="5E92144B" w14:textId="0FFB449A" w:rsidR="00AF7107" w:rsidRPr="00AF7107" w:rsidRDefault="00A56BA8" w:rsidP="00AF7107">
      <w:pPr>
        <w:pStyle w:val="BodyText2"/>
      </w:pPr>
      <w:r>
        <w:t>For each consignment uploaded, the dashboard displays the following information:</w:t>
      </w:r>
    </w:p>
    <w:tbl>
      <w:tblPr>
        <w:tblW w:w="0" w:type="auto"/>
        <w:jc w:val="cente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Look w:val="01E0" w:firstRow="1" w:lastRow="1" w:firstColumn="1" w:lastColumn="1" w:noHBand="0" w:noVBand="0"/>
      </w:tblPr>
      <w:tblGrid>
        <w:gridCol w:w="2694"/>
        <w:gridCol w:w="4979"/>
      </w:tblGrid>
      <w:tr w:rsidR="003D50EC" w:rsidRPr="003D50EC" w14:paraId="33D5104E" w14:textId="77777777" w:rsidTr="006779A6">
        <w:trPr>
          <w:trHeight w:val="293"/>
          <w:tblHeader/>
          <w:jc w:val="center"/>
        </w:trPr>
        <w:tc>
          <w:tcPr>
            <w:tcW w:w="2694" w:type="dxa"/>
            <w:shd w:val="clear" w:color="auto" w:fill="5B9BD5" w:themeFill="accent1"/>
          </w:tcPr>
          <w:p w14:paraId="25215D09" w14:textId="77777777" w:rsidR="003D50EC" w:rsidRPr="0001372C" w:rsidRDefault="00633862" w:rsidP="0001372C">
            <w:pPr>
              <w:pStyle w:val="BodyText2"/>
              <w:rPr>
                <w:b/>
                <w:bCs/>
                <w:color w:val="FFFFFF" w:themeColor="background1"/>
              </w:rPr>
            </w:pPr>
            <w:r w:rsidRPr="0001372C">
              <w:rPr>
                <w:b/>
                <w:bCs/>
                <w:color w:val="FFFFFF" w:themeColor="background1"/>
              </w:rPr>
              <w:t>Column</w:t>
            </w:r>
          </w:p>
        </w:tc>
        <w:tc>
          <w:tcPr>
            <w:tcW w:w="4979" w:type="dxa"/>
            <w:shd w:val="clear" w:color="auto" w:fill="5B9BD5" w:themeFill="accent1"/>
          </w:tcPr>
          <w:p w14:paraId="0BFAE94E" w14:textId="77777777" w:rsidR="003D50EC" w:rsidRPr="0001372C" w:rsidRDefault="00633862" w:rsidP="0001372C">
            <w:pPr>
              <w:pStyle w:val="BodyText2"/>
              <w:rPr>
                <w:b/>
                <w:bCs/>
                <w:color w:val="FFFFFF" w:themeColor="background1"/>
              </w:rPr>
            </w:pPr>
            <w:r w:rsidRPr="0001372C">
              <w:rPr>
                <w:b/>
                <w:bCs/>
                <w:color w:val="FFFFFF" w:themeColor="background1"/>
                <w:lang w:val="fr-FR"/>
              </w:rPr>
              <w:t>Description</w:t>
            </w:r>
          </w:p>
        </w:tc>
      </w:tr>
      <w:tr w:rsidR="003D50EC" w:rsidRPr="003D50EC" w14:paraId="15783BF1" w14:textId="77777777" w:rsidTr="002873EC">
        <w:trPr>
          <w:trHeight w:val="205"/>
          <w:jc w:val="center"/>
        </w:trPr>
        <w:tc>
          <w:tcPr>
            <w:tcW w:w="2694" w:type="dxa"/>
            <w:shd w:val="clear" w:color="auto" w:fill="auto"/>
          </w:tcPr>
          <w:p w14:paraId="0FDF584E" w14:textId="77777777" w:rsidR="003D50EC" w:rsidRPr="00B708C5" w:rsidRDefault="00633862" w:rsidP="00633862">
            <w:pPr>
              <w:pStyle w:val="ListBullet1"/>
              <w:numPr>
                <w:ilvl w:val="0"/>
                <w:numId w:val="0"/>
              </w:numPr>
            </w:pPr>
            <w:r>
              <w:t>Creation Date</w:t>
            </w:r>
            <w:r w:rsidR="003D50EC" w:rsidRPr="00B708C5">
              <w:t xml:space="preserve"> </w:t>
            </w:r>
          </w:p>
        </w:tc>
        <w:tc>
          <w:tcPr>
            <w:tcW w:w="4979" w:type="dxa"/>
            <w:shd w:val="clear" w:color="auto" w:fill="auto"/>
          </w:tcPr>
          <w:p w14:paraId="064B6542" w14:textId="77777777" w:rsidR="003D50EC" w:rsidRPr="00B708C5" w:rsidRDefault="00633862" w:rsidP="00633862">
            <w:pPr>
              <w:pStyle w:val="BodyText2"/>
              <w:rPr>
                <w:rFonts w:ascii="Arial Unicode MS" w:hAnsi="Arial Unicode MS" w:cs="Arial Unicode MS"/>
                <w:sz w:val="18"/>
              </w:rPr>
            </w:pPr>
            <w:r>
              <w:t>Date of registering the consignment in the system.</w:t>
            </w:r>
          </w:p>
        </w:tc>
      </w:tr>
      <w:tr w:rsidR="00633862" w:rsidRPr="003D50EC" w14:paraId="3AF4F401" w14:textId="77777777" w:rsidTr="006779A6">
        <w:trPr>
          <w:trHeight w:val="377"/>
          <w:jc w:val="center"/>
        </w:trPr>
        <w:tc>
          <w:tcPr>
            <w:tcW w:w="2694" w:type="dxa"/>
            <w:shd w:val="clear" w:color="auto" w:fill="auto"/>
          </w:tcPr>
          <w:p w14:paraId="40A05169" w14:textId="77777777" w:rsidR="00633862" w:rsidRDefault="00633862" w:rsidP="00633862">
            <w:pPr>
              <w:pStyle w:val="ListBullet1"/>
              <w:numPr>
                <w:ilvl w:val="0"/>
                <w:numId w:val="0"/>
              </w:numPr>
            </w:pPr>
            <w:r>
              <w:t>Transaction ID</w:t>
            </w:r>
          </w:p>
        </w:tc>
        <w:tc>
          <w:tcPr>
            <w:tcW w:w="4979" w:type="dxa"/>
            <w:shd w:val="clear" w:color="auto" w:fill="auto"/>
          </w:tcPr>
          <w:p w14:paraId="61600036" w14:textId="25465FFC" w:rsidR="00633862" w:rsidRDefault="00633862" w:rsidP="00633862">
            <w:pPr>
              <w:pStyle w:val="BodyText2"/>
            </w:pPr>
            <w:r>
              <w:t xml:space="preserve">This is an automatically generated ID that is assigned to the consignment when </w:t>
            </w:r>
            <w:r w:rsidR="00DD395E">
              <w:t xml:space="preserve">it is </w:t>
            </w:r>
            <w:r w:rsidR="002873EC">
              <w:t>registered</w:t>
            </w:r>
            <w:r>
              <w:t>.</w:t>
            </w:r>
          </w:p>
        </w:tc>
      </w:tr>
      <w:tr w:rsidR="003D50EC" w:rsidRPr="003D50EC" w14:paraId="492B01C7" w14:textId="77777777" w:rsidTr="006779A6">
        <w:trPr>
          <w:trHeight w:val="377"/>
          <w:jc w:val="center"/>
        </w:trPr>
        <w:tc>
          <w:tcPr>
            <w:tcW w:w="2694" w:type="dxa"/>
            <w:shd w:val="clear" w:color="auto" w:fill="auto"/>
          </w:tcPr>
          <w:p w14:paraId="6241A2C7" w14:textId="77777777" w:rsidR="003D50EC" w:rsidRPr="00B708C5" w:rsidRDefault="00633862" w:rsidP="00633862">
            <w:pPr>
              <w:pStyle w:val="BodyText2"/>
            </w:pPr>
            <w:r>
              <w:t>Supplier Name</w:t>
            </w:r>
          </w:p>
        </w:tc>
        <w:tc>
          <w:tcPr>
            <w:tcW w:w="4979" w:type="dxa"/>
            <w:shd w:val="clear" w:color="auto" w:fill="auto"/>
          </w:tcPr>
          <w:p w14:paraId="0B0E9306" w14:textId="77777777" w:rsidR="003D50EC" w:rsidRPr="00B708C5" w:rsidRDefault="00633862" w:rsidP="00633862">
            <w:pPr>
              <w:pStyle w:val="BodyText2"/>
              <w:rPr>
                <w:rFonts w:ascii="Arial Unicode MS" w:hAnsi="Arial Unicode MS" w:cs="Arial Unicode MS"/>
                <w:sz w:val="18"/>
              </w:rPr>
            </w:pPr>
            <w:r>
              <w:t>This is the name of the supplier of the consignment.</w:t>
            </w:r>
          </w:p>
        </w:tc>
      </w:tr>
      <w:tr w:rsidR="003D50EC" w:rsidRPr="003D50EC" w14:paraId="462A240B" w14:textId="77777777" w:rsidTr="006779A6">
        <w:trPr>
          <w:trHeight w:val="377"/>
          <w:jc w:val="center"/>
        </w:trPr>
        <w:tc>
          <w:tcPr>
            <w:tcW w:w="2694" w:type="dxa"/>
            <w:shd w:val="clear" w:color="auto" w:fill="auto"/>
          </w:tcPr>
          <w:p w14:paraId="11F01CC4" w14:textId="697EDF7A" w:rsidR="003D50EC" w:rsidRPr="003D50EC" w:rsidRDefault="00633862" w:rsidP="005A1C76">
            <w:pPr>
              <w:pStyle w:val="BodyText2"/>
            </w:pPr>
            <w:r>
              <w:t>Status</w:t>
            </w:r>
          </w:p>
        </w:tc>
        <w:tc>
          <w:tcPr>
            <w:tcW w:w="4979" w:type="dxa"/>
            <w:shd w:val="clear" w:color="auto" w:fill="auto"/>
          </w:tcPr>
          <w:p w14:paraId="438C4D24" w14:textId="77777777" w:rsidR="003D50EC" w:rsidRDefault="00633862" w:rsidP="00633862">
            <w:pPr>
              <w:pStyle w:val="BodyText2"/>
            </w:pPr>
            <w:r>
              <w:t xml:space="preserve">The registered consignment goes through different status modes. </w:t>
            </w:r>
          </w:p>
          <w:p w14:paraId="787831EB" w14:textId="555829C0" w:rsidR="00633862" w:rsidRPr="00453C7D" w:rsidRDefault="0082668C" w:rsidP="00DC39E0">
            <w:pPr>
              <w:pStyle w:val="BodyText2"/>
              <w:numPr>
                <w:ilvl w:val="0"/>
                <w:numId w:val="20"/>
              </w:numPr>
              <w:jc w:val="left"/>
            </w:pPr>
            <w:r>
              <w:t>N</w:t>
            </w:r>
            <w:r w:rsidR="00E53832">
              <w:t>ew</w:t>
            </w:r>
            <w:r w:rsidR="00633862">
              <w:t xml:space="preserve">: When a consignment is registered, its status </w:t>
            </w:r>
            <w:r w:rsidR="002873EC" w:rsidRPr="00453C7D">
              <w:t xml:space="preserve">is </w:t>
            </w:r>
            <w:r w:rsidR="002873EC" w:rsidRPr="00453C7D">
              <w:rPr>
                <w:b/>
                <w:bCs/>
              </w:rPr>
              <w:t>New</w:t>
            </w:r>
            <w:r w:rsidR="00633862" w:rsidRPr="00453C7D">
              <w:t>.</w:t>
            </w:r>
          </w:p>
          <w:p w14:paraId="36200E64" w14:textId="77777777" w:rsidR="005A1C76" w:rsidRDefault="005A1C76" w:rsidP="00DC39E0">
            <w:pPr>
              <w:pStyle w:val="BodyText2"/>
              <w:numPr>
                <w:ilvl w:val="0"/>
                <w:numId w:val="20"/>
              </w:numPr>
              <w:jc w:val="left"/>
            </w:pPr>
            <w:r>
              <w:t>Processing: The consignment is processed by the application and validated.</w:t>
            </w:r>
          </w:p>
          <w:p w14:paraId="06D4DC49" w14:textId="77777777" w:rsidR="005A1C76" w:rsidRDefault="005A1C76" w:rsidP="00DC39E0">
            <w:pPr>
              <w:pStyle w:val="BodyText2"/>
              <w:numPr>
                <w:ilvl w:val="0"/>
                <w:numId w:val="20"/>
              </w:numPr>
              <w:jc w:val="left"/>
            </w:pPr>
            <w:r>
              <w:t xml:space="preserve">Rejected by System: </w:t>
            </w:r>
            <w:r w:rsidR="004A4EC7">
              <w:t>If the consignment does not have valid</w:t>
            </w:r>
            <w:r>
              <w:t xml:space="preserve"> information</w:t>
            </w:r>
            <w:r w:rsidR="0064062E">
              <w:t>, a</w:t>
            </w:r>
            <w:r w:rsidR="007E333A">
              <w:t>n error file is generated. The import</w:t>
            </w:r>
            <w:r w:rsidR="00933DCC">
              <w:t>er</w:t>
            </w:r>
            <w:r w:rsidR="007E333A">
              <w:t xml:space="preserve"> can view the file and fix the errors in the consignment.</w:t>
            </w:r>
          </w:p>
          <w:p w14:paraId="2F139AB6" w14:textId="6A498AF3" w:rsidR="005A1C76" w:rsidRDefault="005A1C76" w:rsidP="00DC39E0">
            <w:pPr>
              <w:pStyle w:val="BodyText2"/>
              <w:numPr>
                <w:ilvl w:val="0"/>
                <w:numId w:val="20"/>
              </w:numPr>
              <w:jc w:val="left"/>
            </w:pPr>
            <w:r>
              <w:t xml:space="preserve">Pending Approval from CEIR Authority: </w:t>
            </w:r>
            <w:r w:rsidR="002873EC">
              <w:t>After the consignment is validated by the system internally, t</w:t>
            </w:r>
            <w:r>
              <w:t xml:space="preserve">he consignment </w:t>
            </w:r>
            <w:r w:rsidR="00E55491">
              <w:t>is available for review</w:t>
            </w:r>
            <w:r>
              <w:t xml:space="preserve"> by the CEIR </w:t>
            </w:r>
            <w:r w:rsidR="00B44AF7">
              <w:t>Admin</w:t>
            </w:r>
            <w:r>
              <w:t>.</w:t>
            </w:r>
          </w:p>
          <w:p w14:paraId="1E2308D1" w14:textId="03D61A3C" w:rsidR="00F55B6A" w:rsidRDefault="005A1C76" w:rsidP="00F55B6A">
            <w:pPr>
              <w:pStyle w:val="BodyText2"/>
              <w:numPr>
                <w:ilvl w:val="0"/>
                <w:numId w:val="20"/>
              </w:numPr>
              <w:jc w:val="left"/>
            </w:pPr>
            <w:r>
              <w:lastRenderedPageBreak/>
              <w:t>Rejected by CEIR A</w:t>
            </w:r>
            <w:r w:rsidR="006D6231">
              <w:t>dmin</w:t>
            </w:r>
            <w:r>
              <w:t xml:space="preserve">: The CEIR </w:t>
            </w:r>
            <w:r w:rsidR="00B44AF7">
              <w:t>Admin</w:t>
            </w:r>
            <w:r>
              <w:t xml:space="preserve"> reviews the details and rejects the</w:t>
            </w:r>
            <w:r w:rsidR="00933DCC">
              <w:t xml:space="preserve"> consignment</w:t>
            </w:r>
            <w:r>
              <w:t xml:space="preserve"> if there is a problem</w:t>
            </w:r>
            <w:r w:rsidR="0064062E">
              <w:t>.</w:t>
            </w:r>
            <w:r>
              <w:t xml:space="preserve"> </w:t>
            </w:r>
            <w:r w:rsidR="00F55B6A">
              <w:t>The importer can view the file and fix the errors in the consignment.</w:t>
            </w:r>
          </w:p>
          <w:p w14:paraId="04DC1095" w14:textId="47B91BB4" w:rsidR="005A1C76" w:rsidRDefault="005A1C76" w:rsidP="00F55B6A">
            <w:pPr>
              <w:pStyle w:val="BodyText2"/>
              <w:numPr>
                <w:ilvl w:val="0"/>
                <w:numId w:val="20"/>
              </w:numPr>
              <w:jc w:val="left"/>
            </w:pPr>
            <w:r>
              <w:t xml:space="preserve">Pending Clearance from Customs: </w:t>
            </w:r>
            <w:r w:rsidR="002873EC">
              <w:t xml:space="preserve">After the consignment is approved by the CEIR </w:t>
            </w:r>
            <w:r w:rsidR="00B44AF7">
              <w:t>Admin</w:t>
            </w:r>
            <w:r w:rsidR="002873EC">
              <w:t>, t</w:t>
            </w:r>
            <w:r>
              <w:t xml:space="preserve">he </w:t>
            </w:r>
            <w:r w:rsidR="0064062E">
              <w:t>consignment</w:t>
            </w:r>
            <w:r w:rsidR="00E55491">
              <w:t xml:space="preserve"> is available for </w:t>
            </w:r>
            <w:r w:rsidR="00453C7D">
              <w:t>clearance</w:t>
            </w:r>
            <w:r w:rsidR="00E55491">
              <w:t xml:space="preserve"> by the </w:t>
            </w:r>
            <w:r>
              <w:t>customs.</w:t>
            </w:r>
          </w:p>
          <w:p w14:paraId="0974C4A7" w14:textId="15EE90E6" w:rsidR="005A1C76" w:rsidRDefault="005A1C76" w:rsidP="00DC39E0">
            <w:pPr>
              <w:pStyle w:val="BodyText2"/>
              <w:numPr>
                <w:ilvl w:val="0"/>
                <w:numId w:val="20"/>
              </w:numPr>
              <w:jc w:val="left"/>
            </w:pPr>
            <w:r>
              <w:t xml:space="preserve">Approved: </w:t>
            </w:r>
            <w:r w:rsidR="00E55491">
              <w:t xml:space="preserve">When the customs </w:t>
            </w:r>
            <w:r w:rsidR="0070656F">
              <w:t>clear</w:t>
            </w:r>
            <w:r w:rsidR="006D3EBC">
              <w:t xml:space="preserve"> the consignment</w:t>
            </w:r>
            <w:r>
              <w:t xml:space="preserve">, the status changes to </w:t>
            </w:r>
            <w:r w:rsidRPr="0070656F">
              <w:rPr>
                <w:b/>
                <w:bCs/>
              </w:rPr>
              <w:t>Approved</w:t>
            </w:r>
            <w:r w:rsidR="006D3EBC">
              <w:t>.</w:t>
            </w:r>
          </w:p>
          <w:p w14:paraId="6DCD9E3C" w14:textId="77258454" w:rsidR="005A1C76" w:rsidRDefault="005A1C76" w:rsidP="00AF78AF">
            <w:pPr>
              <w:pStyle w:val="BodyText2"/>
              <w:numPr>
                <w:ilvl w:val="0"/>
                <w:numId w:val="20"/>
              </w:numPr>
              <w:jc w:val="left"/>
            </w:pPr>
            <w:r>
              <w:t xml:space="preserve">Rejected by Customs: </w:t>
            </w:r>
            <w:r w:rsidR="00E55491">
              <w:t xml:space="preserve">When the customs </w:t>
            </w:r>
            <w:r w:rsidR="0064062E">
              <w:t>do</w:t>
            </w:r>
            <w:r w:rsidR="006D3EBC">
              <w:t xml:space="preserve"> not clear the consignment</w:t>
            </w:r>
            <w:r>
              <w:t xml:space="preserve">, the status changes to </w:t>
            </w:r>
            <w:r w:rsidRPr="0070656F">
              <w:rPr>
                <w:b/>
                <w:bCs/>
              </w:rPr>
              <w:t>Rejected</w:t>
            </w:r>
            <w:r>
              <w:t>.</w:t>
            </w:r>
            <w:r w:rsidR="00F55B6A">
              <w:t xml:space="preserve"> The importer can view the file and fix the errors in the consignment.</w:t>
            </w:r>
          </w:p>
          <w:p w14:paraId="043C4655" w14:textId="129D833F" w:rsidR="005A1C76" w:rsidRDefault="005A1C76" w:rsidP="00DC39E0">
            <w:pPr>
              <w:pStyle w:val="BodyText2"/>
              <w:numPr>
                <w:ilvl w:val="0"/>
                <w:numId w:val="20"/>
              </w:numPr>
              <w:jc w:val="left"/>
            </w:pPr>
            <w:r>
              <w:t>Withdrawn by importer</w:t>
            </w:r>
            <w:r w:rsidR="002873EC">
              <w:t>: The importer can withdraw the consignment if there is a problem with the consignment</w:t>
            </w:r>
            <w:r>
              <w:t>.</w:t>
            </w:r>
            <w:r w:rsidR="002873EC">
              <w:t xml:space="preserve"> This can be done only when the status is </w:t>
            </w:r>
            <w:r w:rsidR="002873EC" w:rsidRPr="002873EC">
              <w:rPr>
                <w:b/>
                <w:bCs/>
              </w:rPr>
              <w:t>New</w:t>
            </w:r>
            <w:r w:rsidR="002873EC">
              <w:t xml:space="preserve"> or </w:t>
            </w:r>
            <w:r w:rsidR="002873EC" w:rsidRPr="002873EC">
              <w:rPr>
                <w:b/>
                <w:bCs/>
              </w:rPr>
              <w:t xml:space="preserve">Rejected by </w:t>
            </w:r>
            <w:r w:rsidR="00E53832">
              <w:rPr>
                <w:b/>
                <w:bCs/>
              </w:rPr>
              <w:t>System</w:t>
            </w:r>
            <w:r w:rsidR="002873EC">
              <w:t>.</w:t>
            </w:r>
          </w:p>
          <w:p w14:paraId="1762D8F6" w14:textId="2368B32A" w:rsidR="00633862" w:rsidRPr="003D50EC" w:rsidRDefault="005A1C76" w:rsidP="00DC39E0">
            <w:pPr>
              <w:pStyle w:val="BodyText2"/>
              <w:numPr>
                <w:ilvl w:val="0"/>
                <w:numId w:val="20"/>
              </w:numPr>
              <w:rPr>
                <w:rFonts w:ascii="Arial Unicode MS" w:hAnsi="Arial Unicode MS"/>
                <w:sz w:val="18"/>
              </w:rPr>
            </w:pPr>
            <w:r w:rsidRPr="00E53832">
              <w:t xml:space="preserve">Withdrawn by CEIR: </w:t>
            </w:r>
            <w:r w:rsidR="002873EC" w:rsidRPr="00E53832">
              <w:t xml:space="preserve">The CEIR </w:t>
            </w:r>
            <w:r w:rsidR="00B44AF7">
              <w:t>Admin</w:t>
            </w:r>
            <w:r w:rsidR="002873EC" w:rsidRPr="00E53832">
              <w:t xml:space="preserve"> can withdraw the consignment</w:t>
            </w:r>
            <w:r w:rsidRPr="00E53832">
              <w:t>.</w:t>
            </w:r>
          </w:p>
        </w:tc>
      </w:tr>
      <w:tr w:rsidR="003D50EC" w:rsidRPr="003D50EC" w14:paraId="2325E16D" w14:textId="77777777" w:rsidTr="006779A6">
        <w:trPr>
          <w:trHeight w:val="377"/>
          <w:jc w:val="center"/>
        </w:trPr>
        <w:tc>
          <w:tcPr>
            <w:tcW w:w="2694" w:type="dxa"/>
            <w:shd w:val="clear" w:color="auto" w:fill="auto"/>
          </w:tcPr>
          <w:p w14:paraId="59B58932" w14:textId="77777777" w:rsidR="003D50EC" w:rsidRPr="003D50EC" w:rsidRDefault="005A1C76" w:rsidP="005A1C76">
            <w:pPr>
              <w:pStyle w:val="BodyText2"/>
              <w:rPr>
                <w:rFonts w:ascii="Arial Unicode MS" w:hAnsi="Arial Unicode MS"/>
                <w:sz w:val="18"/>
              </w:rPr>
            </w:pPr>
            <w:r>
              <w:lastRenderedPageBreak/>
              <w:t>Tax Paid Status</w:t>
            </w:r>
          </w:p>
        </w:tc>
        <w:tc>
          <w:tcPr>
            <w:tcW w:w="4979" w:type="dxa"/>
            <w:shd w:val="clear" w:color="auto" w:fill="auto"/>
          </w:tcPr>
          <w:p w14:paraId="245D1CC8" w14:textId="2BDDC53E" w:rsidR="00E2141F" w:rsidRPr="003D50EC" w:rsidRDefault="005A1C76" w:rsidP="00421F54">
            <w:pPr>
              <w:pStyle w:val="BodyText2"/>
              <w:rPr>
                <w:rFonts w:ascii="Arial Unicode MS" w:hAnsi="Arial Unicode MS"/>
                <w:noProof/>
                <w:sz w:val="18"/>
                <w:lang w:val="en-IN" w:eastAsia="en-IN"/>
              </w:rPr>
            </w:pPr>
            <w:r>
              <w:t>Indicates whether tax has been paid or not.</w:t>
            </w:r>
            <w:r w:rsidR="006D3EBC">
              <w:t xml:space="preserve"> The status changes to </w:t>
            </w:r>
            <w:r w:rsidR="006D3EBC" w:rsidRPr="00D1400B">
              <w:rPr>
                <w:b/>
                <w:bCs/>
              </w:rPr>
              <w:t>Tax Paid</w:t>
            </w:r>
            <w:r w:rsidR="006D3EBC">
              <w:t xml:space="preserve"> when the customs clear the consignment.</w:t>
            </w:r>
          </w:p>
        </w:tc>
      </w:tr>
      <w:tr w:rsidR="003D50EC" w:rsidRPr="003D50EC" w14:paraId="6BC1DD7B" w14:textId="77777777" w:rsidTr="006779A6">
        <w:trPr>
          <w:trHeight w:val="377"/>
          <w:jc w:val="center"/>
        </w:trPr>
        <w:tc>
          <w:tcPr>
            <w:tcW w:w="2694" w:type="dxa"/>
            <w:shd w:val="clear" w:color="auto" w:fill="auto"/>
          </w:tcPr>
          <w:p w14:paraId="7F45D1FC" w14:textId="78247FA7" w:rsidR="003D50EC" w:rsidRPr="003D50EC" w:rsidRDefault="00B44AF7" w:rsidP="00460413">
            <w:pPr>
              <w:pStyle w:val="BodyText2"/>
              <w:rPr>
                <w:rFonts w:ascii="Arial Unicode MS" w:hAnsi="Arial Unicode MS"/>
                <w:sz w:val="18"/>
              </w:rPr>
            </w:pPr>
            <w:r>
              <w:t xml:space="preserve">IMEI </w:t>
            </w:r>
            <w:r w:rsidR="005A1C76">
              <w:t>Quantity</w:t>
            </w:r>
          </w:p>
        </w:tc>
        <w:tc>
          <w:tcPr>
            <w:tcW w:w="4979" w:type="dxa"/>
            <w:shd w:val="clear" w:color="auto" w:fill="auto"/>
          </w:tcPr>
          <w:p w14:paraId="3495A403" w14:textId="74CCA575" w:rsidR="003D50EC" w:rsidRPr="003D50EC" w:rsidRDefault="005A1C76" w:rsidP="00460413">
            <w:pPr>
              <w:pStyle w:val="BodyText2"/>
              <w:rPr>
                <w:rFonts w:ascii="Arial Unicode MS" w:hAnsi="Arial Unicode MS"/>
                <w:noProof/>
                <w:sz w:val="18"/>
                <w:lang w:val="en-IN" w:eastAsia="en-IN"/>
              </w:rPr>
            </w:pPr>
            <w:r>
              <w:t xml:space="preserve">This is the number of </w:t>
            </w:r>
            <w:r w:rsidR="00933DCC">
              <w:t>IMEI</w:t>
            </w:r>
            <w:r w:rsidR="00D1400B">
              <w:t>s</w:t>
            </w:r>
            <w:r>
              <w:t xml:space="preserve"> in the consignment.</w:t>
            </w:r>
          </w:p>
        </w:tc>
      </w:tr>
      <w:tr w:rsidR="00B44AF7" w:rsidRPr="003D50EC" w14:paraId="6EF76058" w14:textId="77777777" w:rsidTr="006779A6">
        <w:trPr>
          <w:trHeight w:val="377"/>
          <w:jc w:val="center"/>
        </w:trPr>
        <w:tc>
          <w:tcPr>
            <w:tcW w:w="2694" w:type="dxa"/>
            <w:shd w:val="clear" w:color="auto" w:fill="auto"/>
          </w:tcPr>
          <w:p w14:paraId="377A3B4F" w14:textId="346BC001" w:rsidR="00B44AF7" w:rsidRDefault="00B44AF7" w:rsidP="00460413">
            <w:pPr>
              <w:pStyle w:val="BodyText2"/>
            </w:pPr>
            <w:r>
              <w:t>Device Quantity</w:t>
            </w:r>
          </w:p>
        </w:tc>
        <w:tc>
          <w:tcPr>
            <w:tcW w:w="4979" w:type="dxa"/>
            <w:shd w:val="clear" w:color="auto" w:fill="auto"/>
          </w:tcPr>
          <w:p w14:paraId="674220F6" w14:textId="638347BF" w:rsidR="00B44AF7" w:rsidRDefault="00B44AF7" w:rsidP="00460413">
            <w:pPr>
              <w:pStyle w:val="BodyText2"/>
            </w:pPr>
            <w:r>
              <w:t>This is the number of unique devices in the consignment</w:t>
            </w:r>
          </w:p>
        </w:tc>
      </w:tr>
      <w:tr w:rsidR="005A1C76" w:rsidRPr="003D50EC" w14:paraId="6CCEBF67" w14:textId="77777777" w:rsidTr="006779A6">
        <w:trPr>
          <w:trHeight w:val="377"/>
          <w:jc w:val="center"/>
        </w:trPr>
        <w:tc>
          <w:tcPr>
            <w:tcW w:w="2694" w:type="dxa"/>
            <w:shd w:val="clear" w:color="auto" w:fill="auto"/>
          </w:tcPr>
          <w:p w14:paraId="075AA216" w14:textId="77777777" w:rsidR="005A1C76" w:rsidRDefault="005A1C76" w:rsidP="00460413">
            <w:pPr>
              <w:pStyle w:val="BodyText2"/>
            </w:pPr>
            <w:r>
              <w:t>Action</w:t>
            </w:r>
          </w:p>
        </w:tc>
        <w:tc>
          <w:tcPr>
            <w:tcW w:w="4979" w:type="dxa"/>
            <w:shd w:val="clear" w:color="auto" w:fill="auto"/>
          </w:tcPr>
          <w:p w14:paraId="3B08D6C5" w14:textId="77777777" w:rsidR="005A1C76" w:rsidRDefault="005A1C76" w:rsidP="00460413">
            <w:pPr>
              <w:pStyle w:val="BodyText2"/>
            </w:pPr>
            <w:r>
              <w:t>This displays different actions that can be performed on the consignment.</w:t>
            </w:r>
          </w:p>
          <w:p w14:paraId="5D2426EB" w14:textId="71767288" w:rsidR="005A1C76" w:rsidRDefault="002460BA" w:rsidP="00DC39E0">
            <w:pPr>
              <w:pStyle w:val="BodyText2"/>
              <w:numPr>
                <w:ilvl w:val="0"/>
                <w:numId w:val="25"/>
              </w:numPr>
            </w:pPr>
            <w:r>
              <w:lastRenderedPageBreak/>
              <w:t>Error</w:t>
            </w:r>
            <w:r w:rsidR="00CC112F">
              <w:t xml:space="preserve"> </w:t>
            </w:r>
            <w:r w:rsidR="00513884">
              <w:rPr>
                <w:noProof/>
              </w:rPr>
              <w:drawing>
                <wp:inline distT="0" distB="0" distL="0" distR="0" wp14:anchorId="463914C0" wp14:editId="16DDD4E8">
                  <wp:extent cx="164017" cy="164017"/>
                  <wp:effectExtent l="0" t="0" r="762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erro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6515" cy="166515"/>
                          </a:xfrm>
                          <a:prstGeom prst="rect">
                            <a:avLst/>
                          </a:prstGeom>
                        </pic:spPr>
                      </pic:pic>
                    </a:graphicData>
                  </a:graphic>
                </wp:inline>
              </w:drawing>
            </w:r>
            <w:r w:rsidR="005A1C76">
              <w:t>: This is seen when there is an error file generated because of invalid</w:t>
            </w:r>
            <w:r w:rsidR="00D1400B">
              <w:t xml:space="preserve"> consignment</w:t>
            </w:r>
            <w:r w:rsidR="005A1C76">
              <w:t xml:space="preserve"> information</w:t>
            </w:r>
            <w:r w:rsidR="00A433E5">
              <w:t xml:space="preserve"> entered in the application</w:t>
            </w:r>
            <w:r w:rsidR="005A1C76">
              <w:t xml:space="preserve">. </w:t>
            </w:r>
            <w:r>
              <w:t>Click on it to download the error file.</w:t>
            </w:r>
          </w:p>
          <w:p w14:paraId="4EF60007" w14:textId="462DB634" w:rsidR="005A1C76" w:rsidRDefault="005A1C76" w:rsidP="00DC39E0">
            <w:pPr>
              <w:pStyle w:val="BodyText2"/>
              <w:numPr>
                <w:ilvl w:val="0"/>
                <w:numId w:val="25"/>
              </w:numPr>
            </w:pPr>
            <w:r>
              <w:t>Download</w:t>
            </w:r>
            <w:r w:rsidR="00CC112F">
              <w:t xml:space="preserve"> </w:t>
            </w:r>
            <w:r w:rsidR="009F4201">
              <w:rPr>
                <w:noProof/>
              </w:rPr>
              <w:drawing>
                <wp:inline distT="0" distB="0" distL="0" distR="0" wp14:anchorId="573D82E0" wp14:editId="6DD2A6DC">
                  <wp:extent cx="131707" cy="131707"/>
                  <wp:effectExtent l="0" t="0" r="1905" b="1905"/>
                  <wp:docPr id="471" name="Picture 47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ownloa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5409" cy="135409"/>
                          </a:xfrm>
                          <a:prstGeom prst="rect">
                            <a:avLst/>
                          </a:prstGeom>
                        </pic:spPr>
                      </pic:pic>
                    </a:graphicData>
                  </a:graphic>
                </wp:inline>
              </w:drawing>
            </w:r>
            <w:r>
              <w:t xml:space="preserve">: This is used to take a dump of the </w:t>
            </w:r>
            <w:r w:rsidR="00F55B6A">
              <w:t xml:space="preserve">consignment </w:t>
            </w:r>
            <w:r w:rsidR="002F3BCD">
              <w:t xml:space="preserve">file </w:t>
            </w:r>
            <w:r>
              <w:t>that is uploaded</w:t>
            </w:r>
            <w:r w:rsidR="00E55491">
              <w:t xml:space="preserve"> to the system</w:t>
            </w:r>
            <w:r>
              <w:t>.</w:t>
            </w:r>
          </w:p>
          <w:p w14:paraId="4E6BF3A5" w14:textId="6C8CAFCC" w:rsidR="005A1C76" w:rsidRDefault="005A1C76" w:rsidP="00DC39E0">
            <w:pPr>
              <w:pStyle w:val="BodyText2"/>
              <w:numPr>
                <w:ilvl w:val="0"/>
                <w:numId w:val="25"/>
              </w:numPr>
            </w:pPr>
            <w:r>
              <w:t>View</w:t>
            </w:r>
            <w:r w:rsidR="00FF11C2">
              <w:t xml:space="preserve"> </w:t>
            </w:r>
            <w:r w:rsidR="00CC112F">
              <w:t xml:space="preserve"> </w:t>
            </w:r>
            <w:r w:rsidR="00CC112F">
              <w:rPr>
                <w:noProof/>
              </w:rPr>
              <w:drawing>
                <wp:inline distT="0" distB="0" distL="0" distR="0" wp14:anchorId="45583DCF" wp14:editId="6547F9A6">
                  <wp:extent cx="154558" cy="15455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vie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9083" cy="159083"/>
                          </a:xfrm>
                          <a:prstGeom prst="rect">
                            <a:avLst/>
                          </a:prstGeom>
                        </pic:spPr>
                      </pic:pic>
                    </a:graphicData>
                  </a:graphic>
                </wp:inline>
              </w:drawing>
            </w:r>
            <w:r>
              <w:t xml:space="preserve">: This </w:t>
            </w:r>
            <w:r w:rsidR="00E55491">
              <w:t>is used to view the consignment</w:t>
            </w:r>
            <w:r w:rsidR="00D1400B">
              <w:t>.</w:t>
            </w:r>
          </w:p>
          <w:p w14:paraId="1E6ED863" w14:textId="6C412323" w:rsidR="005A1C76" w:rsidRDefault="005A1C76" w:rsidP="00DC39E0">
            <w:pPr>
              <w:pStyle w:val="BodyText2"/>
              <w:numPr>
                <w:ilvl w:val="0"/>
                <w:numId w:val="25"/>
              </w:numPr>
            </w:pPr>
            <w:r>
              <w:t>Edit</w:t>
            </w:r>
            <w:r w:rsidR="00CC112F">
              <w:t xml:space="preserve"> </w:t>
            </w:r>
            <w:r w:rsidR="009F4201">
              <w:rPr>
                <w:noProof/>
              </w:rPr>
              <w:drawing>
                <wp:inline distT="0" distB="0" distL="0" distR="0" wp14:anchorId="15415223" wp14:editId="05F8D3B9">
                  <wp:extent cx="153670" cy="153670"/>
                  <wp:effectExtent l="0" t="0" r="0" b="0"/>
                  <wp:docPr id="472" name="Picture 4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edi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4813" cy="164813"/>
                          </a:xfrm>
                          <a:prstGeom prst="rect">
                            <a:avLst/>
                          </a:prstGeom>
                        </pic:spPr>
                      </pic:pic>
                    </a:graphicData>
                  </a:graphic>
                </wp:inline>
              </w:drawing>
            </w:r>
            <w:r>
              <w:t>: This is used to modify the consignment.</w:t>
            </w:r>
          </w:p>
          <w:p w14:paraId="5B4A3AE4" w14:textId="77777777" w:rsidR="005A1C76" w:rsidRDefault="002E233A" w:rsidP="00DC39E0">
            <w:pPr>
              <w:pStyle w:val="BodyText2"/>
              <w:numPr>
                <w:ilvl w:val="0"/>
                <w:numId w:val="25"/>
              </w:numPr>
            </w:pPr>
            <w:r>
              <w:t>Delete</w:t>
            </w:r>
            <w:r w:rsidR="009F4201">
              <w:rPr>
                <w:noProof/>
              </w:rPr>
              <w:t xml:space="preserve"> </w:t>
            </w:r>
            <w:r w:rsidR="009F4201">
              <w:rPr>
                <w:noProof/>
              </w:rPr>
              <w:drawing>
                <wp:inline distT="0" distB="0" distL="0" distR="0" wp14:anchorId="35DF0CDE" wp14:editId="48FD5E04">
                  <wp:extent cx="185196" cy="185196"/>
                  <wp:effectExtent l="0" t="0" r="5715" b="571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ele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1518" cy="191518"/>
                          </a:xfrm>
                          <a:prstGeom prst="rect">
                            <a:avLst/>
                          </a:prstGeom>
                        </pic:spPr>
                      </pic:pic>
                    </a:graphicData>
                  </a:graphic>
                </wp:inline>
              </w:drawing>
            </w:r>
            <w:r>
              <w:t>: This is used to delete the consignment</w:t>
            </w:r>
            <w:r w:rsidR="00933DCC">
              <w:t>.</w:t>
            </w:r>
            <w:r w:rsidR="004A2520">
              <w:t xml:space="preserve"> </w:t>
            </w:r>
          </w:p>
          <w:p w14:paraId="1D700078" w14:textId="12E47586" w:rsidR="004A2520" w:rsidRDefault="004A2520" w:rsidP="00DC39E0">
            <w:pPr>
              <w:pStyle w:val="BodyText2"/>
              <w:numPr>
                <w:ilvl w:val="0"/>
                <w:numId w:val="25"/>
              </w:numPr>
            </w:pPr>
            <w:r>
              <w:t xml:space="preserve">History </w:t>
            </w:r>
            <w:r>
              <w:rPr>
                <w:noProof/>
              </w:rPr>
              <w:drawing>
                <wp:inline distT="0" distB="0" distL="0" distR="0" wp14:anchorId="50CFA241" wp14:editId="48906696">
                  <wp:extent cx="190500" cy="228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0" cy="228600"/>
                          </a:xfrm>
                          <a:prstGeom prst="rect">
                            <a:avLst/>
                          </a:prstGeom>
                        </pic:spPr>
                      </pic:pic>
                    </a:graphicData>
                  </a:graphic>
                </wp:inline>
              </w:drawing>
            </w:r>
            <w:r>
              <w:t>: This is used to view the transaction history of the consignment.</w:t>
            </w:r>
          </w:p>
        </w:tc>
      </w:tr>
    </w:tbl>
    <w:p w14:paraId="5291BB04" w14:textId="77777777" w:rsidR="003D50EC" w:rsidRDefault="003D50EC" w:rsidP="003D50EC">
      <w:pPr>
        <w:pStyle w:val="BodyText2"/>
      </w:pPr>
    </w:p>
    <w:p w14:paraId="3BC0782C" w14:textId="77777777" w:rsidR="002E233A" w:rsidRDefault="002E233A" w:rsidP="002A39C9">
      <w:pPr>
        <w:pStyle w:val="Heading2"/>
      </w:pPr>
      <w:bookmarkStart w:id="188" w:name="_Toc31900105"/>
      <w:bookmarkStart w:id="189" w:name="_Toc31900172"/>
      <w:bookmarkStart w:id="190" w:name="_Toc31900294"/>
      <w:bookmarkStart w:id="191" w:name="_Toc33605941"/>
      <w:r>
        <w:t>Edit Consignment</w:t>
      </w:r>
      <w:r w:rsidR="00EE5A16">
        <w:t>s</w:t>
      </w:r>
      <w:bookmarkEnd w:id="188"/>
      <w:bookmarkEnd w:id="189"/>
      <w:bookmarkEnd w:id="190"/>
      <w:bookmarkEnd w:id="191"/>
    </w:p>
    <w:p w14:paraId="61CF0327" w14:textId="72F538E6" w:rsidR="00166A7A" w:rsidRDefault="00976ADF" w:rsidP="003D50EC">
      <w:pPr>
        <w:pStyle w:val="BodyText2"/>
      </w:pPr>
      <w:r>
        <w:t>Importers</w:t>
      </w:r>
      <w:r w:rsidR="00166A7A">
        <w:t xml:space="preserve"> </w:t>
      </w:r>
      <w:r w:rsidR="00902BA9">
        <w:t xml:space="preserve">can </w:t>
      </w:r>
      <w:r w:rsidR="00166A7A">
        <w:t>modify the uploaded consignment</w:t>
      </w:r>
      <w:r>
        <w:t>. This is done when there is an error reported in the consignment.</w:t>
      </w:r>
    </w:p>
    <w:p w14:paraId="5DB8E0D5" w14:textId="2704F10D" w:rsidR="00166A7A" w:rsidRPr="00166A7A" w:rsidRDefault="00166A7A" w:rsidP="003D50EC">
      <w:pPr>
        <w:pStyle w:val="BodyText2"/>
        <w:rPr>
          <w:u w:val="single"/>
        </w:rPr>
      </w:pPr>
      <w:r w:rsidRPr="00166A7A">
        <w:rPr>
          <w:u w:val="single"/>
        </w:rPr>
        <w:t xml:space="preserve">To </w:t>
      </w:r>
      <w:r w:rsidR="00D1745F">
        <w:rPr>
          <w:u w:val="single"/>
        </w:rPr>
        <w:t>modify</w:t>
      </w:r>
      <w:r w:rsidRPr="00166A7A">
        <w:rPr>
          <w:u w:val="single"/>
        </w:rPr>
        <w:t xml:space="preserve"> a consignment:</w:t>
      </w:r>
    </w:p>
    <w:p w14:paraId="18963A47" w14:textId="7DDBD7D3" w:rsidR="0064062E" w:rsidRDefault="00DD1447" w:rsidP="00DC39E0">
      <w:pPr>
        <w:pStyle w:val="BodyText2"/>
        <w:numPr>
          <w:ilvl w:val="0"/>
          <w:numId w:val="40"/>
        </w:numPr>
      </w:pPr>
      <w:r>
        <w:rPr>
          <w:noProof/>
        </w:rPr>
        <mc:AlternateContent>
          <mc:Choice Requires="wps">
            <w:drawing>
              <wp:anchor distT="0" distB="0" distL="114300" distR="114300" simplePos="0" relativeHeight="251763712" behindDoc="0" locked="0" layoutInCell="1" allowOverlap="1" wp14:anchorId="75F3A698" wp14:editId="5201941E">
                <wp:simplePos x="0" y="0"/>
                <wp:positionH relativeFrom="column">
                  <wp:posOffset>556087</wp:posOffset>
                </wp:positionH>
                <wp:positionV relativeFrom="paragraph">
                  <wp:posOffset>312709</wp:posOffset>
                </wp:positionV>
                <wp:extent cx="4606636" cy="1426960"/>
                <wp:effectExtent l="0" t="0" r="22860" b="20955"/>
                <wp:wrapNone/>
                <wp:docPr id="58" name="Rectangle 58"/>
                <wp:cNvGraphicFramePr/>
                <a:graphic xmlns:a="http://schemas.openxmlformats.org/drawingml/2006/main">
                  <a:graphicData uri="http://schemas.microsoft.com/office/word/2010/wordprocessingShape">
                    <wps:wsp>
                      <wps:cNvSpPr/>
                      <wps:spPr>
                        <a:xfrm>
                          <a:off x="0" y="0"/>
                          <a:ext cx="4606636" cy="14269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BDEFA" id="Rectangle 58" o:spid="_x0000_s1026" style="position:absolute;margin-left:43.8pt;margin-top:24.6pt;width:362.75pt;height:112.3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" filled="f" strokecolor="black [3213]" strokeweight="1pt"/>
            </w:pict>
          </mc:Fallback>
        </mc:AlternateContent>
      </w:r>
      <w:r w:rsidR="002E233A">
        <w:t>Click</w:t>
      </w:r>
      <w:r w:rsidR="00F83D81">
        <w:t xml:space="preserve"> </w:t>
      </w:r>
      <w:r w:rsidR="00F83D81" w:rsidRPr="00251CED">
        <w:rPr>
          <w:b/>
          <w:bCs/>
        </w:rPr>
        <w:t>Edit</w:t>
      </w:r>
      <w:r w:rsidR="00CC112F">
        <w:rPr>
          <w:b/>
          <w:bCs/>
        </w:rPr>
        <w:t xml:space="preserve"> (</w:t>
      </w:r>
      <w:r w:rsidR="00044BAF">
        <w:rPr>
          <w:noProof/>
        </w:rPr>
        <w:drawing>
          <wp:inline distT="0" distB="0" distL="0" distR="0" wp14:anchorId="5CC95C98" wp14:editId="33F870B0">
            <wp:extent cx="131781" cy="131781"/>
            <wp:effectExtent l="0" t="0" r="1905" b="190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png"/>
                    <pic:cNvPicPr/>
                  </pic:nvPicPr>
                  <pic:blipFill>
                    <a:blip r:embed="rId64"/>
                    <a:stretch>
                      <a:fillRect/>
                    </a:stretch>
                  </pic:blipFill>
                  <pic:spPr>
                    <a:xfrm>
                      <a:off x="0" y="0"/>
                      <a:ext cx="136487" cy="136487"/>
                    </a:xfrm>
                    <a:prstGeom prst="rect">
                      <a:avLst/>
                    </a:prstGeom>
                  </pic:spPr>
                </pic:pic>
              </a:graphicData>
            </a:graphic>
          </wp:inline>
        </w:drawing>
      </w:r>
      <w:r w:rsidR="00CC112F">
        <w:rPr>
          <w:b/>
          <w:bCs/>
        </w:rPr>
        <w:t xml:space="preserve">) </w:t>
      </w:r>
      <w:r w:rsidR="00F83D81">
        <w:t xml:space="preserve"> </w:t>
      </w:r>
      <w:r w:rsidR="00166A7A">
        <w:t>against the consignment to modified.</w:t>
      </w:r>
      <w:r w:rsidR="00F83D81">
        <w:t xml:space="preserve"> </w:t>
      </w:r>
    </w:p>
    <w:p w14:paraId="564662AD" w14:textId="10C125E5" w:rsidR="0064062E" w:rsidRDefault="008F1020" w:rsidP="000F2A8D">
      <w:pPr>
        <w:pStyle w:val="BodyText2"/>
        <w:ind w:left="720"/>
        <w:jc w:val="center"/>
      </w:pPr>
      <w:r>
        <w:rPr>
          <w:noProof/>
        </w:rPr>
        <mc:AlternateContent>
          <mc:Choice Requires="wps">
            <w:drawing>
              <wp:anchor distT="0" distB="0" distL="114300" distR="114300" simplePos="0" relativeHeight="251673600" behindDoc="0" locked="0" layoutInCell="1" allowOverlap="1" wp14:anchorId="36923AFE" wp14:editId="6F551E59">
                <wp:simplePos x="0" y="0"/>
                <wp:positionH relativeFrom="margin">
                  <wp:posOffset>4634519</wp:posOffset>
                </wp:positionH>
                <wp:positionV relativeFrom="paragraph">
                  <wp:posOffset>903663</wp:posOffset>
                </wp:positionV>
                <wp:extent cx="131618" cy="526473"/>
                <wp:effectExtent l="0" t="0" r="20955" b="26035"/>
                <wp:wrapNone/>
                <wp:docPr id="27" name="Rectangle 27"/>
                <wp:cNvGraphicFramePr/>
                <a:graphic xmlns:a="http://schemas.openxmlformats.org/drawingml/2006/main">
                  <a:graphicData uri="http://schemas.microsoft.com/office/word/2010/wordprocessingShape">
                    <wps:wsp>
                      <wps:cNvSpPr/>
                      <wps:spPr>
                        <a:xfrm>
                          <a:off x="0" y="0"/>
                          <a:ext cx="131618" cy="526473"/>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EE1D9" id="Rectangle 27" o:spid="_x0000_s1026" style="position:absolute;margin-left:364.9pt;margin-top:71.15pt;width:10.35pt;height:41.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" filled="f" strokecolor="#ffc000 [3207]" strokeweight="2pt">
                <w10:wrap anchorx="margin"/>
              </v:rect>
            </w:pict>
          </mc:Fallback>
        </mc:AlternateContent>
      </w:r>
      <w:r w:rsidR="004C7882" w:rsidRPr="00517D0F">
        <w:rPr>
          <w:noProof/>
        </w:rPr>
        <w:drawing>
          <wp:inline distT="0" distB="0" distL="0" distR="0" wp14:anchorId="5CD77777" wp14:editId="2B70E20A">
            <wp:extent cx="4620704" cy="1392381"/>
            <wp:effectExtent l="0" t="0" r="0" b="0"/>
            <wp:docPr id="146" name="Picture 16">
              <a:extLst xmlns:a="http://schemas.openxmlformats.org/drawingml/2006/main">
                <a:ext uri="{FF2B5EF4-FFF2-40B4-BE49-F238E27FC236}">
                  <a16:creationId xmlns:a16="http://schemas.microsoft.com/office/drawing/2014/main" id="{D1AEFA58-88C0-4CF2-8BF2-D0A0BA2FC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1AEFA58-88C0-4CF2-8BF2-D0A0BA2FCAF8}"/>
                        </a:ext>
                      </a:extLst>
                    </pic:cNvPr>
                    <pic:cNvPicPr>
                      <a:picLocks noChangeAspect="1"/>
                    </pic:cNvPicPr>
                  </pic:nvPicPr>
                  <pic:blipFill rotWithShape="1">
                    <a:blip r:embed="rId54"/>
                    <a:srcRect b="36276"/>
                    <a:stretch/>
                  </pic:blipFill>
                  <pic:spPr bwMode="auto">
                    <a:xfrm>
                      <a:off x="0" y="0"/>
                      <a:ext cx="4641917" cy="1398773"/>
                    </a:xfrm>
                    <a:prstGeom prst="rect">
                      <a:avLst/>
                    </a:prstGeom>
                    <a:ln>
                      <a:noFill/>
                    </a:ln>
                    <a:extLst>
                      <a:ext uri="{53640926-AAD7-44D8-BBD7-CCE9431645EC}">
                        <a14:shadowObscured xmlns:a14="http://schemas.microsoft.com/office/drawing/2010/main"/>
                      </a:ext>
                    </a:extLst>
                  </pic:spPr>
                </pic:pic>
              </a:graphicData>
            </a:graphic>
          </wp:inline>
        </w:drawing>
      </w:r>
    </w:p>
    <w:p w14:paraId="6544591E" w14:textId="67D3066B" w:rsidR="0064062E" w:rsidRDefault="0064062E" w:rsidP="007E53B8">
      <w:pPr>
        <w:pStyle w:val="FigureCaption"/>
      </w:pPr>
      <w:bookmarkStart w:id="192" w:name="_Toc73870099"/>
      <w:r>
        <w:t xml:space="preserve">Figure </w:t>
      </w:r>
      <w:r w:rsidR="00A14FF0">
        <w:t>22</w:t>
      </w:r>
      <w:r>
        <w:t>: Consignment</w:t>
      </w:r>
      <w:bookmarkEnd w:id="192"/>
    </w:p>
    <w:p w14:paraId="25AA373A" w14:textId="77777777" w:rsidR="00994B49" w:rsidRPr="00994B49" w:rsidRDefault="00994B49" w:rsidP="00994B49">
      <w:pPr>
        <w:pStyle w:val="BodyText2"/>
      </w:pPr>
    </w:p>
    <w:p w14:paraId="0A1BBEAD" w14:textId="58040437" w:rsidR="00CC112F" w:rsidRDefault="00F83D81" w:rsidP="0064062E">
      <w:pPr>
        <w:pStyle w:val="BodyText2"/>
        <w:ind w:left="432"/>
      </w:pPr>
      <w:r>
        <w:lastRenderedPageBreak/>
        <w:t>Th</w:t>
      </w:r>
      <w:r w:rsidR="005A582E">
        <w:t>e</w:t>
      </w:r>
      <w:r>
        <w:t xml:space="preserve"> </w:t>
      </w:r>
      <w:r w:rsidRPr="00251CED">
        <w:rPr>
          <w:b/>
          <w:bCs/>
        </w:rPr>
        <w:t>Edit Consignment</w:t>
      </w:r>
      <w:r>
        <w:t xml:space="preserve"> </w:t>
      </w:r>
      <w:r w:rsidR="001612D1">
        <w:t>page</w:t>
      </w:r>
      <w:r w:rsidR="005A582E">
        <w:t xml:space="preserve"> appears</w:t>
      </w:r>
      <w:r>
        <w:t>.</w:t>
      </w:r>
    </w:p>
    <w:p w14:paraId="656EA01A" w14:textId="2D229929" w:rsidR="002E233A" w:rsidRDefault="00DD1447" w:rsidP="009E7898">
      <w:pPr>
        <w:pStyle w:val="BodyText2"/>
        <w:tabs>
          <w:tab w:val="left" w:pos="142"/>
        </w:tabs>
        <w:ind w:left="426"/>
        <w:jc w:val="center"/>
      </w:pPr>
      <w:r>
        <w:rPr>
          <w:noProof/>
        </w:rPr>
        <mc:AlternateContent>
          <mc:Choice Requires="wps">
            <w:drawing>
              <wp:anchor distT="0" distB="0" distL="114300" distR="114300" simplePos="0" relativeHeight="251744256" behindDoc="0" locked="0" layoutInCell="1" allowOverlap="1" wp14:anchorId="4D55D2BF" wp14:editId="63447797">
                <wp:simplePos x="0" y="0"/>
                <wp:positionH relativeFrom="column">
                  <wp:posOffset>821748</wp:posOffset>
                </wp:positionH>
                <wp:positionV relativeFrom="paragraph">
                  <wp:posOffset>4849</wp:posOffset>
                </wp:positionV>
                <wp:extent cx="3880485" cy="2477319"/>
                <wp:effectExtent l="0" t="0" r="24765" b="18415"/>
                <wp:wrapNone/>
                <wp:docPr id="206" name="Rectangle 206"/>
                <wp:cNvGraphicFramePr/>
                <a:graphic xmlns:a="http://schemas.openxmlformats.org/drawingml/2006/main">
                  <a:graphicData uri="http://schemas.microsoft.com/office/word/2010/wordprocessingShape">
                    <wps:wsp>
                      <wps:cNvSpPr/>
                      <wps:spPr>
                        <a:xfrm>
                          <a:off x="0" y="0"/>
                          <a:ext cx="3880485" cy="247731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888DCE" id="Rectangle 206" o:spid="_x0000_s1026" style="position:absolute;margin-left:64.7pt;margin-top:.4pt;width:305.55pt;height:195.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" filled="f" strokecolor="black [3213]" strokeweight="1pt"/>
            </w:pict>
          </mc:Fallback>
        </mc:AlternateContent>
      </w:r>
      <w:r w:rsidR="00444C71">
        <w:rPr>
          <w:noProof/>
        </w:rPr>
        <w:drawing>
          <wp:inline distT="0" distB="0" distL="0" distR="0" wp14:anchorId="409914D7" wp14:editId="5B231CA2">
            <wp:extent cx="3880703" cy="2471830"/>
            <wp:effectExtent l="0" t="0" r="5715"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6450" cy="2475491"/>
                    </a:xfrm>
                    <a:prstGeom prst="rect">
                      <a:avLst/>
                    </a:prstGeom>
                  </pic:spPr>
                </pic:pic>
              </a:graphicData>
            </a:graphic>
          </wp:inline>
        </w:drawing>
      </w:r>
    </w:p>
    <w:p w14:paraId="6000FA8E" w14:textId="647B95EC" w:rsidR="005271B7" w:rsidRDefault="005271B7" w:rsidP="007E53B8">
      <w:pPr>
        <w:pStyle w:val="FigureCaption"/>
      </w:pPr>
      <w:bookmarkStart w:id="193" w:name="_Toc73870100"/>
      <w:r>
        <w:t xml:space="preserve">Figure </w:t>
      </w:r>
      <w:r w:rsidR="00A14FF0">
        <w:t>23</w:t>
      </w:r>
      <w:r>
        <w:t>: Edit Consignment</w:t>
      </w:r>
      <w:bookmarkEnd w:id="193"/>
      <w:r>
        <w:t xml:space="preserve"> </w:t>
      </w:r>
    </w:p>
    <w:p w14:paraId="2099161E" w14:textId="77777777" w:rsidR="00166A7A" w:rsidRDefault="00166A7A" w:rsidP="00DC39E0">
      <w:pPr>
        <w:pStyle w:val="BodyText2"/>
        <w:numPr>
          <w:ilvl w:val="0"/>
          <w:numId w:val="40"/>
        </w:numPr>
      </w:pPr>
      <w:r>
        <w:t>Make</w:t>
      </w:r>
      <w:r w:rsidR="00054A1F">
        <w:t xml:space="preserve"> the required changes</w:t>
      </w:r>
    </w:p>
    <w:p w14:paraId="2BF25265" w14:textId="77777777" w:rsidR="00B472E2" w:rsidRDefault="00166A7A" w:rsidP="00E2141F">
      <w:pPr>
        <w:pStyle w:val="BodyText2"/>
        <w:numPr>
          <w:ilvl w:val="0"/>
          <w:numId w:val="40"/>
        </w:numPr>
      </w:pPr>
      <w:r>
        <w:t>C</w:t>
      </w:r>
      <w:r w:rsidR="00054A1F">
        <w:t xml:space="preserve">lick </w:t>
      </w:r>
      <w:r w:rsidR="00054A1F" w:rsidRPr="00054A1F">
        <w:rPr>
          <w:b/>
          <w:bCs/>
        </w:rPr>
        <w:t>UPDATE</w:t>
      </w:r>
      <w:r w:rsidR="00054A1F">
        <w:t>.</w:t>
      </w:r>
    </w:p>
    <w:p w14:paraId="0A4FA9D6" w14:textId="700337E2" w:rsidR="00F55B6A" w:rsidRDefault="00D1745F" w:rsidP="00D1745F">
      <w:pPr>
        <w:pStyle w:val="BodyText2"/>
      </w:pPr>
      <w:r w:rsidRPr="00D1745F">
        <w:t xml:space="preserve">The status of the consignment changes to </w:t>
      </w:r>
      <w:r w:rsidRPr="002F4D55">
        <w:rPr>
          <w:b/>
          <w:bCs/>
        </w:rPr>
        <w:t>New</w:t>
      </w:r>
      <w:r w:rsidRPr="00D1745F">
        <w:t xml:space="preserve"> and is submitted for </w:t>
      </w:r>
      <w:r w:rsidR="005A582E">
        <w:t>re</w:t>
      </w:r>
      <w:r w:rsidRPr="00D1745F">
        <w:t>processing.</w:t>
      </w:r>
    </w:p>
    <w:p w14:paraId="3A9D81E2" w14:textId="77777777" w:rsidR="00453C7D" w:rsidRDefault="00453C7D" w:rsidP="00D1745F">
      <w:pPr>
        <w:pStyle w:val="BodyText2"/>
      </w:pPr>
    </w:p>
    <w:p w14:paraId="2D33329D" w14:textId="77777777" w:rsidR="00B472E2" w:rsidRDefault="00B472E2" w:rsidP="002A39C9">
      <w:pPr>
        <w:pStyle w:val="Heading2"/>
      </w:pPr>
      <w:bookmarkStart w:id="194" w:name="_Toc31900106"/>
      <w:bookmarkStart w:id="195" w:name="_Toc31900173"/>
      <w:bookmarkStart w:id="196" w:name="_Toc31900295"/>
      <w:bookmarkStart w:id="197" w:name="_Toc33605942"/>
      <w:r>
        <w:t>Filter Consignments</w:t>
      </w:r>
      <w:bookmarkEnd w:id="194"/>
      <w:bookmarkEnd w:id="195"/>
      <w:bookmarkEnd w:id="196"/>
      <w:bookmarkEnd w:id="197"/>
    </w:p>
    <w:p w14:paraId="20296989" w14:textId="468AD93D" w:rsidR="0064062E" w:rsidRDefault="00976ADF" w:rsidP="00B472E2">
      <w:pPr>
        <w:pStyle w:val="BodyText2"/>
      </w:pPr>
      <w:r>
        <w:t>Importers</w:t>
      </w:r>
      <w:r w:rsidR="00902BA9">
        <w:t xml:space="preserve"> can</w:t>
      </w:r>
      <w:r w:rsidR="00B472E2">
        <w:t xml:space="preserve"> view specific consignments after </w:t>
      </w:r>
      <w:r w:rsidR="00F55B6A">
        <w:t xml:space="preserve">selecting </w:t>
      </w:r>
      <w:r w:rsidR="00A119B1">
        <w:t>the required</w:t>
      </w:r>
      <w:r w:rsidR="00B472E2">
        <w:t xml:space="preserve"> </w:t>
      </w:r>
      <w:r w:rsidR="00F55B6A">
        <w:t>filter</w:t>
      </w:r>
      <w:r w:rsidR="002F4D55">
        <w:t>s</w:t>
      </w:r>
      <w:r w:rsidR="00B472E2">
        <w:t>.</w:t>
      </w:r>
      <w:r w:rsidR="0064062E">
        <w:t xml:space="preserve"> For example, </w:t>
      </w:r>
      <w:r>
        <w:t>importers can</w:t>
      </w:r>
      <w:r w:rsidR="0064062E">
        <w:t xml:space="preserve"> view consignments that are pending </w:t>
      </w:r>
      <w:r w:rsidR="00F55B6A">
        <w:t xml:space="preserve">clearance </w:t>
      </w:r>
      <w:r w:rsidR="0064062E">
        <w:t xml:space="preserve">by customs or consignments that have been rejected by the CEIR </w:t>
      </w:r>
      <w:r w:rsidR="00B44AF7">
        <w:t>Admin</w:t>
      </w:r>
      <w:r w:rsidR="0064062E">
        <w:t xml:space="preserve">. </w:t>
      </w:r>
    </w:p>
    <w:p w14:paraId="6FC25E98" w14:textId="3069F21D" w:rsidR="009251E2" w:rsidRDefault="00F16F6A" w:rsidP="009251E2">
      <w:pPr>
        <w:pStyle w:val="BodyText2"/>
        <w:rPr>
          <w:u w:val="single"/>
        </w:rPr>
      </w:pPr>
      <w:r>
        <w:rPr>
          <w:noProof/>
          <w:u w:val="single"/>
        </w:rPr>
        <mc:AlternateContent>
          <mc:Choice Requires="wps">
            <w:drawing>
              <wp:anchor distT="0" distB="0" distL="114300" distR="114300" simplePos="0" relativeHeight="251764736" behindDoc="0" locked="0" layoutInCell="1" allowOverlap="1" wp14:anchorId="6B7A11E2" wp14:editId="4D86BD55">
                <wp:simplePos x="0" y="0"/>
                <wp:positionH relativeFrom="column">
                  <wp:posOffset>-5022</wp:posOffset>
                </wp:positionH>
                <wp:positionV relativeFrom="paragraph">
                  <wp:posOffset>289156</wp:posOffset>
                </wp:positionV>
                <wp:extent cx="5299363" cy="1597602"/>
                <wp:effectExtent l="0" t="0" r="15875" b="22225"/>
                <wp:wrapNone/>
                <wp:docPr id="485" name="Rectangle 485"/>
                <wp:cNvGraphicFramePr/>
                <a:graphic xmlns:a="http://schemas.openxmlformats.org/drawingml/2006/main">
                  <a:graphicData uri="http://schemas.microsoft.com/office/word/2010/wordprocessingShape">
                    <wps:wsp>
                      <wps:cNvSpPr/>
                      <wps:spPr>
                        <a:xfrm>
                          <a:off x="0" y="0"/>
                          <a:ext cx="5299363" cy="15976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2836F" id="Rectangle 485" o:spid="_x0000_s1026" style="position:absolute;margin-left:-.4pt;margin-top:22.75pt;width:417.25pt;height:125.8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" filled="f" strokecolor="black [3213]" strokeweight="1pt"/>
            </w:pict>
          </mc:Fallback>
        </mc:AlternateContent>
      </w:r>
      <w:r w:rsidR="009251E2" w:rsidRPr="009251E2">
        <w:rPr>
          <w:u w:val="single"/>
        </w:rPr>
        <w:t xml:space="preserve">To </w:t>
      </w:r>
      <w:r w:rsidR="0064062E">
        <w:rPr>
          <w:u w:val="single"/>
        </w:rPr>
        <w:t>view specific</w:t>
      </w:r>
      <w:r w:rsidR="009251E2" w:rsidRPr="009251E2">
        <w:rPr>
          <w:u w:val="single"/>
        </w:rPr>
        <w:t xml:space="preserve"> </w:t>
      </w:r>
      <w:r w:rsidR="0064062E">
        <w:rPr>
          <w:u w:val="single"/>
        </w:rPr>
        <w:t xml:space="preserve">consignments based on </w:t>
      </w:r>
      <w:r w:rsidR="00F55B6A">
        <w:rPr>
          <w:u w:val="single"/>
        </w:rPr>
        <w:t>filters</w:t>
      </w:r>
      <w:r w:rsidR="009251E2" w:rsidRPr="009251E2">
        <w:rPr>
          <w:u w:val="single"/>
        </w:rPr>
        <w:t>:</w:t>
      </w:r>
    </w:p>
    <w:p w14:paraId="732D443D" w14:textId="5650C569" w:rsidR="00C35747" w:rsidRDefault="006C7FA6" w:rsidP="009251E2">
      <w:pPr>
        <w:pStyle w:val="BodyText2"/>
        <w:rPr>
          <w:u w:val="single"/>
        </w:rPr>
      </w:pPr>
      <w:r>
        <w:rPr>
          <w:noProof/>
        </w:rPr>
        <mc:AlternateContent>
          <mc:Choice Requires="wps">
            <w:drawing>
              <wp:anchor distT="0" distB="0" distL="114300" distR="114300" simplePos="0" relativeHeight="251720704" behindDoc="0" locked="0" layoutInCell="1" allowOverlap="1" wp14:anchorId="61C4D50A" wp14:editId="2BFF50EC">
                <wp:simplePos x="0" y="0"/>
                <wp:positionH relativeFrom="column">
                  <wp:posOffset>69591</wp:posOffset>
                </wp:positionH>
                <wp:positionV relativeFrom="paragraph">
                  <wp:posOffset>194157</wp:posOffset>
                </wp:positionV>
                <wp:extent cx="4740577" cy="434213"/>
                <wp:effectExtent l="0" t="0" r="22225" b="23495"/>
                <wp:wrapNone/>
                <wp:docPr id="17" name="Rectangle 17"/>
                <wp:cNvGraphicFramePr/>
                <a:graphic xmlns:a="http://schemas.openxmlformats.org/drawingml/2006/main">
                  <a:graphicData uri="http://schemas.microsoft.com/office/word/2010/wordprocessingShape">
                    <wps:wsp>
                      <wps:cNvSpPr/>
                      <wps:spPr>
                        <a:xfrm>
                          <a:off x="0" y="0"/>
                          <a:ext cx="4740577" cy="434213"/>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2578C" id="Rectangle 17" o:spid="_x0000_s1026" style="position:absolute;margin-left:5.5pt;margin-top:15.3pt;width:373.25pt;height:3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" filled="f" strokecolor="#ffc000 [3207]" strokeweight="2pt"/>
            </w:pict>
          </mc:Fallback>
        </mc:AlternateContent>
      </w:r>
      <w:r w:rsidR="005D6C58">
        <w:rPr>
          <w:noProof/>
        </w:rPr>
        <mc:AlternateContent>
          <mc:Choice Requires="wps">
            <w:drawing>
              <wp:anchor distT="0" distB="0" distL="114300" distR="114300" simplePos="0" relativeHeight="251718656" behindDoc="0" locked="0" layoutInCell="1" allowOverlap="1" wp14:anchorId="32758497" wp14:editId="1CC5CBB5">
                <wp:simplePos x="0" y="0"/>
                <wp:positionH relativeFrom="column">
                  <wp:posOffset>4833128</wp:posOffset>
                </wp:positionH>
                <wp:positionV relativeFrom="paragraph">
                  <wp:posOffset>443107</wp:posOffset>
                </wp:positionV>
                <wp:extent cx="318052" cy="204395"/>
                <wp:effectExtent l="0" t="0" r="25400" b="24765"/>
                <wp:wrapNone/>
                <wp:docPr id="16" name="Rectangle 16"/>
                <wp:cNvGraphicFramePr/>
                <a:graphic xmlns:a="http://schemas.openxmlformats.org/drawingml/2006/main">
                  <a:graphicData uri="http://schemas.microsoft.com/office/word/2010/wordprocessingShape">
                    <wps:wsp>
                      <wps:cNvSpPr/>
                      <wps:spPr>
                        <a:xfrm>
                          <a:off x="0" y="0"/>
                          <a:ext cx="318052" cy="20439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9794B" id="Rectangle 16" o:spid="_x0000_s1026" style="position:absolute;margin-left:380.55pt;margin-top:34.9pt;width:25.05pt;height:1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" filled="f" strokecolor="#ffc000 [3207]" strokeweight="2pt"/>
            </w:pict>
          </mc:Fallback>
        </mc:AlternateContent>
      </w:r>
      <w:r w:rsidR="005D6C58" w:rsidRPr="00517D0F">
        <w:rPr>
          <w:noProof/>
        </w:rPr>
        <w:drawing>
          <wp:inline distT="0" distB="0" distL="0" distR="0" wp14:anchorId="4AC29568" wp14:editId="23A32E82">
            <wp:extent cx="5278755" cy="1590675"/>
            <wp:effectExtent l="0" t="0" r="0" b="9525"/>
            <wp:docPr id="212" name="Picture 16">
              <a:extLst xmlns:a="http://schemas.openxmlformats.org/drawingml/2006/main">
                <a:ext uri="{FF2B5EF4-FFF2-40B4-BE49-F238E27FC236}">
                  <a16:creationId xmlns:a16="http://schemas.microsoft.com/office/drawing/2014/main" id="{D1AEFA58-88C0-4CF2-8BF2-D0A0BA2FC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1AEFA58-88C0-4CF2-8BF2-D0A0BA2FCAF8}"/>
                        </a:ext>
                      </a:extLst>
                    </pic:cNvPr>
                    <pic:cNvPicPr>
                      <a:picLocks noChangeAspect="1"/>
                    </pic:cNvPicPr>
                  </pic:nvPicPr>
                  <pic:blipFill rotWithShape="1">
                    <a:blip r:embed="rId54"/>
                    <a:srcRect b="36276"/>
                    <a:stretch/>
                  </pic:blipFill>
                  <pic:spPr bwMode="auto">
                    <a:xfrm>
                      <a:off x="0" y="0"/>
                      <a:ext cx="5278755" cy="1590675"/>
                    </a:xfrm>
                    <a:prstGeom prst="rect">
                      <a:avLst/>
                    </a:prstGeom>
                    <a:ln>
                      <a:noFill/>
                    </a:ln>
                    <a:extLst>
                      <a:ext uri="{53640926-AAD7-44D8-BBD7-CCE9431645EC}">
                        <a14:shadowObscured xmlns:a14="http://schemas.microsoft.com/office/drawing/2010/main"/>
                      </a:ext>
                    </a:extLst>
                  </pic:spPr>
                </pic:pic>
              </a:graphicData>
            </a:graphic>
          </wp:inline>
        </w:drawing>
      </w:r>
    </w:p>
    <w:p w14:paraId="737365BC" w14:textId="3268E6EB" w:rsidR="00C35747" w:rsidRPr="009251E2" w:rsidRDefault="00C35747" w:rsidP="007E53B8">
      <w:pPr>
        <w:pStyle w:val="FigureCaption"/>
        <w:rPr>
          <w:u w:val="single"/>
        </w:rPr>
      </w:pPr>
      <w:bookmarkStart w:id="198" w:name="_Toc73870101"/>
      <w:r>
        <w:t xml:space="preserve">Figure </w:t>
      </w:r>
      <w:r w:rsidR="00A14FF0">
        <w:t>24</w:t>
      </w:r>
      <w:r>
        <w:t>: Consignment</w:t>
      </w:r>
      <w:bookmarkEnd w:id="198"/>
      <w:r>
        <w:t xml:space="preserve"> </w:t>
      </w:r>
    </w:p>
    <w:p w14:paraId="0EB3E568" w14:textId="77777777" w:rsidR="009251E2" w:rsidRDefault="009251E2" w:rsidP="00DC39E0">
      <w:pPr>
        <w:pStyle w:val="BodyText2"/>
        <w:numPr>
          <w:ilvl w:val="0"/>
          <w:numId w:val="31"/>
        </w:numPr>
      </w:pPr>
      <w:r>
        <w:t xml:space="preserve">Enter data in </w:t>
      </w:r>
      <w:r w:rsidR="0064062E">
        <w:t xml:space="preserve">one or more of </w:t>
      </w:r>
      <w:r>
        <w:t xml:space="preserve">the </w:t>
      </w:r>
      <w:r w:rsidR="0064062E">
        <w:t>listed</w:t>
      </w:r>
      <w:r>
        <w:t xml:space="preserve"> fields:</w:t>
      </w:r>
    </w:p>
    <w:p w14:paraId="267487BF" w14:textId="20B08D3B" w:rsidR="00B472E2" w:rsidRPr="00E2141F" w:rsidRDefault="00B472E2" w:rsidP="00DC39E0">
      <w:pPr>
        <w:pStyle w:val="BodyText2"/>
        <w:numPr>
          <w:ilvl w:val="0"/>
          <w:numId w:val="23"/>
        </w:numPr>
      </w:pPr>
      <w:r w:rsidRPr="00E2141F">
        <w:rPr>
          <w:b/>
          <w:bCs/>
        </w:rPr>
        <w:lastRenderedPageBreak/>
        <w:t>Start</w:t>
      </w:r>
      <w:r w:rsidRPr="00E2141F">
        <w:t xml:space="preserve"> </w:t>
      </w:r>
      <w:r w:rsidR="00251CED" w:rsidRPr="00E2141F">
        <w:rPr>
          <w:b/>
          <w:bCs/>
        </w:rPr>
        <w:t>Date</w:t>
      </w:r>
      <w:r w:rsidR="00251CED" w:rsidRPr="00E2141F">
        <w:t xml:space="preserve"> </w:t>
      </w:r>
      <w:r w:rsidRPr="00E2141F">
        <w:t xml:space="preserve">and </w:t>
      </w:r>
      <w:r w:rsidRPr="00E2141F">
        <w:rPr>
          <w:b/>
          <w:bCs/>
        </w:rPr>
        <w:t>End</w:t>
      </w:r>
      <w:r w:rsidRPr="00E2141F">
        <w:t xml:space="preserve"> </w:t>
      </w:r>
      <w:r w:rsidRPr="00E2141F">
        <w:rPr>
          <w:b/>
          <w:bCs/>
        </w:rPr>
        <w:t>Date</w:t>
      </w:r>
      <w:r w:rsidRPr="00E2141F">
        <w:t xml:space="preserve">: This refers to </w:t>
      </w:r>
      <w:r w:rsidR="002F4D55" w:rsidRPr="00E2141F">
        <w:t xml:space="preserve">the </w:t>
      </w:r>
      <w:r w:rsidR="00E2141F" w:rsidRPr="00E2141F">
        <w:t xml:space="preserve">registering </w:t>
      </w:r>
      <w:r w:rsidR="00F55B6A" w:rsidRPr="00E2141F">
        <w:t>date of</w:t>
      </w:r>
      <w:r w:rsidRPr="00E2141F">
        <w:t xml:space="preserve"> consignment</w:t>
      </w:r>
      <w:r w:rsidR="002F4D55" w:rsidRPr="00E2141F">
        <w:t>s</w:t>
      </w:r>
      <w:r w:rsidR="00933DCC" w:rsidRPr="00E2141F">
        <w:t xml:space="preserve"> in the system</w:t>
      </w:r>
      <w:r w:rsidRPr="00E2141F">
        <w:t xml:space="preserve">. </w:t>
      </w:r>
    </w:p>
    <w:p w14:paraId="5F88705E" w14:textId="2BEB28FE" w:rsidR="00B472E2" w:rsidRDefault="00B472E2" w:rsidP="00DC39E0">
      <w:pPr>
        <w:pStyle w:val="BodyText2"/>
        <w:numPr>
          <w:ilvl w:val="0"/>
          <w:numId w:val="23"/>
        </w:numPr>
      </w:pPr>
      <w:r w:rsidRPr="00251CED">
        <w:rPr>
          <w:b/>
          <w:bCs/>
        </w:rPr>
        <w:t>Transaction ID</w:t>
      </w:r>
      <w:r>
        <w:t xml:space="preserve">: Each consignment is assigned a </w:t>
      </w:r>
      <w:r w:rsidR="00453C7D">
        <w:t>unique</w:t>
      </w:r>
      <w:r>
        <w:t xml:space="preserve"> transaction ID. </w:t>
      </w:r>
      <w:r w:rsidR="00902BA9">
        <w:t xml:space="preserve">Importers </w:t>
      </w:r>
      <w:r>
        <w:t>can view a</w:t>
      </w:r>
      <w:r w:rsidR="009251E2">
        <w:t xml:space="preserve"> specific</w:t>
      </w:r>
      <w:r>
        <w:t xml:space="preserve"> consignment </w:t>
      </w:r>
      <w:r w:rsidR="00453C7D">
        <w:t>by entering its transaction ID</w:t>
      </w:r>
      <w:r>
        <w:t>.</w:t>
      </w:r>
    </w:p>
    <w:p w14:paraId="653E7A84" w14:textId="1508BE1C" w:rsidR="00BC1EBC" w:rsidRDefault="00BC1EBC" w:rsidP="00DC39E0">
      <w:pPr>
        <w:pStyle w:val="BodyText2"/>
        <w:numPr>
          <w:ilvl w:val="0"/>
          <w:numId w:val="23"/>
        </w:numPr>
      </w:pPr>
      <w:r>
        <w:rPr>
          <w:b/>
          <w:bCs/>
        </w:rPr>
        <w:t xml:space="preserve">Supplier </w:t>
      </w:r>
      <w:r w:rsidR="00DB6014">
        <w:rPr>
          <w:b/>
          <w:bCs/>
        </w:rPr>
        <w:t>Name:</w:t>
      </w:r>
      <w:r>
        <w:t xml:space="preserve"> Importers can view a specific consignment by entering supplier name.</w:t>
      </w:r>
    </w:p>
    <w:p w14:paraId="104BB904" w14:textId="11C7487D" w:rsidR="00B472E2" w:rsidRDefault="00B472E2" w:rsidP="00DC39E0">
      <w:pPr>
        <w:pStyle w:val="BodyText2"/>
        <w:numPr>
          <w:ilvl w:val="0"/>
          <w:numId w:val="23"/>
        </w:numPr>
      </w:pPr>
      <w:r w:rsidRPr="00251CED">
        <w:rPr>
          <w:b/>
          <w:bCs/>
        </w:rPr>
        <w:t>Consignment Status</w:t>
      </w:r>
      <w:r>
        <w:t xml:space="preserve">: This refers to the status of the consignment such as </w:t>
      </w:r>
      <w:r w:rsidR="002F4D55">
        <w:t>New</w:t>
      </w:r>
      <w:r>
        <w:t xml:space="preserve">, Processing, and other status modes. </w:t>
      </w:r>
    </w:p>
    <w:p w14:paraId="44059363" w14:textId="0B71FE29" w:rsidR="00460413" w:rsidRDefault="00460413" w:rsidP="00DC39E0">
      <w:pPr>
        <w:pStyle w:val="BodyText2"/>
        <w:numPr>
          <w:ilvl w:val="0"/>
          <w:numId w:val="23"/>
        </w:numPr>
      </w:pPr>
      <w:r w:rsidRPr="00251CED">
        <w:rPr>
          <w:b/>
          <w:bCs/>
        </w:rPr>
        <w:t>Tax Paid</w:t>
      </w:r>
      <w:r w:rsidR="008E15E0">
        <w:rPr>
          <w:b/>
          <w:bCs/>
        </w:rPr>
        <w:t xml:space="preserve"> Status</w:t>
      </w:r>
      <w:r>
        <w:t xml:space="preserve">: This indicates whether tax is paid for the consignment. </w:t>
      </w:r>
      <w:r w:rsidR="00902BA9">
        <w:t>Importers</w:t>
      </w:r>
      <w:r>
        <w:t xml:space="preserve"> can view</w:t>
      </w:r>
      <w:r w:rsidR="00902BA9">
        <w:t xml:space="preserve"> selective</w:t>
      </w:r>
      <w:r>
        <w:t xml:space="preserve"> consignments</w:t>
      </w:r>
      <w:r w:rsidR="00745F76">
        <w:t>.</w:t>
      </w:r>
    </w:p>
    <w:p w14:paraId="2F301109" w14:textId="67C78954" w:rsidR="00DB6014" w:rsidRDefault="00DB6014" w:rsidP="00DC39E0">
      <w:pPr>
        <w:pStyle w:val="BodyText2"/>
        <w:numPr>
          <w:ilvl w:val="0"/>
          <w:numId w:val="23"/>
        </w:numPr>
      </w:pPr>
      <w:r>
        <w:rPr>
          <w:b/>
          <w:bCs/>
        </w:rPr>
        <w:t>IMEI Quantity</w:t>
      </w:r>
      <w:r w:rsidRPr="00DB6014">
        <w:t>:</w:t>
      </w:r>
      <w:r>
        <w:t xml:space="preserve"> This refers to the total number of IMEI count in the consignment uploaded.</w:t>
      </w:r>
    </w:p>
    <w:p w14:paraId="089B564E" w14:textId="6CEC3F65" w:rsidR="00DB6014" w:rsidRDefault="00DB6014" w:rsidP="00DC39E0">
      <w:pPr>
        <w:pStyle w:val="BodyText2"/>
        <w:numPr>
          <w:ilvl w:val="0"/>
          <w:numId w:val="23"/>
        </w:numPr>
      </w:pPr>
      <w:r>
        <w:rPr>
          <w:b/>
          <w:bCs/>
        </w:rPr>
        <w:t>Device Quantity</w:t>
      </w:r>
      <w:r w:rsidRPr="00DB6014">
        <w:t>:</w:t>
      </w:r>
      <w:r>
        <w:t xml:space="preserve"> This refers to the total device count in the consignment uploaded.</w:t>
      </w:r>
    </w:p>
    <w:p w14:paraId="24F41B00" w14:textId="0D8FDE6A" w:rsidR="00460413" w:rsidRDefault="00F16F6A" w:rsidP="00DC39E0">
      <w:pPr>
        <w:pStyle w:val="BodyText2"/>
        <w:numPr>
          <w:ilvl w:val="0"/>
          <w:numId w:val="31"/>
        </w:numPr>
      </w:pPr>
      <w:r>
        <w:rPr>
          <w:noProof/>
        </w:rPr>
        <mc:AlternateContent>
          <mc:Choice Requires="wps">
            <w:drawing>
              <wp:anchor distT="0" distB="0" distL="114300" distR="114300" simplePos="0" relativeHeight="251765760" behindDoc="0" locked="0" layoutInCell="1" allowOverlap="1" wp14:anchorId="63544739" wp14:editId="31C8F0D1">
                <wp:simplePos x="0" y="0"/>
                <wp:positionH relativeFrom="column">
                  <wp:posOffset>237432</wp:posOffset>
                </wp:positionH>
                <wp:positionV relativeFrom="paragraph">
                  <wp:posOffset>287366</wp:posOffset>
                </wp:positionV>
                <wp:extent cx="5264728" cy="1711037"/>
                <wp:effectExtent l="0" t="0" r="12700" b="22860"/>
                <wp:wrapNone/>
                <wp:docPr id="492" name="Rectangle 492"/>
                <wp:cNvGraphicFramePr/>
                <a:graphic xmlns:a="http://schemas.openxmlformats.org/drawingml/2006/main">
                  <a:graphicData uri="http://schemas.microsoft.com/office/word/2010/wordprocessingShape">
                    <wps:wsp>
                      <wps:cNvSpPr/>
                      <wps:spPr>
                        <a:xfrm>
                          <a:off x="0" y="0"/>
                          <a:ext cx="5264728" cy="17110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1C451" id="Rectangle 492" o:spid="_x0000_s1026" style="position:absolute;margin-left:18.7pt;margin-top:22.65pt;width:414.55pt;height:134.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" filled="f" strokecolor="black [3213]" strokeweight="1pt"/>
            </w:pict>
          </mc:Fallback>
        </mc:AlternateContent>
      </w:r>
      <w:r w:rsidR="000A06E9">
        <w:t>C</w:t>
      </w:r>
      <w:r w:rsidR="00460413">
        <w:t xml:space="preserve">lick </w:t>
      </w:r>
      <w:r w:rsidR="00460413" w:rsidRPr="00054A1F">
        <w:rPr>
          <w:b/>
          <w:bCs/>
        </w:rPr>
        <w:t>FILTER</w:t>
      </w:r>
      <w:r w:rsidR="00460413">
        <w:t>.</w:t>
      </w:r>
    </w:p>
    <w:p w14:paraId="43BCA744" w14:textId="1841AA2F" w:rsidR="00460413" w:rsidRDefault="00DB7910" w:rsidP="00A119B1">
      <w:pPr>
        <w:pStyle w:val="BodyText2"/>
        <w:ind w:left="360"/>
      </w:pPr>
      <w:r>
        <w:rPr>
          <w:noProof/>
        </w:rPr>
        <mc:AlternateContent>
          <mc:Choice Requires="wps">
            <w:drawing>
              <wp:anchor distT="0" distB="0" distL="114300" distR="114300" simplePos="0" relativeHeight="251685888" behindDoc="0" locked="0" layoutInCell="1" allowOverlap="1" wp14:anchorId="0E78D70F" wp14:editId="709B290C">
                <wp:simplePos x="0" y="0"/>
                <wp:positionH relativeFrom="column">
                  <wp:posOffset>292850</wp:posOffset>
                </wp:positionH>
                <wp:positionV relativeFrom="paragraph">
                  <wp:posOffset>864928</wp:posOffset>
                </wp:positionV>
                <wp:extent cx="5085138" cy="807495"/>
                <wp:effectExtent l="0" t="0" r="20320" b="12065"/>
                <wp:wrapNone/>
                <wp:docPr id="467" name="Rectangle 467"/>
                <wp:cNvGraphicFramePr/>
                <a:graphic xmlns:a="http://schemas.openxmlformats.org/drawingml/2006/main">
                  <a:graphicData uri="http://schemas.microsoft.com/office/word/2010/wordprocessingShape">
                    <wps:wsp>
                      <wps:cNvSpPr/>
                      <wps:spPr>
                        <a:xfrm>
                          <a:off x="0" y="0"/>
                          <a:ext cx="5085138" cy="80749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8D133" id="Rectangle 467" o:spid="_x0000_s1026" style="position:absolute;margin-left:23.05pt;margin-top:68.1pt;width:400.4pt;height:6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" filled="f" strokecolor="#ffc000 [3207]" strokeweight="2pt"/>
            </w:pict>
          </mc:Fallback>
        </mc:AlternateContent>
      </w:r>
      <w:r w:rsidR="00BC1EBC" w:rsidRPr="00517D0F">
        <w:rPr>
          <w:noProof/>
        </w:rPr>
        <w:drawing>
          <wp:inline distT="0" distB="0" distL="0" distR="0" wp14:anchorId="3CAA2A5D" wp14:editId="68A4E68B">
            <wp:extent cx="5278755" cy="1590675"/>
            <wp:effectExtent l="0" t="0" r="0" b="9525"/>
            <wp:docPr id="213" name="Picture 16">
              <a:extLst xmlns:a="http://schemas.openxmlformats.org/drawingml/2006/main">
                <a:ext uri="{FF2B5EF4-FFF2-40B4-BE49-F238E27FC236}">
                  <a16:creationId xmlns:a16="http://schemas.microsoft.com/office/drawing/2014/main" id="{D1AEFA58-88C0-4CF2-8BF2-D0A0BA2FC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1AEFA58-88C0-4CF2-8BF2-D0A0BA2FCAF8}"/>
                        </a:ext>
                      </a:extLst>
                    </pic:cNvPr>
                    <pic:cNvPicPr>
                      <a:picLocks noChangeAspect="1"/>
                    </pic:cNvPicPr>
                  </pic:nvPicPr>
                  <pic:blipFill rotWithShape="1">
                    <a:blip r:embed="rId54"/>
                    <a:srcRect b="36276"/>
                    <a:stretch/>
                  </pic:blipFill>
                  <pic:spPr bwMode="auto">
                    <a:xfrm>
                      <a:off x="0" y="0"/>
                      <a:ext cx="5278755" cy="1590675"/>
                    </a:xfrm>
                    <a:prstGeom prst="rect">
                      <a:avLst/>
                    </a:prstGeom>
                    <a:ln>
                      <a:noFill/>
                    </a:ln>
                    <a:extLst>
                      <a:ext uri="{53640926-AAD7-44D8-BBD7-CCE9431645EC}">
                        <a14:shadowObscured xmlns:a14="http://schemas.microsoft.com/office/drawing/2010/main"/>
                      </a:ext>
                    </a:extLst>
                  </pic:spPr>
                </pic:pic>
              </a:graphicData>
            </a:graphic>
          </wp:inline>
        </w:drawing>
      </w:r>
      <w:r w:rsidR="00460413">
        <w:t xml:space="preserve">The consignments that match </w:t>
      </w:r>
      <w:r w:rsidR="00C35747">
        <w:t xml:space="preserve">the filter </w:t>
      </w:r>
      <w:r w:rsidR="0064062E">
        <w:t>values</w:t>
      </w:r>
      <w:r w:rsidR="00460413">
        <w:t xml:space="preserve"> are shown in the dashboard.</w:t>
      </w:r>
    </w:p>
    <w:p w14:paraId="3769B47E" w14:textId="18A54E54" w:rsidR="005271B7" w:rsidRDefault="005271B7" w:rsidP="007E53B8">
      <w:pPr>
        <w:pStyle w:val="FigureCaption"/>
      </w:pPr>
      <w:bookmarkStart w:id="199" w:name="_Toc73870102"/>
      <w:r>
        <w:t xml:space="preserve">Figure </w:t>
      </w:r>
      <w:r w:rsidR="00A14FF0">
        <w:t>25</w:t>
      </w:r>
      <w:r>
        <w:t>: Consignment</w:t>
      </w:r>
      <w:bookmarkEnd w:id="199"/>
      <w:r>
        <w:t xml:space="preserve"> </w:t>
      </w:r>
    </w:p>
    <w:p w14:paraId="7876FC8C" w14:textId="0AB8B26A" w:rsidR="00FF11C2" w:rsidRPr="002460BA" w:rsidRDefault="001461E4" w:rsidP="006B407A">
      <w:pPr>
        <w:pStyle w:val="BodyText2"/>
        <w:ind w:left="360"/>
      </w:pPr>
      <w:r>
        <w:t>The user can clear all filters using the “</w:t>
      </w:r>
      <w:r w:rsidRPr="006B407A">
        <w:rPr>
          <w:b/>
          <w:bCs/>
        </w:rPr>
        <w:t>Clear All Filters</w:t>
      </w:r>
      <w:r>
        <w:t>” button.</w:t>
      </w:r>
      <w:r w:rsidR="008D5C0A">
        <w:t xml:space="preserve"> This will reset all the filter values applied on the page</w:t>
      </w:r>
      <w:r w:rsidR="00544A98">
        <w:t xml:space="preserve"> and the data table is refreshed</w:t>
      </w:r>
      <w:r w:rsidR="008D5C0A">
        <w:t xml:space="preserve">.                                                                                                                                </w:t>
      </w:r>
    </w:p>
    <w:p w14:paraId="7DA1D008" w14:textId="6EAED56C" w:rsidR="00125108" w:rsidRDefault="00125108" w:rsidP="002A39C9">
      <w:pPr>
        <w:pStyle w:val="Heading2"/>
      </w:pPr>
      <w:bookmarkStart w:id="200" w:name="_Toc31900107"/>
      <w:bookmarkStart w:id="201" w:name="_Toc31900174"/>
      <w:bookmarkStart w:id="202" w:name="_Toc31900296"/>
      <w:bookmarkStart w:id="203" w:name="_Toc33605943"/>
      <w:r>
        <w:t>Sorting Consignments</w:t>
      </w:r>
    </w:p>
    <w:p w14:paraId="58CFB7AA" w14:textId="62F2FF7F" w:rsidR="00920D1F" w:rsidRDefault="00920D1F" w:rsidP="00920D1F">
      <w:pPr>
        <w:pStyle w:val="BodyText2"/>
      </w:pPr>
      <w:r>
        <w:t xml:space="preserve">By default, all records displayed are sorted based on modified date. User can sort the records as per his convenience by clicking the arrow button on header in the table displayed. </w:t>
      </w:r>
    </w:p>
    <w:p w14:paraId="24CD8C02" w14:textId="5B3EE7DD" w:rsidR="00920D1F" w:rsidRDefault="00920D1F" w:rsidP="00920D1F">
      <w:pPr>
        <w:pStyle w:val="BodyText2"/>
      </w:pPr>
      <w:r>
        <w:t>On first click, the records are sorted in ascending order. When user clicks the arrow buttons again, records are sorted in descending order.</w:t>
      </w:r>
    </w:p>
    <w:p w14:paraId="4DF2AB9C" w14:textId="6F999A5B" w:rsidR="00C610A6" w:rsidRDefault="00C610A6" w:rsidP="00C610A6">
      <w:pPr>
        <w:pStyle w:val="BodyText2"/>
        <w:jc w:val="center"/>
      </w:pPr>
      <w:r>
        <w:rPr>
          <w:noProof/>
        </w:rPr>
        <w:lastRenderedPageBreak/>
        <mc:AlternateContent>
          <mc:Choice Requires="wps">
            <w:drawing>
              <wp:anchor distT="0" distB="0" distL="114300" distR="114300" simplePos="0" relativeHeight="251746304" behindDoc="0" locked="0" layoutInCell="1" allowOverlap="1" wp14:anchorId="21EC7641" wp14:editId="5D48F3D6">
                <wp:simplePos x="0" y="0"/>
                <wp:positionH relativeFrom="column">
                  <wp:posOffset>629065</wp:posOffset>
                </wp:positionH>
                <wp:positionV relativeFrom="paragraph">
                  <wp:posOffset>1056787</wp:posOffset>
                </wp:positionV>
                <wp:extent cx="233082" cy="161365"/>
                <wp:effectExtent l="0" t="0" r="14605" b="10160"/>
                <wp:wrapNone/>
                <wp:docPr id="11" name="Rectangle 11"/>
                <wp:cNvGraphicFramePr/>
                <a:graphic xmlns:a="http://schemas.openxmlformats.org/drawingml/2006/main">
                  <a:graphicData uri="http://schemas.microsoft.com/office/word/2010/wordprocessingShape">
                    <wps:wsp>
                      <wps:cNvSpPr/>
                      <wps:spPr>
                        <a:xfrm>
                          <a:off x="0" y="0"/>
                          <a:ext cx="233082" cy="16136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C84E9" id="Rectangle 11" o:spid="_x0000_s1026" style="position:absolute;margin-left:49.55pt;margin-top:83.2pt;width:18.35pt;height:12.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" filled="f" strokecolor="#ffc000 [3207]" strokeweight="2pt"/>
            </w:pict>
          </mc:Fallback>
        </mc:AlternateContent>
      </w:r>
      <w:r w:rsidR="00F16F6A">
        <w:rPr>
          <w:noProof/>
        </w:rPr>
        <mc:AlternateContent>
          <mc:Choice Requires="wps">
            <w:drawing>
              <wp:anchor distT="0" distB="0" distL="114300" distR="114300" simplePos="0" relativeHeight="251766784" behindDoc="0" locked="0" layoutInCell="1" allowOverlap="1" wp14:anchorId="6421D0B6" wp14:editId="1BE9C4E6">
                <wp:simplePos x="0" y="0"/>
                <wp:positionH relativeFrom="column">
                  <wp:posOffset>159727</wp:posOffset>
                </wp:positionH>
                <wp:positionV relativeFrom="paragraph">
                  <wp:posOffset>1905</wp:posOffset>
                </wp:positionV>
                <wp:extent cx="4923350" cy="1778635"/>
                <wp:effectExtent l="0" t="0" r="10795" b="12065"/>
                <wp:wrapNone/>
                <wp:docPr id="493" name="Rectangle 493"/>
                <wp:cNvGraphicFramePr/>
                <a:graphic xmlns:a="http://schemas.openxmlformats.org/drawingml/2006/main">
                  <a:graphicData uri="http://schemas.microsoft.com/office/word/2010/wordprocessingShape">
                    <wps:wsp>
                      <wps:cNvSpPr/>
                      <wps:spPr>
                        <a:xfrm>
                          <a:off x="0" y="0"/>
                          <a:ext cx="4923350" cy="1778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5BD9D" id="Rectangle 493" o:spid="_x0000_s1026" style="position:absolute;margin-left:12.6pt;margin-top:.15pt;width:387.65pt;height:140.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" filled="f" strokecolor="black [3213]" strokeweight="1pt"/>
            </w:pict>
          </mc:Fallback>
        </mc:AlternateContent>
      </w:r>
      <w:r w:rsidR="00920D1F">
        <w:rPr>
          <w:noProof/>
        </w:rPr>
        <w:drawing>
          <wp:inline distT="0" distB="0" distL="0" distR="0" wp14:anchorId="40E50456" wp14:editId="0E416853">
            <wp:extent cx="4941277" cy="1779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8817" cy="1781765"/>
                    </a:xfrm>
                    <a:prstGeom prst="rect">
                      <a:avLst/>
                    </a:prstGeom>
                  </pic:spPr>
                </pic:pic>
              </a:graphicData>
            </a:graphic>
          </wp:inline>
        </w:drawing>
      </w:r>
    </w:p>
    <w:p w14:paraId="372F366B" w14:textId="650BA8A9" w:rsidR="00C610A6" w:rsidRDefault="00C610A6" w:rsidP="00C610A6">
      <w:pPr>
        <w:pStyle w:val="FigureCaption"/>
      </w:pPr>
      <w:bookmarkStart w:id="204" w:name="_Toc73870103"/>
      <w:r>
        <w:t xml:space="preserve">Figure 26: </w:t>
      </w:r>
      <w:r w:rsidR="00FB664B">
        <w:t xml:space="preserve">Sort </w:t>
      </w:r>
      <w:r>
        <w:t>Consignment</w:t>
      </w:r>
      <w:bookmarkEnd w:id="204"/>
    </w:p>
    <w:p w14:paraId="07C38AE3" w14:textId="7A478530" w:rsidR="00460413" w:rsidRDefault="00460413" w:rsidP="002A39C9">
      <w:pPr>
        <w:pStyle w:val="Heading2"/>
      </w:pPr>
      <w:r>
        <w:t xml:space="preserve">Export </w:t>
      </w:r>
      <w:r w:rsidR="00EE5A16">
        <w:t>C</w:t>
      </w:r>
      <w:r>
        <w:t>onsignments</w:t>
      </w:r>
      <w:bookmarkEnd w:id="200"/>
      <w:bookmarkEnd w:id="201"/>
      <w:bookmarkEnd w:id="202"/>
      <w:bookmarkEnd w:id="203"/>
    </w:p>
    <w:p w14:paraId="73B3DC09" w14:textId="55FC4D1D" w:rsidR="009251E2" w:rsidRDefault="00976ADF" w:rsidP="00460413">
      <w:pPr>
        <w:pStyle w:val="BodyText2"/>
      </w:pPr>
      <w:r>
        <w:t>Importers can</w:t>
      </w:r>
      <w:r w:rsidR="009251E2">
        <w:t xml:space="preserve"> </w:t>
      </w:r>
      <w:r w:rsidR="00F55B6A">
        <w:t xml:space="preserve">download </w:t>
      </w:r>
      <w:r w:rsidR="009251E2">
        <w:t>all the uploaded consignment</w:t>
      </w:r>
      <w:r w:rsidR="00933DCC">
        <w:t>s</w:t>
      </w:r>
      <w:r w:rsidR="009915B5">
        <w:t xml:space="preserve"> </w:t>
      </w:r>
      <w:r w:rsidR="0064062E">
        <w:t xml:space="preserve">in a </w:t>
      </w:r>
      <w:r w:rsidR="002F3BCD" w:rsidRPr="002F4D55">
        <w:rPr>
          <w:b/>
          <w:bCs/>
        </w:rPr>
        <w:t>.csv</w:t>
      </w:r>
      <w:r w:rsidR="002F3BCD">
        <w:t xml:space="preserve"> </w:t>
      </w:r>
      <w:r w:rsidR="0064062E">
        <w:t>file.</w:t>
      </w:r>
      <w:r w:rsidR="009915B5">
        <w:t xml:space="preserve"> This is done using an export utility.</w:t>
      </w:r>
    </w:p>
    <w:p w14:paraId="560D409A" w14:textId="22F3592F" w:rsidR="00166A7A" w:rsidRPr="00166A7A" w:rsidRDefault="00166A7A" w:rsidP="00460413">
      <w:pPr>
        <w:pStyle w:val="BodyText2"/>
        <w:rPr>
          <w:u w:val="single"/>
        </w:rPr>
      </w:pPr>
      <w:r w:rsidRPr="00166A7A">
        <w:rPr>
          <w:u w:val="single"/>
        </w:rPr>
        <w:t>To export the uploaded consignment</w:t>
      </w:r>
      <w:r w:rsidR="00A119B1">
        <w:rPr>
          <w:u w:val="single"/>
        </w:rPr>
        <w:t>s</w:t>
      </w:r>
      <w:r w:rsidRPr="00166A7A">
        <w:rPr>
          <w:u w:val="single"/>
        </w:rPr>
        <w:t>:</w:t>
      </w:r>
    </w:p>
    <w:p w14:paraId="64F64AB9" w14:textId="0ECA4D54" w:rsidR="00EE7A3F" w:rsidRDefault="00F16F6A">
      <w:pPr>
        <w:pStyle w:val="BodyText2"/>
        <w:numPr>
          <w:ilvl w:val="0"/>
          <w:numId w:val="39"/>
        </w:numPr>
        <w:ind w:left="709"/>
        <w:jc w:val="left"/>
      </w:pPr>
      <w:r>
        <w:rPr>
          <w:noProof/>
        </w:rPr>
        <mc:AlternateContent>
          <mc:Choice Requires="wps">
            <w:drawing>
              <wp:anchor distT="0" distB="0" distL="114300" distR="114300" simplePos="0" relativeHeight="251677696" behindDoc="0" locked="0" layoutInCell="1" allowOverlap="1" wp14:anchorId="3959D3DC" wp14:editId="41DD5999">
                <wp:simplePos x="0" y="0"/>
                <wp:positionH relativeFrom="column">
                  <wp:posOffset>1040996</wp:posOffset>
                </wp:positionH>
                <wp:positionV relativeFrom="paragraph">
                  <wp:posOffset>843165</wp:posOffset>
                </wp:positionV>
                <wp:extent cx="304800" cy="152400"/>
                <wp:effectExtent l="0" t="0" r="19050" b="19050"/>
                <wp:wrapNone/>
                <wp:docPr id="462" name="Rectangle 462"/>
                <wp:cNvGraphicFramePr/>
                <a:graphic xmlns:a="http://schemas.openxmlformats.org/drawingml/2006/main">
                  <a:graphicData uri="http://schemas.microsoft.com/office/word/2010/wordprocessingShape">
                    <wps:wsp>
                      <wps:cNvSpPr/>
                      <wps:spPr>
                        <a:xfrm>
                          <a:off x="0" y="0"/>
                          <a:ext cx="304800" cy="152400"/>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940C8" id="Rectangle 462" o:spid="_x0000_s1026" style="position:absolute;margin-left:81.95pt;margin-top:66.4pt;width:24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" filled="f" strokecolor="#ffc000 [3207]" strokeweight="2pt"/>
            </w:pict>
          </mc:Fallback>
        </mc:AlternateContent>
      </w:r>
      <w:r>
        <w:rPr>
          <w:noProof/>
        </w:rPr>
        <mc:AlternateContent>
          <mc:Choice Requires="wps">
            <w:drawing>
              <wp:anchor distT="0" distB="0" distL="114300" distR="114300" simplePos="0" relativeHeight="251767808" behindDoc="0" locked="0" layoutInCell="1" allowOverlap="1" wp14:anchorId="5D5DBBD6" wp14:editId="2CE945EC">
                <wp:simplePos x="0" y="0"/>
                <wp:positionH relativeFrom="margin">
                  <wp:posOffset>459105</wp:posOffset>
                </wp:positionH>
                <wp:positionV relativeFrom="paragraph">
                  <wp:posOffset>219710</wp:posOffset>
                </wp:positionV>
                <wp:extent cx="4578927" cy="1406236"/>
                <wp:effectExtent l="0" t="0" r="12700" b="22860"/>
                <wp:wrapNone/>
                <wp:docPr id="501" name="Rectangle 501"/>
                <wp:cNvGraphicFramePr/>
                <a:graphic xmlns:a="http://schemas.openxmlformats.org/drawingml/2006/main">
                  <a:graphicData uri="http://schemas.microsoft.com/office/word/2010/wordprocessingShape">
                    <wps:wsp>
                      <wps:cNvSpPr/>
                      <wps:spPr>
                        <a:xfrm>
                          <a:off x="0" y="0"/>
                          <a:ext cx="4578927" cy="140623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B60B7" id="Rectangle 501" o:spid="_x0000_s1026" style="position:absolute;margin-left:36.15pt;margin-top:17.3pt;width:360.55pt;height:110.7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" filled="f" strokecolor="black [3213]" strokeweight="1pt">
                <w10:wrap anchorx="margin"/>
              </v:rect>
            </w:pict>
          </mc:Fallback>
        </mc:AlternateContent>
      </w:r>
      <w:r w:rsidR="00460413">
        <w:t xml:space="preserve">Click </w:t>
      </w:r>
      <w:r w:rsidR="00460413" w:rsidRPr="00A50FA1">
        <w:rPr>
          <w:b/>
          <w:bCs/>
        </w:rPr>
        <w:t>Export</w:t>
      </w:r>
      <w:r w:rsidR="00460413">
        <w:t xml:space="preserve"> </w:t>
      </w:r>
      <w:r w:rsidR="00ED79F9" w:rsidRPr="00517D0F">
        <w:rPr>
          <w:noProof/>
        </w:rPr>
        <w:drawing>
          <wp:inline distT="0" distB="0" distL="0" distR="0" wp14:anchorId="15EE8905" wp14:editId="216B5240">
            <wp:extent cx="4597720" cy="1385455"/>
            <wp:effectExtent l="0" t="0" r="0" b="5715"/>
            <wp:docPr id="214" name="Picture 16">
              <a:extLst xmlns:a="http://schemas.openxmlformats.org/drawingml/2006/main">
                <a:ext uri="{FF2B5EF4-FFF2-40B4-BE49-F238E27FC236}">
                  <a16:creationId xmlns:a16="http://schemas.microsoft.com/office/drawing/2014/main" id="{D1AEFA58-88C0-4CF2-8BF2-D0A0BA2FCA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1AEFA58-88C0-4CF2-8BF2-D0A0BA2FCAF8}"/>
                        </a:ext>
                      </a:extLst>
                    </pic:cNvPr>
                    <pic:cNvPicPr>
                      <a:picLocks noChangeAspect="1"/>
                    </pic:cNvPicPr>
                  </pic:nvPicPr>
                  <pic:blipFill rotWithShape="1">
                    <a:blip r:embed="rId54"/>
                    <a:srcRect b="36276"/>
                    <a:stretch/>
                  </pic:blipFill>
                  <pic:spPr bwMode="auto">
                    <a:xfrm>
                      <a:off x="0" y="0"/>
                      <a:ext cx="4622532" cy="1392932"/>
                    </a:xfrm>
                    <a:prstGeom prst="rect">
                      <a:avLst/>
                    </a:prstGeom>
                    <a:ln>
                      <a:noFill/>
                    </a:ln>
                    <a:extLst>
                      <a:ext uri="{53640926-AAD7-44D8-BBD7-CCE9431645EC}">
                        <a14:shadowObscured xmlns:a14="http://schemas.microsoft.com/office/drawing/2010/main"/>
                      </a:ext>
                    </a:extLst>
                  </pic:spPr>
                </pic:pic>
              </a:graphicData>
            </a:graphic>
          </wp:inline>
        </w:drawing>
      </w:r>
    </w:p>
    <w:p w14:paraId="579D9590" w14:textId="52DBAF39" w:rsidR="00EE7A3F" w:rsidRDefault="00EE7A3F" w:rsidP="007E53B8">
      <w:pPr>
        <w:pStyle w:val="FigureCaption"/>
      </w:pPr>
      <w:bookmarkStart w:id="205" w:name="_Toc73870104"/>
      <w:r>
        <w:t xml:space="preserve">Figure </w:t>
      </w:r>
      <w:r w:rsidR="00A14FF0">
        <w:t>2</w:t>
      </w:r>
      <w:r w:rsidR="002C7B0B">
        <w:t>7</w:t>
      </w:r>
      <w:r>
        <w:t xml:space="preserve">: </w:t>
      </w:r>
      <w:r w:rsidR="00AE2BA6">
        <w:t xml:space="preserve">Export </w:t>
      </w:r>
      <w:r>
        <w:t>Consignment</w:t>
      </w:r>
      <w:bookmarkEnd w:id="205"/>
    </w:p>
    <w:p w14:paraId="537FA6E7" w14:textId="04A83AAD" w:rsidR="00166A7A" w:rsidRDefault="00166A7A" w:rsidP="00EE7A3F">
      <w:pPr>
        <w:pStyle w:val="BodyText2"/>
        <w:ind w:left="360"/>
      </w:pPr>
      <w:r>
        <w:t>The following page appears.</w:t>
      </w:r>
    </w:p>
    <w:p w14:paraId="6332D3D7" w14:textId="0D596F6F" w:rsidR="00166A7A" w:rsidRDefault="00166A7A" w:rsidP="00166A7A">
      <w:pPr>
        <w:pStyle w:val="BodyText2"/>
        <w:jc w:val="center"/>
      </w:pPr>
      <w:r>
        <w:rPr>
          <w:noProof/>
        </w:rPr>
        <w:drawing>
          <wp:inline distT="0" distB="0" distL="0" distR="0" wp14:anchorId="49DC3377" wp14:editId="181DE427">
            <wp:extent cx="2676920" cy="1978326"/>
            <wp:effectExtent l="19050" t="19050" r="9525" b="22225"/>
            <wp:docPr id="454" name="Picture 4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exportconsignmentdump.png"/>
                    <pic:cNvPicPr/>
                  </pic:nvPicPr>
                  <pic:blipFill>
                    <a:blip r:embed="rId67">
                      <a:extLst>
                        <a:ext uri="{28A0092B-C50C-407E-A947-70E740481C1C}">
                          <a14:useLocalDpi xmlns:a14="http://schemas.microsoft.com/office/drawing/2010/main" val="0"/>
                        </a:ext>
                      </a:extLst>
                    </a:blip>
                    <a:stretch>
                      <a:fillRect/>
                    </a:stretch>
                  </pic:blipFill>
                  <pic:spPr>
                    <a:xfrm>
                      <a:off x="0" y="0"/>
                      <a:ext cx="2707304" cy="2000780"/>
                    </a:xfrm>
                    <a:prstGeom prst="rect">
                      <a:avLst/>
                    </a:prstGeom>
                    <a:ln>
                      <a:solidFill>
                        <a:schemeClr val="tx1"/>
                      </a:solidFill>
                    </a:ln>
                  </pic:spPr>
                </pic:pic>
              </a:graphicData>
            </a:graphic>
          </wp:inline>
        </w:drawing>
      </w:r>
    </w:p>
    <w:p w14:paraId="2FF5DCD6" w14:textId="2674C423" w:rsidR="00E529CF" w:rsidRDefault="00E529CF" w:rsidP="007E53B8">
      <w:pPr>
        <w:pStyle w:val="FigureCaption"/>
      </w:pPr>
      <w:bookmarkStart w:id="206" w:name="_Toc73870105"/>
      <w:r>
        <w:t xml:space="preserve">Figure </w:t>
      </w:r>
      <w:r w:rsidR="00E33E46">
        <w:t>2</w:t>
      </w:r>
      <w:r w:rsidR="002C7B0B">
        <w:t>8</w:t>
      </w:r>
      <w:r>
        <w:t>: Open or Save</w:t>
      </w:r>
      <w:r w:rsidR="000F5679">
        <w:t xml:space="preserve"> Exported Consignment</w:t>
      </w:r>
      <w:r>
        <w:t xml:space="preserve"> File</w:t>
      </w:r>
      <w:bookmarkEnd w:id="206"/>
      <w:r>
        <w:t xml:space="preserve"> </w:t>
      </w:r>
    </w:p>
    <w:p w14:paraId="0625CFA5" w14:textId="0E128341" w:rsidR="00166A7A" w:rsidRDefault="00526ADB" w:rsidP="00DC39E0">
      <w:pPr>
        <w:pStyle w:val="BodyText2"/>
        <w:numPr>
          <w:ilvl w:val="0"/>
          <w:numId w:val="39"/>
        </w:numPr>
      </w:pPr>
      <w:r>
        <w:rPr>
          <w:noProof/>
        </w:rPr>
        <w:lastRenderedPageBreak/>
        <mc:AlternateContent>
          <mc:Choice Requires="wps">
            <w:drawing>
              <wp:anchor distT="0" distB="0" distL="114300" distR="114300" simplePos="0" relativeHeight="251796480" behindDoc="0" locked="0" layoutInCell="1" allowOverlap="1" wp14:anchorId="77420550" wp14:editId="3C6C9425">
                <wp:simplePos x="0" y="0"/>
                <wp:positionH relativeFrom="column">
                  <wp:posOffset>452993</wp:posOffset>
                </wp:positionH>
                <wp:positionV relativeFrom="paragraph">
                  <wp:posOffset>293947</wp:posOffset>
                </wp:positionV>
                <wp:extent cx="4454644" cy="690880"/>
                <wp:effectExtent l="0" t="0" r="22225" b="13970"/>
                <wp:wrapNone/>
                <wp:docPr id="515" name="Rectangle 515"/>
                <wp:cNvGraphicFramePr/>
                <a:graphic xmlns:a="http://schemas.openxmlformats.org/drawingml/2006/main">
                  <a:graphicData uri="http://schemas.microsoft.com/office/word/2010/wordprocessingShape">
                    <wps:wsp>
                      <wps:cNvSpPr/>
                      <wps:spPr>
                        <a:xfrm>
                          <a:off x="0" y="0"/>
                          <a:ext cx="4454644" cy="690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B65D6" id="Rectangle 515" o:spid="_x0000_s1026" style="position:absolute;margin-left:35.65pt;margin-top:23.15pt;width:350.75pt;height:54.4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" filled="f" strokecolor="black [3213]" strokeweight="1pt"/>
            </w:pict>
          </mc:Fallback>
        </mc:AlternateContent>
      </w:r>
      <w:r w:rsidR="00166A7A">
        <w:t xml:space="preserve">Click </w:t>
      </w:r>
      <w:r w:rsidR="00166A7A" w:rsidRPr="00166A7A">
        <w:rPr>
          <w:b/>
          <w:bCs/>
          <w:u w:val="single"/>
        </w:rPr>
        <w:t>O</w:t>
      </w:r>
      <w:r w:rsidR="00166A7A" w:rsidRPr="00166A7A">
        <w:rPr>
          <w:b/>
          <w:bCs/>
        </w:rPr>
        <w:t>pen with</w:t>
      </w:r>
      <w:r w:rsidR="00166A7A">
        <w:t xml:space="preserve"> to view the</w:t>
      </w:r>
      <w:r w:rsidR="002F3BCD">
        <w:t xml:space="preserve"> </w:t>
      </w:r>
      <w:r w:rsidR="002F3BCD" w:rsidRPr="002F4D55">
        <w:rPr>
          <w:b/>
          <w:bCs/>
        </w:rPr>
        <w:t>.csv</w:t>
      </w:r>
      <w:r w:rsidR="002F3BCD">
        <w:t xml:space="preserve"> as an</w:t>
      </w:r>
      <w:r w:rsidR="00166A7A">
        <w:t xml:space="preserve"> Excel file.</w:t>
      </w:r>
    </w:p>
    <w:p w14:paraId="754C365E" w14:textId="75294758" w:rsidR="0036447D" w:rsidRDefault="00AE3F62" w:rsidP="00AE3F62">
      <w:pPr>
        <w:pStyle w:val="BodyText2"/>
        <w:ind w:left="142"/>
        <w:jc w:val="center"/>
      </w:pPr>
      <w:r>
        <w:rPr>
          <w:noProof/>
        </w:rPr>
        <w:drawing>
          <wp:inline distT="0" distB="0" distL="0" distR="0" wp14:anchorId="4BA2E37E" wp14:editId="180D27E0">
            <wp:extent cx="4479093" cy="69128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2737" cy="694937"/>
                    </a:xfrm>
                    <a:prstGeom prst="rect">
                      <a:avLst/>
                    </a:prstGeom>
                  </pic:spPr>
                </pic:pic>
              </a:graphicData>
            </a:graphic>
          </wp:inline>
        </w:drawing>
      </w:r>
    </w:p>
    <w:p w14:paraId="31B6F974" w14:textId="2CA34FBD" w:rsidR="000305F0" w:rsidRDefault="000F2A8D" w:rsidP="007E53B8">
      <w:pPr>
        <w:pStyle w:val="FigureCaption"/>
      </w:pPr>
      <w:r>
        <w:t xml:space="preserve">             </w:t>
      </w:r>
      <w:bookmarkStart w:id="207" w:name="_Toc73870106"/>
      <w:r w:rsidR="000E2A1E">
        <w:t xml:space="preserve">Figure </w:t>
      </w:r>
      <w:r w:rsidR="00E33E46">
        <w:t>2</w:t>
      </w:r>
      <w:r w:rsidR="002C7B0B">
        <w:t>9</w:t>
      </w:r>
      <w:r w:rsidR="000E2A1E">
        <w:t>: Export</w:t>
      </w:r>
      <w:r w:rsidR="000F5679">
        <w:t>ed Consignments</w:t>
      </w:r>
      <w:bookmarkEnd w:id="207"/>
    </w:p>
    <w:p w14:paraId="538CA417" w14:textId="5C3E1C96" w:rsidR="000305F0" w:rsidRDefault="00976ADF" w:rsidP="000305F0">
      <w:pPr>
        <w:pStyle w:val="BodyText2"/>
      </w:pPr>
      <w:r>
        <w:t>Filtered data can also be exported</w:t>
      </w:r>
      <w:r w:rsidR="00F55B6A">
        <w:t>.</w:t>
      </w:r>
      <w:r w:rsidR="002F4D55">
        <w:t xml:space="preserve"> To do this, filter specific data</w:t>
      </w:r>
      <w:r>
        <w:t xml:space="preserve"> by defining specific filter values</w:t>
      </w:r>
      <w:r w:rsidR="002F4D55">
        <w:t xml:space="preserve">. Refer to </w:t>
      </w:r>
      <w:r w:rsidR="002F4D55" w:rsidRPr="002F4D55">
        <w:rPr>
          <w:i/>
          <w:iCs/>
        </w:rPr>
        <w:t>Filter Consignments</w:t>
      </w:r>
      <w:r w:rsidR="002F4D55">
        <w:t xml:space="preserve"> for information and then use the export feature</w:t>
      </w:r>
      <w:r w:rsidR="00AF78AF">
        <w:t xml:space="preserve"> to export the filtered data</w:t>
      </w:r>
      <w:r w:rsidR="002F4D55">
        <w:t>.</w:t>
      </w:r>
    </w:p>
    <w:p w14:paraId="557FF519" w14:textId="77777777" w:rsidR="000305F0" w:rsidRDefault="008C008C" w:rsidP="008C008C">
      <w:pPr>
        <w:pStyle w:val="Heading2"/>
      </w:pPr>
      <w:bookmarkStart w:id="208" w:name="_Toc31900108"/>
      <w:bookmarkStart w:id="209" w:name="_Toc31900175"/>
      <w:bookmarkStart w:id="210" w:name="_Toc31900297"/>
      <w:bookmarkStart w:id="211" w:name="_Toc33605944"/>
      <w:r>
        <w:t>Stock Management</w:t>
      </w:r>
      <w:bookmarkEnd w:id="208"/>
      <w:bookmarkEnd w:id="209"/>
      <w:bookmarkEnd w:id="210"/>
      <w:bookmarkEnd w:id="211"/>
    </w:p>
    <w:p w14:paraId="28EAABC1" w14:textId="35470827" w:rsidR="009623A3" w:rsidRDefault="008C008C" w:rsidP="000305F0">
      <w:pPr>
        <w:pStyle w:val="BodyText2"/>
      </w:pPr>
      <w:r w:rsidRPr="005C3C28">
        <w:t xml:space="preserve">After the importer pays tax </w:t>
      </w:r>
      <w:r w:rsidR="00F55B6A" w:rsidRPr="005C3C28">
        <w:t>for the</w:t>
      </w:r>
      <w:r w:rsidRPr="005C3C28">
        <w:t xml:space="preserve"> consignment, stock is </w:t>
      </w:r>
      <w:r w:rsidR="007F7176">
        <w:t xml:space="preserve">made </w:t>
      </w:r>
      <w:r w:rsidR="00F55B6A" w:rsidRPr="005C3C28">
        <w:t xml:space="preserve">available for </w:t>
      </w:r>
      <w:r w:rsidRPr="005C3C28">
        <w:t xml:space="preserve">sale in the market. </w:t>
      </w:r>
      <w:r w:rsidR="007F7176">
        <w:t>To make stock available for sale s</w:t>
      </w:r>
      <w:r w:rsidR="005C3C28" w:rsidRPr="005C3C28">
        <w:t>tock is uploaded to the system. O</w:t>
      </w:r>
      <w:r w:rsidR="00AF78AF" w:rsidRPr="005C3C28">
        <w:t>nly</w:t>
      </w:r>
      <w:r w:rsidR="009623A3" w:rsidRPr="005C3C28">
        <w:t xml:space="preserve"> distributors and retailers</w:t>
      </w:r>
      <w:r w:rsidR="005C3C28" w:rsidRPr="005C3C28">
        <w:t xml:space="preserve"> can upload stock</w:t>
      </w:r>
      <w:r w:rsidR="009623A3" w:rsidRPr="005C3C28">
        <w:t>.</w:t>
      </w:r>
    </w:p>
    <w:p w14:paraId="5E6DF638" w14:textId="0FE015D2" w:rsidR="00AF78AF" w:rsidRDefault="00AF78AF" w:rsidP="00AF78AF">
      <w:pPr>
        <w:pStyle w:val="BodyText2"/>
        <w:pBdr>
          <w:top w:val="single" w:sz="4" w:space="1" w:color="auto"/>
        </w:pBdr>
      </w:pPr>
      <w:r>
        <w:t>There are exceptions</w:t>
      </w:r>
      <w:r w:rsidR="007F7176">
        <w:t xml:space="preserve"> to the rule. There are two situations</w:t>
      </w:r>
      <w:r>
        <w:t xml:space="preserve"> when </w:t>
      </w:r>
      <w:r w:rsidR="005C3C28">
        <w:t>importers can also upload stock</w:t>
      </w:r>
      <w:r>
        <w:t>.</w:t>
      </w:r>
    </w:p>
    <w:p w14:paraId="22351527" w14:textId="77777777" w:rsidR="00825279" w:rsidRDefault="00825279" w:rsidP="00DC39E0">
      <w:pPr>
        <w:pStyle w:val="BodyText2"/>
        <w:numPr>
          <w:ilvl w:val="0"/>
          <w:numId w:val="33"/>
        </w:numPr>
      </w:pPr>
      <w:r>
        <w:t>When</w:t>
      </w:r>
      <w:r w:rsidR="008C008C">
        <w:t xml:space="preserve"> the importer is also a distributer and/or retailer. </w:t>
      </w:r>
    </w:p>
    <w:p w14:paraId="69792D77" w14:textId="16DE2138" w:rsidR="00825279" w:rsidRPr="005C3C28" w:rsidRDefault="00DD395E" w:rsidP="00AF78AF">
      <w:pPr>
        <w:pStyle w:val="BodyText2"/>
        <w:numPr>
          <w:ilvl w:val="0"/>
          <w:numId w:val="33"/>
        </w:numPr>
        <w:pBdr>
          <w:bottom w:val="single" w:sz="4" w:space="1" w:color="auto"/>
        </w:pBdr>
      </w:pPr>
      <w:r>
        <w:t xml:space="preserve">There is a defined grace period in the system during which importers with old stock can upload their stock. </w:t>
      </w:r>
      <w:r w:rsidR="009623A3" w:rsidRPr="005C3C28">
        <w:t>After th</w:t>
      </w:r>
      <w:r w:rsidR="005C3C28" w:rsidRPr="005C3C28">
        <w:t>e</w:t>
      </w:r>
      <w:r w:rsidR="009623A3" w:rsidRPr="005C3C28">
        <w:t xml:space="preserve"> </w:t>
      </w:r>
      <w:r w:rsidR="005C3C28" w:rsidRPr="005C3C28">
        <w:t xml:space="preserve">grace </w:t>
      </w:r>
      <w:r w:rsidR="009623A3" w:rsidRPr="005C3C28">
        <w:t>period</w:t>
      </w:r>
      <w:r w:rsidR="005C3C28" w:rsidRPr="005C3C28">
        <w:t xml:space="preserve"> is over</w:t>
      </w:r>
      <w:r w:rsidR="009623A3" w:rsidRPr="005C3C28">
        <w:t xml:space="preserve">, the </w:t>
      </w:r>
      <w:r w:rsidR="005C3C28" w:rsidRPr="005C3C28">
        <w:t xml:space="preserve">stock upload </w:t>
      </w:r>
      <w:r w:rsidR="009623A3" w:rsidRPr="005C3C28">
        <w:t>option is no longer available to the importer</w:t>
      </w:r>
      <w:r>
        <w:t>s</w:t>
      </w:r>
      <w:r w:rsidR="00F55B6A" w:rsidRPr="005C3C28">
        <w:t>.</w:t>
      </w:r>
      <w:r>
        <w:t xml:space="preserve"> The</w:t>
      </w:r>
      <w:r w:rsidR="005C3C28" w:rsidRPr="005C3C28">
        <w:t xml:space="preserve"> importer</w:t>
      </w:r>
      <w:r>
        <w:t>s</w:t>
      </w:r>
      <w:r w:rsidR="00F55B6A" w:rsidRPr="005C3C28">
        <w:t xml:space="preserve"> can </w:t>
      </w:r>
      <w:r>
        <w:t xml:space="preserve">then </w:t>
      </w:r>
      <w:r w:rsidR="00AF78AF" w:rsidRPr="005C3C28">
        <w:t>only</w:t>
      </w:r>
      <w:r w:rsidR="00F55B6A" w:rsidRPr="005C3C28">
        <w:t xml:space="preserve"> view the uploaded stock</w:t>
      </w:r>
      <w:r w:rsidR="009623A3" w:rsidRPr="005C3C28">
        <w:t>.</w:t>
      </w:r>
    </w:p>
    <w:p w14:paraId="68D22630" w14:textId="29B2D299" w:rsidR="005E4CC1" w:rsidRDefault="008C008C" w:rsidP="005E4CC1">
      <w:pPr>
        <w:pStyle w:val="BodyText2"/>
        <w:rPr>
          <w:u w:val="single"/>
        </w:rPr>
      </w:pPr>
      <w:r w:rsidRPr="008C008C">
        <w:rPr>
          <w:u w:val="single"/>
        </w:rPr>
        <w:t>To upload stock:</w:t>
      </w:r>
    </w:p>
    <w:p w14:paraId="610FF838" w14:textId="130D2C3D" w:rsidR="00D83304" w:rsidRDefault="00526ADB" w:rsidP="00DC39E0">
      <w:pPr>
        <w:pStyle w:val="BodyText2"/>
        <w:numPr>
          <w:ilvl w:val="0"/>
          <w:numId w:val="34"/>
        </w:numPr>
      </w:pPr>
      <w:r>
        <w:rPr>
          <w:noProof/>
        </w:rPr>
        <mc:AlternateContent>
          <mc:Choice Requires="wps">
            <w:drawing>
              <wp:anchor distT="0" distB="0" distL="114300" distR="114300" simplePos="0" relativeHeight="251795456" behindDoc="0" locked="0" layoutInCell="1" allowOverlap="1" wp14:anchorId="7B66CB17" wp14:editId="3433D58B">
                <wp:simplePos x="0" y="0"/>
                <wp:positionH relativeFrom="column">
                  <wp:posOffset>984484</wp:posOffset>
                </wp:positionH>
                <wp:positionV relativeFrom="paragraph">
                  <wp:posOffset>295776</wp:posOffset>
                </wp:positionV>
                <wp:extent cx="3808095" cy="1628140"/>
                <wp:effectExtent l="0" t="0" r="20955" b="10160"/>
                <wp:wrapNone/>
                <wp:docPr id="514" name="Rectangle 514"/>
                <wp:cNvGraphicFramePr/>
                <a:graphic xmlns:a="http://schemas.openxmlformats.org/drawingml/2006/main">
                  <a:graphicData uri="http://schemas.microsoft.com/office/word/2010/wordprocessingShape">
                    <wps:wsp>
                      <wps:cNvSpPr/>
                      <wps:spPr>
                        <a:xfrm>
                          <a:off x="0" y="0"/>
                          <a:ext cx="3808095" cy="16281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F33F37" id="Rectangle 514" o:spid="_x0000_s1026" style="position:absolute;margin-left:77.5pt;margin-top:23.3pt;width:299.85pt;height:128.2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" filled="f" strokecolor="black [3213]" strokeweight="1pt"/>
            </w:pict>
          </mc:Fallback>
        </mc:AlternateContent>
      </w:r>
      <w:r w:rsidR="00934D4F">
        <w:t xml:space="preserve">Select </w:t>
      </w:r>
      <w:r w:rsidR="00934D4F" w:rsidRPr="00D74081">
        <w:rPr>
          <w:b/>
          <w:bCs/>
        </w:rPr>
        <w:t>Stock Management</w:t>
      </w:r>
      <w:r w:rsidR="00246645">
        <w:t xml:space="preserve"> in the left panel</w:t>
      </w:r>
      <w:r w:rsidR="00934D4F">
        <w:t>.</w:t>
      </w:r>
    </w:p>
    <w:p w14:paraId="3CB2750E" w14:textId="22843CDD" w:rsidR="00934D4F" w:rsidRDefault="009716E6" w:rsidP="000F2A8D">
      <w:pPr>
        <w:pStyle w:val="BodyText2"/>
        <w:ind w:left="360" w:firstLine="426"/>
        <w:jc w:val="center"/>
      </w:pPr>
      <w:r>
        <w:rPr>
          <w:noProof/>
        </w:rPr>
        <mc:AlternateContent>
          <mc:Choice Requires="wps">
            <w:drawing>
              <wp:anchor distT="0" distB="0" distL="114300" distR="114300" simplePos="0" relativeHeight="251661312" behindDoc="0" locked="0" layoutInCell="1" allowOverlap="1" wp14:anchorId="68ACC4DD" wp14:editId="1E11E752">
                <wp:simplePos x="0" y="0"/>
                <wp:positionH relativeFrom="column">
                  <wp:posOffset>1012558</wp:posOffset>
                </wp:positionH>
                <wp:positionV relativeFrom="paragraph">
                  <wp:posOffset>385512</wp:posOffset>
                </wp:positionV>
                <wp:extent cx="405063" cy="88131"/>
                <wp:effectExtent l="0" t="0" r="14605" b="26670"/>
                <wp:wrapNone/>
                <wp:docPr id="18" name="Rectangle 18"/>
                <wp:cNvGraphicFramePr/>
                <a:graphic xmlns:a="http://schemas.openxmlformats.org/drawingml/2006/main">
                  <a:graphicData uri="http://schemas.microsoft.com/office/word/2010/wordprocessingShape">
                    <wps:wsp>
                      <wps:cNvSpPr/>
                      <wps:spPr>
                        <a:xfrm>
                          <a:off x="0" y="0"/>
                          <a:ext cx="405063" cy="88131"/>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014DE" id="Rectangle 18" o:spid="_x0000_s1026" style="position:absolute;margin-left:79.75pt;margin-top:30.35pt;width:31.9pt;height:6.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" filled="f" strokecolor="#ffc000 [3207]" strokeweight="2pt"/>
            </w:pict>
          </mc:Fallback>
        </mc:AlternateContent>
      </w:r>
      <w:r w:rsidR="00E276F0" w:rsidRPr="009F29AB">
        <w:rPr>
          <w:b/>
          <w:bCs/>
          <w:noProof/>
        </w:rPr>
        <w:drawing>
          <wp:inline distT="0" distB="0" distL="0" distR="0" wp14:anchorId="461FB537" wp14:editId="6DBE17C3">
            <wp:extent cx="3808622" cy="1628274"/>
            <wp:effectExtent l="0" t="0" r="1905" b="0"/>
            <wp:docPr id="480" name="Picture 10">
              <a:extLst xmlns:a="http://schemas.openxmlformats.org/drawingml/2006/main">
                <a:ext uri="{FF2B5EF4-FFF2-40B4-BE49-F238E27FC236}">
                  <a16:creationId xmlns:a16="http://schemas.microsoft.com/office/drawing/2014/main" id="{8A766C44-2DD3-4556-B50E-39B828B18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766C44-2DD3-4556-B50E-39B828B18EC4}"/>
                        </a:ext>
                      </a:extLst>
                    </pic:cNvPr>
                    <pic:cNvPicPr>
                      <a:picLocks noChangeAspect="1"/>
                    </pic:cNvPicPr>
                  </pic:nvPicPr>
                  <pic:blipFill>
                    <a:blip r:embed="rId25"/>
                    <a:stretch>
                      <a:fillRect/>
                    </a:stretch>
                  </pic:blipFill>
                  <pic:spPr>
                    <a:xfrm>
                      <a:off x="0" y="0"/>
                      <a:ext cx="3818670" cy="1632570"/>
                    </a:xfrm>
                    <a:prstGeom prst="rect">
                      <a:avLst/>
                    </a:prstGeom>
                  </pic:spPr>
                </pic:pic>
              </a:graphicData>
            </a:graphic>
          </wp:inline>
        </w:drawing>
      </w:r>
    </w:p>
    <w:p w14:paraId="25416577" w14:textId="75119A2A" w:rsidR="00DB7910" w:rsidRDefault="000F2A8D" w:rsidP="007E53B8">
      <w:pPr>
        <w:pStyle w:val="FigureCaption"/>
      </w:pPr>
      <w:r>
        <w:t xml:space="preserve">                                          </w:t>
      </w:r>
      <w:bookmarkStart w:id="212" w:name="_Toc73870107"/>
      <w:r w:rsidR="00DB7910">
        <w:t xml:space="preserve">Figure </w:t>
      </w:r>
      <w:r w:rsidR="005703E0">
        <w:t>30</w:t>
      </w:r>
      <w:r w:rsidR="00DB7910">
        <w:t>: Home Page</w:t>
      </w:r>
      <w:bookmarkEnd w:id="212"/>
    </w:p>
    <w:p w14:paraId="58DE55BA" w14:textId="1D5164EE" w:rsidR="00D83304" w:rsidRDefault="00E00694" w:rsidP="00A119B1">
      <w:pPr>
        <w:pStyle w:val="BodyText2"/>
        <w:ind w:left="426"/>
      </w:pPr>
      <w:r w:rsidRPr="00E33E46">
        <w:t xml:space="preserve">The following </w:t>
      </w:r>
      <w:r w:rsidR="0081773C" w:rsidRPr="00E33E46">
        <w:t>page</w:t>
      </w:r>
      <w:r w:rsidRPr="00E33E46">
        <w:t xml:space="preserve"> appears. </w:t>
      </w:r>
      <w:r w:rsidR="005C3C28" w:rsidRPr="00E33E46">
        <w:t>The importer</w:t>
      </w:r>
      <w:r w:rsidRPr="00E33E46">
        <w:t xml:space="preserve"> </w:t>
      </w:r>
      <w:r w:rsidR="005C3C28" w:rsidRPr="00E33E46">
        <w:t>is required to</w:t>
      </w:r>
      <w:r w:rsidRPr="00E33E46">
        <w:t xml:space="preserve"> </w:t>
      </w:r>
      <w:r w:rsidR="005C3C28" w:rsidRPr="00E33E46">
        <w:t>select a role to proceed. The roles shown here d</w:t>
      </w:r>
      <w:r w:rsidR="0031099A" w:rsidRPr="00E33E46">
        <w:t>epend on the roles selected during registration.</w:t>
      </w:r>
      <w:r w:rsidR="005C3C28" w:rsidRPr="00E33E46">
        <w:t xml:space="preserve"> If the importer has selected only the importer role during registration, this page does not appear.</w:t>
      </w:r>
    </w:p>
    <w:p w14:paraId="648BB60E" w14:textId="4C8D4F9C" w:rsidR="00934D4F" w:rsidRDefault="009716E6" w:rsidP="00A119B1">
      <w:pPr>
        <w:pStyle w:val="BodyText2"/>
        <w:ind w:left="426" w:hanging="142"/>
        <w:jc w:val="center"/>
      </w:pPr>
      <w:r>
        <w:rPr>
          <w:noProof/>
        </w:rPr>
        <w:lastRenderedPageBreak/>
        <mc:AlternateContent>
          <mc:Choice Requires="wps">
            <w:drawing>
              <wp:anchor distT="0" distB="0" distL="114300" distR="114300" simplePos="0" relativeHeight="251663360" behindDoc="0" locked="0" layoutInCell="1" allowOverlap="1" wp14:anchorId="71A0EAE0" wp14:editId="3A0642B0">
                <wp:simplePos x="0" y="0"/>
                <wp:positionH relativeFrom="column">
                  <wp:posOffset>2710342</wp:posOffset>
                </wp:positionH>
                <wp:positionV relativeFrom="paragraph">
                  <wp:posOffset>280035</wp:posOffset>
                </wp:positionV>
                <wp:extent cx="1463040" cy="494553"/>
                <wp:effectExtent l="0" t="0" r="22860" b="20320"/>
                <wp:wrapNone/>
                <wp:docPr id="21" name="Rectangle 21"/>
                <wp:cNvGraphicFramePr/>
                <a:graphic xmlns:a="http://schemas.openxmlformats.org/drawingml/2006/main">
                  <a:graphicData uri="http://schemas.microsoft.com/office/word/2010/wordprocessingShape">
                    <wps:wsp>
                      <wps:cNvSpPr/>
                      <wps:spPr>
                        <a:xfrm>
                          <a:off x="0" y="0"/>
                          <a:ext cx="1463040" cy="494553"/>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90B4" id="Rectangle 21" o:spid="_x0000_s1026" style="position:absolute;margin-left:213.4pt;margin-top:22.05pt;width:115.2pt;height:38.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" filled="f" strokecolor="#ffc000 [3207]" strokeweight="2pt"/>
            </w:pict>
          </mc:Fallback>
        </mc:AlternateContent>
      </w:r>
      <w:r w:rsidR="004D7DE3">
        <w:rPr>
          <w:noProof/>
        </w:rPr>
        <w:drawing>
          <wp:inline distT="0" distB="0" distL="0" distR="0" wp14:anchorId="6433F228" wp14:editId="230562E1">
            <wp:extent cx="4983603" cy="1224915"/>
            <wp:effectExtent l="19050" t="19050" r="26670" b="13335"/>
            <wp:docPr id="150" name="Picture 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tock management1.png"/>
                    <pic:cNvPicPr/>
                  </pic:nvPicPr>
                  <pic:blipFill rotWithShape="1">
                    <a:blip r:embed="rId69"/>
                    <a:srcRect r="5591"/>
                    <a:stretch/>
                  </pic:blipFill>
                  <pic:spPr bwMode="auto">
                    <a:xfrm>
                      <a:off x="0" y="0"/>
                      <a:ext cx="4983603" cy="12249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D43018" w14:textId="21612971" w:rsidR="00DB7910" w:rsidRDefault="00DB7910" w:rsidP="007E53B8">
      <w:pPr>
        <w:pStyle w:val="FigureCaption"/>
      </w:pPr>
      <w:bookmarkStart w:id="213" w:name="_Toc73870108"/>
      <w:r>
        <w:t xml:space="preserve">Figure </w:t>
      </w:r>
      <w:r w:rsidR="00A14FF0">
        <w:t>3</w:t>
      </w:r>
      <w:r w:rsidR="005703E0">
        <w:t>1</w:t>
      </w:r>
      <w:r w:rsidR="00A14FF0">
        <w:t>:</w:t>
      </w:r>
      <w:r>
        <w:t xml:space="preserve"> Role Type</w:t>
      </w:r>
      <w:bookmarkEnd w:id="213"/>
    </w:p>
    <w:p w14:paraId="0D45EFF9" w14:textId="6C20AF46" w:rsidR="00FF11C2" w:rsidRPr="00B748D2" w:rsidRDefault="00E00694" w:rsidP="00DC39E0">
      <w:pPr>
        <w:pStyle w:val="BodyText2"/>
        <w:numPr>
          <w:ilvl w:val="0"/>
          <w:numId w:val="34"/>
        </w:numPr>
        <w:ind w:left="360"/>
      </w:pPr>
      <w:r w:rsidRPr="00B748D2">
        <w:t>Select the role type (</w:t>
      </w:r>
      <w:r w:rsidR="00EE7A3F" w:rsidRPr="00B748D2">
        <w:t>Retailer</w:t>
      </w:r>
      <w:r w:rsidRPr="00B748D2">
        <w:t>, Importer,</w:t>
      </w:r>
      <w:r w:rsidR="00EE7A3F">
        <w:t xml:space="preserve"> </w:t>
      </w:r>
      <w:r w:rsidR="00EE7A3F" w:rsidRPr="00B748D2">
        <w:t>Distributor</w:t>
      </w:r>
      <w:r w:rsidRPr="00B748D2">
        <w:t>).</w:t>
      </w:r>
      <w:r w:rsidR="00780668">
        <w:t xml:space="preserve"> Based on the type of role selected, the </w:t>
      </w:r>
      <w:r w:rsidR="00780668" w:rsidRPr="004463DD">
        <w:rPr>
          <w:b/>
          <w:bCs/>
        </w:rPr>
        <w:t>Stock Management</w:t>
      </w:r>
      <w:r w:rsidR="00780668">
        <w:t xml:space="preserve"> page appears.</w:t>
      </w:r>
    </w:p>
    <w:p w14:paraId="4F13E279" w14:textId="2C0B31BD" w:rsidR="009716E6" w:rsidRDefault="0098346D" w:rsidP="00DE0266">
      <w:pPr>
        <w:pStyle w:val="BodyText2"/>
        <w:ind w:left="284"/>
        <w:jc w:val="center"/>
      </w:pPr>
      <w:r>
        <w:rPr>
          <w:noProof/>
        </w:rPr>
        <mc:AlternateContent>
          <mc:Choice Requires="wps">
            <w:drawing>
              <wp:anchor distT="0" distB="0" distL="114300" distR="114300" simplePos="0" relativeHeight="251665408" behindDoc="0" locked="0" layoutInCell="1" allowOverlap="1" wp14:anchorId="1A373B00" wp14:editId="7B2958F5">
                <wp:simplePos x="0" y="0"/>
                <wp:positionH relativeFrom="column">
                  <wp:posOffset>4392930</wp:posOffset>
                </wp:positionH>
                <wp:positionV relativeFrom="paragraph">
                  <wp:posOffset>3810</wp:posOffset>
                </wp:positionV>
                <wp:extent cx="362585" cy="148590"/>
                <wp:effectExtent l="0" t="0" r="18415" b="22860"/>
                <wp:wrapNone/>
                <wp:docPr id="24" name="Rectangle 24"/>
                <wp:cNvGraphicFramePr/>
                <a:graphic xmlns:a="http://schemas.openxmlformats.org/drawingml/2006/main">
                  <a:graphicData uri="http://schemas.microsoft.com/office/word/2010/wordprocessingShape">
                    <wps:wsp>
                      <wps:cNvSpPr/>
                      <wps:spPr>
                        <a:xfrm>
                          <a:off x="0" y="0"/>
                          <a:ext cx="362585" cy="148590"/>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39548" id="Rectangle 24" o:spid="_x0000_s1026" style="position:absolute;margin-left:345.9pt;margin-top:.3pt;width:28.55pt;height:1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" filled="f" strokecolor="#ffc000 [3207]" strokeweight="2pt"/>
            </w:pict>
          </mc:Fallback>
        </mc:AlternateContent>
      </w:r>
      <w:r>
        <w:rPr>
          <w:noProof/>
        </w:rPr>
        <mc:AlternateContent>
          <mc:Choice Requires="wps">
            <w:drawing>
              <wp:anchor distT="0" distB="0" distL="114300" distR="114300" simplePos="0" relativeHeight="251794432" behindDoc="0" locked="0" layoutInCell="1" allowOverlap="1" wp14:anchorId="43BAF713" wp14:editId="0E10D122">
                <wp:simplePos x="0" y="0"/>
                <wp:positionH relativeFrom="column">
                  <wp:posOffset>679684</wp:posOffset>
                </wp:positionH>
                <wp:positionV relativeFrom="paragraph">
                  <wp:posOffset>134</wp:posOffset>
                </wp:positionV>
                <wp:extent cx="4084353" cy="1199147"/>
                <wp:effectExtent l="0" t="0" r="11430" b="20320"/>
                <wp:wrapNone/>
                <wp:docPr id="513" name="Rectangle 513"/>
                <wp:cNvGraphicFramePr/>
                <a:graphic xmlns:a="http://schemas.openxmlformats.org/drawingml/2006/main">
                  <a:graphicData uri="http://schemas.microsoft.com/office/word/2010/wordprocessingShape">
                    <wps:wsp>
                      <wps:cNvSpPr/>
                      <wps:spPr>
                        <a:xfrm>
                          <a:off x="0" y="0"/>
                          <a:ext cx="4084353" cy="11991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CBB00" id="Rectangle 513" o:spid="_x0000_s1026" style="position:absolute;margin-left:53.5pt;margin-top:0;width:321.6pt;height:94.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" filled="f" strokecolor="black [3213]" strokeweight="1pt"/>
            </w:pict>
          </mc:Fallback>
        </mc:AlternateContent>
      </w:r>
      <w:r w:rsidR="00A55F6A">
        <w:rPr>
          <w:noProof/>
        </w:rPr>
        <w:drawing>
          <wp:inline distT="0" distB="0" distL="0" distR="0" wp14:anchorId="2C18A8A4" wp14:editId="346770B5">
            <wp:extent cx="4104371" cy="120716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27375" cy="1213934"/>
                    </a:xfrm>
                    <a:prstGeom prst="rect">
                      <a:avLst/>
                    </a:prstGeom>
                  </pic:spPr>
                </pic:pic>
              </a:graphicData>
            </a:graphic>
          </wp:inline>
        </w:drawing>
      </w:r>
    </w:p>
    <w:p w14:paraId="6FC374B0" w14:textId="4A4374BF" w:rsidR="00DB7910" w:rsidRDefault="00DB7910" w:rsidP="007E53B8">
      <w:pPr>
        <w:pStyle w:val="FigureCaption"/>
      </w:pPr>
      <w:bookmarkStart w:id="214" w:name="_Toc73870109"/>
      <w:r>
        <w:t xml:space="preserve">Figure </w:t>
      </w:r>
      <w:r w:rsidR="00A14FF0">
        <w:t>3</w:t>
      </w:r>
      <w:r w:rsidR="005703E0">
        <w:t>2</w:t>
      </w:r>
      <w:r>
        <w:t>: Stock Management</w:t>
      </w:r>
      <w:bookmarkEnd w:id="214"/>
    </w:p>
    <w:p w14:paraId="3860657F" w14:textId="77777777" w:rsidR="00EE7A3F" w:rsidRDefault="00EE7A3F" w:rsidP="00DC39E0">
      <w:pPr>
        <w:pStyle w:val="BodyText2"/>
        <w:numPr>
          <w:ilvl w:val="0"/>
          <w:numId w:val="34"/>
        </w:numPr>
        <w:ind w:left="360"/>
      </w:pPr>
      <w:r>
        <w:t>Click</w:t>
      </w:r>
      <w:r w:rsidR="006A6E2C">
        <w:t xml:space="preserve"> </w:t>
      </w:r>
      <w:r w:rsidR="006A6E2C" w:rsidRPr="00DB7910">
        <w:rPr>
          <w:b/>
          <w:bCs/>
        </w:rPr>
        <w:t>Upload Stock</w:t>
      </w:r>
      <w:r w:rsidR="006A6E2C">
        <w:t>.</w:t>
      </w:r>
    </w:p>
    <w:p w14:paraId="65227FCB" w14:textId="77777777" w:rsidR="009716E6" w:rsidRDefault="009B71C4" w:rsidP="00A119B1">
      <w:pPr>
        <w:pStyle w:val="BodyText2"/>
        <w:ind w:left="360"/>
      </w:pPr>
      <w:r>
        <w:t xml:space="preserve">The </w:t>
      </w:r>
      <w:r w:rsidRPr="006A6E2C">
        <w:rPr>
          <w:b/>
          <w:bCs/>
        </w:rPr>
        <w:t>Upload Stock</w:t>
      </w:r>
      <w:r>
        <w:t xml:space="preserve"> </w:t>
      </w:r>
      <w:r w:rsidR="0081773C">
        <w:t xml:space="preserve">page </w:t>
      </w:r>
      <w:r>
        <w:t>appears.</w:t>
      </w:r>
    </w:p>
    <w:p w14:paraId="778D7399" w14:textId="2E7357E8" w:rsidR="007839B9" w:rsidRDefault="00E8075D" w:rsidP="00A119B1">
      <w:pPr>
        <w:pStyle w:val="BodyText2"/>
        <w:ind w:left="284"/>
        <w:jc w:val="center"/>
      </w:pPr>
      <w:r>
        <w:rPr>
          <w:noProof/>
        </w:rPr>
        <mc:AlternateContent>
          <mc:Choice Requires="wps">
            <w:drawing>
              <wp:anchor distT="0" distB="0" distL="114300" distR="114300" simplePos="0" relativeHeight="251793408" behindDoc="0" locked="0" layoutInCell="1" allowOverlap="1" wp14:anchorId="1A0018AE" wp14:editId="7B1EC606">
                <wp:simplePos x="0" y="0"/>
                <wp:positionH relativeFrom="column">
                  <wp:posOffset>655621</wp:posOffset>
                </wp:positionH>
                <wp:positionV relativeFrom="paragraph">
                  <wp:posOffset>1370</wp:posOffset>
                </wp:positionV>
                <wp:extent cx="4158916" cy="1801495"/>
                <wp:effectExtent l="0" t="0" r="13335" b="27305"/>
                <wp:wrapNone/>
                <wp:docPr id="512" name="Rectangle 512"/>
                <wp:cNvGraphicFramePr/>
                <a:graphic xmlns:a="http://schemas.openxmlformats.org/drawingml/2006/main">
                  <a:graphicData uri="http://schemas.microsoft.com/office/word/2010/wordprocessingShape">
                    <wps:wsp>
                      <wps:cNvSpPr/>
                      <wps:spPr>
                        <a:xfrm>
                          <a:off x="0" y="0"/>
                          <a:ext cx="4158916" cy="1801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1E6DA" id="Rectangle 512" o:spid="_x0000_s1026" style="position:absolute;margin-left:51.6pt;margin-top:.1pt;width:327.45pt;height:141.8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" filled="f" strokecolor="black [3213]" strokeweight="1pt"/>
            </w:pict>
          </mc:Fallback>
        </mc:AlternateContent>
      </w:r>
      <w:r w:rsidR="00A55F6A">
        <w:rPr>
          <w:noProof/>
        </w:rPr>
        <w:drawing>
          <wp:inline distT="0" distB="0" distL="0" distR="0" wp14:anchorId="53C99D04" wp14:editId="20EDB863">
            <wp:extent cx="4158916" cy="1802047"/>
            <wp:effectExtent l="0" t="0" r="0" b="825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6650" cy="1805398"/>
                    </a:xfrm>
                    <a:prstGeom prst="rect">
                      <a:avLst/>
                    </a:prstGeom>
                  </pic:spPr>
                </pic:pic>
              </a:graphicData>
            </a:graphic>
          </wp:inline>
        </w:drawing>
      </w:r>
    </w:p>
    <w:p w14:paraId="0898A128" w14:textId="506905DE" w:rsidR="00DB7910" w:rsidRDefault="00DB7910" w:rsidP="007E53B8">
      <w:pPr>
        <w:pStyle w:val="FigureCaption"/>
      </w:pPr>
      <w:bookmarkStart w:id="215" w:name="_Toc73870110"/>
      <w:r>
        <w:t xml:space="preserve">Figure </w:t>
      </w:r>
      <w:r w:rsidR="00A14FF0">
        <w:t>3</w:t>
      </w:r>
      <w:r w:rsidR="005703E0">
        <w:t>3</w:t>
      </w:r>
      <w:r>
        <w:t>: Upload Stock</w:t>
      </w:r>
      <w:bookmarkEnd w:id="215"/>
    </w:p>
    <w:p w14:paraId="039FB0A4" w14:textId="6C95AA89" w:rsidR="00780668" w:rsidRPr="00780668" w:rsidRDefault="00780668" w:rsidP="00DC39E0">
      <w:pPr>
        <w:pStyle w:val="BodyText2"/>
        <w:numPr>
          <w:ilvl w:val="0"/>
          <w:numId w:val="34"/>
        </w:numPr>
      </w:pPr>
      <w:r>
        <w:t>Enter the following information:</w:t>
      </w:r>
    </w:p>
    <w:p w14:paraId="626B36A6" w14:textId="63D0F33D" w:rsidR="00F15755" w:rsidRDefault="00D74C7A" w:rsidP="00780668">
      <w:pPr>
        <w:pStyle w:val="BodyText2"/>
        <w:numPr>
          <w:ilvl w:val="1"/>
          <w:numId w:val="34"/>
        </w:numPr>
      </w:pPr>
      <w:r w:rsidRPr="00EE7A3F">
        <w:rPr>
          <w:b/>
          <w:bCs/>
        </w:rPr>
        <w:t>Supplier ID</w:t>
      </w:r>
      <w:r>
        <w:t xml:space="preserve">: Enter the supplier </w:t>
      </w:r>
      <w:r w:rsidR="007E274A">
        <w:t>ID</w:t>
      </w:r>
      <w:r>
        <w:t xml:space="preserve">. </w:t>
      </w:r>
    </w:p>
    <w:p w14:paraId="461C6435" w14:textId="5430B192" w:rsidR="00D74C7A" w:rsidRDefault="008E15E0" w:rsidP="00780668">
      <w:pPr>
        <w:pStyle w:val="BodyText2"/>
        <w:numPr>
          <w:ilvl w:val="1"/>
          <w:numId w:val="34"/>
        </w:numPr>
      </w:pPr>
      <w:r w:rsidRPr="008E15E0">
        <w:rPr>
          <w:b/>
          <w:bCs/>
          <w:color w:val="FF0000"/>
        </w:rPr>
        <w:t>*</w:t>
      </w:r>
      <w:r w:rsidR="00D74C7A" w:rsidRPr="00E648E0">
        <w:rPr>
          <w:b/>
        </w:rPr>
        <w:t>Supplier Name</w:t>
      </w:r>
      <w:r w:rsidR="00D74C7A">
        <w:t xml:space="preserve">: Enter the </w:t>
      </w:r>
      <w:r w:rsidR="00920D1F">
        <w:t>supplier’s</w:t>
      </w:r>
      <w:r w:rsidR="00D74C7A">
        <w:t xml:space="preserve"> name.</w:t>
      </w:r>
      <w:r w:rsidR="007E274A">
        <w:t xml:space="preserve"> </w:t>
      </w:r>
    </w:p>
    <w:p w14:paraId="4A3D204B" w14:textId="53580860" w:rsidR="00D74C7A" w:rsidRDefault="008E15E0" w:rsidP="00780668">
      <w:pPr>
        <w:pStyle w:val="BodyText2"/>
        <w:numPr>
          <w:ilvl w:val="1"/>
          <w:numId w:val="34"/>
        </w:numPr>
      </w:pPr>
      <w:r w:rsidRPr="008E15E0">
        <w:rPr>
          <w:b/>
          <w:bCs/>
          <w:color w:val="FF0000"/>
        </w:rPr>
        <w:t>*</w:t>
      </w:r>
      <w:r w:rsidR="00B44AF7" w:rsidRPr="00046E22">
        <w:rPr>
          <w:b/>
          <w:bCs/>
        </w:rPr>
        <w:t xml:space="preserve">IMEI </w:t>
      </w:r>
      <w:r w:rsidR="00D74C7A" w:rsidRPr="005C3C28">
        <w:rPr>
          <w:b/>
          <w:bCs/>
        </w:rPr>
        <w:t>Quantity</w:t>
      </w:r>
      <w:r w:rsidR="00D74C7A" w:rsidRPr="005C3C28">
        <w:t xml:space="preserve">: Enter the total quantity of </w:t>
      </w:r>
      <w:r w:rsidR="0063650F" w:rsidRPr="005C3C28">
        <w:t>IMEI</w:t>
      </w:r>
      <w:r w:rsidR="00E648E0" w:rsidRPr="005C3C28">
        <w:t>s</w:t>
      </w:r>
      <w:r w:rsidR="00D74C7A" w:rsidRPr="005C3C28">
        <w:t>.</w:t>
      </w:r>
      <w:r w:rsidR="007E274A">
        <w:t xml:space="preserve"> </w:t>
      </w:r>
    </w:p>
    <w:p w14:paraId="480391C5" w14:textId="7E8E1ECC" w:rsidR="00B44AF7" w:rsidRDefault="00B44AF7" w:rsidP="00B44AF7">
      <w:pPr>
        <w:pStyle w:val="BodyText2"/>
        <w:numPr>
          <w:ilvl w:val="1"/>
          <w:numId w:val="34"/>
        </w:numPr>
      </w:pPr>
      <w:r w:rsidRPr="008E15E0">
        <w:rPr>
          <w:b/>
          <w:bCs/>
          <w:color w:val="FF0000"/>
        </w:rPr>
        <w:t>*</w:t>
      </w:r>
      <w:r w:rsidRPr="00046E22">
        <w:rPr>
          <w:b/>
          <w:bCs/>
        </w:rPr>
        <w:t xml:space="preserve">Device </w:t>
      </w:r>
      <w:r w:rsidRPr="005C3C28">
        <w:rPr>
          <w:b/>
          <w:bCs/>
        </w:rPr>
        <w:t>Quantity</w:t>
      </w:r>
      <w:r w:rsidRPr="005C3C28">
        <w:t xml:space="preserve">: Enter the total quantity of </w:t>
      </w:r>
      <w:r>
        <w:t xml:space="preserve">devices </w:t>
      </w:r>
    </w:p>
    <w:p w14:paraId="260CAB53" w14:textId="77777777" w:rsidR="00D74C7A" w:rsidRDefault="00D74C7A" w:rsidP="00780668">
      <w:pPr>
        <w:pStyle w:val="BodyText2"/>
        <w:numPr>
          <w:ilvl w:val="1"/>
          <w:numId w:val="34"/>
        </w:numPr>
      </w:pPr>
      <w:r w:rsidRPr="00EE7A3F">
        <w:rPr>
          <w:b/>
          <w:bCs/>
        </w:rPr>
        <w:lastRenderedPageBreak/>
        <w:t>Invoice</w:t>
      </w:r>
      <w:r>
        <w:t>: Enter the invoice number.</w:t>
      </w:r>
    </w:p>
    <w:p w14:paraId="4F154CF8" w14:textId="5D6F2607" w:rsidR="007C5C1E" w:rsidRDefault="008E15E0" w:rsidP="00780668">
      <w:pPr>
        <w:pStyle w:val="BodyText2"/>
        <w:numPr>
          <w:ilvl w:val="1"/>
          <w:numId w:val="34"/>
        </w:numPr>
      </w:pPr>
      <w:r w:rsidRPr="008E15E0">
        <w:rPr>
          <w:b/>
          <w:bCs/>
          <w:color w:val="FF0000"/>
        </w:rPr>
        <w:t>*</w:t>
      </w:r>
      <w:r w:rsidR="00D74C7A" w:rsidRPr="00EE7A3F">
        <w:rPr>
          <w:b/>
          <w:bCs/>
        </w:rPr>
        <w:t>Upload Bulk Stock</w:t>
      </w:r>
      <w:r w:rsidR="00D74C7A">
        <w:t>:</w:t>
      </w:r>
      <w:r w:rsidR="001A54CA">
        <w:t xml:space="preserve"> Enter the </w:t>
      </w:r>
      <w:r w:rsidR="0063650F">
        <w:t>IMEI</w:t>
      </w:r>
      <w:r w:rsidR="005C3C28">
        <w:t xml:space="preserve"> </w:t>
      </w:r>
      <w:r w:rsidR="001A54CA">
        <w:t xml:space="preserve">details in </w:t>
      </w:r>
      <w:r w:rsidR="008804F6">
        <w:t>a</w:t>
      </w:r>
      <w:r w:rsidR="001A54CA">
        <w:t xml:space="preserve"> file. </w:t>
      </w:r>
      <w:r w:rsidR="001A0E9E">
        <w:t xml:space="preserve">This is a </w:t>
      </w:r>
      <w:r w:rsidR="001A0E9E" w:rsidRPr="002460BA">
        <w:rPr>
          <w:b/>
          <w:bCs/>
        </w:rPr>
        <w:t>.csv</w:t>
      </w:r>
      <w:r w:rsidR="001A0E9E">
        <w:t xml:space="preserve"> file with </w:t>
      </w:r>
      <w:r w:rsidR="006B304F">
        <w:t>defined</w:t>
      </w:r>
      <w:r w:rsidR="001A0E9E">
        <w:t xml:space="preserve"> column names. You need to enter device information in this file.</w:t>
      </w:r>
      <w:r w:rsidR="008804F6">
        <w:t xml:space="preserve"> First,</w:t>
      </w:r>
      <w:r w:rsidR="001A54CA">
        <w:t xml:space="preserve"> download the file format</w:t>
      </w:r>
      <w:r w:rsidR="0063650F">
        <w:t>, if required</w:t>
      </w:r>
      <w:r w:rsidR="008804F6">
        <w:t xml:space="preserve">. </w:t>
      </w:r>
    </w:p>
    <w:p w14:paraId="7F369A4F" w14:textId="63F49112" w:rsidR="00D74C7A" w:rsidRDefault="00E8075D" w:rsidP="00DC39E0">
      <w:pPr>
        <w:pStyle w:val="BodyText2"/>
        <w:numPr>
          <w:ilvl w:val="1"/>
          <w:numId w:val="34"/>
        </w:numPr>
      </w:pPr>
      <w:r>
        <w:rPr>
          <w:noProof/>
        </w:rPr>
        <mc:AlternateContent>
          <mc:Choice Requires="wps">
            <w:drawing>
              <wp:anchor distT="0" distB="0" distL="114300" distR="114300" simplePos="0" relativeHeight="251792384" behindDoc="0" locked="0" layoutInCell="1" allowOverlap="1" wp14:anchorId="386E54CD" wp14:editId="53917B87">
                <wp:simplePos x="0" y="0"/>
                <wp:positionH relativeFrom="column">
                  <wp:posOffset>655621</wp:posOffset>
                </wp:positionH>
                <wp:positionV relativeFrom="paragraph">
                  <wp:posOffset>295943</wp:posOffset>
                </wp:positionV>
                <wp:extent cx="4403558" cy="585537"/>
                <wp:effectExtent l="0" t="0" r="16510" b="24130"/>
                <wp:wrapNone/>
                <wp:docPr id="223" name="Rectangle 223"/>
                <wp:cNvGraphicFramePr/>
                <a:graphic xmlns:a="http://schemas.openxmlformats.org/drawingml/2006/main">
                  <a:graphicData uri="http://schemas.microsoft.com/office/word/2010/wordprocessingShape">
                    <wps:wsp>
                      <wps:cNvSpPr/>
                      <wps:spPr>
                        <a:xfrm>
                          <a:off x="0" y="0"/>
                          <a:ext cx="4403558" cy="5855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E8BE44" id="Rectangle 223" o:spid="_x0000_s1026" style="position:absolute;margin-left:51.6pt;margin-top:23.3pt;width:346.75pt;height:46.1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" filled="f" strokecolor="black [3213]" strokeweight="1pt"/>
            </w:pict>
          </mc:Fallback>
        </mc:AlternateContent>
      </w:r>
      <w:r w:rsidR="008804F6">
        <w:t>C</w:t>
      </w:r>
      <w:r w:rsidR="001A54CA">
        <w:t xml:space="preserve">lick </w:t>
      </w:r>
      <w:r w:rsidR="001A54CA" w:rsidRPr="008A3C60">
        <w:rPr>
          <w:b/>
          <w:bCs/>
        </w:rPr>
        <w:t>Download Sample</w:t>
      </w:r>
      <w:r w:rsidR="001A54CA">
        <w:t xml:space="preserve"> </w:t>
      </w:r>
      <w:r w:rsidR="001A54CA" w:rsidRPr="008A3C60">
        <w:rPr>
          <w:b/>
          <w:bCs/>
        </w:rPr>
        <w:t>Format</w:t>
      </w:r>
      <w:r w:rsidR="001A54CA">
        <w:t>.</w:t>
      </w:r>
    </w:p>
    <w:p w14:paraId="6CCACF31" w14:textId="7CDD1EBA" w:rsidR="00B04A56" w:rsidRDefault="007D2827" w:rsidP="00DE0266">
      <w:pPr>
        <w:pStyle w:val="BodyText2"/>
        <w:ind w:left="426" w:firstLine="283"/>
        <w:jc w:val="center"/>
      </w:pPr>
      <w:r>
        <w:rPr>
          <w:noProof/>
        </w:rPr>
        <w:drawing>
          <wp:inline distT="0" distB="0" distL="0" distR="0" wp14:anchorId="49F0BBE2" wp14:editId="1EAEF944">
            <wp:extent cx="4411579" cy="594366"/>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8253" cy="600654"/>
                    </a:xfrm>
                    <a:prstGeom prst="rect">
                      <a:avLst/>
                    </a:prstGeom>
                  </pic:spPr>
                </pic:pic>
              </a:graphicData>
            </a:graphic>
          </wp:inline>
        </w:drawing>
      </w:r>
    </w:p>
    <w:p w14:paraId="3B7B8CCD" w14:textId="2D7CDF3E" w:rsidR="00145467" w:rsidRDefault="00145467" w:rsidP="007C5C1E">
      <w:pPr>
        <w:pStyle w:val="BodyText2"/>
        <w:ind w:left="432"/>
      </w:pPr>
      <w:r>
        <w:t>The file has the following columns:</w:t>
      </w:r>
    </w:p>
    <w:p w14:paraId="0DD57402" w14:textId="41B8F51A" w:rsidR="005B283F" w:rsidRPr="00A45B96" w:rsidRDefault="00274AEA" w:rsidP="00DC39E0">
      <w:pPr>
        <w:pStyle w:val="BodyText2"/>
        <w:numPr>
          <w:ilvl w:val="1"/>
          <w:numId w:val="36"/>
        </w:numPr>
      </w:pPr>
      <w:r w:rsidRPr="008E15E0">
        <w:rPr>
          <w:b/>
          <w:bCs/>
          <w:color w:val="FF0000"/>
        </w:rPr>
        <w:t>*</w:t>
      </w:r>
      <w:r w:rsidR="005B283F" w:rsidRPr="007F7176">
        <w:rPr>
          <w:b/>
          <w:bCs/>
        </w:rPr>
        <w:t>Device type</w:t>
      </w:r>
      <w:r w:rsidR="005B283F" w:rsidRPr="008A49D5">
        <w:t xml:space="preserve">: </w:t>
      </w:r>
      <w:r w:rsidR="005B283F">
        <w:t>Th</w:t>
      </w:r>
      <w:r w:rsidR="007F7176">
        <w:t>e</w:t>
      </w:r>
      <w:r w:rsidR="005B283F">
        <w:t xml:space="preserve"> device can be a h</w:t>
      </w:r>
      <w:r w:rsidR="005B283F" w:rsidRPr="008A49D5">
        <w:t>andheld</w:t>
      </w:r>
      <w:r w:rsidR="005B283F">
        <w:t xml:space="preserve"> phone</w:t>
      </w:r>
      <w:r w:rsidR="005B283F" w:rsidRPr="008A49D5">
        <w:t xml:space="preserve">, </w:t>
      </w:r>
      <w:r w:rsidR="005B283F">
        <w:t>m</w:t>
      </w:r>
      <w:r w:rsidR="005B283F" w:rsidRPr="008A49D5">
        <w:t xml:space="preserve">obile </w:t>
      </w:r>
      <w:r w:rsidR="005B283F">
        <w:t>phone, f</w:t>
      </w:r>
      <w:r w:rsidR="005B283F" w:rsidRPr="008A49D5">
        <w:t>eature phone</w:t>
      </w:r>
      <w:r w:rsidR="005B283F" w:rsidRPr="00EC2017">
        <w:t>, smart phone</w:t>
      </w:r>
      <w:r w:rsidR="005B283F" w:rsidRPr="00A45B96">
        <w:t>, Vehicle, Portable (include PDA), Module, Dongle, WLAN router, modem, connected computer, tablet, e- Book.</w:t>
      </w:r>
    </w:p>
    <w:p w14:paraId="50D03AE8" w14:textId="0C12BFC6" w:rsidR="005B283F" w:rsidRPr="006A6E2C" w:rsidRDefault="00274AEA" w:rsidP="00DC39E0">
      <w:pPr>
        <w:pStyle w:val="BodyText2"/>
        <w:numPr>
          <w:ilvl w:val="1"/>
          <w:numId w:val="36"/>
        </w:numPr>
      </w:pPr>
      <w:r w:rsidRPr="008E15E0">
        <w:rPr>
          <w:b/>
          <w:bCs/>
          <w:color w:val="FF0000"/>
        </w:rPr>
        <w:t>*</w:t>
      </w:r>
      <w:r w:rsidR="005B283F" w:rsidRPr="007F7176">
        <w:rPr>
          <w:b/>
          <w:bCs/>
        </w:rPr>
        <w:t>Device ID type</w:t>
      </w:r>
      <w:r w:rsidR="005B283F" w:rsidRPr="006A6E2C">
        <w:t xml:space="preserve">: </w:t>
      </w:r>
      <w:r w:rsidR="005B283F">
        <w:t xml:space="preserve">Type can be </w:t>
      </w:r>
      <w:r w:rsidR="005B283F" w:rsidRPr="006A6E2C">
        <w:t>IMEI</w:t>
      </w:r>
      <w:r w:rsidR="005B283F">
        <w:t xml:space="preserve"> (</w:t>
      </w:r>
      <w:r w:rsidR="005B283F" w:rsidRPr="006A6E2C">
        <w:t>International Mobile Equipment Identity</w:t>
      </w:r>
      <w:r w:rsidR="005B283F">
        <w:t xml:space="preserve">) </w:t>
      </w:r>
    </w:p>
    <w:p w14:paraId="5F70A960" w14:textId="69D0B53C" w:rsidR="005B283F" w:rsidRDefault="00274AEA" w:rsidP="00DC39E0">
      <w:pPr>
        <w:pStyle w:val="BodyText2"/>
        <w:numPr>
          <w:ilvl w:val="1"/>
          <w:numId w:val="36"/>
        </w:numPr>
      </w:pPr>
      <w:r w:rsidRPr="008E15E0">
        <w:rPr>
          <w:b/>
          <w:bCs/>
          <w:color w:val="FF0000"/>
        </w:rPr>
        <w:t>*</w:t>
      </w:r>
      <w:r w:rsidR="005B283F" w:rsidRPr="007F7176">
        <w:rPr>
          <w:b/>
          <w:bCs/>
        </w:rPr>
        <w:t>Multiple SIM Status</w:t>
      </w:r>
      <w:r w:rsidR="005B283F">
        <w:t xml:space="preserve">: </w:t>
      </w:r>
      <w:bookmarkStart w:id="216" w:name="_Hlk73676519"/>
      <w:r w:rsidR="00A3161B">
        <w:t xml:space="preserve">Number of </w:t>
      </w:r>
      <w:r w:rsidR="005B283F">
        <w:t>SIM</w:t>
      </w:r>
      <w:r w:rsidR="00A3161B">
        <w:t>s the device supports</w:t>
      </w:r>
      <w:r w:rsidR="001B4EF8">
        <w:t xml:space="preserve"> (</w:t>
      </w:r>
      <w:r w:rsidR="005707BD">
        <w:t>1/2/3/4</w:t>
      </w:r>
      <w:r w:rsidR="001B4EF8">
        <w:t>)</w:t>
      </w:r>
      <w:r w:rsidR="005B283F">
        <w:t xml:space="preserve">. </w:t>
      </w:r>
    </w:p>
    <w:bookmarkEnd w:id="216"/>
    <w:p w14:paraId="001EB294" w14:textId="282C535E" w:rsidR="005B283F" w:rsidRDefault="00274AEA" w:rsidP="00DC39E0">
      <w:pPr>
        <w:pStyle w:val="BodyText2"/>
        <w:numPr>
          <w:ilvl w:val="1"/>
          <w:numId w:val="36"/>
        </w:numPr>
      </w:pPr>
      <w:r w:rsidRPr="008E15E0">
        <w:rPr>
          <w:b/>
          <w:bCs/>
          <w:color w:val="FF0000"/>
        </w:rPr>
        <w:t>*</w:t>
      </w:r>
      <w:r w:rsidR="005B283F" w:rsidRPr="007F7176">
        <w:rPr>
          <w:b/>
          <w:bCs/>
        </w:rPr>
        <w:t>S/N of</w:t>
      </w:r>
      <w:r w:rsidR="005B283F">
        <w:t xml:space="preserve"> </w:t>
      </w:r>
      <w:r w:rsidR="005B283F" w:rsidRPr="007F7176">
        <w:rPr>
          <w:b/>
          <w:bCs/>
        </w:rPr>
        <w:t>Device</w:t>
      </w:r>
      <w:r w:rsidR="005B283F">
        <w:t>: Device serial number</w:t>
      </w:r>
    </w:p>
    <w:p w14:paraId="34B57E0E" w14:textId="003525F8" w:rsidR="005B283F" w:rsidRDefault="00274AEA" w:rsidP="00DC39E0">
      <w:pPr>
        <w:pStyle w:val="BodyText2"/>
        <w:numPr>
          <w:ilvl w:val="1"/>
          <w:numId w:val="36"/>
        </w:numPr>
      </w:pPr>
      <w:r w:rsidRPr="008E15E0">
        <w:rPr>
          <w:b/>
          <w:bCs/>
          <w:color w:val="FF0000"/>
        </w:rPr>
        <w:t>*</w:t>
      </w:r>
      <w:r w:rsidR="005B283F" w:rsidRPr="007F7176">
        <w:rPr>
          <w:b/>
          <w:bCs/>
        </w:rPr>
        <w:t>IMEI</w:t>
      </w:r>
      <w:r w:rsidR="005B283F">
        <w:t xml:space="preserve">: Value of IMEI </w:t>
      </w:r>
    </w:p>
    <w:p w14:paraId="31B1B1F6" w14:textId="77777777" w:rsidR="005B283F" w:rsidRPr="006A6E2C" w:rsidRDefault="005B283F" w:rsidP="00DC39E0">
      <w:pPr>
        <w:pStyle w:val="BodyText2"/>
        <w:numPr>
          <w:ilvl w:val="1"/>
          <w:numId w:val="36"/>
        </w:numPr>
      </w:pPr>
      <w:r w:rsidRPr="007D5B24">
        <w:rPr>
          <w:b/>
          <w:bCs/>
        </w:rPr>
        <w:t>Device launch</w:t>
      </w:r>
      <w:r w:rsidRPr="005D35FB">
        <w:t xml:space="preserve"> </w:t>
      </w:r>
      <w:r w:rsidRPr="006B304F">
        <w:rPr>
          <w:b/>
          <w:bCs/>
        </w:rPr>
        <w:t>date</w:t>
      </w:r>
      <w:r>
        <w:t xml:space="preserve">: </w:t>
      </w:r>
      <w:r w:rsidRPr="005D35FB">
        <w:t xml:space="preserve">Launch </w:t>
      </w:r>
      <w:r>
        <w:t>d</w:t>
      </w:r>
      <w:r w:rsidRPr="005D35FB">
        <w:t xml:space="preserve">ate or </w:t>
      </w:r>
      <w:r>
        <w:t>m</w:t>
      </w:r>
      <w:r w:rsidRPr="005D35FB">
        <w:t xml:space="preserve">anufacture </w:t>
      </w:r>
      <w:r>
        <w:t>d</w:t>
      </w:r>
      <w:r w:rsidRPr="005D35FB">
        <w:t>ate</w:t>
      </w:r>
      <w:r>
        <w:t xml:space="preserve"> of the device (</w:t>
      </w:r>
      <w:r w:rsidRPr="005D35FB">
        <w:t>in the format</w:t>
      </w:r>
      <w:r>
        <w:t>,</w:t>
      </w:r>
      <w:r w:rsidRPr="005D35FB">
        <w:t xml:space="preserve"> DDMMYYYY</w:t>
      </w:r>
      <w:r>
        <w:t>).</w:t>
      </w:r>
      <w:r w:rsidRPr="006A6E2C">
        <w:t xml:space="preserve"> </w:t>
      </w:r>
    </w:p>
    <w:p w14:paraId="0904E830" w14:textId="70BA1D34" w:rsidR="005B283F" w:rsidRDefault="005B283F" w:rsidP="00DC39E0">
      <w:pPr>
        <w:pStyle w:val="BodyText2"/>
        <w:numPr>
          <w:ilvl w:val="1"/>
          <w:numId w:val="36"/>
        </w:numPr>
      </w:pPr>
      <w:r w:rsidRPr="006B304F">
        <w:rPr>
          <w:b/>
          <w:bCs/>
        </w:rPr>
        <w:t>Device status</w:t>
      </w:r>
      <w:r>
        <w:t>: Whether the device is new or used</w:t>
      </w:r>
      <w:r w:rsidR="00274AEA">
        <w:t xml:space="preserve"> (New/Used)</w:t>
      </w:r>
    </w:p>
    <w:p w14:paraId="1C4C274C" w14:textId="77777777" w:rsidR="008804F6" w:rsidRDefault="008804F6" w:rsidP="00DC39E0">
      <w:pPr>
        <w:pStyle w:val="BodyText2"/>
        <w:numPr>
          <w:ilvl w:val="1"/>
          <w:numId w:val="34"/>
        </w:numPr>
      </w:pPr>
      <w:r>
        <w:t>Enter the required information in each column for each device.</w:t>
      </w:r>
    </w:p>
    <w:p w14:paraId="72DC4F68" w14:textId="45B3063C" w:rsidR="007D2827" w:rsidRDefault="007D2827" w:rsidP="00DE0266">
      <w:pPr>
        <w:pStyle w:val="BodyText2"/>
        <w:ind w:left="851"/>
        <w:jc w:val="center"/>
      </w:pPr>
      <w:r>
        <w:rPr>
          <w:noProof/>
        </w:rPr>
        <w:drawing>
          <wp:inline distT="0" distB="0" distL="0" distR="0" wp14:anchorId="00031321" wp14:editId="1101789C">
            <wp:extent cx="4492752" cy="1384090"/>
            <wp:effectExtent l="0" t="0" r="3175"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4409" cy="1390762"/>
                    </a:xfrm>
                    <a:prstGeom prst="rect">
                      <a:avLst/>
                    </a:prstGeom>
                  </pic:spPr>
                </pic:pic>
              </a:graphicData>
            </a:graphic>
          </wp:inline>
        </w:drawing>
      </w:r>
    </w:p>
    <w:p w14:paraId="10C18CCE" w14:textId="77777777" w:rsidR="001A54CA" w:rsidRDefault="001A0E9E" w:rsidP="00DC39E0">
      <w:pPr>
        <w:pStyle w:val="BodyText2"/>
        <w:numPr>
          <w:ilvl w:val="1"/>
          <w:numId w:val="34"/>
        </w:numPr>
      </w:pPr>
      <w:r>
        <w:t>After you enter the device details, s</w:t>
      </w:r>
      <w:r w:rsidR="001A54CA">
        <w:t>ave the file.</w:t>
      </w:r>
    </w:p>
    <w:p w14:paraId="6C436CF6" w14:textId="77777777" w:rsidR="001A54CA" w:rsidRDefault="001A54CA" w:rsidP="00780668">
      <w:pPr>
        <w:pStyle w:val="BodyText2"/>
        <w:numPr>
          <w:ilvl w:val="1"/>
          <w:numId w:val="34"/>
        </w:numPr>
      </w:pPr>
      <w:r>
        <w:t xml:space="preserve">Click </w:t>
      </w:r>
      <w:r w:rsidRPr="007C5C1E">
        <w:rPr>
          <w:b/>
          <w:bCs/>
        </w:rPr>
        <w:t>SELECT FILE</w:t>
      </w:r>
      <w:r>
        <w:t xml:space="preserve"> to upload the file</w:t>
      </w:r>
      <w:r w:rsidR="008A3C60">
        <w:t xml:space="preserve"> with all the details</w:t>
      </w:r>
      <w:r>
        <w:t>.</w:t>
      </w:r>
    </w:p>
    <w:p w14:paraId="71B8070F" w14:textId="5D734581" w:rsidR="001A54CA" w:rsidRDefault="001A54CA" w:rsidP="00DC39E0">
      <w:pPr>
        <w:pStyle w:val="BodyText2"/>
        <w:numPr>
          <w:ilvl w:val="0"/>
          <w:numId w:val="34"/>
        </w:numPr>
      </w:pPr>
      <w:r>
        <w:t xml:space="preserve">Click </w:t>
      </w:r>
      <w:r w:rsidRPr="007C5C1E">
        <w:rPr>
          <w:b/>
          <w:bCs/>
        </w:rPr>
        <w:t>SUBMIT</w:t>
      </w:r>
      <w:r>
        <w:t>.</w:t>
      </w:r>
      <w:r w:rsidR="007E333A">
        <w:t xml:space="preserve"> A unique transaction ID is assigned to the uploaded stock.</w:t>
      </w:r>
    </w:p>
    <w:p w14:paraId="39D1A85B" w14:textId="77777777" w:rsidR="00A55F6A" w:rsidRDefault="00A55F6A" w:rsidP="00A119B1">
      <w:pPr>
        <w:pStyle w:val="BodyText2"/>
        <w:ind w:left="360"/>
      </w:pPr>
    </w:p>
    <w:p w14:paraId="3BF3C7A8" w14:textId="2F86D037" w:rsidR="00C24A9A" w:rsidRDefault="00DD3033" w:rsidP="00A119B1">
      <w:pPr>
        <w:pStyle w:val="BodyText2"/>
        <w:ind w:left="360"/>
      </w:pPr>
      <w:r>
        <w:rPr>
          <w:noProof/>
        </w:rPr>
        <w:lastRenderedPageBreak/>
        <mc:AlternateContent>
          <mc:Choice Requires="wps">
            <w:drawing>
              <wp:anchor distT="0" distB="0" distL="114300" distR="114300" simplePos="0" relativeHeight="251791360" behindDoc="0" locked="0" layoutInCell="1" allowOverlap="1" wp14:anchorId="61EE8DBE" wp14:editId="5C60D600">
                <wp:simplePos x="0" y="0"/>
                <wp:positionH relativeFrom="column">
                  <wp:posOffset>619526</wp:posOffset>
                </wp:positionH>
                <wp:positionV relativeFrom="paragraph">
                  <wp:posOffset>296812</wp:posOffset>
                </wp:positionV>
                <wp:extent cx="4211053" cy="898358"/>
                <wp:effectExtent l="0" t="0" r="18415" b="16510"/>
                <wp:wrapNone/>
                <wp:docPr id="211" name="Rectangle 211"/>
                <wp:cNvGraphicFramePr/>
                <a:graphic xmlns:a="http://schemas.openxmlformats.org/drawingml/2006/main">
                  <a:graphicData uri="http://schemas.microsoft.com/office/word/2010/wordprocessingShape">
                    <wps:wsp>
                      <wps:cNvSpPr/>
                      <wps:spPr>
                        <a:xfrm>
                          <a:off x="0" y="0"/>
                          <a:ext cx="4211053" cy="8983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66ADF" id="Rectangle 211" o:spid="_x0000_s1026" style="position:absolute;margin-left:48.8pt;margin-top:23.35pt;width:331.6pt;height:70.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" filled="f" strokecolor="black [3213]" strokeweight="1pt"/>
            </w:pict>
          </mc:Fallback>
        </mc:AlternateContent>
      </w:r>
      <w:r w:rsidR="00C24A9A">
        <w:t xml:space="preserve">The uploaded stock appears </w:t>
      </w:r>
      <w:r w:rsidR="006B304F">
        <w:t xml:space="preserve">on top </w:t>
      </w:r>
      <w:r w:rsidR="00C24A9A">
        <w:t>o</w:t>
      </w:r>
      <w:r w:rsidR="006B304F">
        <w:t>f</w:t>
      </w:r>
      <w:r w:rsidR="00C24A9A">
        <w:t xml:space="preserve"> the </w:t>
      </w:r>
      <w:r w:rsidR="00DB7910" w:rsidRPr="00DB7910">
        <w:rPr>
          <w:b/>
          <w:bCs/>
        </w:rPr>
        <w:t>Stock Management</w:t>
      </w:r>
      <w:r w:rsidR="00DB7910">
        <w:t xml:space="preserve"> page</w:t>
      </w:r>
      <w:r w:rsidR="00C24A9A">
        <w:t>.</w:t>
      </w:r>
    </w:p>
    <w:p w14:paraId="123F3F97" w14:textId="04C04BAB" w:rsidR="00C24A9A" w:rsidRDefault="005D4B98" w:rsidP="00A119B1">
      <w:pPr>
        <w:pStyle w:val="BodyText2"/>
        <w:ind w:left="284"/>
        <w:jc w:val="center"/>
      </w:pPr>
      <w:r>
        <w:rPr>
          <w:noProof/>
        </w:rPr>
        <w:drawing>
          <wp:inline distT="0" distB="0" distL="0" distR="0" wp14:anchorId="60239F1C" wp14:editId="501E61FB">
            <wp:extent cx="4203032" cy="905020"/>
            <wp:effectExtent l="0" t="0" r="762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19777" cy="908626"/>
                    </a:xfrm>
                    <a:prstGeom prst="rect">
                      <a:avLst/>
                    </a:prstGeom>
                  </pic:spPr>
                </pic:pic>
              </a:graphicData>
            </a:graphic>
          </wp:inline>
        </w:drawing>
      </w:r>
    </w:p>
    <w:p w14:paraId="1F77493E" w14:textId="7DC0295F" w:rsidR="00EE7A3F" w:rsidRDefault="00DB7910" w:rsidP="007E53B8">
      <w:pPr>
        <w:pStyle w:val="FigureCaption"/>
      </w:pPr>
      <w:bookmarkStart w:id="217" w:name="_Toc73870111"/>
      <w:r>
        <w:t xml:space="preserve">Figure </w:t>
      </w:r>
      <w:r w:rsidR="00A14FF0">
        <w:t>3</w:t>
      </w:r>
      <w:r w:rsidR="005703E0">
        <w:t>4</w:t>
      </w:r>
      <w:r>
        <w:t>: Stock Management</w:t>
      </w:r>
      <w:bookmarkEnd w:id="217"/>
    </w:p>
    <w:p w14:paraId="3E418AA4" w14:textId="10DEDCF3" w:rsidR="00EE7A3F" w:rsidRDefault="00EE7A3F" w:rsidP="00EE7A3F">
      <w:pPr>
        <w:pStyle w:val="BodyText2"/>
        <w:ind w:left="360"/>
      </w:pPr>
      <w:r>
        <w:t xml:space="preserve">For each stock uploaded, the following columns are seen on the </w:t>
      </w:r>
      <w:r w:rsidRPr="00DB7910">
        <w:rPr>
          <w:b/>
          <w:bCs/>
        </w:rPr>
        <w:t>Stock Management</w:t>
      </w:r>
      <w:r>
        <w:t xml:space="preserve"> page.</w:t>
      </w:r>
    </w:p>
    <w:tbl>
      <w:tblPr>
        <w:tblW w:w="0" w:type="auto"/>
        <w:jc w:val="cente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Look w:val="01E0" w:firstRow="1" w:lastRow="1" w:firstColumn="1" w:lastColumn="1" w:noHBand="0" w:noVBand="0"/>
      </w:tblPr>
      <w:tblGrid>
        <w:gridCol w:w="2547"/>
        <w:gridCol w:w="4979"/>
      </w:tblGrid>
      <w:tr w:rsidR="00C24A9A" w:rsidRPr="003D50EC" w14:paraId="0534BF5C" w14:textId="77777777" w:rsidTr="00DF1689">
        <w:trPr>
          <w:trHeight w:val="293"/>
          <w:tblHeader/>
          <w:jc w:val="center"/>
        </w:trPr>
        <w:tc>
          <w:tcPr>
            <w:tcW w:w="2547" w:type="dxa"/>
            <w:shd w:val="clear" w:color="auto" w:fill="5B9BD5" w:themeFill="accent1"/>
          </w:tcPr>
          <w:p w14:paraId="73709B7A" w14:textId="77777777" w:rsidR="00C24A9A" w:rsidRPr="0001372C" w:rsidRDefault="00C24A9A" w:rsidP="00DF1689">
            <w:pPr>
              <w:pStyle w:val="BodyText2"/>
              <w:rPr>
                <w:b/>
                <w:bCs/>
                <w:color w:val="FFFFFF" w:themeColor="background1"/>
              </w:rPr>
            </w:pPr>
            <w:r w:rsidRPr="0001372C">
              <w:rPr>
                <w:b/>
                <w:bCs/>
                <w:color w:val="FFFFFF" w:themeColor="background1"/>
              </w:rPr>
              <w:t>Column</w:t>
            </w:r>
          </w:p>
        </w:tc>
        <w:tc>
          <w:tcPr>
            <w:tcW w:w="4979" w:type="dxa"/>
            <w:shd w:val="clear" w:color="auto" w:fill="5B9BD5" w:themeFill="accent1"/>
          </w:tcPr>
          <w:p w14:paraId="420998B9" w14:textId="77777777" w:rsidR="00C24A9A" w:rsidRPr="0001372C" w:rsidRDefault="00C24A9A" w:rsidP="00DF1689">
            <w:pPr>
              <w:pStyle w:val="BodyText2"/>
              <w:rPr>
                <w:b/>
                <w:bCs/>
                <w:color w:val="FFFFFF" w:themeColor="background1"/>
              </w:rPr>
            </w:pPr>
            <w:r w:rsidRPr="0001372C">
              <w:rPr>
                <w:b/>
                <w:bCs/>
                <w:color w:val="FFFFFF" w:themeColor="background1"/>
                <w:lang w:val="fr-FR"/>
              </w:rPr>
              <w:t>Description</w:t>
            </w:r>
          </w:p>
        </w:tc>
      </w:tr>
      <w:tr w:rsidR="00C24A9A" w:rsidRPr="003D50EC" w14:paraId="1739B335" w14:textId="77777777" w:rsidTr="00DF1689">
        <w:trPr>
          <w:trHeight w:val="377"/>
          <w:jc w:val="center"/>
        </w:trPr>
        <w:tc>
          <w:tcPr>
            <w:tcW w:w="2547" w:type="dxa"/>
            <w:shd w:val="clear" w:color="auto" w:fill="auto"/>
          </w:tcPr>
          <w:p w14:paraId="539DF135" w14:textId="77777777" w:rsidR="00C24A9A" w:rsidRPr="00B708C5" w:rsidRDefault="00C24A9A" w:rsidP="00DF1689">
            <w:pPr>
              <w:pStyle w:val="ListBullet1"/>
              <w:numPr>
                <w:ilvl w:val="0"/>
                <w:numId w:val="0"/>
              </w:numPr>
            </w:pPr>
            <w:r>
              <w:t>Date</w:t>
            </w:r>
            <w:r w:rsidRPr="00B708C5">
              <w:t xml:space="preserve"> </w:t>
            </w:r>
          </w:p>
        </w:tc>
        <w:tc>
          <w:tcPr>
            <w:tcW w:w="4979" w:type="dxa"/>
            <w:shd w:val="clear" w:color="auto" w:fill="auto"/>
          </w:tcPr>
          <w:p w14:paraId="6D3B4E5A" w14:textId="07E56B77" w:rsidR="00C24A9A" w:rsidRPr="00B708C5" w:rsidRDefault="00C24A9A" w:rsidP="0063650F">
            <w:pPr>
              <w:pStyle w:val="BodyText2"/>
              <w:rPr>
                <w:rFonts w:ascii="Arial Unicode MS" w:hAnsi="Arial Unicode MS" w:cs="Arial Unicode MS"/>
                <w:sz w:val="18"/>
              </w:rPr>
            </w:pPr>
            <w:r>
              <w:t xml:space="preserve">Date of </w:t>
            </w:r>
            <w:r w:rsidR="0063650F">
              <w:t xml:space="preserve">uploading </w:t>
            </w:r>
            <w:r>
              <w:t xml:space="preserve">the </w:t>
            </w:r>
            <w:r w:rsidR="008804F6">
              <w:t>stock</w:t>
            </w:r>
            <w:r>
              <w:t xml:space="preserve"> in the system.</w:t>
            </w:r>
          </w:p>
        </w:tc>
      </w:tr>
      <w:tr w:rsidR="00C24A9A" w:rsidRPr="003D50EC" w14:paraId="1F8B8453" w14:textId="77777777" w:rsidTr="00DF1689">
        <w:trPr>
          <w:trHeight w:val="377"/>
          <w:jc w:val="center"/>
        </w:trPr>
        <w:tc>
          <w:tcPr>
            <w:tcW w:w="2547" w:type="dxa"/>
            <w:shd w:val="clear" w:color="auto" w:fill="auto"/>
          </w:tcPr>
          <w:p w14:paraId="1B9CA9EF" w14:textId="77777777" w:rsidR="00C24A9A" w:rsidRDefault="00C24A9A" w:rsidP="00DF1689">
            <w:pPr>
              <w:pStyle w:val="ListBullet1"/>
              <w:numPr>
                <w:ilvl w:val="0"/>
                <w:numId w:val="0"/>
              </w:numPr>
            </w:pPr>
            <w:r>
              <w:t>Transaction ID</w:t>
            </w:r>
          </w:p>
        </w:tc>
        <w:tc>
          <w:tcPr>
            <w:tcW w:w="4979" w:type="dxa"/>
            <w:shd w:val="clear" w:color="auto" w:fill="auto"/>
          </w:tcPr>
          <w:p w14:paraId="642FF9B5" w14:textId="77777777" w:rsidR="00C24A9A" w:rsidRDefault="00C24A9A" w:rsidP="00DF1689">
            <w:pPr>
              <w:pStyle w:val="BodyText2"/>
            </w:pPr>
            <w:r>
              <w:t xml:space="preserve">This is an automatically generated ID </w:t>
            </w:r>
            <w:r w:rsidR="008804F6">
              <w:t>that helps in identifying and tracking stock</w:t>
            </w:r>
            <w:r>
              <w:t>.</w:t>
            </w:r>
          </w:p>
        </w:tc>
      </w:tr>
      <w:tr w:rsidR="00C24A9A" w:rsidRPr="003D50EC" w14:paraId="6607FF5F" w14:textId="77777777" w:rsidTr="00DF1689">
        <w:trPr>
          <w:trHeight w:val="377"/>
          <w:jc w:val="center"/>
        </w:trPr>
        <w:tc>
          <w:tcPr>
            <w:tcW w:w="2547" w:type="dxa"/>
            <w:shd w:val="clear" w:color="auto" w:fill="auto"/>
          </w:tcPr>
          <w:p w14:paraId="46602963" w14:textId="77777777" w:rsidR="00C24A9A" w:rsidRPr="00B708C5" w:rsidRDefault="00C24A9A" w:rsidP="00DF1689">
            <w:pPr>
              <w:pStyle w:val="BodyText2"/>
            </w:pPr>
            <w:r>
              <w:t>Supplier Name</w:t>
            </w:r>
          </w:p>
        </w:tc>
        <w:tc>
          <w:tcPr>
            <w:tcW w:w="4979" w:type="dxa"/>
            <w:shd w:val="clear" w:color="auto" w:fill="auto"/>
          </w:tcPr>
          <w:p w14:paraId="72208E82" w14:textId="77777777" w:rsidR="00C24A9A" w:rsidRPr="00B708C5" w:rsidRDefault="00C24A9A" w:rsidP="00DF1689">
            <w:pPr>
              <w:pStyle w:val="BodyText2"/>
              <w:rPr>
                <w:rFonts w:ascii="Arial Unicode MS" w:hAnsi="Arial Unicode MS" w:cs="Arial Unicode MS"/>
                <w:sz w:val="18"/>
              </w:rPr>
            </w:pPr>
            <w:r>
              <w:t xml:space="preserve">This is the name of the supplier of the </w:t>
            </w:r>
            <w:r w:rsidR="00EE7A3F">
              <w:t>stock</w:t>
            </w:r>
            <w:r>
              <w:t>.</w:t>
            </w:r>
          </w:p>
        </w:tc>
      </w:tr>
      <w:tr w:rsidR="00C24A9A" w:rsidRPr="003D50EC" w14:paraId="6952D5A9" w14:textId="77777777" w:rsidTr="00DF1689">
        <w:trPr>
          <w:trHeight w:val="377"/>
          <w:jc w:val="center"/>
        </w:trPr>
        <w:tc>
          <w:tcPr>
            <w:tcW w:w="2547" w:type="dxa"/>
            <w:shd w:val="clear" w:color="auto" w:fill="auto"/>
          </w:tcPr>
          <w:p w14:paraId="5BDCB9F3" w14:textId="77777777" w:rsidR="00C24A9A" w:rsidRDefault="00C24A9A" w:rsidP="00DF1689">
            <w:pPr>
              <w:pStyle w:val="BodyText2"/>
            </w:pPr>
            <w:r>
              <w:t>File Name</w:t>
            </w:r>
          </w:p>
        </w:tc>
        <w:tc>
          <w:tcPr>
            <w:tcW w:w="4979" w:type="dxa"/>
            <w:shd w:val="clear" w:color="auto" w:fill="auto"/>
          </w:tcPr>
          <w:p w14:paraId="3DD68255" w14:textId="77777777" w:rsidR="00C24A9A" w:rsidRDefault="008804F6" w:rsidP="00DF1689">
            <w:pPr>
              <w:pStyle w:val="BodyText2"/>
            </w:pPr>
            <w:r>
              <w:t>Name of the stock file.</w:t>
            </w:r>
          </w:p>
        </w:tc>
      </w:tr>
      <w:tr w:rsidR="00C24A9A" w:rsidRPr="003D50EC" w14:paraId="35AC5139" w14:textId="77777777" w:rsidTr="00DF1689">
        <w:trPr>
          <w:trHeight w:val="377"/>
          <w:jc w:val="center"/>
        </w:trPr>
        <w:tc>
          <w:tcPr>
            <w:tcW w:w="2547" w:type="dxa"/>
            <w:shd w:val="clear" w:color="auto" w:fill="auto"/>
          </w:tcPr>
          <w:p w14:paraId="29DBABFB" w14:textId="77777777" w:rsidR="00C24A9A" w:rsidRPr="003D50EC" w:rsidRDefault="000444D1" w:rsidP="00DF1689">
            <w:pPr>
              <w:pStyle w:val="BodyText2"/>
            </w:pPr>
            <w:r w:rsidRPr="00B748D2">
              <w:t xml:space="preserve">Stock </w:t>
            </w:r>
            <w:r w:rsidR="00C24A9A" w:rsidRPr="00B748D2">
              <w:t>Status</w:t>
            </w:r>
          </w:p>
        </w:tc>
        <w:tc>
          <w:tcPr>
            <w:tcW w:w="4979" w:type="dxa"/>
            <w:shd w:val="clear" w:color="auto" w:fill="auto"/>
          </w:tcPr>
          <w:p w14:paraId="6B619220" w14:textId="77777777" w:rsidR="00C24A9A" w:rsidRDefault="00C24A9A" w:rsidP="00DF1689">
            <w:pPr>
              <w:pStyle w:val="BodyText2"/>
            </w:pPr>
            <w:r>
              <w:t xml:space="preserve">The </w:t>
            </w:r>
            <w:r w:rsidR="007E333A">
              <w:t>uploaded stock</w:t>
            </w:r>
            <w:r>
              <w:t xml:space="preserve"> goes through different status modes. </w:t>
            </w:r>
          </w:p>
          <w:p w14:paraId="192FBC94" w14:textId="73B7E42A" w:rsidR="00C24A9A" w:rsidRDefault="00865F6C" w:rsidP="00DC39E0">
            <w:pPr>
              <w:pStyle w:val="BodyText2"/>
              <w:numPr>
                <w:ilvl w:val="0"/>
                <w:numId w:val="20"/>
              </w:numPr>
              <w:jc w:val="left"/>
            </w:pPr>
            <w:r>
              <w:t>New</w:t>
            </w:r>
            <w:r w:rsidR="00C24A9A">
              <w:t xml:space="preserve">: When </w:t>
            </w:r>
            <w:r w:rsidR="007E333A">
              <w:t>the stock is uploaded,</w:t>
            </w:r>
            <w:r w:rsidR="00C24A9A">
              <w:t xml:space="preserve"> its status is </w:t>
            </w:r>
            <w:r w:rsidRPr="003C68FE">
              <w:rPr>
                <w:b/>
                <w:bCs/>
              </w:rPr>
              <w:t>New</w:t>
            </w:r>
            <w:r w:rsidR="00C24A9A">
              <w:t>.</w:t>
            </w:r>
          </w:p>
          <w:p w14:paraId="6FC14EEA" w14:textId="694A08CD" w:rsidR="00C24A9A" w:rsidRDefault="00C24A9A" w:rsidP="00E53832">
            <w:pPr>
              <w:pStyle w:val="BodyText2"/>
              <w:numPr>
                <w:ilvl w:val="0"/>
                <w:numId w:val="20"/>
              </w:numPr>
              <w:jc w:val="left"/>
            </w:pPr>
            <w:r>
              <w:t xml:space="preserve">Processing: The </w:t>
            </w:r>
            <w:r w:rsidR="007E333A">
              <w:t>stock is processed and validated</w:t>
            </w:r>
            <w:r>
              <w:t>.</w:t>
            </w:r>
            <w:r w:rsidR="007E333A">
              <w:t xml:space="preserve"> The status changes to </w:t>
            </w:r>
            <w:r w:rsidR="007E333A" w:rsidRPr="0030118C">
              <w:rPr>
                <w:b/>
                <w:bCs/>
              </w:rPr>
              <w:t>Processing</w:t>
            </w:r>
            <w:r w:rsidR="007E333A">
              <w:t>.</w:t>
            </w:r>
          </w:p>
          <w:p w14:paraId="65FD4830" w14:textId="09A4C874" w:rsidR="00C24A9A" w:rsidRPr="00923F72" w:rsidRDefault="00DD395E" w:rsidP="00E40E9F">
            <w:pPr>
              <w:pStyle w:val="BodyText2"/>
              <w:numPr>
                <w:ilvl w:val="0"/>
                <w:numId w:val="20"/>
              </w:numPr>
              <w:jc w:val="left"/>
              <w:rPr>
                <w:rFonts w:ascii="Arial Unicode MS" w:hAnsi="Arial Unicode MS"/>
                <w:sz w:val="18"/>
              </w:rPr>
            </w:pPr>
            <w:r>
              <w:t>Rejected by System If the stock does not have valid information, an error file is generated. The importer can view the file and fix the errors in the consignment.</w:t>
            </w:r>
          </w:p>
          <w:p w14:paraId="40C749E8" w14:textId="7730F914" w:rsidR="007C5C1E" w:rsidRDefault="007C5C1E" w:rsidP="00DC39E0">
            <w:pPr>
              <w:pStyle w:val="BodyText2"/>
              <w:numPr>
                <w:ilvl w:val="0"/>
                <w:numId w:val="20"/>
              </w:numPr>
              <w:jc w:val="left"/>
            </w:pPr>
            <w:r>
              <w:t>Approval</w:t>
            </w:r>
            <w:r w:rsidR="00865F6C">
              <w:t xml:space="preserve"> Pending</w:t>
            </w:r>
            <w:r>
              <w:t xml:space="preserve"> </w:t>
            </w:r>
            <w:r w:rsidR="00865F6C">
              <w:t>by CEIR Admin</w:t>
            </w:r>
            <w:r>
              <w:t>: The uploaded</w:t>
            </w:r>
            <w:r w:rsidR="008124E8">
              <w:t xml:space="preserve"> stock</w:t>
            </w:r>
            <w:r>
              <w:t xml:space="preserve"> is available for review by the CEIR </w:t>
            </w:r>
            <w:r w:rsidR="00B44AF7">
              <w:t>Admin</w:t>
            </w:r>
            <w:r>
              <w:t>.</w:t>
            </w:r>
          </w:p>
          <w:p w14:paraId="7AF9B73F" w14:textId="2CD05DEB" w:rsidR="00865F6C" w:rsidRDefault="00865F6C" w:rsidP="00DC39E0">
            <w:pPr>
              <w:pStyle w:val="BodyText2"/>
              <w:numPr>
                <w:ilvl w:val="0"/>
                <w:numId w:val="20"/>
              </w:numPr>
              <w:jc w:val="left"/>
            </w:pPr>
            <w:r>
              <w:t>Approved by CEIR Admin</w:t>
            </w:r>
            <w:r w:rsidR="00505D26">
              <w:t xml:space="preserve">: The stock is approved by the CEIR </w:t>
            </w:r>
            <w:r w:rsidR="00B44AF7">
              <w:t>Admin</w:t>
            </w:r>
            <w:r w:rsidR="00505D26">
              <w:t>.</w:t>
            </w:r>
          </w:p>
          <w:p w14:paraId="5962E9A1" w14:textId="50AFB858" w:rsidR="003C68FE" w:rsidRPr="00923F72" w:rsidRDefault="003C68FE" w:rsidP="003C68FE">
            <w:pPr>
              <w:pStyle w:val="BodyText2"/>
              <w:numPr>
                <w:ilvl w:val="0"/>
                <w:numId w:val="20"/>
              </w:numPr>
              <w:jc w:val="left"/>
              <w:rPr>
                <w:rFonts w:ascii="Arial Unicode MS" w:hAnsi="Arial Unicode MS"/>
                <w:sz w:val="18"/>
              </w:rPr>
            </w:pPr>
            <w:r w:rsidRPr="00923F72">
              <w:lastRenderedPageBreak/>
              <w:t xml:space="preserve">Rejected by CEIR Admin: The CEIR </w:t>
            </w:r>
            <w:r w:rsidR="00B44AF7">
              <w:t>Admin</w:t>
            </w:r>
            <w:r w:rsidRPr="00923F72">
              <w:t xml:space="preserve"> reviews the details and rejects the stock if there is a problem. </w:t>
            </w:r>
          </w:p>
          <w:p w14:paraId="43D07B44" w14:textId="1CCF5DFF" w:rsidR="003C68FE" w:rsidRPr="001267E7" w:rsidRDefault="00865F6C" w:rsidP="003C68FE">
            <w:pPr>
              <w:pStyle w:val="BodyText2"/>
              <w:numPr>
                <w:ilvl w:val="0"/>
                <w:numId w:val="20"/>
              </w:numPr>
              <w:jc w:val="left"/>
            </w:pPr>
            <w:r w:rsidRPr="001267E7">
              <w:t>Withdrawn by User</w:t>
            </w:r>
            <w:r w:rsidR="008124E8" w:rsidRPr="001267E7">
              <w:t xml:space="preserve">: </w:t>
            </w:r>
            <w:r w:rsidR="001267E7" w:rsidRPr="001267E7">
              <w:t>The user withdraw</w:t>
            </w:r>
            <w:r w:rsidR="00505D26">
              <w:t>s</w:t>
            </w:r>
            <w:r w:rsidR="001267E7" w:rsidRPr="001267E7">
              <w:t xml:space="preserve"> stock if there is any problem.</w:t>
            </w:r>
          </w:p>
          <w:p w14:paraId="7F212599" w14:textId="003FD5C0" w:rsidR="00865F6C" w:rsidRPr="003D50EC" w:rsidRDefault="00865F6C" w:rsidP="003C68FE">
            <w:pPr>
              <w:pStyle w:val="BodyText2"/>
              <w:numPr>
                <w:ilvl w:val="0"/>
                <w:numId w:val="20"/>
              </w:numPr>
              <w:jc w:val="left"/>
              <w:rPr>
                <w:rFonts w:ascii="Arial Unicode MS" w:hAnsi="Arial Unicode MS"/>
                <w:sz w:val="18"/>
              </w:rPr>
            </w:pPr>
            <w:r w:rsidRPr="001267E7">
              <w:t>Withdrawn by CEIR Admin</w:t>
            </w:r>
            <w:r w:rsidR="001267E7" w:rsidRPr="001267E7">
              <w:t xml:space="preserve">: The CEIR </w:t>
            </w:r>
            <w:r w:rsidR="00B44AF7">
              <w:t>Admin</w:t>
            </w:r>
            <w:r w:rsidR="001267E7" w:rsidRPr="001267E7">
              <w:t xml:space="preserve"> can withdraw stock.</w:t>
            </w:r>
          </w:p>
        </w:tc>
      </w:tr>
      <w:tr w:rsidR="00C24A9A" w:rsidRPr="003D50EC" w14:paraId="1FDB3C9C" w14:textId="77777777" w:rsidTr="00DF1689">
        <w:trPr>
          <w:trHeight w:val="377"/>
          <w:jc w:val="center"/>
        </w:trPr>
        <w:tc>
          <w:tcPr>
            <w:tcW w:w="2547" w:type="dxa"/>
            <w:shd w:val="clear" w:color="auto" w:fill="auto"/>
          </w:tcPr>
          <w:p w14:paraId="2EB4CE40" w14:textId="7B59B7D7" w:rsidR="00C24A9A" w:rsidRPr="003D50EC" w:rsidRDefault="00A2162C" w:rsidP="00DF1689">
            <w:pPr>
              <w:pStyle w:val="BodyText2"/>
              <w:rPr>
                <w:rFonts w:ascii="Arial Unicode MS" w:hAnsi="Arial Unicode MS"/>
                <w:sz w:val="18"/>
              </w:rPr>
            </w:pPr>
            <w:r>
              <w:lastRenderedPageBreak/>
              <w:t xml:space="preserve">IMEI </w:t>
            </w:r>
            <w:r w:rsidR="00C24A9A">
              <w:t>Quantity</w:t>
            </w:r>
          </w:p>
        </w:tc>
        <w:tc>
          <w:tcPr>
            <w:tcW w:w="4979" w:type="dxa"/>
            <w:shd w:val="clear" w:color="auto" w:fill="auto"/>
          </w:tcPr>
          <w:p w14:paraId="69593F38" w14:textId="28AB4015" w:rsidR="00C24A9A" w:rsidRPr="003D50EC" w:rsidRDefault="00C24A9A" w:rsidP="00DF1689">
            <w:pPr>
              <w:pStyle w:val="BodyText2"/>
              <w:rPr>
                <w:rFonts w:ascii="Arial Unicode MS" w:hAnsi="Arial Unicode MS"/>
                <w:noProof/>
                <w:sz w:val="18"/>
                <w:lang w:val="en-IN" w:eastAsia="en-IN"/>
              </w:rPr>
            </w:pPr>
            <w:r>
              <w:t xml:space="preserve">This is the number of </w:t>
            </w:r>
            <w:r w:rsidR="005659A3">
              <w:t>IMEIs</w:t>
            </w:r>
            <w:r>
              <w:t xml:space="preserve"> in the </w:t>
            </w:r>
            <w:r w:rsidR="008804F6">
              <w:t>stock</w:t>
            </w:r>
            <w:r>
              <w:t>.</w:t>
            </w:r>
          </w:p>
        </w:tc>
      </w:tr>
      <w:tr w:rsidR="00A2162C" w:rsidRPr="003D50EC" w14:paraId="1EE04D10" w14:textId="77777777" w:rsidTr="00DF1689">
        <w:trPr>
          <w:trHeight w:val="377"/>
          <w:jc w:val="center"/>
        </w:trPr>
        <w:tc>
          <w:tcPr>
            <w:tcW w:w="2547" w:type="dxa"/>
            <w:shd w:val="clear" w:color="auto" w:fill="auto"/>
          </w:tcPr>
          <w:p w14:paraId="188BBEA0" w14:textId="606F8A81" w:rsidR="00A2162C" w:rsidRDefault="00A2162C" w:rsidP="00DF1689">
            <w:pPr>
              <w:pStyle w:val="BodyText2"/>
            </w:pPr>
            <w:r>
              <w:t>Device Quantity</w:t>
            </w:r>
          </w:p>
        </w:tc>
        <w:tc>
          <w:tcPr>
            <w:tcW w:w="4979" w:type="dxa"/>
            <w:shd w:val="clear" w:color="auto" w:fill="auto"/>
          </w:tcPr>
          <w:p w14:paraId="441CC5E2" w14:textId="370A56DD" w:rsidR="00A2162C" w:rsidRDefault="00A2162C" w:rsidP="00DF1689">
            <w:pPr>
              <w:pStyle w:val="BodyText2"/>
            </w:pPr>
            <w:r>
              <w:t>This is the number of unique devices</w:t>
            </w:r>
          </w:p>
        </w:tc>
      </w:tr>
      <w:tr w:rsidR="00C24A9A" w:rsidRPr="003D50EC" w14:paraId="68D63DD1" w14:textId="77777777" w:rsidTr="00DF1689">
        <w:trPr>
          <w:trHeight w:val="377"/>
          <w:jc w:val="center"/>
        </w:trPr>
        <w:tc>
          <w:tcPr>
            <w:tcW w:w="2547" w:type="dxa"/>
            <w:shd w:val="clear" w:color="auto" w:fill="auto"/>
          </w:tcPr>
          <w:p w14:paraId="38B0EA6A" w14:textId="77777777" w:rsidR="00C24A9A" w:rsidRDefault="00C24A9A" w:rsidP="00DF1689">
            <w:pPr>
              <w:pStyle w:val="BodyText2"/>
            </w:pPr>
            <w:r>
              <w:t>Action</w:t>
            </w:r>
          </w:p>
        </w:tc>
        <w:tc>
          <w:tcPr>
            <w:tcW w:w="4979" w:type="dxa"/>
            <w:shd w:val="clear" w:color="auto" w:fill="auto"/>
          </w:tcPr>
          <w:p w14:paraId="761DB1C2" w14:textId="77777777" w:rsidR="00C24A9A" w:rsidRDefault="00C24A9A" w:rsidP="00DF1689">
            <w:pPr>
              <w:pStyle w:val="BodyText2"/>
            </w:pPr>
            <w:r>
              <w:t xml:space="preserve">This displays different actions that can be performed on the </w:t>
            </w:r>
            <w:r w:rsidR="00145467">
              <w:t>stock</w:t>
            </w:r>
            <w:r>
              <w:t>.</w:t>
            </w:r>
          </w:p>
          <w:p w14:paraId="6C3943BA" w14:textId="28E4FCF4" w:rsidR="00C24A9A" w:rsidRDefault="005659A3" w:rsidP="00DC39E0">
            <w:pPr>
              <w:pStyle w:val="BodyText2"/>
              <w:numPr>
                <w:ilvl w:val="0"/>
                <w:numId w:val="25"/>
              </w:numPr>
            </w:pPr>
            <w:r>
              <w:t>Error</w:t>
            </w:r>
            <w:r w:rsidR="00C24A9A">
              <w:t xml:space="preserve"> </w:t>
            </w:r>
            <w:r w:rsidR="009F4201">
              <w:rPr>
                <w:noProof/>
              </w:rPr>
              <w:drawing>
                <wp:inline distT="0" distB="0" distL="0" distR="0" wp14:anchorId="030BB24E" wp14:editId="72C40CC3">
                  <wp:extent cx="164017" cy="164017"/>
                  <wp:effectExtent l="0" t="0" r="762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erro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6515" cy="166515"/>
                          </a:xfrm>
                          <a:prstGeom prst="rect">
                            <a:avLst/>
                          </a:prstGeom>
                        </pic:spPr>
                      </pic:pic>
                    </a:graphicData>
                  </a:graphic>
                </wp:inline>
              </w:drawing>
            </w:r>
            <w:r w:rsidR="00C24A9A">
              <w:t xml:space="preserve">: This is seen when there is an error file generated because of invalid information. </w:t>
            </w:r>
            <w:r w:rsidR="00145467">
              <w:t>Click on it to view the error file.</w:t>
            </w:r>
          </w:p>
          <w:p w14:paraId="6BE83845" w14:textId="77777777" w:rsidR="00C24A9A" w:rsidRDefault="00C24A9A" w:rsidP="00DC39E0">
            <w:pPr>
              <w:pStyle w:val="BodyText2"/>
              <w:numPr>
                <w:ilvl w:val="0"/>
                <w:numId w:val="25"/>
              </w:numPr>
            </w:pPr>
            <w:r>
              <w:t xml:space="preserve">Download </w:t>
            </w:r>
            <w:r w:rsidR="009F4201">
              <w:rPr>
                <w:noProof/>
              </w:rPr>
              <w:drawing>
                <wp:inline distT="0" distB="0" distL="0" distR="0" wp14:anchorId="662A780C" wp14:editId="064C41CC">
                  <wp:extent cx="207309" cy="207309"/>
                  <wp:effectExtent l="0" t="0" r="2540" b="2540"/>
                  <wp:docPr id="475" name="Picture 47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download.png"/>
                          <pic:cNvPicPr/>
                        </pic:nvPicPr>
                        <pic:blipFill>
                          <a:blip r:embed="rId73">
                            <a:extLst>
                              <a:ext uri="{28A0092B-C50C-407E-A947-70E740481C1C}">
                                <a14:useLocalDpi xmlns:a14="http://schemas.microsoft.com/office/drawing/2010/main" val="0"/>
                              </a:ext>
                            </a:extLst>
                          </a:blip>
                          <a:stretch>
                            <a:fillRect/>
                          </a:stretch>
                        </pic:blipFill>
                        <pic:spPr>
                          <a:xfrm>
                            <a:off x="0" y="0"/>
                            <a:ext cx="210153" cy="210153"/>
                          </a:xfrm>
                          <a:prstGeom prst="rect">
                            <a:avLst/>
                          </a:prstGeom>
                        </pic:spPr>
                      </pic:pic>
                    </a:graphicData>
                  </a:graphic>
                </wp:inline>
              </w:drawing>
            </w:r>
            <w:r>
              <w:t xml:space="preserve">: This is used to take a dump of the </w:t>
            </w:r>
            <w:r w:rsidR="00145467">
              <w:t>stock</w:t>
            </w:r>
            <w:r>
              <w:t xml:space="preserve"> that is uploaded to the system.</w:t>
            </w:r>
          </w:p>
          <w:p w14:paraId="46C39917" w14:textId="72C1B9BA" w:rsidR="00C24A9A" w:rsidRDefault="00C24A9A" w:rsidP="00DC39E0">
            <w:pPr>
              <w:pStyle w:val="BodyText2"/>
              <w:numPr>
                <w:ilvl w:val="0"/>
                <w:numId w:val="25"/>
              </w:numPr>
            </w:pPr>
            <w:r>
              <w:t xml:space="preserve">View </w:t>
            </w:r>
            <w:r>
              <w:rPr>
                <w:noProof/>
              </w:rPr>
              <w:drawing>
                <wp:inline distT="0" distB="0" distL="0" distR="0" wp14:anchorId="3684F5FE" wp14:editId="25DDE4AC">
                  <wp:extent cx="154558" cy="1545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vie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9083" cy="159083"/>
                          </a:xfrm>
                          <a:prstGeom prst="rect">
                            <a:avLst/>
                          </a:prstGeom>
                        </pic:spPr>
                      </pic:pic>
                    </a:graphicData>
                  </a:graphic>
                </wp:inline>
              </w:drawing>
            </w:r>
            <w:r>
              <w:t xml:space="preserve">: This is used to view the </w:t>
            </w:r>
            <w:r w:rsidR="00145467">
              <w:t>stock</w:t>
            </w:r>
            <w:r>
              <w:t xml:space="preserve"> </w:t>
            </w:r>
            <w:r w:rsidR="00CC4FBE">
              <w:t>details</w:t>
            </w:r>
            <w:r>
              <w:t xml:space="preserve">. </w:t>
            </w:r>
          </w:p>
          <w:p w14:paraId="58D4E218" w14:textId="0CFF1095" w:rsidR="00C24A9A" w:rsidRDefault="00C24A9A" w:rsidP="00DC39E0">
            <w:pPr>
              <w:pStyle w:val="BodyText2"/>
              <w:numPr>
                <w:ilvl w:val="0"/>
                <w:numId w:val="25"/>
              </w:numPr>
            </w:pPr>
            <w:r>
              <w:t xml:space="preserve">Edit </w:t>
            </w:r>
            <w:r w:rsidR="009F4201">
              <w:rPr>
                <w:noProof/>
              </w:rPr>
              <w:drawing>
                <wp:inline distT="0" distB="0" distL="0" distR="0" wp14:anchorId="4C9A5454" wp14:editId="57A1FD0C">
                  <wp:extent cx="136800" cy="136800"/>
                  <wp:effectExtent l="0" t="0" r="0" b="0"/>
                  <wp:docPr id="476" name="Picture 47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edi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t xml:space="preserve">: This is used to modify the </w:t>
            </w:r>
            <w:r w:rsidR="00145467">
              <w:t>stock</w:t>
            </w:r>
            <w:r>
              <w:t xml:space="preserve"> </w:t>
            </w:r>
            <w:r w:rsidR="00CC4FBE">
              <w:t>details</w:t>
            </w:r>
            <w:r>
              <w:t>.</w:t>
            </w:r>
          </w:p>
          <w:p w14:paraId="4A390879" w14:textId="77777777" w:rsidR="0018280A" w:rsidRDefault="00C24A9A" w:rsidP="0018280A">
            <w:pPr>
              <w:pStyle w:val="BodyText2"/>
              <w:numPr>
                <w:ilvl w:val="0"/>
                <w:numId w:val="25"/>
              </w:numPr>
            </w:pPr>
            <w:r>
              <w:t>Delete</w:t>
            </w:r>
            <w:r w:rsidR="009F4201">
              <w:rPr>
                <w:noProof/>
              </w:rPr>
              <w:t xml:space="preserve"> </w:t>
            </w:r>
            <w:r w:rsidR="009F4201">
              <w:rPr>
                <w:noProof/>
              </w:rPr>
              <w:drawing>
                <wp:inline distT="0" distB="0" distL="0" distR="0" wp14:anchorId="7C7589BA" wp14:editId="443192A4">
                  <wp:extent cx="185681" cy="185681"/>
                  <wp:effectExtent l="0" t="0" r="508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ele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0106" cy="190106"/>
                          </a:xfrm>
                          <a:prstGeom prst="rect">
                            <a:avLst/>
                          </a:prstGeom>
                        </pic:spPr>
                      </pic:pic>
                    </a:graphicData>
                  </a:graphic>
                </wp:inline>
              </w:drawing>
            </w:r>
            <w:r>
              <w:t xml:space="preserve">: This is used to delete the </w:t>
            </w:r>
            <w:r w:rsidR="00EE7A3F">
              <w:t xml:space="preserve">uploaded </w:t>
            </w:r>
            <w:r w:rsidR="00145467">
              <w:t>stock</w:t>
            </w:r>
            <w:r>
              <w:t>.</w:t>
            </w:r>
          </w:p>
          <w:p w14:paraId="79F28B48" w14:textId="71EDCB05" w:rsidR="0018280A" w:rsidRDefault="0018280A" w:rsidP="0018280A">
            <w:pPr>
              <w:pStyle w:val="BodyText2"/>
              <w:numPr>
                <w:ilvl w:val="0"/>
                <w:numId w:val="25"/>
              </w:numPr>
            </w:pPr>
            <w:r>
              <w:t xml:space="preserve">History </w:t>
            </w:r>
            <w:r>
              <w:rPr>
                <w:noProof/>
              </w:rPr>
              <w:drawing>
                <wp:inline distT="0" distB="0" distL="0" distR="0" wp14:anchorId="2393846A" wp14:editId="3DA63895">
                  <wp:extent cx="190500" cy="199103"/>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1405" cy="200049"/>
                          </a:xfrm>
                          <a:prstGeom prst="rect">
                            <a:avLst/>
                          </a:prstGeom>
                        </pic:spPr>
                      </pic:pic>
                    </a:graphicData>
                  </a:graphic>
                </wp:inline>
              </w:drawing>
            </w:r>
            <w:r>
              <w:t xml:space="preserve">: This is used to view the transaction history of the </w:t>
            </w:r>
            <w:r w:rsidR="00416FE4">
              <w:t>stock</w:t>
            </w:r>
            <w:r>
              <w:t>.</w:t>
            </w:r>
          </w:p>
        </w:tc>
      </w:tr>
    </w:tbl>
    <w:p w14:paraId="69B2C02D" w14:textId="06ACE8E8" w:rsidR="0036447D" w:rsidRDefault="0036447D" w:rsidP="005E4CC1">
      <w:pPr>
        <w:pStyle w:val="BodyText2"/>
      </w:pPr>
    </w:p>
    <w:p w14:paraId="326FD1AA" w14:textId="06CB483E" w:rsidR="00066741" w:rsidRDefault="00066741" w:rsidP="005E4CC1">
      <w:pPr>
        <w:pStyle w:val="BodyText2"/>
      </w:pPr>
    </w:p>
    <w:p w14:paraId="3F9F3210" w14:textId="06C5B1BE" w:rsidR="00066741" w:rsidRDefault="00066741" w:rsidP="005E4CC1">
      <w:pPr>
        <w:pStyle w:val="BodyText2"/>
      </w:pPr>
    </w:p>
    <w:p w14:paraId="69406B8F" w14:textId="77777777" w:rsidR="00046E22" w:rsidRPr="00934D4F" w:rsidRDefault="00046E22" w:rsidP="005E4CC1">
      <w:pPr>
        <w:pStyle w:val="BodyText2"/>
      </w:pPr>
    </w:p>
    <w:p w14:paraId="0B883ED2" w14:textId="77777777" w:rsidR="0064671F" w:rsidRDefault="0064671F" w:rsidP="0064671F">
      <w:pPr>
        <w:pStyle w:val="Heading2"/>
      </w:pPr>
      <w:bookmarkStart w:id="218" w:name="_Toc31900109"/>
      <w:bookmarkStart w:id="219" w:name="_Toc31900176"/>
      <w:bookmarkStart w:id="220" w:name="_Toc31900298"/>
      <w:bookmarkStart w:id="221" w:name="_Toc33605945"/>
      <w:r>
        <w:lastRenderedPageBreak/>
        <w:t>Edit Stock</w:t>
      </w:r>
      <w:bookmarkEnd w:id="218"/>
      <w:bookmarkEnd w:id="219"/>
      <w:bookmarkEnd w:id="220"/>
      <w:bookmarkEnd w:id="221"/>
    </w:p>
    <w:p w14:paraId="04DEB511" w14:textId="1C60B0C3" w:rsidR="000A33ED" w:rsidRDefault="00976ADF" w:rsidP="0064671F">
      <w:pPr>
        <w:pStyle w:val="BodyText2"/>
      </w:pPr>
      <w:r>
        <w:t>Importers c</w:t>
      </w:r>
      <w:r w:rsidR="000A33ED">
        <w:t xml:space="preserve">an modify the uploaded stock. </w:t>
      </w:r>
    </w:p>
    <w:p w14:paraId="6ED4F82F" w14:textId="77777777" w:rsidR="000A33ED" w:rsidRPr="000A33ED" w:rsidRDefault="000A33ED" w:rsidP="0064671F">
      <w:pPr>
        <w:pStyle w:val="BodyText2"/>
        <w:rPr>
          <w:u w:val="single"/>
        </w:rPr>
      </w:pPr>
      <w:r w:rsidRPr="000A33ED">
        <w:rPr>
          <w:u w:val="single"/>
        </w:rPr>
        <w:t>To edit stock:</w:t>
      </w:r>
    </w:p>
    <w:p w14:paraId="7B4206F3" w14:textId="0BCC0136" w:rsidR="000A33ED" w:rsidRDefault="0064671F" w:rsidP="00DC39E0">
      <w:pPr>
        <w:pStyle w:val="BodyText2"/>
        <w:numPr>
          <w:ilvl w:val="0"/>
          <w:numId w:val="38"/>
        </w:numPr>
      </w:pPr>
      <w:r>
        <w:t xml:space="preserve">Click </w:t>
      </w:r>
      <w:r w:rsidRPr="00251CED">
        <w:rPr>
          <w:b/>
          <w:bCs/>
        </w:rPr>
        <w:t>Edit</w:t>
      </w:r>
      <w:r>
        <w:rPr>
          <w:b/>
          <w:bCs/>
        </w:rPr>
        <w:t xml:space="preserve"> (</w:t>
      </w:r>
      <w:r w:rsidR="00044BAF">
        <w:rPr>
          <w:b/>
          <w:bCs/>
          <w:noProof/>
        </w:rPr>
        <w:drawing>
          <wp:inline distT="0" distB="0" distL="0" distR="0" wp14:anchorId="41695821" wp14:editId="5CED2D0C">
            <wp:extent cx="120948" cy="120948"/>
            <wp:effectExtent l="0" t="0" r="0" b="0"/>
            <wp:docPr id="266" name="Picture 26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edit.png"/>
                    <pic:cNvPicPr/>
                  </pic:nvPicPr>
                  <pic:blipFill>
                    <a:blip r:embed="rId64"/>
                    <a:stretch>
                      <a:fillRect/>
                    </a:stretch>
                  </pic:blipFill>
                  <pic:spPr>
                    <a:xfrm>
                      <a:off x="0" y="0"/>
                      <a:ext cx="124279" cy="124279"/>
                    </a:xfrm>
                    <a:prstGeom prst="rect">
                      <a:avLst/>
                    </a:prstGeom>
                  </pic:spPr>
                </pic:pic>
              </a:graphicData>
            </a:graphic>
          </wp:inline>
        </w:drawing>
      </w:r>
      <w:r>
        <w:rPr>
          <w:b/>
          <w:bCs/>
        </w:rPr>
        <w:t xml:space="preserve">) </w:t>
      </w:r>
      <w:r w:rsidR="000A33ED">
        <w:rPr>
          <w:b/>
          <w:bCs/>
        </w:rPr>
        <w:t xml:space="preserve"> </w:t>
      </w:r>
      <w:r w:rsidR="000A33ED" w:rsidRPr="00166A7A">
        <w:t>against the stock entry</w:t>
      </w:r>
      <w:r w:rsidR="00166A7A">
        <w:t xml:space="preserve"> to be modified</w:t>
      </w:r>
      <w:r w:rsidRPr="00166A7A">
        <w:t>.</w:t>
      </w:r>
      <w:r>
        <w:t xml:space="preserve"> </w:t>
      </w:r>
    </w:p>
    <w:p w14:paraId="2F119D6D" w14:textId="26D56D38" w:rsidR="000A33ED" w:rsidRDefault="00B86340" w:rsidP="005426DE">
      <w:pPr>
        <w:pStyle w:val="BodyText2"/>
        <w:ind w:left="284" w:hanging="142"/>
        <w:jc w:val="center"/>
      </w:pPr>
      <w:r>
        <w:rPr>
          <w:noProof/>
        </w:rPr>
        <mc:AlternateContent>
          <mc:Choice Requires="wps">
            <w:drawing>
              <wp:anchor distT="0" distB="0" distL="114300" distR="114300" simplePos="0" relativeHeight="251790336" behindDoc="0" locked="0" layoutInCell="1" allowOverlap="1" wp14:anchorId="64CBD5FB" wp14:editId="33FC8991">
                <wp:simplePos x="0" y="0"/>
                <wp:positionH relativeFrom="column">
                  <wp:posOffset>350821</wp:posOffset>
                </wp:positionH>
                <wp:positionV relativeFrom="paragraph">
                  <wp:posOffset>13402</wp:posOffset>
                </wp:positionV>
                <wp:extent cx="4668252" cy="1768642"/>
                <wp:effectExtent l="0" t="0" r="18415" b="22225"/>
                <wp:wrapNone/>
                <wp:docPr id="208" name="Rectangle 208"/>
                <wp:cNvGraphicFramePr/>
                <a:graphic xmlns:a="http://schemas.openxmlformats.org/drawingml/2006/main">
                  <a:graphicData uri="http://schemas.microsoft.com/office/word/2010/wordprocessingShape">
                    <wps:wsp>
                      <wps:cNvSpPr/>
                      <wps:spPr>
                        <a:xfrm>
                          <a:off x="0" y="0"/>
                          <a:ext cx="4668252" cy="17686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1532D" id="Rectangle 208" o:spid="_x0000_s1026" style="position:absolute;margin-left:27.6pt;margin-top:1.05pt;width:367.6pt;height:139.2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" filled="f" strokecolor="black [3213]" strokeweight="1pt"/>
            </w:pict>
          </mc:Fallback>
        </mc:AlternateContent>
      </w:r>
      <w:r w:rsidR="00EE7A3F">
        <w:rPr>
          <w:noProof/>
        </w:rPr>
        <mc:AlternateContent>
          <mc:Choice Requires="wps">
            <w:drawing>
              <wp:anchor distT="0" distB="0" distL="114300" distR="114300" simplePos="0" relativeHeight="251679744" behindDoc="0" locked="0" layoutInCell="1" allowOverlap="1" wp14:anchorId="5B34BC4A" wp14:editId="0738F8CC">
                <wp:simplePos x="0" y="0"/>
                <wp:positionH relativeFrom="column">
                  <wp:posOffset>4447473</wp:posOffset>
                </wp:positionH>
                <wp:positionV relativeFrom="paragraph">
                  <wp:posOffset>1185579</wp:posOffset>
                </wp:positionV>
                <wp:extent cx="180753" cy="619433"/>
                <wp:effectExtent l="0" t="0" r="10160" b="28575"/>
                <wp:wrapNone/>
                <wp:docPr id="463" name="Rectangle 463"/>
                <wp:cNvGraphicFramePr/>
                <a:graphic xmlns:a="http://schemas.openxmlformats.org/drawingml/2006/main">
                  <a:graphicData uri="http://schemas.microsoft.com/office/word/2010/wordprocessingShape">
                    <wps:wsp>
                      <wps:cNvSpPr/>
                      <wps:spPr>
                        <a:xfrm>
                          <a:off x="0" y="0"/>
                          <a:ext cx="180753" cy="619433"/>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8147D" id="Rectangle 463" o:spid="_x0000_s1026" style="position:absolute;margin-left:350.2pt;margin-top:93.35pt;width:14.25pt;height:48.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" filled="f" strokecolor="#ffc000 [3207]" strokeweight="2pt"/>
            </w:pict>
          </mc:Fallback>
        </mc:AlternateContent>
      </w:r>
      <w:r w:rsidR="005426DE">
        <w:rPr>
          <w:noProof/>
        </w:rPr>
        <w:drawing>
          <wp:inline distT="0" distB="0" distL="0" distR="0" wp14:anchorId="409BE338" wp14:editId="24AED007">
            <wp:extent cx="4692702" cy="1764632"/>
            <wp:effectExtent l="0" t="0" r="0" b="76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3952" cy="1772623"/>
                    </a:xfrm>
                    <a:prstGeom prst="rect">
                      <a:avLst/>
                    </a:prstGeom>
                  </pic:spPr>
                </pic:pic>
              </a:graphicData>
            </a:graphic>
          </wp:inline>
        </w:drawing>
      </w:r>
    </w:p>
    <w:p w14:paraId="51D12FE5" w14:textId="6F485343" w:rsidR="00DB7910" w:rsidRDefault="00DB7910" w:rsidP="007E53B8">
      <w:pPr>
        <w:pStyle w:val="FigureCaption"/>
      </w:pPr>
      <w:bookmarkStart w:id="222" w:name="_Toc73870112"/>
      <w:r>
        <w:t xml:space="preserve">Figure </w:t>
      </w:r>
      <w:r w:rsidR="00A14FF0">
        <w:t>3</w:t>
      </w:r>
      <w:r w:rsidR="005703E0">
        <w:t>5</w:t>
      </w:r>
      <w:r>
        <w:t>: Stock Management</w:t>
      </w:r>
      <w:bookmarkEnd w:id="222"/>
    </w:p>
    <w:p w14:paraId="6127411A" w14:textId="14EF90A9" w:rsidR="0064671F" w:rsidRDefault="0095603A" w:rsidP="000A33ED">
      <w:pPr>
        <w:pStyle w:val="BodyText2"/>
        <w:ind w:left="567"/>
      </w:pPr>
      <w:r>
        <w:rPr>
          <w:noProof/>
        </w:rPr>
        <mc:AlternateContent>
          <mc:Choice Requires="wps">
            <w:drawing>
              <wp:anchor distT="0" distB="0" distL="114300" distR="114300" simplePos="0" relativeHeight="251789312" behindDoc="0" locked="0" layoutInCell="1" allowOverlap="1" wp14:anchorId="458D59A5" wp14:editId="519A2786">
                <wp:simplePos x="0" y="0"/>
                <wp:positionH relativeFrom="column">
                  <wp:posOffset>767916</wp:posOffset>
                </wp:positionH>
                <wp:positionV relativeFrom="paragraph">
                  <wp:posOffset>294406</wp:posOffset>
                </wp:positionV>
                <wp:extent cx="4107614" cy="2065421"/>
                <wp:effectExtent l="0" t="0" r="26670" b="11430"/>
                <wp:wrapNone/>
                <wp:docPr id="194" name="Rectangle 194"/>
                <wp:cNvGraphicFramePr/>
                <a:graphic xmlns:a="http://schemas.openxmlformats.org/drawingml/2006/main">
                  <a:graphicData uri="http://schemas.microsoft.com/office/word/2010/wordprocessingShape">
                    <wps:wsp>
                      <wps:cNvSpPr/>
                      <wps:spPr>
                        <a:xfrm>
                          <a:off x="0" y="0"/>
                          <a:ext cx="4107614" cy="20654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EC5A5" id="Rectangle 194" o:spid="_x0000_s1026" style="position:absolute;margin-left:60.45pt;margin-top:23.2pt;width:323.45pt;height:16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" filled="f" strokecolor="black [3213]" strokeweight="1pt"/>
            </w:pict>
          </mc:Fallback>
        </mc:AlternateContent>
      </w:r>
      <w:r w:rsidR="00780668">
        <w:t>The</w:t>
      </w:r>
      <w:r w:rsidR="0064671F">
        <w:t xml:space="preserve"> </w:t>
      </w:r>
      <w:r w:rsidR="0064671F" w:rsidRPr="00251CED">
        <w:rPr>
          <w:b/>
          <w:bCs/>
        </w:rPr>
        <w:t xml:space="preserve">Edit </w:t>
      </w:r>
      <w:r w:rsidR="00A14DEC">
        <w:rPr>
          <w:b/>
          <w:bCs/>
        </w:rPr>
        <w:t>Stock</w:t>
      </w:r>
      <w:r w:rsidR="0064671F">
        <w:t xml:space="preserve"> page</w:t>
      </w:r>
      <w:r w:rsidR="00780668">
        <w:t xml:space="preserve"> appears</w:t>
      </w:r>
      <w:r w:rsidR="0064671F">
        <w:t>.</w:t>
      </w:r>
    </w:p>
    <w:p w14:paraId="39F96547" w14:textId="74E9C077" w:rsidR="002151B2" w:rsidRDefault="00BD260A" w:rsidP="000A33ED">
      <w:pPr>
        <w:pStyle w:val="BodyText2"/>
        <w:ind w:left="567"/>
        <w:jc w:val="center"/>
      </w:pPr>
      <w:r>
        <w:rPr>
          <w:noProof/>
        </w:rPr>
        <w:drawing>
          <wp:inline distT="0" distB="0" distL="0" distR="0" wp14:anchorId="4689980E" wp14:editId="01643BD9">
            <wp:extent cx="4112246" cy="2074179"/>
            <wp:effectExtent l="0" t="0" r="3175"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2246" cy="2074179"/>
                    </a:xfrm>
                    <a:prstGeom prst="rect">
                      <a:avLst/>
                    </a:prstGeom>
                  </pic:spPr>
                </pic:pic>
              </a:graphicData>
            </a:graphic>
          </wp:inline>
        </w:drawing>
      </w:r>
    </w:p>
    <w:p w14:paraId="2FAF1EAC" w14:textId="517CC011" w:rsidR="0064671F" w:rsidRDefault="0064671F" w:rsidP="007E53B8">
      <w:pPr>
        <w:pStyle w:val="FigureCaption"/>
      </w:pPr>
      <w:bookmarkStart w:id="223" w:name="_Toc73870113"/>
      <w:r>
        <w:t xml:space="preserve">Figure </w:t>
      </w:r>
      <w:r w:rsidR="00A14FF0">
        <w:t>3</w:t>
      </w:r>
      <w:r w:rsidR="005703E0">
        <w:t>6</w:t>
      </w:r>
      <w:r>
        <w:t xml:space="preserve">: Edit </w:t>
      </w:r>
      <w:r w:rsidR="00A14DEC">
        <w:t>Stock</w:t>
      </w:r>
      <w:bookmarkEnd w:id="223"/>
      <w:r>
        <w:t xml:space="preserve"> </w:t>
      </w:r>
    </w:p>
    <w:p w14:paraId="6C388A11" w14:textId="77777777" w:rsidR="00166A7A" w:rsidRDefault="00166A7A" w:rsidP="00DC39E0">
      <w:pPr>
        <w:pStyle w:val="BodyText2"/>
        <w:numPr>
          <w:ilvl w:val="0"/>
          <w:numId w:val="38"/>
        </w:numPr>
      </w:pPr>
      <w:r>
        <w:t xml:space="preserve">Make </w:t>
      </w:r>
      <w:r w:rsidR="0064671F">
        <w:t>the required changes</w:t>
      </w:r>
      <w:r>
        <w:t>.</w:t>
      </w:r>
    </w:p>
    <w:p w14:paraId="5015A95B" w14:textId="77777777" w:rsidR="0064671F" w:rsidRDefault="00166A7A" w:rsidP="00DC39E0">
      <w:pPr>
        <w:pStyle w:val="BodyText2"/>
        <w:numPr>
          <w:ilvl w:val="0"/>
          <w:numId w:val="38"/>
        </w:numPr>
      </w:pPr>
      <w:r>
        <w:t>C</w:t>
      </w:r>
      <w:r w:rsidR="0064671F">
        <w:t xml:space="preserve">lick </w:t>
      </w:r>
      <w:r w:rsidR="0064671F" w:rsidRPr="00054A1F">
        <w:rPr>
          <w:b/>
          <w:bCs/>
        </w:rPr>
        <w:t>UPDATE</w:t>
      </w:r>
      <w:r w:rsidR="0064671F">
        <w:t>.</w:t>
      </w:r>
    </w:p>
    <w:p w14:paraId="0F4AE376" w14:textId="77777777" w:rsidR="00780668" w:rsidRDefault="00780668" w:rsidP="0064671F">
      <w:pPr>
        <w:pStyle w:val="BodyText2"/>
      </w:pPr>
    </w:p>
    <w:p w14:paraId="5B895D5C" w14:textId="77777777" w:rsidR="0064671F" w:rsidRDefault="0064671F" w:rsidP="0064671F">
      <w:pPr>
        <w:pStyle w:val="Heading2"/>
      </w:pPr>
      <w:bookmarkStart w:id="224" w:name="_Toc31900110"/>
      <w:bookmarkStart w:id="225" w:name="_Toc31900177"/>
      <w:bookmarkStart w:id="226" w:name="_Toc31900299"/>
      <w:bookmarkStart w:id="227" w:name="_Toc33605946"/>
      <w:r>
        <w:t xml:space="preserve">Filter </w:t>
      </w:r>
      <w:r w:rsidR="00A14DEC">
        <w:t>Stock</w:t>
      </w:r>
      <w:bookmarkEnd w:id="224"/>
      <w:bookmarkEnd w:id="225"/>
      <w:bookmarkEnd w:id="226"/>
      <w:bookmarkEnd w:id="227"/>
    </w:p>
    <w:p w14:paraId="3FCF6DE9" w14:textId="20AF0B51" w:rsidR="0064671F" w:rsidRDefault="00976ADF" w:rsidP="0064671F">
      <w:pPr>
        <w:pStyle w:val="BodyText2"/>
      </w:pPr>
      <w:r>
        <w:t>Importers c</w:t>
      </w:r>
      <w:r w:rsidR="0064671F">
        <w:t xml:space="preserve">an view </w:t>
      </w:r>
      <w:r w:rsidR="006D43DC">
        <w:t>selective</w:t>
      </w:r>
      <w:r w:rsidR="0064671F">
        <w:t xml:space="preserve"> </w:t>
      </w:r>
      <w:r w:rsidR="00A14DEC">
        <w:t>stock</w:t>
      </w:r>
      <w:r w:rsidR="0064671F">
        <w:t xml:space="preserve"> </w:t>
      </w:r>
      <w:r w:rsidR="006D43DC">
        <w:t xml:space="preserve">by </w:t>
      </w:r>
      <w:r w:rsidR="0064671F">
        <w:t xml:space="preserve">defining </w:t>
      </w:r>
      <w:r w:rsidR="006D43DC">
        <w:t xml:space="preserve">specific </w:t>
      </w:r>
      <w:r w:rsidR="00EE7A3F">
        <w:t>values in the listed fields</w:t>
      </w:r>
      <w:r w:rsidR="0064671F">
        <w:t>.</w:t>
      </w:r>
      <w:r w:rsidR="00EE7A3F">
        <w:t xml:space="preserve"> For example, </w:t>
      </w:r>
      <w:r>
        <w:t>importers</w:t>
      </w:r>
      <w:r w:rsidR="00EE7A3F">
        <w:t xml:space="preserve"> can view all the stock that is in the processing status</w:t>
      </w:r>
      <w:r w:rsidR="006C5568">
        <w:t xml:space="preserve"> or the</w:t>
      </w:r>
      <w:r w:rsidR="00DB7910">
        <w:t xml:space="preserve"> stock that is pending</w:t>
      </w:r>
      <w:r w:rsidR="006C5568">
        <w:t xml:space="preserve"> for</w:t>
      </w:r>
      <w:r w:rsidR="00DB7910">
        <w:t xml:space="preserve"> </w:t>
      </w:r>
      <w:r w:rsidR="00CC4FBE">
        <w:t xml:space="preserve">approval </w:t>
      </w:r>
      <w:r w:rsidR="00DB7910">
        <w:t xml:space="preserve">by the CEIR </w:t>
      </w:r>
      <w:r w:rsidR="00ED791C">
        <w:t>Admin</w:t>
      </w:r>
      <w:r w:rsidR="00DB7910">
        <w:t>.</w:t>
      </w:r>
      <w:r>
        <w:t xml:space="preserve"> </w:t>
      </w:r>
    </w:p>
    <w:p w14:paraId="13B8552B" w14:textId="21B7B27C" w:rsidR="0064671F" w:rsidRDefault="00DB7910" w:rsidP="0064671F">
      <w:pPr>
        <w:pStyle w:val="BodyText2"/>
        <w:rPr>
          <w:u w:val="single"/>
        </w:rPr>
      </w:pPr>
      <w:r>
        <w:rPr>
          <w:u w:val="single"/>
        </w:rPr>
        <w:lastRenderedPageBreak/>
        <w:t>To view specific stock</w:t>
      </w:r>
      <w:r w:rsidR="0064671F" w:rsidRPr="009251E2">
        <w:rPr>
          <w:u w:val="single"/>
        </w:rPr>
        <w:t>:</w:t>
      </w:r>
    </w:p>
    <w:p w14:paraId="59258216" w14:textId="1E0E4C29" w:rsidR="007D5B24" w:rsidRDefault="003135F3" w:rsidP="007D5B24">
      <w:pPr>
        <w:pStyle w:val="BodyText2"/>
        <w:jc w:val="center"/>
        <w:rPr>
          <w:u w:val="single"/>
        </w:rPr>
      </w:pPr>
      <w:r>
        <w:rPr>
          <w:noProof/>
        </w:rPr>
        <mc:AlternateContent>
          <mc:Choice Requires="wps">
            <w:drawing>
              <wp:anchor distT="0" distB="0" distL="114300" distR="114300" simplePos="0" relativeHeight="251788288" behindDoc="0" locked="0" layoutInCell="1" allowOverlap="1" wp14:anchorId="258C8C80" wp14:editId="46060F2C">
                <wp:simplePos x="0" y="0"/>
                <wp:positionH relativeFrom="column">
                  <wp:posOffset>-2106</wp:posOffset>
                </wp:positionH>
                <wp:positionV relativeFrom="paragraph">
                  <wp:posOffset>9390</wp:posOffset>
                </wp:positionV>
                <wp:extent cx="5282332" cy="1976989"/>
                <wp:effectExtent l="0" t="0" r="13970" b="23495"/>
                <wp:wrapNone/>
                <wp:docPr id="192" name="Rectangle 192"/>
                <wp:cNvGraphicFramePr/>
                <a:graphic xmlns:a="http://schemas.openxmlformats.org/drawingml/2006/main">
                  <a:graphicData uri="http://schemas.microsoft.com/office/word/2010/wordprocessingShape">
                    <wps:wsp>
                      <wps:cNvSpPr/>
                      <wps:spPr>
                        <a:xfrm>
                          <a:off x="0" y="0"/>
                          <a:ext cx="5282332" cy="19769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A3688" id="Rectangle 192" o:spid="_x0000_s1026" style="position:absolute;margin-left:-.15pt;margin-top:.75pt;width:415.95pt;height:155.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" filled="f" strokecolor="black [3213]" strokeweight="1pt"/>
            </w:pict>
          </mc:Fallback>
        </mc:AlternateContent>
      </w:r>
      <w:r w:rsidR="00062AF5">
        <w:rPr>
          <w:noProof/>
        </w:rPr>
        <mc:AlternateContent>
          <mc:Choice Requires="wps">
            <w:drawing>
              <wp:anchor distT="0" distB="0" distL="114300" distR="114300" simplePos="0" relativeHeight="251716608" behindDoc="0" locked="0" layoutInCell="1" allowOverlap="1" wp14:anchorId="1550CC24" wp14:editId="2316EC79">
                <wp:simplePos x="0" y="0"/>
                <wp:positionH relativeFrom="column">
                  <wp:posOffset>3690026</wp:posOffset>
                </wp:positionH>
                <wp:positionV relativeFrom="paragraph">
                  <wp:posOffset>588153</wp:posOffset>
                </wp:positionV>
                <wp:extent cx="389357" cy="186055"/>
                <wp:effectExtent l="0" t="0" r="10795" b="23495"/>
                <wp:wrapNone/>
                <wp:docPr id="159" name="Rectangle 159"/>
                <wp:cNvGraphicFramePr/>
                <a:graphic xmlns:a="http://schemas.openxmlformats.org/drawingml/2006/main">
                  <a:graphicData uri="http://schemas.microsoft.com/office/word/2010/wordprocessingShape">
                    <wps:wsp>
                      <wps:cNvSpPr/>
                      <wps:spPr>
                        <a:xfrm>
                          <a:off x="0" y="0"/>
                          <a:ext cx="389357" cy="18605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CE6A2" id="Rectangle 159" o:spid="_x0000_s1026" style="position:absolute;margin-left:290.55pt;margin-top:46.3pt;width:30.65pt;height:1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" filled="f" strokecolor="#ffc000 [3207]" strokeweight="2pt"/>
            </w:pict>
          </mc:Fallback>
        </mc:AlternateContent>
      </w:r>
      <w:r w:rsidR="00062AF5">
        <w:rPr>
          <w:noProof/>
        </w:rPr>
        <mc:AlternateContent>
          <mc:Choice Requires="wps">
            <w:drawing>
              <wp:anchor distT="0" distB="0" distL="114300" distR="114300" simplePos="0" relativeHeight="251722752" behindDoc="0" locked="0" layoutInCell="1" allowOverlap="1" wp14:anchorId="01D01F38" wp14:editId="0E5730BF">
                <wp:simplePos x="0" y="0"/>
                <wp:positionH relativeFrom="column">
                  <wp:posOffset>32877</wp:posOffset>
                </wp:positionH>
                <wp:positionV relativeFrom="paragraph">
                  <wp:posOffset>228580</wp:posOffset>
                </wp:positionV>
                <wp:extent cx="4978891" cy="565907"/>
                <wp:effectExtent l="0" t="0" r="12700" b="24765"/>
                <wp:wrapNone/>
                <wp:docPr id="20" name="Rectangle 20"/>
                <wp:cNvGraphicFramePr/>
                <a:graphic xmlns:a="http://schemas.openxmlformats.org/drawingml/2006/main">
                  <a:graphicData uri="http://schemas.microsoft.com/office/word/2010/wordprocessingShape">
                    <wps:wsp>
                      <wps:cNvSpPr/>
                      <wps:spPr>
                        <a:xfrm>
                          <a:off x="0" y="0"/>
                          <a:ext cx="4978891" cy="565907"/>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49382" id="Rectangle 20" o:spid="_x0000_s1026" style="position:absolute;margin-left:2.6pt;margin-top:18pt;width:392.05pt;height:44.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" filled="f" strokecolor="#ffc000 [3207]" strokeweight="2pt"/>
            </w:pict>
          </mc:Fallback>
        </mc:AlternateContent>
      </w:r>
      <w:r w:rsidR="00062AF5">
        <w:rPr>
          <w:noProof/>
        </w:rPr>
        <w:drawing>
          <wp:inline distT="0" distB="0" distL="0" distR="0" wp14:anchorId="4B93D219" wp14:editId="21925971">
            <wp:extent cx="5278755" cy="198501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755" cy="1985010"/>
                    </a:xfrm>
                    <a:prstGeom prst="rect">
                      <a:avLst/>
                    </a:prstGeom>
                  </pic:spPr>
                </pic:pic>
              </a:graphicData>
            </a:graphic>
          </wp:inline>
        </w:drawing>
      </w:r>
    </w:p>
    <w:p w14:paraId="24083727" w14:textId="279F24BE" w:rsidR="00780668" w:rsidRPr="009251E2" w:rsidRDefault="00780668" w:rsidP="007E53B8">
      <w:pPr>
        <w:pStyle w:val="FigureCaption"/>
        <w:rPr>
          <w:u w:val="single"/>
        </w:rPr>
      </w:pPr>
      <w:bookmarkStart w:id="228" w:name="_Toc73870114"/>
      <w:r>
        <w:t xml:space="preserve">Figure </w:t>
      </w:r>
      <w:r w:rsidR="00A14FF0">
        <w:t>3</w:t>
      </w:r>
      <w:r w:rsidR="005703E0">
        <w:t>7</w:t>
      </w:r>
      <w:r>
        <w:t>: Stock Management</w:t>
      </w:r>
      <w:bookmarkEnd w:id="228"/>
      <w:r>
        <w:t xml:space="preserve"> </w:t>
      </w:r>
    </w:p>
    <w:p w14:paraId="21A81E13" w14:textId="77777777" w:rsidR="0064671F" w:rsidRDefault="0064671F" w:rsidP="00DC39E0">
      <w:pPr>
        <w:pStyle w:val="BodyText2"/>
        <w:numPr>
          <w:ilvl w:val="0"/>
          <w:numId w:val="32"/>
        </w:numPr>
      </w:pPr>
      <w:r>
        <w:t xml:space="preserve">Enter </w:t>
      </w:r>
      <w:r w:rsidR="00DB7910">
        <w:t>the required value in one or more of the listed fields</w:t>
      </w:r>
      <w:r>
        <w:t>:</w:t>
      </w:r>
    </w:p>
    <w:p w14:paraId="4996955F" w14:textId="35E8326A" w:rsidR="0064671F" w:rsidRPr="001267E7" w:rsidRDefault="00CC4FBE" w:rsidP="00DC39E0">
      <w:pPr>
        <w:pStyle w:val="BodyText2"/>
        <w:numPr>
          <w:ilvl w:val="0"/>
          <w:numId w:val="23"/>
        </w:numPr>
      </w:pPr>
      <w:r>
        <w:rPr>
          <w:b/>
          <w:bCs/>
        </w:rPr>
        <w:t xml:space="preserve">Start </w:t>
      </w:r>
      <w:r w:rsidR="00A14DEC">
        <w:rPr>
          <w:b/>
          <w:bCs/>
        </w:rPr>
        <w:t>Date</w:t>
      </w:r>
      <w:r>
        <w:rPr>
          <w:b/>
          <w:bCs/>
        </w:rPr>
        <w:t xml:space="preserve"> and End </w:t>
      </w:r>
      <w:r w:rsidR="003935C8">
        <w:rPr>
          <w:b/>
          <w:bCs/>
        </w:rPr>
        <w:t>D</w:t>
      </w:r>
      <w:r>
        <w:rPr>
          <w:b/>
          <w:bCs/>
        </w:rPr>
        <w:t>ate</w:t>
      </w:r>
      <w:r w:rsidR="0064671F" w:rsidRPr="00054A1F">
        <w:t xml:space="preserve">: This refers to the period of </w:t>
      </w:r>
      <w:r w:rsidR="0064671F" w:rsidRPr="001267E7">
        <w:t xml:space="preserve">uploading </w:t>
      </w:r>
      <w:r w:rsidR="00A14DEC" w:rsidRPr="001267E7">
        <w:t>stock</w:t>
      </w:r>
      <w:r w:rsidR="0064671F" w:rsidRPr="001267E7">
        <w:t xml:space="preserve">. </w:t>
      </w:r>
    </w:p>
    <w:p w14:paraId="30ED2884" w14:textId="3010C7ED" w:rsidR="0064671F" w:rsidRPr="001267E7" w:rsidRDefault="0064671F" w:rsidP="00DC39E0">
      <w:pPr>
        <w:pStyle w:val="BodyText2"/>
        <w:numPr>
          <w:ilvl w:val="0"/>
          <w:numId w:val="23"/>
        </w:numPr>
      </w:pPr>
      <w:r w:rsidRPr="001267E7">
        <w:rPr>
          <w:b/>
          <w:bCs/>
        </w:rPr>
        <w:t>Transaction ID</w:t>
      </w:r>
      <w:r w:rsidRPr="001267E7">
        <w:t xml:space="preserve">: Each </w:t>
      </w:r>
      <w:r w:rsidR="00A14DEC" w:rsidRPr="001267E7">
        <w:t>stock file</w:t>
      </w:r>
      <w:r w:rsidRPr="001267E7">
        <w:t xml:space="preserve"> is assigned a </w:t>
      </w:r>
      <w:r w:rsidR="00EB267A" w:rsidRPr="001267E7">
        <w:t>unique</w:t>
      </w:r>
      <w:r w:rsidRPr="001267E7">
        <w:t xml:space="preserve"> ID. </w:t>
      </w:r>
      <w:r w:rsidR="006D43DC">
        <w:t>Importers</w:t>
      </w:r>
      <w:r w:rsidRPr="001267E7">
        <w:t xml:space="preserve"> can view </w:t>
      </w:r>
      <w:r w:rsidR="00EB267A" w:rsidRPr="001267E7">
        <w:t xml:space="preserve">specific </w:t>
      </w:r>
      <w:r w:rsidR="00A14DEC" w:rsidRPr="001267E7">
        <w:t xml:space="preserve">stock </w:t>
      </w:r>
      <w:r w:rsidR="001267E7" w:rsidRPr="001267E7">
        <w:t xml:space="preserve">by entering </w:t>
      </w:r>
      <w:r w:rsidR="006D43DC">
        <w:t>its</w:t>
      </w:r>
      <w:r w:rsidR="001267E7" w:rsidRPr="001267E7">
        <w:t xml:space="preserve"> stock transaction ID</w:t>
      </w:r>
      <w:r w:rsidRPr="001267E7">
        <w:t>.</w:t>
      </w:r>
    </w:p>
    <w:p w14:paraId="15595F6C" w14:textId="5854AD9C" w:rsidR="009C40A4" w:rsidRPr="009C40A4" w:rsidRDefault="009C40A4" w:rsidP="00DC39E0">
      <w:pPr>
        <w:pStyle w:val="BodyText2"/>
        <w:numPr>
          <w:ilvl w:val="0"/>
          <w:numId w:val="23"/>
        </w:numPr>
      </w:pPr>
      <w:r w:rsidRPr="004C504B">
        <w:rPr>
          <w:b/>
          <w:bCs/>
        </w:rPr>
        <w:t>File Name</w:t>
      </w:r>
      <w:r>
        <w:t>: This refers to the input file name.</w:t>
      </w:r>
    </w:p>
    <w:p w14:paraId="153822FA" w14:textId="439523FF" w:rsidR="0064671F" w:rsidRDefault="0064671F" w:rsidP="00DC39E0">
      <w:pPr>
        <w:pStyle w:val="BodyText2"/>
        <w:numPr>
          <w:ilvl w:val="0"/>
          <w:numId w:val="23"/>
        </w:numPr>
      </w:pPr>
      <w:r w:rsidRPr="00251CED">
        <w:rPr>
          <w:b/>
          <w:bCs/>
        </w:rPr>
        <w:t>Status</w:t>
      </w:r>
      <w:r>
        <w:t xml:space="preserve">: This refers to the status of the </w:t>
      </w:r>
      <w:r w:rsidR="000D5FAC">
        <w:t>stock</w:t>
      </w:r>
      <w:r>
        <w:t xml:space="preserve"> such as </w:t>
      </w:r>
      <w:r w:rsidR="00865F6C">
        <w:t>New</w:t>
      </w:r>
      <w:r>
        <w:t>, Processing,</w:t>
      </w:r>
      <w:r w:rsidR="00865F6C">
        <w:t xml:space="preserve"> </w:t>
      </w:r>
      <w:r w:rsidR="00923F72">
        <w:t>Rejected by System</w:t>
      </w:r>
      <w:r w:rsidR="00865F6C">
        <w:t>,</w:t>
      </w:r>
      <w:r w:rsidR="00CC4FBE">
        <w:t xml:space="preserve"> etc</w:t>
      </w:r>
      <w:r>
        <w:t xml:space="preserve">. </w:t>
      </w:r>
      <w:r w:rsidR="006D43DC">
        <w:t>Select the status of the stock to be displayed</w:t>
      </w:r>
      <w:r>
        <w:t>.</w:t>
      </w:r>
    </w:p>
    <w:p w14:paraId="4B92BDCF" w14:textId="03817A1F" w:rsidR="009C40A4" w:rsidRDefault="009C40A4" w:rsidP="00DC39E0">
      <w:pPr>
        <w:pStyle w:val="BodyText2"/>
        <w:numPr>
          <w:ilvl w:val="0"/>
          <w:numId w:val="23"/>
        </w:numPr>
      </w:pPr>
      <w:r>
        <w:rPr>
          <w:b/>
          <w:bCs/>
        </w:rPr>
        <w:t>IMEI Quantity</w:t>
      </w:r>
      <w:r w:rsidRPr="009C40A4">
        <w:t>:</w:t>
      </w:r>
      <w:r>
        <w:t xml:space="preserve"> This refers to the IMEI quantity</w:t>
      </w:r>
    </w:p>
    <w:p w14:paraId="1936A4D2" w14:textId="67638C77" w:rsidR="009C40A4" w:rsidRDefault="009C40A4" w:rsidP="00DC39E0">
      <w:pPr>
        <w:pStyle w:val="BodyText2"/>
        <w:numPr>
          <w:ilvl w:val="0"/>
          <w:numId w:val="23"/>
        </w:numPr>
      </w:pPr>
      <w:r>
        <w:rPr>
          <w:b/>
          <w:bCs/>
        </w:rPr>
        <w:t>Device Quantity</w:t>
      </w:r>
      <w:r w:rsidRPr="009C40A4">
        <w:t>:</w:t>
      </w:r>
      <w:r>
        <w:t xml:space="preserve"> This refers to the device quantity.</w:t>
      </w:r>
    </w:p>
    <w:p w14:paraId="25A28E30" w14:textId="77777777" w:rsidR="0064671F" w:rsidRDefault="007C5C1E" w:rsidP="00DC39E0">
      <w:pPr>
        <w:pStyle w:val="BodyText2"/>
        <w:numPr>
          <w:ilvl w:val="0"/>
          <w:numId w:val="32"/>
        </w:numPr>
      </w:pPr>
      <w:r>
        <w:t>C</w:t>
      </w:r>
      <w:r w:rsidR="0064671F">
        <w:t xml:space="preserve">lick </w:t>
      </w:r>
      <w:r w:rsidR="0064671F" w:rsidRPr="00054A1F">
        <w:rPr>
          <w:b/>
          <w:bCs/>
        </w:rPr>
        <w:t>FILTER</w:t>
      </w:r>
      <w:r w:rsidR="0064671F">
        <w:t>.</w:t>
      </w:r>
    </w:p>
    <w:p w14:paraId="68359835" w14:textId="17EFADDD" w:rsidR="0064671F" w:rsidRDefault="003135F3" w:rsidP="0064671F">
      <w:pPr>
        <w:pStyle w:val="BodyText2"/>
      </w:pPr>
      <w:r>
        <w:rPr>
          <w:noProof/>
        </w:rPr>
        <mc:AlternateContent>
          <mc:Choice Requires="wps">
            <w:drawing>
              <wp:anchor distT="0" distB="0" distL="114300" distR="114300" simplePos="0" relativeHeight="251787264" behindDoc="0" locked="0" layoutInCell="1" allowOverlap="1" wp14:anchorId="60EDA763" wp14:editId="36705E57">
                <wp:simplePos x="0" y="0"/>
                <wp:positionH relativeFrom="column">
                  <wp:posOffset>5916</wp:posOffset>
                </wp:positionH>
                <wp:positionV relativeFrom="paragraph">
                  <wp:posOffset>290930</wp:posOffset>
                </wp:positionV>
                <wp:extent cx="5274744" cy="1824790"/>
                <wp:effectExtent l="0" t="0" r="21590" b="23495"/>
                <wp:wrapNone/>
                <wp:docPr id="158" name="Rectangle 158"/>
                <wp:cNvGraphicFramePr/>
                <a:graphic xmlns:a="http://schemas.openxmlformats.org/drawingml/2006/main">
                  <a:graphicData uri="http://schemas.microsoft.com/office/word/2010/wordprocessingShape">
                    <wps:wsp>
                      <wps:cNvSpPr/>
                      <wps:spPr>
                        <a:xfrm>
                          <a:off x="0" y="0"/>
                          <a:ext cx="5274744" cy="18247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43C4C" id="Rectangle 158" o:spid="_x0000_s1026" style="position:absolute;margin-left:.45pt;margin-top:22.9pt;width:415.35pt;height:143.7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" filled="f" strokecolor="black [3213]" strokeweight="1pt"/>
            </w:pict>
          </mc:Fallback>
        </mc:AlternateContent>
      </w:r>
      <w:r w:rsidR="0064671F">
        <w:t xml:space="preserve">The </w:t>
      </w:r>
      <w:r w:rsidR="000D5FAC">
        <w:t>stock</w:t>
      </w:r>
      <w:r w:rsidR="0064671F">
        <w:t xml:space="preserve"> that match</w:t>
      </w:r>
      <w:r w:rsidR="000D5FAC">
        <w:t>es</w:t>
      </w:r>
      <w:r w:rsidR="0064671F">
        <w:t xml:space="preserve"> the </w:t>
      </w:r>
      <w:r w:rsidR="00DB7910">
        <w:t>specified values</w:t>
      </w:r>
      <w:r w:rsidR="0064671F">
        <w:t xml:space="preserve"> are shown in the dashboard.</w:t>
      </w:r>
    </w:p>
    <w:p w14:paraId="6B1D221C" w14:textId="6C7C6474" w:rsidR="008124E8" w:rsidRDefault="007D5B24" w:rsidP="009E7898">
      <w:pPr>
        <w:pStyle w:val="BodyText2"/>
        <w:jc w:val="center"/>
      </w:pPr>
      <w:r>
        <w:rPr>
          <w:noProof/>
        </w:rPr>
        <mc:AlternateContent>
          <mc:Choice Requires="wps">
            <w:drawing>
              <wp:anchor distT="0" distB="0" distL="114300" distR="114300" simplePos="0" relativeHeight="251683840" behindDoc="0" locked="0" layoutInCell="1" allowOverlap="1" wp14:anchorId="65CBD3F9" wp14:editId="54FBE8C5">
                <wp:simplePos x="0" y="0"/>
                <wp:positionH relativeFrom="column">
                  <wp:posOffset>26977</wp:posOffset>
                </wp:positionH>
                <wp:positionV relativeFrom="paragraph">
                  <wp:posOffset>1096461</wp:posOffset>
                </wp:positionV>
                <wp:extent cx="5249258" cy="690163"/>
                <wp:effectExtent l="0" t="0" r="27940" b="15240"/>
                <wp:wrapNone/>
                <wp:docPr id="465" name="Rectangle 465"/>
                <wp:cNvGraphicFramePr/>
                <a:graphic xmlns:a="http://schemas.openxmlformats.org/drawingml/2006/main">
                  <a:graphicData uri="http://schemas.microsoft.com/office/word/2010/wordprocessingShape">
                    <wps:wsp>
                      <wps:cNvSpPr/>
                      <wps:spPr>
                        <a:xfrm>
                          <a:off x="0" y="0"/>
                          <a:ext cx="5249258" cy="690163"/>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A39F1" id="Rectangle 465" o:spid="_x0000_s1026" style="position:absolute;margin-left:2.1pt;margin-top:86.35pt;width:413.35pt;height:5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" filled="f" strokecolor="#ffc000 [3207]" strokeweight="2pt"/>
            </w:pict>
          </mc:Fallback>
        </mc:AlternateContent>
      </w:r>
      <w:r w:rsidR="00661EA6">
        <w:rPr>
          <w:noProof/>
        </w:rPr>
        <w:drawing>
          <wp:inline distT="0" distB="0" distL="0" distR="0" wp14:anchorId="7B26B477" wp14:editId="1F50C470">
            <wp:extent cx="5278755" cy="18167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755" cy="1816735"/>
                    </a:xfrm>
                    <a:prstGeom prst="rect">
                      <a:avLst/>
                    </a:prstGeom>
                  </pic:spPr>
                </pic:pic>
              </a:graphicData>
            </a:graphic>
          </wp:inline>
        </w:drawing>
      </w:r>
    </w:p>
    <w:p w14:paraId="57B28BD9" w14:textId="6153B0F5" w:rsidR="0064671F" w:rsidRDefault="0064671F" w:rsidP="007E53B8">
      <w:pPr>
        <w:pStyle w:val="FigureCaption"/>
      </w:pPr>
      <w:bookmarkStart w:id="229" w:name="_Toc73870115"/>
      <w:r>
        <w:t xml:space="preserve">Figure </w:t>
      </w:r>
      <w:r w:rsidR="00A14FF0">
        <w:t>3</w:t>
      </w:r>
      <w:r w:rsidR="005703E0">
        <w:t>8</w:t>
      </w:r>
      <w:r>
        <w:t xml:space="preserve">: </w:t>
      </w:r>
      <w:r w:rsidR="00DB7910">
        <w:t>Stock Management</w:t>
      </w:r>
      <w:bookmarkEnd w:id="229"/>
    </w:p>
    <w:p w14:paraId="50C413CD" w14:textId="45940C56" w:rsidR="006B407A" w:rsidRPr="002460BA" w:rsidRDefault="006B407A" w:rsidP="006B407A">
      <w:pPr>
        <w:pStyle w:val="BodyText2"/>
      </w:pPr>
      <w:bookmarkStart w:id="230" w:name="_Hlk73677241"/>
      <w:r>
        <w:lastRenderedPageBreak/>
        <w:t>The user can clear all filters using the “</w:t>
      </w:r>
      <w:r w:rsidRPr="006B407A">
        <w:rPr>
          <w:b/>
          <w:bCs/>
        </w:rPr>
        <w:t>Clear All Filters</w:t>
      </w:r>
      <w:r>
        <w:t>” button. This will reset all the filter values applied on the page</w:t>
      </w:r>
      <w:r w:rsidR="009B08D2">
        <w:t xml:space="preserve"> and the data table will be refreshed</w:t>
      </w:r>
      <w:r>
        <w:t xml:space="preserve">.                                                                                                                                </w:t>
      </w:r>
    </w:p>
    <w:p w14:paraId="1043F31D" w14:textId="7156C999" w:rsidR="006B407A" w:rsidRDefault="006B407A" w:rsidP="006B407A">
      <w:pPr>
        <w:pStyle w:val="Heading2"/>
      </w:pPr>
      <w:r>
        <w:t>Sorting Stock</w:t>
      </w:r>
    </w:p>
    <w:p w14:paraId="19D260F3" w14:textId="28211432" w:rsidR="006B407A" w:rsidRDefault="006B407A" w:rsidP="006B407A">
      <w:pPr>
        <w:pStyle w:val="BodyText2"/>
      </w:pPr>
      <w:r>
        <w:t>By default, all records displayed are sorted based on modified date. User can sort the records</w:t>
      </w:r>
      <w:r w:rsidR="00BA072A">
        <w:t xml:space="preserve"> </w:t>
      </w:r>
      <w:r>
        <w:t xml:space="preserve">by clicking the arrow button on header in the table displayed. </w:t>
      </w:r>
    </w:p>
    <w:p w14:paraId="36DE13B5" w14:textId="24F8F3C8" w:rsidR="006B407A" w:rsidRDefault="006B407A" w:rsidP="006B407A">
      <w:pPr>
        <w:pStyle w:val="BodyText2"/>
      </w:pPr>
      <w:r>
        <w:t>On first click, the records are sorted in ascending order. When user clicks the arrow buttons again, records are sorted in descending order.</w:t>
      </w:r>
    </w:p>
    <w:bookmarkEnd w:id="230"/>
    <w:p w14:paraId="7DAD0051" w14:textId="5D070A70" w:rsidR="00DB6FCF" w:rsidRDefault="003135F3" w:rsidP="00BB333E">
      <w:pPr>
        <w:pStyle w:val="BodyText2"/>
        <w:jc w:val="center"/>
      </w:pPr>
      <w:r>
        <w:rPr>
          <w:noProof/>
        </w:rPr>
        <mc:AlternateContent>
          <mc:Choice Requires="wps">
            <w:drawing>
              <wp:anchor distT="0" distB="0" distL="114300" distR="114300" simplePos="0" relativeHeight="251786240" behindDoc="0" locked="0" layoutInCell="1" allowOverlap="1" wp14:anchorId="722853BC" wp14:editId="7999AFE9">
                <wp:simplePos x="0" y="0"/>
                <wp:positionH relativeFrom="column">
                  <wp:posOffset>294673</wp:posOffset>
                </wp:positionH>
                <wp:positionV relativeFrom="paragraph">
                  <wp:posOffset>8389</wp:posOffset>
                </wp:positionV>
                <wp:extent cx="4680285" cy="1491214"/>
                <wp:effectExtent l="0" t="0" r="25400" b="13970"/>
                <wp:wrapNone/>
                <wp:docPr id="156" name="Rectangle 156"/>
                <wp:cNvGraphicFramePr/>
                <a:graphic xmlns:a="http://schemas.openxmlformats.org/drawingml/2006/main">
                  <a:graphicData uri="http://schemas.microsoft.com/office/word/2010/wordprocessingShape">
                    <wps:wsp>
                      <wps:cNvSpPr/>
                      <wps:spPr>
                        <a:xfrm>
                          <a:off x="0" y="0"/>
                          <a:ext cx="4680285" cy="149121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66100" id="Rectangle 156" o:spid="_x0000_s1026" style="position:absolute;margin-left:23.2pt;margin-top:.65pt;width:368.55pt;height:117.4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" filled="f" strokecolor="black [3213]" strokeweight="1pt"/>
            </w:pict>
          </mc:Fallback>
        </mc:AlternateContent>
      </w:r>
      <w:r w:rsidR="00973892">
        <w:rPr>
          <w:noProof/>
        </w:rPr>
        <mc:AlternateContent>
          <mc:Choice Requires="wps">
            <w:drawing>
              <wp:anchor distT="0" distB="0" distL="114300" distR="114300" simplePos="0" relativeHeight="251748352" behindDoc="0" locked="0" layoutInCell="1" allowOverlap="1" wp14:anchorId="73DEF20A" wp14:editId="78220A8A">
                <wp:simplePos x="0" y="0"/>
                <wp:positionH relativeFrom="column">
                  <wp:posOffset>1462071</wp:posOffset>
                </wp:positionH>
                <wp:positionV relativeFrom="paragraph">
                  <wp:posOffset>833388</wp:posOffset>
                </wp:positionV>
                <wp:extent cx="152400" cy="197074"/>
                <wp:effectExtent l="0" t="0" r="19050" b="12700"/>
                <wp:wrapNone/>
                <wp:docPr id="14" name="Rectangle 14"/>
                <wp:cNvGraphicFramePr/>
                <a:graphic xmlns:a="http://schemas.openxmlformats.org/drawingml/2006/main">
                  <a:graphicData uri="http://schemas.microsoft.com/office/word/2010/wordprocessingShape">
                    <wps:wsp>
                      <wps:cNvSpPr/>
                      <wps:spPr>
                        <a:xfrm>
                          <a:off x="0" y="0"/>
                          <a:ext cx="152400" cy="197074"/>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080EE" id="Rectangle 14" o:spid="_x0000_s1026" style="position:absolute;margin-left:115.1pt;margin-top:65.6pt;width:12pt;height:1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" filled="f" strokecolor="#ffc000 [3207]" strokeweight="2pt"/>
            </w:pict>
          </mc:Fallback>
        </mc:AlternateContent>
      </w:r>
      <w:r w:rsidR="00DB6FCF">
        <w:rPr>
          <w:noProof/>
        </w:rPr>
        <w:drawing>
          <wp:inline distT="0" distB="0" distL="0" distR="0" wp14:anchorId="08341C72" wp14:editId="56523285">
            <wp:extent cx="4700337" cy="1499494"/>
            <wp:effectExtent l="0" t="0" r="508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0015" cy="1502582"/>
                    </a:xfrm>
                    <a:prstGeom prst="rect">
                      <a:avLst/>
                    </a:prstGeom>
                  </pic:spPr>
                </pic:pic>
              </a:graphicData>
            </a:graphic>
          </wp:inline>
        </w:drawing>
      </w:r>
    </w:p>
    <w:p w14:paraId="72134CB7" w14:textId="12E946DA" w:rsidR="005703E0" w:rsidRDefault="005703E0" w:rsidP="00BB333E">
      <w:pPr>
        <w:pStyle w:val="FigureCaption"/>
      </w:pPr>
      <w:bookmarkStart w:id="231" w:name="_Toc73870116"/>
      <w:r>
        <w:t>Figure 39: Stock Management</w:t>
      </w:r>
      <w:bookmarkEnd w:id="231"/>
    </w:p>
    <w:p w14:paraId="1A5ABF04" w14:textId="0BC2C02F" w:rsidR="0064671F" w:rsidRDefault="0064671F" w:rsidP="0064671F">
      <w:pPr>
        <w:pStyle w:val="Heading2"/>
      </w:pPr>
      <w:bookmarkStart w:id="232" w:name="_Toc31900111"/>
      <w:bookmarkStart w:id="233" w:name="_Toc31900178"/>
      <w:bookmarkStart w:id="234" w:name="_Toc31900300"/>
      <w:bookmarkStart w:id="235" w:name="_Toc33605947"/>
      <w:r>
        <w:t xml:space="preserve">Export </w:t>
      </w:r>
      <w:r w:rsidR="000D5FAC">
        <w:t>Stock</w:t>
      </w:r>
      <w:bookmarkEnd w:id="232"/>
      <w:bookmarkEnd w:id="233"/>
      <w:bookmarkEnd w:id="234"/>
      <w:bookmarkEnd w:id="235"/>
    </w:p>
    <w:p w14:paraId="265EC835" w14:textId="7A72A966" w:rsidR="0064671F" w:rsidRDefault="006D43DC" w:rsidP="0064671F">
      <w:pPr>
        <w:pStyle w:val="BodyText2"/>
      </w:pPr>
      <w:r>
        <w:t xml:space="preserve">Importers </w:t>
      </w:r>
      <w:r w:rsidR="006C5568">
        <w:t>can</w:t>
      </w:r>
      <w:r w:rsidR="0064671F">
        <w:t xml:space="preserve"> </w:t>
      </w:r>
      <w:r w:rsidR="00CC4FBE">
        <w:t xml:space="preserve">download </w:t>
      </w:r>
      <w:r w:rsidR="005937A5">
        <w:t>all the</w:t>
      </w:r>
      <w:r w:rsidR="0064671F">
        <w:t xml:space="preserve"> uploaded </w:t>
      </w:r>
      <w:r w:rsidR="000D5FAC">
        <w:t>stock</w:t>
      </w:r>
      <w:r w:rsidR="005937A5">
        <w:t xml:space="preserve"> data in a</w:t>
      </w:r>
      <w:r w:rsidR="00865F6C">
        <w:t xml:space="preserve"> </w:t>
      </w:r>
      <w:r w:rsidR="00865F6C" w:rsidRPr="00865F6C">
        <w:rPr>
          <w:b/>
          <w:bCs/>
        </w:rPr>
        <w:t>.csv</w:t>
      </w:r>
      <w:r w:rsidR="00865F6C">
        <w:t xml:space="preserve"> </w:t>
      </w:r>
      <w:r w:rsidR="005937A5">
        <w:t>file</w:t>
      </w:r>
      <w:r w:rsidR="00F132A8">
        <w:t>.</w:t>
      </w:r>
      <w:r w:rsidR="005937A5">
        <w:t xml:space="preserve"> This is done using an export </w:t>
      </w:r>
      <w:r w:rsidR="009915B5">
        <w:t>utility.</w:t>
      </w:r>
    </w:p>
    <w:p w14:paraId="1D33653C" w14:textId="77777777" w:rsidR="00F132A8" w:rsidRPr="00F132A8" w:rsidRDefault="00F132A8" w:rsidP="0064671F">
      <w:pPr>
        <w:pStyle w:val="BodyText2"/>
        <w:rPr>
          <w:u w:val="single"/>
        </w:rPr>
      </w:pPr>
      <w:r w:rsidRPr="00F132A8">
        <w:rPr>
          <w:u w:val="single"/>
        </w:rPr>
        <w:t>To export the uploaded stock:</w:t>
      </w:r>
    </w:p>
    <w:p w14:paraId="57BF6951" w14:textId="57BB6A75" w:rsidR="00DB7910" w:rsidRDefault="00DF3571" w:rsidP="00D13AC1">
      <w:pPr>
        <w:pStyle w:val="BodyText2"/>
        <w:numPr>
          <w:ilvl w:val="0"/>
          <w:numId w:val="37"/>
        </w:numPr>
        <w:jc w:val="left"/>
      </w:pPr>
      <w:r>
        <w:rPr>
          <w:noProof/>
        </w:rPr>
        <mc:AlternateContent>
          <mc:Choice Requires="wps">
            <w:drawing>
              <wp:anchor distT="0" distB="0" distL="114300" distR="114300" simplePos="0" relativeHeight="251785216" behindDoc="0" locked="0" layoutInCell="1" allowOverlap="1" wp14:anchorId="4BEFE757" wp14:editId="7CBDDB04">
                <wp:simplePos x="0" y="0"/>
                <wp:positionH relativeFrom="column">
                  <wp:posOffset>1064694</wp:posOffset>
                </wp:positionH>
                <wp:positionV relativeFrom="paragraph">
                  <wp:posOffset>296211</wp:posOffset>
                </wp:positionV>
                <wp:extent cx="3597443" cy="1231231"/>
                <wp:effectExtent l="0" t="0" r="22225" b="26670"/>
                <wp:wrapNone/>
                <wp:docPr id="154" name="Rectangle 154"/>
                <wp:cNvGraphicFramePr/>
                <a:graphic xmlns:a="http://schemas.openxmlformats.org/drawingml/2006/main">
                  <a:graphicData uri="http://schemas.microsoft.com/office/word/2010/wordprocessingShape">
                    <wps:wsp>
                      <wps:cNvSpPr/>
                      <wps:spPr>
                        <a:xfrm>
                          <a:off x="0" y="0"/>
                          <a:ext cx="3597443" cy="123123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2FC4F8" id="Rectangle 154" o:spid="_x0000_s1026" style="position:absolute;margin-left:83.85pt;margin-top:23.3pt;width:283.25pt;height:96.9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" filled="f" strokecolor="black [3213]" strokeweight="1pt"/>
            </w:pict>
          </mc:Fallback>
        </mc:AlternateContent>
      </w:r>
      <w:r w:rsidR="0064671F">
        <w:t xml:space="preserve">Click </w:t>
      </w:r>
      <w:r w:rsidR="0064671F" w:rsidRPr="00054A1F">
        <w:rPr>
          <w:b/>
          <w:bCs/>
        </w:rPr>
        <w:t>Export</w:t>
      </w:r>
      <w:r w:rsidR="0064671F">
        <w:t xml:space="preserve"> (seen on the top right corner of the </w:t>
      </w:r>
      <w:r w:rsidR="000D5FAC" w:rsidRPr="000D5FAC">
        <w:rPr>
          <w:b/>
          <w:bCs/>
        </w:rPr>
        <w:t>Stock</w:t>
      </w:r>
      <w:r w:rsidR="0064671F" w:rsidRPr="00D60A13">
        <w:rPr>
          <w:b/>
          <w:bCs/>
        </w:rPr>
        <w:t xml:space="preserve"> </w:t>
      </w:r>
      <w:r w:rsidR="000D5FAC">
        <w:rPr>
          <w:b/>
          <w:bCs/>
        </w:rPr>
        <w:t xml:space="preserve">Management </w:t>
      </w:r>
      <w:r w:rsidR="0064671F">
        <w:t>page).</w:t>
      </w:r>
      <w:r w:rsidR="002151B2">
        <w:t xml:space="preserve"> </w:t>
      </w:r>
    </w:p>
    <w:p w14:paraId="65381CF1" w14:textId="494900E9" w:rsidR="00DB7910" w:rsidRDefault="00DB7910" w:rsidP="000F2A8D">
      <w:pPr>
        <w:pStyle w:val="BodyText2"/>
        <w:ind w:left="720"/>
        <w:jc w:val="center"/>
      </w:pPr>
      <w:r>
        <w:rPr>
          <w:noProof/>
        </w:rPr>
        <mc:AlternateContent>
          <mc:Choice Requires="wps">
            <w:drawing>
              <wp:anchor distT="0" distB="0" distL="114300" distR="114300" simplePos="0" relativeHeight="251687936" behindDoc="0" locked="0" layoutInCell="1" allowOverlap="1" wp14:anchorId="318501DA" wp14:editId="09F74B08">
                <wp:simplePos x="0" y="0"/>
                <wp:positionH relativeFrom="column">
                  <wp:posOffset>1112822</wp:posOffset>
                </wp:positionH>
                <wp:positionV relativeFrom="paragraph">
                  <wp:posOffset>578452</wp:posOffset>
                </wp:positionV>
                <wp:extent cx="288758" cy="128336"/>
                <wp:effectExtent l="0" t="0" r="16510" b="24130"/>
                <wp:wrapNone/>
                <wp:docPr id="468" name="Rectangle 468"/>
                <wp:cNvGraphicFramePr/>
                <a:graphic xmlns:a="http://schemas.openxmlformats.org/drawingml/2006/main">
                  <a:graphicData uri="http://schemas.microsoft.com/office/word/2010/wordprocessingShape">
                    <wps:wsp>
                      <wps:cNvSpPr/>
                      <wps:spPr>
                        <a:xfrm>
                          <a:off x="0" y="0"/>
                          <a:ext cx="288758" cy="128336"/>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84FA8" id="Rectangle 468" o:spid="_x0000_s1026" style="position:absolute;margin-left:87.6pt;margin-top:45.55pt;width:22.75pt;height:1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" filled="f" strokecolor="#ffc000 [3207]" strokeweight="2pt"/>
            </w:pict>
          </mc:Fallback>
        </mc:AlternateContent>
      </w:r>
      <w:r w:rsidR="00661EA6">
        <w:rPr>
          <w:noProof/>
        </w:rPr>
        <w:drawing>
          <wp:inline distT="0" distB="0" distL="0" distR="0" wp14:anchorId="10B4C922" wp14:editId="09A5D350">
            <wp:extent cx="3617495" cy="1244996"/>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31705" cy="1249887"/>
                    </a:xfrm>
                    <a:prstGeom prst="rect">
                      <a:avLst/>
                    </a:prstGeom>
                  </pic:spPr>
                </pic:pic>
              </a:graphicData>
            </a:graphic>
          </wp:inline>
        </w:drawing>
      </w:r>
    </w:p>
    <w:p w14:paraId="34BB458F" w14:textId="3043D9D9" w:rsidR="00DB7910" w:rsidRDefault="000F2A8D" w:rsidP="007E53B8">
      <w:pPr>
        <w:pStyle w:val="FigureCaption"/>
      </w:pPr>
      <w:r>
        <w:t xml:space="preserve">                             </w:t>
      </w:r>
      <w:bookmarkStart w:id="236" w:name="_Toc73870117"/>
      <w:r w:rsidR="00DB7910">
        <w:t xml:space="preserve">Figure </w:t>
      </w:r>
      <w:r w:rsidR="005703E0">
        <w:t>40</w:t>
      </w:r>
      <w:r w:rsidR="00DB7910">
        <w:t>: Stock Management</w:t>
      </w:r>
      <w:bookmarkEnd w:id="236"/>
    </w:p>
    <w:p w14:paraId="0F684A08" w14:textId="62F935D1" w:rsidR="0064671F" w:rsidRDefault="002151B2" w:rsidP="00DB7910">
      <w:pPr>
        <w:pStyle w:val="BodyText2"/>
        <w:ind w:left="360"/>
      </w:pPr>
      <w:r>
        <w:t xml:space="preserve">The following page appears. </w:t>
      </w:r>
    </w:p>
    <w:p w14:paraId="2EECC889" w14:textId="77777777" w:rsidR="002151B2" w:rsidRDefault="002151B2" w:rsidP="00F132A8">
      <w:pPr>
        <w:pStyle w:val="BodyText2"/>
        <w:ind w:left="709" w:hanging="709"/>
        <w:jc w:val="center"/>
      </w:pPr>
      <w:r>
        <w:rPr>
          <w:noProof/>
        </w:rPr>
        <w:lastRenderedPageBreak/>
        <w:drawing>
          <wp:inline distT="0" distB="0" distL="0" distR="0" wp14:anchorId="69D3EB57" wp14:editId="548DC85B">
            <wp:extent cx="2715560" cy="2002256"/>
            <wp:effectExtent l="19050" t="19050" r="27940" b="17145"/>
            <wp:docPr id="452" name="Picture 4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Exportstockdump.png"/>
                    <pic:cNvPicPr/>
                  </pic:nvPicPr>
                  <pic:blipFill>
                    <a:blip r:embed="rId79">
                      <a:extLst>
                        <a:ext uri="{28A0092B-C50C-407E-A947-70E740481C1C}">
                          <a14:useLocalDpi xmlns:a14="http://schemas.microsoft.com/office/drawing/2010/main" val="0"/>
                        </a:ext>
                      </a:extLst>
                    </a:blip>
                    <a:stretch>
                      <a:fillRect/>
                    </a:stretch>
                  </pic:blipFill>
                  <pic:spPr>
                    <a:xfrm>
                      <a:off x="0" y="0"/>
                      <a:ext cx="2732611" cy="2014828"/>
                    </a:xfrm>
                    <a:prstGeom prst="rect">
                      <a:avLst/>
                    </a:prstGeom>
                    <a:ln>
                      <a:solidFill>
                        <a:schemeClr val="tx1"/>
                      </a:solidFill>
                    </a:ln>
                  </pic:spPr>
                </pic:pic>
              </a:graphicData>
            </a:graphic>
          </wp:inline>
        </w:drawing>
      </w:r>
    </w:p>
    <w:p w14:paraId="4CD5E904" w14:textId="22CD446F" w:rsidR="009F4201" w:rsidRDefault="009F4201" w:rsidP="007E53B8">
      <w:pPr>
        <w:pStyle w:val="FigureCaption"/>
      </w:pPr>
      <w:bookmarkStart w:id="237" w:name="_Toc73870118"/>
      <w:r>
        <w:t xml:space="preserve">Figure </w:t>
      </w:r>
      <w:r w:rsidR="005703E0">
        <w:t>41</w:t>
      </w:r>
      <w:r>
        <w:t xml:space="preserve">: Open or Save </w:t>
      </w:r>
      <w:r w:rsidR="000F5679">
        <w:t xml:space="preserve">Exported </w:t>
      </w:r>
      <w:r w:rsidR="00346DCC">
        <w:t xml:space="preserve">Stock </w:t>
      </w:r>
      <w:r w:rsidR="000F5679">
        <w:t>File</w:t>
      </w:r>
      <w:bookmarkEnd w:id="237"/>
    </w:p>
    <w:p w14:paraId="45590F9A" w14:textId="5FFE526C" w:rsidR="002151B2" w:rsidRDefault="00DF3571" w:rsidP="00DC39E0">
      <w:pPr>
        <w:pStyle w:val="BodyText2"/>
        <w:numPr>
          <w:ilvl w:val="0"/>
          <w:numId w:val="37"/>
        </w:numPr>
      </w:pPr>
      <w:r>
        <w:rPr>
          <w:noProof/>
        </w:rPr>
        <mc:AlternateContent>
          <mc:Choice Requires="wps">
            <w:drawing>
              <wp:anchor distT="0" distB="0" distL="114300" distR="114300" simplePos="0" relativeHeight="251784192" behindDoc="0" locked="0" layoutInCell="1" allowOverlap="1" wp14:anchorId="3AACF28B" wp14:editId="0D1D55FA">
                <wp:simplePos x="0" y="0"/>
                <wp:positionH relativeFrom="column">
                  <wp:posOffset>527284</wp:posOffset>
                </wp:positionH>
                <wp:positionV relativeFrom="paragraph">
                  <wp:posOffset>296211</wp:posOffset>
                </wp:positionV>
                <wp:extent cx="4395470" cy="677779"/>
                <wp:effectExtent l="0" t="0" r="24130" b="27305"/>
                <wp:wrapNone/>
                <wp:docPr id="153" name="Rectangle 153"/>
                <wp:cNvGraphicFramePr/>
                <a:graphic xmlns:a="http://schemas.openxmlformats.org/drawingml/2006/main">
                  <a:graphicData uri="http://schemas.microsoft.com/office/word/2010/wordprocessingShape">
                    <wps:wsp>
                      <wps:cNvSpPr/>
                      <wps:spPr>
                        <a:xfrm>
                          <a:off x="0" y="0"/>
                          <a:ext cx="4395470" cy="67777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F4FD1" id="Rectangle 153" o:spid="_x0000_s1026" style="position:absolute;margin-left:41.5pt;margin-top:23.3pt;width:346.1pt;height:53.3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" filled="f" strokecolor="black [3213]" strokeweight="1pt"/>
            </w:pict>
          </mc:Fallback>
        </mc:AlternateContent>
      </w:r>
      <w:r w:rsidR="002151B2">
        <w:t xml:space="preserve">Click </w:t>
      </w:r>
      <w:r w:rsidR="002151B2" w:rsidRPr="006C5568">
        <w:rPr>
          <w:b/>
          <w:bCs/>
          <w:u w:val="single"/>
        </w:rPr>
        <w:t>O</w:t>
      </w:r>
      <w:r w:rsidR="002151B2" w:rsidRPr="006C5568">
        <w:rPr>
          <w:b/>
          <w:bCs/>
        </w:rPr>
        <w:t>pen with</w:t>
      </w:r>
      <w:r w:rsidR="002151B2">
        <w:t xml:space="preserve"> to view the file. The file opens as an Excel file.</w:t>
      </w:r>
    </w:p>
    <w:p w14:paraId="797419DF" w14:textId="0E5A2F63" w:rsidR="0036447D" w:rsidRDefault="00A87B75" w:rsidP="00A87B75">
      <w:pPr>
        <w:pStyle w:val="BodyText2"/>
        <w:tabs>
          <w:tab w:val="left" w:pos="709"/>
        </w:tabs>
        <w:ind w:left="284"/>
        <w:jc w:val="center"/>
      </w:pPr>
      <w:r>
        <w:rPr>
          <w:noProof/>
        </w:rPr>
        <w:drawing>
          <wp:inline distT="0" distB="0" distL="0" distR="0" wp14:anchorId="34D8B445" wp14:editId="1C397882">
            <wp:extent cx="4395537" cy="685795"/>
            <wp:effectExtent l="0" t="0" r="508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9495" cy="692653"/>
                    </a:xfrm>
                    <a:prstGeom prst="rect">
                      <a:avLst/>
                    </a:prstGeom>
                  </pic:spPr>
                </pic:pic>
              </a:graphicData>
            </a:graphic>
          </wp:inline>
        </w:drawing>
      </w:r>
    </w:p>
    <w:p w14:paraId="2EC50372" w14:textId="1D59A489" w:rsidR="0064671F" w:rsidRDefault="0064671F" w:rsidP="007E53B8">
      <w:pPr>
        <w:pStyle w:val="FigureCaption"/>
      </w:pPr>
      <w:bookmarkStart w:id="238" w:name="_Toc73870119"/>
      <w:r>
        <w:t xml:space="preserve">Figure </w:t>
      </w:r>
      <w:r w:rsidR="00A14FF0">
        <w:t>4</w:t>
      </w:r>
      <w:r w:rsidR="005703E0">
        <w:t>2</w:t>
      </w:r>
      <w:r>
        <w:t>: Export</w:t>
      </w:r>
      <w:r w:rsidR="000F5679">
        <w:t>ed Stock</w:t>
      </w:r>
      <w:bookmarkEnd w:id="238"/>
      <w:r w:rsidR="000F5679">
        <w:t xml:space="preserve"> </w:t>
      </w:r>
    </w:p>
    <w:p w14:paraId="5721F58B" w14:textId="73169EE9" w:rsidR="000B0CE4" w:rsidRDefault="006D43DC" w:rsidP="000B0CE4">
      <w:pPr>
        <w:pStyle w:val="BodyText2"/>
      </w:pPr>
      <w:r>
        <w:t>Filtered stock can also be exported</w:t>
      </w:r>
      <w:r w:rsidR="00865F6C">
        <w:t>. To do this, filter stock based on specific filter</w:t>
      </w:r>
      <w:r>
        <w:t xml:space="preserve"> values</w:t>
      </w:r>
      <w:r w:rsidR="00865F6C">
        <w:t xml:space="preserve">. Refer to </w:t>
      </w:r>
      <w:r w:rsidR="00865F6C" w:rsidRPr="00865F6C">
        <w:rPr>
          <w:i/>
          <w:iCs/>
        </w:rPr>
        <w:t>Filter Stock</w:t>
      </w:r>
      <w:r w:rsidR="00865F6C">
        <w:t xml:space="preserve"> for information and then export the filtered data.</w:t>
      </w:r>
    </w:p>
    <w:p w14:paraId="497133CD" w14:textId="0048AB0E" w:rsidR="0036447D" w:rsidRDefault="0036447D" w:rsidP="000B0CE4">
      <w:pPr>
        <w:pStyle w:val="BodyText2"/>
      </w:pPr>
    </w:p>
    <w:p w14:paraId="4CD5BA20" w14:textId="77777777" w:rsidR="008C008C" w:rsidRDefault="000B0CE4" w:rsidP="000B0CE4">
      <w:pPr>
        <w:pStyle w:val="Heading2"/>
      </w:pPr>
      <w:bookmarkStart w:id="239" w:name="_Toc33605948"/>
      <w:r>
        <w:t>Grievance Management</w:t>
      </w:r>
      <w:bookmarkEnd w:id="239"/>
    </w:p>
    <w:p w14:paraId="3E52354B" w14:textId="2FB1B908" w:rsidR="00CC4FBE" w:rsidRDefault="006D43DC" w:rsidP="000B0CE4">
      <w:pPr>
        <w:pStyle w:val="BodyText2"/>
      </w:pPr>
      <w:r>
        <w:t>Importers</w:t>
      </w:r>
      <w:r w:rsidR="000B0CE4">
        <w:t xml:space="preserve"> can register complaints </w:t>
      </w:r>
      <w:r w:rsidR="00C54724">
        <w:t xml:space="preserve">or grievances </w:t>
      </w:r>
      <w:r w:rsidR="000B0CE4">
        <w:t xml:space="preserve">when there is a problem in the </w:t>
      </w:r>
      <w:r w:rsidR="00591A26">
        <w:t>portal</w:t>
      </w:r>
      <w:r w:rsidR="000B0CE4">
        <w:t xml:space="preserve">. For example, there could be situations when the registration feature is not working or there </w:t>
      </w:r>
      <w:r w:rsidR="00C54724">
        <w:t>could be</w:t>
      </w:r>
      <w:r w:rsidR="000B0CE4">
        <w:t xml:space="preserve"> a problem in consignment upload. </w:t>
      </w:r>
    </w:p>
    <w:p w14:paraId="2E23F57B" w14:textId="4E955E83" w:rsidR="000B0CE4" w:rsidRDefault="00687E23" w:rsidP="000B0CE4">
      <w:pPr>
        <w:pStyle w:val="BodyText2"/>
      </w:pPr>
      <w:r>
        <w:t xml:space="preserve">When </w:t>
      </w:r>
      <w:r w:rsidR="005132E3">
        <w:t xml:space="preserve">an importer </w:t>
      </w:r>
      <w:r w:rsidR="00591A26">
        <w:t>raise</w:t>
      </w:r>
      <w:r w:rsidR="005132E3">
        <w:t>s</w:t>
      </w:r>
      <w:r>
        <w:t xml:space="preserve"> a grievance, the </w:t>
      </w:r>
      <w:r w:rsidR="00591A26">
        <w:t xml:space="preserve">grievance </w:t>
      </w:r>
      <w:r w:rsidR="00C54724">
        <w:t>goes through the following stages</w:t>
      </w:r>
      <w:r>
        <w:t>:</w:t>
      </w:r>
      <w:r w:rsidR="000B0CE4">
        <w:t xml:space="preserve"> </w:t>
      </w:r>
    </w:p>
    <w:p w14:paraId="348D330C" w14:textId="37260338" w:rsidR="00CF6643" w:rsidRDefault="005132E3" w:rsidP="00DC39E0">
      <w:pPr>
        <w:pStyle w:val="BodyText2"/>
        <w:numPr>
          <w:ilvl w:val="0"/>
          <w:numId w:val="41"/>
        </w:numPr>
      </w:pPr>
      <w:r>
        <w:t>A</w:t>
      </w:r>
      <w:r w:rsidR="00CF6643">
        <w:t xml:space="preserve"> notification is sent to the CEIR </w:t>
      </w:r>
      <w:r w:rsidR="00B44AF7">
        <w:t>Admin</w:t>
      </w:r>
      <w:r w:rsidR="00CF6643">
        <w:t>.</w:t>
      </w:r>
      <w:r w:rsidR="00687E23">
        <w:t xml:space="preserve"> The notification appears on the CEIR </w:t>
      </w:r>
      <w:r w:rsidR="00B44AF7">
        <w:t>Admin</w:t>
      </w:r>
      <w:r w:rsidR="00687E23">
        <w:t xml:space="preserve"> portal. A mail is also sent to the registered mail of the CEIR </w:t>
      </w:r>
      <w:r w:rsidR="00B44AF7">
        <w:t>Admin</w:t>
      </w:r>
      <w:r w:rsidR="00687E23">
        <w:t>.</w:t>
      </w:r>
    </w:p>
    <w:p w14:paraId="27EC1227" w14:textId="485656AE" w:rsidR="00CF6643" w:rsidRDefault="00CF6643" w:rsidP="00DC39E0">
      <w:pPr>
        <w:pStyle w:val="BodyText2"/>
        <w:numPr>
          <w:ilvl w:val="0"/>
          <w:numId w:val="41"/>
        </w:numPr>
      </w:pPr>
      <w:r>
        <w:t xml:space="preserve">The CEIR </w:t>
      </w:r>
      <w:r w:rsidR="00B44AF7">
        <w:t>Admin</w:t>
      </w:r>
      <w:r>
        <w:t xml:space="preserve"> responds to the grievance.</w:t>
      </w:r>
      <w:r w:rsidR="00687E23">
        <w:t xml:space="preserve"> </w:t>
      </w:r>
      <w:r>
        <w:t xml:space="preserve">A </w:t>
      </w:r>
      <w:r w:rsidR="00C54724">
        <w:t xml:space="preserve">response </w:t>
      </w:r>
      <w:r>
        <w:t xml:space="preserve">notification is sent to </w:t>
      </w:r>
      <w:r w:rsidR="007379C0">
        <w:t xml:space="preserve">on the </w:t>
      </w:r>
      <w:r w:rsidR="00591A26">
        <w:t xml:space="preserve">importer </w:t>
      </w:r>
      <w:r w:rsidR="007379C0">
        <w:t>portal</w:t>
      </w:r>
      <w:r w:rsidR="00591A26">
        <w:t>,</w:t>
      </w:r>
      <w:r w:rsidR="007379C0">
        <w:t xml:space="preserve"> and the </w:t>
      </w:r>
      <w:r w:rsidR="00591A26">
        <w:t xml:space="preserve">importer’s </w:t>
      </w:r>
      <w:r w:rsidR="007379C0">
        <w:t>registered mail ID</w:t>
      </w:r>
      <w:r>
        <w:t>.</w:t>
      </w:r>
      <w:r w:rsidR="00591A26">
        <w:t xml:space="preserve"> </w:t>
      </w:r>
    </w:p>
    <w:p w14:paraId="42645E63" w14:textId="66C0FC7D" w:rsidR="007379C0" w:rsidRDefault="007379C0" w:rsidP="00DC39E0">
      <w:pPr>
        <w:pStyle w:val="BodyText2"/>
        <w:numPr>
          <w:ilvl w:val="0"/>
          <w:numId w:val="41"/>
        </w:numPr>
      </w:pPr>
      <w:r>
        <w:t xml:space="preserve">Steps 1 to </w:t>
      </w:r>
      <w:r w:rsidR="005A0E51">
        <w:t>2</w:t>
      </w:r>
      <w:r>
        <w:t xml:space="preserve"> are repeated until the grievance is closed.</w:t>
      </w:r>
      <w:r w:rsidR="00071E8D">
        <w:t xml:space="preserve"> </w:t>
      </w:r>
      <w:r w:rsidR="00C54724">
        <w:t xml:space="preserve">The </w:t>
      </w:r>
      <w:r w:rsidR="000C5B2B">
        <w:t xml:space="preserve">CEIR </w:t>
      </w:r>
      <w:r w:rsidR="00B44AF7">
        <w:t>Admin</w:t>
      </w:r>
      <w:r w:rsidR="00C54724">
        <w:t xml:space="preserve"> closes the grievance.</w:t>
      </w:r>
    </w:p>
    <w:p w14:paraId="6D650620" w14:textId="1C1EEC1A" w:rsidR="00CF6643" w:rsidRPr="00CF6643" w:rsidRDefault="00C54724" w:rsidP="00CF6643">
      <w:pPr>
        <w:pStyle w:val="BodyText2"/>
      </w:pPr>
      <w:r>
        <w:lastRenderedPageBreak/>
        <w:t xml:space="preserve">There are situations when the grievance is automatically closed. </w:t>
      </w:r>
      <w:r w:rsidR="00591A26">
        <w:t>A grievance is automatically closed when the</w:t>
      </w:r>
      <w:r w:rsidR="00CF6643" w:rsidRPr="00CF6643">
        <w:t xml:space="preserve"> </w:t>
      </w:r>
      <w:r w:rsidR="005A0E51">
        <w:t>status of the grievance changes to</w:t>
      </w:r>
      <w:r w:rsidR="00CF6643" w:rsidRPr="00CF6643">
        <w:t xml:space="preserve"> </w:t>
      </w:r>
      <w:r w:rsidR="00BC73C2">
        <w:rPr>
          <w:b/>
          <w:bCs/>
        </w:rPr>
        <w:t>Pending with User</w:t>
      </w:r>
      <w:r w:rsidR="00CF6643" w:rsidRPr="00CF6643">
        <w:t xml:space="preserve">, </w:t>
      </w:r>
      <w:r w:rsidR="005A0E51">
        <w:t>but</w:t>
      </w:r>
      <w:r w:rsidR="00CF6643" w:rsidRPr="00CF6643">
        <w:t xml:space="preserve"> there is no response from the </w:t>
      </w:r>
      <w:r w:rsidR="00CC2D87">
        <w:t>importer</w:t>
      </w:r>
      <w:r w:rsidR="00CF6643" w:rsidRPr="00CF6643">
        <w:t xml:space="preserve"> for a specified period</w:t>
      </w:r>
      <w:r w:rsidR="00BC73C2">
        <w:t>.</w:t>
      </w:r>
    </w:p>
    <w:p w14:paraId="05D8EA8C" w14:textId="77777777" w:rsidR="000B0CE4" w:rsidRPr="005E388D" w:rsidRDefault="00457F9E" w:rsidP="000B0CE4">
      <w:pPr>
        <w:pStyle w:val="BodyText2"/>
        <w:rPr>
          <w:u w:val="single"/>
        </w:rPr>
      </w:pPr>
      <w:r w:rsidRPr="005E388D">
        <w:rPr>
          <w:u w:val="single"/>
        </w:rPr>
        <w:t>To raise a grievance</w:t>
      </w:r>
    </w:p>
    <w:p w14:paraId="6DAAA638" w14:textId="77777777" w:rsidR="006C5568" w:rsidRDefault="00457F9E" w:rsidP="00DC39E0">
      <w:pPr>
        <w:pStyle w:val="BodyText2"/>
        <w:numPr>
          <w:ilvl w:val="0"/>
          <w:numId w:val="44"/>
        </w:numPr>
        <w:ind w:left="360"/>
      </w:pPr>
      <w:r>
        <w:t xml:space="preserve">Select </w:t>
      </w:r>
      <w:r w:rsidRPr="006C5568">
        <w:rPr>
          <w:b/>
          <w:bCs/>
        </w:rPr>
        <w:t>Grievance Management</w:t>
      </w:r>
      <w:r>
        <w:t xml:space="preserve"> in the left panel.</w:t>
      </w:r>
      <w:r w:rsidR="006C5568">
        <w:t xml:space="preserve"> </w:t>
      </w:r>
    </w:p>
    <w:p w14:paraId="46B7965F" w14:textId="39B0A184" w:rsidR="006C5568" w:rsidRDefault="00DF3571" w:rsidP="000F2A8D">
      <w:pPr>
        <w:pStyle w:val="BodyText2"/>
        <w:ind w:left="360"/>
        <w:jc w:val="center"/>
      </w:pPr>
      <w:r>
        <w:rPr>
          <w:noProof/>
        </w:rPr>
        <mc:AlternateContent>
          <mc:Choice Requires="wps">
            <w:drawing>
              <wp:anchor distT="0" distB="0" distL="114300" distR="114300" simplePos="0" relativeHeight="251689984" behindDoc="0" locked="0" layoutInCell="1" allowOverlap="1" wp14:anchorId="47FB7B12" wp14:editId="765BE6FE">
                <wp:simplePos x="0" y="0"/>
                <wp:positionH relativeFrom="column">
                  <wp:posOffset>615516</wp:posOffset>
                </wp:positionH>
                <wp:positionV relativeFrom="paragraph">
                  <wp:posOffset>614981</wp:posOffset>
                </wp:positionV>
                <wp:extent cx="485273" cy="116305"/>
                <wp:effectExtent l="0" t="0" r="10160" b="17145"/>
                <wp:wrapNone/>
                <wp:docPr id="259" name="Rectangle 259"/>
                <wp:cNvGraphicFramePr/>
                <a:graphic xmlns:a="http://schemas.openxmlformats.org/drawingml/2006/main">
                  <a:graphicData uri="http://schemas.microsoft.com/office/word/2010/wordprocessingShape">
                    <wps:wsp>
                      <wps:cNvSpPr/>
                      <wps:spPr>
                        <a:xfrm>
                          <a:off x="0" y="0"/>
                          <a:ext cx="485273" cy="11630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67010" id="Rectangle 259" o:spid="_x0000_s1026" style="position:absolute;margin-left:48.45pt;margin-top:48.4pt;width:38.2pt;height:9.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" filled="f" strokecolor="#ffc000 [3207]" strokeweight="2pt"/>
            </w:pict>
          </mc:Fallback>
        </mc:AlternateContent>
      </w:r>
      <w:r>
        <w:rPr>
          <w:noProof/>
        </w:rPr>
        <mc:AlternateContent>
          <mc:Choice Requires="wps">
            <w:drawing>
              <wp:anchor distT="0" distB="0" distL="114300" distR="114300" simplePos="0" relativeHeight="251783168" behindDoc="0" locked="0" layoutInCell="1" allowOverlap="1" wp14:anchorId="4C70B25C" wp14:editId="7E17A630">
                <wp:simplePos x="0" y="0"/>
                <wp:positionH relativeFrom="column">
                  <wp:posOffset>595462</wp:posOffset>
                </wp:positionH>
                <wp:positionV relativeFrom="paragraph">
                  <wp:posOffset>5381</wp:posOffset>
                </wp:positionV>
                <wp:extent cx="4319069" cy="1900989"/>
                <wp:effectExtent l="0" t="0" r="24765" b="23495"/>
                <wp:wrapNone/>
                <wp:docPr id="152" name="Rectangle 152"/>
                <wp:cNvGraphicFramePr/>
                <a:graphic xmlns:a="http://schemas.openxmlformats.org/drawingml/2006/main">
                  <a:graphicData uri="http://schemas.microsoft.com/office/word/2010/wordprocessingShape">
                    <wps:wsp>
                      <wps:cNvSpPr/>
                      <wps:spPr>
                        <a:xfrm>
                          <a:off x="0" y="0"/>
                          <a:ext cx="4319069" cy="190098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E3926" id="Rectangle 152" o:spid="_x0000_s1026" style="position:absolute;margin-left:46.9pt;margin-top:.4pt;width:340.1pt;height:149.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" filled="f" strokecolor="black [3213]" strokeweight="1pt"/>
            </w:pict>
          </mc:Fallback>
        </mc:AlternateContent>
      </w:r>
      <w:r w:rsidR="00FE0343" w:rsidRPr="00EE4D19">
        <w:rPr>
          <w:noProof/>
        </w:rPr>
        <w:drawing>
          <wp:inline distT="0" distB="0" distL="0" distR="0" wp14:anchorId="36D84E5B" wp14:editId="143C858C">
            <wp:extent cx="4315327" cy="1844902"/>
            <wp:effectExtent l="0" t="0" r="0" b="3175"/>
            <wp:docPr id="215" name="Picture 10">
              <a:extLst xmlns:a="http://schemas.openxmlformats.org/drawingml/2006/main">
                <a:ext uri="{FF2B5EF4-FFF2-40B4-BE49-F238E27FC236}">
                  <a16:creationId xmlns:a16="http://schemas.microsoft.com/office/drawing/2014/main" id="{8A766C44-2DD3-4556-B50E-39B828B18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766C44-2DD3-4556-B50E-39B828B18EC4}"/>
                        </a:ext>
                      </a:extLst>
                    </pic:cNvPr>
                    <pic:cNvPicPr>
                      <a:picLocks noChangeAspect="1"/>
                    </pic:cNvPicPr>
                  </pic:nvPicPr>
                  <pic:blipFill>
                    <a:blip r:embed="rId25"/>
                    <a:stretch>
                      <a:fillRect/>
                    </a:stretch>
                  </pic:blipFill>
                  <pic:spPr>
                    <a:xfrm>
                      <a:off x="0" y="0"/>
                      <a:ext cx="4356820" cy="1862641"/>
                    </a:xfrm>
                    <a:prstGeom prst="rect">
                      <a:avLst/>
                    </a:prstGeom>
                  </pic:spPr>
                </pic:pic>
              </a:graphicData>
            </a:graphic>
          </wp:inline>
        </w:drawing>
      </w:r>
    </w:p>
    <w:p w14:paraId="0C10A73C" w14:textId="79CEF2F0" w:rsidR="00045C43" w:rsidRDefault="00045C43" w:rsidP="007E53B8">
      <w:pPr>
        <w:pStyle w:val="FigureCaption"/>
      </w:pPr>
      <w:bookmarkStart w:id="240" w:name="_Toc73870120"/>
      <w:r>
        <w:t xml:space="preserve">Figure </w:t>
      </w:r>
      <w:r w:rsidR="00A14FF0">
        <w:t>4</w:t>
      </w:r>
      <w:r w:rsidR="005703E0">
        <w:t>3:</w:t>
      </w:r>
      <w:r>
        <w:t xml:space="preserve"> </w:t>
      </w:r>
      <w:r w:rsidR="006659F6">
        <w:t>Home Page</w:t>
      </w:r>
      <w:bookmarkEnd w:id="240"/>
    </w:p>
    <w:p w14:paraId="0AD5B5FD" w14:textId="56230AD7" w:rsidR="00457F9E" w:rsidRDefault="003A2390" w:rsidP="003A2390">
      <w:pPr>
        <w:pStyle w:val="BodyText2"/>
        <w:numPr>
          <w:ilvl w:val="0"/>
          <w:numId w:val="44"/>
        </w:numPr>
        <w:ind w:left="360"/>
      </w:pPr>
      <w:r>
        <w:t xml:space="preserve">The </w:t>
      </w:r>
      <w:r w:rsidRPr="003A2390">
        <w:rPr>
          <w:b/>
          <w:bCs/>
        </w:rPr>
        <w:t>Grievance Management</w:t>
      </w:r>
      <w:r>
        <w:t xml:space="preserve"> page appears. </w:t>
      </w:r>
      <w:r w:rsidR="00457F9E">
        <w:t xml:space="preserve">Click </w:t>
      </w:r>
      <w:r w:rsidR="006767EA">
        <w:rPr>
          <w:b/>
          <w:bCs/>
        </w:rPr>
        <w:t>Create</w:t>
      </w:r>
      <w:r w:rsidR="00457F9E" w:rsidRPr="005E388D">
        <w:rPr>
          <w:b/>
          <w:bCs/>
        </w:rPr>
        <w:t xml:space="preserve"> Grievance</w:t>
      </w:r>
      <w:r w:rsidR="00457F9E">
        <w:t>.</w:t>
      </w:r>
    </w:p>
    <w:p w14:paraId="025C2271" w14:textId="0AD499A0" w:rsidR="003A2390" w:rsidRDefault="00AA14A4" w:rsidP="003A2390">
      <w:pPr>
        <w:pStyle w:val="BodyText2"/>
        <w:jc w:val="center"/>
      </w:pPr>
      <w:r>
        <w:rPr>
          <w:noProof/>
        </w:rPr>
        <mc:AlternateContent>
          <mc:Choice Requires="wps">
            <w:drawing>
              <wp:anchor distT="0" distB="0" distL="114300" distR="114300" simplePos="0" relativeHeight="251782144" behindDoc="0" locked="0" layoutInCell="1" allowOverlap="1" wp14:anchorId="1916430E" wp14:editId="699B2A36">
                <wp:simplePos x="0" y="0"/>
                <wp:positionH relativeFrom="column">
                  <wp:posOffset>374884</wp:posOffset>
                </wp:positionH>
                <wp:positionV relativeFrom="paragraph">
                  <wp:posOffset>8288</wp:posOffset>
                </wp:positionV>
                <wp:extent cx="4533499" cy="1572127"/>
                <wp:effectExtent l="0" t="0" r="19685" b="28575"/>
                <wp:wrapNone/>
                <wp:docPr id="151" name="Rectangle 151"/>
                <wp:cNvGraphicFramePr/>
                <a:graphic xmlns:a="http://schemas.openxmlformats.org/drawingml/2006/main">
                  <a:graphicData uri="http://schemas.microsoft.com/office/word/2010/wordprocessingShape">
                    <wps:wsp>
                      <wps:cNvSpPr/>
                      <wps:spPr>
                        <a:xfrm>
                          <a:off x="0" y="0"/>
                          <a:ext cx="4533499" cy="15721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2D6B0" id="Rectangle 151" o:spid="_x0000_s1026" style="position:absolute;margin-left:29.5pt;margin-top:.65pt;width:356.95pt;height:123.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" filled="f" strokecolor="black [3213]" strokeweight="1pt"/>
            </w:pict>
          </mc:Fallback>
        </mc:AlternateContent>
      </w:r>
      <w:r w:rsidR="006767EA">
        <w:rPr>
          <w:noProof/>
        </w:rPr>
        <w:drawing>
          <wp:inline distT="0" distB="0" distL="0" distR="0" wp14:anchorId="014053C7" wp14:editId="1B64842D">
            <wp:extent cx="4542044" cy="1556085"/>
            <wp:effectExtent l="0" t="0" r="0"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67631" cy="1564851"/>
                    </a:xfrm>
                    <a:prstGeom prst="rect">
                      <a:avLst/>
                    </a:prstGeom>
                  </pic:spPr>
                </pic:pic>
              </a:graphicData>
            </a:graphic>
          </wp:inline>
        </w:drawing>
      </w:r>
    </w:p>
    <w:p w14:paraId="1310362A" w14:textId="16D6E73A" w:rsidR="003A2390" w:rsidRDefault="003A2390" w:rsidP="003A2390">
      <w:pPr>
        <w:pStyle w:val="FigureCaption"/>
      </w:pPr>
      <w:bookmarkStart w:id="241" w:name="_Toc73870121"/>
      <w:r>
        <w:t xml:space="preserve">Figure </w:t>
      </w:r>
      <w:r w:rsidR="00A14FF0">
        <w:t>4</w:t>
      </w:r>
      <w:r w:rsidR="005703E0">
        <w:t>4</w:t>
      </w:r>
      <w:r w:rsidR="00A14FF0">
        <w:t>:</w:t>
      </w:r>
      <w:r>
        <w:t xml:space="preserve"> Grievance Management</w:t>
      </w:r>
      <w:bookmarkEnd w:id="241"/>
    </w:p>
    <w:p w14:paraId="7540FEE2" w14:textId="3E83A108" w:rsidR="003A2390" w:rsidRDefault="003A2390" w:rsidP="003A2390">
      <w:pPr>
        <w:pStyle w:val="BodyText2"/>
      </w:pPr>
      <w:r>
        <w:t xml:space="preserve">The </w:t>
      </w:r>
      <w:r w:rsidR="006767EA">
        <w:rPr>
          <w:b/>
          <w:bCs/>
        </w:rPr>
        <w:t>Create</w:t>
      </w:r>
      <w:r w:rsidRPr="003A2390">
        <w:rPr>
          <w:b/>
          <w:bCs/>
        </w:rPr>
        <w:t xml:space="preserve"> Grievance</w:t>
      </w:r>
      <w:r>
        <w:t xml:space="preserve"> page appears.</w:t>
      </w:r>
    </w:p>
    <w:p w14:paraId="43B36488" w14:textId="481D2E23" w:rsidR="00457F9E" w:rsidRDefault="00AA14A4" w:rsidP="009E7898">
      <w:pPr>
        <w:pStyle w:val="BodyText2"/>
        <w:jc w:val="center"/>
      </w:pPr>
      <w:r>
        <w:rPr>
          <w:noProof/>
        </w:rPr>
        <mc:AlternateContent>
          <mc:Choice Requires="wps">
            <w:drawing>
              <wp:anchor distT="0" distB="0" distL="114300" distR="114300" simplePos="0" relativeHeight="251781120" behindDoc="0" locked="0" layoutInCell="1" allowOverlap="1" wp14:anchorId="227FCA5C" wp14:editId="38BC1D5C">
                <wp:simplePos x="0" y="0"/>
                <wp:positionH relativeFrom="column">
                  <wp:posOffset>495200</wp:posOffset>
                </wp:positionH>
                <wp:positionV relativeFrom="paragraph">
                  <wp:posOffset>5381</wp:posOffset>
                </wp:positionV>
                <wp:extent cx="4275221" cy="1949116"/>
                <wp:effectExtent l="0" t="0" r="11430" b="13335"/>
                <wp:wrapNone/>
                <wp:docPr id="149" name="Rectangle 149"/>
                <wp:cNvGraphicFramePr/>
                <a:graphic xmlns:a="http://schemas.openxmlformats.org/drawingml/2006/main">
                  <a:graphicData uri="http://schemas.microsoft.com/office/word/2010/wordprocessingShape">
                    <wps:wsp>
                      <wps:cNvSpPr/>
                      <wps:spPr>
                        <a:xfrm>
                          <a:off x="0" y="0"/>
                          <a:ext cx="4275221" cy="19491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6598F" id="Rectangle 149" o:spid="_x0000_s1026" style="position:absolute;margin-left:39pt;margin-top:.4pt;width:336.65pt;height:153.4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" filled="f" strokecolor="black [3213]" strokeweight="1pt"/>
            </w:pict>
          </mc:Fallback>
        </mc:AlternateContent>
      </w:r>
      <w:r w:rsidR="00F93C49">
        <w:rPr>
          <w:noProof/>
        </w:rPr>
        <w:drawing>
          <wp:inline distT="0" distB="0" distL="0" distR="0" wp14:anchorId="1C8E72F5" wp14:editId="2C849678">
            <wp:extent cx="4289036" cy="194510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9496" cy="1949849"/>
                    </a:xfrm>
                    <a:prstGeom prst="rect">
                      <a:avLst/>
                    </a:prstGeom>
                  </pic:spPr>
                </pic:pic>
              </a:graphicData>
            </a:graphic>
          </wp:inline>
        </w:drawing>
      </w:r>
    </w:p>
    <w:p w14:paraId="54248308" w14:textId="45E3BACB" w:rsidR="006C5568" w:rsidRDefault="00045C43" w:rsidP="007E53B8">
      <w:pPr>
        <w:pStyle w:val="FigureCaption"/>
      </w:pPr>
      <w:bookmarkStart w:id="242" w:name="_Toc73870122"/>
      <w:r>
        <w:lastRenderedPageBreak/>
        <w:t xml:space="preserve">Figure </w:t>
      </w:r>
      <w:r w:rsidR="00A14FF0">
        <w:t>4</w:t>
      </w:r>
      <w:r w:rsidR="005703E0">
        <w:t>5</w:t>
      </w:r>
      <w:r>
        <w:t xml:space="preserve">: </w:t>
      </w:r>
      <w:r w:rsidR="00F93C49">
        <w:t>Create</w:t>
      </w:r>
      <w:r>
        <w:t xml:space="preserve"> Grievance</w:t>
      </w:r>
      <w:bookmarkEnd w:id="242"/>
    </w:p>
    <w:p w14:paraId="048C591A" w14:textId="6FAA230B" w:rsidR="003A2390" w:rsidRPr="003A2390" w:rsidRDefault="003A2390" w:rsidP="00DC39E0">
      <w:pPr>
        <w:pStyle w:val="BodyText2"/>
        <w:numPr>
          <w:ilvl w:val="0"/>
          <w:numId w:val="44"/>
        </w:numPr>
      </w:pPr>
      <w:r>
        <w:t>Enter the following information:</w:t>
      </w:r>
    </w:p>
    <w:p w14:paraId="17C3AAA4" w14:textId="4C4EC29A" w:rsidR="00457F9E" w:rsidRDefault="00457F9E" w:rsidP="003A2390">
      <w:pPr>
        <w:pStyle w:val="BodyText2"/>
        <w:numPr>
          <w:ilvl w:val="1"/>
          <w:numId w:val="44"/>
        </w:numPr>
      </w:pPr>
      <w:r w:rsidRPr="00045C43">
        <w:rPr>
          <w:b/>
          <w:bCs/>
        </w:rPr>
        <w:t>Transaction ID</w:t>
      </w:r>
      <w:r>
        <w:t>: Enter the transaction ID of the consignment if the grievance is related to a consignment or the transaction ID of the stock if the grievance is related to stock.</w:t>
      </w:r>
      <w:r w:rsidR="00CC4FBE">
        <w:t xml:space="preserve"> </w:t>
      </w:r>
    </w:p>
    <w:p w14:paraId="48761C29" w14:textId="2850EAB9" w:rsidR="00457F9E" w:rsidRDefault="008E15E0" w:rsidP="003A2390">
      <w:pPr>
        <w:pStyle w:val="BodyText2"/>
        <w:numPr>
          <w:ilvl w:val="1"/>
          <w:numId w:val="44"/>
        </w:numPr>
      </w:pPr>
      <w:r w:rsidRPr="008E15E0">
        <w:rPr>
          <w:b/>
          <w:bCs/>
          <w:color w:val="FF0000"/>
        </w:rPr>
        <w:t>*</w:t>
      </w:r>
      <w:r w:rsidR="00457F9E" w:rsidRPr="00045C43">
        <w:rPr>
          <w:b/>
          <w:bCs/>
        </w:rPr>
        <w:t>Category</w:t>
      </w:r>
      <w:r w:rsidR="00457F9E">
        <w:t>: Select the category of the grievance. The options are:</w:t>
      </w:r>
    </w:p>
    <w:p w14:paraId="76232EC7" w14:textId="77777777" w:rsidR="00457F9E" w:rsidRDefault="00457F9E" w:rsidP="00DC39E0">
      <w:pPr>
        <w:pStyle w:val="BodyText2"/>
        <w:numPr>
          <w:ilvl w:val="0"/>
          <w:numId w:val="42"/>
        </w:numPr>
      </w:pPr>
      <w:r>
        <w:t>Report Related</w:t>
      </w:r>
      <w:r w:rsidR="005E388D">
        <w:t>: Unable to generate a report.</w:t>
      </w:r>
    </w:p>
    <w:p w14:paraId="3EC678FC" w14:textId="4A7B7080" w:rsidR="00457F9E" w:rsidRPr="005A0E51" w:rsidRDefault="00CC4FBE" w:rsidP="00DC39E0">
      <w:pPr>
        <w:pStyle w:val="BodyText2"/>
        <w:numPr>
          <w:ilvl w:val="0"/>
          <w:numId w:val="42"/>
        </w:numPr>
      </w:pPr>
      <w:r>
        <w:t>Consignment</w:t>
      </w:r>
      <w:r w:rsidR="00457F9E">
        <w:t xml:space="preserve"> Related</w:t>
      </w:r>
      <w:r>
        <w:t xml:space="preserve">: Problem with registering </w:t>
      </w:r>
      <w:r w:rsidRPr="005A0E51">
        <w:t xml:space="preserve">consignment </w:t>
      </w:r>
      <w:r w:rsidR="005A0E51" w:rsidRPr="005A0E51">
        <w:t>etc.</w:t>
      </w:r>
    </w:p>
    <w:p w14:paraId="5F1C3C94" w14:textId="7E583DCB" w:rsidR="00457F9E" w:rsidRPr="005A0E51" w:rsidRDefault="00457F9E" w:rsidP="00DC39E0">
      <w:pPr>
        <w:pStyle w:val="BodyText2"/>
        <w:numPr>
          <w:ilvl w:val="0"/>
          <w:numId w:val="42"/>
        </w:numPr>
      </w:pPr>
      <w:r>
        <w:t>Stock Related</w:t>
      </w:r>
      <w:r w:rsidR="005E388D">
        <w:t xml:space="preserve">: Problem with uploading </w:t>
      </w:r>
      <w:r w:rsidR="005E388D" w:rsidRPr="005A0E51">
        <w:t>stock</w:t>
      </w:r>
      <w:r w:rsidR="00CC4FBE" w:rsidRPr="005A0E51">
        <w:t xml:space="preserve"> etc</w:t>
      </w:r>
      <w:r w:rsidR="005A0E51" w:rsidRPr="005A0E51">
        <w:t>.</w:t>
      </w:r>
    </w:p>
    <w:p w14:paraId="594CDC38" w14:textId="77777777" w:rsidR="00457F9E" w:rsidRDefault="00457F9E" w:rsidP="00DC39E0">
      <w:pPr>
        <w:pStyle w:val="BodyText2"/>
        <w:numPr>
          <w:ilvl w:val="0"/>
          <w:numId w:val="42"/>
        </w:numPr>
      </w:pPr>
      <w:r>
        <w:t>Other</w:t>
      </w:r>
      <w:r w:rsidR="00C54724">
        <w:t>: Problem with any other aspect of the application</w:t>
      </w:r>
    </w:p>
    <w:p w14:paraId="74A9441B" w14:textId="77777777" w:rsidR="00457F9E" w:rsidRPr="000F2A8D" w:rsidRDefault="00457F9E" w:rsidP="000F2A8D">
      <w:pPr>
        <w:pStyle w:val="BodyText2"/>
        <w:numPr>
          <w:ilvl w:val="0"/>
          <w:numId w:val="42"/>
        </w:numPr>
      </w:pPr>
      <w:r>
        <w:t>Registration Related</w:t>
      </w:r>
      <w:r w:rsidR="005E388D">
        <w:t>: Problem with registering</w:t>
      </w:r>
      <w:r w:rsidR="00C54724">
        <w:t xml:space="preserve"> information</w:t>
      </w:r>
      <w:r w:rsidR="005E388D">
        <w:t xml:space="preserve"> in the </w:t>
      </w:r>
      <w:r w:rsidR="005E388D" w:rsidRPr="000F2A8D">
        <w:t>application.</w:t>
      </w:r>
    </w:p>
    <w:p w14:paraId="1CA6B200" w14:textId="0E2DB5A4" w:rsidR="00457F9E" w:rsidRPr="003A2390" w:rsidRDefault="008E15E0" w:rsidP="003A2390">
      <w:pPr>
        <w:pStyle w:val="BodyText2"/>
        <w:numPr>
          <w:ilvl w:val="1"/>
          <w:numId w:val="44"/>
        </w:numPr>
      </w:pPr>
      <w:r w:rsidRPr="008E15E0">
        <w:rPr>
          <w:b/>
          <w:bCs/>
          <w:color w:val="FF0000"/>
        </w:rPr>
        <w:t>*</w:t>
      </w:r>
      <w:r w:rsidR="00457F9E" w:rsidRPr="00045C43">
        <w:rPr>
          <w:b/>
          <w:bCs/>
        </w:rPr>
        <w:t>Remarks</w:t>
      </w:r>
      <w:r w:rsidR="00457F9E" w:rsidRPr="003A2390">
        <w:rPr>
          <w:b/>
          <w:bCs/>
        </w:rPr>
        <w:t xml:space="preserve">: </w:t>
      </w:r>
      <w:r w:rsidR="00457F9E" w:rsidRPr="003A2390">
        <w:t>Enter information about the grievance raised.</w:t>
      </w:r>
      <w:r w:rsidR="00C54724" w:rsidRPr="003A2390">
        <w:t xml:space="preserve"> This helps the </w:t>
      </w:r>
      <w:proofErr w:type="gramStart"/>
      <w:r w:rsidR="00B44AF7">
        <w:t>Admin</w:t>
      </w:r>
      <w:proofErr w:type="gramEnd"/>
      <w:r w:rsidR="00C54724" w:rsidRPr="003A2390">
        <w:t xml:space="preserve"> to understand the problem in detail.</w:t>
      </w:r>
    </w:p>
    <w:p w14:paraId="42077CF2" w14:textId="1376303B" w:rsidR="00457F9E" w:rsidRPr="003A2390" w:rsidRDefault="00457F9E" w:rsidP="003A2390">
      <w:pPr>
        <w:pStyle w:val="BodyText2"/>
        <w:numPr>
          <w:ilvl w:val="1"/>
          <w:numId w:val="44"/>
        </w:numPr>
      </w:pPr>
      <w:r w:rsidRPr="00045C43">
        <w:rPr>
          <w:b/>
          <w:bCs/>
        </w:rPr>
        <w:t>Document Type</w:t>
      </w:r>
      <w:r w:rsidRPr="003A2390">
        <w:rPr>
          <w:b/>
          <w:bCs/>
        </w:rPr>
        <w:t xml:space="preserve">: </w:t>
      </w:r>
      <w:r w:rsidRPr="003A2390">
        <w:t xml:space="preserve">Select the type of </w:t>
      </w:r>
      <w:r w:rsidR="00C54724" w:rsidRPr="003A2390">
        <w:t xml:space="preserve">identification or </w:t>
      </w:r>
      <w:r w:rsidR="00045C43" w:rsidRPr="003A2390">
        <w:t>another</w:t>
      </w:r>
      <w:r w:rsidR="00C54724" w:rsidRPr="003A2390">
        <w:t xml:space="preserve"> </w:t>
      </w:r>
      <w:r w:rsidRPr="003A2390">
        <w:t xml:space="preserve">document </w:t>
      </w:r>
      <w:r w:rsidR="005E388D" w:rsidRPr="003A2390">
        <w:t xml:space="preserve">that </w:t>
      </w:r>
      <w:r w:rsidR="006B304F" w:rsidRPr="003A2390">
        <w:t>is</w:t>
      </w:r>
      <w:r w:rsidR="005E388D" w:rsidRPr="003A2390">
        <w:t xml:space="preserve"> to</w:t>
      </w:r>
      <w:r w:rsidR="006B304F" w:rsidRPr="003A2390">
        <w:t xml:space="preserve"> be</w:t>
      </w:r>
      <w:r w:rsidR="005E388D" w:rsidRPr="003A2390">
        <w:t xml:space="preserve"> upload</w:t>
      </w:r>
      <w:r w:rsidR="006B304F" w:rsidRPr="003A2390">
        <w:t>ed</w:t>
      </w:r>
      <w:r w:rsidRPr="003A2390">
        <w:t>. The options are:</w:t>
      </w:r>
    </w:p>
    <w:p w14:paraId="34512CAD" w14:textId="77777777" w:rsidR="00457F9E" w:rsidRDefault="00457F9E" w:rsidP="003A2390">
      <w:pPr>
        <w:pStyle w:val="BodyText2"/>
        <w:numPr>
          <w:ilvl w:val="0"/>
          <w:numId w:val="42"/>
        </w:numPr>
      </w:pPr>
      <w:r>
        <w:t xml:space="preserve">Passport </w:t>
      </w:r>
    </w:p>
    <w:p w14:paraId="292BBDBE" w14:textId="77777777" w:rsidR="00457F9E" w:rsidRDefault="00457F9E" w:rsidP="003A2390">
      <w:pPr>
        <w:pStyle w:val="BodyText2"/>
        <w:numPr>
          <w:ilvl w:val="0"/>
          <w:numId w:val="42"/>
        </w:numPr>
      </w:pPr>
      <w:r>
        <w:t>Visa</w:t>
      </w:r>
    </w:p>
    <w:p w14:paraId="0E1AF426" w14:textId="77777777" w:rsidR="00457F9E" w:rsidRDefault="00457F9E" w:rsidP="003A2390">
      <w:pPr>
        <w:pStyle w:val="BodyText2"/>
        <w:numPr>
          <w:ilvl w:val="0"/>
          <w:numId w:val="42"/>
        </w:numPr>
      </w:pPr>
      <w:r>
        <w:t>NID</w:t>
      </w:r>
      <w:r w:rsidR="00045C43">
        <w:t xml:space="preserve"> (National ID)</w:t>
      </w:r>
    </w:p>
    <w:p w14:paraId="3B150C47" w14:textId="77777777" w:rsidR="00457F9E" w:rsidRDefault="00457F9E" w:rsidP="003A2390">
      <w:pPr>
        <w:pStyle w:val="BodyText2"/>
        <w:numPr>
          <w:ilvl w:val="0"/>
          <w:numId w:val="42"/>
        </w:numPr>
      </w:pPr>
      <w:r>
        <w:t>Photo</w:t>
      </w:r>
    </w:p>
    <w:p w14:paraId="3184DBA8" w14:textId="77777777" w:rsidR="00457F9E" w:rsidRDefault="00457F9E" w:rsidP="003A2390">
      <w:pPr>
        <w:pStyle w:val="BodyText2"/>
        <w:numPr>
          <w:ilvl w:val="0"/>
          <w:numId w:val="42"/>
        </w:numPr>
      </w:pPr>
      <w:r>
        <w:t>Other</w:t>
      </w:r>
    </w:p>
    <w:p w14:paraId="50EB8A08" w14:textId="6EBAA3A2" w:rsidR="00261090" w:rsidRPr="003A2390" w:rsidRDefault="00261090" w:rsidP="003A2390">
      <w:pPr>
        <w:pStyle w:val="BodyText2"/>
        <w:numPr>
          <w:ilvl w:val="1"/>
          <w:numId w:val="44"/>
        </w:numPr>
      </w:pPr>
      <w:r w:rsidRPr="00045C43">
        <w:rPr>
          <w:b/>
          <w:bCs/>
        </w:rPr>
        <w:t>Upload Supporting Document</w:t>
      </w:r>
      <w:r w:rsidRPr="003A2390">
        <w:rPr>
          <w:b/>
          <w:bCs/>
        </w:rPr>
        <w:t xml:space="preserve">: </w:t>
      </w:r>
      <w:r w:rsidR="006B304F" w:rsidRPr="003A2390">
        <w:t>C</w:t>
      </w:r>
      <w:r w:rsidRPr="003A2390">
        <w:t xml:space="preserve">lick </w:t>
      </w:r>
      <w:r w:rsidRPr="003A2390">
        <w:rPr>
          <w:b/>
          <w:bCs/>
        </w:rPr>
        <w:t>Select File</w:t>
      </w:r>
      <w:r w:rsidR="006B304F" w:rsidRPr="003A2390">
        <w:t xml:space="preserve"> to upload the document selected in </w:t>
      </w:r>
      <w:r w:rsidR="006B304F" w:rsidRPr="003A2390">
        <w:rPr>
          <w:b/>
          <w:bCs/>
        </w:rPr>
        <w:t>Document Type</w:t>
      </w:r>
      <w:r w:rsidRPr="003A2390">
        <w:t xml:space="preserve">. </w:t>
      </w:r>
    </w:p>
    <w:p w14:paraId="771B321D" w14:textId="77777777" w:rsidR="00261090" w:rsidRPr="003A2390" w:rsidRDefault="00261090" w:rsidP="003A2390">
      <w:pPr>
        <w:pStyle w:val="BodyText2"/>
        <w:numPr>
          <w:ilvl w:val="1"/>
          <w:numId w:val="44"/>
        </w:numPr>
        <w:rPr>
          <w:b/>
          <w:bCs/>
        </w:rPr>
      </w:pPr>
      <w:r w:rsidRPr="003A2390">
        <w:t>To upload more documents,</w:t>
      </w:r>
      <w:r w:rsidRPr="003A2390">
        <w:rPr>
          <w:b/>
          <w:bCs/>
        </w:rPr>
        <w:t xml:space="preserve"> </w:t>
      </w:r>
      <w:r w:rsidRPr="003A2390">
        <w:t>click</w:t>
      </w:r>
      <w:r w:rsidRPr="003A2390">
        <w:rPr>
          <w:b/>
          <w:bCs/>
        </w:rPr>
        <w:t xml:space="preserve"> </w:t>
      </w:r>
      <w:r w:rsidR="005E388D" w:rsidRPr="006C5568">
        <w:rPr>
          <w:b/>
          <w:bCs/>
        </w:rPr>
        <w:t>+</w:t>
      </w:r>
      <w:r w:rsidRPr="006C5568">
        <w:rPr>
          <w:b/>
          <w:bCs/>
        </w:rPr>
        <w:t>Add More Files</w:t>
      </w:r>
      <w:r w:rsidRPr="003A2390">
        <w:rPr>
          <w:b/>
          <w:bCs/>
        </w:rPr>
        <w:t>.</w:t>
      </w:r>
    </w:p>
    <w:p w14:paraId="695E813D" w14:textId="3C237BA8" w:rsidR="00261090" w:rsidRDefault="00261090" w:rsidP="006C5568">
      <w:pPr>
        <w:pStyle w:val="BodyText2"/>
        <w:ind w:left="432"/>
      </w:pPr>
      <w:r>
        <w:t xml:space="preserve">This adds two more fields: </w:t>
      </w:r>
      <w:r w:rsidRPr="00045C43">
        <w:rPr>
          <w:b/>
          <w:bCs/>
        </w:rPr>
        <w:t>Document Type</w:t>
      </w:r>
      <w:r>
        <w:t xml:space="preserve"> and </w:t>
      </w:r>
      <w:r w:rsidRPr="00045C43">
        <w:rPr>
          <w:b/>
          <w:bCs/>
        </w:rPr>
        <w:t>Select File</w:t>
      </w:r>
      <w:r>
        <w:t>.</w:t>
      </w:r>
      <w:r w:rsidR="006B304F">
        <w:t xml:space="preserve"> </w:t>
      </w:r>
    </w:p>
    <w:p w14:paraId="6990E0FE" w14:textId="77777777" w:rsidR="005E388D" w:rsidRDefault="005E388D" w:rsidP="00DC39E0">
      <w:pPr>
        <w:pStyle w:val="BodyText2"/>
        <w:numPr>
          <w:ilvl w:val="0"/>
          <w:numId w:val="44"/>
        </w:numPr>
      </w:pPr>
      <w:r>
        <w:t xml:space="preserve">Click </w:t>
      </w:r>
      <w:r w:rsidRPr="006C5568">
        <w:rPr>
          <w:b/>
          <w:bCs/>
        </w:rPr>
        <w:t>SUBMIT</w:t>
      </w:r>
      <w:r>
        <w:t>.</w:t>
      </w:r>
    </w:p>
    <w:p w14:paraId="76145653" w14:textId="728C0420" w:rsidR="005E388D" w:rsidRDefault="00044BAF" w:rsidP="000B0CE4">
      <w:pPr>
        <w:pStyle w:val="BodyText2"/>
      </w:pPr>
      <w:r>
        <w:t>A grievance ID is generated and assigned to</w:t>
      </w:r>
      <w:r w:rsidR="006B304F">
        <w:t xml:space="preserve"> the registered grievance</w:t>
      </w:r>
      <w:r>
        <w:t xml:space="preserve">. </w:t>
      </w:r>
      <w:r w:rsidR="003A2390">
        <w:t>The registered grievance appears on top of the dashboard.</w:t>
      </w:r>
    </w:p>
    <w:p w14:paraId="05409721" w14:textId="0AD70345" w:rsidR="00045C43" w:rsidRDefault="00AA14A4" w:rsidP="009E7898">
      <w:pPr>
        <w:pStyle w:val="BodyText2"/>
        <w:jc w:val="center"/>
      </w:pPr>
      <w:r>
        <w:rPr>
          <w:noProof/>
        </w:rPr>
        <w:lastRenderedPageBreak/>
        <mc:AlternateContent>
          <mc:Choice Requires="wps">
            <w:drawing>
              <wp:anchor distT="0" distB="0" distL="114300" distR="114300" simplePos="0" relativeHeight="251780096" behindDoc="0" locked="0" layoutInCell="1" allowOverlap="1" wp14:anchorId="75A519F9" wp14:editId="7CDC5220">
                <wp:simplePos x="0" y="0"/>
                <wp:positionH relativeFrom="column">
                  <wp:posOffset>374884</wp:posOffset>
                </wp:positionH>
                <wp:positionV relativeFrom="paragraph">
                  <wp:posOffset>3877</wp:posOffset>
                </wp:positionV>
                <wp:extent cx="4531895" cy="1580147"/>
                <wp:effectExtent l="0" t="0" r="21590" b="20320"/>
                <wp:wrapNone/>
                <wp:docPr id="148" name="Rectangle 148"/>
                <wp:cNvGraphicFramePr/>
                <a:graphic xmlns:a="http://schemas.openxmlformats.org/drawingml/2006/main">
                  <a:graphicData uri="http://schemas.microsoft.com/office/word/2010/wordprocessingShape">
                    <wps:wsp>
                      <wps:cNvSpPr/>
                      <wps:spPr>
                        <a:xfrm>
                          <a:off x="0" y="0"/>
                          <a:ext cx="4531895" cy="158014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37E70" id="Rectangle 148" o:spid="_x0000_s1026" style="position:absolute;margin-left:29.5pt;margin-top:.3pt;width:356.85pt;height:124.4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" filled="f" strokecolor="black [3213]" strokeweight="1pt"/>
            </w:pict>
          </mc:Fallback>
        </mc:AlternateContent>
      </w:r>
      <w:r w:rsidR="00D16A8A">
        <w:rPr>
          <w:noProof/>
        </w:rPr>
        <mc:AlternateContent>
          <mc:Choice Requires="wps">
            <w:drawing>
              <wp:anchor distT="0" distB="0" distL="114300" distR="114300" simplePos="0" relativeHeight="251692032" behindDoc="0" locked="0" layoutInCell="1" allowOverlap="1" wp14:anchorId="2B4D7B6C" wp14:editId="3A75FC35">
                <wp:simplePos x="0" y="0"/>
                <wp:positionH relativeFrom="column">
                  <wp:posOffset>4389421</wp:posOffset>
                </wp:positionH>
                <wp:positionV relativeFrom="paragraph">
                  <wp:posOffset>914266</wp:posOffset>
                </wp:positionV>
                <wp:extent cx="318565" cy="641685"/>
                <wp:effectExtent l="0" t="0" r="24765" b="25400"/>
                <wp:wrapNone/>
                <wp:docPr id="260" name="Rectangle 260"/>
                <wp:cNvGraphicFramePr/>
                <a:graphic xmlns:a="http://schemas.openxmlformats.org/drawingml/2006/main">
                  <a:graphicData uri="http://schemas.microsoft.com/office/word/2010/wordprocessingShape">
                    <wps:wsp>
                      <wps:cNvSpPr/>
                      <wps:spPr>
                        <a:xfrm>
                          <a:off x="0" y="0"/>
                          <a:ext cx="318565" cy="64168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F593E" id="Rectangle 260" o:spid="_x0000_s1026" style="position:absolute;margin-left:345.6pt;margin-top:1in;width:25.1pt;height:50.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" filled="f" strokecolor="#ffc000 [3207]" strokeweight="2pt"/>
            </w:pict>
          </mc:Fallback>
        </mc:AlternateContent>
      </w:r>
      <w:r w:rsidR="00D16A8A">
        <w:rPr>
          <w:noProof/>
        </w:rPr>
        <w:drawing>
          <wp:inline distT="0" distB="0" distL="0" distR="0" wp14:anchorId="288796FE" wp14:editId="6D4D1976">
            <wp:extent cx="4530335" cy="1552074"/>
            <wp:effectExtent l="0" t="0" r="381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1461" cy="1559312"/>
                    </a:xfrm>
                    <a:prstGeom prst="rect">
                      <a:avLst/>
                    </a:prstGeom>
                  </pic:spPr>
                </pic:pic>
              </a:graphicData>
            </a:graphic>
          </wp:inline>
        </w:drawing>
      </w:r>
    </w:p>
    <w:p w14:paraId="19F292E6" w14:textId="28E198A5" w:rsidR="00045C43" w:rsidRDefault="00045C43" w:rsidP="007E53B8">
      <w:pPr>
        <w:pStyle w:val="FigureCaption"/>
      </w:pPr>
      <w:bookmarkStart w:id="243" w:name="_Toc73870123"/>
      <w:r>
        <w:t xml:space="preserve">Figure </w:t>
      </w:r>
      <w:r w:rsidR="00A14FF0">
        <w:t>4</w:t>
      </w:r>
      <w:r w:rsidR="005703E0">
        <w:t>6</w:t>
      </w:r>
      <w:r>
        <w:t>: Grievance Management</w:t>
      </w:r>
      <w:bookmarkEnd w:id="243"/>
    </w:p>
    <w:p w14:paraId="09FA4717" w14:textId="77777777" w:rsidR="005E388D" w:rsidRDefault="005E388D" w:rsidP="000B0CE4">
      <w:pPr>
        <w:pStyle w:val="BodyText2"/>
      </w:pPr>
      <w:r>
        <w:t>For each grievance added, the following information is displayed</w:t>
      </w:r>
      <w:r w:rsidR="00045C43">
        <w:t xml:space="preserve"> on the page</w:t>
      </w:r>
      <w:r>
        <w:t>.</w:t>
      </w:r>
    </w:p>
    <w:tbl>
      <w:tblPr>
        <w:tblW w:w="0" w:type="auto"/>
        <w:jc w:val="cente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Look w:val="01E0" w:firstRow="1" w:lastRow="1" w:firstColumn="1" w:lastColumn="1" w:noHBand="0" w:noVBand="0"/>
      </w:tblPr>
      <w:tblGrid>
        <w:gridCol w:w="2547"/>
        <w:gridCol w:w="4979"/>
      </w:tblGrid>
      <w:tr w:rsidR="005E388D" w:rsidRPr="003D50EC" w14:paraId="31EE05A0" w14:textId="77777777" w:rsidTr="006C5568">
        <w:trPr>
          <w:trHeight w:val="293"/>
          <w:tblHeader/>
          <w:jc w:val="center"/>
        </w:trPr>
        <w:tc>
          <w:tcPr>
            <w:tcW w:w="2547" w:type="dxa"/>
            <w:shd w:val="clear" w:color="auto" w:fill="5B9BD5" w:themeFill="accent1"/>
          </w:tcPr>
          <w:p w14:paraId="61860669" w14:textId="77777777" w:rsidR="005E388D" w:rsidRPr="0001372C" w:rsidRDefault="005E388D" w:rsidP="006C5568">
            <w:pPr>
              <w:pStyle w:val="BodyText2"/>
              <w:rPr>
                <w:b/>
                <w:bCs/>
                <w:color w:val="FFFFFF" w:themeColor="background1"/>
              </w:rPr>
            </w:pPr>
            <w:r w:rsidRPr="0001372C">
              <w:rPr>
                <w:b/>
                <w:bCs/>
                <w:color w:val="FFFFFF" w:themeColor="background1"/>
              </w:rPr>
              <w:t>Column</w:t>
            </w:r>
          </w:p>
        </w:tc>
        <w:tc>
          <w:tcPr>
            <w:tcW w:w="4979" w:type="dxa"/>
            <w:shd w:val="clear" w:color="auto" w:fill="5B9BD5" w:themeFill="accent1"/>
          </w:tcPr>
          <w:p w14:paraId="6DB0C7CD" w14:textId="77777777" w:rsidR="005E388D" w:rsidRPr="0001372C" w:rsidRDefault="005E388D" w:rsidP="006C5568">
            <w:pPr>
              <w:pStyle w:val="BodyText2"/>
              <w:rPr>
                <w:b/>
                <w:bCs/>
                <w:color w:val="FFFFFF" w:themeColor="background1"/>
              </w:rPr>
            </w:pPr>
            <w:r w:rsidRPr="0001372C">
              <w:rPr>
                <w:b/>
                <w:bCs/>
                <w:color w:val="FFFFFF" w:themeColor="background1"/>
                <w:lang w:val="fr-FR"/>
              </w:rPr>
              <w:t>Description</w:t>
            </w:r>
          </w:p>
        </w:tc>
      </w:tr>
      <w:tr w:rsidR="005E388D" w:rsidRPr="003D50EC" w14:paraId="2A500525" w14:textId="77777777" w:rsidTr="006C5568">
        <w:trPr>
          <w:trHeight w:val="377"/>
          <w:jc w:val="center"/>
        </w:trPr>
        <w:tc>
          <w:tcPr>
            <w:tcW w:w="2547" w:type="dxa"/>
            <w:shd w:val="clear" w:color="auto" w:fill="auto"/>
          </w:tcPr>
          <w:p w14:paraId="135A923C" w14:textId="77777777" w:rsidR="005E388D" w:rsidRPr="00B708C5" w:rsidRDefault="005E388D" w:rsidP="006C5568">
            <w:pPr>
              <w:pStyle w:val="ListBullet1"/>
              <w:numPr>
                <w:ilvl w:val="0"/>
                <w:numId w:val="0"/>
              </w:numPr>
            </w:pPr>
            <w:r>
              <w:t>Raised Date</w:t>
            </w:r>
            <w:r w:rsidRPr="00B708C5">
              <w:t xml:space="preserve"> </w:t>
            </w:r>
          </w:p>
        </w:tc>
        <w:tc>
          <w:tcPr>
            <w:tcW w:w="4979" w:type="dxa"/>
            <w:shd w:val="clear" w:color="auto" w:fill="auto"/>
          </w:tcPr>
          <w:p w14:paraId="14A8C9BD" w14:textId="77777777" w:rsidR="005E388D" w:rsidRPr="00B708C5" w:rsidRDefault="005E388D" w:rsidP="006C5568">
            <w:pPr>
              <w:pStyle w:val="BodyText2"/>
              <w:rPr>
                <w:rFonts w:ascii="Arial Unicode MS" w:hAnsi="Arial Unicode MS" w:cs="Arial Unicode MS"/>
                <w:sz w:val="18"/>
              </w:rPr>
            </w:pPr>
            <w:r>
              <w:t>Date of raising a grievance.</w:t>
            </w:r>
          </w:p>
        </w:tc>
      </w:tr>
      <w:tr w:rsidR="005E388D" w:rsidRPr="003D50EC" w14:paraId="7C70BB0F" w14:textId="77777777" w:rsidTr="006C5568">
        <w:trPr>
          <w:trHeight w:val="377"/>
          <w:jc w:val="center"/>
        </w:trPr>
        <w:tc>
          <w:tcPr>
            <w:tcW w:w="2547" w:type="dxa"/>
            <w:shd w:val="clear" w:color="auto" w:fill="auto"/>
          </w:tcPr>
          <w:p w14:paraId="5AE219BB" w14:textId="77777777" w:rsidR="005E388D" w:rsidRDefault="005E388D" w:rsidP="006C5568">
            <w:pPr>
              <w:pStyle w:val="ListBullet1"/>
              <w:numPr>
                <w:ilvl w:val="0"/>
                <w:numId w:val="0"/>
              </w:numPr>
            </w:pPr>
            <w:r>
              <w:t>Last Update Date</w:t>
            </w:r>
          </w:p>
        </w:tc>
        <w:tc>
          <w:tcPr>
            <w:tcW w:w="4979" w:type="dxa"/>
            <w:shd w:val="clear" w:color="auto" w:fill="auto"/>
          </w:tcPr>
          <w:p w14:paraId="2F020B1A" w14:textId="77777777" w:rsidR="005E388D" w:rsidRDefault="005E388D" w:rsidP="006C5568">
            <w:pPr>
              <w:pStyle w:val="BodyText2"/>
            </w:pPr>
            <w:r>
              <w:t>The date when the grievance was modified.</w:t>
            </w:r>
          </w:p>
        </w:tc>
      </w:tr>
      <w:tr w:rsidR="005E388D" w:rsidRPr="003D50EC" w14:paraId="0D66622E" w14:textId="77777777" w:rsidTr="006C5568">
        <w:trPr>
          <w:trHeight w:val="377"/>
          <w:jc w:val="center"/>
        </w:trPr>
        <w:tc>
          <w:tcPr>
            <w:tcW w:w="2547" w:type="dxa"/>
            <w:shd w:val="clear" w:color="auto" w:fill="auto"/>
          </w:tcPr>
          <w:p w14:paraId="0BC52DC2" w14:textId="77777777" w:rsidR="005E388D" w:rsidRPr="00B708C5" w:rsidRDefault="005E388D" w:rsidP="006C5568">
            <w:pPr>
              <w:pStyle w:val="BodyText2"/>
            </w:pPr>
            <w:r>
              <w:t>Transaction ID</w:t>
            </w:r>
          </w:p>
        </w:tc>
        <w:tc>
          <w:tcPr>
            <w:tcW w:w="4979" w:type="dxa"/>
            <w:shd w:val="clear" w:color="auto" w:fill="auto"/>
          </w:tcPr>
          <w:p w14:paraId="26790FF8" w14:textId="77777777" w:rsidR="005E388D" w:rsidRPr="00B708C5" w:rsidRDefault="005E388D" w:rsidP="006C5568">
            <w:pPr>
              <w:pStyle w:val="BodyText2"/>
              <w:rPr>
                <w:rFonts w:ascii="Arial Unicode MS" w:hAnsi="Arial Unicode MS" w:cs="Arial Unicode MS"/>
                <w:sz w:val="18"/>
              </w:rPr>
            </w:pPr>
            <w:r w:rsidRPr="005E388D">
              <w:t xml:space="preserve">The </w:t>
            </w:r>
            <w:r w:rsidR="007243D7">
              <w:t>transaction ID of stock or consignment for which a grievance was raised.</w:t>
            </w:r>
          </w:p>
        </w:tc>
      </w:tr>
      <w:tr w:rsidR="005E388D" w:rsidRPr="003D50EC" w14:paraId="4F827E1A" w14:textId="77777777" w:rsidTr="006C5568">
        <w:trPr>
          <w:trHeight w:val="377"/>
          <w:jc w:val="center"/>
        </w:trPr>
        <w:tc>
          <w:tcPr>
            <w:tcW w:w="2547" w:type="dxa"/>
            <w:shd w:val="clear" w:color="auto" w:fill="auto"/>
          </w:tcPr>
          <w:p w14:paraId="2BD14452" w14:textId="77777777" w:rsidR="005E388D" w:rsidRDefault="005E388D" w:rsidP="006C5568">
            <w:pPr>
              <w:pStyle w:val="BodyText2"/>
            </w:pPr>
            <w:r>
              <w:t>Grievance ID</w:t>
            </w:r>
          </w:p>
        </w:tc>
        <w:tc>
          <w:tcPr>
            <w:tcW w:w="4979" w:type="dxa"/>
            <w:shd w:val="clear" w:color="auto" w:fill="auto"/>
          </w:tcPr>
          <w:p w14:paraId="1636CDD1" w14:textId="77777777" w:rsidR="005E388D" w:rsidRDefault="00DA5D48" w:rsidP="006C5568">
            <w:pPr>
              <w:pStyle w:val="BodyText2"/>
            </w:pPr>
            <w:r>
              <w:t>This is the ID that is automatically assigned to the grievance.</w:t>
            </w:r>
          </w:p>
        </w:tc>
      </w:tr>
      <w:tr w:rsidR="005E388D" w:rsidRPr="003D50EC" w14:paraId="2AE7A12A" w14:textId="77777777" w:rsidTr="006C5568">
        <w:trPr>
          <w:trHeight w:val="377"/>
          <w:jc w:val="center"/>
        </w:trPr>
        <w:tc>
          <w:tcPr>
            <w:tcW w:w="2547" w:type="dxa"/>
            <w:shd w:val="clear" w:color="auto" w:fill="auto"/>
          </w:tcPr>
          <w:p w14:paraId="5C2C879B" w14:textId="77777777" w:rsidR="005E388D" w:rsidRPr="003D50EC" w:rsidRDefault="005E388D" w:rsidP="006C5568">
            <w:pPr>
              <w:pStyle w:val="BodyText2"/>
            </w:pPr>
            <w:r>
              <w:t>Grievance Status</w:t>
            </w:r>
          </w:p>
        </w:tc>
        <w:tc>
          <w:tcPr>
            <w:tcW w:w="4979" w:type="dxa"/>
            <w:shd w:val="clear" w:color="auto" w:fill="auto"/>
          </w:tcPr>
          <w:p w14:paraId="335B2F2F" w14:textId="77777777" w:rsidR="005E388D" w:rsidRDefault="005E388D" w:rsidP="006C5568">
            <w:pPr>
              <w:pStyle w:val="BodyText2"/>
            </w:pPr>
            <w:r>
              <w:t xml:space="preserve">The uploaded </w:t>
            </w:r>
            <w:r w:rsidR="00DA5D48">
              <w:t xml:space="preserve">grievance </w:t>
            </w:r>
            <w:r>
              <w:t xml:space="preserve">goes through different status modes. </w:t>
            </w:r>
          </w:p>
          <w:p w14:paraId="4C2DEACD" w14:textId="77777777" w:rsidR="005E388D" w:rsidRDefault="005E388D" w:rsidP="00DC39E0">
            <w:pPr>
              <w:pStyle w:val="BodyText2"/>
              <w:numPr>
                <w:ilvl w:val="0"/>
                <w:numId w:val="20"/>
              </w:numPr>
              <w:jc w:val="left"/>
            </w:pPr>
            <w:r>
              <w:t>New: When a grievance is raised.</w:t>
            </w:r>
          </w:p>
          <w:p w14:paraId="18959450" w14:textId="151EBC91" w:rsidR="005E388D" w:rsidRDefault="005E388D" w:rsidP="00DC39E0">
            <w:pPr>
              <w:pStyle w:val="BodyText2"/>
              <w:numPr>
                <w:ilvl w:val="0"/>
                <w:numId w:val="20"/>
              </w:numPr>
              <w:jc w:val="left"/>
            </w:pPr>
            <w:r>
              <w:t xml:space="preserve">Pending with CEIR </w:t>
            </w:r>
            <w:r w:rsidR="00ED791C">
              <w:t>Admin</w:t>
            </w:r>
            <w:r>
              <w:t xml:space="preserve">: When a response is awaited from the CEIR </w:t>
            </w:r>
            <w:r w:rsidR="00B44AF7">
              <w:t>Admin</w:t>
            </w:r>
            <w:r>
              <w:t>.</w:t>
            </w:r>
          </w:p>
          <w:p w14:paraId="3D6792BC" w14:textId="77777777" w:rsidR="005E388D" w:rsidRPr="009E2D4E" w:rsidRDefault="005E388D" w:rsidP="00DC39E0">
            <w:pPr>
              <w:pStyle w:val="BodyText2"/>
              <w:numPr>
                <w:ilvl w:val="0"/>
                <w:numId w:val="20"/>
              </w:numPr>
              <w:jc w:val="left"/>
              <w:rPr>
                <w:rFonts w:ascii="Arial Unicode MS" w:hAnsi="Arial Unicode MS"/>
                <w:sz w:val="18"/>
              </w:rPr>
            </w:pPr>
            <w:r>
              <w:t>Pending with User: When a response is awaited from the importer.</w:t>
            </w:r>
          </w:p>
          <w:p w14:paraId="49750FB0" w14:textId="5734BA60" w:rsidR="009E2D4E" w:rsidRPr="003D50EC" w:rsidRDefault="009E2D4E" w:rsidP="00DC39E0">
            <w:pPr>
              <w:pStyle w:val="BodyText2"/>
              <w:numPr>
                <w:ilvl w:val="0"/>
                <w:numId w:val="20"/>
              </w:numPr>
              <w:jc w:val="left"/>
              <w:rPr>
                <w:rFonts w:ascii="Arial Unicode MS" w:hAnsi="Arial Unicode MS"/>
                <w:sz w:val="18"/>
              </w:rPr>
            </w:pPr>
            <w:r w:rsidRPr="009E2D4E">
              <w:t>Closed: When the</w:t>
            </w:r>
            <w:r w:rsidR="00CC4FBE">
              <w:t xml:space="preserve"> CEIR</w:t>
            </w:r>
            <w:r w:rsidRPr="009E2D4E">
              <w:t xml:space="preserve"> </w:t>
            </w:r>
            <w:r w:rsidR="00B44AF7">
              <w:t>Admin</w:t>
            </w:r>
            <w:r w:rsidRPr="009E2D4E">
              <w:t xml:space="preserve"> closes the grievance.</w:t>
            </w:r>
          </w:p>
        </w:tc>
      </w:tr>
      <w:tr w:rsidR="005E388D" w:rsidRPr="003D50EC" w14:paraId="59108ABC" w14:textId="77777777" w:rsidTr="006C5568">
        <w:trPr>
          <w:trHeight w:val="377"/>
          <w:jc w:val="center"/>
        </w:trPr>
        <w:tc>
          <w:tcPr>
            <w:tcW w:w="2547" w:type="dxa"/>
            <w:shd w:val="clear" w:color="auto" w:fill="auto"/>
          </w:tcPr>
          <w:p w14:paraId="131E9403" w14:textId="77777777" w:rsidR="005E388D" w:rsidRDefault="005E388D" w:rsidP="006C5568">
            <w:pPr>
              <w:pStyle w:val="BodyText2"/>
            </w:pPr>
            <w:r>
              <w:t>Action</w:t>
            </w:r>
          </w:p>
        </w:tc>
        <w:tc>
          <w:tcPr>
            <w:tcW w:w="4979" w:type="dxa"/>
            <w:shd w:val="clear" w:color="auto" w:fill="auto"/>
          </w:tcPr>
          <w:p w14:paraId="17210312" w14:textId="77777777" w:rsidR="005E388D" w:rsidRDefault="005E388D" w:rsidP="006C5568">
            <w:pPr>
              <w:pStyle w:val="BodyText2"/>
            </w:pPr>
            <w:r>
              <w:t>This displays different actions that can be performed on a grievance.</w:t>
            </w:r>
          </w:p>
          <w:p w14:paraId="687F840E" w14:textId="1CDEDB74" w:rsidR="005E388D" w:rsidRDefault="005E388D" w:rsidP="00DC39E0">
            <w:pPr>
              <w:pStyle w:val="BodyText2"/>
              <w:numPr>
                <w:ilvl w:val="0"/>
                <w:numId w:val="25"/>
              </w:numPr>
            </w:pPr>
            <w:r>
              <w:t>Reply</w:t>
            </w:r>
            <w:r w:rsidR="00045C43">
              <w:t xml:space="preserve"> </w:t>
            </w:r>
            <w:r w:rsidR="00045C43">
              <w:rPr>
                <w:noProof/>
              </w:rPr>
              <w:drawing>
                <wp:inline distT="0" distB="0" distL="0" distR="0" wp14:anchorId="665CFE83" wp14:editId="189CDC42">
                  <wp:extent cx="117886" cy="11788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repl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0978" cy="120978"/>
                          </a:xfrm>
                          <a:prstGeom prst="rect">
                            <a:avLst/>
                          </a:prstGeom>
                        </pic:spPr>
                      </pic:pic>
                    </a:graphicData>
                  </a:graphic>
                </wp:inline>
              </w:drawing>
            </w:r>
            <w:r>
              <w:t xml:space="preserve">: This is used to respond to the grievance. The response is given by the CEIR </w:t>
            </w:r>
            <w:r w:rsidR="00B44AF7">
              <w:t>Admin</w:t>
            </w:r>
            <w:r>
              <w:t xml:space="preserve"> </w:t>
            </w:r>
            <w:r w:rsidR="00DA5D48">
              <w:t xml:space="preserve">or importer. The exchange of </w:t>
            </w:r>
            <w:r w:rsidR="00DA5D48">
              <w:lastRenderedPageBreak/>
              <w:t>response</w:t>
            </w:r>
            <w:r w:rsidR="006B304F">
              <w:t>s</w:t>
            </w:r>
            <w:r w:rsidR="00DA5D48">
              <w:t xml:space="preserve"> is done </w:t>
            </w:r>
            <w:r>
              <w:t>until the grievance is closed.</w:t>
            </w:r>
          </w:p>
          <w:p w14:paraId="7EFA07F7" w14:textId="24E23C67" w:rsidR="005E388D" w:rsidRDefault="005E388D" w:rsidP="00CC4FBE">
            <w:pPr>
              <w:pStyle w:val="BodyText2"/>
              <w:numPr>
                <w:ilvl w:val="0"/>
                <w:numId w:val="25"/>
              </w:numPr>
            </w:pPr>
            <w:r>
              <w:t xml:space="preserve">View </w:t>
            </w:r>
            <w:r w:rsidR="00045C43">
              <w:rPr>
                <w:noProof/>
              </w:rPr>
              <w:drawing>
                <wp:inline distT="0" distB="0" distL="0" distR="0" wp14:anchorId="54BA7C55" wp14:editId="1140B71A">
                  <wp:extent cx="152923" cy="152923"/>
                  <wp:effectExtent l="0" t="0" r="0" b="0"/>
                  <wp:docPr id="258" name="Picture 25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view.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0310" cy="160310"/>
                          </a:xfrm>
                          <a:prstGeom prst="rect">
                            <a:avLst/>
                          </a:prstGeom>
                        </pic:spPr>
                      </pic:pic>
                    </a:graphicData>
                  </a:graphic>
                </wp:inline>
              </w:drawing>
            </w:r>
            <w:r>
              <w:t xml:space="preserve">: This is used to view the grievance response history. </w:t>
            </w:r>
            <w:r w:rsidR="00976ADF">
              <w:t>The importer</w:t>
            </w:r>
            <w:r>
              <w:t xml:space="preserve"> can see all the responses exchange</w:t>
            </w:r>
            <w:r w:rsidR="00CC4FBE">
              <w:t xml:space="preserve">d for </w:t>
            </w:r>
            <w:r w:rsidR="006B304F">
              <w:t>any</w:t>
            </w:r>
            <w:r w:rsidR="00CC4FBE">
              <w:t xml:space="preserve"> grievance</w:t>
            </w:r>
            <w:r>
              <w:t>.</w:t>
            </w:r>
          </w:p>
        </w:tc>
      </w:tr>
    </w:tbl>
    <w:p w14:paraId="6AA73FD0" w14:textId="77777777" w:rsidR="005E388D" w:rsidRDefault="005E388D" w:rsidP="000B0CE4">
      <w:pPr>
        <w:pStyle w:val="BodyText2"/>
      </w:pPr>
    </w:p>
    <w:p w14:paraId="2D47EF85" w14:textId="77777777" w:rsidR="00261090" w:rsidRDefault="007243D7" w:rsidP="007243D7">
      <w:pPr>
        <w:pStyle w:val="Heading2"/>
      </w:pPr>
      <w:bookmarkStart w:id="244" w:name="_Toc33605949"/>
      <w:r>
        <w:t>Filter Grievances</w:t>
      </w:r>
      <w:bookmarkEnd w:id="244"/>
    </w:p>
    <w:p w14:paraId="3BBC9CCE" w14:textId="2C95BE2B" w:rsidR="007243D7" w:rsidRDefault="00976ADF" w:rsidP="000B0CE4">
      <w:pPr>
        <w:pStyle w:val="BodyText2"/>
      </w:pPr>
      <w:r>
        <w:t>The importer</w:t>
      </w:r>
      <w:r w:rsidR="007243D7">
        <w:t xml:space="preserve"> can </w:t>
      </w:r>
      <w:r w:rsidR="005132E3">
        <w:t>view selective</w:t>
      </w:r>
      <w:r w:rsidR="007243D7">
        <w:t xml:space="preserve"> grievances depending on specific filter </w:t>
      </w:r>
      <w:r w:rsidR="005A0E51">
        <w:t>values</w:t>
      </w:r>
      <w:r w:rsidR="007243D7">
        <w:t xml:space="preserve">. For example, </w:t>
      </w:r>
      <w:r w:rsidR="005132E3">
        <w:t>the importer</w:t>
      </w:r>
      <w:r>
        <w:t xml:space="preserve"> </w:t>
      </w:r>
      <w:r w:rsidR="007243D7">
        <w:t xml:space="preserve">can view only those grievances that are pending with the CEIR </w:t>
      </w:r>
      <w:r w:rsidR="00B44AF7">
        <w:t>Admin</w:t>
      </w:r>
      <w:r w:rsidR="007243D7">
        <w:t xml:space="preserve">. Similarly, </w:t>
      </w:r>
      <w:r w:rsidR="005132E3">
        <w:t>one</w:t>
      </w:r>
      <w:r w:rsidR="007243D7">
        <w:t xml:space="preserve"> can view only those grievances that are closed.</w:t>
      </w:r>
    </w:p>
    <w:p w14:paraId="570568CF" w14:textId="11828C20" w:rsidR="007243D7" w:rsidRDefault="00AA14A4" w:rsidP="000B0CE4">
      <w:pPr>
        <w:pStyle w:val="BodyText2"/>
        <w:rPr>
          <w:u w:val="single"/>
        </w:rPr>
      </w:pPr>
      <w:r>
        <w:rPr>
          <w:noProof/>
          <w:u w:val="single"/>
        </w:rPr>
        <mc:AlternateContent>
          <mc:Choice Requires="wps">
            <w:drawing>
              <wp:anchor distT="0" distB="0" distL="114300" distR="114300" simplePos="0" relativeHeight="251779072" behindDoc="0" locked="0" layoutInCell="1" allowOverlap="1" wp14:anchorId="6FB1CC15" wp14:editId="584653E8">
                <wp:simplePos x="0" y="0"/>
                <wp:positionH relativeFrom="column">
                  <wp:posOffset>330768</wp:posOffset>
                </wp:positionH>
                <wp:positionV relativeFrom="paragraph">
                  <wp:posOffset>296244</wp:posOffset>
                </wp:positionV>
                <wp:extent cx="4615180" cy="1581150"/>
                <wp:effectExtent l="0" t="0" r="13970" b="19050"/>
                <wp:wrapNone/>
                <wp:docPr id="147" name="Rectangle 147"/>
                <wp:cNvGraphicFramePr/>
                <a:graphic xmlns:a="http://schemas.openxmlformats.org/drawingml/2006/main">
                  <a:graphicData uri="http://schemas.microsoft.com/office/word/2010/wordprocessingShape">
                    <wps:wsp>
                      <wps:cNvSpPr/>
                      <wps:spPr>
                        <a:xfrm>
                          <a:off x="0" y="0"/>
                          <a:ext cx="4615180" cy="1581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7BD45" id="Rectangle 147" o:spid="_x0000_s1026" style="position:absolute;margin-left:26.05pt;margin-top:23.35pt;width:363.4pt;height:124.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" filled="f" strokecolor="black [3213]" strokeweight="1pt"/>
            </w:pict>
          </mc:Fallback>
        </mc:AlternateContent>
      </w:r>
      <w:r w:rsidR="007243D7" w:rsidRPr="007243D7">
        <w:rPr>
          <w:u w:val="single"/>
        </w:rPr>
        <w:t>To filter grievances:</w:t>
      </w:r>
    </w:p>
    <w:p w14:paraId="0592B6ED" w14:textId="4BF5030B" w:rsidR="00C54724" w:rsidRDefault="00AA14A4" w:rsidP="009E7898">
      <w:pPr>
        <w:pStyle w:val="BodyText2"/>
        <w:jc w:val="center"/>
        <w:rPr>
          <w:u w:val="single"/>
        </w:rPr>
      </w:pPr>
      <w:r>
        <w:rPr>
          <w:noProof/>
        </w:rPr>
        <mc:AlternateContent>
          <mc:Choice Requires="wps">
            <w:drawing>
              <wp:anchor distT="0" distB="0" distL="114300" distR="114300" simplePos="0" relativeHeight="251696128" behindDoc="0" locked="0" layoutInCell="1" allowOverlap="1" wp14:anchorId="7ABD1B56" wp14:editId="24FB26D6">
                <wp:simplePos x="0" y="0"/>
                <wp:positionH relativeFrom="column">
                  <wp:posOffset>1453715</wp:posOffset>
                </wp:positionH>
                <wp:positionV relativeFrom="paragraph">
                  <wp:posOffset>502286</wp:posOffset>
                </wp:positionV>
                <wp:extent cx="319973" cy="168442"/>
                <wp:effectExtent l="0" t="0" r="23495" b="22225"/>
                <wp:wrapNone/>
                <wp:docPr id="262" name="Rectangle 262"/>
                <wp:cNvGraphicFramePr/>
                <a:graphic xmlns:a="http://schemas.openxmlformats.org/drawingml/2006/main">
                  <a:graphicData uri="http://schemas.microsoft.com/office/word/2010/wordprocessingShape">
                    <wps:wsp>
                      <wps:cNvSpPr/>
                      <wps:spPr>
                        <a:xfrm>
                          <a:off x="0" y="0"/>
                          <a:ext cx="319973" cy="168442"/>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885D3" w14:textId="77777777" w:rsidR="00E40E9F" w:rsidRDefault="00E40E9F" w:rsidP="00941A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D1B56" id="Rectangle 262" o:spid="_x0000_s1030" style="position:absolute;left:0;text-align:left;margin-left:114.45pt;margin-top:39.55pt;width:25.2pt;height:1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" filled="f" strokecolor="#ffc000 [3207]" strokeweight="2pt">
                <v:textbox>
                  <w:txbxContent>
                    <w:p w14:paraId="56B885D3" w14:textId="77777777" w:rsidR="00E40E9F" w:rsidRDefault="00E40E9F" w:rsidP="00941A7E">
                      <w:pPr>
                        <w:jc w:val="center"/>
                      </w:pPr>
                    </w:p>
                  </w:txbxContent>
                </v:textbox>
              </v:rect>
            </w:pict>
          </mc:Fallback>
        </mc:AlternateContent>
      </w:r>
      <w:r w:rsidR="00F222EF">
        <w:rPr>
          <w:noProof/>
        </w:rPr>
        <mc:AlternateContent>
          <mc:Choice Requires="wps">
            <w:drawing>
              <wp:anchor distT="0" distB="0" distL="114300" distR="114300" simplePos="0" relativeHeight="251694080" behindDoc="0" locked="0" layoutInCell="1" allowOverlap="1" wp14:anchorId="6A4D606B" wp14:editId="7DAC71EB">
                <wp:simplePos x="0" y="0"/>
                <wp:positionH relativeFrom="column">
                  <wp:posOffset>394937</wp:posOffset>
                </wp:positionH>
                <wp:positionV relativeFrom="paragraph">
                  <wp:posOffset>193474</wp:posOffset>
                </wp:positionV>
                <wp:extent cx="4407568" cy="529390"/>
                <wp:effectExtent l="0" t="0" r="12065" b="23495"/>
                <wp:wrapNone/>
                <wp:docPr id="261" name="Rectangle 261"/>
                <wp:cNvGraphicFramePr/>
                <a:graphic xmlns:a="http://schemas.openxmlformats.org/drawingml/2006/main">
                  <a:graphicData uri="http://schemas.microsoft.com/office/word/2010/wordprocessingShape">
                    <wps:wsp>
                      <wps:cNvSpPr/>
                      <wps:spPr>
                        <a:xfrm>
                          <a:off x="0" y="0"/>
                          <a:ext cx="4407568" cy="529390"/>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B3A14" id="Rectangle 261" o:spid="_x0000_s1026" style="position:absolute;margin-left:31.1pt;margin-top:15.25pt;width:347.05pt;height:4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" filled="f" strokecolor="#ffc000 [3207]" strokeweight="2pt"/>
            </w:pict>
          </mc:Fallback>
        </mc:AlternateContent>
      </w:r>
      <w:r w:rsidR="00F222EF">
        <w:rPr>
          <w:noProof/>
        </w:rPr>
        <w:drawing>
          <wp:inline distT="0" distB="0" distL="0" distR="0" wp14:anchorId="71F14546" wp14:editId="3EA24A1B">
            <wp:extent cx="4615579" cy="1581278"/>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0516" cy="1593247"/>
                    </a:xfrm>
                    <a:prstGeom prst="rect">
                      <a:avLst/>
                    </a:prstGeom>
                  </pic:spPr>
                </pic:pic>
              </a:graphicData>
            </a:graphic>
          </wp:inline>
        </w:drawing>
      </w:r>
    </w:p>
    <w:p w14:paraId="688060E3" w14:textId="0BBE74AC" w:rsidR="00045C43" w:rsidRPr="007243D7" w:rsidRDefault="00045C43" w:rsidP="007E53B8">
      <w:pPr>
        <w:pStyle w:val="FigureCaption"/>
        <w:rPr>
          <w:u w:val="single"/>
        </w:rPr>
      </w:pPr>
      <w:bookmarkStart w:id="245" w:name="_Toc73870124"/>
      <w:r>
        <w:t xml:space="preserve">Figure </w:t>
      </w:r>
      <w:r w:rsidR="00A14FF0">
        <w:t>4</w:t>
      </w:r>
      <w:r w:rsidR="001C406A">
        <w:t>7</w:t>
      </w:r>
      <w:r>
        <w:t>: Filter Grievances</w:t>
      </w:r>
      <w:bookmarkEnd w:id="245"/>
    </w:p>
    <w:p w14:paraId="2011C68C" w14:textId="77777777" w:rsidR="007243D7" w:rsidRDefault="007243D7" w:rsidP="00DC39E0">
      <w:pPr>
        <w:pStyle w:val="BodyText2"/>
        <w:numPr>
          <w:ilvl w:val="0"/>
          <w:numId w:val="46"/>
        </w:numPr>
      </w:pPr>
      <w:r>
        <w:t>Specify the required value in one or more of the fields listed:</w:t>
      </w:r>
    </w:p>
    <w:p w14:paraId="64FAB9C8" w14:textId="77777777" w:rsidR="007243D7" w:rsidRDefault="007243D7" w:rsidP="00DC39E0">
      <w:pPr>
        <w:pStyle w:val="BodyText2"/>
        <w:numPr>
          <w:ilvl w:val="0"/>
          <w:numId w:val="47"/>
        </w:numPr>
      </w:pPr>
      <w:r w:rsidRPr="00045C43">
        <w:rPr>
          <w:b/>
          <w:bCs/>
        </w:rPr>
        <w:t>Start Date</w:t>
      </w:r>
      <w:r>
        <w:t xml:space="preserve"> and </w:t>
      </w:r>
      <w:r w:rsidRPr="00045C43">
        <w:rPr>
          <w:b/>
          <w:bCs/>
        </w:rPr>
        <w:t>End Date</w:t>
      </w:r>
      <w:r>
        <w:t>: Period of raising grievance</w:t>
      </w:r>
      <w:r w:rsidR="00045C43">
        <w:t>s</w:t>
      </w:r>
      <w:r>
        <w:t xml:space="preserve">. </w:t>
      </w:r>
    </w:p>
    <w:p w14:paraId="01B60E18" w14:textId="77777777" w:rsidR="007243D7" w:rsidRDefault="007243D7" w:rsidP="00DC39E0">
      <w:pPr>
        <w:pStyle w:val="BodyText2"/>
        <w:numPr>
          <w:ilvl w:val="0"/>
          <w:numId w:val="47"/>
        </w:numPr>
      </w:pPr>
      <w:r w:rsidRPr="00045C43">
        <w:rPr>
          <w:b/>
          <w:bCs/>
        </w:rPr>
        <w:t>Transaction ID</w:t>
      </w:r>
      <w:r>
        <w:t>: This is the transaction ID of the stock or consignment.</w:t>
      </w:r>
    </w:p>
    <w:p w14:paraId="4047596E" w14:textId="5E7466F8" w:rsidR="007243D7" w:rsidRDefault="007243D7" w:rsidP="00DC39E0">
      <w:pPr>
        <w:pStyle w:val="BodyText2"/>
        <w:numPr>
          <w:ilvl w:val="0"/>
          <w:numId w:val="47"/>
        </w:numPr>
      </w:pPr>
      <w:r w:rsidRPr="00045C43">
        <w:rPr>
          <w:b/>
          <w:bCs/>
        </w:rPr>
        <w:t>Grievance ID</w:t>
      </w:r>
      <w:r>
        <w:t>: This is the</w:t>
      </w:r>
      <w:r w:rsidR="001267E7">
        <w:t xml:space="preserve"> </w:t>
      </w:r>
      <w:r>
        <w:t xml:space="preserve">ID </w:t>
      </w:r>
      <w:r w:rsidR="001267E7">
        <w:t>assigned to</w:t>
      </w:r>
      <w:r>
        <w:t xml:space="preserve"> the grievance.</w:t>
      </w:r>
    </w:p>
    <w:p w14:paraId="4601C1FA" w14:textId="329F2D5C" w:rsidR="005A0E51" w:rsidRDefault="007243D7">
      <w:pPr>
        <w:pStyle w:val="BodyText2"/>
        <w:numPr>
          <w:ilvl w:val="0"/>
          <w:numId w:val="47"/>
        </w:numPr>
      </w:pPr>
      <w:r w:rsidRPr="00045C43">
        <w:rPr>
          <w:b/>
          <w:bCs/>
        </w:rPr>
        <w:t>Grievance Status</w:t>
      </w:r>
      <w:r>
        <w:t>: The status can be</w:t>
      </w:r>
      <w:r w:rsidR="001267E7">
        <w:t>:</w:t>
      </w:r>
      <w:r w:rsidR="007A1C59">
        <w:t xml:space="preserve"> </w:t>
      </w:r>
    </w:p>
    <w:p w14:paraId="587F41ED" w14:textId="3498048A" w:rsidR="007243D7" w:rsidRDefault="007243D7" w:rsidP="005A0E51">
      <w:pPr>
        <w:pStyle w:val="BodyText2"/>
        <w:numPr>
          <w:ilvl w:val="1"/>
          <w:numId w:val="47"/>
        </w:numPr>
      </w:pPr>
      <w:r>
        <w:t>New</w:t>
      </w:r>
    </w:p>
    <w:p w14:paraId="25110727" w14:textId="59028837" w:rsidR="007243D7" w:rsidRDefault="007243D7" w:rsidP="00DC39E0">
      <w:pPr>
        <w:pStyle w:val="BodyText2"/>
        <w:numPr>
          <w:ilvl w:val="1"/>
          <w:numId w:val="47"/>
        </w:numPr>
      </w:pPr>
      <w:r>
        <w:t xml:space="preserve">Pending with CEIR </w:t>
      </w:r>
      <w:r w:rsidR="00B44AF7">
        <w:t>Admin</w:t>
      </w:r>
    </w:p>
    <w:p w14:paraId="194C25C8" w14:textId="6591A263" w:rsidR="007243D7" w:rsidRDefault="007243D7" w:rsidP="00DC39E0">
      <w:pPr>
        <w:pStyle w:val="BodyText2"/>
        <w:numPr>
          <w:ilvl w:val="1"/>
          <w:numId w:val="47"/>
        </w:numPr>
      </w:pPr>
      <w:r>
        <w:t xml:space="preserve">Pending with </w:t>
      </w:r>
      <w:r w:rsidR="000040AB">
        <w:t>U</w:t>
      </w:r>
      <w:r>
        <w:t>ser</w:t>
      </w:r>
    </w:p>
    <w:p w14:paraId="19522F7E" w14:textId="77777777" w:rsidR="007243D7" w:rsidRDefault="007243D7" w:rsidP="00DC39E0">
      <w:pPr>
        <w:pStyle w:val="BodyText2"/>
        <w:numPr>
          <w:ilvl w:val="1"/>
          <w:numId w:val="47"/>
        </w:numPr>
      </w:pPr>
      <w:r>
        <w:t>Closed</w:t>
      </w:r>
    </w:p>
    <w:p w14:paraId="00F4B358" w14:textId="77777777" w:rsidR="007243D7" w:rsidRDefault="007243D7" w:rsidP="00DC39E0">
      <w:pPr>
        <w:pStyle w:val="BodyText2"/>
        <w:numPr>
          <w:ilvl w:val="0"/>
          <w:numId w:val="46"/>
        </w:numPr>
      </w:pPr>
      <w:r>
        <w:lastRenderedPageBreak/>
        <w:t xml:space="preserve">Click </w:t>
      </w:r>
      <w:r w:rsidRPr="00045C43">
        <w:rPr>
          <w:b/>
          <w:bCs/>
        </w:rPr>
        <w:t>Filter</w:t>
      </w:r>
      <w:r>
        <w:t>.</w:t>
      </w:r>
    </w:p>
    <w:p w14:paraId="4690DDC8" w14:textId="31DA3153" w:rsidR="007243D7" w:rsidRDefault="00B94515" w:rsidP="000B0CE4">
      <w:pPr>
        <w:pStyle w:val="BodyText2"/>
      </w:pPr>
      <w:r>
        <w:rPr>
          <w:noProof/>
        </w:rPr>
        <mc:AlternateContent>
          <mc:Choice Requires="wps">
            <w:drawing>
              <wp:anchor distT="0" distB="0" distL="114300" distR="114300" simplePos="0" relativeHeight="251778048" behindDoc="0" locked="0" layoutInCell="1" allowOverlap="1" wp14:anchorId="1AA31AAA" wp14:editId="37F60F1A">
                <wp:simplePos x="0" y="0"/>
                <wp:positionH relativeFrom="column">
                  <wp:posOffset>286652</wp:posOffset>
                </wp:positionH>
                <wp:positionV relativeFrom="paragraph">
                  <wp:posOffset>293437</wp:posOffset>
                </wp:positionV>
                <wp:extent cx="4700337" cy="1488440"/>
                <wp:effectExtent l="0" t="0" r="24130" b="16510"/>
                <wp:wrapNone/>
                <wp:docPr id="145" name="Rectangle 145"/>
                <wp:cNvGraphicFramePr/>
                <a:graphic xmlns:a="http://schemas.openxmlformats.org/drawingml/2006/main">
                  <a:graphicData uri="http://schemas.microsoft.com/office/word/2010/wordprocessingShape">
                    <wps:wsp>
                      <wps:cNvSpPr/>
                      <wps:spPr>
                        <a:xfrm>
                          <a:off x="0" y="0"/>
                          <a:ext cx="4700337" cy="1488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F0DD0" id="Rectangle 145" o:spid="_x0000_s1026" style="position:absolute;margin-left:22.55pt;margin-top:23.1pt;width:370.1pt;height:117.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" filled="f" strokecolor="black [3213]" strokeweight="1pt"/>
            </w:pict>
          </mc:Fallback>
        </mc:AlternateContent>
      </w:r>
      <w:r w:rsidR="00045C43">
        <w:t>The filtered</w:t>
      </w:r>
      <w:r w:rsidR="007243D7">
        <w:t xml:space="preserve"> grievance</w:t>
      </w:r>
      <w:r w:rsidR="00045C43">
        <w:t>s</w:t>
      </w:r>
      <w:r w:rsidR="007243D7">
        <w:t xml:space="preserve"> are shown on the page.</w:t>
      </w:r>
    </w:p>
    <w:p w14:paraId="3E991EF2" w14:textId="4116E930" w:rsidR="00045C43" w:rsidRDefault="00904632" w:rsidP="00793FF2">
      <w:pPr>
        <w:pStyle w:val="BodyText2"/>
        <w:jc w:val="center"/>
      </w:pPr>
      <w:r>
        <w:rPr>
          <w:noProof/>
        </w:rPr>
        <w:drawing>
          <wp:inline distT="0" distB="0" distL="0" distR="0" wp14:anchorId="26FCB0BA" wp14:editId="5AD2C557">
            <wp:extent cx="4720389" cy="1488834"/>
            <wp:effectExtent l="0" t="0" r="444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936"/>
                    <a:stretch/>
                  </pic:blipFill>
                  <pic:spPr bwMode="auto">
                    <a:xfrm>
                      <a:off x="0" y="0"/>
                      <a:ext cx="4740245" cy="1495097"/>
                    </a:xfrm>
                    <a:prstGeom prst="rect">
                      <a:avLst/>
                    </a:prstGeom>
                    <a:ln>
                      <a:noFill/>
                    </a:ln>
                    <a:extLst>
                      <a:ext uri="{53640926-AAD7-44D8-BBD7-CCE9431645EC}">
                        <a14:shadowObscured xmlns:a14="http://schemas.microsoft.com/office/drawing/2010/main"/>
                      </a:ext>
                    </a:extLst>
                  </pic:spPr>
                </pic:pic>
              </a:graphicData>
            </a:graphic>
          </wp:inline>
        </w:drawing>
      </w:r>
    </w:p>
    <w:p w14:paraId="5E15CF62" w14:textId="4B23404D" w:rsidR="00A951C6" w:rsidRDefault="00A951C6" w:rsidP="00A951C6">
      <w:pPr>
        <w:pStyle w:val="FigureCaption"/>
      </w:pPr>
      <w:bookmarkStart w:id="246" w:name="_Toc73870125"/>
      <w:r>
        <w:t xml:space="preserve">Figure </w:t>
      </w:r>
      <w:r w:rsidR="00A14FF0">
        <w:t>4</w:t>
      </w:r>
      <w:r w:rsidR="001C406A">
        <w:t>8</w:t>
      </w:r>
      <w:r>
        <w:t>: Filter</w:t>
      </w:r>
      <w:r w:rsidR="006659F6">
        <w:t>ed</w:t>
      </w:r>
      <w:r>
        <w:t xml:space="preserve"> Grievances</w:t>
      </w:r>
      <w:bookmarkEnd w:id="246"/>
    </w:p>
    <w:p w14:paraId="54F247E4" w14:textId="77777777" w:rsidR="00D7438D" w:rsidRPr="002460BA" w:rsidRDefault="00D7438D" w:rsidP="00D7438D">
      <w:pPr>
        <w:pStyle w:val="BodyText2"/>
      </w:pPr>
      <w:r>
        <w:t>The user can clear all filters using the “</w:t>
      </w:r>
      <w:r w:rsidRPr="006B407A">
        <w:rPr>
          <w:b/>
          <w:bCs/>
        </w:rPr>
        <w:t>Clear All Filters</w:t>
      </w:r>
      <w:r>
        <w:t xml:space="preserve">” button. This will reset all the filter values applied on the page and the data table will be refreshed.                                                                                                                                </w:t>
      </w:r>
    </w:p>
    <w:p w14:paraId="2266986D" w14:textId="77777777" w:rsidR="00D7438D" w:rsidRPr="00D7438D" w:rsidRDefault="00D7438D" w:rsidP="00D7438D">
      <w:pPr>
        <w:pStyle w:val="BodyText2"/>
      </w:pPr>
    </w:p>
    <w:p w14:paraId="4A5A6A94" w14:textId="5FC4B9C1" w:rsidR="00E026C8" w:rsidRDefault="00E026C8" w:rsidP="00E026C8">
      <w:pPr>
        <w:pStyle w:val="Heading2"/>
      </w:pPr>
      <w:r>
        <w:t>Sorting Grievance</w:t>
      </w:r>
    </w:p>
    <w:p w14:paraId="09B78F61" w14:textId="77777777" w:rsidR="00E026C8" w:rsidRDefault="00E026C8" w:rsidP="00E026C8">
      <w:pPr>
        <w:pStyle w:val="BodyText2"/>
      </w:pPr>
      <w:r>
        <w:t xml:space="preserve">By default, all records displayed are sorted based on modified date. User can sort the records as per his convenience by clicking the arrow button on header in the table displayed. </w:t>
      </w:r>
    </w:p>
    <w:p w14:paraId="62042705" w14:textId="77777777" w:rsidR="00E026C8" w:rsidRDefault="00E026C8" w:rsidP="00E026C8">
      <w:pPr>
        <w:pStyle w:val="BodyText2"/>
      </w:pPr>
      <w:r>
        <w:t>On first click, the records are sorted in ascending order. When user clicks the arrow buttons again, records are sorted in descending order.</w:t>
      </w:r>
    </w:p>
    <w:bookmarkStart w:id="247" w:name="_Toc73870126"/>
    <w:p w14:paraId="34851047" w14:textId="6CCAA4FC" w:rsidR="001C406A" w:rsidRDefault="008F389D" w:rsidP="00AA4578">
      <w:pPr>
        <w:pStyle w:val="FigureCaption"/>
      </w:pPr>
      <w:r>
        <w:rPr>
          <w:noProof/>
        </w:rPr>
        <mc:AlternateContent>
          <mc:Choice Requires="wps">
            <w:drawing>
              <wp:anchor distT="0" distB="0" distL="114300" distR="114300" simplePos="0" relativeHeight="251777024" behindDoc="0" locked="0" layoutInCell="1" allowOverlap="1" wp14:anchorId="50080F72" wp14:editId="362D9BCA">
                <wp:simplePos x="0" y="0"/>
                <wp:positionH relativeFrom="column">
                  <wp:posOffset>206442</wp:posOffset>
                </wp:positionH>
                <wp:positionV relativeFrom="paragraph">
                  <wp:posOffset>-668</wp:posOffset>
                </wp:positionV>
                <wp:extent cx="4900863" cy="1624263"/>
                <wp:effectExtent l="0" t="0" r="14605" b="14605"/>
                <wp:wrapNone/>
                <wp:docPr id="143" name="Rectangle 143"/>
                <wp:cNvGraphicFramePr/>
                <a:graphic xmlns:a="http://schemas.openxmlformats.org/drawingml/2006/main">
                  <a:graphicData uri="http://schemas.microsoft.com/office/word/2010/wordprocessingShape">
                    <wps:wsp>
                      <wps:cNvSpPr/>
                      <wps:spPr>
                        <a:xfrm>
                          <a:off x="0" y="0"/>
                          <a:ext cx="4900863" cy="162426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23D9D" id="Rectangle 143" o:spid="_x0000_s1026" style="position:absolute;margin-left:16.25pt;margin-top:-.05pt;width:385.9pt;height:127.9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" filled="f" strokecolor="black [3213]" strokeweight="1pt"/>
            </w:pict>
          </mc:Fallback>
        </mc:AlternateContent>
      </w:r>
      <w:r w:rsidR="00E026C8">
        <w:rPr>
          <w:noProof/>
        </w:rPr>
        <mc:AlternateContent>
          <mc:Choice Requires="wps">
            <w:drawing>
              <wp:anchor distT="0" distB="0" distL="114300" distR="114300" simplePos="0" relativeHeight="251750400" behindDoc="0" locked="0" layoutInCell="1" allowOverlap="1" wp14:anchorId="16F9233E" wp14:editId="41A41846">
                <wp:simplePos x="0" y="0"/>
                <wp:positionH relativeFrom="column">
                  <wp:posOffset>916639</wp:posOffset>
                </wp:positionH>
                <wp:positionV relativeFrom="paragraph">
                  <wp:posOffset>838200</wp:posOffset>
                </wp:positionV>
                <wp:extent cx="179294" cy="197074"/>
                <wp:effectExtent l="0" t="0" r="11430" b="12700"/>
                <wp:wrapNone/>
                <wp:docPr id="19" name="Rectangle 19"/>
                <wp:cNvGraphicFramePr/>
                <a:graphic xmlns:a="http://schemas.openxmlformats.org/drawingml/2006/main">
                  <a:graphicData uri="http://schemas.microsoft.com/office/word/2010/wordprocessingShape">
                    <wps:wsp>
                      <wps:cNvSpPr/>
                      <wps:spPr>
                        <a:xfrm>
                          <a:off x="0" y="0"/>
                          <a:ext cx="179294" cy="197074"/>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50A8" id="Rectangle 19" o:spid="_x0000_s1026" style="position:absolute;margin-left:72.2pt;margin-top:66pt;width:14.1pt;height:1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" filled="f" strokecolor="#ffc000 [3207]" strokeweight="2pt"/>
            </w:pict>
          </mc:Fallback>
        </mc:AlternateContent>
      </w:r>
      <w:r w:rsidR="00E026C8" w:rsidRPr="00E026C8">
        <w:rPr>
          <w:noProof/>
        </w:rPr>
        <w:t xml:space="preserve"> </w:t>
      </w:r>
      <w:r w:rsidR="00E026C8">
        <w:rPr>
          <w:noProof/>
        </w:rPr>
        <w:drawing>
          <wp:inline distT="0" distB="0" distL="0" distR="0" wp14:anchorId="18CB68D5" wp14:editId="57D038EA">
            <wp:extent cx="4894729" cy="1633932"/>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3800" cy="1636960"/>
                    </a:xfrm>
                    <a:prstGeom prst="rect">
                      <a:avLst/>
                    </a:prstGeom>
                  </pic:spPr>
                </pic:pic>
              </a:graphicData>
            </a:graphic>
          </wp:inline>
        </w:drawing>
      </w:r>
      <w:r w:rsidR="001C406A" w:rsidRPr="001C406A">
        <w:t xml:space="preserve"> </w:t>
      </w:r>
      <w:r w:rsidR="001C406A">
        <w:t>Figure 49: Grievance Management</w:t>
      </w:r>
      <w:bookmarkEnd w:id="247"/>
    </w:p>
    <w:p w14:paraId="352837FB" w14:textId="77777777" w:rsidR="002C663A" w:rsidRPr="002C663A" w:rsidRDefault="002C663A" w:rsidP="002C663A">
      <w:pPr>
        <w:pStyle w:val="BodyText2"/>
      </w:pPr>
    </w:p>
    <w:p w14:paraId="5EB389EB" w14:textId="77777777" w:rsidR="007243D7" w:rsidRDefault="005937A5" w:rsidP="00045C43">
      <w:pPr>
        <w:pStyle w:val="Heading2"/>
      </w:pPr>
      <w:bookmarkStart w:id="248" w:name="_Toc33605950"/>
      <w:r>
        <w:t>Export</w:t>
      </w:r>
      <w:r w:rsidR="00045C43">
        <w:t xml:space="preserve"> Grievances</w:t>
      </w:r>
      <w:bookmarkEnd w:id="248"/>
    </w:p>
    <w:p w14:paraId="358A8E74" w14:textId="18DA1218" w:rsidR="000040AB" w:rsidRDefault="00976ADF" w:rsidP="000040AB">
      <w:pPr>
        <w:pStyle w:val="BodyText2"/>
      </w:pPr>
      <w:r>
        <w:t>A</w:t>
      </w:r>
      <w:r w:rsidR="000040AB">
        <w:t xml:space="preserve">ll the uploaded </w:t>
      </w:r>
      <w:r w:rsidR="0070762E">
        <w:t>grievances</w:t>
      </w:r>
      <w:r w:rsidR="000040AB">
        <w:t xml:space="preserve"> </w:t>
      </w:r>
      <w:r>
        <w:t xml:space="preserve">can be downloaded </w:t>
      </w:r>
      <w:r w:rsidR="000040AB">
        <w:t xml:space="preserve">in a </w:t>
      </w:r>
      <w:r w:rsidR="000040AB" w:rsidRPr="00865F6C">
        <w:rPr>
          <w:b/>
          <w:bCs/>
        </w:rPr>
        <w:t>.csv</w:t>
      </w:r>
      <w:r w:rsidR="000040AB">
        <w:t xml:space="preserve"> file. This is done using an export utility.</w:t>
      </w:r>
    </w:p>
    <w:p w14:paraId="3CED3EA0" w14:textId="77777777" w:rsidR="005937A5" w:rsidRPr="00045C43" w:rsidRDefault="005937A5" w:rsidP="000B0CE4">
      <w:pPr>
        <w:pStyle w:val="BodyText2"/>
        <w:rPr>
          <w:u w:val="single"/>
        </w:rPr>
      </w:pPr>
      <w:r w:rsidRPr="00045C43">
        <w:rPr>
          <w:u w:val="single"/>
        </w:rPr>
        <w:t>To export the grievances:</w:t>
      </w:r>
    </w:p>
    <w:p w14:paraId="748851F2" w14:textId="01963447" w:rsidR="009915B5" w:rsidRDefault="009915B5" w:rsidP="00DC39E0">
      <w:pPr>
        <w:pStyle w:val="BodyText2"/>
        <w:numPr>
          <w:ilvl w:val="0"/>
          <w:numId w:val="43"/>
        </w:numPr>
      </w:pPr>
      <w:r>
        <w:lastRenderedPageBreak/>
        <w:t xml:space="preserve">Click </w:t>
      </w:r>
      <w:r w:rsidRPr="00054A1F">
        <w:rPr>
          <w:b/>
          <w:bCs/>
        </w:rPr>
        <w:t>Export</w:t>
      </w:r>
      <w:r>
        <w:t xml:space="preserve"> (seen on the top right corner of the </w:t>
      </w:r>
      <w:r w:rsidR="007A1C59">
        <w:rPr>
          <w:b/>
          <w:bCs/>
        </w:rPr>
        <w:t>Grievance</w:t>
      </w:r>
      <w:r w:rsidR="007A1C59" w:rsidRPr="00D60A13">
        <w:rPr>
          <w:b/>
          <w:bCs/>
        </w:rPr>
        <w:t xml:space="preserve"> </w:t>
      </w:r>
      <w:r>
        <w:rPr>
          <w:b/>
          <w:bCs/>
        </w:rPr>
        <w:t xml:space="preserve">Management </w:t>
      </w:r>
      <w:r>
        <w:t xml:space="preserve">page). </w:t>
      </w:r>
    </w:p>
    <w:p w14:paraId="2CBC983E" w14:textId="410C4069" w:rsidR="00941A7E" w:rsidRDefault="005A53F3" w:rsidP="000F2A8D">
      <w:pPr>
        <w:pStyle w:val="BodyText2"/>
        <w:ind w:left="720"/>
        <w:jc w:val="center"/>
      </w:pPr>
      <w:r>
        <w:rPr>
          <w:noProof/>
        </w:rPr>
        <mc:AlternateContent>
          <mc:Choice Requires="wps">
            <w:drawing>
              <wp:anchor distT="0" distB="0" distL="114300" distR="114300" simplePos="0" relativeHeight="251768832" behindDoc="0" locked="0" layoutInCell="1" allowOverlap="1" wp14:anchorId="0E0FCD38" wp14:editId="24ABDBC9">
                <wp:simplePos x="0" y="0"/>
                <wp:positionH relativeFrom="column">
                  <wp:posOffset>586593</wp:posOffset>
                </wp:positionH>
                <wp:positionV relativeFrom="paragraph">
                  <wp:posOffset>2589</wp:posOffset>
                </wp:positionV>
                <wp:extent cx="4563208" cy="1397977"/>
                <wp:effectExtent l="0" t="0" r="27940" b="12065"/>
                <wp:wrapNone/>
                <wp:docPr id="510" name="Rectangle 510"/>
                <wp:cNvGraphicFramePr/>
                <a:graphic xmlns:a="http://schemas.openxmlformats.org/drawingml/2006/main">
                  <a:graphicData uri="http://schemas.microsoft.com/office/word/2010/wordprocessingShape">
                    <wps:wsp>
                      <wps:cNvSpPr/>
                      <wps:spPr>
                        <a:xfrm>
                          <a:off x="0" y="0"/>
                          <a:ext cx="4563208" cy="13979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B94D5" id="Rectangle 510" o:spid="_x0000_s1026" style="position:absolute;margin-left:46.2pt;margin-top:.2pt;width:359.3pt;height:110.1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" filled="f" strokecolor="black [3213]" strokeweight="1pt"/>
            </w:pict>
          </mc:Fallback>
        </mc:AlternateContent>
      </w:r>
      <w:r w:rsidR="00433290">
        <w:rPr>
          <w:noProof/>
        </w:rPr>
        <mc:AlternateContent>
          <mc:Choice Requires="wps">
            <w:drawing>
              <wp:anchor distT="0" distB="0" distL="114300" distR="114300" simplePos="0" relativeHeight="251698176" behindDoc="0" locked="0" layoutInCell="1" allowOverlap="1" wp14:anchorId="51BCE11A" wp14:editId="79BE1944">
                <wp:simplePos x="0" y="0"/>
                <wp:positionH relativeFrom="column">
                  <wp:posOffset>3119904</wp:posOffset>
                </wp:positionH>
                <wp:positionV relativeFrom="paragraph">
                  <wp:posOffset>627119</wp:posOffset>
                </wp:positionV>
                <wp:extent cx="377559" cy="171081"/>
                <wp:effectExtent l="0" t="0" r="22860" b="19685"/>
                <wp:wrapNone/>
                <wp:docPr id="265" name="Rectangle 265"/>
                <wp:cNvGraphicFramePr/>
                <a:graphic xmlns:a="http://schemas.openxmlformats.org/drawingml/2006/main">
                  <a:graphicData uri="http://schemas.microsoft.com/office/word/2010/wordprocessingShape">
                    <wps:wsp>
                      <wps:cNvSpPr/>
                      <wps:spPr>
                        <a:xfrm>
                          <a:off x="0" y="0"/>
                          <a:ext cx="377559" cy="171081"/>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CFCE7" w14:textId="77777777" w:rsidR="00E40E9F" w:rsidRDefault="00E40E9F" w:rsidP="00941A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CE11A" id="Rectangle 265" o:spid="_x0000_s1031" style="position:absolute;left:0;text-align:left;margin-left:245.65pt;margin-top:49.4pt;width:29.75pt;height:13.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" filled="f" strokecolor="#ffc000 [3207]" strokeweight="2pt">
                <v:textbox>
                  <w:txbxContent>
                    <w:p w14:paraId="228CFCE7" w14:textId="77777777" w:rsidR="00E40E9F" w:rsidRDefault="00E40E9F" w:rsidP="00941A7E">
                      <w:pPr>
                        <w:jc w:val="center"/>
                      </w:pPr>
                    </w:p>
                  </w:txbxContent>
                </v:textbox>
              </v:rect>
            </w:pict>
          </mc:Fallback>
        </mc:AlternateContent>
      </w:r>
      <w:r w:rsidR="00066AE0">
        <w:rPr>
          <w:noProof/>
        </w:rPr>
        <w:drawing>
          <wp:inline distT="0" distB="0" distL="0" distR="0" wp14:anchorId="18C1740F" wp14:editId="757A44EB">
            <wp:extent cx="4572907" cy="1389530"/>
            <wp:effectExtent l="0" t="0" r="0" b="12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5644" cy="1393400"/>
                    </a:xfrm>
                    <a:prstGeom prst="rect">
                      <a:avLst/>
                    </a:prstGeom>
                  </pic:spPr>
                </pic:pic>
              </a:graphicData>
            </a:graphic>
          </wp:inline>
        </w:drawing>
      </w:r>
    </w:p>
    <w:p w14:paraId="5B549E45" w14:textId="76FB48EC" w:rsidR="00E33E46" w:rsidRDefault="000F2A8D" w:rsidP="007E53B8">
      <w:pPr>
        <w:pStyle w:val="FigureCaption"/>
      </w:pPr>
      <w:r>
        <w:t xml:space="preserve">                                 </w:t>
      </w:r>
      <w:bookmarkStart w:id="249" w:name="_Toc73870127"/>
      <w:r w:rsidR="00E33E46">
        <w:t xml:space="preserve">Figure </w:t>
      </w:r>
      <w:r w:rsidR="005A53F3">
        <w:t>50</w:t>
      </w:r>
      <w:r w:rsidR="00E33E46">
        <w:t>: Grievance Management</w:t>
      </w:r>
      <w:bookmarkEnd w:id="249"/>
    </w:p>
    <w:p w14:paraId="5A294895" w14:textId="7D4502E1" w:rsidR="009915B5" w:rsidRDefault="009915B5" w:rsidP="009915B5">
      <w:pPr>
        <w:pStyle w:val="BodyText2"/>
        <w:ind w:left="360"/>
      </w:pPr>
      <w:r>
        <w:t xml:space="preserve">The following page appears. </w:t>
      </w:r>
    </w:p>
    <w:p w14:paraId="7CD24F98" w14:textId="4CC0D455" w:rsidR="009915B5" w:rsidRDefault="00D405A8" w:rsidP="009915B5">
      <w:pPr>
        <w:pStyle w:val="BodyText2"/>
        <w:ind w:left="709" w:hanging="709"/>
        <w:jc w:val="center"/>
      </w:pPr>
      <w:r>
        <w:rPr>
          <w:noProof/>
        </w:rPr>
        <w:drawing>
          <wp:inline distT="0" distB="0" distL="0" distR="0" wp14:anchorId="1C9EA4FC" wp14:editId="7EB12267">
            <wp:extent cx="2431381" cy="1795395"/>
            <wp:effectExtent l="19050" t="19050" r="26670" b="1460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ievance dump.png"/>
                    <pic:cNvPicPr/>
                  </pic:nvPicPr>
                  <pic:blipFill>
                    <a:blip r:embed="rId87"/>
                    <a:stretch>
                      <a:fillRect/>
                    </a:stretch>
                  </pic:blipFill>
                  <pic:spPr>
                    <a:xfrm>
                      <a:off x="0" y="0"/>
                      <a:ext cx="2451237" cy="1810057"/>
                    </a:xfrm>
                    <a:prstGeom prst="rect">
                      <a:avLst/>
                    </a:prstGeom>
                    <a:ln>
                      <a:solidFill>
                        <a:schemeClr val="tx1"/>
                      </a:solidFill>
                    </a:ln>
                  </pic:spPr>
                </pic:pic>
              </a:graphicData>
            </a:graphic>
          </wp:inline>
        </w:drawing>
      </w:r>
    </w:p>
    <w:p w14:paraId="2B4487C3" w14:textId="49057A3E" w:rsidR="009915B5" w:rsidRDefault="00976ADF" w:rsidP="007E53B8">
      <w:pPr>
        <w:pStyle w:val="FigureCaption"/>
      </w:pPr>
      <w:r>
        <w:t xml:space="preserve">  </w:t>
      </w:r>
      <w:bookmarkStart w:id="250" w:name="_Toc73870128"/>
      <w:r w:rsidR="009915B5" w:rsidRPr="00D405A8">
        <w:t xml:space="preserve">Figure </w:t>
      </w:r>
      <w:r w:rsidR="004C0CD2">
        <w:t>51</w:t>
      </w:r>
      <w:r w:rsidR="009915B5" w:rsidRPr="00D405A8">
        <w:t xml:space="preserve">: Open or Save </w:t>
      </w:r>
      <w:r w:rsidR="00045C43" w:rsidRPr="00D405A8">
        <w:t>Export</w:t>
      </w:r>
      <w:r w:rsidR="000F5679" w:rsidRPr="00D405A8">
        <w:t>ed Grievance</w:t>
      </w:r>
      <w:r w:rsidR="009915B5" w:rsidRPr="00D405A8">
        <w:t xml:space="preserve"> File</w:t>
      </w:r>
      <w:bookmarkEnd w:id="250"/>
      <w:r w:rsidR="009915B5">
        <w:t xml:space="preserve"> </w:t>
      </w:r>
    </w:p>
    <w:p w14:paraId="7F18FBF5" w14:textId="58294A35" w:rsidR="009915B5" w:rsidRDefault="00AA4578" w:rsidP="00DC39E0">
      <w:pPr>
        <w:pStyle w:val="BodyText2"/>
        <w:numPr>
          <w:ilvl w:val="0"/>
          <w:numId w:val="37"/>
        </w:numPr>
      </w:pPr>
      <w:r>
        <w:rPr>
          <w:noProof/>
        </w:rPr>
        <mc:AlternateContent>
          <mc:Choice Requires="wps">
            <w:drawing>
              <wp:anchor distT="0" distB="0" distL="114300" distR="114300" simplePos="0" relativeHeight="251776000" behindDoc="0" locked="0" layoutInCell="1" allowOverlap="1" wp14:anchorId="4310C033" wp14:editId="6C3AD6F9">
                <wp:simplePos x="0" y="0"/>
                <wp:positionH relativeFrom="column">
                  <wp:posOffset>856147</wp:posOffset>
                </wp:positionH>
                <wp:positionV relativeFrom="paragraph">
                  <wp:posOffset>289359</wp:posOffset>
                </wp:positionV>
                <wp:extent cx="3921760" cy="680921"/>
                <wp:effectExtent l="0" t="0" r="21590" b="24130"/>
                <wp:wrapNone/>
                <wp:docPr id="142" name="Rectangle 142"/>
                <wp:cNvGraphicFramePr/>
                <a:graphic xmlns:a="http://schemas.openxmlformats.org/drawingml/2006/main">
                  <a:graphicData uri="http://schemas.microsoft.com/office/word/2010/wordprocessingShape">
                    <wps:wsp>
                      <wps:cNvSpPr/>
                      <wps:spPr>
                        <a:xfrm>
                          <a:off x="0" y="0"/>
                          <a:ext cx="3921760" cy="68092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1A589" id="Rectangle 142" o:spid="_x0000_s1026" style="position:absolute;margin-left:67.4pt;margin-top:22.8pt;width:308.8pt;height:53.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" filled="f" strokecolor="black [3213]" strokeweight="1pt"/>
            </w:pict>
          </mc:Fallback>
        </mc:AlternateContent>
      </w:r>
      <w:r w:rsidR="009915B5">
        <w:t xml:space="preserve">Click </w:t>
      </w:r>
      <w:r w:rsidR="009915B5" w:rsidRPr="00166A7A">
        <w:rPr>
          <w:b/>
          <w:bCs/>
          <w:u w:val="single"/>
        </w:rPr>
        <w:t>O</w:t>
      </w:r>
      <w:r w:rsidR="009915B5" w:rsidRPr="00F132A8">
        <w:rPr>
          <w:b/>
          <w:bCs/>
        </w:rPr>
        <w:t>pen with</w:t>
      </w:r>
      <w:r w:rsidR="009915B5">
        <w:t xml:space="preserve"> to view the file. </w:t>
      </w:r>
    </w:p>
    <w:p w14:paraId="39CDB2FF" w14:textId="7956F5BA" w:rsidR="0036447D" w:rsidRDefault="000C773F" w:rsidP="009915B5">
      <w:pPr>
        <w:pStyle w:val="BodyText2"/>
        <w:tabs>
          <w:tab w:val="left" w:pos="709"/>
        </w:tabs>
        <w:ind w:left="567"/>
        <w:jc w:val="center"/>
      </w:pPr>
      <w:r>
        <w:rPr>
          <w:noProof/>
        </w:rPr>
        <w:drawing>
          <wp:inline distT="0" distB="0" distL="0" distR="0" wp14:anchorId="181DCAD2" wp14:editId="7043FE92">
            <wp:extent cx="3922295" cy="677543"/>
            <wp:effectExtent l="0" t="0" r="254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5687" cy="690221"/>
                    </a:xfrm>
                    <a:prstGeom prst="rect">
                      <a:avLst/>
                    </a:prstGeom>
                  </pic:spPr>
                </pic:pic>
              </a:graphicData>
            </a:graphic>
          </wp:inline>
        </w:drawing>
      </w:r>
    </w:p>
    <w:p w14:paraId="5E822DB1" w14:textId="1342B547" w:rsidR="009915B5" w:rsidRDefault="009915B5" w:rsidP="007E53B8">
      <w:pPr>
        <w:pStyle w:val="FigureCaption"/>
      </w:pPr>
      <w:bookmarkStart w:id="251" w:name="_Toc73870129"/>
      <w:r>
        <w:t xml:space="preserve">Figure </w:t>
      </w:r>
      <w:r w:rsidR="00F23B5A">
        <w:t>52</w:t>
      </w:r>
      <w:r>
        <w:t xml:space="preserve">: </w:t>
      </w:r>
      <w:r w:rsidR="000F5679">
        <w:t>Exported Grievances</w:t>
      </w:r>
      <w:bookmarkEnd w:id="251"/>
    </w:p>
    <w:p w14:paraId="431FC4D4" w14:textId="468489B3" w:rsidR="005937A5" w:rsidRDefault="0070762E" w:rsidP="000B0CE4">
      <w:pPr>
        <w:pStyle w:val="BodyText2"/>
      </w:pPr>
      <w:r>
        <w:t xml:space="preserve">Instead of exporting all the grievances, </w:t>
      </w:r>
      <w:r w:rsidR="005132E3">
        <w:t>importers</w:t>
      </w:r>
      <w:r>
        <w:t xml:space="preserve"> can </w:t>
      </w:r>
      <w:r w:rsidR="00225432">
        <w:t>export</w:t>
      </w:r>
      <w:r>
        <w:t xml:space="preserve"> filtered grievances. First, filter the grievance data based on specific filters (refer to </w:t>
      </w:r>
      <w:r w:rsidRPr="0070762E">
        <w:rPr>
          <w:i/>
          <w:iCs/>
        </w:rPr>
        <w:t>Filter Grievances</w:t>
      </w:r>
      <w:r>
        <w:t>) and then export the filtered grievances using the export utility.</w:t>
      </w:r>
    </w:p>
    <w:p w14:paraId="34CED793" w14:textId="3C7B70B9" w:rsidR="007A1C59" w:rsidRDefault="00871482" w:rsidP="00B15E78">
      <w:pPr>
        <w:pStyle w:val="Heading2"/>
      </w:pPr>
      <w:bookmarkStart w:id="252" w:name="_Toc33605951"/>
      <w:r>
        <w:t>Type Approval Management</w:t>
      </w:r>
      <w:bookmarkEnd w:id="252"/>
    </w:p>
    <w:p w14:paraId="25397993" w14:textId="13B38089" w:rsidR="00515A44" w:rsidRDefault="004D6463" w:rsidP="000B0CE4">
      <w:pPr>
        <w:pStyle w:val="BodyText2"/>
      </w:pPr>
      <w:r>
        <w:t xml:space="preserve">Importers get a TAC (Type Allocation Code) approval certificate from the </w:t>
      </w:r>
      <w:r w:rsidR="00923F72">
        <w:t>TRC (</w:t>
      </w:r>
      <w:r w:rsidR="00923F72" w:rsidRPr="00923F72">
        <w:t>Telecommunication Regulator of Cambodia</w:t>
      </w:r>
      <w:r w:rsidR="00923F72">
        <w:t>)</w:t>
      </w:r>
      <w:r w:rsidR="00923F72" w:rsidRPr="00923F72">
        <w:t xml:space="preserve"> </w:t>
      </w:r>
      <w:r>
        <w:t xml:space="preserve">when </w:t>
      </w:r>
      <w:r w:rsidR="00103488">
        <w:t>purchasing</w:t>
      </w:r>
      <w:r>
        <w:t xml:space="preserve"> a consignment. The TAC approval certificate is required for each unique TAC. </w:t>
      </w:r>
    </w:p>
    <w:p w14:paraId="160A4A89" w14:textId="2ED870C8" w:rsidR="00F731AF" w:rsidRDefault="004D6463" w:rsidP="00515A44">
      <w:pPr>
        <w:pStyle w:val="NoteHeading"/>
      </w:pPr>
      <w:r>
        <w:lastRenderedPageBreak/>
        <w:t xml:space="preserve">TAC refers to the first eight </w:t>
      </w:r>
      <w:r w:rsidR="00D44E2D">
        <w:t>alphanumeric characters</w:t>
      </w:r>
      <w:r>
        <w:t xml:space="preserve"> of the</w:t>
      </w:r>
      <w:r w:rsidR="00103488">
        <w:t xml:space="preserve"> device</w:t>
      </w:r>
      <w:r>
        <w:t xml:space="preserve"> IMEI. </w:t>
      </w:r>
    </w:p>
    <w:p w14:paraId="3A16196E" w14:textId="6C44EF6E" w:rsidR="00515A44" w:rsidRDefault="00515A44" w:rsidP="000B0CE4">
      <w:pPr>
        <w:pStyle w:val="BodyText2"/>
      </w:pPr>
      <w:r>
        <w:t xml:space="preserve">Consider a situation in which an importer is purchasing a consignment that has Apple mobile devices: i10 and i9. There would be two TAC approval certificates required, one for the i10s and the other for i9s. </w:t>
      </w:r>
    </w:p>
    <w:p w14:paraId="59D38151" w14:textId="04773987" w:rsidR="004D6463" w:rsidRDefault="004D6463" w:rsidP="000B0CE4">
      <w:pPr>
        <w:pStyle w:val="BodyText2"/>
      </w:pPr>
      <w:r>
        <w:t xml:space="preserve">The TAC approval certificate is required for </w:t>
      </w:r>
      <w:r w:rsidR="00777764">
        <w:t>clearance</w:t>
      </w:r>
      <w:r>
        <w:t xml:space="preserve"> at customs. Therefore, it is mandatory for the importers to upload the certificates before the consignment reaches the customs premises.</w:t>
      </w:r>
    </w:p>
    <w:p w14:paraId="3C6D3C16" w14:textId="7FE49B93" w:rsidR="00E71EFC" w:rsidRDefault="00F731AF" w:rsidP="000B0CE4">
      <w:pPr>
        <w:pStyle w:val="BodyText2"/>
      </w:pPr>
      <w:r>
        <w:t>T</w:t>
      </w:r>
      <w:r w:rsidR="00E71EFC">
        <w:t xml:space="preserve">he </w:t>
      </w:r>
      <w:r w:rsidR="00566007">
        <w:t>type approval request</w:t>
      </w:r>
      <w:r w:rsidR="00E71EFC">
        <w:t xml:space="preserve"> </w:t>
      </w:r>
      <w:r>
        <w:t>goes through the following review stages:</w:t>
      </w:r>
    </w:p>
    <w:p w14:paraId="646CF5E5" w14:textId="26FFC2A8" w:rsidR="00777764" w:rsidRDefault="00777764" w:rsidP="009C1BC0">
      <w:pPr>
        <w:pStyle w:val="BodyText2"/>
        <w:numPr>
          <w:ilvl w:val="0"/>
          <w:numId w:val="52"/>
        </w:numPr>
      </w:pPr>
      <w:r>
        <w:t xml:space="preserve">Importer uploads the </w:t>
      </w:r>
      <w:r w:rsidR="00566007">
        <w:t>request details</w:t>
      </w:r>
      <w:r>
        <w:t>.</w:t>
      </w:r>
    </w:p>
    <w:p w14:paraId="044D2A47" w14:textId="0C485B82" w:rsidR="00777764" w:rsidRDefault="001242AC" w:rsidP="009C1BC0">
      <w:pPr>
        <w:pStyle w:val="BodyText2"/>
        <w:numPr>
          <w:ilvl w:val="0"/>
          <w:numId w:val="52"/>
        </w:numPr>
      </w:pPr>
      <w:r>
        <w:t xml:space="preserve">The </w:t>
      </w:r>
      <w:r w:rsidR="00566007">
        <w:t>request is</w:t>
      </w:r>
      <w:r>
        <w:t xml:space="preserve"> processed and made available to the CEIR </w:t>
      </w:r>
      <w:r w:rsidR="00B44AF7">
        <w:t>Admin</w:t>
      </w:r>
      <w:r>
        <w:t>.</w:t>
      </w:r>
    </w:p>
    <w:p w14:paraId="715DBBBC" w14:textId="4EEB3EC0" w:rsidR="001242AC" w:rsidRDefault="001242AC" w:rsidP="009C1BC0">
      <w:pPr>
        <w:pStyle w:val="BodyText2"/>
        <w:numPr>
          <w:ilvl w:val="0"/>
          <w:numId w:val="52"/>
        </w:numPr>
      </w:pPr>
      <w:r>
        <w:t xml:space="preserve">The CEIR </w:t>
      </w:r>
      <w:r w:rsidR="00B44AF7">
        <w:t>Admin</w:t>
      </w:r>
      <w:r>
        <w:t xml:space="preserve"> may approve or reject the </w:t>
      </w:r>
      <w:r w:rsidR="00566007">
        <w:t>request</w:t>
      </w:r>
      <w:r>
        <w:t>.</w:t>
      </w:r>
    </w:p>
    <w:p w14:paraId="6943F220" w14:textId="0BDDC9AC" w:rsidR="001242AC" w:rsidRDefault="001242AC" w:rsidP="009C1BC0">
      <w:pPr>
        <w:pStyle w:val="BodyText2"/>
        <w:numPr>
          <w:ilvl w:val="0"/>
          <w:numId w:val="52"/>
        </w:numPr>
      </w:pPr>
      <w:r>
        <w:t xml:space="preserve">If rejected, the importer can withdraw the </w:t>
      </w:r>
      <w:r w:rsidR="00566007">
        <w:t>request.</w:t>
      </w:r>
      <w:r>
        <w:t xml:space="preserve"> The entire cycle is then repeated until it is approved.</w:t>
      </w:r>
    </w:p>
    <w:p w14:paraId="4DA194F6" w14:textId="38B201CD" w:rsidR="00797451" w:rsidRPr="00F544BA" w:rsidRDefault="00797451" w:rsidP="000B0CE4">
      <w:pPr>
        <w:pStyle w:val="BodyText2"/>
        <w:rPr>
          <w:u w:val="single"/>
        </w:rPr>
      </w:pPr>
      <w:r w:rsidRPr="00F544BA">
        <w:rPr>
          <w:u w:val="single"/>
        </w:rPr>
        <w:t>To upload t</w:t>
      </w:r>
      <w:r w:rsidR="002234A2">
        <w:rPr>
          <w:u w:val="single"/>
        </w:rPr>
        <w:t>ype approved device details</w:t>
      </w:r>
      <w:r w:rsidRPr="00F544BA">
        <w:rPr>
          <w:u w:val="single"/>
        </w:rPr>
        <w:t>:</w:t>
      </w:r>
    </w:p>
    <w:p w14:paraId="594FF368" w14:textId="64015550" w:rsidR="00797451" w:rsidRDefault="006B186A" w:rsidP="009C1BC0">
      <w:pPr>
        <w:pStyle w:val="BodyText2"/>
        <w:numPr>
          <w:ilvl w:val="0"/>
          <w:numId w:val="50"/>
        </w:numPr>
      </w:pPr>
      <w:r>
        <w:rPr>
          <w:noProof/>
        </w:rPr>
        <mc:AlternateContent>
          <mc:Choice Requires="wps">
            <w:drawing>
              <wp:anchor distT="0" distB="0" distL="114300" distR="114300" simplePos="0" relativeHeight="251774976" behindDoc="0" locked="0" layoutInCell="1" allowOverlap="1" wp14:anchorId="3EA118FB" wp14:editId="46FC4987">
                <wp:simplePos x="0" y="0"/>
                <wp:positionH relativeFrom="column">
                  <wp:posOffset>423009</wp:posOffset>
                </wp:positionH>
                <wp:positionV relativeFrom="paragraph">
                  <wp:posOffset>296779</wp:posOffset>
                </wp:positionV>
                <wp:extent cx="4407101" cy="1965158"/>
                <wp:effectExtent l="0" t="0" r="12700" b="16510"/>
                <wp:wrapNone/>
                <wp:docPr id="287" name="Rectangle 287"/>
                <wp:cNvGraphicFramePr/>
                <a:graphic xmlns:a="http://schemas.openxmlformats.org/drawingml/2006/main">
                  <a:graphicData uri="http://schemas.microsoft.com/office/word/2010/wordprocessingShape">
                    <wps:wsp>
                      <wps:cNvSpPr/>
                      <wps:spPr>
                        <a:xfrm>
                          <a:off x="0" y="0"/>
                          <a:ext cx="4407101" cy="196515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3903A" id="Rectangle 287" o:spid="_x0000_s1026" style="position:absolute;margin-left:33.3pt;margin-top:23.35pt;width:347pt;height:154.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" filled="f" strokecolor="black [3213]" strokeweight="1pt"/>
            </w:pict>
          </mc:Fallback>
        </mc:AlternateContent>
      </w:r>
      <w:r w:rsidR="00797451">
        <w:t xml:space="preserve">Select </w:t>
      </w:r>
      <w:r w:rsidR="00797451" w:rsidRPr="00F731AF">
        <w:rPr>
          <w:b/>
          <w:bCs/>
        </w:rPr>
        <w:t>Manage Type Approv</w:t>
      </w:r>
      <w:r w:rsidR="000F2A8D">
        <w:rPr>
          <w:b/>
          <w:bCs/>
        </w:rPr>
        <w:t>al</w:t>
      </w:r>
      <w:r w:rsidR="00C55014">
        <w:t xml:space="preserve"> </w:t>
      </w:r>
      <w:r w:rsidR="00797451">
        <w:t>in the left panel.</w:t>
      </w:r>
    </w:p>
    <w:p w14:paraId="6BBD7475" w14:textId="69AE6FBB" w:rsidR="00323732" w:rsidRDefault="000F2A8D" w:rsidP="00323732">
      <w:pPr>
        <w:pStyle w:val="BodyText2"/>
        <w:jc w:val="center"/>
      </w:pPr>
      <w:r>
        <w:rPr>
          <w:noProof/>
        </w:rPr>
        <mc:AlternateContent>
          <mc:Choice Requires="wps">
            <w:drawing>
              <wp:anchor distT="0" distB="0" distL="114300" distR="114300" simplePos="0" relativeHeight="251728896" behindDoc="0" locked="0" layoutInCell="1" allowOverlap="1" wp14:anchorId="149D0CCC" wp14:editId="0AA11F0B">
                <wp:simplePos x="0" y="0"/>
                <wp:positionH relativeFrom="column">
                  <wp:posOffset>407403</wp:posOffset>
                </wp:positionH>
                <wp:positionV relativeFrom="paragraph">
                  <wp:posOffset>730150</wp:posOffset>
                </wp:positionV>
                <wp:extent cx="552450" cy="129182"/>
                <wp:effectExtent l="0" t="0" r="19050" b="23495"/>
                <wp:wrapNone/>
                <wp:docPr id="460" name="Rectangle 460"/>
                <wp:cNvGraphicFramePr/>
                <a:graphic xmlns:a="http://schemas.openxmlformats.org/drawingml/2006/main">
                  <a:graphicData uri="http://schemas.microsoft.com/office/word/2010/wordprocessingShape">
                    <wps:wsp>
                      <wps:cNvSpPr/>
                      <wps:spPr>
                        <a:xfrm>
                          <a:off x="0" y="0"/>
                          <a:ext cx="552450" cy="129182"/>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7E788A" w14:textId="77777777" w:rsidR="00E40E9F" w:rsidRDefault="00E40E9F" w:rsidP="000F2A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D0CCC" id="Rectangle 460" o:spid="_x0000_s1032" style="position:absolute;left:0;text-align:left;margin-left:32.1pt;margin-top:57.5pt;width:43.5pt;height:10.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" filled="f" strokecolor="#ffc000 [3207]" strokeweight="2pt">
                <v:textbox>
                  <w:txbxContent>
                    <w:p w14:paraId="167E788A" w14:textId="77777777" w:rsidR="00E40E9F" w:rsidRDefault="00E40E9F" w:rsidP="000F2A8D">
                      <w:pPr>
                        <w:jc w:val="center"/>
                      </w:pPr>
                    </w:p>
                  </w:txbxContent>
                </v:textbox>
              </v:rect>
            </w:pict>
          </mc:Fallback>
        </mc:AlternateContent>
      </w:r>
      <w:r w:rsidR="00FE0343" w:rsidRPr="00EE4D19">
        <w:rPr>
          <w:noProof/>
        </w:rPr>
        <w:drawing>
          <wp:inline distT="0" distB="0" distL="0" distR="0" wp14:anchorId="23C480DA" wp14:editId="7B4CF82E">
            <wp:extent cx="4418377" cy="1888958"/>
            <wp:effectExtent l="0" t="0" r="1270" b="0"/>
            <wp:docPr id="216" name="Picture 10">
              <a:extLst xmlns:a="http://schemas.openxmlformats.org/drawingml/2006/main">
                <a:ext uri="{FF2B5EF4-FFF2-40B4-BE49-F238E27FC236}">
                  <a16:creationId xmlns:a16="http://schemas.microsoft.com/office/drawing/2014/main" id="{8A766C44-2DD3-4556-B50E-39B828B18E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A766C44-2DD3-4556-B50E-39B828B18EC4}"/>
                        </a:ext>
                      </a:extLst>
                    </pic:cNvPr>
                    <pic:cNvPicPr>
                      <a:picLocks noChangeAspect="1"/>
                    </pic:cNvPicPr>
                  </pic:nvPicPr>
                  <pic:blipFill>
                    <a:blip r:embed="rId25"/>
                    <a:stretch>
                      <a:fillRect/>
                    </a:stretch>
                  </pic:blipFill>
                  <pic:spPr>
                    <a:xfrm>
                      <a:off x="0" y="0"/>
                      <a:ext cx="4463139" cy="1908095"/>
                    </a:xfrm>
                    <a:prstGeom prst="rect">
                      <a:avLst/>
                    </a:prstGeom>
                  </pic:spPr>
                </pic:pic>
              </a:graphicData>
            </a:graphic>
          </wp:inline>
        </w:drawing>
      </w:r>
    </w:p>
    <w:p w14:paraId="3EAC4C66" w14:textId="3422498F" w:rsidR="00A14FF0" w:rsidRDefault="00A14FF0" w:rsidP="00A14FF0">
      <w:pPr>
        <w:pStyle w:val="FigureCaption"/>
      </w:pPr>
      <w:bookmarkStart w:id="253" w:name="_Toc73870130"/>
      <w:r>
        <w:t>Figure 5</w:t>
      </w:r>
      <w:r w:rsidR="00F23B5A">
        <w:t>3</w:t>
      </w:r>
      <w:r>
        <w:t>: Home Page</w:t>
      </w:r>
      <w:bookmarkEnd w:id="253"/>
    </w:p>
    <w:p w14:paraId="3C0BF0ED" w14:textId="675A32B2" w:rsidR="00797451" w:rsidRDefault="00323732" w:rsidP="000B0CE4">
      <w:pPr>
        <w:pStyle w:val="BodyText2"/>
      </w:pPr>
      <w:r>
        <w:t>The</w:t>
      </w:r>
      <w:r w:rsidR="00797451">
        <w:t xml:space="preserve"> </w:t>
      </w:r>
      <w:r w:rsidR="00C55014" w:rsidRPr="00F731AF">
        <w:rPr>
          <w:b/>
          <w:bCs/>
        </w:rPr>
        <w:t>Manage Type-Approved</w:t>
      </w:r>
      <w:r w:rsidR="00797451">
        <w:t xml:space="preserve"> dashboard</w:t>
      </w:r>
      <w:r>
        <w:t xml:space="preserve"> appears</w:t>
      </w:r>
      <w:r w:rsidR="00797451">
        <w:t>.</w:t>
      </w:r>
    </w:p>
    <w:p w14:paraId="4ECED782" w14:textId="0A57BE71" w:rsidR="00323732" w:rsidRDefault="00AA4578" w:rsidP="00BB333E">
      <w:pPr>
        <w:pStyle w:val="BodyText2"/>
        <w:jc w:val="center"/>
      </w:pPr>
      <w:r>
        <w:rPr>
          <w:noProof/>
        </w:rPr>
        <w:lastRenderedPageBreak/>
        <mc:AlternateContent>
          <mc:Choice Requires="wps">
            <w:drawing>
              <wp:anchor distT="0" distB="0" distL="114300" distR="114300" simplePos="0" relativeHeight="251769856" behindDoc="0" locked="0" layoutInCell="1" allowOverlap="1" wp14:anchorId="6BD8F506" wp14:editId="6ECC788E">
                <wp:simplePos x="0" y="0"/>
                <wp:positionH relativeFrom="column">
                  <wp:posOffset>306705</wp:posOffset>
                </wp:positionH>
                <wp:positionV relativeFrom="paragraph">
                  <wp:posOffset>-11797</wp:posOffset>
                </wp:positionV>
                <wp:extent cx="4660191" cy="1708118"/>
                <wp:effectExtent l="0" t="0" r="26670" b="26035"/>
                <wp:wrapNone/>
                <wp:docPr id="257" name="Rectangle 257"/>
                <wp:cNvGraphicFramePr/>
                <a:graphic xmlns:a="http://schemas.openxmlformats.org/drawingml/2006/main">
                  <a:graphicData uri="http://schemas.microsoft.com/office/word/2010/wordprocessingShape">
                    <wps:wsp>
                      <wps:cNvSpPr/>
                      <wps:spPr>
                        <a:xfrm>
                          <a:off x="0" y="0"/>
                          <a:ext cx="4660191" cy="17081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D0B493" id="Rectangle 257" o:spid="_x0000_s1026" style="position:absolute;margin-left:24.15pt;margin-top:-.95pt;width:366.95pt;height:134.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" filled="f" strokecolor="black [3213]" strokeweight="1pt"/>
            </w:pict>
          </mc:Fallback>
        </mc:AlternateContent>
      </w:r>
      <w:r w:rsidR="000F2A8D">
        <w:rPr>
          <w:noProof/>
        </w:rPr>
        <mc:AlternateContent>
          <mc:Choice Requires="wps">
            <w:drawing>
              <wp:anchor distT="0" distB="0" distL="114300" distR="114300" simplePos="0" relativeHeight="251730944" behindDoc="0" locked="0" layoutInCell="1" allowOverlap="1" wp14:anchorId="174CF7BE" wp14:editId="5220A155">
                <wp:simplePos x="0" y="0"/>
                <wp:positionH relativeFrom="column">
                  <wp:posOffset>4184316</wp:posOffset>
                </wp:positionH>
                <wp:positionV relativeFrom="paragraph">
                  <wp:posOffset>174057</wp:posOffset>
                </wp:positionV>
                <wp:extent cx="719476" cy="135685"/>
                <wp:effectExtent l="0" t="0" r="23495" b="17145"/>
                <wp:wrapNone/>
                <wp:docPr id="56" name="Rectangle 56"/>
                <wp:cNvGraphicFramePr/>
                <a:graphic xmlns:a="http://schemas.openxmlformats.org/drawingml/2006/main">
                  <a:graphicData uri="http://schemas.microsoft.com/office/word/2010/wordprocessingShape">
                    <wps:wsp>
                      <wps:cNvSpPr/>
                      <wps:spPr>
                        <a:xfrm>
                          <a:off x="0" y="0"/>
                          <a:ext cx="719476" cy="13568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B2523E" w14:textId="77777777" w:rsidR="00E40E9F" w:rsidRDefault="00E40E9F" w:rsidP="000F2A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CF7BE" id="Rectangle 56" o:spid="_x0000_s1033" style="position:absolute;left:0;text-align:left;margin-left:329.45pt;margin-top:13.7pt;width:56.65pt;height:10.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" filled="f" strokecolor="#ffc000 [3207]" strokeweight="2pt">
                <v:textbox>
                  <w:txbxContent>
                    <w:p w14:paraId="17B2523E" w14:textId="77777777" w:rsidR="00E40E9F" w:rsidRDefault="00E40E9F" w:rsidP="000F2A8D">
                      <w:pPr>
                        <w:jc w:val="center"/>
                      </w:pPr>
                    </w:p>
                  </w:txbxContent>
                </v:textbox>
              </v:rect>
            </w:pict>
          </mc:Fallback>
        </mc:AlternateContent>
      </w:r>
      <w:r w:rsidR="00652079">
        <w:rPr>
          <w:noProof/>
        </w:rPr>
        <w:drawing>
          <wp:inline distT="0" distB="0" distL="0" distR="0" wp14:anchorId="2D2DCE53" wp14:editId="2562E00B">
            <wp:extent cx="4669474" cy="171994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3926" cy="1725271"/>
                    </a:xfrm>
                    <a:prstGeom prst="rect">
                      <a:avLst/>
                    </a:prstGeom>
                  </pic:spPr>
                </pic:pic>
              </a:graphicData>
            </a:graphic>
          </wp:inline>
        </w:drawing>
      </w:r>
    </w:p>
    <w:p w14:paraId="5C7F864C" w14:textId="6D838230" w:rsidR="00A14FF0" w:rsidRDefault="00A14FF0" w:rsidP="00A14FF0">
      <w:pPr>
        <w:pStyle w:val="FigureCaption"/>
      </w:pPr>
      <w:bookmarkStart w:id="254" w:name="_Toc73870131"/>
      <w:r w:rsidRPr="007C2AB5">
        <w:t>Figure 5</w:t>
      </w:r>
      <w:r w:rsidR="00F23B5A">
        <w:t>4</w:t>
      </w:r>
      <w:r w:rsidRPr="007C2AB5">
        <w:t>: Manage Type-Approved</w:t>
      </w:r>
      <w:bookmarkEnd w:id="254"/>
    </w:p>
    <w:p w14:paraId="5058EDA7" w14:textId="7D1140FF" w:rsidR="00797451" w:rsidRDefault="006B186A" w:rsidP="009C1BC0">
      <w:pPr>
        <w:pStyle w:val="BodyText2"/>
        <w:numPr>
          <w:ilvl w:val="0"/>
          <w:numId w:val="50"/>
        </w:numPr>
      </w:pPr>
      <w:r>
        <w:rPr>
          <w:noProof/>
        </w:rPr>
        <mc:AlternateContent>
          <mc:Choice Requires="wps">
            <w:drawing>
              <wp:anchor distT="0" distB="0" distL="114300" distR="114300" simplePos="0" relativeHeight="251773952" behindDoc="0" locked="0" layoutInCell="1" allowOverlap="1" wp14:anchorId="19F7720C" wp14:editId="5A758C43">
                <wp:simplePos x="0" y="0"/>
                <wp:positionH relativeFrom="column">
                  <wp:posOffset>360603</wp:posOffset>
                </wp:positionH>
                <wp:positionV relativeFrom="paragraph">
                  <wp:posOffset>508743</wp:posOffset>
                </wp:positionV>
                <wp:extent cx="4557131" cy="2111298"/>
                <wp:effectExtent l="0" t="0" r="15240" b="22860"/>
                <wp:wrapNone/>
                <wp:docPr id="282" name="Rectangle 282"/>
                <wp:cNvGraphicFramePr/>
                <a:graphic xmlns:a="http://schemas.openxmlformats.org/drawingml/2006/main">
                  <a:graphicData uri="http://schemas.microsoft.com/office/word/2010/wordprocessingShape">
                    <wps:wsp>
                      <wps:cNvSpPr/>
                      <wps:spPr>
                        <a:xfrm>
                          <a:off x="0" y="0"/>
                          <a:ext cx="4557131" cy="211129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333118" id="Rectangle 282" o:spid="_x0000_s1026" style="position:absolute;margin-left:28.4pt;margin-top:40.05pt;width:358.85pt;height:166.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" filled="f" strokecolor="black [3213]" strokeweight="1pt"/>
            </w:pict>
          </mc:Fallback>
        </mc:AlternateContent>
      </w:r>
      <w:r w:rsidR="00797451">
        <w:t xml:space="preserve">Click </w:t>
      </w:r>
      <w:r w:rsidR="00C55014" w:rsidRPr="00F731AF">
        <w:rPr>
          <w:b/>
          <w:bCs/>
        </w:rPr>
        <w:t>Report Type</w:t>
      </w:r>
      <w:r w:rsidR="00976ADF">
        <w:rPr>
          <w:b/>
          <w:bCs/>
        </w:rPr>
        <w:t>-</w:t>
      </w:r>
      <w:r w:rsidR="00C55014" w:rsidRPr="00F731AF">
        <w:rPr>
          <w:b/>
          <w:bCs/>
        </w:rPr>
        <w:t>Approved Devices</w:t>
      </w:r>
      <w:r w:rsidR="000F2A8D">
        <w:rPr>
          <w:b/>
          <w:bCs/>
        </w:rPr>
        <w:t xml:space="preserve"> </w:t>
      </w:r>
      <w:r w:rsidR="000F2A8D">
        <w:t>(seen on the top right corner of the page)</w:t>
      </w:r>
      <w:r w:rsidR="00C55014">
        <w:t>.</w:t>
      </w:r>
      <w:r w:rsidR="000F2A8D">
        <w:t xml:space="preserve"> The </w:t>
      </w:r>
      <w:r w:rsidR="000F2A8D" w:rsidRPr="000F2A8D">
        <w:rPr>
          <w:b/>
          <w:bCs/>
        </w:rPr>
        <w:t>Type-Approved Devices</w:t>
      </w:r>
      <w:r w:rsidR="000F2A8D">
        <w:t xml:space="preserve"> page appears.</w:t>
      </w:r>
    </w:p>
    <w:p w14:paraId="368AF26F" w14:textId="3C2606D5" w:rsidR="00323732" w:rsidRDefault="009A1095" w:rsidP="00323732">
      <w:pPr>
        <w:pStyle w:val="BodyText2"/>
        <w:jc w:val="center"/>
      </w:pPr>
      <w:r>
        <w:rPr>
          <w:noProof/>
        </w:rPr>
        <w:drawing>
          <wp:inline distT="0" distB="0" distL="0" distR="0" wp14:anchorId="19E0F9F7" wp14:editId="279AD13B">
            <wp:extent cx="4572000" cy="2095981"/>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9925" cy="2108783"/>
                    </a:xfrm>
                    <a:prstGeom prst="rect">
                      <a:avLst/>
                    </a:prstGeom>
                  </pic:spPr>
                </pic:pic>
              </a:graphicData>
            </a:graphic>
          </wp:inline>
        </w:drawing>
      </w:r>
    </w:p>
    <w:p w14:paraId="1A8D3831" w14:textId="4B2BF765" w:rsidR="000F2A8D" w:rsidRDefault="00A14FF0" w:rsidP="00A14FF0">
      <w:pPr>
        <w:pStyle w:val="FigureCaption"/>
      </w:pPr>
      <w:bookmarkStart w:id="255" w:name="_Toc73870132"/>
      <w:r>
        <w:t>Figure 5</w:t>
      </w:r>
      <w:r w:rsidR="00C31FB2">
        <w:t>5</w:t>
      </w:r>
      <w:r>
        <w:t>: Type-Approved Devices</w:t>
      </w:r>
      <w:bookmarkEnd w:id="255"/>
    </w:p>
    <w:p w14:paraId="77405B6F" w14:textId="739E597E" w:rsidR="00182A56" w:rsidRDefault="00182A56" w:rsidP="009C1BC0">
      <w:pPr>
        <w:pStyle w:val="BodyText2"/>
        <w:numPr>
          <w:ilvl w:val="0"/>
          <w:numId w:val="50"/>
        </w:numPr>
      </w:pPr>
      <w:r>
        <w:t>Enter the following information:</w:t>
      </w:r>
    </w:p>
    <w:p w14:paraId="7C4C078D" w14:textId="70EC184D" w:rsidR="00C55014" w:rsidRDefault="008E15E0" w:rsidP="00113715">
      <w:pPr>
        <w:pStyle w:val="BodyText2"/>
        <w:numPr>
          <w:ilvl w:val="1"/>
          <w:numId w:val="50"/>
        </w:numPr>
      </w:pPr>
      <w:r w:rsidRPr="008E15E0">
        <w:rPr>
          <w:b/>
          <w:bCs/>
          <w:color w:val="FF0000"/>
        </w:rPr>
        <w:t>*</w:t>
      </w:r>
      <w:r w:rsidR="00C55014" w:rsidRPr="00113715">
        <w:rPr>
          <w:b/>
          <w:bCs/>
        </w:rPr>
        <w:t>Trademark</w:t>
      </w:r>
      <w:r w:rsidR="00C55014">
        <w:t>:</w:t>
      </w:r>
      <w:r w:rsidR="00A92054">
        <w:t xml:space="preserve"> Enter the trademark</w:t>
      </w:r>
      <w:r w:rsidR="00976ADF">
        <w:t xml:space="preserve"> of the product</w:t>
      </w:r>
      <w:r w:rsidR="00A92054">
        <w:t>.</w:t>
      </w:r>
    </w:p>
    <w:p w14:paraId="1890C5F4" w14:textId="6E04F55D" w:rsidR="00C55014" w:rsidRDefault="008E15E0" w:rsidP="00182A56">
      <w:pPr>
        <w:pStyle w:val="BodyText2"/>
        <w:numPr>
          <w:ilvl w:val="1"/>
          <w:numId w:val="50"/>
        </w:numPr>
      </w:pPr>
      <w:r w:rsidRPr="008E15E0">
        <w:rPr>
          <w:b/>
          <w:bCs/>
          <w:color w:val="FF0000"/>
        </w:rPr>
        <w:t>*</w:t>
      </w:r>
      <w:r w:rsidR="002750ED">
        <w:rPr>
          <w:b/>
          <w:bCs/>
        </w:rPr>
        <w:t>Brand</w:t>
      </w:r>
      <w:r w:rsidR="004A7171" w:rsidRPr="00113715">
        <w:rPr>
          <w:b/>
          <w:bCs/>
        </w:rPr>
        <w:t xml:space="preserve"> Name</w:t>
      </w:r>
      <w:r w:rsidR="004A7171">
        <w:t>:</w:t>
      </w:r>
      <w:r w:rsidR="00A92054">
        <w:t xml:space="preserve"> Select the </w:t>
      </w:r>
      <w:r w:rsidR="002750ED">
        <w:t>brand name</w:t>
      </w:r>
      <w:r w:rsidR="00A92054">
        <w:t xml:space="preserve"> from the list.</w:t>
      </w:r>
    </w:p>
    <w:p w14:paraId="7A3CB02B" w14:textId="7BE13ACD" w:rsidR="004A7171" w:rsidRDefault="008E15E0" w:rsidP="00182A56">
      <w:pPr>
        <w:pStyle w:val="BodyText2"/>
        <w:numPr>
          <w:ilvl w:val="1"/>
          <w:numId w:val="50"/>
        </w:numPr>
      </w:pPr>
      <w:r w:rsidRPr="008E15E0">
        <w:rPr>
          <w:b/>
          <w:bCs/>
          <w:color w:val="FF0000"/>
        </w:rPr>
        <w:t>*</w:t>
      </w:r>
      <w:r w:rsidR="004A7171" w:rsidRPr="00113715">
        <w:rPr>
          <w:b/>
          <w:bCs/>
        </w:rPr>
        <w:t>Model Number</w:t>
      </w:r>
      <w:r w:rsidR="00A92054">
        <w:t xml:space="preserve">: </w:t>
      </w:r>
      <w:r w:rsidR="00923F72">
        <w:t>Select</w:t>
      </w:r>
      <w:r w:rsidR="00A92054">
        <w:t xml:space="preserve"> the model number of the </w:t>
      </w:r>
      <w:r w:rsidR="00976ADF">
        <w:t>product</w:t>
      </w:r>
      <w:r w:rsidR="00A92054">
        <w:t>.</w:t>
      </w:r>
    </w:p>
    <w:p w14:paraId="0A74D2C0" w14:textId="05FCCB49" w:rsidR="004A7171" w:rsidRDefault="008E15E0" w:rsidP="00182A56">
      <w:pPr>
        <w:pStyle w:val="BodyText2"/>
        <w:numPr>
          <w:ilvl w:val="1"/>
          <w:numId w:val="50"/>
        </w:numPr>
      </w:pPr>
      <w:r w:rsidRPr="008E15E0">
        <w:rPr>
          <w:b/>
          <w:bCs/>
          <w:color w:val="FF0000"/>
        </w:rPr>
        <w:t>*</w:t>
      </w:r>
      <w:r w:rsidR="004A7171" w:rsidRPr="00113715">
        <w:rPr>
          <w:b/>
          <w:bCs/>
        </w:rPr>
        <w:t>Country</w:t>
      </w:r>
      <w:r w:rsidR="00A92054">
        <w:t>: Select the country from where the device is imported.</w:t>
      </w:r>
    </w:p>
    <w:p w14:paraId="42D53241" w14:textId="4E0F537C" w:rsidR="004A7171" w:rsidRDefault="008E15E0" w:rsidP="00182A56">
      <w:pPr>
        <w:pStyle w:val="BodyText2"/>
        <w:numPr>
          <w:ilvl w:val="1"/>
          <w:numId w:val="50"/>
        </w:numPr>
      </w:pPr>
      <w:r w:rsidRPr="008E15E0">
        <w:rPr>
          <w:b/>
          <w:bCs/>
          <w:color w:val="FF0000"/>
        </w:rPr>
        <w:t>*</w:t>
      </w:r>
      <w:r w:rsidR="004A7171" w:rsidRPr="00113715">
        <w:rPr>
          <w:b/>
          <w:bCs/>
        </w:rPr>
        <w:t>Frequency Range</w:t>
      </w:r>
      <w:r w:rsidR="00A92054">
        <w:t>: Enter the frequency range supported by the device.</w:t>
      </w:r>
    </w:p>
    <w:p w14:paraId="3463387B" w14:textId="3D029D14" w:rsidR="004A7171" w:rsidRDefault="008E15E0" w:rsidP="00182A56">
      <w:pPr>
        <w:pStyle w:val="BodyText2"/>
        <w:numPr>
          <w:ilvl w:val="1"/>
          <w:numId w:val="50"/>
        </w:numPr>
      </w:pPr>
      <w:r w:rsidRPr="008E15E0">
        <w:rPr>
          <w:b/>
          <w:bCs/>
          <w:color w:val="FF0000"/>
        </w:rPr>
        <w:t>*</w:t>
      </w:r>
      <w:r w:rsidR="004A7171" w:rsidRPr="00113715">
        <w:rPr>
          <w:b/>
          <w:bCs/>
        </w:rPr>
        <w:t>TAC</w:t>
      </w:r>
      <w:r w:rsidR="00A92054">
        <w:t>: Enter the code of the device.</w:t>
      </w:r>
    </w:p>
    <w:p w14:paraId="78AC9A1C" w14:textId="1A5D6A33" w:rsidR="004A7171" w:rsidRDefault="004A7171" w:rsidP="00182A56">
      <w:pPr>
        <w:pStyle w:val="BodyText2"/>
        <w:numPr>
          <w:ilvl w:val="1"/>
          <w:numId w:val="50"/>
        </w:numPr>
      </w:pPr>
      <w:r w:rsidRPr="00113715">
        <w:rPr>
          <w:b/>
          <w:bCs/>
        </w:rPr>
        <w:t>Document Type</w:t>
      </w:r>
      <w:r w:rsidR="00A92054">
        <w:t>: Select the type of document being uploaded. Importers are required to upload three documents:</w:t>
      </w:r>
    </w:p>
    <w:p w14:paraId="0CBFDBA8" w14:textId="3B03AC21" w:rsidR="00A92054" w:rsidRDefault="00A92054" w:rsidP="000F2A8D">
      <w:pPr>
        <w:pStyle w:val="BodyText2"/>
        <w:numPr>
          <w:ilvl w:val="2"/>
          <w:numId w:val="58"/>
        </w:numPr>
      </w:pPr>
      <w:r w:rsidRPr="000F2A8D">
        <w:t>Technical Specifications</w:t>
      </w:r>
      <w:r>
        <w:t>: This document has all the technical spec</w:t>
      </w:r>
      <w:r w:rsidR="00976ADF">
        <w:t>ification</w:t>
      </w:r>
      <w:r>
        <w:t>s of the device.</w:t>
      </w:r>
    </w:p>
    <w:p w14:paraId="682490BA" w14:textId="378C6B8D" w:rsidR="00A92054" w:rsidRDefault="00A92054" w:rsidP="000F2A8D">
      <w:pPr>
        <w:pStyle w:val="BodyText2"/>
        <w:numPr>
          <w:ilvl w:val="2"/>
          <w:numId w:val="58"/>
        </w:numPr>
      </w:pPr>
      <w:r w:rsidRPr="000F2A8D">
        <w:lastRenderedPageBreak/>
        <w:t>Performance Report</w:t>
      </w:r>
      <w:r>
        <w:t>: This document has the performance details of the device.</w:t>
      </w:r>
    </w:p>
    <w:p w14:paraId="1F753F07" w14:textId="19804563" w:rsidR="00A92054" w:rsidRDefault="00A92054" w:rsidP="000F2A8D">
      <w:pPr>
        <w:pStyle w:val="BodyText2"/>
        <w:numPr>
          <w:ilvl w:val="2"/>
          <w:numId w:val="58"/>
        </w:numPr>
      </w:pPr>
      <w:r w:rsidRPr="000F2A8D">
        <w:t>TAC Approval Certificate</w:t>
      </w:r>
      <w:r>
        <w:t>: This is the approval certificate issued by the supplier.</w:t>
      </w:r>
    </w:p>
    <w:p w14:paraId="6F2143E3" w14:textId="17848C22" w:rsidR="004A7171" w:rsidRDefault="004A7171" w:rsidP="00182A56">
      <w:pPr>
        <w:pStyle w:val="BodyText2"/>
        <w:numPr>
          <w:ilvl w:val="1"/>
          <w:numId w:val="50"/>
        </w:numPr>
      </w:pPr>
      <w:r w:rsidRPr="00113715">
        <w:rPr>
          <w:b/>
          <w:bCs/>
        </w:rPr>
        <w:t>Upload Supporting Document</w:t>
      </w:r>
      <w:r w:rsidR="00A92054">
        <w:t xml:space="preserve">: Click </w:t>
      </w:r>
      <w:r w:rsidR="00A92054" w:rsidRPr="00113715">
        <w:rPr>
          <w:b/>
          <w:bCs/>
        </w:rPr>
        <w:t>Select File</w:t>
      </w:r>
      <w:r w:rsidR="00A92054">
        <w:t xml:space="preserve"> to upload the document.</w:t>
      </w:r>
    </w:p>
    <w:p w14:paraId="47A2CDD8" w14:textId="06F3BE52" w:rsidR="004A7171" w:rsidRDefault="004A7171" w:rsidP="00182A56">
      <w:pPr>
        <w:pStyle w:val="BodyText2"/>
        <w:numPr>
          <w:ilvl w:val="1"/>
          <w:numId w:val="50"/>
        </w:numPr>
      </w:pPr>
      <w:r>
        <w:t xml:space="preserve">Click </w:t>
      </w:r>
      <w:r w:rsidRPr="00113715">
        <w:rPr>
          <w:b/>
          <w:bCs/>
        </w:rPr>
        <w:t>+Add More Files</w:t>
      </w:r>
      <w:r w:rsidR="00A92054">
        <w:t xml:space="preserve"> to upload more documents. This adds another set of </w:t>
      </w:r>
      <w:r w:rsidR="00A92054" w:rsidRPr="00113715">
        <w:rPr>
          <w:b/>
          <w:bCs/>
        </w:rPr>
        <w:t>Document Type</w:t>
      </w:r>
      <w:r w:rsidR="00A92054">
        <w:t xml:space="preserve"> and </w:t>
      </w:r>
      <w:r w:rsidR="00A92054" w:rsidRPr="00113715">
        <w:rPr>
          <w:b/>
          <w:bCs/>
        </w:rPr>
        <w:t>Upload Supporting Document</w:t>
      </w:r>
      <w:r w:rsidR="00A92054">
        <w:t xml:space="preserve">. </w:t>
      </w:r>
    </w:p>
    <w:p w14:paraId="39D23655" w14:textId="587BBEA9" w:rsidR="004A7171" w:rsidRDefault="004A7171" w:rsidP="009C1BC0">
      <w:pPr>
        <w:pStyle w:val="BodyText2"/>
        <w:numPr>
          <w:ilvl w:val="0"/>
          <w:numId w:val="50"/>
        </w:numPr>
      </w:pPr>
      <w:r>
        <w:t xml:space="preserve">Click </w:t>
      </w:r>
      <w:r w:rsidRPr="00113715">
        <w:rPr>
          <w:b/>
          <w:bCs/>
        </w:rPr>
        <w:t>Submit</w:t>
      </w:r>
      <w:r>
        <w:t>.</w:t>
      </w:r>
    </w:p>
    <w:p w14:paraId="1E4E3FE6" w14:textId="768F530D" w:rsidR="005468C7" w:rsidRDefault="001861D0" w:rsidP="000B0CE4">
      <w:pPr>
        <w:pStyle w:val="BodyText2"/>
      </w:pPr>
      <w:r>
        <w:t xml:space="preserve">The </w:t>
      </w:r>
      <w:r w:rsidR="002234A2">
        <w:t>type approv</w:t>
      </w:r>
      <w:r w:rsidR="00566007">
        <w:t>al request is</w:t>
      </w:r>
      <w:r w:rsidR="002234A2">
        <w:t xml:space="preserve"> added</w:t>
      </w:r>
      <w:r>
        <w:t>, and a</w:t>
      </w:r>
      <w:r w:rsidR="00BD3E41">
        <w:t xml:space="preserve"> transaction ID is assigned to </w:t>
      </w:r>
      <w:r>
        <w:t>it</w:t>
      </w:r>
      <w:r w:rsidR="00BD3E41">
        <w:t>.</w:t>
      </w:r>
    </w:p>
    <w:p w14:paraId="74C2D36C" w14:textId="46949DCF" w:rsidR="001861D0" w:rsidRDefault="001861D0" w:rsidP="00E1489F">
      <w:pPr>
        <w:pStyle w:val="BodyText2"/>
      </w:pPr>
      <w:r>
        <w:t xml:space="preserve">The </w:t>
      </w:r>
      <w:r w:rsidR="002234A2">
        <w:t>details</w:t>
      </w:r>
      <w:r>
        <w:t xml:space="preserve"> appear </w:t>
      </w:r>
      <w:r w:rsidR="0027260D">
        <w:t xml:space="preserve">on top </w:t>
      </w:r>
      <w:r>
        <w:t>o</w:t>
      </w:r>
      <w:r w:rsidR="0027260D">
        <w:t>f</w:t>
      </w:r>
      <w:r>
        <w:t xml:space="preserve"> the </w:t>
      </w:r>
      <w:r>
        <w:rPr>
          <w:b/>
          <w:bCs/>
        </w:rPr>
        <w:t xml:space="preserve">Manage Type- </w:t>
      </w:r>
      <w:r w:rsidR="00E1489F">
        <w:rPr>
          <w:b/>
          <w:bCs/>
        </w:rPr>
        <w:t>a</w:t>
      </w:r>
      <w:r>
        <w:rPr>
          <w:b/>
          <w:bCs/>
        </w:rPr>
        <w:t>pproved</w:t>
      </w:r>
      <w:r>
        <w:t xml:space="preserve"> page.</w:t>
      </w:r>
    </w:p>
    <w:p w14:paraId="7135D7A2" w14:textId="65BF320A" w:rsidR="001861D0" w:rsidRDefault="00224C7B" w:rsidP="000F2A8D">
      <w:pPr>
        <w:pStyle w:val="BodyText2"/>
        <w:jc w:val="center"/>
      </w:pPr>
      <w:r>
        <w:rPr>
          <w:noProof/>
        </w:rPr>
        <w:drawing>
          <wp:inline distT="0" distB="0" distL="0" distR="0" wp14:anchorId="72EF8558" wp14:editId="01B5A277">
            <wp:extent cx="4743082" cy="1521118"/>
            <wp:effectExtent l="0" t="0" r="635"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8476" cy="1526055"/>
                    </a:xfrm>
                    <a:prstGeom prst="rect">
                      <a:avLst/>
                    </a:prstGeom>
                  </pic:spPr>
                </pic:pic>
              </a:graphicData>
            </a:graphic>
          </wp:inline>
        </w:drawing>
      </w:r>
    </w:p>
    <w:p w14:paraId="399E565E" w14:textId="5DC3089B" w:rsidR="001861D0" w:rsidRDefault="00A14FF0" w:rsidP="007E53B8">
      <w:pPr>
        <w:pStyle w:val="FigureCaption"/>
      </w:pPr>
      <w:bookmarkStart w:id="256" w:name="_Toc73870133"/>
      <w:r>
        <w:t>Figure 5</w:t>
      </w:r>
      <w:r w:rsidR="007609F5">
        <w:t>6</w:t>
      </w:r>
      <w:r>
        <w:t>: Manage Type-Approved</w:t>
      </w:r>
      <w:bookmarkEnd w:id="256"/>
    </w:p>
    <w:p w14:paraId="0A641903" w14:textId="05E033CB" w:rsidR="001861D0" w:rsidRDefault="001861D0" w:rsidP="001861D0">
      <w:pPr>
        <w:pStyle w:val="BodyText2"/>
        <w:ind w:left="360"/>
      </w:pPr>
      <w:r>
        <w:t>The following columns are seen on the page.</w:t>
      </w:r>
    </w:p>
    <w:tbl>
      <w:tblPr>
        <w:tblW w:w="0" w:type="auto"/>
        <w:jc w:val="cente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Look w:val="01E0" w:firstRow="1" w:lastRow="1" w:firstColumn="1" w:lastColumn="1" w:noHBand="0" w:noVBand="0"/>
      </w:tblPr>
      <w:tblGrid>
        <w:gridCol w:w="2547"/>
        <w:gridCol w:w="4979"/>
      </w:tblGrid>
      <w:tr w:rsidR="001861D0" w:rsidRPr="003D50EC" w14:paraId="761F10C4" w14:textId="77777777" w:rsidTr="00916401">
        <w:trPr>
          <w:trHeight w:val="293"/>
          <w:tblHeader/>
          <w:jc w:val="center"/>
        </w:trPr>
        <w:tc>
          <w:tcPr>
            <w:tcW w:w="2547" w:type="dxa"/>
            <w:shd w:val="clear" w:color="auto" w:fill="5B9BD5" w:themeFill="accent1"/>
          </w:tcPr>
          <w:p w14:paraId="3D2038CB" w14:textId="77777777" w:rsidR="001861D0" w:rsidRPr="0001372C" w:rsidRDefault="001861D0" w:rsidP="00916401">
            <w:pPr>
              <w:pStyle w:val="BodyText2"/>
              <w:rPr>
                <w:b/>
                <w:bCs/>
                <w:color w:val="FFFFFF" w:themeColor="background1"/>
              </w:rPr>
            </w:pPr>
            <w:r w:rsidRPr="0001372C">
              <w:rPr>
                <w:b/>
                <w:bCs/>
                <w:color w:val="FFFFFF" w:themeColor="background1"/>
              </w:rPr>
              <w:t>Column</w:t>
            </w:r>
          </w:p>
        </w:tc>
        <w:tc>
          <w:tcPr>
            <w:tcW w:w="4979" w:type="dxa"/>
            <w:shd w:val="clear" w:color="auto" w:fill="5B9BD5" w:themeFill="accent1"/>
          </w:tcPr>
          <w:p w14:paraId="182FA023" w14:textId="77777777" w:rsidR="001861D0" w:rsidRPr="0001372C" w:rsidRDefault="001861D0" w:rsidP="00916401">
            <w:pPr>
              <w:pStyle w:val="BodyText2"/>
              <w:rPr>
                <w:b/>
                <w:bCs/>
                <w:color w:val="FFFFFF" w:themeColor="background1"/>
              </w:rPr>
            </w:pPr>
            <w:r w:rsidRPr="0001372C">
              <w:rPr>
                <w:b/>
                <w:bCs/>
                <w:color w:val="FFFFFF" w:themeColor="background1"/>
                <w:lang w:val="fr-FR"/>
              </w:rPr>
              <w:t>Description</w:t>
            </w:r>
          </w:p>
        </w:tc>
      </w:tr>
      <w:tr w:rsidR="001861D0" w:rsidRPr="003D50EC" w14:paraId="76BACA93" w14:textId="77777777" w:rsidTr="00916401">
        <w:trPr>
          <w:trHeight w:val="377"/>
          <w:jc w:val="center"/>
        </w:trPr>
        <w:tc>
          <w:tcPr>
            <w:tcW w:w="2547" w:type="dxa"/>
            <w:shd w:val="clear" w:color="auto" w:fill="auto"/>
          </w:tcPr>
          <w:p w14:paraId="20D315EF" w14:textId="6B57BA93" w:rsidR="001861D0" w:rsidRPr="007C2AB5" w:rsidRDefault="001861D0" w:rsidP="00916401">
            <w:pPr>
              <w:pStyle w:val="ListBullet1"/>
              <w:numPr>
                <w:ilvl w:val="0"/>
                <w:numId w:val="0"/>
              </w:numPr>
            </w:pPr>
            <w:r w:rsidRPr="007C2AB5">
              <w:t>Creation On</w:t>
            </w:r>
          </w:p>
        </w:tc>
        <w:tc>
          <w:tcPr>
            <w:tcW w:w="4979" w:type="dxa"/>
            <w:shd w:val="clear" w:color="auto" w:fill="auto"/>
          </w:tcPr>
          <w:p w14:paraId="5CFD267F" w14:textId="7F3E5E78" w:rsidR="001861D0" w:rsidRPr="00B708C5" w:rsidRDefault="00E1489F" w:rsidP="00E1489F">
            <w:pPr>
              <w:pStyle w:val="ListBullet1"/>
              <w:numPr>
                <w:ilvl w:val="0"/>
                <w:numId w:val="0"/>
              </w:numPr>
              <w:rPr>
                <w:rFonts w:ascii="Arial Unicode MS" w:hAnsi="Arial Unicode MS" w:cs="Arial Unicode MS"/>
                <w:sz w:val="18"/>
              </w:rPr>
            </w:pPr>
            <w:r w:rsidRPr="00E1489F">
              <w:t xml:space="preserve">Date of </w:t>
            </w:r>
            <w:r w:rsidR="002234A2">
              <w:t>adding type approv</w:t>
            </w:r>
            <w:r w:rsidR="00566007">
              <w:t>al</w:t>
            </w:r>
            <w:r w:rsidR="002234A2">
              <w:t xml:space="preserve"> </w:t>
            </w:r>
            <w:r w:rsidR="00566007">
              <w:t>request.</w:t>
            </w:r>
          </w:p>
        </w:tc>
      </w:tr>
      <w:tr w:rsidR="001861D0" w:rsidRPr="003D50EC" w14:paraId="57321369" w14:textId="77777777" w:rsidTr="00916401">
        <w:trPr>
          <w:trHeight w:val="377"/>
          <w:jc w:val="center"/>
        </w:trPr>
        <w:tc>
          <w:tcPr>
            <w:tcW w:w="2547" w:type="dxa"/>
            <w:shd w:val="clear" w:color="auto" w:fill="auto"/>
          </w:tcPr>
          <w:p w14:paraId="76FA4D94" w14:textId="4922085C" w:rsidR="001861D0" w:rsidRDefault="001861D0" w:rsidP="00916401">
            <w:pPr>
              <w:pStyle w:val="ListBullet1"/>
              <w:numPr>
                <w:ilvl w:val="0"/>
                <w:numId w:val="0"/>
              </w:numPr>
            </w:pPr>
            <w:r>
              <w:t>Trademark</w:t>
            </w:r>
          </w:p>
        </w:tc>
        <w:tc>
          <w:tcPr>
            <w:tcW w:w="4979" w:type="dxa"/>
            <w:shd w:val="clear" w:color="auto" w:fill="auto"/>
          </w:tcPr>
          <w:p w14:paraId="7B7F216C" w14:textId="463DC5B6" w:rsidR="001861D0" w:rsidRDefault="00E1489F" w:rsidP="00916401">
            <w:pPr>
              <w:pStyle w:val="BodyText2"/>
            </w:pPr>
            <w:r>
              <w:t>Trademark name</w:t>
            </w:r>
          </w:p>
        </w:tc>
      </w:tr>
      <w:tr w:rsidR="001861D0" w:rsidRPr="003D50EC" w14:paraId="7D57EE7F" w14:textId="77777777" w:rsidTr="00916401">
        <w:trPr>
          <w:trHeight w:val="377"/>
          <w:jc w:val="center"/>
        </w:trPr>
        <w:tc>
          <w:tcPr>
            <w:tcW w:w="2547" w:type="dxa"/>
            <w:shd w:val="clear" w:color="auto" w:fill="auto"/>
          </w:tcPr>
          <w:p w14:paraId="239EF918" w14:textId="02E75369" w:rsidR="001861D0" w:rsidRDefault="001861D0" w:rsidP="00916401">
            <w:pPr>
              <w:pStyle w:val="BodyText2"/>
            </w:pPr>
            <w:r>
              <w:t>Transaction ID</w:t>
            </w:r>
          </w:p>
        </w:tc>
        <w:tc>
          <w:tcPr>
            <w:tcW w:w="4979" w:type="dxa"/>
            <w:shd w:val="clear" w:color="auto" w:fill="auto"/>
          </w:tcPr>
          <w:p w14:paraId="24C6E550" w14:textId="64EDE2BC" w:rsidR="001861D0" w:rsidRDefault="00E1489F" w:rsidP="00E1489F">
            <w:pPr>
              <w:pStyle w:val="BodyText2"/>
            </w:pPr>
            <w:r>
              <w:t xml:space="preserve">Transaction ID assigned to the </w:t>
            </w:r>
            <w:r w:rsidR="000F08BD">
              <w:t>request</w:t>
            </w:r>
            <w:r>
              <w:t>.</w:t>
            </w:r>
          </w:p>
        </w:tc>
      </w:tr>
      <w:tr w:rsidR="004E4D08" w:rsidRPr="003D50EC" w14:paraId="2A4C5C6B" w14:textId="77777777" w:rsidTr="00B86019">
        <w:trPr>
          <w:trHeight w:val="377"/>
          <w:jc w:val="center"/>
        </w:trPr>
        <w:tc>
          <w:tcPr>
            <w:tcW w:w="2547" w:type="dxa"/>
            <w:shd w:val="clear" w:color="auto" w:fill="auto"/>
          </w:tcPr>
          <w:p w14:paraId="232B8D80" w14:textId="77777777" w:rsidR="004E4D08" w:rsidRDefault="004E4D08" w:rsidP="00B86019">
            <w:pPr>
              <w:pStyle w:val="BodyText2"/>
            </w:pPr>
            <w:r>
              <w:t>TAC</w:t>
            </w:r>
          </w:p>
        </w:tc>
        <w:tc>
          <w:tcPr>
            <w:tcW w:w="4979" w:type="dxa"/>
            <w:shd w:val="clear" w:color="auto" w:fill="auto"/>
          </w:tcPr>
          <w:p w14:paraId="58E02731" w14:textId="77777777" w:rsidR="004E4D08" w:rsidRDefault="004E4D08" w:rsidP="00B86019">
            <w:pPr>
              <w:pStyle w:val="BodyText2"/>
            </w:pPr>
            <w:r>
              <w:t>Type allocation code of the device.</w:t>
            </w:r>
          </w:p>
        </w:tc>
      </w:tr>
      <w:tr w:rsidR="004E4D08" w:rsidRPr="003D50EC" w14:paraId="2963CA42" w14:textId="77777777" w:rsidTr="00916401">
        <w:trPr>
          <w:trHeight w:val="377"/>
          <w:jc w:val="center"/>
        </w:trPr>
        <w:tc>
          <w:tcPr>
            <w:tcW w:w="2547" w:type="dxa"/>
            <w:shd w:val="clear" w:color="auto" w:fill="auto"/>
          </w:tcPr>
          <w:p w14:paraId="4B054D2F" w14:textId="06638F97" w:rsidR="004E4D08" w:rsidRDefault="004E4D08" w:rsidP="00916401">
            <w:pPr>
              <w:pStyle w:val="BodyText2"/>
            </w:pPr>
            <w:r>
              <w:t>Brand Name</w:t>
            </w:r>
          </w:p>
        </w:tc>
        <w:tc>
          <w:tcPr>
            <w:tcW w:w="4979" w:type="dxa"/>
            <w:shd w:val="clear" w:color="auto" w:fill="auto"/>
          </w:tcPr>
          <w:p w14:paraId="256EDEBD" w14:textId="2BA455AA" w:rsidR="004E4D08" w:rsidRPr="00E1489F" w:rsidRDefault="004E4D08" w:rsidP="00E1489F">
            <w:pPr>
              <w:pStyle w:val="ListBullet1"/>
              <w:numPr>
                <w:ilvl w:val="0"/>
                <w:numId w:val="0"/>
              </w:numPr>
            </w:pPr>
            <w:r>
              <w:t>Brand Name of the device.</w:t>
            </w:r>
          </w:p>
        </w:tc>
      </w:tr>
      <w:tr w:rsidR="001861D0" w:rsidRPr="003D50EC" w14:paraId="585E0AA8" w14:textId="77777777" w:rsidTr="00916401">
        <w:trPr>
          <w:trHeight w:val="377"/>
          <w:jc w:val="center"/>
        </w:trPr>
        <w:tc>
          <w:tcPr>
            <w:tcW w:w="2547" w:type="dxa"/>
            <w:shd w:val="clear" w:color="auto" w:fill="auto"/>
          </w:tcPr>
          <w:p w14:paraId="3165866F" w14:textId="64837BB3" w:rsidR="001861D0" w:rsidRPr="003D50EC" w:rsidRDefault="001861D0" w:rsidP="00916401">
            <w:pPr>
              <w:pStyle w:val="BodyText2"/>
            </w:pPr>
            <w:r>
              <w:t>Model Number</w:t>
            </w:r>
          </w:p>
        </w:tc>
        <w:tc>
          <w:tcPr>
            <w:tcW w:w="4979" w:type="dxa"/>
            <w:shd w:val="clear" w:color="auto" w:fill="auto"/>
          </w:tcPr>
          <w:p w14:paraId="56C4D64C" w14:textId="4221105E" w:rsidR="001861D0" w:rsidRPr="003D50EC" w:rsidRDefault="00E1489F" w:rsidP="00E1489F">
            <w:pPr>
              <w:pStyle w:val="ListBullet1"/>
              <w:numPr>
                <w:ilvl w:val="0"/>
                <w:numId w:val="0"/>
              </w:numPr>
              <w:rPr>
                <w:rFonts w:ascii="Arial Unicode MS" w:hAnsi="Arial Unicode MS"/>
                <w:sz w:val="18"/>
              </w:rPr>
            </w:pPr>
            <w:r w:rsidRPr="00E1489F">
              <w:t>Model number of the device.</w:t>
            </w:r>
          </w:p>
        </w:tc>
      </w:tr>
      <w:tr w:rsidR="001861D0" w:rsidRPr="003D50EC" w14:paraId="3DC19602" w14:textId="77777777" w:rsidTr="00916401">
        <w:trPr>
          <w:trHeight w:val="377"/>
          <w:jc w:val="center"/>
        </w:trPr>
        <w:tc>
          <w:tcPr>
            <w:tcW w:w="2547" w:type="dxa"/>
            <w:shd w:val="clear" w:color="auto" w:fill="auto"/>
          </w:tcPr>
          <w:p w14:paraId="2ACBC233" w14:textId="75B029BA" w:rsidR="001861D0" w:rsidRPr="003D50EC" w:rsidRDefault="00E1489F" w:rsidP="00916401">
            <w:pPr>
              <w:pStyle w:val="BodyText2"/>
              <w:rPr>
                <w:rFonts w:ascii="Arial Unicode MS" w:hAnsi="Arial Unicode MS"/>
                <w:sz w:val="18"/>
              </w:rPr>
            </w:pPr>
            <w:r>
              <w:t>Country</w:t>
            </w:r>
          </w:p>
        </w:tc>
        <w:tc>
          <w:tcPr>
            <w:tcW w:w="4979" w:type="dxa"/>
            <w:shd w:val="clear" w:color="auto" w:fill="auto"/>
          </w:tcPr>
          <w:p w14:paraId="65E5D8F8" w14:textId="28FC9281" w:rsidR="001861D0" w:rsidRPr="003D50EC" w:rsidRDefault="00E1489F" w:rsidP="00916401">
            <w:pPr>
              <w:pStyle w:val="BodyText2"/>
              <w:rPr>
                <w:rFonts w:ascii="Arial Unicode MS" w:hAnsi="Arial Unicode MS"/>
                <w:noProof/>
                <w:sz w:val="18"/>
                <w:lang w:val="en-IN" w:eastAsia="en-IN"/>
              </w:rPr>
            </w:pPr>
            <w:r>
              <w:t>Country from where the device has been imported.</w:t>
            </w:r>
          </w:p>
        </w:tc>
      </w:tr>
      <w:tr w:rsidR="00E1489F" w:rsidRPr="003D50EC" w14:paraId="7B8485AE" w14:textId="77777777" w:rsidTr="00916401">
        <w:trPr>
          <w:trHeight w:val="377"/>
          <w:jc w:val="center"/>
        </w:trPr>
        <w:tc>
          <w:tcPr>
            <w:tcW w:w="2547" w:type="dxa"/>
            <w:shd w:val="clear" w:color="auto" w:fill="auto"/>
          </w:tcPr>
          <w:p w14:paraId="2491B246" w14:textId="2DDB2240" w:rsidR="00E1489F" w:rsidRPr="007C2AB5" w:rsidRDefault="00E1489F" w:rsidP="00E1489F">
            <w:pPr>
              <w:pStyle w:val="BodyText2"/>
            </w:pPr>
            <w:r w:rsidRPr="007C2AB5">
              <w:t>Status</w:t>
            </w:r>
          </w:p>
        </w:tc>
        <w:tc>
          <w:tcPr>
            <w:tcW w:w="4979" w:type="dxa"/>
            <w:shd w:val="clear" w:color="auto" w:fill="auto"/>
          </w:tcPr>
          <w:p w14:paraId="5040468C" w14:textId="7E9AA974" w:rsidR="00E1489F" w:rsidRPr="007C2AB5" w:rsidRDefault="00E1489F" w:rsidP="009C1BC0">
            <w:pPr>
              <w:pStyle w:val="BodyText2"/>
              <w:numPr>
                <w:ilvl w:val="0"/>
                <w:numId w:val="51"/>
              </w:numPr>
            </w:pPr>
            <w:r w:rsidRPr="007C2AB5">
              <w:t xml:space="preserve">New: This is the status assigned to </w:t>
            </w:r>
            <w:r w:rsidR="002234A2" w:rsidRPr="007C2AB5">
              <w:t>the type approv</w:t>
            </w:r>
            <w:r w:rsidR="00566007" w:rsidRPr="007C2AB5">
              <w:t>al request</w:t>
            </w:r>
            <w:r w:rsidRPr="007C2AB5">
              <w:t>.</w:t>
            </w:r>
          </w:p>
          <w:p w14:paraId="6099E64F" w14:textId="0A99B5A0" w:rsidR="00542432" w:rsidRPr="007C2AB5" w:rsidRDefault="00542432" w:rsidP="009C1BC0">
            <w:pPr>
              <w:pStyle w:val="BodyText2"/>
              <w:numPr>
                <w:ilvl w:val="0"/>
                <w:numId w:val="51"/>
              </w:numPr>
            </w:pPr>
            <w:r w:rsidRPr="007C2AB5">
              <w:lastRenderedPageBreak/>
              <w:t xml:space="preserve">Processing: The </w:t>
            </w:r>
            <w:r w:rsidR="00566007" w:rsidRPr="007C2AB5">
              <w:t>request</w:t>
            </w:r>
            <w:r w:rsidRPr="007C2AB5">
              <w:t xml:space="preserve"> is processed internally.</w:t>
            </w:r>
          </w:p>
          <w:p w14:paraId="45D96503" w14:textId="042FC080" w:rsidR="00923F72" w:rsidRPr="007C2AB5" w:rsidRDefault="00923F72" w:rsidP="009C1BC0">
            <w:pPr>
              <w:pStyle w:val="BodyText2"/>
              <w:numPr>
                <w:ilvl w:val="0"/>
                <w:numId w:val="51"/>
              </w:numPr>
            </w:pPr>
            <w:r w:rsidRPr="007C2AB5">
              <w:t>Rejected by System</w:t>
            </w:r>
            <w:r w:rsidR="007C2AB5">
              <w:t>: The request is rejected by the system if there is an error in the type approval request.</w:t>
            </w:r>
          </w:p>
          <w:p w14:paraId="21EDCA4D" w14:textId="37E785DB" w:rsidR="00542432" w:rsidRPr="007C2AB5" w:rsidRDefault="00542432" w:rsidP="009C1BC0">
            <w:pPr>
              <w:pStyle w:val="BodyText2"/>
              <w:numPr>
                <w:ilvl w:val="0"/>
                <w:numId w:val="51"/>
              </w:numPr>
            </w:pPr>
            <w:r w:rsidRPr="007C2AB5">
              <w:t xml:space="preserve">Approval </w:t>
            </w:r>
            <w:r w:rsidR="00923F72" w:rsidRPr="007C2AB5">
              <w:t>Pending by</w:t>
            </w:r>
            <w:r w:rsidRPr="007C2AB5">
              <w:t xml:space="preserve"> CEIR </w:t>
            </w:r>
            <w:r w:rsidR="00ED791C">
              <w:t>Admin</w:t>
            </w:r>
            <w:r w:rsidRPr="007C2AB5">
              <w:t>: After the processing</w:t>
            </w:r>
            <w:r w:rsidR="002234A2" w:rsidRPr="007C2AB5">
              <w:t xml:space="preserve"> is done</w:t>
            </w:r>
            <w:r w:rsidRPr="007C2AB5">
              <w:t xml:space="preserve">, the </w:t>
            </w:r>
            <w:r w:rsidR="002234A2" w:rsidRPr="007C2AB5">
              <w:t xml:space="preserve">type </w:t>
            </w:r>
            <w:r w:rsidR="00566007" w:rsidRPr="007C2AB5">
              <w:t>approval</w:t>
            </w:r>
            <w:r w:rsidR="002234A2" w:rsidRPr="007C2AB5">
              <w:t xml:space="preserve"> </w:t>
            </w:r>
            <w:r w:rsidR="00566007" w:rsidRPr="007C2AB5">
              <w:t>request</w:t>
            </w:r>
            <w:r w:rsidR="002234A2" w:rsidRPr="007C2AB5">
              <w:t xml:space="preserve"> sent</w:t>
            </w:r>
            <w:r w:rsidRPr="007C2AB5">
              <w:t xml:space="preserve"> for approval </w:t>
            </w:r>
            <w:r w:rsidR="002234A2" w:rsidRPr="007C2AB5">
              <w:t>to the</w:t>
            </w:r>
            <w:r w:rsidRPr="007C2AB5">
              <w:t xml:space="preserve"> CEIR </w:t>
            </w:r>
            <w:r w:rsidR="00B44AF7">
              <w:t>Admin</w:t>
            </w:r>
            <w:r w:rsidRPr="007C2AB5">
              <w:t>.</w:t>
            </w:r>
          </w:p>
          <w:p w14:paraId="7B597FC8" w14:textId="4806F175" w:rsidR="00542432" w:rsidRPr="007C2AB5" w:rsidRDefault="00542432" w:rsidP="009C1BC0">
            <w:pPr>
              <w:pStyle w:val="BodyText2"/>
              <w:numPr>
                <w:ilvl w:val="0"/>
                <w:numId w:val="51"/>
              </w:numPr>
            </w:pPr>
            <w:r w:rsidRPr="007C2AB5">
              <w:t>Approved</w:t>
            </w:r>
            <w:r w:rsidR="00923F72" w:rsidRPr="007C2AB5">
              <w:t xml:space="preserve"> by CEIR Admin</w:t>
            </w:r>
            <w:r w:rsidRPr="007C2AB5">
              <w:t xml:space="preserve">: The CEIR </w:t>
            </w:r>
            <w:r w:rsidR="00B44AF7">
              <w:t>Admin</w:t>
            </w:r>
            <w:r w:rsidRPr="007C2AB5">
              <w:t xml:space="preserve"> approves </w:t>
            </w:r>
            <w:r w:rsidR="002234A2" w:rsidRPr="007C2AB5">
              <w:t xml:space="preserve">the </w:t>
            </w:r>
            <w:r w:rsidR="00566007" w:rsidRPr="007C2AB5">
              <w:t>request</w:t>
            </w:r>
            <w:r w:rsidRPr="007C2AB5">
              <w:t>.</w:t>
            </w:r>
          </w:p>
          <w:p w14:paraId="38F17AF5" w14:textId="4D69F99C" w:rsidR="00542432" w:rsidRPr="007C2AB5" w:rsidRDefault="00542432" w:rsidP="009C1BC0">
            <w:pPr>
              <w:pStyle w:val="BodyText2"/>
              <w:numPr>
                <w:ilvl w:val="0"/>
                <w:numId w:val="51"/>
              </w:numPr>
            </w:pPr>
            <w:r w:rsidRPr="007C2AB5">
              <w:t>Rejected</w:t>
            </w:r>
            <w:r w:rsidR="00923F72" w:rsidRPr="007C2AB5">
              <w:t xml:space="preserve"> by CEIR Admin</w:t>
            </w:r>
            <w:r w:rsidRPr="007C2AB5">
              <w:t xml:space="preserve">: The CEIR </w:t>
            </w:r>
            <w:r w:rsidR="00B44AF7">
              <w:t>Admin</w:t>
            </w:r>
            <w:r w:rsidRPr="007C2AB5">
              <w:t xml:space="preserve"> rejects the </w:t>
            </w:r>
            <w:r w:rsidR="00566007" w:rsidRPr="007C2AB5">
              <w:t>request</w:t>
            </w:r>
            <w:r w:rsidRPr="007C2AB5">
              <w:t>.</w:t>
            </w:r>
          </w:p>
          <w:p w14:paraId="63C7182B" w14:textId="7599A2EC" w:rsidR="00923F72" w:rsidRPr="007C2AB5" w:rsidRDefault="00923F72" w:rsidP="009C1BC0">
            <w:pPr>
              <w:pStyle w:val="BodyText2"/>
              <w:numPr>
                <w:ilvl w:val="0"/>
                <w:numId w:val="51"/>
              </w:numPr>
            </w:pPr>
            <w:r w:rsidRPr="007C2AB5">
              <w:t xml:space="preserve">Withdrawn by CEIR Admin: The CEIR </w:t>
            </w:r>
            <w:r w:rsidR="00B44AF7">
              <w:t>Admin</w:t>
            </w:r>
            <w:r w:rsidRPr="007C2AB5">
              <w:t xml:space="preserve"> can withdraw the type approval request.</w:t>
            </w:r>
          </w:p>
          <w:p w14:paraId="0470EEC4" w14:textId="4E1BD0A9" w:rsidR="00542432" w:rsidRPr="007C2AB5" w:rsidRDefault="00542432" w:rsidP="009C1BC0">
            <w:pPr>
              <w:pStyle w:val="BodyText2"/>
              <w:numPr>
                <w:ilvl w:val="0"/>
                <w:numId w:val="51"/>
              </w:numPr>
            </w:pPr>
            <w:r w:rsidRPr="007C2AB5">
              <w:t xml:space="preserve">Withdrawn by User: The importer can withdraw the </w:t>
            </w:r>
            <w:r w:rsidR="002234A2" w:rsidRPr="007C2AB5">
              <w:t>type approv</w:t>
            </w:r>
            <w:r w:rsidR="00566007" w:rsidRPr="007C2AB5">
              <w:t>al</w:t>
            </w:r>
            <w:r w:rsidR="002234A2" w:rsidRPr="007C2AB5">
              <w:t xml:space="preserve"> </w:t>
            </w:r>
            <w:r w:rsidR="00566007" w:rsidRPr="007C2AB5">
              <w:t>request</w:t>
            </w:r>
            <w:r w:rsidR="002234A2" w:rsidRPr="007C2AB5">
              <w:t>.</w:t>
            </w:r>
            <w:r w:rsidRPr="007C2AB5">
              <w:t xml:space="preserve"> </w:t>
            </w:r>
          </w:p>
        </w:tc>
      </w:tr>
      <w:tr w:rsidR="00E1489F" w:rsidRPr="003D50EC" w14:paraId="2AAD9F40" w14:textId="77777777" w:rsidTr="00916401">
        <w:trPr>
          <w:trHeight w:val="377"/>
          <w:jc w:val="center"/>
        </w:trPr>
        <w:tc>
          <w:tcPr>
            <w:tcW w:w="2547" w:type="dxa"/>
            <w:shd w:val="clear" w:color="auto" w:fill="auto"/>
          </w:tcPr>
          <w:p w14:paraId="46A4A47E" w14:textId="218C443E" w:rsidR="00E1489F" w:rsidRDefault="00E1489F" w:rsidP="00E1489F">
            <w:pPr>
              <w:pStyle w:val="BodyText2"/>
            </w:pPr>
            <w:r>
              <w:lastRenderedPageBreak/>
              <w:t>Action</w:t>
            </w:r>
          </w:p>
        </w:tc>
        <w:tc>
          <w:tcPr>
            <w:tcW w:w="4979" w:type="dxa"/>
            <w:shd w:val="clear" w:color="auto" w:fill="auto"/>
          </w:tcPr>
          <w:p w14:paraId="3547407A" w14:textId="234DA3AC" w:rsidR="00E1489F" w:rsidRDefault="00E1489F" w:rsidP="00E1489F">
            <w:pPr>
              <w:pStyle w:val="BodyText2"/>
            </w:pPr>
            <w:r>
              <w:t xml:space="preserve">This displays different actions that can be performed on the </w:t>
            </w:r>
            <w:r w:rsidR="002234A2">
              <w:t>type approv</w:t>
            </w:r>
            <w:r w:rsidR="00566007">
              <w:t>al</w:t>
            </w:r>
            <w:r w:rsidR="002234A2">
              <w:t xml:space="preserve"> </w:t>
            </w:r>
            <w:r w:rsidR="00566007">
              <w:t>request</w:t>
            </w:r>
            <w:r w:rsidR="002234A2">
              <w:t>.</w:t>
            </w:r>
          </w:p>
          <w:p w14:paraId="6EF1E56A" w14:textId="77777777" w:rsidR="00A64E3B" w:rsidRDefault="00A64E3B" w:rsidP="00A64E3B">
            <w:pPr>
              <w:pStyle w:val="BodyText2"/>
              <w:numPr>
                <w:ilvl w:val="0"/>
                <w:numId w:val="25"/>
              </w:numPr>
            </w:pPr>
            <w:r>
              <w:t xml:space="preserve">Error </w:t>
            </w:r>
            <w:r>
              <w:rPr>
                <w:noProof/>
              </w:rPr>
              <w:drawing>
                <wp:inline distT="0" distB="0" distL="0" distR="0" wp14:anchorId="50FB0A45" wp14:editId="49C5CF29">
                  <wp:extent cx="164017" cy="164017"/>
                  <wp:effectExtent l="0" t="0" r="7620"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erro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6515" cy="166515"/>
                          </a:xfrm>
                          <a:prstGeom prst="rect">
                            <a:avLst/>
                          </a:prstGeom>
                        </pic:spPr>
                      </pic:pic>
                    </a:graphicData>
                  </a:graphic>
                </wp:inline>
              </w:drawing>
            </w:r>
            <w:r>
              <w:t>: This is seen when there is an error file generated because of invalid information. Click on it to view the error file.</w:t>
            </w:r>
          </w:p>
          <w:p w14:paraId="76F428B4" w14:textId="11B353F0" w:rsidR="00E1489F" w:rsidRDefault="00E1489F" w:rsidP="00E1489F">
            <w:pPr>
              <w:pStyle w:val="BodyText2"/>
              <w:numPr>
                <w:ilvl w:val="0"/>
                <w:numId w:val="25"/>
              </w:numPr>
            </w:pPr>
            <w:r>
              <w:t xml:space="preserve">View </w:t>
            </w:r>
            <w:r w:rsidR="00542432">
              <w:rPr>
                <w:noProof/>
              </w:rPr>
              <w:drawing>
                <wp:inline distT="0" distB="0" distL="0" distR="0" wp14:anchorId="6295B955" wp14:editId="4DB46EAB">
                  <wp:extent cx="167640" cy="167640"/>
                  <wp:effectExtent l="0" t="0" r="3810" b="3810"/>
                  <wp:docPr id="268" name="Picture 26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view.png"/>
                          <pic:cNvPicPr/>
                        </pic:nvPicPr>
                        <pic:blipFill>
                          <a:blip r:embed="rId39"/>
                          <a:stretch>
                            <a:fillRect/>
                          </a:stretch>
                        </pic:blipFill>
                        <pic:spPr>
                          <a:xfrm flipV="1">
                            <a:off x="0" y="0"/>
                            <a:ext cx="179995" cy="179995"/>
                          </a:xfrm>
                          <a:prstGeom prst="rect">
                            <a:avLst/>
                          </a:prstGeom>
                        </pic:spPr>
                      </pic:pic>
                    </a:graphicData>
                  </a:graphic>
                </wp:inline>
              </w:drawing>
            </w:r>
            <w:r>
              <w:t xml:space="preserve">: This is used to view the </w:t>
            </w:r>
            <w:r w:rsidR="002234A2">
              <w:t>type approv</w:t>
            </w:r>
            <w:r w:rsidR="00566007">
              <w:t>al</w:t>
            </w:r>
            <w:r w:rsidR="002234A2">
              <w:t xml:space="preserve"> </w:t>
            </w:r>
            <w:r w:rsidR="00566007">
              <w:t>request</w:t>
            </w:r>
            <w:r w:rsidR="002234A2">
              <w:t>.</w:t>
            </w:r>
          </w:p>
          <w:p w14:paraId="0FCA8857" w14:textId="523BCBE0" w:rsidR="00E1489F" w:rsidRDefault="00E1489F" w:rsidP="00E1489F">
            <w:pPr>
              <w:pStyle w:val="BodyText2"/>
              <w:numPr>
                <w:ilvl w:val="0"/>
                <w:numId w:val="25"/>
              </w:numPr>
            </w:pPr>
            <w:r>
              <w:t xml:space="preserve">Edit </w:t>
            </w:r>
            <w:r>
              <w:rPr>
                <w:noProof/>
              </w:rPr>
              <w:drawing>
                <wp:inline distT="0" distB="0" distL="0" distR="0" wp14:anchorId="0258571A" wp14:editId="12122457">
                  <wp:extent cx="136800" cy="136800"/>
                  <wp:effectExtent l="0" t="0" r="0" b="0"/>
                  <wp:docPr id="60" name="Picture 6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edi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inline>
              </w:drawing>
            </w:r>
            <w:r>
              <w:t xml:space="preserve">: This is used to </w:t>
            </w:r>
            <w:r w:rsidR="00542432">
              <w:t>change</w:t>
            </w:r>
            <w:r>
              <w:t xml:space="preserve"> the </w:t>
            </w:r>
            <w:r w:rsidR="002234A2">
              <w:t xml:space="preserve">type </w:t>
            </w:r>
            <w:r w:rsidR="00566007">
              <w:t>approval</w:t>
            </w:r>
            <w:r w:rsidR="002234A2">
              <w:t xml:space="preserve"> </w:t>
            </w:r>
            <w:r w:rsidR="00566007">
              <w:t>request</w:t>
            </w:r>
            <w:r w:rsidR="002234A2">
              <w:t>.</w:t>
            </w:r>
          </w:p>
          <w:p w14:paraId="0795C91B" w14:textId="77777777" w:rsidR="00E1489F" w:rsidRDefault="00E1489F" w:rsidP="00E1489F">
            <w:pPr>
              <w:pStyle w:val="BodyText2"/>
              <w:numPr>
                <w:ilvl w:val="0"/>
                <w:numId w:val="25"/>
              </w:numPr>
            </w:pPr>
            <w:r>
              <w:t>Delete</w:t>
            </w:r>
            <w:r>
              <w:rPr>
                <w:noProof/>
              </w:rPr>
              <w:t xml:space="preserve"> </w:t>
            </w:r>
            <w:r>
              <w:rPr>
                <w:noProof/>
              </w:rPr>
              <w:drawing>
                <wp:inline distT="0" distB="0" distL="0" distR="0" wp14:anchorId="5D08D14F" wp14:editId="36529AEB">
                  <wp:extent cx="185681" cy="185681"/>
                  <wp:effectExtent l="0" t="0" r="508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delet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0106" cy="190106"/>
                          </a:xfrm>
                          <a:prstGeom prst="rect">
                            <a:avLst/>
                          </a:prstGeom>
                        </pic:spPr>
                      </pic:pic>
                    </a:graphicData>
                  </a:graphic>
                </wp:inline>
              </w:drawing>
            </w:r>
            <w:r>
              <w:t xml:space="preserve">: This is used to delete the </w:t>
            </w:r>
            <w:r w:rsidR="002234A2">
              <w:t xml:space="preserve">type </w:t>
            </w:r>
            <w:r w:rsidR="00566007">
              <w:t>approval request</w:t>
            </w:r>
            <w:r w:rsidR="002234A2">
              <w:t>.</w:t>
            </w:r>
          </w:p>
          <w:p w14:paraId="67DD2A53" w14:textId="7AFFC29E" w:rsidR="00233085" w:rsidRDefault="00233085" w:rsidP="00E1489F">
            <w:pPr>
              <w:pStyle w:val="BodyText2"/>
              <w:numPr>
                <w:ilvl w:val="0"/>
                <w:numId w:val="25"/>
              </w:numPr>
            </w:pPr>
            <w:r>
              <w:lastRenderedPageBreak/>
              <w:t xml:space="preserve">History </w:t>
            </w:r>
            <w:r>
              <w:rPr>
                <w:noProof/>
              </w:rPr>
              <w:drawing>
                <wp:inline distT="0" distB="0" distL="0" distR="0" wp14:anchorId="6B00334A" wp14:editId="01BC7DCC">
                  <wp:extent cx="190500" cy="2286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0500" cy="228600"/>
                          </a:xfrm>
                          <a:prstGeom prst="rect">
                            <a:avLst/>
                          </a:prstGeom>
                        </pic:spPr>
                      </pic:pic>
                    </a:graphicData>
                  </a:graphic>
                </wp:inline>
              </w:drawing>
            </w:r>
            <w:r>
              <w:t xml:space="preserve">: This is used to view the transaction history of the </w:t>
            </w:r>
            <w:r w:rsidR="00180AF3">
              <w:t>type approval request</w:t>
            </w:r>
            <w:r>
              <w:t>.</w:t>
            </w:r>
          </w:p>
        </w:tc>
      </w:tr>
    </w:tbl>
    <w:p w14:paraId="5AE5EBAC" w14:textId="7391EA91" w:rsidR="001861D0" w:rsidRDefault="001861D0" w:rsidP="001861D0">
      <w:pPr>
        <w:pStyle w:val="BodyText2"/>
      </w:pPr>
    </w:p>
    <w:p w14:paraId="418F00E6" w14:textId="3F804661" w:rsidR="001861D0" w:rsidRDefault="001861D0" w:rsidP="001861D0">
      <w:pPr>
        <w:pStyle w:val="Heading2"/>
      </w:pPr>
      <w:bookmarkStart w:id="257" w:name="_Toc33605952"/>
      <w:r>
        <w:t xml:space="preserve">Edit </w:t>
      </w:r>
      <w:r w:rsidR="002234A2">
        <w:t>Type Approved Devices</w:t>
      </w:r>
      <w:bookmarkEnd w:id="257"/>
    </w:p>
    <w:p w14:paraId="2622421C" w14:textId="4C372129" w:rsidR="001861D0" w:rsidRDefault="00D4684F" w:rsidP="001861D0">
      <w:pPr>
        <w:pStyle w:val="BodyText2"/>
      </w:pPr>
      <w:r>
        <w:t xml:space="preserve">Importers </w:t>
      </w:r>
      <w:r w:rsidR="001861D0">
        <w:t xml:space="preserve">can modify the </w:t>
      </w:r>
      <w:r w:rsidR="002234A2">
        <w:t>type approv</w:t>
      </w:r>
      <w:r w:rsidR="00566007">
        <w:t>al request details</w:t>
      </w:r>
      <w:r w:rsidR="002234A2">
        <w:t>.</w:t>
      </w:r>
    </w:p>
    <w:p w14:paraId="0B4EFBC0" w14:textId="50E783E5" w:rsidR="001861D0" w:rsidRPr="000A33ED" w:rsidRDefault="001861D0" w:rsidP="001861D0">
      <w:pPr>
        <w:pStyle w:val="BodyText2"/>
        <w:rPr>
          <w:u w:val="single"/>
        </w:rPr>
      </w:pPr>
      <w:r w:rsidRPr="000A33ED">
        <w:rPr>
          <w:u w:val="single"/>
        </w:rPr>
        <w:t xml:space="preserve">To </w:t>
      </w:r>
      <w:r w:rsidR="00F36224">
        <w:rPr>
          <w:u w:val="single"/>
        </w:rPr>
        <w:t xml:space="preserve">modify </w:t>
      </w:r>
      <w:r w:rsidR="00566007">
        <w:rPr>
          <w:u w:val="single"/>
        </w:rPr>
        <w:t>type approval request</w:t>
      </w:r>
      <w:r w:rsidRPr="000A33ED">
        <w:rPr>
          <w:u w:val="single"/>
        </w:rPr>
        <w:t>:</w:t>
      </w:r>
    </w:p>
    <w:p w14:paraId="701CA47A" w14:textId="5E339F87" w:rsidR="001861D0" w:rsidRDefault="001861D0" w:rsidP="001861D0">
      <w:pPr>
        <w:pStyle w:val="BodyText2"/>
        <w:numPr>
          <w:ilvl w:val="0"/>
          <w:numId w:val="38"/>
        </w:numPr>
      </w:pPr>
      <w:r>
        <w:t xml:space="preserve">Click </w:t>
      </w:r>
      <w:r w:rsidRPr="00251CED">
        <w:rPr>
          <w:b/>
          <w:bCs/>
        </w:rPr>
        <w:t>Edit</w:t>
      </w:r>
      <w:r>
        <w:rPr>
          <w:b/>
          <w:bCs/>
        </w:rPr>
        <w:t xml:space="preserve"> (</w:t>
      </w:r>
      <w:r>
        <w:rPr>
          <w:b/>
          <w:bCs/>
          <w:noProof/>
        </w:rPr>
        <w:drawing>
          <wp:inline distT="0" distB="0" distL="0" distR="0" wp14:anchorId="1A0DED55" wp14:editId="2356A60E">
            <wp:extent cx="120948" cy="120948"/>
            <wp:effectExtent l="0" t="0" r="0" b="0"/>
            <wp:docPr id="62" name="Picture 6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edit.png"/>
                    <pic:cNvPicPr/>
                  </pic:nvPicPr>
                  <pic:blipFill>
                    <a:blip r:embed="rId64"/>
                    <a:stretch>
                      <a:fillRect/>
                    </a:stretch>
                  </pic:blipFill>
                  <pic:spPr>
                    <a:xfrm>
                      <a:off x="0" y="0"/>
                      <a:ext cx="124279" cy="124279"/>
                    </a:xfrm>
                    <a:prstGeom prst="rect">
                      <a:avLst/>
                    </a:prstGeom>
                  </pic:spPr>
                </pic:pic>
              </a:graphicData>
            </a:graphic>
          </wp:inline>
        </w:drawing>
      </w:r>
      <w:r>
        <w:rPr>
          <w:b/>
          <w:bCs/>
        </w:rPr>
        <w:t xml:space="preserve">)  </w:t>
      </w:r>
      <w:r w:rsidRPr="00166A7A">
        <w:t xml:space="preserve">against the </w:t>
      </w:r>
      <w:r w:rsidR="002234A2">
        <w:t>e</w:t>
      </w:r>
      <w:r w:rsidRPr="00166A7A">
        <w:t>ntry</w:t>
      </w:r>
      <w:r>
        <w:t xml:space="preserve"> to be modified</w:t>
      </w:r>
      <w:r w:rsidRPr="00166A7A">
        <w:t>.</w:t>
      </w:r>
      <w:r>
        <w:t xml:space="preserve"> </w:t>
      </w:r>
    </w:p>
    <w:p w14:paraId="15DED136" w14:textId="7D7BD64E" w:rsidR="001861D0" w:rsidRDefault="006D0ACB" w:rsidP="001861D0">
      <w:pPr>
        <w:pStyle w:val="BodyText2"/>
        <w:ind w:left="709" w:hanging="142"/>
        <w:jc w:val="center"/>
      </w:pPr>
      <w:r>
        <w:rPr>
          <w:noProof/>
        </w:rPr>
        <mc:AlternateContent>
          <mc:Choice Requires="wps">
            <w:drawing>
              <wp:anchor distT="0" distB="0" distL="114300" distR="114300" simplePos="0" relativeHeight="251772928" behindDoc="0" locked="0" layoutInCell="1" allowOverlap="1" wp14:anchorId="0DB84AD6" wp14:editId="7C404B03">
                <wp:simplePos x="0" y="0"/>
                <wp:positionH relativeFrom="column">
                  <wp:posOffset>389542</wp:posOffset>
                </wp:positionH>
                <wp:positionV relativeFrom="paragraph">
                  <wp:posOffset>4404</wp:posOffset>
                </wp:positionV>
                <wp:extent cx="5248507" cy="2141035"/>
                <wp:effectExtent l="0" t="0" r="28575" b="12065"/>
                <wp:wrapNone/>
                <wp:docPr id="278" name="Rectangle 278"/>
                <wp:cNvGraphicFramePr/>
                <a:graphic xmlns:a="http://schemas.openxmlformats.org/drawingml/2006/main">
                  <a:graphicData uri="http://schemas.microsoft.com/office/word/2010/wordprocessingShape">
                    <wps:wsp>
                      <wps:cNvSpPr/>
                      <wps:spPr>
                        <a:xfrm>
                          <a:off x="0" y="0"/>
                          <a:ext cx="5248507" cy="21410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E0A5D" id="Rectangle 278" o:spid="_x0000_s1026" style="position:absolute;margin-left:30.65pt;margin-top:.35pt;width:413.25pt;height:168.6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" filled="f" strokecolor="black [3213]" strokeweight="1pt"/>
            </w:pict>
          </mc:Fallback>
        </mc:AlternateContent>
      </w:r>
      <w:r w:rsidR="001861D0">
        <w:rPr>
          <w:noProof/>
        </w:rPr>
        <mc:AlternateContent>
          <mc:Choice Requires="wps">
            <w:drawing>
              <wp:anchor distT="0" distB="0" distL="114300" distR="114300" simplePos="0" relativeHeight="251710464" behindDoc="0" locked="0" layoutInCell="1" allowOverlap="1" wp14:anchorId="4E2D2833" wp14:editId="343FEE7F">
                <wp:simplePos x="0" y="0"/>
                <wp:positionH relativeFrom="column">
                  <wp:posOffset>5088720</wp:posOffset>
                </wp:positionH>
                <wp:positionV relativeFrom="paragraph">
                  <wp:posOffset>1360587</wp:posOffset>
                </wp:positionV>
                <wp:extent cx="150944" cy="765655"/>
                <wp:effectExtent l="0" t="0" r="20955" b="15875"/>
                <wp:wrapNone/>
                <wp:docPr id="15" name="Rectangle 15"/>
                <wp:cNvGraphicFramePr/>
                <a:graphic xmlns:a="http://schemas.openxmlformats.org/drawingml/2006/main">
                  <a:graphicData uri="http://schemas.microsoft.com/office/word/2010/wordprocessingShape">
                    <wps:wsp>
                      <wps:cNvSpPr/>
                      <wps:spPr>
                        <a:xfrm>
                          <a:off x="0" y="0"/>
                          <a:ext cx="150944" cy="765655"/>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3350A" id="Rectangle 15" o:spid="_x0000_s1026" style="position:absolute;margin-left:400.7pt;margin-top:107.15pt;width:11.9pt;height:60.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" filled="f" strokecolor="#ffc000 [3207]" strokeweight="2pt"/>
            </w:pict>
          </mc:Fallback>
        </mc:AlternateContent>
      </w:r>
      <w:r w:rsidR="00257083">
        <w:rPr>
          <w:noProof/>
        </w:rPr>
        <w:drawing>
          <wp:inline distT="0" distB="0" distL="0" distR="0" wp14:anchorId="3870F770" wp14:editId="082EA2AF">
            <wp:extent cx="5278755" cy="2150110"/>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8755" cy="2150110"/>
                    </a:xfrm>
                    <a:prstGeom prst="rect">
                      <a:avLst/>
                    </a:prstGeom>
                  </pic:spPr>
                </pic:pic>
              </a:graphicData>
            </a:graphic>
          </wp:inline>
        </w:drawing>
      </w:r>
    </w:p>
    <w:p w14:paraId="200CC5E2" w14:textId="77B80AE1" w:rsidR="001861D0" w:rsidRDefault="002234A2" w:rsidP="007E53B8">
      <w:pPr>
        <w:pStyle w:val="FigureCaption"/>
      </w:pPr>
      <w:r>
        <w:t xml:space="preserve">                            </w:t>
      </w:r>
      <w:bookmarkStart w:id="258" w:name="_Toc73870134"/>
      <w:r w:rsidR="00A14FF0">
        <w:t>Figure 5</w:t>
      </w:r>
      <w:r w:rsidR="00353BDE">
        <w:t>7</w:t>
      </w:r>
      <w:r w:rsidR="00A14FF0">
        <w:t>: Manage Type-Approved</w:t>
      </w:r>
      <w:bookmarkEnd w:id="258"/>
    </w:p>
    <w:p w14:paraId="25102A99" w14:textId="0B3B3A9C" w:rsidR="001861D0" w:rsidRDefault="001C7A36" w:rsidP="001861D0">
      <w:pPr>
        <w:pStyle w:val="BodyText2"/>
        <w:ind w:left="567"/>
      </w:pPr>
      <w:r>
        <w:rPr>
          <w:noProof/>
        </w:rPr>
        <mc:AlternateContent>
          <mc:Choice Requires="wps">
            <w:drawing>
              <wp:anchor distT="0" distB="0" distL="114300" distR="114300" simplePos="0" relativeHeight="251771904" behindDoc="0" locked="0" layoutInCell="1" allowOverlap="1" wp14:anchorId="195C08C7" wp14:editId="3EC7C866">
                <wp:simplePos x="0" y="0"/>
                <wp:positionH relativeFrom="column">
                  <wp:posOffset>923679</wp:posOffset>
                </wp:positionH>
                <wp:positionV relativeFrom="paragraph">
                  <wp:posOffset>289990</wp:posOffset>
                </wp:positionV>
                <wp:extent cx="3786792" cy="2162360"/>
                <wp:effectExtent l="0" t="0" r="23495" b="28575"/>
                <wp:wrapNone/>
                <wp:docPr id="264" name="Rectangle 264"/>
                <wp:cNvGraphicFramePr/>
                <a:graphic xmlns:a="http://schemas.openxmlformats.org/drawingml/2006/main">
                  <a:graphicData uri="http://schemas.microsoft.com/office/word/2010/wordprocessingShape">
                    <wps:wsp>
                      <wps:cNvSpPr/>
                      <wps:spPr>
                        <a:xfrm>
                          <a:off x="0" y="0"/>
                          <a:ext cx="3786792" cy="21623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1D63D" id="Rectangle 264" o:spid="_x0000_s1026" style="position:absolute;margin-left:72.75pt;margin-top:22.85pt;width:298.15pt;height:17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" filled="f" strokecolor="black [3213]" strokeweight="1pt"/>
            </w:pict>
          </mc:Fallback>
        </mc:AlternateContent>
      </w:r>
      <w:r w:rsidR="00165941">
        <w:t>The</w:t>
      </w:r>
      <w:r w:rsidR="002234A2">
        <w:t xml:space="preserve"> </w:t>
      </w:r>
      <w:r w:rsidR="002234A2" w:rsidRPr="002234A2">
        <w:rPr>
          <w:b/>
          <w:bCs/>
        </w:rPr>
        <w:t>Update Report Type-Approve Devices</w:t>
      </w:r>
      <w:r w:rsidR="001861D0">
        <w:t xml:space="preserve"> page</w:t>
      </w:r>
      <w:r w:rsidR="00165941">
        <w:t xml:space="preserve"> appears</w:t>
      </w:r>
      <w:r w:rsidR="001861D0">
        <w:t>.</w:t>
      </w:r>
    </w:p>
    <w:p w14:paraId="783EEB99" w14:textId="4426453E" w:rsidR="001861D0" w:rsidRDefault="00333233" w:rsidP="001861D0">
      <w:pPr>
        <w:pStyle w:val="BodyText2"/>
        <w:ind w:left="567"/>
        <w:jc w:val="center"/>
      </w:pPr>
      <w:r>
        <w:rPr>
          <w:noProof/>
        </w:rPr>
        <w:drawing>
          <wp:inline distT="0" distB="0" distL="0" distR="0" wp14:anchorId="6FD08A03" wp14:editId="1673DD97">
            <wp:extent cx="3781486" cy="215662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06027" cy="2170621"/>
                    </a:xfrm>
                    <a:prstGeom prst="rect">
                      <a:avLst/>
                    </a:prstGeom>
                  </pic:spPr>
                </pic:pic>
              </a:graphicData>
            </a:graphic>
          </wp:inline>
        </w:drawing>
      </w:r>
    </w:p>
    <w:p w14:paraId="7B630E2F" w14:textId="4F3634D0" w:rsidR="001861D0" w:rsidRDefault="002234A2" w:rsidP="007E53B8">
      <w:pPr>
        <w:pStyle w:val="FigureCaption"/>
      </w:pPr>
      <w:r>
        <w:t xml:space="preserve">                                 </w:t>
      </w:r>
      <w:bookmarkStart w:id="259" w:name="_Toc73870135"/>
      <w:r w:rsidR="001861D0">
        <w:t xml:space="preserve">Figure </w:t>
      </w:r>
      <w:r w:rsidR="00A14FF0">
        <w:t>5</w:t>
      </w:r>
      <w:r w:rsidR="00353BDE">
        <w:t>8</w:t>
      </w:r>
      <w:r w:rsidR="001861D0">
        <w:t xml:space="preserve">: </w:t>
      </w:r>
      <w:r w:rsidRPr="002234A2">
        <w:t>Update Report Type-Approve Devices</w:t>
      </w:r>
      <w:bookmarkEnd w:id="259"/>
      <w:r>
        <w:t xml:space="preserve"> </w:t>
      </w:r>
    </w:p>
    <w:p w14:paraId="5442677B" w14:textId="3134C1DC" w:rsidR="00F36224" w:rsidRDefault="00F36224" w:rsidP="001861D0">
      <w:pPr>
        <w:pStyle w:val="BodyText2"/>
        <w:numPr>
          <w:ilvl w:val="0"/>
          <w:numId w:val="38"/>
        </w:numPr>
      </w:pPr>
      <w:r>
        <w:lastRenderedPageBreak/>
        <w:t>Make the required changes.</w:t>
      </w:r>
    </w:p>
    <w:p w14:paraId="22241A03" w14:textId="36ED9A3A" w:rsidR="001861D0" w:rsidRDefault="001861D0" w:rsidP="001861D0">
      <w:pPr>
        <w:pStyle w:val="BodyText2"/>
        <w:numPr>
          <w:ilvl w:val="0"/>
          <w:numId w:val="38"/>
        </w:numPr>
      </w:pPr>
      <w:r>
        <w:t xml:space="preserve">Click </w:t>
      </w:r>
      <w:r w:rsidRPr="00054A1F">
        <w:rPr>
          <w:b/>
          <w:bCs/>
        </w:rPr>
        <w:t>UPDATE</w:t>
      </w:r>
      <w:r>
        <w:t>.</w:t>
      </w:r>
    </w:p>
    <w:p w14:paraId="03244D1D" w14:textId="1CD7CB02" w:rsidR="00446FCD" w:rsidRDefault="00446FCD" w:rsidP="00446FCD">
      <w:pPr>
        <w:pStyle w:val="Heading2"/>
      </w:pPr>
      <w:bookmarkStart w:id="260" w:name="_Toc33605953"/>
      <w:r>
        <w:t xml:space="preserve">Filter Type </w:t>
      </w:r>
      <w:bookmarkEnd w:id="260"/>
      <w:r w:rsidR="00E34D32">
        <w:t>Approval Requests</w:t>
      </w:r>
    </w:p>
    <w:p w14:paraId="22AF0AA2" w14:textId="3C4D0948" w:rsidR="00446FCD" w:rsidRDefault="00446FCD" w:rsidP="00446FCD">
      <w:pPr>
        <w:pStyle w:val="BodyText2"/>
      </w:pPr>
      <w:r>
        <w:t>Importers can view specific type a</w:t>
      </w:r>
      <w:r w:rsidR="00566007">
        <w:t>pproval requests</w:t>
      </w:r>
      <w:r>
        <w:t xml:space="preserve"> after defining specific values in the listed fields. For example, </w:t>
      </w:r>
      <w:r w:rsidR="004E3B7C">
        <w:t>the importer</w:t>
      </w:r>
      <w:r>
        <w:t xml:space="preserve"> can view a device of a given TAC or </w:t>
      </w:r>
      <w:r w:rsidR="004E3B7C">
        <w:t xml:space="preserve">a </w:t>
      </w:r>
      <w:r w:rsidR="00A87907">
        <w:t>record</w:t>
      </w:r>
      <w:r w:rsidR="004E3B7C">
        <w:t xml:space="preserve"> if its </w:t>
      </w:r>
      <w:r>
        <w:t>transaction ID</w:t>
      </w:r>
      <w:r w:rsidR="004E3B7C">
        <w:t xml:space="preserve"> is known</w:t>
      </w:r>
      <w:r>
        <w:t>.</w:t>
      </w:r>
    </w:p>
    <w:p w14:paraId="3037AC11" w14:textId="15E27C78" w:rsidR="00446FCD" w:rsidRDefault="00446FCD" w:rsidP="00446FCD">
      <w:pPr>
        <w:pStyle w:val="BodyText2"/>
        <w:rPr>
          <w:u w:val="single"/>
        </w:rPr>
      </w:pPr>
      <w:r>
        <w:rPr>
          <w:u w:val="single"/>
        </w:rPr>
        <w:t xml:space="preserve">To view specific type </w:t>
      </w:r>
      <w:r w:rsidR="00566007">
        <w:rPr>
          <w:u w:val="single"/>
        </w:rPr>
        <w:t>approval requests</w:t>
      </w:r>
      <w:r w:rsidRPr="009251E2">
        <w:rPr>
          <w:u w:val="single"/>
        </w:rPr>
        <w:t>:</w:t>
      </w:r>
    </w:p>
    <w:p w14:paraId="584CFA5E" w14:textId="6DAAAA0E" w:rsidR="00ED3DEB" w:rsidRDefault="00FA4AA2" w:rsidP="00ED3DEB">
      <w:pPr>
        <w:pStyle w:val="BodyText2"/>
        <w:jc w:val="center"/>
        <w:rPr>
          <w:u w:val="single"/>
        </w:rPr>
      </w:pPr>
      <w:r>
        <w:rPr>
          <w:noProof/>
        </w:rPr>
        <mc:AlternateContent>
          <mc:Choice Requires="wps">
            <w:drawing>
              <wp:anchor distT="0" distB="0" distL="114300" distR="114300" simplePos="0" relativeHeight="251726848" behindDoc="0" locked="0" layoutInCell="1" allowOverlap="1" wp14:anchorId="1D27C9B5" wp14:editId="05016E0E">
                <wp:simplePos x="0" y="0"/>
                <wp:positionH relativeFrom="margin">
                  <wp:posOffset>76446</wp:posOffset>
                </wp:positionH>
                <wp:positionV relativeFrom="paragraph">
                  <wp:posOffset>208280</wp:posOffset>
                </wp:positionV>
                <wp:extent cx="4943659" cy="849508"/>
                <wp:effectExtent l="0" t="0" r="28575" b="27305"/>
                <wp:wrapNone/>
                <wp:docPr id="155" name="Rectangle 155"/>
                <wp:cNvGraphicFramePr/>
                <a:graphic xmlns:a="http://schemas.openxmlformats.org/drawingml/2006/main">
                  <a:graphicData uri="http://schemas.microsoft.com/office/word/2010/wordprocessingShape">
                    <wps:wsp>
                      <wps:cNvSpPr/>
                      <wps:spPr>
                        <a:xfrm>
                          <a:off x="0" y="0"/>
                          <a:ext cx="4943659" cy="849508"/>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400099" w14:textId="24247656" w:rsidR="00FA4AA2" w:rsidRPr="00FA4AA2" w:rsidRDefault="00FA4AA2" w:rsidP="00FA4AA2">
                            <w:pPr>
                              <w:jc w:val="center"/>
                              <w:rPr>
                                <w:lang w:val="en-IN"/>
                              </w:rPr>
                            </w:pPr>
                            <w:r>
                              <w:rPr>
                                <w:lang w:val="en-IN"/>
                              </w:rPr>
                              <w:t>`</w:t>
                            </w:r>
                            <w:r>
                              <w:rPr>
                                <w:lang w:val="en-IN"/>
                              </w:rPr>
                              <w:tab/>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7C9B5" id="Rectangle 155" o:spid="_x0000_s1034" style="position:absolute;left:0;text-align:left;margin-left:6pt;margin-top:16.4pt;width:389.25pt;height:66.9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" filled="f" strokecolor="#ffc000 [3207]" strokeweight="2pt">
                <v:textbox>
                  <w:txbxContent>
                    <w:p w14:paraId="41400099" w14:textId="24247656" w:rsidR="00FA4AA2" w:rsidRPr="00FA4AA2" w:rsidRDefault="00FA4AA2" w:rsidP="00FA4AA2">
                      <w:pPr>
                        <w:jc w:val="center"/>
                        <w:rPr>
                          <w:lang w:val="en-IN"/>
                        </w:rPr>
                      </w:pPr>
                      <w:r>
                        <w:rPr>
                          <w:lang w:val="en-IN"/>
                        </w:rPr>
                        <w:t>`</w:t>
                      </w:r>
                      <w:r>
                        <w:rPr>
                          <w:lang w:val="en-IN"/>
                        </w:rPr>
                        <w:tab/>
                        <w:t>12</w:t>
                      </w:r>
                    </w:p>
                  </w:txbxContent>
                </v:textbox>
                <w10:wrap anchorx="margin"/>
              </v:rect>
            </w:pict>
          </mc:Fallback>
        </mc:AlternateContent>
      </w:r>
      <w:r>
        <w:rPr>
          <w:noProof/>
        </w:rPr>
        <mc:AlternateContent>
          <mc:Choice Requires="wps">
            <w:drawing>
              <wp:anchor distT="0" distB="0" distL="114300" distR="114300" simplePos="0" relativeHeight="251724800" behindDoc="0" locked="0" layoutInCell="1" allowOverlap="1" wp14:anchorId="45869B5F" wp14:editId="22E7CEB4">
                <wp:simplePos x="0" y="0"/>
                <wp:positionH relativeFrom="column">
                  <wp:posOffset>1284195</wp:posOffset>
                </wp:positionH>
                <wp:positionV relativeFrom="paragraph">
                  <wp:posOffset>838097</wp:posOffset>
                </wp:positionV>
                <wp:extent cx="381000" cy="193040"/>
                <wp:effectExtent l="0" t="0" r="19050" b="16510"/>
                <wp:wrapNone/>
                <wp:docPr id="141" name="Rectangle 141"/>
                <wp:cNvGraphicFramePr/>
                <a:graphic xmlns:a="http://schemas.openxmlformats.org/drawingml/2006/main">
                  <a:graphicData uri="http://schemas.microsoft.com/office/word/2010/wordprocessingShape">
                    <wps:wsp>
                      <wps:cNvSpPr/>
                      <wps:spPr>
                        <a:xfrm>
                          <a:off x="0" y="0"/>
                          <a:ext cx="381000" cy="193040"/>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A653" id="Rectangle 141" o:spid="_x0000_s1026" style="position:absolute;margin-left:101.1pt;margin-top:66pt;width:30pt;height:15.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" filled="f" strokecolor="#ffc000 [3207]" strokeweight="2pt"/>
            </w:pict>
          </mc:Fallback>
        </mc:AlternateContent>
      </w:r>
      <w:r>
        <w:rPr>
          <w:noProof/>
        </w:rPr>
        <w:drawing>
          <wp:inline distT="0" distB="0" distL="0" distR="0" wp14:anchorId="590EFA22" wp14:editId="31F18B09">
            <wp:extent cx="5278755" cy="2132330"/>
            <wp:effectExtent l="0" t="0" r="0"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755" cy="2132330"/>
                    </a:xfrm>
                    <a:prstGeom prst="rect">
                      <a:avLst/>
                    </a:prstGeom>
                  </pic:spPr>
                </pic:pic>
              </a:graphicData>
            </a:graphic>
          </wp:inline>
        </w:drawing>
      </w:r>
    </w:p>
    <w:p w14:paraId="24A4682F" w14:textId="51FDF84F" w:rsidR="006659F6" w:rsidRPr="009251E2" w:rsidRDefault="006659F6" w:rsidP="006659F6">
      <w:pPr>
        <w:pStyle w:val="FigureCaption"/>
        <w:rPr>
          <w:u w:val="single"/>
        </w:rPr>
      </w:pPr>
      <w:r>
        <w:t xml:space="preserve">                 </w:t>
      </w:r>
      <w:bookmarkStart w:id="261" w:name="_Toc73870136"/>
      <w:r w:rsidRPr="006659F6">
        <w:t xml:space="preserve">Figure </w:t>
      </w:r>
      <w:r w:rsidR="00A14FF0">
        <w:t>5</w:t>
      </w:r>
      <w:r w:rsidR="00B122E4">
        <w:t>9</w:t>
      </w:r>
      <w:r w:rsidRPr="006659F6">
        <w:t xml:space="preserve">: </w:t>
      </w:r>
      <w:r>
        <w:t xml:space="preserve">Filter </w:t>
      </w:r>
      <w:r w:rsidRPr="006659F6">
        <w:t>Type</w:t>
      </w:r>
      <w:r>
        <w:t xml:space="preserve"> </w:t>
      </w:r>
      <w:r w:rsidRPr="006659F6">
        <w:t>Approv</w:t>
      </w:r>
      <w:r>
        <w:t>al Requests</w:t>
      </w:r>
      <w:bookmarkEnd w:id="261"/>
    </w:p>
    <w:p w14:paraId="62D0D008" w14:textId="77777777" w:rsidR="00446FCD" w:rsidRDefault="00446FCD" w:rsidP="00446FCD">
      <w:pPr>
        <w:pStyle w:val="BodyText2"/>
        <w:numPr>
          <w:ilvl w:val="0"/>
          <w:numId w:val="32"/>
        </w:numPr>
      </w:pPr>
      <w:r>
        <w:t>Enter the required value in one or more of the listed fields:</w:t>
      </w:r>
    </w:p>
    <w:p w14:paraId="5B739F33" w14:textId="3C8D65DF" w:rsidR="005F7C81" w:rsidRDefault="00446FCD" w:rsidP="005F7C81">
      <w:pPr>
        <w:pStyle w:val="BodyText2"/>
        <w:numPr>
          <w:ilvl w:val="0"/>
          <w:numId w:val="23"/>
        </w:numPr>
      </w:pPr>
      <w:r>
        <w:rPr>
          <w:b/>
          <w:bCs/>
        </w:rPr>
        <w:t>Start Date and End Date</w:t>
      </w:r>
      <w:r w:rsidRPr="00054A1F">
        <w:t xml:space="preserve">: This refers to the period of </w:t>
      </w:r>
      <w:r w:rsidR="004E3B7C">
        <w:t xml:space="preserve">adding </w:t>
      </w:r>
      <w:r>
        <w:t xml:space="preserve">type </w:t>
      </w:r>
      <w:r w:rsidR="00566007">
        <w:t xml:space="preserve">requests </w:t>
      </w:r>
      <w:r w:rsidR="004E3B7C">
        <w:t>in the system</w:t>
      </w:r>
      <w:r w:rsidRPr="001267E7">
        <w:t xml:space="preserve">. </w:t>
      </w:r>
    </w:p>
    <w:p w14:paraId="178A018B" w14:textId="4AF02DF8" w:rsidR="005F7C81" w:rsidRPr="005F7C81" w:rsidRDefault="005F7C81" w:rsidP="005F7C81">
      <w:pPr>
        <w:pStyle w:val="BodyText2"/>
        <w:numPr>
          <w:ilvl w:val="0"/>
          <w:numId w:val="23"/>
        </w:numPr>
      </w:pPr>
      <w:r>
        <w:rPr>
          <w:b/>
          <w:bCs/>
        </w:rPr>
        <w:t>Trademark</w:t>
      </w:r>
      <w:r w:rsidRPr="005F7C81">
        <w:t>:</w:t>
      </w:r>
      <w:r>
        <w:t xml:space="preserve"> </w:t>
      </w:r>
      <w:r w:rsidR="002860FE">
        <w:t>The trademark of the product.</w:t>
      </w:r>
    </w:p>
    <w:p w14:paraId="75ABB041" w14:textId="4352D2F3" w:rsidR="00446FCD" w:rsidRPr="001267E7" w:rsidRDefault="00446FCD" w:rsidP="00446FCD">
      <w:pPr>
        <w:pStyle w:val="BodyText2"/>
        <w:numPr>
          <w:ilvl w:val="0"/>
          <w:numId w:val="23"/>
        </w:numPr>
      </w:pPr>
      <w:r w:rsidRPr="001267E7">
        <w:rPr>
          <w:b/>
          <w:bCs/>
        </w:rPr>
        <w:t>Transaction ID</w:t>
      </w:r>
      <w:r w:rsidRPr="001267E7">
        <w:t xml:space="preserve">: Each </w:t>
      </w:r>
      <w:r>
        <w:t xml:space="preserve">type </w:t>
      </w:r>
      <w:r w:rsidR="00566007">
        <w:t>approval request</w:t>
      </w:r>
      <w:r>
        <w:t xml:space="preserve"> is assigned a unique transaction ID</w:t>
      </w:r>
      <w:r w:rsidRPr="001267E7">
        <w:t>.</w:t>
      </w:r>
      <w:r>
        <w:t xml:space="preserve"> </w:t>
      </w:r>
    </w:p>
    <w:p w14:paraId="56959517" w14:textId="17EF04AA" w:rsidR="00446FCD" w:rsidRDefault="004E3B7C" w:rsidP="00446FCD">
      <w:pPr>
        <w:pStyle w:val="BodyText2"/>
        <w:numPr>
          <w:ilvl w:val="0"/>
          <w:numId w:val="23"/>
        </w:numPr>
      </w:pPr>
      <w:r>
        <w:rPr>
          <w:b/>
          <w:bCs/>
        </w:rPr>
        <w:t>TAC</w:t>
      </w:r>
      <w:r w:rsidR="00446FCD">
        <w:t xml:space="preserve">: </w:t>
      </w:r>
      <w:r>
        <w:t>This is the TAC assigned to the device</w:t>
      </w:r>
      <w:r w:rsidR="00446FCD">
        <w:t>.</w:t>
      </w:r>
    </w:p>
    <w:p w14:paraId="4792AC2D" w14:textId="391A01CA" w:rsidR="005F7C81" w:rsidRDefault="005F7C81" w:rsidP="00446FCD">
      <w:pPr>
        <w:pStyle w:val="BodyText2"/>
        <w:numPr>
          <w:ilvl w:val="0"/>
          <w:numId w:val="23"/>
        </w:numPr>
      </w:pPr>
      <w:r>
        <w:rPr>
          <w:b/>
          <w:bCs/>
        </w:rPr>
        <w:t>Brand Name</w:t>
      </w:r>
      <w:r w:rsidRPr="005F7C81">
        <w:t>:</w:t>
      </w:r>
      <w:r>
        <w:t xml:space="preserve"> Brand name of the device.</w:t>
      </w:r>
    </w:p>
    <w:p w14:paraId="0171AA31" w14:textId="35C36C57" w:rsidR="005F7C81" w:rsidRDefault="005F7C81" w:rsidP="00446FCD">
      <w:pPr>
        <w:pStyle w:val="BodyText2"/>
        <w:numPr>
          <w:ilvl w:val="0"/>
          <w:numId w:val="23"/>
        </w:numPr>
      </w:pPr>
      <w:r>
        <w:rPr>
          <w:b/>
          <w:bCs/>
        </w:rPr>
        <w:t>Model Number</w:t>
      </w:r>
      <w:r w:rsidRPr="005F7C81">
        <w:t>:</w:t>
      </w:r>
      <w:r>
        <w:t xml:space="preserve"> Model number of the device.</w:t>
      </w:r>
    </w:p>
    <w:p w14:paraId="252003CC" w14:textId="5F66E9A5" w:rsidR="005F7C81" w:rsidRDefault="005F7C81" w:rsidP="00446FCD">
      <w:pPr>
        <w:pStyle w:val="BodyText2"/>
        <w:numPr>
          <w:ilvl w:val="0"/>
          <w:numId w:val="23"/>
        </w:numPr>
      </w:pPr>
      <w:r>
        <w:rPr>
          <w:b/>
          <w:bCs/>
        </w:rPr>
        <w:t>Country</w:t>
      </w:r>
      <w:r w:rsidRPr="005F7C81">
        <w:t>:</w:t>
      </w:r>
      <w:r>
        <w:t xml:space="preserve"> Country </w:t>
      </w:r>
      <w:r w:rsidR="00256664">
        <w:t>from where device is imported.</w:t>
      </w:r>
    </w:p>
    <w:p w14:paraId="3E0226DE" w14:textId="18ECDF1C" w:rsidR="001B4EF8" w:rsidRDefault="001B4EF8" w:rsidP="00446FCD">
      <w:pPr>
        <w:pStyle w:val="BodyText2"/>
        <w:numPr>
          <w:ilvl w:val="0"/>
          <w:numId w:val="23"/>
        </w:numPr>
      </w:pPr>
      <w:r>
        <w:rPr>
          <w:b/>
          <w:bCs/>
        </w:rPr>
        <w:t>Status</w:t>
      </w:r>
      <w:r w:rsidRPr="001B4EF8">
        <w:t>:</w:t>
      </w:r>
      <w:r>
        <w:t xml:space="preserve"> Status of the type approval request.</w:t>
      </w:r>
    </w:p>
    <w:p w14:paraId="4385675A" w14:textId="77777777" w:rsidR="00446FCD" w:rsidRDefault="00446FCD" w:rsidP="00446FCD">
      <w:pPr>
        <w:pStyle w:val="BodyText2"/>
        <w:numPr>
          <w:ilvl w:val="0"/>
          <w:numId w:val="32"/>
        </w:numPr>
      </w:pPr>
      <w:r>
        <w:t xml:space="preserve">Click </w:t>
      </w:r>
      <w:r w:rsidRPr="00054A1F">
        <w:rPr>
          <w:b/>
          <w:bCs/>
        </w:rPr>
        <w:t>FILTER</w:t>
      </w:r>
      <w:r>
        <w:t>.</w:t>
      </w:r>
    </w:p>
    <w:p w14:paraId="6FDAB2EC" w14:textId="0B8FA752" w:rsidR="00446FCD" w:rsidRDefault="00446FCD" w:rsidP="00446FCD">
      <w:pPr>
        <w:pStyle w:val="BodyText2"/>
      </w:pPr>
      <w:r>
        <w:t xml:space="preserve">The </w:t>
      </w:r>
      <w:r w:rsidR="004E3B7C">
        <w:t xml:space="preserve">type </w:t>
      </w:r>
      <w:r w:rsidR="00566007">
        <w:t>approval requests</w:t>
      </w:r>
      <w:r w:rsidR="004E3B7C">
        <w:t xml:space="preserve"> t</w:t>
      </w:r>
      <w:r>
        <w:t>hat match the specified values are shown in the dashboard.</w:t>
      </w:r>
    </w:p>
    <w:p w14:paraId="340EEFA9" w14:textId="21129BFB" w:rsidR="00446FCD" w:rsidRDefault="00154C24" w:rsidP="00446FCD">
      <w:pPr>
        <w:pStyle w:val="BodyText2"/>
        <w:jc w:val="center"/>
      </w:pPr>
      <w:r>
        <w:rPr>
          <w:noProof/>
        </w:rPr>
        <w:lastRenderedPageBreak/>
        <mc:AlternateContent>
          <mc:Choice Requires="wps">
            <w:drawing>
              <wp:anchor distT="0" distB="0" distL="114300" distR="114300" simplePos="0" relativeHeight="251756544" behindDoc="0" locked="0" layoutInCell="1" allowOverlap="1" wp14:anchorId="23DAD458" wp14:editId="61F69F95">
                <wp:simplePos x="0" y="0"/>
                <wp:positionH relativeFrom="margin">
                  <wp:align>left</wp:align>
                </wp:positionH>
                <wp:positionV relativeFrom="paragraph">
                  <wp:posOffset>11430</wp:posOffset>
                </wp:positionV>
                <wp:extent cx="5278755" cy="2132330"/>
                <wp:effectExtent l="0" t="0" r="17145" b="20320"/>
                <wp:wrapNone/>
                <wp:docPr id="44" name="Rectangle 44"/>
                <wp:cNvGraphicFramePr/>
                <a:graphic xmlns:a="http://schemas.openxmlformats.org/drawingml/2006/main">
                  <a:graphicData uri="http://schemas.microsoft.com/office/word/2010/wordprocessingShape">
                    <wps:wsp>
                      <wps:cNvSpPr/>
                      <wps:spPr>
                        <a:xfrm>
                          <a:off x="0" y="0"/>
                          <a:ext cx="5278755" cy="21323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8B357" id="Rectangle 44" o:spid="_x0000_s1026" style="position:absolute;margin-left:0;margin-top:.9pt;width:415.65pt;height:167.9pt;z-index:251756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" filled="f" strokecolor="black [3213]" strokeweight="1pt">
                <w10:wrap anchorx="margin"/>
              </v:rect>
            </w:pict>
          </mc:Fallback>
        </mc:AlternateContent>
      </w:r>
      <w:r w:rsidR="001C68E1">
        <w:rPr>
          <w:noProof/>
        </w:rPr>
        <w:drawing>
          <wp:inline distT="0" distB="0" distL="0" distR="0" wp14:anchorId="71FC36E7" wp14:editId="056D693A">
            <wp:extent cx="5278755" cy="2132330"/>
            <wp:effectExtent l="0" t="0" r="0" b="127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755" cy="2132330"/>
                    </a:xfrm>
                    <a:prstGeom prst="rect">
                      <a:avLst/>
                    </a:prstGeom>
                  </pic:spPr>
                </pic:pic>
              </a:graphicData>
            </a:graphic>
          </wp:inline>
        </w:drawing>
      </w:r>
    </w:p>
    <w:p w14:paraId="3C0CFDD6" w14:textId="761488BB" w:rsidR="00446FCD" w:rsidRDefault="00446FCD" w:rsidP="007E53B8">
      <w:pPr>
        <w:pStyle w:val="FigureCaption"/>
      </w:pPr>
      <w:bookmarkStart w:id="262" w:name="_Toc73870137"/>
      <w:r>
        <w:t xml:space="preserve">Figure </w:t>
      </w:r>
      <w:r w:rsidR="00B122E4">
        <w:t>60</w:t>
      </w:r>
      <w:r w:rsidR="00A14FF0">
        <w:t>:</w:t>
      </w:r>
      <w:r w:rsidRPr="006659F6">
        <w:t xml:space="preserve"> </w:t>
      </w:r>
      <w:r w:rsidR="006659F6">
        <w:t>Filtered Type Approval Requests</w:t>
      </w:r>
      <w:bookmarkEnd w:id="262"/>
    </w:p>
    <w:p w14:paraId="67191E63" w14:textId="77777777" w:rsidR="006056C8" w:rsidRPr="002460BA" w:rsidRDefault="006056C8" w:rsidP="006056C8">
      <w:pPr>
        <w:pStyle w:val="BodyText2"/>
      </w:pPr>
      <w:r>
        <w:t>The user can clear all filters using the “</w:t>
      </w:r>
      <w:r w:rsidRPr="006B407A">
        <w:rPr>
          <w:b/>
          <w:bCs/>
        </w:rPr>
        <w:t>Clear All Filters</w:t>
      </w:r>
      <w:r>
        <w:t xml:space="preserve">” button. This will reset all the filter values applied on the page and the data table will be refreshed.                                                                                                                                </w:t>
      </w:r>
    </w:p>
    <w:p w14:paraId="1C77AE3C" w14:textId="52F6F38E" w:rsidR="00554E45" w:rsidRDefault="00554E45" w:rsidP="00554E45">
      <w:pPr>
        <w:pStyle w:val="Heading2"/>
      </w:pPr>
      <w:r>
        <w:t xml:space="preserve">Sorting </w:t>
      </w:r>
      <w:r w:rsidR="00F703D1">
        <w:t>Type Approved Requests</w:t>
      </w:r>
    </w:p>
    <w:p w14:paraId="3663FF67" w14:textId="77777777" w:rsidR="00554E45" w:rsidRDefault="00554E45" w:rsidP="00554E45">
      <w:pPr>
        <w:pStyle w:val="BodyText2"/>
      </w:pPr>
      <w:r>
        <w:t xml:space="preserve">By default, all records displayed are sorted based on modified date. User can sort the records as per his convenience by clicking the arrow button on header in the table displayed. </w:t>
      </w:r>
    </w:p>
    <w:p w14:paraId="3549D076" w14:textId="77777777" w:rsidR="00554E45" w:rsidRDefault="00554E45" w:rsidP="00554E45">
      <w:pPr>
        <w:pStyle w:val="BodyText2"/>
      </w:pPr>
      <w:r>
        <w:t>On first click, the records are sorted in ascending order. When user clicks the arrow buttons again, records are sorted in descending order.</w:t>
      </w:r>
    </w:p>
    <w:p w14:paraId="6BCF01A0" w14:textId="1B7E91D6" w:rsidR="00554E45" w:rsidRDefault="00F948B9" w:rsidP="00554E45">
      <w:pPr>
        <w:pStyle w:val="BodyText2"/>
      </w:pPr>
      <w:r>
        <w:rPr>
          <w:noProof/>
        </w:rPr>
        <mc:AlternateContent>
          <mc:Choice Requires="wps">
            <w:drawing>
              <wp:anchor distT="0" distB="0" distL="114300" distR="114300" simplePos="0" relativeHeight="251755520" behindDoc="0" locked="0" layoutInCell="1" allowOverlap="1" wp14:anchorId="61AD9236" wp14:editId="4B7C8A31">
                <wp:simplePos x="0" y="0"/>
                <wp:positionH relativeFrom="column">
                  <wp:posOffset>15352</wp:posOffset>
                </wp:positionH>
                <wp:positionV relativeFrom="paragraph">
                  <wp:posOffset>216759</wp:posOffset>
                </wp:positionV>
                <wp:extent cx="5260826" cy="2093595"/>
                <wp:effectExtent l="0" t="0" r="16510" b="20955"/>
                <wp:wrapNone/>
                <wp:docPr id="34" name="Rectangle 34"/>
                <wp:cNvGraphicFramePr/>
                <a:graphic xmlns:a="http://schemas.openxmlformats.org/drawingml/2006/main">
                  <a:graphicData uri="http://schemas.microsoft.com/office/word/2010/wordprocessingShape">
                    <wps:wsp>
                      <wps:cNvSpPr/>
                      <wps:spPr>
                        <a:xfrm>
                          <a:off x="0" y="0"/>
                          <a:ext cx="5260826" cy="20935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7CA8E" id="Rectangle 34" o:spid="_x0000_s1026" style="position:absolute;margin-left:1.2pt;margin-top:17.05pt;width:414.25pt;height:164.8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" filled="f" strokecolor="black [3213]" strokeweight="1pt"/>
            </w:pict>
          </mc:Fallback>
        </mc:AlternateContent>
      </w:r>
      <w:r w:rsidR="00554E45">
        <w:rPr>
          <w:noProof/>
        </w:rPr>
        <mc:AlternateContent>
          <mc:Choice Requires="wps">
            <w:drawing>
              <wp:anchor distT="0" distB="0" distL="114300" distR="114300" simplePos="0" relativeHeight="251752448" behindDoc="0" locked="0" layoutInCell="1" allowOverlap="1" wp14:anchorId="7F7E5141" wp14:editId="37760E95">
                <wp:simplePos x="0" y="0"/>
                <wp:positionH relativeFrom="column">
                  <wp:posOffset>1180764</wp:posOffset>
                </wp:positionH>
                <wp:positionV relativeFrom="paragraph">
                  <wp:posOffset>1391136</wp:posOffset>
                </wp:positionV>
                <wp:extent cx="161365" cy="178920"/>
                <wp:effectExtent l="0" t="0" r="10160" b="12065"/>
                <wp:wrapNone/>
                <wp:docPr id="26" name="Rectangle 26"/>
                <wp:cNvGraphicFramePr/>
                <a:graphic xmlns:a="http://schemas.openxmlformats.org/drawingml/2006/main">
                  <a:graphicData uri="http://schemas.microsoft.com/office/word/2010/wordprocessingShape">
                    <wps:wsp>
                      <wps:cNvSpPr/>
                      <wps:spPr>
                        <a:xfrm>
                          <a:off x="0" y="0"/>
                          <a:ext cx="161365" cy="178920"/>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9A524" id="Rectangle 26" o:spid="_x0000_s1026" style="position:absolute;margin-left:92.95pt;margin-top:109.55pt;width:12.7pt;height:14.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" filled="f" strokecolor="#ffc000 [3207]" strokeweight="2pt"/>
            </w:pict>
          </mc:Fallback>
        </mc:AlternateContent>
      </w:r>
      <w:r w:rsidR="00554E45" w:rsidRPr="00E026C8">
        <w:rPr>
          <w:noProof/>
        </w:rPr>
        <w:t xml:space="preserve"> </w:t>
      </w:r>
      <w:r w:rsidR="00FE626D">
        <w:rPr>
          <w:noProof/>
        </w:rPr>
        <w:drawing>
          <wp:inline distT="0" distB="0" distL="0" distR="0" wp14:anchorId="0D59C719" wp14:editId="4B4804B2">
            <wp:extent cx="5278755" cy="209359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8755" cy="2093595"/>
                    </a:xfrm>
                    <a:prstGeom prst="rect">
                      <a:avLst/>
                    </a:prstGeom>
                  </pic:spPr>
                </pic:pic>
              </a:graphicData>
            </a:graphic>
          </wp:inline>
        </w:drawing>
      </w:r>
    </w:p>
    <w:p w14:paraId="5972D39B" w14:textId="55C17921" w:rsidR="00446FCD" w:rsidRPr="008804F6" w:rsidRDefault="00A43C49" w:rsidP="00BB333E">
      <w:pPr>
        <w:pStyle w:val="FigureCaption"/>
      </w:pPr>
      <w:r>
        <w:t>Figure 60:</w:t>
      </w:r>
      <w:r w:rsidRPr="006659F6">
        <w:t xml:space="preserve"> </w:t>
      </w:r>
      <w:r>
        <w:t>Filtered Type Approval Requests</w:t>
      </w:r>
    </w:p>
    <w:p w14:paraId="252CCB7C" w14:textId="511DF20C" w:rsidR="00446FCD" w:rsidRDefault="00446FCD" w:rsidP="00446FCD">
      <w:pPr>
        <w:pStyle w:val="Heading2"/>
      </w:pPr>
      <w:bookmarkStart w:id="263" w:name="_Toc33605954"/>
      <w:r>
        <w:t xml:space="preserve">Export </w:t>
      </w:r>
      <w:r w:rsidR="000301A9">
        <w:t>Type Approved Devices</w:t>
      </w:r>
      <w:bookmarkEnd w:id="263"/>
    </w:p>
    <w:p w14:paraId="42871649" w14:textId="1F3CFDFD" w:rsidR="00446FCD" w:rsidRDefault="00D4684F" w:rsidP="00446FCD">
      <w:pPr>
        <w:pStyle w:val="BodyText2"/>
      </w:pPr>
      <w:r>
        <w:t>A</w:t>
      </w:r>
      <w:r w:rsidR="00446FCD">
        <w:t xml:space="preserve">ll the uploaded </w:t>
      </w:r>
      <w:r w:rsidR="00566007">
        <w:t>type approval requests</w:t>
      </w:r>
      <w:r w:rsidR="00446FCD">
        <w:t xml:space="preserve"> </w:t>
      </w:r>
      <w:r>
        <w:t xml:space="preserve">can be downloaded </w:t>
      </w:r>
      <w:r w:rsidR="00446FCD">
        <w:t xml:space="preserve">in a </w:t>
      </w:r>
      <w:r w:rsidR="00446FCD" w:rsidRPr="00865F6C">
        <w:rPr>
          <w:b/>
          <w:bCs/>
        </w:rPr>
        <w:t>.csv</w:t>
      </w:r>
      <w:r w:rsidR="00446FCD">
        <w:t xml:space="preserve"> file. This is done using an export utility.</w:t>
      </w:r>
    </w:p>
    <w:p w14:paraId="536EB7E0" w14:textId="418899E8" w:rsidR="00446FCD" w:rsidRPr="00F132A8" w:rsidRDefault="00446FCD" w:rsidP="00446FCD">
      <w:pPr>
        <w:pStyle w:val="BodyText2"/>
        <w:rPr>
          <w:u w:val="single"/>
        </w:rPr>
      </w:pPr>
      <w:r w:rsidRPr="00F132A8">
        <w:rPr>
          <w:u w:val="single"/>
        </w:rPr>
        <w:lastRenderedPageBreak/>
        <w:t xml:space="preserve">To export the </w:t>
      </w:r>
      <w:r w:rsidR="000301A9">
        <w:rPr>
          <w:u w:val="single"/>
        </w:rPr>
        <w:t xml:space="preserve">type </w:t>
      </w:r>
      <w:r w:rsidR="00566007">
        <w:rPr>
          <w:u w:val="single"/>
        </w:rPr>
        <w:t>approval requests</w:t>
      </w:r>
      <w:r w:rsidRPr="00F132A8">
        <w:rPr>
          <w:u w:val="single"/>
        </w:rPr>
        <w:t>:</w:t>
      </w:r>
    </w:p>
    <w:p w14:paraId="5990DF8B" w14:textId="33C12E3F" w:rsidR="00446FCD" w:rsidRDefault="00446FCD" w:rsidP="00D4684F">
      <w:pPr>
        <w:pStyle w:val="BodyText2"/>
        <w:numPr>
          <w:ilvl w:val="0"/>
          <w:numId w:val="55"/>
        </w:numPr>
      </w:pPr>
      <w:r>
        <w:t xml:space="preserve">Click </w:t>
      </w:r>
      <w:r w:rsidRPr="00054A1F">
        <w:rPr>
          <w:b/>
          <w:bCs/>
        </w:rPr>
        <w:t>Export</w:t>
      </w:r>
      <w:r>
        <w:t xml:space="preserve"> (seen on the top right corner of the </w:t>
      </w:r>
      <w:r w:rsidR="000301A9">
        <w:rPr>
          <w:b/>
          <w:bCs/>
        </w:rPr>
        <w:t>Manage Type</w:t>
      </w:r>
      <w:r w:rsidR="006659F6">
        <w:rPr>
          <w:b/>
          <w:bCs/>
        </w:rPr>
        <w:t>-</w:t>
      </w:r>
      <w:r w:rsidR="000301A9">
        <w:rPr>
          <w:b/>
          <w:bCs/>
        </w:rPr>
        <w:t>Approved</w:t>
      </w:r>
      <w:r>
        <w:rPr>
          <w:b/>
          <w:bCs/>
        </w:rPr>
        <w:t xml:space="preserve"> </w:t>
      </w:r>
      <w:r>
        <w:t xml:space="preserve">page). </w:t>
      </w:r>
    </w:p>
    <w:p w14:paraId="25DCC92A" w14:textId="70061693" w:rsidR="00446FCD" w:rsidRDefault="00372995" w:rsidP="00446FCD">
      <w:pPr>
        <w:pStyle w:val="BodyText2"/>
        <w:ind w:left="360"/>
        <w:jc w:val="center"/>
      </w:pPr>
      <w:r>
        <w:rPr>
          <w:noProof/>
        </w:rPr>
        <mc:AlternateContent>
          <mc:Choice Requires="wps">
            <w:drawing>
              <wp:anchor distT="0" distB="0" distL="114300" distR="114300" simplePos="0" relativeHeight="251714560" behindDoc="0" locked="0" layoutInCell="1" allowOverlap="1" wp14:anchorId="36105559" wp14:editId="39816426">
                <wp:simplePos x="0" y="0"/>
                <wp:positionH relativeFrom="column">
                  <wp:posOffset>2531373</wp:posOffset>
                </wp:positionH>
                <wp:positionV relativeFrom="paragraph">
                  <wp:posOffset>769883</wp:posOffset>
                </wp:positionV>
                <wp:extent cx="379142" cy="178420"/>
                <wp:effectExtent l="0" t="0" r="20955" b="12700"/>
                <wp:wrapNone/>
                <wp:docPr id="271" name="Rectangle 271"/>
                <wp:cNvGraphicFramePr/>
                <a:graphic xmlns:a="http://schemas.openxmlformats.org/drawingml/2006/main">
                  <a:graphicData uri="http://schemas.microsoft.com/office/word/2010/wordprocessingShape">
                    <wps:wsp>
                      <wps:cNvSpPr/>
                      <wps:spPr>
                        <a:xfrm>
                          <a:off x="0" y="0"/>
                          <a:ext cx="379142" cy="178420"/>
                        </a:xfrm>
                        <a:prstGeom prst="rect">
                          <a:avLst/>
                        </a:prstGeom>
                        <a:noFill/>
                        <a:ln w="254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9B3E5" id="Rectangle 271" o:spid="_x0000_s1026" style="position:absolute;margin-left:199.3pt;margin-top:60.6pt;width:29.85pt;height:14.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" filled="f" strokecolor="#ffc000 [3207]" strokeweight="2pt"/>
            </w:pict>
          </mc:Fallback>
        </mc:AlternateContent>
      </w:r>
      <w:r w:rsidR="00F249C2">
        <w:rPr>
          <w:noProof/>
        </w:rPr>
        <mc:AlternateContent>
          <mc:Choice Requires="wps">
            <w:drawing>
              <wp:anchor distT="0" distB="0" distL="114300" distR="114300" simplePos="0" relativeHeight="251754496" behindDoc="0" locked="0" layoutInCell="1" allowOverlap="1" wp14:anchorId="3AC6F597" wp14:editId="138FB239">
                <wp:simplePos x="0" y="0"/>
                <wp:positionH relativeFrom="column">
                  <wp:posOffset>323432</wp:posOffset>
                </wp:positionH>
                <wp:positionV relativeFrom="paragraph">
                  <wp:posOffset>11600</wp:posOffset>
                </wp:positionV>
                <wp:extent cx="4846831" cy="1951727"/>
                <wp:effectExtent l="0" t="0" r="11430" b="10795"/>
                <wp:wrapNone/>
                <wp:docPr id="466" name="Rectangle 466"/>
                <wp:cNvGraphicFramePr/>
                <a:graphic xmlns:a="http://schemas.openxmlformats.org/drawingml/2006/main">
                  <a:graphicData uri="http://schemas.microsoft.com/office/word/2010/wordprocessingShape">
                    <wps:wsp>
                      <wps:cNvSpPr/>
                      <wps:spPr>
                        <a:xfrm>
                          <a:off x="0" y="0"/>
                          <a:ext cx="4846831" cy="19517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585C9" id="Rectangle 466" o:spid="_x0000_s1026" style="position:absolute;margin-left:25.45pt;margin-top:.9pt;width:381.65pt;height:153.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" filled="f" strokecolor="black [3213]" strokeweight="1pt"/>
            </w:pict>
          </mc:Fallback>
        </mc:AlternateContent>
      </w:r>
      <w:r w:rsidR="001C68E1">
        <w:rPr>
          <w:noProof/>
        </w:rPr>
        <w:drawing>
          <wp:inline distT="0" distB="0" distL="0" distR="0" wp14:anchorId="459E5592" wp14:editId="223B9AC5">
            <wp:extent cx="4869366" cy="1966959"/>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76876" cy="1969993"/>
                    </a:xfrm>
                    <a:prstGeom prst="rect">
                      <a:avLst/>
                    </a:prstGeom>
                  </pic:spPr>
                </pic:pic>
              </a:graphicData>
            </a:graphic>
          </wp:inline>
        </w:drawing>
      </w:r>
    </w:p>
    <w:p w14:paraId="07C5EE59" w14:textId="062117BB" w:rsidR="000301A9" w:rsidRDefault="00446FCD" w:rsidP="007E53B8">
      <w:pPr>
        <w:pStyle w:val="FigureCaption"/>
      </w:pPr>
      <w:bookmarkStart w:id="264" w:name="_Toc73870138"/>
      <w:r w:rsidRPr="006659F6">
        <w:t xml:space="preserve">Figure </w:t>
      </w:r>
      <w:r w:rsidR="00196EA7">
        <w:t>61</w:t>
      </w:r>
      <w:r w:rsidRPr="006659F6">
        <w:t xml:space="preserve">: </w:t>
      </w:r>
      <w:r w:rsidR="006659F6">
        <w:t xml:space="preserve">Export </w:t>
      </w:r>
      <w:r w:rsidR="000301A9" w:rsidRPr="006659F6">
        <w:t>Type</w:t>
      </w:r>
      <w:r w:rsidR="006659F6">
        <w:t xml:space="preserve"> </w:t>
      </w:r>
      <w:r w:rsidR="000301A9" w:rsidRPr="006659F6">
        <w:t>Approv</w:t>
      </w:r>
      <w:r w:rsidR="006659F6">
        <w:t>al Requests</w:t>
      </w:r>
      <w:bookmarkEnd w:id="264"/>
    </w:p>
    <w:p w14:paraId="77A9D0A0" w14:textId="23F0DCF1" w:rsidR="00446FCD" w:rsidRDefault="00446FCD" w:rsidP="000301A9">
      <w:pPr>
        <w:pStyle w:val="BodyText2"/>
      </w:pPr>
      <w:r>
        <w:t xml:space="preserve">The following page appears. </w:t>
      </w:r>
    </w:p>
    <w:p w14:paraId="48B582C2" w14:textId="776510C9" w:rsidR="00446FCD" w:rsidRDefault="006659F6" w:rsidP="00446FCD">
      <w:pPr>
        <w:pStyle w:val="BodyText2"/>
        <w:ind w:left="709" w:hanging="709"/>
        <w:jc w:val="center"/>
      </w:pPr>
      <w:r>
        <w:rPr>
          <w:noProof/>
        </w:rPr>
        <w:drawing>
          <wp:inline distT="0" distB="0" distL="0" distR="0" wp14:anchorId="7B41EADF" wp14:editId="0F552C4E">
            <wp:extent cx="2903689" cy="2155871"/>
            <wp:effectExtent l="19050" t="19050" r="11430" b="15875"/>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xport.png"/>
                    <pic:cNvPicPr/>
                  </pic:nvPicPr>
                  <pic:blipFill>
                    <a:blip r:embed="rId96"/>
                    <a:stretch>
                      <a:fillRect/>
                    </a:stretch>
                  </pic:blipFill>
                  <pic:spPr>
                    <a:xfrm>
                      <a:off x="0" y="0"/>
                      <a:ext cx="2917710" cy="2166281"/>
                    </a:xfrm>
                    <a:prstGeom prst="rect">
                      <a:avLst/>
                    </a:prstGeom>
                    <a:ln>
                      <a:solidFill>
                        <a:schemeClr val="tx1"/>
                      </a:solidFill>
                    </a:ln>
                  </pic:spPr>
                </pic:pic>
              </a:graphicData>
            </a:graphic>
          </wp:inline>
        </w:drawing>
      </w:r>
    </w:p>
    <w:p w14:paraId="76663765" w14:textId="000C5241" w:rsidR="00446FCD" w:rsidRDefault="006659F6" w:rsidP="006659F6">
      <w:pPr>
        <w:pStyle w:val="FigureCaption"/>
        <w:jc w:val="left"/>
      </w:pPr>
      <w:r>
        <w:t xml:space="preserve">                                                  </w:t>
      </w:r>
      <w:bookmarkStart w:id="265" w:name="_Toc73870139"/>
      <w:r w:rsidR="00446FCD">
        <w:t xml:space="preserve">Figure </w:t>
      </w:r>
      <w:r w:rsidR="00196EA7">
        <w:t>62</w:t>
      </w:r>
      <w:r w:rsidR="00446FCD">
        <w:t>: Open or Save Exported File</w:t>
      </w:r>
      <w:bookmarkEnd w:id="265"/>
      <w:r w:rsidR="00446FCD">
        <w:t xml:space="preserve"> </w:t>
      </w:r>
    </w:p>
    <w:p w14:paraId="4A68259C" w14:textId="467E9A44" w:rsidR="00446FCD" w:rsidRDefault="00F249C2" w:rsidP="00D4684F">
      <w:pPr>
        <w:pStyle w:val="BodyText2"/>
        <w:numPr>
          <w:ilvl w:val="0"/>
          <w:numId w:val="55"/>
        </w:numPr>
      </w:pPr>
      <w:r>
        <w:rPr>
          <w:noProof/>
        </w:rPr>
        <mc:AlternateContent>
          <mc:Choice Requires="wps">
            <w:drawing>
              <wp:anchor distT="0" distB="0" distL="114300" distR="114300" simplePos="0" relativeHeight="251753472" behindDoc="0" locked="0" layoutInCell="1" allowOverlap="1" wp14:anchorId="01F105EA" wp14:editId="70421EFC">
                <wp:simplePos x="0" y="0"/>
                <wp:positionH relativeFrom="column">
                  <wp:posOffset>356011</wp:posOffset>
                </wp:positionH>
                <wp:positionV relativeFrom="paragraph">
                  <wp:posOffset>282911</wp:posOffset>
                </wp:positionV>
                <wp:extent cx="5289176" cy="708212"/>
                <wp:effectExtent l="0" t="0" r="26035" b="15875"/>
                <wp:wrapNone/>
                <wp:docPr id="464" name="Rectangle 464"/>
                <wp:cNvGraphicFramePr/>
                <a:graphic xmlns:a="http://schemas.openxmlformats.org/drawingml/2006/main">
                  <a:graphicData uri="http://schemas.microsoft.com/office/word/2010/wordprocessingShape">
                    <wps:wsp>
                      <wps:cNvSpPr/>
                      <wps:spPr>
                        <a:xfrm>
                          <a:off x="0" y="0"/>
                          <a:ext cx="5289176" cy="7082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A4778" id="Rectangle 464" o:spid="_x0000_s1026" style="position:absolute;margin-left:28.05pt;margin-top:22.3pt;width:416.45pt;height:55.7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" filled="f" strokecolor="black [3213]" strokeweight="1pt"/>
            </w:pict>
          </mc:Fallback>
        </mc:AlternateContent>
      </w:r>
      <w:r w:rsidR="00446FCD">
        <w:t xml:space="preserve">Click </w:t>
      </w:r>
      <w:r w:rsidR="00446FCD" w:rsidRPr="006C5568">
        <w:rPr>
          <w:b/>
          <w:bCs/>
          <w:u w:val="single"/>
        </w:rPr>
        <w:t>O</w:t>
      </w:r>
      <w:r w:rsidR="00446FCD" w:rsidRPr="006C5568">
        <w:rPr>
          <w:b/>
          <w:bCs/>
        </w:rPr>
        <w:t>pen with</w:t>
      </w:r>
      <w:r w:rsidR="00446FCD">
        <w:t xml:space="preserve"> to view the file. The file opens as an Excel file.</w:t>
      </w:r>
    </w:p>
    <w:p w14:paraId="1877BEB2" w14:textId="2BADF3C9" w:rsidR="00446FCD" w:rsidRDefault="007673A0" w:rsidP="00446FCD">
      <w:pPr>
        <w:pStyle w:val="BodyText2"/>
        <w:tabs>
          <w:tab w:val="left" w:pos="709"/>
        </w:tabs>
        <w:ind w:left="567"/>
        <w:jc w:val="center"/>
      </w:pPr>
      <w:r>
        <w:rPr>
          <w:noProof/>
        </w:rPr>
        <w:drawing>
          <wp:inline distT="0" distB="0" distL="0" distR="0" wp14:anchorId="4B6E2C74" wp14:editId="7926437A">
            <wp:extent cx="5278755" cy="714375"/>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755" cy="714375"/>
                    </a:xfrm>
                    <a:prstGeom prst="rect">
                      <a:avLst/>
                    </a:prstGeom>
                  </pic:spPr>
                </pic:pic>
              </a:graphicData>
            </a:graphic>
          </wp:inline>
        </w:drawing>
      </w:r>
    </w:p>
    <w:p w14:paraId="44DB7127" w14:textId="0B582278" w:rsidR="00446FCD" w:rsidRDefault="00AA04BC" w:rsidP="007E53B8">
      <w:pPr>
        <w:pStyle w:val="FigureCaption"/>
      </w:pPr>
      <w:r w:rsidRPr="00E34D32">
        <w:t xml:space="preserve">                 </w:t>
      </w:r>
      <w:bookmarkStart w:id="266" w:name="_Toc73870140"/>
      <w:r w:rsidR="00446FCD" w:rsidRPr="00E34D32">
        <w:t xml:space="preserve">Figure </w:t>
      </w:r>
      <w:r w:rsidRPr="00E34D32">
        <w:t>6</w:t>
      </w:r>
      <w:r w:rsidR="00196EA7">
        <w:t>3</w:t>
      </w:r>
      <w:r w:rsidR="00446FCD" w:rsidRPr="00E34D32">
        <w:t xml:space="preserve">: Exported </w:t>
      </w:r>
      <w:r w:rsidR="000301A9" w:rsidRPr="00E34D32">
        <w:t>Type Approv</w:t>
      </w:r>
      <w:r w:rsidR="006659F6" w:rsidRPr="00E34D32">
        <w:t>al</w:t>
      </w:r>
      <w:r w:rsidR="000301A9" w:rsidRPr="00E34D32">
        <w:t xml:space="preserve"> </w:t>
      </w:r>
      <w:r w:rsidR="006659F6" w:rsidRPr="00E34D32">
        <w:t>Requests</w:t>
      </w:r>
      <w:bookmarkEnd w:id="266"/>
    </w:p>
    <w:p w14:paraId="3190D1BE" w14:textId="667C6AB8" w:rsidR="00446FCD" w:rsidRDefault="00976ADF" w:rsidP="00446FCD">
      <w:pPr>
        <w:pStyle w:val="BodyText2"/>
      </w:pPr>
      <w:r>
        <w:t>Users can export</w:t>
      </w:r>
      <w:r w:rsidR="00446FCD">
        <w:t xml:space="preserve"> filtered data as well. To do this, filter </w:t>
      </w:r>
      <w:r w:rsidR="00566007">
        <w:t>the type approval requests and then export the filtered data</w:t>
      </w:r>
      <w:r w:rsidR="00446FCD">
        <w:t xml:space="preserve">. Refer to </w:t>
      </w:r>
      <w:r w:rsidR="00446FCD" w:rsidRPr="00865F6C">
        <w:rPr>
          <w:i/>
          <w:iCs/>
        </w:rPr>
        <w:t xml:space="preserve">Filter </w:t>
      </w:r>
      <w:r w:rsidR="000301A9">
        <w:rPr>
          <w:i/>
          <w:iCs/>
        </w:rPr>
        <w:t xml:space="preserve">Type </w:t>
      </w:r>
      <w:r w:rsidR="00E34D32">
        <w:rPr>
          <w:i/>
          <w:iCs/>
        </w:rPr>
        <w:t>Approval Requests</w:t>
      </w:r>
      <w:r w:rsidR="00446FCD">
        <w:t xml:space="preserve"> for information and then export the filtered data.</w:t>
      </w:r>
    </w:p>
    <w:p w14:paraId="513B2EA7" w14:textId="1192AA2E" w:rsidR="00457F9E" w:rsidRPr="000B0CE4" w:rsidRDefault="00457F9E" w:rsidP="000B0CE4">
      <w:pPr>
        <w:pStyle w:val="BodyText2"/>
      </w:pPr>
    </w:p>
    <w:sectPr w:rsidR="00457F9E" w:rsidRPr="000B0CE4" w:rsidSect="00423854">
      <w:headerReference w:type="even" r:id="rId98"/>
      <w:headerReference w:type="first" r:id="rId99"/>
      <w:footerReference w:type="first" r:id="rId100"/>
      <w:pgSz w:w="11907" w:h="16839" w:code="9"/>
      <w:pgMar w:top="1440" w:right="1797" w:bottom="1440"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77FEF" w14:textId="77777777" w:rsidR="008B7FF9" w:rsidRDefault="008B7FF9">
      <w:r>
        <w:separator/>
      </w:r>
    </w:p>
    <w:p w14:paraId="2283BBE8" w14:textId="77777777" w:rsidR="008B7FF9" w:rsidRDefault="008B7FF9"/>
  </w:endnote>
  <w:endnote w:type="continuationSeparator" w:id="0">
    <w:p w14:paraId="6ACD8143" w14:textId="77777777" w:rsidR="008B7FF9" w:rsidRDefault="008B7FF9">
      <w:r>
        <w:continuationSeparator/>
      </w:r>
    </w:p>
    <w:p w14:paraId="68E4CFDD" w14:textId="77777777" w:rsidR="008B7FF9" w:rsidRDefault="008B7F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dobe Caslon Pro Bold">
    <w:altName w:val="Palatino Linotype"/>
    <w:panose1 w:val="00000000000000000000"/>
    <w:charset w:val="00"/>
    <w:family w:val="roman"/>
    <w:notTrueType/>
    <w:pitch w:val="variable"/>
    <w:sig w:usb0="00000007" w:usb1="00000001" w:usb2="00000000" w:usb3="00000000" w:csb0="00000093" w:csb1="00000000"/>
  </w:font>
  <w:font w:name="Arial Bold">
    <w:panose1 w:val="020B0704020202020204"/>
    <w:charset w:val="00"/>
    <w:family w:val="auto"/>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variable"/>
    <w:sig w:usb0="F7FFAFFF" w:usb1="E9DFFFFF" w:usb2="0000003F" w:usb3="00000000" w:csb0="003F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37EDF" w14:textId="77777777" w:rsidR="00E40E9F" w:rsidRPr="0089039A" w:rsidRDefault="00E40E9F" w:rsidP="0089039A">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4E1E7" w14:textId="32DC971A" w:rsidR="00E40E9F" w:rsidRPr="003912B1" w:rsidRDefault="00E40E9F" w:rsidP="00584198">
    <w:pPr>
      <w:pStyle w:val="BodyText2"/>
      <w:pBdr>
        <w:top w:val="single" w:sz="4" w:space="1" w:color="auto"/>
      </w:pBdr>
      <w:rPr>
        <w:sz w:val="18"/>
        <w:szCs w:val="18"/>
      </w:rPr>
    </w:pPr>
    <w:r>
      <w:rPr>
        <w:sz w:val="18"/>
        <w:szCs w:val="18"/>
      </w:rPr>
      <w:t>Copyright @ 202</w:t>
    </w:r>
    <w:r w:rsidR="00735F9C">
      <w:rPr>
        <w:sz w:val="18"/>
        <w:szCs w:val="18"/>
      </w:rPr>
      <w:t>1</w:t>
    </w:r>
    <w:r>
      <w:rPr>
        <w:sz w:val="18"/>
        <w:szCs w:val="18"/>
      </w:rPr>
      <w:t xml:space="preserve"> DMC All Rights Reserved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Pr="00A32CF9">
      <w:rPr>
        <w:spacing w:val="60"/>
        <w:sz w:val="18"/>
        <w:szCs w:val="18"/>
      </w:rPr>
      <w:t>Page</w:t>
    </w:r>
    <w:r w:rsidRPr="00A32CF9">
      <w:rPr>
        <w:sz w:val="18"/>
        <w:szCs w:val="18"/>
      </w:rPr>
      <w:t xml:space="preserve"> | </w:t>
    </w:r>
    <w:r w:rsidRPr="00A32CF9">
      <w:rPr>
        <w:sz w:val="18"/>
        <w:szCs w:val="18"/>
      </w:rPr>
      <w:fldChar w:fldCharType="begin"/>
    </w:r>
    <w:r w:rsidRPr="00A32CF9">
      <w:rPr>
        <w:sz w:val="18"/>
        <w:szCs w:val="18"/>
      </w:rPr>
      <w:instrText xml:space="preserve"> PAGE   \* MERGEFORMAT </w:instrText>
    </w:r>
    <w:r w:rsidRPr="00A32CF9">
      <w:rPr>
        <w:sz w:val="18"/>
        <w:szCs w:val="18"/>
      </w:rPr>
      <w:fldChar w:fldCharType="separate"/>
    </w:r>
    <w:r>
      <w:rPr>
        <w:noProof/>
        <w:sz w:val="18"/>
        <w:szCs w:val="18"/>
      </w:rPr>
      <w:t>33</w:t>
    </w:r>
    <w:r w:rsidRPr="00A32CF9">
      <w:rPr>
        <w:b/>
        <w:bCs/>
        <w:noProof/>
        <w:sz w:val="18"/>
        <w:szCs w:val="18"/>
      </w:rPr>
      <w:fldChar w:fldCharType="end"/>
    </w:r>
    <w:r>
      <w:rPr>
        <w:b/>
        <w:bCs/>
        <w:noProof/>
        <w:sz w:val="18"/>
        <w:szCs w:val="18"/>
      </w:rPr>
      <w:t xml:space="preserve"> </w:t>
    </w:r>
  </w:p>
  <w:p w14:paraId="020B204E" w14:textId="77777777" w:rsidR="00E40E9F" w:rsidRDefault="00E40E9F" w:rsidP="00584198">
    <w:pPr>
      <w:pStyle w:val="BodyText2"/>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41B83" w14:textId="77777777" w:rsidR="00E40E9F" w:rsidRDefault="00E40E9F" w:rsidP="008E4210">
    <w:pPr>
      <w:pStyle w:val="Code"/>
    </w:pPr>
  </w:p>
  <w:p w14:paraId="1200517A" w14:textId="77777777" w:rsidR="00E40E9F" w:rsidRPr="00805B5D" w:rsidRDefault="00E40E9F" w:rsidP="008E4210">
    <w:pPr>
      <w:pStyle w:val="BodyText2"/>
    </w:pPr>
  </w:p>
  <w:p w14:paraId="3142637A" w14:textId="77777777" w:rsidR="00E40E9F" w:rsidRPr="00FC40C3" w:rsidRDefault="00E40E9F" w:rsidP="00FC40C3">
    <w:pPr>
      <w:rPr>
        <w:rStyle w:val="PageNumber"/>
        <w:rFonts w:ascii="Times New Roman" w:hAnsi="Times New Roman"/>
        <w:b w:val="0"/>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A360B" w14:textId="77777777" w:rsidR="00E40E9F" w:rsidRPr="00531438" w:rsidRDefault="00E40E9F" w:rsidP="002D3496">
    <w:pPr>
      <w:pStyle w:val="BodyText2"/>
      <w:pBdr>
        <w:top w:val="single" w:sz="4" w:space="1" w:color="E31837"/>
      </w:pBdr>
      <w:jc w:val="center"/>
      <w:rPr>
        <w:rStyle w:val="PageNumber"/>
        <w:sz w:val="18"/>
        <w:szCs w:val="18"/>
      </w:rPr>
    </w:pPr>
    <w:r w:rsidRPr="00531438">
      <w:rPr>
        <w:sz w:val="18"/>
        <w:szCs w:val="18"/>
      </w:rPr>
      <w:t>Copyright and Proprietary Material of Dynamic Vertical Software Pvt. Ltd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30F4F" w14:textId="77777777" w:rsidR="00E40E9F" w:rsidRDefault="00E40E9F" w:rsidP="00A27E48">
    <w:pPr>
      <w:pStyle w:val="Footer"/>
      <w:tabs>
        <w:tab w:val="clear" w:pos="8640"/>
        <w:tab w:val="right" w:pos="8280"/>
      </w:tabs>
    </w:pPr>
    <w:r>
      <w:rPr>
        <w:rStyle w:val="PageNumber"/>
      </w:rPr>
      <w:tab/>
    </w:r>
    <w:r>
      <w:fldChar w:fldCharType="begin"/>
    </w:r>
    <w:r>
      <w:instrText xml:space="preserve"> PAGE </w:instrText>
    </w:r>
    <w:r>
      <w:fldChar w:fldCharType="separate"/>
    </w:r>
    <w:r>
      <w:rPr>
        <w:noProof/>
      </w:rPr>
      <w:t>1</w:t>
    </w:r>
    <w:r>
      <w:fldChar w:fldCharType="end"/>
    </w:r>
  </w:p>
  <w:p w14:paraId="755F2782" w14:textId="77777777" w:rsidR="00E40E9F" w:rsidRPr="00A27E48" w:rsidRDefault="00E40E9F" w:rsidP="002D3496">
    <w:pPr>
      <w:pStyle w:val="BodyText2"/>
      <w:tabs>
        <w:tab w:val="right" w:pos="8280"/>
      </w:tabs>
      <w:jc w:val="center"/>
      <w:rPr>
        <w:sz w:val="16"/>
        <w:szCs w:val="16"/>
      </w:rPr>
    </w:pPr>
    <w:r w:rsidRPr="00A27E48">
      <w:rPr>
        <w:sz w:val="16"/>
        <w:szCs w:val="16"/>
      </w:rPr>
      <w:t>Copyright and Proprietary Material of Dynamic Vertical Software Pvt. Ltd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FB0DC" w14:textId="77777777" w:rsidR="008B7FF9" w:rsidRDefault="008B7FF9">
      <w:r>
        <w:separator/>
      </w:r>
    </w:p>
    <w:p w14:paraId="0730C55C" w14:textId="77777777" w:rsidR="008B7FF9" w:rsidRDefault="008B7FF9"/>
  </w:footnote>
  <w:footnote w:type="continuationSeparator" w:id="0">
    <w:p w14:paraId="06DA80BC" w14:textId="77777777" w:rsidR="008B7FF9" w:rsidRDefault="008B7FF9">
      <w:r>
        <w:continuationSeparator/>
      </w:r>
    </w:p>
    <w:p w14:paraId="07896638" w14:textId="77777777" w:rsidR="008B7FF9" w:rsidRDefault="008B7F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E1CF8" w14:textId="77777777" w:rsidR="00E40E9F" w:rsidRDefault="00E40E9F" w:rsidP="00A042C9">
    <w:pPr>
      <w:pStyle w:val="Header"/>
      <w:jc w:val="right"/>
    </w:pPr>
    <w:r>
      <w:rPr>
        <w:noProof/>
      </w:rPr>
      <w:drawing>
        <wp:anchor distT="0" distB="0" distL="114300" distR="114300" simplePos="0" relativeHeight="251682816" behindDoc="0" locked="0" layoutInCell="1" allowOverlap="1" wp14:anchorId="665A37E9" wp14:editId="2E1FD8D0">
          <wp:simplePos x="0" y="0"/>
          <wp:positionH relativeFrom="margin">
            <wp:posOffset>3543935</wp:posOffset>
          </wp:positionH>
          <wp:positionV relativeFrom="margin">
            <wp:posOffset>-895985</wp:posOffset>
          </wp:positionV>
          <wp:extent cx="3095625" cy="666750"/>
          <wp:effectExtent l="0" t="0" r="9525" b="0"/>
          <wp:wrapSquare wrapText="bothSides"/>
          <wp:docPr id="53"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95625"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7A14CE" w14:textId="77777777" w:rsidR="00E40E9F" w:rsidRDefault="00E40E9F">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679F1" w14:textId="48C69565" w:rsidR="00E40E9F" w:rsidRDefault="00E40E9F" w:rsidP="00943413">
    <w:pPr>
      <w:pStyle w:val="Header"/>
      <w:pBdr>
        <w:bottom w:val="single" w:sz="4" w:space="1" w:color="auto"/>
      </w:pBdr>
      <w:tabs>
        <w:tab w:val="clear" w:pos="8640"/>
        <w:tab w:val="right" w:pos="8313"/>
      </w:tabs>
      <w:rPr>
        <w:noProof/>
        <w:lang w:val="en-IN" w:eastAsia="en-IN"/>
      </w:rPr>
    </w:pPr>
    <w:r>
      <w:rPr>
        <w:noProof/>
        <w:lang w:val="en-IN" w:eastAsia="en-IN"/>
      </w:rPr>
      <w:drawing>
        <wp:inline distT="0" distB="0" distL="0" distR="0" wp14:anchorId="50A1FA3E" wp14:editId="44995109">
          <wp:extent cx="609600" cy="552450"/>
          <wp:effectExtent l="0" t="0" r="0" b="0"/>
          <wp:docPr id="63" name="Picture 6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MC-Logo1.png"/>
                  <pic:cNvPicPr/>
                </pic:nvPicPr>
                <pic:blipFill>
                  <a:blip r:embed="rId1"/>
                  <a:stretch>
                    <a:fillRect/>
                  </a:stretch>
                </pic:blipFill>
                <pic:spPr>
                  <a:xfrm>
                    <a:off x="0" y="0"/>
                    <a:ext cx="609600" cy="552450"/>
                  </a:xfrm>
                  <a:prstGeom prst="rect">
                    <a:avLst/>
                  </a:prstGeom>
                </pic:spPr>
              </pic:pic>
            </a:graphicData>
          </a:graphic>
        </wp:inline>
      </w:drawing>
    </w:r>
  </w:p>
  <w:p w14:paraId="6750EE1C" w14:textId="77777777" w:rsidR="00E40E9F" w:rsidRDefault="00E40E9F" w:rsidP="00943413">
    <w:pPr>
      <w:pStyle w:val="Header"/>
      <w:pBdr>
        <w:bottom w:val="single" w:sz="4" w:space="1" w:color="auto"/>
      </w:pBdr>
      <w:tabs>
        <w:tab w:val="clear" w:pos="8640"/>
        <w:tab w:val="right" w:pos="8313"/>
      </w:tabs>
    </w:pPr>
    <w:r>
      <w:rPr>
        <w:noProof/>
        <w:lang w:val="en-IN" w:eastAsia="en-IN"/>
      </w:rPr>
      <w:t>CEIR Importer Portal</w:t>
    </w:r>
    <w:r>
      <w:tab/>
    </w:r>
    <w:r>
      <w:tab/>
      <w:t xml:space="preserve">User Manual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B470C" w14:textId="77777777" w:rsidR="00E40E9F" w:rsidRDefault="00E40E9F">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412D0" w14:textId="77777777" w:rsidR="00E40E9F" w:rsidRDefault="00E40E9F">
    <w:pPr>
      <w:pStyle w:val="Header"/>
      <w:jc w:val="right"/>
    </w:pPr>
    <w:r>
      <w:rPr>
        <w:noProof/>
      </w:rPr>
      <w:drawing>
        <wp:anchor distT="0" distB="0" distL="114300" distR="114300" simplePos="0" relativeHeight="251678720" behindDoc="1" locked="0" layoutInCell="1" allowOverlap="0" wp14:anchorId="085ABD90" wp14:editId="1C26E1A8">
          <wp:simplePos x="0" y="0"/>
          <wp:positionH relativeFrom="page">
            <wp:posOffset>914400</wp:posOffset>
          </wp:positionH>
          <wp:positionV relativeFrom="page">
            <wp:posOffset>356235</wp:posOffset>
          </wp:positionV>
          <wp:extent cx="2799080" cy="462280"/>
          <wp:effectExtent l="0" t="0" r="1270" b="0"/>
          <wp:wrapTight wrapText="bothSides">
            <wp:wrapPolygon edited="0">
              <wp:start x="0" y="0"/>
              <wp:lineTo x="0" y="20473"/>
              <wp:lineTo x="21463" y="20473"/>
              <wp:lineTo x="21463" y="0"/>
              <wp:lineTo x="0" y="0"/>
            </wp:wrapPolygon>
          </wp:wrapTight>
          <wp:docPr id="479"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99080" cy="462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1AABA12E" wp14:editId="45532F90">
          <wp:simplePos x="0" y="0"/>
          <wp:positionH relativeFrom="column">
            <wp:posOffset>4629150</wp:posOffset>
          </wp:positionH>
          <wp:positionV relativeFrom="paragraph">
            <wp:posOffset>-333375</wp:posOffset>
          </wp:positionV>
          <wp:extent cx="932815" cy="741045"/>
          <wp:effectExtent l="0" t="0" r="635" b="1905"/>
          <wp:wrapNone/>
          <wp:docPr id="256"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32815" cy="7410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FB933" w14:textId="77777777" w:rsidR="00E40E9F" w:rsidRDefault="00E40E9F">
    <w:pPr>
      <w:pStyle w:val="Header"/>
      <w:pBdr>
        <w:bottom w:val="single" w:sz="4" w:space="1" w:color="auto"/>
      </w:pBdr>
      <w:tabs>
        <w:tab w:val="clear" w:pos="4320"/>
        <w:tab w:val="clear" w:pos="8640"/>
        <w:tab w:val="right" w:pos="8280"/>
      </w:tabs>
      <w:jc w:val="both"/>
    </w:pPr>
    <w:r w:rsidRPr="0061042F">
      <w:rPr>
        <w:noProof/>
      </w:rPr>
      <w:drawing>
        <wp:inline distT="0" distB="0" distL="0" distR="0" wp14:anchorId="23547697" wp14:editId="7A563912">
          <wp:extent cx="1600200" cy="295275"/>
          <wp:effectExtent l="0" t="0" r="0" b="9525"/>
          <wp:docPr id="3" name="Picture 16" descr="Comviva Usage_Final_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viva Usage_Final_wor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0200" cy="295275"/>
                  </a:xfrm>
                  <a:prstGeom prst="rect">
                    <a:avLst/>
                  </a:prstGeom>
                  <a:noFill/>
                  <a:ln>
                    <a:noFill/>
                  </a:ln>
                </pic:spPr>
              </pic:pic>
            </a:graphicData>
          </a:graphic>
        </wp:inline>
      </w:drawing>
    </w:r>
    <w:r>
      <w:tab/>
      <w:t>Contact Us</w:t>
    </w:r>
  </w:p>
  <w:p w14:paraId="2360C49A" w14:textId="77777777" w:rsidR="00E40E9F" w:rsidRDefault="00E40E9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2EA88" w14:textId="77777777" w:rsidR="00E40E9F" w:rsidRDefault="00E40E9F">
    <w:r>
      <w:rPr>
        <w:noProof/>
      </w:rPr>
      <w:drawing>
        <wp:anchor distT="0" distB="0" distL="114300" distR="114300" simplePos="0" relativeHeight="251666432" behindDoc="1" locked="0" layoutInCell="1" allowOverlap="1" wp14:anchorId="58D86CE9" wp14:editId="01D70CC7">
          <wp:simplePos x="0" y="0"/>
          <wp:positionH relativeFrom="column">
            <wp:posOffset>4314190</wp:posOffset>
          </wp:positionH>
          <wp:positionV relativeFrom="paragraph">
            <wp:posOffset>-342900</wp:posOffset>
          </wp:positionV>
          <wp:extent cx="932815" cy="741045"/>
          <wp:effectExtent l="0" t="0" r="635" b="1905"/>
          <wp:wrapNone/>
          <wp:docPr id="1"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2815" cy="7410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67990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6" type="#_x0000_t75" style="width:76.65pt;height:76.65pt" o:bullet="t">
        <v:imagedata r:id="rId1" o:title="bullet"/>
      </v:shape>
    </w:pict>
  </w:numPicBullet>
  <w:numPicBullet w:numPicBulletId="1">
    <w:pict>
      <v:shape id="_x0000_i1207" type="#_x0000_t75" alt="A close up of a logo&#10;&#10;Description automatically generated" style="width:47.85pt;height:43.65pt;visibility:visible;mso-wrap-style:square" o:bullet="t">
        <v:imagedata r:id="rId2" o:title="A close up of a logo&#10;&#10;Description automatically generated"/>
      </v:shape>
    </w:pict>
  </w:numPicBullet>
  <w:abstractNum w:abstractNumId="0" w15:restartNumberingAfterBreak="0">
    <w:nsid w:val="FFFFFF7E"/>
    <w:multiLevelType w:val="singleLevel"/>
    <w:tmpl w:val="7D6E4B96"/>
    <w:lvl w:ilvl="0">
      <w:start w:val="1"/>
      <w:numFmt w:val="lowerRoman"/>
      <w:pStyle w:val="ListNumber3"/>
      <w:lvlText w:val="%1."/>
      <w:lvlJc w:val="right"/>
      <w:pPr>
        <w:tabs>
          <w:tab w:val="num" w:pos="2232"/>
        </w:tabs>
        <w:ind w:left="2232" w:hanging="259"/>
      </w:pPr>
      <w:rPr>
        <w:rFonts w:hint="default"/>
      </w:rPr>
    </w:lvl>
  </w:abstractNum>
  <w:abstractNum w:abstractNumId="1" w15:restartNumberingAfterBreak="0">
    <w:nsid w:val="FFFFFF7F"/>
    <w:multiLevelType w:val="singleLevel"/>
    <w:tmpl w:val="57B402C8"/>
    <w:lvl w:ilvl="0">
      <w:start w:val="1"/>
      <w:numFmt w:val="lowerLetter"/>
      <w:pStyle w:val="ListNumber2"/>
      <w:lvlText w:val="%1)"/>
      <w:lvlJc w:val="left"/>
      <w:pPr>
        <w:tabs>
          <w:tab w:val="num" w:pos="1872"/>
        </w:tabs>
        <w:ind w:left="1872" w:hanging="432"/>
      </w:pPr>
      <w:rPr>
        <w:rFonts w:hint="default"/>
      </w:rPr>
    </w:lvl>
  </w:abstractNum>
  <w:abstractNum w:abstractNumId="2" w15:restartNumberingAfterBreak="0">
    <w:nsid w:val="FFFFFF88"/>
    <w:multiLevelType w:val="singleLevel"/>
    <w:tmpl w:val="1D70C1C6"/>
    <w:lvl w:ilvl="0">
      <w:start w:val="1"/>
      <w:numFmt w:val="decimal"/>
      <w:pStyle w:val="TableListNumber1"/>
      <w:lvlText w:val="%1."/>
      <w:lvlJc w:val="left"/>
      <w:pPr>
        <w:tabs>
          <w:tab w:val="num" w:pos="360"/>
        </w:tabs>
        <w:ind w:left="360" w:hanging="360"/>
      </w:pPr>
      <w:rPr>
        <w:rFonts w:hint="default"/>
      </w:rPr>
    </w:lvl>
  </w:abstractNum>
  <w:abstractNum w:abstractNumId="3" w15:restartNumberingAfterBreak="0">
    <w:nsid w:val="FFFFFF89"/>
    <w:multiLevelType w:val="singleLevel"/>
    <w:tmpl w:val="8B8866F2"/>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53271B"/>
    <w:multiLevelType w:val="hybridMultilevel"/>
    <w:tmpl w:val="E6F87D46"/>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5" w15:restartNumberingAfterBreak="0">
    <w:nsid w:val="01530C94"/>
    <w:multiLevelType w:val="hybridMultilevel"/>
    <w:tmpl w:val="EAECFBF0"/>
    <w:lvl w:ilvl="0" w:tplc="FB2ED6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C73588"/>
    <w:multiLevelType w:val="hybridMultilevel"/>
    <w:tmpl w:val="267A67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3365108"/>
    <w:multiLevelType w:val="hybridMultilevel"/>
    <w:tmpl w:val="57886012"/>
    <w:lvl w:ilvl="0" w:tplc="EA7666C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4230BE"/>
    <w:multiLevelType w:val="hybridMultilevel"/>
    <w:tmpl w:val="A41649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C05EFF"/>
    <w:multiLevelType w:val="hybridMultilevel"/>
    <w:tmpl w:val="32846D16"/>
    <w:lvl w:ilvl="0" w:tplc="9294DA94">
      <w:start w:val="1"/>
      <w:numFmt w:val="bullet"/>
      <w:pStyle w:val="ListBullet3"/>
      <w:lvlText w:val=""/>
      <w:lvlJc w:val="left"/>
      <w:pPr>
        <w:tabs>
          <w:tab w:val="num" w:pos="2232"/>
        </w:tabs>
        <w:ind w:left="2232" w:hanging="360"/>
      </w:pPr>
      <w:rPr>
        <w:rFonts w:ascii="Wingdings" w:hAnsi="Wingdings" w:hint="default"/>
        <w:color w:val="E31837"/>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3537825"/>
    <w:multiLevelType w:val="hybridMultilevel"/>
    <w:tmpl w:val="C9EC0D4E"/>
    <w:lvl w:ilvl="0" w:tplc="5FF0D7FA">
      <w:start w:val="1"/>
      <w:numFmt w:val="bullet"/>
      <w:pStyle w:val="Warning"/>
      <w:lvlText w:val=""/>
      <w:lvlJc w:val="left"/>
      <w:pPr>
        <w:tabs>
          <w:tab w:val="num" w:pos="1080"/>
        </w:tabs>
        <w:ind w:left="1080" w:hanging="504"/>
      </w:pPr>
      <w:rPr>
        <w:rFonts w:ascii="Webdings" w:hAnsi="Webdings" w:hint="default"/>
        <w:b w:val="0"/>
        <w:i w:val="0"/>
        <w:color w:val="FF0000"/>
        <w:sz w:val="44"/>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169A4ADE"/>
    <w:multiLevelType w:val="hybridMultilevel"/>
    <w:tmpl w:val="1318D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926571"/>
    <w:multiLevelType w:val="hybridMultilevel"/>
    <w:tmpl w:val="D4B0248C"/>
    <w:lvl w:ilvl="0" w:tplc="935819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E11DA2"/>
    <w:multiLevelType w:val="hybridMultilevel"/>
    <w:tmpl w:val="007E1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CD6F1B"/>
    <w:multiLevelType w:val="hybridMultilevel"/>
    <w:tmpl w:val="A41649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AD46650"/>
    <w:multiLevelType w:val="hybridMultilevel"/>
    <w:tmpl w:val="A36021F6"/>
    <w:lvl w:ilvl="0" w:tplc="CFC66F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DB4735"/>
    <w:multiLevelType w:val="hybridMultilevel"/>
    <w:tmpl w:val="F3B4CF82"/>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E8D34A0"/>
    <w:multiLevelType w:val="hybridMultilevel"/>
    <w:tmpl w:val="419442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0E7067E"/>
    <w:multiLevelType w:val="hybridMultilevel"/>
    <w:tmpl w:val="1BCA8A56"/>
    <w:lvl w:ilvl="0" w:tplc="0504D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702E27"/>
    <w:multiLevelType w:val="hybridMultilevel"/>
    <w:tmpl w:val="64A81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F01F70"/>
    <w:multiLevelType w:val="hybridMultilevel"/>
    <w:tmpl w:val="C226B2FA"/>
    <w:lvl w:ilvl="0" w:tplc="FB2ED69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F97F96"/>
    <w:multiLevelType w:val="hybridMultilevel"/>
    <w:tmpl w:val="0330A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682AA1"/>
    <w:multiLevelType w:val="hybridMultilevel"/>
    <w:tmpl w:val="5AAE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A77D93"/>
    <w:multiLevelType w:val="hybridMultilevel"/>
    <w:tmpl w:val="C76C3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D421C5"/>
    <w:multiLevelType w:val="hybridMultilevel"/>
    <w:tmpl w:val="D01445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F553DA"/>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2FBB4625"/>
    <w:multiLevelType w:val="multilevel"/>
    <w:tmpl w:val="060E9070"/>
    <w:lvl w:ilvl="0">
      <w:start w:val="1"/>
      <w:numFmt w:val="upperRoman"/>
      <w:pStyle w:val="Heading"/>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15:restartNumberingAfterBreak="0">
    <w:nsid w:val="30E15BF4"/>
    <w:multiLevelType w:val="hybridMultilevel"/>
    <w:tmpl w:val="DBFCE428"/>
    <w:lvl w:ilvl="0" w:tplc="E75AE54E">
      <w:start w:val="1"/>
      <w:numFmt w:val="bullet"/>
      <w:pStyle w:val="ChapterList"/>
      <w:lvlText w:val=""/>
      <w:lvlJc w:val="left"/>
      <w:pPr>
        <w:ind w:left="1944" w:hanging="360"/>
      </w:pPr>
      <w:rPr>
        <w:rFonts w:ascii="Wingdings" w:hAnsi="Wingdings" w:hint="default"/>
        <w:sz w:val="36"/>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8" w15:restartNumberingAfterBreak="0">
    <w:nsid w:val="322C6C77"/>
    <w:multiLevelType w:val="hybridMultilevel"/>
    <w:tmpl w:val="9EF4688A"/>
    <w:lvl w:ilvl="0" w:tplc="FB2ED6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F90E7B"/>
    <w:multiLevelType w:val="hybridMultilevel"/>
    <w:tmpl w:val="683C3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A11182"/>
    <w:multiLevelType w:val="multilevel"/>
    <w:tmpl w:val="AD2C1264"/>
    <w:lvl w:ilvl="0">
      <w:start w:val="1"/>
      <w:numFmt w:val="none"/>
      <w:pStyle w:val="Path"/>
      <w:lvlText w:val="%1"/>
      <w:lvlJc w:val="left"/>
      <w:pPr>
        <w:tabs>
          <w:tab w:val="num" w:pos="0"/>
        </w:tabs>
        <w:ind w:left="0" w:firstLine="0"/>
      </w:pPr>
      <w:rPr>
        <w:rFonts w:hint="default"/>
      </w:rPr>
    </w:lvl>
    <w:lvl w:ilvl="1">
      <w:start w:val="1"/>
      <w:numFmt w:val="decimal"/>
      <w:lvlText w:val="%2."/>
      <w:lvlJc w:val="left"/>
      <w:pPr>
        <w:tabs>
          <w:tab w:val="num" w:pos="1008"/>
        </w:tabs>
        <w:ind w:left="1008" w:hanging="360"/>
      </w:pPr>
      <w:rPr>
        <w:rFonts w:hint="default"/>
        <w:color w:val="E31837"/>
      </w:rPr>
    </w:lvl>
    <w:lvl w:ilvl="2">
      <w:start w:val="1"/>
      <w:numFmt w:val="lowerLetter"/>
      <w:lvlText w:val="%3."/>
      <w:lvlJc w:val="left"/>
      <w:pPr>
        <w:tabs>
          <w:tab w:val="num" w:pos="1440"/>
        </w:tabs>
        <w:ind w:left="1440" w:hanging="360"/>
      </w:pPr>
      <w:rPr>
        <w:rFonts w:hint="default"/>
        <w:color w:val="FF0000"/>
      </w:rPr>
    </w:lvl>
    <w:lvl w:ilvl="3">
      <w:start w:val="1"/>
      <w:numFmt w:val="lowerRoman"/>
      <w:lvlText w:val="%4."/>
      <w:lvlJc w:val="left"/>
      <w:pPr>
        <w:ind w:left="2232" w:hanging="360"/>
      </w:pPr>
      <w:rPr>
        <w:rFonts w:hint="default"/>
        <w:color w:val="E31837"/>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1008"/>
        </w:tabs>
        <w:ind w:left="1008" w:hanging="360"/>
      </w:pPr>
      <w:rPr>
        <w:rFonts w:hint="default"/>
      </w:rPr>
    </w:lvl>
    <w:lvl w:ilvl="7">
      <w:start w:val="1"/>
      <w:numFmt w:val="lowerLetter"/>
      <w:lvlText w:val="%8."/>
      <w:lvlJc w:val="left"/>
      <w:pPr>
        <w:tabs>
          <w:tab w:val="num" w:pos="1440"/>
        </w:tabs>
        <w:ind w:left="144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66A30D6"/>
    <w:multiLevelType w:val="multilevel"/>
    <w:tmpl w:val="4094FEF8"/>
    <w:lvl w:ilvl="0">
      <w:start w:val="1"/>
      <w:numFmt w:val="upperRoman"/>
      <w:pStyle w:val="Apendixsection"/>
      <w:lvlText w:val="A-%1"/>
      <w:lvlJc w:val="left"/>
      <w:pPr>
        <w:tabs>
          <w:tab w:val="num" w:pos="1170"/>
        </w:tabs>
        <w:ind w:left="450" w:hanging="360"/>
      </w:pPr>
      <w:rPr>
        <w:rFonts w:hint="default"/>
      </w:rPr>
    </w:lvl>
    <w:lvl w:ilvl="1">
      <w:start w:val="1"/>
      <w:numFmt w:val="upperRoman"/>
      <w:lvlText w:val="%1-%2"/>
      <w:lvlJc w:val="left"/>
      <w:pPr>
        <w:tabs>
          <w:tab w:val="num" w:pos="1440"/>
        </w:tabs>
        <w:ind w:left="720" w:hanging="360"/>
      </w:pPr>
      <w:rPr>
        <w:rFonts w:hint="default"/>
      </w:rPr>
    </w:lvl>
    <w:lvl w:ilvl="2">
      <w:start w:val="1"/>
      <w:numFmt w:val="lowerRoman"/>
      <w:lvlText w:val="%3)"/>
      <w:lvlJc w:val="left"/>
      <w:pPr>
        <w:tabs>
          <w:tab w:val="num" w:pos="144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2" w15:restartNumberingAfterBreak="0">
    <w:nsid w:val="36B15250"/>
    <w:multiLevelType w:val="hybridMultilevel"/>
    <w:tmpl w:val="FCFAAA7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B9E4D4E"/>
    <w:multiLevelType w:val="multilevel"/>
    <w:tmpl w:val="BFB64E02"/>
    <w:lvl w:ilvl="0">
      <w:start w:val="1"/>
      <w:numFmt w:val="none"/>
      <w:pStyle w:val="Promotionmanagement"/>
      <w:lvlText w:val="%1"/>
      <w:lvlJc w:val="left"/>
      <w:pPr>
        <w:tabs>
          <w:tab w:val="num" w:pos="0"/>
        </w:tabs>
        <w:ind w:left="0" w:firstLine="0"/>
      </w:pPr>
      <w:rPr>
        <w:rFonts w:hint="default"/>
      </w:rPr>
    </w:lvl>
    <w:lvl w:ilvl="1">
      <w:start w:val="1"/>
      <w:numFmt w:val="decimal"/>
      <w:lvlText w:val="%2."/>
      <w:lvlJc w:val="left"/>
      <w:pPr>
        <w:tabs>
          <w:tab w:val="num" w:pos="1353"/>
        </w:tabs>
        <w:ind w:left="1353" w:hanging="360"/>
      </w:pPr>
      <w:rPr>
        <w:rFonts w:hint="default"/>
        <w:color w:val="FFC000"/>
      </w:rPr>
    </w:lvl>
    <w:lvl w:ilvl="2">
      <w:start w:val="1"/>
      <w:numFmt w:val="lowerLetter"/>
      <w:lvlText w:val="%3."/>
      <w:lvlJc w:val="left"/>
      <w:pPr>
        <w:tabs>
          <w:tab w:val="num" w:pos="1440"/>
        </w:tabs>
        <w:ind w:left="1440" w:hanging="360"/>
      </w:pPr>
      <w:rPr>
        <w:rFonts w:hint="default"/>
        <w:color w:val="FF0000"/>
      </w:rPr>
    </w:lvl>
    <w:lvl w:ilvl="3">
      <w:start w:val="1"/>
      <w:numFmt w:val="lowerRoman"/>
      <w:lvlText w:val="%4."/>
      <w:lvlJc w:val="left"/>
      <w:pPr>
        <w:ind w:left="2232" w:hanging="360"/>
      </w:pPr>
      <w:rPr>
        <w:rFonts w:hint="default"/>
        <w:color w:val="E31837"/>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tabs>
          <w:tab w:val="num" w:pos="1008"/>
        </w:tabs>
        <w:ind w:left="1008" w:hanging="360"/>
      </w:pPr>
      <w:rPr>
        <w:rFonts w:hint="default"/>
      </w:rPr>
    </w:lvl>
    <w:lvl w:ilvl="7">
      <w:start w:val="1"/>
      <w:numFmt w:val="lowerLetter"/>
      <w:lvlText w:val="%8."/>
      <w:lvlJc w:val="left"/>
      <w:pPr>
        <w:tabs>
          <w:tab w:val="num" w:pos="1440"/>
        </w:tabs>
        <w:ind w:left="144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3F8A5D10"/>
    <w:multiLevelType w:val="hybridMultilevel"/>
    <w:tmpl w:val="0638FA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FB367C8"/>
    <w:multiLevelType w:val="hybridMultilevel"/>
    <w:tmpl w:val="4CB66C28"/>
    <w:lvl w:ilvl="0" w:tplc="AF34ED8A">
      <w:start w:val="1"/>
      <w:numFmt w:val="bullet"/>
      <w:pStyle w:val="Prerequisites"/>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2F33275"/>
    <w:multiLevelType w:val="hybridMultilevel"/>
    <w:tmpl w:val="0C56A732"/>
    <w:lvl w:ilvl="0" w:tplc="6068E7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0A1481"/>
    <w:multiLevelType w:val="hybridMultilevel"/>
    <w:tmpl w:val="840C3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353606"/>
    <w:multiLevelType w:val="hybridMultilevel"/>
    <w:tmpl w:val="A65CB8AC"/>
    <w:lvl w:ilvl="0" w:tplc="FB2ED6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BF1D97"/>
    <w:multiLevelType w:val="hybridMultilevel"/>
    <w:tmpl w:val="ACC210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4F7524C"/>
    <w:multiLevelType w:val="hybridMultilevel"/>
    <w:tmpl w:val="9EF4688A"/>
    <w:lvl w:ilvl="0" w:tplc="FB2ED6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6D0EEE"/>
    <w:multiLevelType w:val="hybridMultilevel"/>
    <w:tmpl w:val="0CAEC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3930B0"/>
    <w:multiLevelType w:val="hybridMultilevel"/>
    <w:tmpl w:val="E0D61968"/>
    <w:lvl w:ilvl="0" w:tplc="22D2376E">
      <w:start w:val="1"/>
      <w:numFmt w:val="bullet"/>
      <w:pStyle w:val="TableListBullet1"/>
      <w:lvlText w:val=""/>
      <w:lvlJc w:val="left"/>
      <w:pPr>
        <w:ind w:left="360" w:hanging="360"/>
      </w:pPr>
      <w:rPr>
        <w:rFonts w:ascii="Wingdings" w:hAnsi="Wingdings" w:hint="default"/>
        <w:color w:val="F6BB00"/>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B4E035E"/>
    <w:multiLevelType w:val="hybridMultilevel"/>
    <w:tmpl w:val="1D6E46D6"/>
    <w:lvl w:ilvl="0" w:tplc="107A91B0">
      <w:start w:val="1"/>
      <w:numFmt w:val="decimal"/>
      <w:lvlText w:val="%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1210ED"/>
    <w:multiLevelType w:val="hybridMultilevel"/>
    <w:tmpl w:val="F35A664C"/>
    <w:lvl w:ilvl="0" w:tplc="04090001">
      <w:start w:val="1"/>
      <w:numFmt w:val="bullet"/>
      <w:lvlText w:val=""/>
      <w:lvlJc w:val="left"/>
      <w:pPr>
        <w:ind w:left="1224" w:hanging="360"/>
      </w:pPr>
      <w:rPr>
        <w:rFonts w:ascii="Symbol" w:hAnsi="Symbol" w:hint="default"/>
      </w:rPr>
    </w:lvl>
    <w:lvl w:ilvl="1" w:tplc="04090003">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45" w15:restartNumberingAfterBreak="0">
    <w:nsid w:val="60BA19F6"/>
    <w:multiLevelType w:val="hybridMultilevel"/>
    <w:tmpl w:val="300EE544"/>
    <w:lvl w:ilvl="0" w:tplc="5A8ABD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4D51EEA"/>
    <w:multiLevelType w:val="hybridMultilevel"/>
    <w:tmpl w:val="82380180"/>
    <w:lvl w:ilvl="0" w:tplc="61465418">
      <w:start w:val="1"/>
      <w:numFmt w:val="bullet"/>
      <w:pStyle w:val="ListBullet2"/>
      <w:lvlText w:val="-"/>
      <w:lvlJc w:val="left"/>
      <w:pPr>
        <w:ind w:left="1440" w:hanging="360"/>
      </w:pPr>
      <w:rPr>
        <w:rFonts w:ascii="Adobe Caslon Pro Bold" w:hAnsi="Adobe Caslon Pro Bold" w:hint="default"/>
        <w:b/>
        <w:i w:val="0"/>
        <w:color w:val="5B9BD5" w:themeColor="accent1"/>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251161"/>
    <w:multiLevelType w:val="hybridMultilevel"/>
    <w:tmpl w:val="C680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C02D92"/>
    <w:multiLevelType w:val="hybridMultilevel"/>
    <w:tmpl w:val="4024F950"/>
    <w:lvl w:ilvl="0" w:tplc="138ADD52">
      <w:start w:val="1"/>
      <w:numFmt w:val="bullet"/>
      <w:pStyle w:val="NoteHeading"/>
      <w:lvlText w:val=""/>
      <w:lvlPicBulletId w:val="0"/>
      <w:lvlJc w:val="left"/>
      <w:pPr>
        <w:ind w:left="1944" w:hanging="360"/>
      </w:pPr>
      <w:rPr>
        <w:rFonts w:ascii="Symbol" w:hAnsi="Symbol" w:hint="default"/>
        <w:b/>
        <w:i w:val="0"/>
        <w:color w:val="auto"/>
        <w:sz w:val="40"/>
      </w:rPr>
    </w:lvl>
    <w:lvl w:ilvl="1" w:tplc="04090003" w:tentative="1">
      <w:start w:val="1"/>
      <w:numFmt w:val="bullet"/>
      <w:lvlText w:val="o"/>
      <w:lvlJc w:val="left"/>
      <w:pPr>
        <w:tabs>
          <w:tab w:val="num" w:pos="3842"/>
        </w:tabs>
        <w:ind w:left="3842" w:hanging="360"/>
      </w:pPr>
      <w:rPr>
        <w:rFonts w:ascii="Courier New" w:hAnsi="Courier New" w:hint="default"/>
      </w:rPr>
    </w:lvl>
    <w:lvl w:ilvl="2" w:tplc="04090005" w:tentative="1">
      <w:start w:val="1"/>
      <w:numFmt w:val="bullet"/>
      <w:lvlText w:val=""/>
      <w:lvlJc w:val="left"/>
      <w:pPr>
        <w:tabs>
          <w:tab w:val="num" w:pos="4562"/>
        </w:tabs>
        <w:ind w:left="4562" w:hanging="360"/>
      </w:pPr>
      <w:rPr>
        <w:rFonts w:ascii="Wingdings" w:hAnsi="Wingdings" w:hint="default"/>
      </w:rPr>
    </w:lvl>
    <w:lvl w:ilvl="3" w:tplc="04090001" w:tentative="1">
      <w:start w:val="1"/>
      <w:numFmt w:val="bullet"/>
      <w:lvlText w:val=""/>
      <w:lvlJc w:val="left"/>
      <w:pPr>
        <w:tabs>
          <w:tab w:val="num" w:pos="5282"/>
        </w:tabs>
        <w:ind w:left="5282" w:hanging="360"/>
      </w:pPr>
      <w:rPr>
        <w:rFonts w:ascii="Symbol" w:hAnsi="Symbol" w:hint="default"/>
      </w:rPr>
    </w:lvl>
    <w:lvl w:ilvl="4" w:tplc="04090003" w:tentative="1">
      <w:start w:val="1"/>
      <w:numFmt w:val="bullet"/>
      <w:lvlText w:val="o"/>
      <w:lvlJc w:val="left"/>
      <w:pPr>
        <w:tabs>
          <w:tab w:val="num" w:pos="6002"/>
        </w:tabs>
        <w:ind w:left="6002" w:hanging="360"/>
      </w:pPr>
      <w:rPr>
        <w:rFonts w:ascii="Courier New" w:hAnsi="Courier New" w:hint="default"/>
      </w:rPr>
    </w:lvl>
    <w:lvl w:ilvl="5" w:tplc="04090005" w:tentative="1">
      <w:start w:val="1"/>
      <w:numFmt w:val="bullet"/>
      <w:lvlText w:val=""/>
      <w:lvlJc w:val="left"/>
      <w:pPr>
        <w:tabs>
          <w:tab w:val="num" w:pos="6722"/>
        </w:tabs>
        <w:ind w:left="6722" w:hanging="360"/>
      </w:pPr>
      <w:rPr>
        <w:rFonts w:ascii="Wingdings" w:hAnsi="Wingdings" w:hint="default"/>
      </w:rPr>
    </w:lvl>
    <w:lvl w:ilvl="6" w:tplc="04090001" w:tentative="1">
      <w:start w:val="1"/>
      <w:numFmt w:val="bullet"/>
      <w:lvlText w:val=""/>
      <w:lvlJc w:val="left"/>
      <w:pPr>
        <w:tabs>
          <w:tab w:val="num" w:pos="7442"/>
        </w:tabs>
        <w:ind w:left="7442" w:hanging="360"/>
      </w:pPr>
      <w:rPr>
        <w:rFonts w:ascii="Symbol" w:hAnsi="Symbol" w:hint="default"/>
      </w:rPr>
    </w:lvl>
    <w:lvl w:ilvl="7" w:tplc="04090003" w:tentative="1">
      <w:start w:val="1"/>
      <w:numFmt w:val="bullet"/>
      <w:lvlText w:val="o"/>
      <w:lvlJc w:val="left"/>
      <w:pPr>
        <w:tabs>
          <w:tab w:val="num" w:pos="8162"/>
        </w:tabs>
        <w:ind w:left="8162" w:hanging="360"/>
      </w:pPr>
      <w:rPr>
        <w:rFonts w:ascii="Courier New" w:hAnsi="Courier New" w:hint="default"/>
      </w:rPr>
    </w:lvl>
    <w:lvl w:ilvl="8" w:tplc="04090005" w:tentative="1">
      <w:start w:val="1"/>
      <w:numFmt w:val="bullet"/>
      <w:lvlText w:val=""/>
      <w:lvlJc w:val="left"/>
      <w:pPr>
        <w:tabs>
          <w:tab w:val="num" w:pos="8882"/>
        </w:tabs>
        <w:ind w:left="8882" w:hanging="360"/>
      </w:pPr>
      <w:rPr>
        <w:rFonts w:ascii="Wingdings" w:hAnsi="Wingdings" w:hint="default"/>
      </w:rPr>
    </w:lvl>
  </w:abstractNum>
  <w:abstractNum w:abstractNumId="49" w15:restartNumberingAfterBreak="0">
    <w:nsid w:val="71093FC3"/>
    <w:multiLevelType w:val="hybridMultilevel"/>
    <w:tmpl w:val="950A3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161794C"/>
    <w:multiLevelType w:val="hybridMultilevel"/>
    <w:tmpl w:val="AAA05D44"/>
    <w:lvl w:ilvl="0" w:tplc="31CCAA9C">
      <w:start w:val="1"/>
      <w:numFmt w:val="bullet"/>
      <w:pStyle w:val="ListBullet1"/>
      <w:lvlText w:val=""/>
      <w:lvlJc w:val="left"/>
      <w:pPr>
        <w:ind w:left="360" w:hanging="360"/>
      </w:pPr>
      <w:rPr>
        <w:rFonts w:ascii="Wingdings" w:hAnsi="Wingdings" w:hint="default"/>
        <w:color w:val="5B9BD5" w:themeColor="accent1"/>
        <w:sz w:val="24"/>
      </w:rPr>
    </w:lvl>
    <w:lvl w:ilvl="1" w:tplc="04090003">
      <w:start w:val="1"/>
      <w:numFmt w:val="bullet"/>
      <w:lvlText w:val="o"/>
      <w:lvlJc w:val="left"/>
      <w:pPr>
        <w:tabs>
          <w:tab w:val="num" w:pos="792"/>
        </w:tabs>
        <w:ind w:left="792" w:hanging="360"/>
      </w:pPr>
      <w:rPr>
        <w:rFonts w:ascii="Courier New" w:hAnsi="Courier New" w:hint="default"/>
      </w:rPr>
    </w:lvl>
    <w:lvl w:ilvl="2" w:tplc="04090005">
      <w:start w:val="1"/>
      <w:numFmt w:val="bullet"/>
      <w:lvlText w:val=""/>
      <w:lvlJc w:val="left"/>
      <w:pPr>
        <w:tabs>
          <w:tab w:val="num" w:pos="1512"/>
        </w:tabs>
        <w:ind w:left="1512" w:hanging="360"/>
      </w:pPr>
      <w:rPr>
        <w:rFonts w:ascii="Wingdings" w:hAnsi="Wingdings" w:hint="default"/>
      </w:rPr>
    </w:lvl>
    <w:lvl w:ilvl="3" w:tplc="04090001" w:tentative="1">
      <w:start w:val="1"/>
      <w:numFmt w:val="bullet"/>
      <w:lvlText w:val=""/>
      <w:lvlJc w:val="left"/>
      <w:pPr>
        <w:tabs>
          <w:tab w:val="num" w:pos="2232"/>
        </w:tabs>
        <w:ind w:left="2232" w:hanging="360"/>
      </w:pPr>
      <w:rPr>
        <w:rFonts w:ascii="Symbol" w:hAnsi="Symbol" w:hint="default"/>
      </w:rPr>
    </w:lvl>
    <w:lvl w:ilvl="4" w:tplc="04090003" w:tentative="1">
      <w:start w:val="1"/>
      <w:numFmt w:val="bullet"/>
      <w:lvlText w:val="o"/>
      <w:lvlJc w:val="left"/>
      <w:pPr>
        <w:tabs>
          <w:tab w:val="num" w:pos="2952"/>
        </w:tabs>
        <w:ind w:left="2952" w:hanging="360"/>
      </w:pPr>
      <w:rPr>
        <w:rFonts w:ascii="Courier New" w:hAnsi="Courier New" w:hint="default"/>
      </w:rPr>
    </w:lvl>
    <w:lvl w:ilvl="5" w:tplc="04090005" w:tentative="1">
      <w:start w:val="1"/>
      <w:numFmt w:val="bullet"/>
      <w:lvlText w:val=""/>
      <w:lvlJc w:val="left"/>
      <w:pPr>
        <w:tabs>
          <w:tab w:val="num" w:pos="3672"/>
        </w:tabs>
        <w:ind w:left="3672" w:hanging="360"/>
      </w:pPr>
      <w:rPr>
        <w:rFonts w:ascii="Wingdings" w:hAnsi="Wingdings" w:hint="default"/>
      </w:rPr>
    </w:lvl>
    <w:lvl w:ilvl="6" w:tplc="04090001" w:tentative="1">
      <w:start w:val="1"/>
      <w:numFmt w:val="bullet"/>
      <w:lvlText w:val=""/>
      <w:lvlJc w:val="left"/>
      <w:pPr>
        <w:tabs>
          <w:tab w:val="num" w:pos="4392"/>
        </w:tabs>
        <w:ind w:left="4392" w:hanging="360"/>
      </w:pPr>
      <w:rPr>
        <w:rFonts w:ascii="Symbol" w:hAnsi="Symbol" w:hint="default"/>
      </w:rPr>
    </w:lvl>
    <w:lvl w:ilvl="7" w:tplc="04090003" w:tentative="1">
      <w:start w:val="1"/>
      <w:numFmt w:val="bullet"/>
      <w:lvlText w:val="o"/>
      <w:lvlJc w:val="left"/>
      <w:pPr>
        <w:tabs>
          <w:tab w:val="num" w:pos="5112"/>
        </w:tabs>
        <w:ind w:left="5112" w:hanging="360"/>
      </w:pPr>
      <w:rPr>
        <w:rFonts w:ascii="Courier New" w:hAnsi="Courier New" w:hint="default"/>
      </w:rPr>
    </w:lvl>
    <w:lvl w:ilvl="8" w:tplc="04090005" w:tentative="1">
      <w:start w:val="1"/>
      <w:numFmt w:val="bullet"/>
      <w:lvlText w:val=""/>
      <w:lvlJc w:val="left"/>
      <w:pPr>
        <w:tabs>
          <w:tab w:val="num" w:pos="5832"/>
        </w:tabs>
        <w:ind w:left="5832" w:hanging="360"/>
      </w:pPr>
      <w:rPr>
        <w:rFonts w:ascii="Wingdings" w:hAnsi="Wingdings" w:hint="default"/>
      </w:rPr>
    </w:lvl>
  </w:abstractNum>
  <w:abstractNum w:abstractNumId="51" w15:restartNumberingAfterBreak="0">
    <w:nsid w:val="72091E27"/>
    <w:multiLevelType w:val="hybridMultilevel"/>
    <w:tmpl w:val="0A7A2B6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2" w15:restartNumberingAfterBreak="0">
    <w:nsid w:val="72BA185B"/>
    <w:multiLevelType w:val="hybridMultilevel"/>
    <w:tmpl w:val="276A5E82"/>
    <w:lvl w:ilvl="0" w:tplc="F87437B4">
      <w:start w:val="1"/>
      <w:numFmt w:val="decimal"/>
      <w:pStyle w:val="Number1"/>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pStyle w:val="Number2"/>
      <w:lvlText w:val="%3."/>
      <w:lvlJc w:val="right"/>
      <w:pPr>
        <w:ind w:left="2160" w:hanging="180"/>
      </w:pPr>
    </w:lvl>
    <w:lvl w:ilvl="3" w:tplc="4009000F" w:tentative="1">
      <w:start w:val="1"/>
      <w:numFmt w:val="decimal"/>
      <w:pStyle w:val="Number3"/>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43B451E"/>
    <w:multiLevelType w:val="hybridMultilevel"/>
    <w:tmpl w:val="499EA1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5AA5716"/>
    <w:multiLevelType w:val="hybridMultilevel"/>
    <w:tmpl w:val="3EB2B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DC540E"/>
    <w:multiLevelType w:val="hybridMultilevel"/>
    <w:tmpl w:val="D25A74E4"/>
    <w:lvl w:ilvl="0" w:tplc="7820F69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AFF626C"/>
    <w:multiLevelType w:val="hybridMultilevel"/>
    <w:tmpl w:val="052E1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2F6FA9"/>
    <w:multiLevelType w:val="hybridMultilevel"/>
    <w:tmpl w:val="C922CAAA"/>
    <w:lvl w:ilvl="0" w:tplc="85822C6C">
      <w:start w:val="1"/>
      <w:numFmt w:val="bullet"/>
      <w:lvlText w:val=""/>
      <w:lvlPicBulletId w:val="1"/>
      <w:lvlJc w:val="left"/>
      <w:pPr>
        <w:tabs>
          <w:tab w:val="num" w:pos="720"/>
        </w:tabs>
        <w:ind w:left="720" w:hanging="360"/>
      </w:pPr>
      <w:rPr>
        <w:rFonts w:ascii="Symbol" w:hAnsi="Symbol" w:hint="default"/>
      </w:rPr>
    </w:lvl>
    <w:lvl w:ilvl="1" w:tplc="A504F488" w:tentative="1">
      <w:start w:val="1"/>
      <w:numFmt w:val="bullet"/>
      <w:lvlText w:val=""/>
      <w:lvlJc w:val="left"/>
      <w:pPr>
        <w:tabs>
          <w:tab w:val="num" w:pos="1440"/>
        </w:tabs>
        <w:ind w:left="1440" w:hanging="360"/>
      </w:pPr>
      <w:rPr>
        <w:rFonts w:ascii="Symbol" w:hAnsi="Symbol" w:hint="default"/>
      </w:rPr>
    </w:lvl>
    <w:lvl w:ilvl="2" w:tplc="89D8973A" w:tentative="1">
      <w:start w:val="1"/>
      <w:numFmt w:val="bullet"/>
      <w:lvlText w:val=""/>
      <w:lvlJc w:val="left"/>
      <w:pPr>
        <w:tabs>
          <w:tab w:val="num" w:pos="2160"/>
        </w:tabs>
        <w:ind w:left="2160" w:hanging="360"/>
      </w:pPr>
      <w:rPr>
        <w:rFonts w:ascii="Symbol" w:hAnsi="Symbol" w:hint="default"/>
      </w:rPr>
    </w:lvl>
    <w:lvl w:ilvl="3" w:tplc="25A0B9D0" w:tentative="1">
      <w:start w:val="1"/>
      <w:numFmt w:val="bullet"/>
      <w:lvlText w:val=""/>
      <w:lvlJc w:val="left"/>
      <w:pPr>
        <w:tabs>
          <w:tab w:val="num" w:pos="2880"/>
        </w:tabs>
        <w:ind w:left="2880" w:hanging="360"/>
      </w:pPr>
      <w:rPr>
        <w:rFonts w:ascii="Symbol" w:hAnsi="Symbol" w:hint="default"/>
      </w:rPr>
    </w:lvl>
    <w:lvl w:ilvl="4" w:tplc="F7A868D4" w:tentative="1">
      <w:start w:val="1"/>
      <w:numFmt w:val="bullet"/>
      <w:lvlText w:val=""/>
      <w:lvlJc w:val="left"/>
      <w:pPr>
        <w:tabs>
          <w:tab w:val="num" w:pos="3600"/>
        </w:tabs>
        <w:ind w:left="3600" w:hanging="360"/>
      </w:pPr>
      <w:rPr>
        <w:rFonts w:ascii="Symbol" w:hAnsi="Symbol" w:hint="default"/>
      </w:rPr>
    </w:lvl>
    <w:lvl w:ilvl="5" w:tplc="EF46F048" w:tentative="1">
      <w:start w:val="1"/>
      <w:numFmt w:val="bullet"/>
      <w:lvlText w:val=""/>
      <w:lvlJc w:val="left"/>
      <w:pPr>
        <w:tabs>
          <w:tab w:val="num" w:pos="4320"/>
        </w:tabs>
        <w:ind w:left="4320" w:hanging="360"/>
      </w:pPr>
      <w:rPr>
        <w:rFonts w:ascii="Symbol" w:hAnsi="Symbol" w:hint="default"/>
      </w:rPr>
    </w:lvl>
    <w:lvl w:ilvl="6" w:tplc="9C4CA47C" w:tentative="1">
      <w:start w:val="1"/>
      <w:numFmt w:val="bullet"/>
      <w:lvlText w:val=""/>
      <w:lvlJc w:val="left"/>
      <w:pPr>
        <w:tabs>
          <w:tab w:val="num" w:pos="5040"/>
        </w:tabs>
        <w:ind w:left="5040" w:hanging="360"/>
      </w:pPr>
      <w:rPr>
        <w:rFonts w:ascii="Symbol" w:hAnsi="Symbol" w:hint="default"/>
      </w:rPr>
    </w:lvl>
    <w:lvl w:ilvl="7" w:tplc="943AEDE0" w:tentative="1">
      <w:start w:val="1"/>
      <w:numFmt w:val="bullet"/>
      <w:lvlText w:val=""/>
      <w:lvlJc w:val="left"/>
      <w:pPr>
        <w:tabs>
          <w:tab w:val="num" w:pos="5760"/>
        </w:tabs>
        <w:ind w:left="5760" w:hanging="360"/>
      </w:pPr>
      <w:rPr>
        <w:rFonts w:ascii="Symbol" w:hAnsi="Symbol" w:hint="default"/>
      </w:rPr>
    </w:lvl>
    <w:lvl w:ilvl="8" w:tplc="6C7C608A" w:tentative="1">
      <w:start w:val="1"/>
      <w:numFmt w:val="bullet"/>
      <w:lvlText w:val=""/>
      <w:lvlJc w:val="left"/>
      <w:pPr>
        <w:tabs>
          <w:tab w:val="num" w:pos="6480"/>
        </w:tabs>
        <w:ind w:left="6480" w:hanging="360"/>
      </w:pPr>
      <w:rPr>
        <w:rFonts w:ascii="Symbol" w:hAnsi="Symbol" w:hint="default"/>
      </w:rPr>
    </w:lvl>
  </w:abstractNum>
  <w:abstractNum w:abstractNumId="58" w15:restartNumberingAfterBreak="0">
    <w:nsid w:val="7DB72E1C"/>
    <w:multiLevelType w:val="hybridMultilevel"/>
    <w:tmpl w:val="77A0C366"/>
    <w:lvl w:ilvl="0" w:tplc="FB2ED6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2"/>
  </w:num>
  <w:num w:numId="3">
    <w:abstractNumId w:val="2"/>
  </w:num>
  <w:num w:numId="4">
    <w:abstractNumId w:val="31"/>
  </w:num>
  <w:num w:numId="5">
    <w:abstractNumId w:val="1"/>
  </w:num>
  <w:num w:numId="6">
    <w:abstractNumId w:val="10"/>
  </w:num>
  <w:num w:numId="7">
    <w:abstractNumId w:val="3"/>
  </w:num>
  <w:num w:numId="8">
    <w:abstractNumId w:val="50"/>
  </w:num>
  <w:num w:numId="9">
    <w:abstractNumId w:val="46"/>
  </w:num>
  <w:num w:numId="10">
    <w:abstractNumId w:val="9"/>
  </w:num>
  <w:num w:numId="11">
    <w:abstractNumId w:val="48"/>
  </w:num>
  <w:num w:numId="12">
    <w:abstractNumId w:val="27"/>
  </w:num>
  <w:num w:numId="13">
    <w:abstractNumId w:val="35"/>
  </w:num>
  <w:num w:numId="14">
    <w:abstractNumId w:val="30"/>
  </w:num>
  <w:num w:numId="15">
    <w:abstractNumId w:val="25"/>
  </w:num>
  <w:num w:numId="16">
    <w:abstractNumId w:val="33"/>
  </w:num>
  <w:num w:numId="17">
    <w:abstractNumId w:val="26"/>
  </w:num>
  <w:num w:numId="18">
    <w:abstractNumId w:val="52"/>
  </w:num>
  <w:num w:numId="19">
    <w:abstractNumId w:val="19"/>
  </w:num>
  <w:num w:numId="20">
    <w:abstractNumId w:val="54"/>
  </w:num>
  <w:num w:numId="21">
    <w:abstractNumId w:val="51"/>
  </w:num>
  <w:num w:numId="22">
    <w:abstractNumId w:val="8"/>
  </w:num>
  <w:num w:numId="23">
    <w:abstractNumId w:val="39"/>
  </w:num>
  <w:num w:numId="24">
    <w:abstractNumId w:val="47"/>
  </w:num>
  <w:num w:numId="25">
    <w:abstractNumId w:val="29"/>
  </w:num>
  <w:num w:numId="26">
    <w:abstractNumId w:val="21"/>
  </w:num>
  <w:num w:numId="27">
    <w:abstractNumId w:val="11"/>
  </w:num>
  <w:num w:numId="28">
    <w:abstractNumId w:val="7"/>
  </w:num>
  <w:num w:numId="29">
    <w:abstractNumId w:val="24"/>
  </w:num>
  <w:num w:numId="30">
    <w:abstractNumId w:val="4"/>
  </w:num>
  <w:num w:numId="31">
    <w:abstractNumId w:val="23"/>
  </w:num>
  <w:num w:numId="32">
    <w:abstractNumId w:val="12"/>
  </w:num>
  <w:num w:numId="33">
    <w:abstractNumId w:val="49"/>
  </w:num>
  <w:num w:numId="34">
    <w:abstractNumId w:val="20"/>
  </w:num>
  <w:num w:numId="35">
    <w:abstractNumId w:val="36"/>
  </w:num>
  <w:num w:numId="36">
    <w:abstractNumId w:val="44"/>
  </w:num>
  <w:num w:numId="37">
    <w:abstractNumId w:val="40"/>
  </w:num>
  <w:num w:numId="38">
    <w:abstractNumId w:val="58"/>
  </w:num>
  <w:num w:numId="39">
    <w:abstractNumId w:val="38"/>
  </w:num>
  <w:num w:numId="40">
    <w:abstractNumId w:val="5"/>
  </w:num>
  <w:num w:numId="41">
    <w:abstractNumId w:val="15"/>
  </w:num>
  <w:num w:numId="42">
    <w:abstractNumId w:val="17"/>
  </w:num>
  <w:num w:numId="43">
    <w:abstractNumId w:val="28"/>
  </w:num>
  <w:num w:numId="44">
    <w:abstractNumId w:val="55"/>
  </w:num>
  <w:num w:numId="45">
    <w:abstractNumId w:val="34"/>
  </w:num>
  <w:num w:numId="46">
    <w:abstractNumId w:val="18"/>
  </w:num>
  <w:num w:numId="47">
    <w:abstractNumId w:val="6"/>
  </w:num>
  <w:num w:numId="48">
    <w:abstractNumId w:val="43"/>
  </w:num>
  <w:num w:numId="49">
    <w:abstractNumId w:val="37"/>
  </w:num>
  <w:num w:numId="50">
    <w:abstractNumId w:val="53"/>
  </w:num>
  <w:num w:numId="51">
    <w:abstractNumId w:val="13"/>
  </w:num>
  <w:num w:numId="52">
    <w:abstractNumId w:val="56"/>
  </w:num>
  <w:num w:numId="53">
    <w:abstractNumId w:val="22"/>
  </w:num>
  <w:num w:numId="54">
    <w:abstractNumId w:val="41"/>
  </w:num>
  <w:num w:numId="55">
    <w:abstractNumId w:val="45"/>
  </w:num>
  <w:num w:numId="56">
    <w:abstractNumId w:val="14"/>
  </w:num>
  <w:num w:numId="57">
    <w:abstractNumId w:val="16"/>
  </w:num>
  <w:num w:numId="58">
    <w:abstractNumId w:val="32"/>
  </w:num>
  <w:num w:numId="59">
    <w:abstractNumId w:val="5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activeWritingStyle w:appName="MSWord" w:lang="en-US" w:vendorID="64" w:dllVersion="5" w:nlCheck="1" w:checkStyle="1"/>
  <w:activeWritingStyle w:appName="MSWord" w:lang="en-GB" w:vendorID="64" w:dllVersion="5" w:nlCheck="1" w:checkStyle="1"/>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IN" w:vendorID="64" w:dllVersion="6" w:nlCheck="1" w:checkStyle="1"/>
  <w:activeWritingStyle w:appName="MSWord" w:lang="en-IN" w:vendorID="64" w:dllVersion="0" w:nlCheck="1" w:checkStyle="0"/>
  <w:activeWritingStyle w:appName="MSWord" w:lang="en-US" w:vendorID="64" w:dllVersion="0" w:nlCheck="1" w:checkStyle="0"/>
  <w:activeWritingStyle w:appName="MSWord" w:lang="fr-FR" w:vendorID="64" w:dllVersion="0" w:nlCheck="1" w:checkStyle="0"/>
  <w:activeWritingStyle w:appName="MSWord" w:lang="en-US" w:vendorID="64" w:dllVersion="4096" w:nlCheck="1" w:checkStyle="0"/>
  <w:activeWritingStyle w:appName="MSWord" w:lang="en-IN" w:vendorID="64" w:dllVersion="4096" w:nlCheck="1" w:checkStyle="0"/>
  <w:activeWritingStyle w:appName="MSWord" w:lang="fr-FR" w:vendorID="64" w:dllVersion="4096" w:nlCheck="1" w:checkStyle="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cumentProtection w:edit="readOnly" w:formatting="1" w:enforcement="0"/>
  <w:defaultTabStop w:val="432"/>
  <w:clickAndTypeStyle w:val="BodyText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470"/>
    <w:rsid w:val="00000184"/>
    <w:rsid w:val="0000064D"/>
    <w:rsid w:val="00000752"/>
    <w:rsid w:val="000007D1"/>
    <w:rsid w:val="000007E9"/>
    <w:rsid w:val="00000839"/>
    <w:rsid w:val="000009EF"/>
    <w:rsid w:val="00001579"/>
    <w:rsid w:val="00001654"/>
    <w:rsid w:val="00001BF1"/>
    <w:rsid w:val="00001C1D"/>
    <w:rsid w:val="00001E13"/>
    <w:rsid w:val="00002042"/>
    <w:rsid w:val="0000256C"/>
    <w:rsid w:val="0000258F"/>
    <w:rsid w:val="00002956"/>
    <w:rsid w:val="00002EC3"/>
    <w:rsid w:val="00003011"/>
    <w:rsid w:val="00003932"/>
    <w:rsid w:val="000040AB"/>
    <w:rsid w:val="0000438A"/>
    <w:rsid w:val="00004DDC"/>
    <w:rsid w:val="00005031"/>
    <w:rsid w:val="0000521A"/>
    <w:rsid w:val="00005988"/>
    <w:rsid w:val="00006054"/>
    <w:rsid w:val="000065D5"/>
    <w:rsid w:val="000065F0"/>
    <w:rsid w:val="00006FA2"/>
    <w:rsid w:val="000072A1"/>
    <w:rsid w:val="0000765D"/>
    <w:rsid w:val="0000784D"/>
    <w:rsid w:val="000100A6"/>
    <w:rsid w:val="00010FE5"/>
    <w:rsid w:val="00011ED8"/>
    <w:rsid w:val="00011F68"/>
    <w:rsid w:val="000127E1"/>
    <w:rsid w:val="00012C39"/>
    <w:rsid w:val="00012FF5"/>
    <w:rsid w:val="0001319F"/>
    <w:rsid w:val="0001372C"/>
    <w:rsid w:val="000137BB"/>
    <w:rsid w:val="000138E0"/>
    <w:rsid w:val="00013964"/>
    <w:rsid w:val="00014398"/>
    <w:rsid w:val="00014973"/>
    <w:rsid w:val="00014AAF"/>
    <w:rsid w:val="00014FC3"/>
    <w:rsid w:val="000150EA"/>
    <w:rsid w:val="000158E5"/>
    <w:rsid w:val="00015BE4"/>
    <w:rsid w:val="00015FE1"/>
    <w:rsid w:val="0001600B"/>
    <w:rsid w:val="00016144"/>
    <w:rsid w:val="00016334"/>
    <w:rsid w:val="0001649B"/>
    <w:rsid w:val="00017290"/>
    <w:rsid w:val="00017533"/>
    <w:rsid w:val="000176CD"/>
    <w:rsid w:val="000177E5"/>
    <w:rsid w:val="00017DEA"/>
    <w:rsid w:val="000200D8"/>
    <w:rsid w:val="00020206"/>
    <w:rsid w:val="000204EC"/>
    <w:rsid w:val="000204F5"/>
    <w:rsid w:val="00020513"/>
    <w:rsid w:val="00020A0A"/>
    <w:rsid w:val="00021C80"/>
    <w:rsid w:val="00021D82"/>
    <w:rsid w:val="0002247E"/>
    <w:rsid w:val="00022C62"/>
    <w:rsid w:val="00022DBF"/>
    <w:rsid w:val="00022F28"/>
    <w:rsid w:val="00022F78"/>
    <w:rsid w:val="00023AC2"/>
    <w:rsid w:val="00023C37"/>
    <w:rsid w:val="00023D03"/>
    <w:rsid w:val="00023F23"/>
    <w:rsid w:val="000242DB"/>
    <w:rsid w:val="000249E9"/>
    <w:rsid w:val="00024A47"/>
    <w:rsid w:val="00024B04"/>
    <w:rsid w:val="00024B61"/>
    <w:rsid w:val="00024EB8"/>
    <w:rsid w:val="00025781"/>
    <w:rsid w:val="000262F7"/>
    <w:rsid w:val="00026959"/>
    <w:rsid w:val="00026E48"/>
    <w:rsid w:val="0002743C"/>
    <w:rsid w:val="00027616"/>
    <w:rsid w:val="00027653"/>
    <w:rsid w:val="000278E5"/>
    <w:rsid w:val="000279E2"/>
    <w:rsid w:val="00027A73"/>
    <w:rsid w:val="00027B1E"/>
    <w:rsid w:val="00027EFC"/>
    <w:rsid w:val="000301A9"/>
    <w:rsid w:val="0003055A"/>
    <w:rsid w:val="000305D1"/>
    <w:rsid w:val="000305F0"/>
    <w:rsid w:val="00030D3C"/>
    <w:rsid w:val="00030E49"/>
    <w:rsid w:val="000313B9"/>
    <w:rsid w:val="00031438"/>
    <w:rsid w:val="00031CC7"/>
    <w:rsid w:val="00031E24"/>
    <w:rsid w:val="00031EAC"/>
    <w:rsid w:val="00032054"/>
    <w:rsid w:val="00033D03"/>
    <w:rsid w:val="00034507"/>
    <w:rsid w:val="00034C65"/>
    <w:rsid w:val="00034D31"/>
    <w:rsid w:val="00034DD2"/>
    <w:rsid w:val="00034E08"/>
    <w:rsid w:val="00034E49"/>
    <w:rsid w:val="000354A9"/>
    <w:rsid w:val="0003552B"/>
    <w:rsid w:val="00035946"/>
    <w:rsid w:val="00035B75"/>
    <w:rsid w:val="000360F9"/>
    <w:rsid w:val="0003670A"/>
    <w:rsid w:val="00036AAC"/>
    <w:rsid w:val="00037600"/>
    <w:rsid w:val="00037BC6"/>
    <w:rsid w:val="00037D38"/>
    <w:rsid w:val="0004045D"/>
    <w:rsid w:val="00040516"/>
    <w:rsid w:val="00040639"/>
    <w:rsid w:val="00041037"/>
    <w:rsid w:val="00041063"/>
    <w:rsid w:val="000414B6"/>
    <w:rsid w:val="000418D9"/>
    <w:rsid w:val="0004225C"/>
    <w:rsid w:val="00042879"/>
    <w:rsid w:val="00043280"/>
    <w:rsid w:val="000434FB"/>
    <w:rsid w:val="000442AC"/>
    <w:rsid w:val="000444D1"/>
    <w:rsid w:val="0004463E"/>
    <w:rsid w:val="0004483D"/>
    <w:rsid w:val="00044BAF"/>
    <w:rsid w:val="00045835"/>
    <w:rsid w:val="000458EC"/>
    <w:rsid w:val="00045C43"/>
    <w:rsid w:val="00045FD6"/>
    <w:rsid w:val="00046136"/>
    <w:rsid w:val="00046230"/>
    <w:rsid w:val="00046812"/>
    <w:rsid w:val="000468F5"/>
    <w:rsid w:val="00046E22"/>
    <w:rsid w:val="0004702F"/>
    <w:rsid w:val="000470C8"/>
    <w:rsid w:val="0004754E"/>
    <w:rsid w:val="00047B75"/>
    <w:rsid w:val="00047EBD"/>
    <w:rsid w:val="00050040"/>
    <w:rsid w:val="0005015F"/>
    <w:rsid w:val="00050162"/>
    <w:rsid w:val="000503F3"/>
    <w:rsid w:val="000504B2"/>
    <w:rsid w:val="00050946"/>
    <w:rsid w:val="00050C1E"/>
    <w:rsid w:val="00050D2B"/>
    <w:rsid w:val="00050D47"/>
    <w:rsid w:val="00050E60"/>
    <w:rsid w:val="00050FC8"/>
    <w:rsid w:val="00051128"/>
    <w:rsid w:val="00051235"/>
    <w:rsid w:val="0005172B"/>
    <w:rsid w:val="00051C01"/>
    <w:rsid w:val="00051D17"/>
    <w:rsid w:val="000526FD"/>
    <w:rsid w:val="00052C86"/>
    <w:rsid w:val="00052E5E"/>
    <w:rsid w:val="00053780"/>
    <w:rsid w:val="00053ABD"/>
    <w:rsid w:val="00053AF0"/>
    <w:rsid w:val="000540AD"/>
    <w:rsid w:val="000541FE"/>
    <w:rsid w:val="00054A1F"/>
    <w:rsid w:val="00054BE0"/>
    <w:rsid w:val="00054C90"/>
    <w:rsid w:val="00054CA3"/>
    <w:rsid w:val="00054CE2"/>
    <w:rsid w:val="00054FD9"/>
    <w:rsid w:val="00055D15"/>
    <w:rsid w:val="00055FCF"/>
    <w:rsid w:val="00055FE0"/>
    <w:rsid w:val="000561B7"/>
    <w:rsid w:val="000566DE"/>
    <w:rsid w:val="0005678B"/>
    <w:rsid w:val="000568A8"/>
    <w:rsid w:val="00056BC8"/>
    <w:rsid w:val="00056CA2"/>
    <w:rsid w:val="00057278"/>
    <w:rsid w:val="00057F66"/>
    <w:rsid w:val="00060631"/>
    <w:rsid w:val="00060A1C"/>
    <w:rsid w:val="00060BED"/>
    <w:rsid w:val="000613CE"/>
    <w:rsid w:val="0006149C"/>
    <w:rsid w:val="000614C4"/>
    <w:rsid w:val="00061D32"/>
    <w:rsid w:val="000623A0"/>
    <w:rsid w:val="00062441"/>
    <w:rsid w:val="00062950"/>
    <w:rsid w:val="00062AF5"/>
    <w:rsid w:val="00062B9C"/>
    <w:rsid w:val="00062F81"/>
    <w:rsid w:val="00063046"/>
    <w:rsid w:val="0006354A"/>
    <w:rsid w:val="00063967"/>
    <w:rsid w:val="00064079"/>
    <w:rsid w:val="00064323"/>
    <w:rsid w:val="0006432C"/>
    <w:rsid w:val="0006489E"/>
    <w:rsid w:val="000648EB"/>
    <w:rsid w:val="00064A9C"/>
    <w:rsid w:val="00065046"/>
    <w:rsid w:val="0006504C"/>
    <w:rsid w:val="0006507B"/>
    <w:rsid w:val="0006516C"/>
    <w:rsid w:val="000651E6"/>
    <w:rsid w:val="000658E3"/>
    <w:rsid w:val="00065BB1"/>
    <w:rsid w:val="00065E52"/>
    <w:rsid w:val="00066460"/>
    <w:rsid w:val="00066741"/>
    <w:rsid w:val="000667D3"/>
    <w:rsid w:val="00066AE0"/>
    <w:rsid w:val="00066FDF"/>
    <w:rsid w:val="000675BC"/>
    <w:rsid w:val="000677BC"/>
    <w:rsid w:val="00067A1A"/>
    <w:rsid w:val="00067EAA"/>
    <w:rsid w:val="00070940"/>
    <w:rsid w:val="00070ADB"/>
    <w:rsid w:val="00070D57"/>
    <w:rsid w:val="00071419"/>
    <w:rsid w:val="00071C93"/>
    <w:rsid w:val="00071E8D"/>
    <w:rsid w:val="000728B6"/>
    <w:rsid w:val="00073478"/>
    <w:rsid w:val="00073525"/>
    <w:rsid w:val="00074399"/>
    <w:rsid w:val="0007468A"/>
    <w:rsid w:val="00074BBC"/>
    <w:rsid w:val="00074C7F"/>
    <w:rsid w:val="000754FD"/>
    <w:rsid w:val="00075A05"/>
    <w:rsid w:val="00075AD2"/>
    <w:rsid w:val="00075B4D"/>
    <w:rsid w:val="000763AF"/>
    <w:rsid w:val="00076670"/>
    <w:rsid w:val="00076C5C"/>
    <w:rsid w:val="0007761E"/>
    <w:rsid w:val="00077A51"/>
    <w:rsid w:val="00077F61"/>
    <w:rsid w:val="0008069D"/>
    <w:rsid w:val="00080D15"/>
    <w:rsid w:val="00080EA2"/>
    <w:rsid w:val="000812A1"/>
    <w:rsid w:val="000817AB"/>
    <w:rsid w:val="0008185C"/>
    <w:rsid w:val="00081A0D"/>
    <w:rsid w:val="00082343"/>
    <w:rsid w:val="000823C1"/>
    <w:rsid w:val="000825D9"/>
    <w:rsid w:val="000831AE"/>
    <w:rsid w:val="00083858"/>
    <w:rsid w:val="000838FA"/>
    <w:rsid w:val="00083DB8"/>
    <w:rsid w:val="00083FB4"/>
    <w:rsid w:val="00084260"/>
    <w:rsid w:val="00084325"/>
    <w:rsid w:val="00084397"/>
    <w:rsid w:val="00084439"/>
    <w:rsid w:val="00084484"/>
    <w:rsid w:val="0008449C"/>
    <w:rsid w:val="0008475F"/>
    <w:rsid w:val="00084B19"/>
    <w:rsid w:val="0008552B"/>
    <w:rsid w:val="000860F1"/>
    <w:rsid w:val="000865FC"/>
    <w:rsid w:val="0008667F"/>
    <w:rsid w:val="00087132"/>
    <w:rsid w:val="00087370"/>
    <w:rsid w:val="000874F9"/>
    <w:rsid w:val="00087538"/>
    <w:rsid w:val="0008756A"/>
    <w:rsid w:val="00087672"/>
    <w:rsid w:val="00087A80"/>
    <w:rsid w:val="00087B2D"/>
    <w:rsid w:val="00087C28"/>
    <w:rsid w:val="00087FFD"/>
    <w:rsid w:val="0009029A"/>
    <w:rsid w:val="0009046C"/>
    <w:rsid w:val="00090581"/>
    <w:rsid w:val="000907C3"/>
    <w:rsid w:val="00090835"/>
    <w:rsid w:val="000909D0"/>
    <w:rsid w:val="00091703"/>
    <w:rsid w:val="00092520"/>
    <w:rsid w:val="0009316E"/>
    <w:rsid w:val="000931BE"/>
    <w:rsid w:val="0009342F"/>
    <w:rsid w:val="00093A98"/>
    <w:rsid w:val="00093C19"/>
    <w:rsid w:val="00093D92"/>
    <w:rsid w:val="00093E24"/>
    <w:rsid w:val="000943CD"/>
    <w:rsid w:val="0009455D"/>
    <w:rsid w:val="00094721"/>
    <w:rsid w:val="00095BB0"/>
    <w:rsid w:val="00095DB1"/>
    <w:rsid w:val="00095F73"/>
    <w:rsid w:val="000964A7"/>
    <w:rsid w:val="00096527"/>
    <w:rsid w:val="00096976"/>
    <w:rsid w:val="0009698F"/>
    <w:rsid w:val="00096B12"/>
    <w:rsid w:val="00096B48"/>
    <w:rsid w:val="00096BAC"/>
    <w:rsid w:val="00097314"/>
    <w:rsid w:val="000974C9"/>
    <w:rsid w:val="00097F0A"/>
    <w:rsid w:val="000A0096"/>
    <w:rsid w:val="000A01EB"/>
    <w:rsid w:val="000A06E9"/>
    <w:rsid w:val="000A0A73"/>
    <w:rsid w:val="000A0CB8"/>
    <w:rsid w:val="000A0D5D"/>
    <w:rsid w:val="000A171A"/>
    <w:rsid w:val="000A1AEE"/>
    <w:rsid w:val="000A1DE1"/>
    <w:rsid w:val="000A1EA4"/>
    <w:rsid w:val="000A308D"/>
    <w:rsid w:val="000A33ED"/>
    <w:rsid w:val="000A38CA"/>
    <w:rsid w:val="000A44DD"/>
    <w:rsid w:val="000A464A"/>
    <w:rsid w:val="000A4863"/>
    <w:rsid w:val="000A4B8C"/>
    <w:rsid w:val="000A5CA5"/>
    <w:rsid w:val="000A5DA1"/>
    <w:rsid w:val="000A5EE2"/>
    <w:rsid w:val="000A63F6"/>
    <w:rsid w:val="000A64B9"/>
    <w:rsid w:val="000A6DF6"/>
    <w:rsid w:val="000A6EF8"/>
    <w:rsid w:val="000A74B1"/>
    <w:rsid w:val="000A75EC"/>
    <w:rsid w:val="000A779E"/>
    <w:rsid w:val="000A785C"/>
    <w:rsid w:val="000A7C3F"/>
    <w:rsid w:val="000A7CDD"/>
    <w:rsid w:val="000B02EC"/>
    <w:rsid w:val="000B0CE4"/>
    <w:rsid w:val="000B152E"/>
    <w:rsid w:val="000B1692"/>
    <w:rsid w:val="000B18B5"/>
    <w:rsid w:val="000B1B55"/>
    <w:rsid w:val="000B1DFF"/>
    <w:rsid w:val="000B2806"/>
    <w:rsid w:val="000B299F"/>
    <w:rsid w:val="000B29AD"/>
    <w:rsid w:val="000B344F"/>
    <w:rsid w:val="000B3B2E"/>
    <w:rsid w:val="000B42EE"/>
    <w:rsid w:val="000B4B43"/>
    <w:rsid w:val="000B4D9D"/>
    <w:rsid w:val="000B5480"/>
    <w:rsid w:val="000B568E"/>
    <w:rsid w:val="000B5C77"/>
    <w:rsid w:val="000B5D36"/>
    <w:rsid w:val="000B614D"/>
    <w:rsid w:val="000B6365"/>
    <w:rsid w:val="000B6F67"/>
    <w:rsid w:val="000B706E"/>
    <w:rsid w:val="000B7F6F"/>
    <w:rsid w:val="000C0681"/>
    <w:rsid w:val="000C1AD1"/>
    <w:rsid w:val="000C1D83"/>
    <w:rsid w:val="000C1D84"/>
    <w:rsid w:val="000C1DB2"/>
    <w:rsid w:val="000C1FFA"/>
    <w:rsid w:val="000C24D3"/>
    <w:rsid w:val="000C2943"/>
    <w:rsid w:val="000C2ED8"/>
    <w:rsid w:val="000C31DE"/>
    <w:rsid w:val="000C3428"/>
    <w:rsid w:val="000C355F"/>
    <w:rsid w:val="000C45E2"/>
    <w:rsid w:val="000C4B64"/>
    <w:rsid w:val="000C4E81"/>
    <w:rsid w:val="000C5B2B"/>
    <w:rsid w:val="000C5BA7"/>
    <w:rsid w:val="000C5D92"/>
    <w:rsid w:val="000C618A"/>
    <w:rsid w:val="000C6672"/>
    <w:rsid w:val="000C66CD"/>
    <w:rsid w:val="000C6943"/>
    <w:rsid w:val="000C6C95"/>
    <w:rsid w:val="000C71DC"/>
    <w:rsid w:val="000C740C"/>
    <w:rsid w:val="000C762A"/>
    <w:rsid w:val="000C765A"/>
    <w:rsid w:val="000C773F"/>
    <w:rsid w:val="000C7BF4"/>
    <w:rsid w:val="000D01BD"/>
    <w:rsid w:val="000D1967"/>
    <w:rsid w:val="000D1EF5"/>
    <w:rsid w:val="000D20F1"/>
    <w:rsid w:val="000D245F"/>
    <w:rsid w:val="000D25E3"/>
    <w:rsid w:val="000D2E66"/>
    <w:rsid w:val="000D394C"/>
    <w:rsid w:val="000D3ECE"/>
    <w:rsid w:val="000D464E"/>
    <w:rsid w:val="000D560C"/>
    <w:rsid w:val="000D57B6"/>
    <w:rsid w:val="000D5B46"/>
    <w:rsid w:val="000D5C1D"/>
    <w:rsid w:val="000D5FAC"/>
    <w:rsid w:val="000D603C"/>
    <w:rsid w:val="000D6CB5"/>
    <w:rsid w:val="000D6F8F"/>
    <w:rsid w:val="000D76FC"/>
    <w:rsid w:val="000D7742"/>
    <w:rsid w:val="000E079F"/>
    <w:rsid w:val="000E0CF1"/>
    <w:rsid w:val="000E0E2D"/>
    <w:rsid w:val="000E1611"/>
    <w:rsid w:val="000E1F29"/>
    <w:rsid w:val="000E2509"/>
    <w:rsid w:val="000E2684"/>
    <w:rsid w:val="000E2A1E"/>
    <w:rsid w:val="000E35EB"/>
    <w:rsid w:val="000E3970"/>
    <w:rsid w:val="000E3B0F"/>
    <w:rsid w:val="000E418A"/>
    <w:rsid w:val="000E42EC"/>
    <w:rsid w:val="000E4663"/>
    <w:rsid w:val="000E4864"/>
    <w:rsid w:val="000E4DCE"/>
    <w:rsid w:val="000E52D1"/>
    <w:rsid w:val="000E5563"/>
    <w:rsid w:val="000E55CB"/>
    <w:rsid w:val="000E62C4"/>
    <w:rsid w:val="000E63B9"/>
    <w:rsid w:val="000E65B3"/>
    <w:rsid w:val="000E68B8"/>
    <w:rsid w:val="000E6E77"/>
    <w:rsid w:val="000E70B7"/>
    <w:rsid w:val="000E74E4"/>
    <w:rsid w:val="000E79EB"/>
    <w:rsid w:val="000E7D78"/>
    <w:rsid w:val="000E7F20"/>
    <w:rsid w:val="000F045A"/>
    <w:rsid w:val="000F06FE"/>
    <w:rsid w:val="000F08BB"/>
    <w:rsid w:val="000F08BD"/>
    <w:rsid w:val="000F0D1D"/>
    <w:rsid w:val="000F10B2"/>
    <w:rsid w:val="000F16DA"/>
    <w:rsid w:val="000F1751"/>
    <w:rsid w:val="000F1814"/>
    <w:rsid w:val="000F1953"/>
    <w:rsid w:val="000F2079"/>
    <w:rsid w:val="000F209F"/>
    <w:rsid w:val="000F2A8D"/>
    <w:rsid w:val="000F2B4D"/>
    <w:rsid w:val="000F2CA4"/>
    <w:rsid w:val="000F30AE"/>
    <w:rsid w:val="000F3B57"/>
    <w:rsid w:val="000F3B67"/>
    <w:rsid w:val="000F3C70"/>
    <w:rsid w:val="000F3D98"/>
    <w:rsid w:val="000F4507"/>
    <w:rsid w:val="000F486D"/>
    <w:rsid w:val="000F49CF"/>
    <w:rsid w:val="000F4C6F"/>
    <w:rsid w:val="000F4FB6"/>
    <w:rsid w:val="000F4FBF"/>
    <w:rsid w:val="000F54CF"/>
    <w:rsid w:val="000F5679"/>
    <w:rsid w:val="000F59F3"/>
    <w:rsid w:val="000F6051"/>
    <w:rsid w:val="000F61A0"/>
    <w:rsid w:val="000F666F"/>
    <w:rsid w:val="000F669E"/>
    <w:rsid w:val="000F70ED"/>
    <w:rsid w:val="00100524"/>
    <w:rsid w:val="0010058F"/>
    <w:rsid w:val="00100F45"/>
    <w:rsid w:val="00101402"/>
    <w:rsid w:val="001017CD"/>
    <w:rsid w:val="00101B46"/>
    <w:rsid w:val="0010226A"/>
    <w:rsid w:val="00103369"/>
    <w:rsid w:val="00103488"/>
    <w:rsid w:val="00103852"/>
    <w:rsid w:val="001039E8"/>
    <w:rsid w:val="00103E40"/>
    <w:rsid w:val="001042CB"/>
    <w:rsid w:val="001049A3"/>
    <w:rsid w:val="001049CF"/>
    <w:rsid w:val="00104BE9"/>
    <w:rsid w:val="00104D4A"/>
    <w:rsid w:val="00104DE5"/>
    <w:rsid w:val="00105533"/>
    <w:rsid w:val="00105847"/>
    <w:rsid w:val="0010671A"/>
    <w:rsid w:val="00106AD3"/>
    <w:rsid w:val="00106DBB"/>
    <w:rsid w:val="0010749A"/>
    <w:rsid w:val="001078DB"/>
    <w:rsid w:val="00110456"/>
    <w:rsid w:val="0011075C"/>
    <w:rsid w:val="00110F5D"/>
    <w:rsid w:val="0011129C"/>
    <w:rsid w:val="001113B6"/>
    <w:rsid w:val="0011201B"/>
    <w:rsid w:val="0011222A"/>
    <w:rsid w:val="0011270D"/>
    <w:rsid w:val="00112CDB"/>
    <w:rsid w:val="0011327B"/>
    <w:rsid w:val="00113305"/>
    <w:rsid w:val="00113715"/>
    <w:rsid w:val="00113C2A"/>
    <w:rsid w:val="00113CCF"/>
    <w:rsid w:val="00114FF1"/>
    <w:rsid w:val="001150DE"/>
    <w:rsid w:val="0011582A"/>
    <w:rsid w:val="00115C0B"/>
    <w:rsid w:val="00115E22"/>
    <w:rsid w:val="00115E26"/>
    <w:rsid w:val="00115E56"/>
    <w:rsid w:val="00115FB1"/>
    <w:rsid w:val="0011636E"/>
    <w:rsid w:val="00116D10"/>
    <w:rsid w:val="00116EC6"/>
    <w:rsid w:val="00117430"/>
    <w:rsid w:val="001178D9"/>
    <w:rsid w:val="00117A53"/>
    <w:rsid w:val="00117F49"/>
    <w:rsid w:val="00120070"/>
    <w:rsid w:val="00121D0D"/>
    <w:rsid w:val="00122241"/>
    <w:rsid w:val="001226CB"/>
    <w:rsid w:val="001227CE"/>
    <w:rsid w:val="00122883"/>
    <w:rsid w:val="001229CA"/>
    <w:rsid w:val="00122CF6"/>
    <w:rsid w:val="00122EEC"/>
    <w:rsid w:val="00123099"/>
    <w:rsid w:val="0012338B"/>
    <w:rsid w:val="00123C19"/>
    <w:rsid w:val="00123CFD"/>
    <w:rsid w:val="001242AC"/>
    <w:rsid w:val="00124304"/>
    <w:rsid w:val="00124919"/>
    <w:rsid w:val="00125108"/>
    <w:rsid w:val="00126120"/>
    <w:rsid w:val="0012676A"/>
    <w:rsid w:val="001267E7"/>
    <w:rsid w:val="00127556"/>
    <w:rsid w:val="00127850"/>
    <w:rsid w:val="00127BEB"/>
    <w:rsid w:val="00127F07"/>
    <w:rsid w:val="00130006"/>
    <w:rsid w:val="00130A06"/>
    <w:rsid w:val="00130AB7"/>
    <w:rsid w:val="00130F1E"/>
    <w:rsid w:val="0013103C"/>
    <w:rsid w:val="00131730"/>
    <w:rsid w:val="00131737"/>
    <w:rsid w:val="00132320"/>
    <w:rsid w:val="00132A3E"/>
    <w:rsid w:val="00133729"/>
    <w:rsid w:val="00133C57"/>
    <w:rsid w:val="00133FB4"/>
    <w:rsid w:val="0013482F"/>
    <w:rsid w:val="00134922"/>
    <w:rsid w:val="00134B45"/>
    <w:rsid w:val="00134D1F"/>
    <w:rsid w:val="00134EA5"/>
    <w:rsid w:val="001350BD"/>
    <w:rsid w:val="00135CC5"/>
    <w:rsid w:val="001361B2"/>
    <w:rsid w:val="0013621D"/>
    <w:rsid w:val="0013637A"/>
    <w:rsid w:val="0013641C"/>
    <w:rsid w:val="00136B4A"/>
    <w:rsid w:val="00136C8B"/>
    <w:rsid w:val="00136C9A"/>
    <w:rsid w:val="00136E56"/>
    <w:rsid w:val="00136EF4"/>
    <w:rsid w:val="001401B9"/>
    <w:rsid w:val="00140E67"/>
    <w:rsid w:val="0014124F"/>
    <w:rsid w:val="001418FC"/>
    <w:rsid w:val="00141B5C"/>
    <w:rsid w:val="00141E74"/>
    <w:rsid w:val="0014253C"/>
    <w:rsid w:val="00142693"/>
    <w:rsid w:val="00142B06"/>
    <w:rsid w:val="0014323C"/>
    <w:rsid w:val="0014325C"/>
    <w:rsid w:val="00143B73"/>
    <w:rsid w:val="00143C07"/>
    <w:rsid w:val="00143D90"/>
    <w:rsid w:val="00144450"/>
    <w:rsid w:val="0014483A"/>
    <w:rsid w:val="00145467"/>
    <w:rsid w:val="00145A74"/>
    <w:rsid w:val="001461E4"/>
    <w:rsid w:val="001461EF"/>
    <w:rsid w:val="001466D8"/>
    <w:rsid w:val="00146AF6"/>
    <w:rsid w:val="001473CF"/>
    <w:rsid w:val="001474C2"/>
    <w:rsid w:val="0014751D"/>
    <w:rsid w:val="00147681"/>
    <w:rsid w:val="001479A3"/>
    <w:rsid w:val="00147FD5"/>
    <w:rsid w:val="00150B07"/>
    <w:rsid w:val="00150D05"/>
    <w:rsid w:val="00150E55"/>
    <w:rsid w:val="00151953"/>
    <w:rsid w:val="001519AD"/>
    <w:rsid w:val="001519D8"/>
    <w:rsid w:val="00151C6E"/>
    <w:rsid w:val="00151CF8"/>
    <w:rsid w:val="00151ECB"/>
    <w:rsid w:val="00151F30"/>
    <w:rsid w:val="00152254"/>
    <w:rsid w:val="00152471"/>
    <w:rsid w:val="00152987"/>
    <w:rsid w:val="00152A64"/>
    <w:rsid w:val="001534FC"/>
    <w:rsid w:val="00153C6F"/>
    <w:rsid w:val="00153C80"/>
    <w:rsid w:val="00153FB1"/>
    <w:rsid w:val="00154C0D"/>
    <w:rsid w:val="00154C24"/>
    <w:rsid w:val="0015563A"/>
    <w:rsid w:val="001557C1"/>
    <w:rsid w:val="001559D3"/>
    <w:rsid w:val="00155E43"/>
    <w:rsid w:val="00155F60"/>
    <w:rsid w:val="00156230"/>
    <w:rsid w:val="0015627B"/>
    <w:rsid w:val="00156344"/>
    <w:rsid w:val="00156B79"/>
    <w:rsid w:val="00156F15"/>
    <w:rsid w:val="00157177"/>
    <w:rsid w:val="0015731E"/>
    <w:rsid w:val="00157EF6"/>
    <w:rsid w:val="00160223"/>
    <w:rsid w:val="00160E16"/>
    <w:rsid w:val="0016101E"/>
    <w:rsid w:val="001612D1"/>
    <w:rsid w:val="0016190F"/>
    <w:rsid w:val="00161ADA"/>
    <w:rsid w:val="00161C84"/>
    <w:rsid w:val="00161DC2"/>
    <w:rsid w:val="00161E2C"/>
    <w:rsid w:val="00162423"/>
    <w:rsid w:val="00162779"/>
    <w:rsid w:val="00162835"/>
    <w:rsid w:val="001629FD"/>
    <w:rsid w:val="00162CA5"/>
    <w:rsid w:val="00162D1E"/>
    <w:rsid w:val="00162DB0"/>
    <w:rsid w:val="00163973"/>
    <w:rsid w:val="00163B9F"/>
    <w:rsid w:val="00163BF4"/>
    <w:rsid w:val="001641BC"/>
    <w:rsid w:val="00164711"/>
    <w:rsid w:val="00164CFC"/>
    <w:rsid w:val="00165797"/>
    <w:rsid w:val="00165932"/>
    <w:rsid w:val="00165941"/>
    <w:rsid w:val="0016598F"/>
    <w:rsid w:val="00166275"/>
    <w:rsid w:val="00166721"/>
    <w:rsid w:val="00166A7A"/>
    <w:rsid w:val="00166DD1"/>
    <w:rsid w:val="001670C3"/>
    <w:rsid w:val="0016735C"/>
    <w:rsid w:val="0016740C"/>
    <w:rsid w:val="00167606"/>
    <w:rsid w:val="00167B9F"/>
    <w:rsid w:val="001708B2"/>
    <w:rsid w:val="0017090F"/>
    <w:rsid w:val="00170D32"/>
    <w:rsid w:val="00170E7C"/>
    <w:rsid w:val="00170F14"/>
    <w:rsid w:val="00171921"/>
    <w:rsid w:val="00171F2A"/>
    <w:rsid w:val="001723BE"/>
    <w:rsid w:val="00172C22"/>
    <w:rsid w:val="00172CEB"/>
    <w:rsid w:val="001732A0"/>
    <w:rsid w:val="001734E8"/>
    <w:rsid w:val="00173C60"/>
    <w:rsid w:val="00174C70"/>
    <w:rsid w:val="001753EA"/>
    <w:rsid w:val="001758A4"/>
    <w:rsid w:val="00175AB0"/>
    <w:rsid w:val="00176677"/>
    <w:rsid w:val="00176721"/>
    <w:rsid w:val="00176E67"/>
    <w:rsid w:val="00176F6A"/>
    <w:rsid w:val="001773FD"/>
    <w:rsid w:val="00177482"/>
    <w:rsid w:val="00177B24"/>
    <w:rsid w:val="00177D91"/>
    <w:rsid w:val="0018011B"/>
    <w:rsid w:val="00180A0D"/>
    <w:rsid w:val="00180AF3"/>
    <w:rsid w:val="00180C5D"/>
    <w:rsid w:val="00180D59"/>
    <w:rsid w:val="00180E95"/>
    <w:rsid w:val="00181058"/>
    <w:rsid w:val="0018178D"/>
    <w:rsid w:val="00181894"/>
    <w:rsid w:val="00181994"/>
    <w:rsid w:val="00181CB7"/>
    <w:rsid w:val="00182628"/>
    <w:rsid w:val="00182756"/>
    <w:rsid w:val="0018280A"/>
    <w:rsid w:val="0018296F"/>
    <w:rsid w:val="00182A56"/>
    <w:rsid w:val="00182AE4"/>
    <w:rsid w:val="00182E70"/>
    <w:rsid w:val="00183298"/>
    <w:rsid w:val="0018348F"/>
    <w:rsid w:val="001835B9"/>
    <w:rsid w:val="001835BD"/>
    <w:rsid w:val="00183D8D"/>
    <w:rsid w:val="001840B6"/>
    <w:rsid w:val="00184490"/>
    <w:rsid w:val="00184B6D"/>
    <w:rsid w:val="00184C62"/>
    <w:rsid w:val="00185316"/>
    <w:rsid w:val="00185688"/>
    <w:rsid w:val="00185812"/>
    <w:rsid w:val="001859AE"/>
    <w:rsid w:val="001861D0"/>
    <w:rsid w:val="00186769"/>
    <w:rsid w:val="00186909"/>
    <w:rsid w:val="00186F08"/>
    <w:rsid w:val="00187014"/>
    <w:rsid w:val="0018724A"/>
    <w:rsid w:val="00187698"/>
    <w:rsid w:val="001876DF"/>
    <w:rsid w:val="00187763"/>
    <w:rsid w:val="00191291"/>
    <w:rsid w:val="0019162B"/>
    <w:rsid w:val="00191AE2"/>
    <w:rsid w:val="0019209A"/>
    <w:rsid w:val="00192BE1"/>
    <w:rsid w:val="00192CAD"/>
    <w:rsid w:val="00192D11"/>
    <w:rsid w:val="00192EB8"/>
    <w:rsid w:val="00193669"/>
    <w:rsid w:val="001947F1"/>
    <w:rsid w:val="00194952"/>
    <w:rsid w:val="00194DCF"/>
    <w:rsid w:val="00194EE9"/>
    <w:rsid w:val="00195900"/>
    <w:rsid w:val="00195D98"/>
    <w:rsid w:val="00195DC9"/>
    <w:rsid w:val="0019615B"/>
    <w:rsid w:val="00196990"/>
    <w:rsid w:val="00196B32"/>
    <w:rsid w:val="00196EA7"/>
    <w:rsid w:val="001971AE"/>
    <w:rsid w:val="001972EF"/>
    <w:rsid w:val="001975D2"/>
    <w:rsid w:val="001976D2"/>
    <w:rsid w:val="00197EDF"/>
    <w:rsid w:val="00197F28"/>
    <w:rsid w:val="001A08E9"/>
    <w:rsid w:val="001A0937"/>
    <w:rsid w:val="001A09BF"/>
    <w:rsid w:val="001A0BE9"/>
    <w:rsid w:val="001A0E9E"/>
    <w:rsid w:val="001A12BD"/>
    <w:rsid w:val="001A136D"/>
    <w:rsid w:val="001A192F"/>
    <w:rsid w:val="001A1CB9"/>
    <w:rsid w:val="001A257F"/>
    <w:rsid w:val="001A3153"/>
    <w:rsid w:val="001A3465"/>
    <w:rsid w:val="001A3873"/>
    <w:rsid w:val="001A3B58"/>
    <w:rsid w:val="001A3C44"/>
    <w:rsid w:val="001A3EA6"/>
    <w:rsid w:val="001A3F34"/>
    <w:rsid w:val="001A435E"/>
    <w:rsid w:val="001A476B"/>
    <w:rsid w:val="001A4B9B"/>
    <w:rsid w:val="001A54CA"/>
    <w:rsid w:val="001A61DD"/>
    <w:rsid w:val="001A65E2"/>
    <w:rsid w:val="001A6628"/>
    <w:rsid w:val="001A6731"/>
    <w:rsid w:val="001A6A0A"/>
    <w:rsid w:val="001A6A15"/>
    <w:rsid w:val="001A6D5F"/>
    <w:rsid w:val="001A702A"/>
    <w:rsid w:val="001A72E2"/>
    <w:rsid w:val="001A7479"/>
    <w:rsid w:val="001A78B7"/>
    <w:rsid w:val="001A79D8"/>
    <w:rsid w:val="001A7A69"/>
    <w:rsid w:val="001A7B09"/>
    <w:rsid w:val="001A7C93"/>
    <w:rsid w:val="001A7DFF"/>
    <w:rsid w:val="001B0184"/>
    <w:rsid w:val="001B0426"/>
    <w:rsid w:val="001B0BEC"/>
    <w:rsid w:val="001B14C1"/>
    <w:rsid w:val="001B1957"/>
    <w:rsid w:val="001B1AC6"/>
    <w:rsid w:val="001B1C3D"/>
    <w:rsid w:val="001B29FF"/>
    <w:rsid w:val="001B2F3A"/>
    <w:rsid w:val="001B30E8"/>
    <w:rsid w:val="001B49FC"/>
    <w:rsid w:val="001B4AD8"/>
    <w:rsid w:val="001B4EF8"/>
    <w:rsid w:val="001B527C"/>
    <w:rsid w:val="001B53F5"/>
    <w:rsid w:val="001B543D"/>
    <w:rsid w:val="001B5CC5"/>
    <w:rsid w:val="001B5F7D"/>
    <w:rsid w:val="001B60B3"/>
    <w:rsid w:val="001B634B"/>
    <w:rsid w:val="001B6DE9"/>
    <w:rsid w:val="001B6E4F"/>
    <w:rsid w:val="001B740F"/>
    <w:rsid w:val="001B7E33"/>
    <w:rsid w:val="001C0041"/>
    <w:rsid w:val="001C0A88"/>
    <w:rsid w:val="001C1A52"/>
    <w:rsid w:val="001C1ED7"/>
    <w:rsid w:val="001C21D6"/>
    <w:rsid w:val="001C2373"/>
    <w:rsid w:val="001C242E"/>
    <w:rsid w:val="001C24D3"/>
    <w:rsid w:val="001C2566"/>
    <w:rsid w:val="001C283F"/>
    <w:rsid w:val="001C31F7"/>
    <w:rsid w:val="001C3487"/>
    <w:rsid w:val="001C34B9"/>
    <w:rsid w:val="001C3D53"/>
    <w:rsid w:val="001C4034"/>
    <w:rsid w:val="001C406A"/>
    <w:rsid w:val="001C46B4"/>
    <w:rsid w:val="001C46E7"/>
    <w:rsid w:val="001C52B5"/>
    <w:rsid w:val="001C5A68"/>
    <w:rsid w:val="001C5C8E"/>
    <w:rsid w:val="001C5D05"/>
    <w:rsid w:val="001C615E"/>
    <w:rsid w:val="001C625A"/>
    <w:rsid w:val="001C6263"/>
    <w:rsid w:val="001C6434"/>
    <w:rsid w:val="001C66F0"/>
    <w:rsid w:val="001C6834"/>
    <w:rsid w:val="001C68E1"/>
    <w:rsid w:val="001C6B26"/>
    <w:rsid w:val="001C7061"/>
    <w:rsid w:val="001C736F"/>
    <w:rsid w:val="001C73F8"/>
    <w:rsid w:val="001C7493"/>
    <w:rsid w:val="001C756A"/>
    <w:rsid w:val="001C7A36"/>
    <w:rsid w:val="001C7B23"/>
    <w:rsid w:val="001C7DDA"/>
    <w:rsid w:val="001C7EB8"/>
    <w:rsid w:val="001C7FB3"/>
    <w:rsid w:val="001D0383"/>
    <w:rsid w:val="001D065B"/>
    <w:rsid w:val="001D0A5E"/>
    <w:rsid w:val="001D0BEF"/>
    <w:rsid w:val="001D0FED"/>
    <w:rsid w:val="001D116D"/>
    <w:rsid w:val="001D188A"/>
    <w:rsid w:val="001D1A48"/>
    <w:rsid w:val="001D1B53"/>
    <w:rsid w:val="001D1EB3"/>
    <w:rsid w:val="001D28DD"/>
    <w:rsid w:val="001D2955"/>
    <w:rsid w:val="001D2C59"/>
    <w:rsid w:val="001D307D"/>
    <w:rsid w:val="001D3838"/>
    <w:rsid w:val="001D3C1E"/>
    <w:rsid w:val="001D4396"/>
    <w:rsid w:val="001D46B7"/>
    <w:rsid w:val="001D46EC"/>
    <w:rsid w:val="001D4771"/>
    <w:rsid w:val="001D4912"/>
    <w:rsid w:val="001D4CB9"/>
    <w:rsid w:val="001D4E6F"/>
    <w:rsid w:val="001D4FCD"/>
    <w:rsid w:val="001D5069"/>
    <w:rsid w:val="001D5A4B"/>
    <w:rsid w:val="001D609C"/>
    <w:rsid w:val="001D660D"/>
    <w:rsid w:val="001D766D"/>
    <w:rsid w:val="001D7876"/>
    <w:rsid w:val="001D7945"/>
    <w:rsid w:val="001D7A0E"/>
    <w:rsid w:val="001E0049"/>
    <w:rsid w:val="001E0A69"/>
    <w:rsid w:val="001E0D72"/>
    <w:rsid w:val="001E0E70"/>
    <w:rsid w:val="001E0F17"/>
    <w:rsid w:val="001E11D6"/>
    <w:rsid w:val="001E12AD"/>
    <w:rsid w:val="001E1E17"/>
    <w:rsid w:val="001E2646"/>
    <w:rsid w:val="001E2FD2"/>
    <w:rsid w:val="001E32B6"/>
    <w:rsid w:val="001E3E79"/>
    <w:rsid w:val="001E43F2"/>
    <w:rsid w:val="001E4439"/>
    <w:rsid w:val="001E4C8C"/>
    <w:rsid w:val="001E4F56"/>
    <w:rsid w:val="001E539E"/>
    <w:rsid w:val="001E5DBB"/>
    <w:rsid w:val="001E6493"/>
    <w:rsid w:val="001E6721"/>
    <w:rsid w:val="001E6E5A"/>
    <w:rsid w:val="001E70E0"/>
    <w:rsid w:val="001E75AC"/>
    <w:rsid w:val="001E7703"/>
    <w:rsid w:val="001E7CD5"/>
    <w:rsid w:val="001F032C"/>
    <w:rsid w:val="001F06FB"/>
    <w:rsid w:val="001F0E46"/>
    <w:rsid w:val="001F130C"/>
    <w:rsid w:val="001F15EA"/>
    <w:rsid w:val="001F17A1"/>
    <w:rsid w:val="001F18EC"/>
    <w:rsid w:val="001F1C9A"/>
    <w:rsid w:val="001F2068"/>
    <w:rsid w:val="001F20D8"/>
    <w:rsid w:val="001F222C"/>
    <w:rsid w:val="001F2F5C"/>
    <w:rsid w:val="001F30D3"/>
    <w:rsid w:val="001F3823"/>
    <w:rsid w:val="001F4678"/>
    <w:rsid w:val="001F4FEB"/>
    <w:rsid w:val="001F510B"/>
    <w:rsid w:val="001F52D3"/>
    <w:rsid w:val="001F6290"/>
    <w:rsid w:val="001F62EE"/>
    <w:rsid w:val="001F6954"/>
    <w:rsid w:val="001F714D"/>
    <w:rsid w:val="001F729C"/>
    <w:rsid w:val="00200057"/>
    <w:rsid w:val="0020031E"/>
    <w:rsid w:val="00200350"/>
    <w:rsid w:val="002006AB"/>
    <w:rsid w:val="002006BD"/>
    <w:rsid w:val="00200C7D"/>
    <w:rsid w:val="00200F6D"/>
    <w:rsid w:val="00201325"/>
    <w:rsid w:val="00201406"/>
    <w:rsid w:val="002015B2"/>
    <w:rsid w:val="00202482"/>
    <w:rsid w:val="00202935"/>
    <w:rsid w:val="00202CF4"/>
    <w:rsid w:val="002030C4"/>
    <w:rsid w:val="0020479E"/>
    <w:rsid w:val="00204D9B"/>
    <w:rsid w:val="00205042"/>
    <w:rsid w:val="00205ABC"/>
    <w:rsid w:val="00205CED"/>
    <w:rsid w:val="00206443"/>
    <w:rsid w:val="00207020"/>
    <w:rsid w:val="002070C5"/>
    <w:rsid w:val="00207EDF"/>
    <w:rsid w:val="00207F71"/>
    <w:rsid w:val="00210164"/>
    <w:rsid w:val="0021096D"/>
    <w:rsid w:val="0021134A"/>
    <w:rsid w:val="0021144E"/>
    <w:rsid w:val="0021197C"/>
    <w:rsid w:val="00211D21"/>
    <w:rsid w:val="00212D46"/>
    <w:rsid w:val="00212D87"/>
    <w:rsid w:val="0021313A"/>
    <w:rsid w:val="00213614"/>
    <w:rsid w:val="00213B11"/>
    <w:rsid w:val="00213C43"/>
    <w:rsid w:val="0021400F"/>
    <w:rsid w:val="002140FC"/>
    <w:rsid w:val="00214404"/>
    <w:rsid w:val="00214729"/>
    <w:rsid w:val="00214949"/>
    <w:rsid w:val="00214BB9"/>
    <w:rsid w:val="00214F85"/>
    <w:rsid w:val="002150EF"/>
    <w:rsid w:val="002151B2"/>
    <w:rsid w:val="00215BB0"/>
    <w:rsid w:val="00215E5F"/>
    <w:rsid w:val="00216CBC"/>
    <w:rsid w:val="00216D9C"/>
    <w:rsid w:val="00216DB1"/>
    <w:rsid w:val="00216FDA"/>
    <w:rsid w:val="00217CBE"/>
    <w:rsid w:val="002201BF"/>
    <w:rsid w:val="00220334"/>
    <w:rsid w:val="0022034C"/>
    <w:rsid w:val="00220861"/>
    <w:rsid w:val="00220B70"/>
    <w:rsid w:val="00220B8E"/>
    <w:rsid w:val="00220E71"/>
    <w:rsid w:val="002213DA"/>
    <w:rsid w:val="0022150E"/>
    <w:rsid w:val="00221B96"/>
    <w:rsid w:val="00222EE5"/>
    <w:rsid w:val="002234A2"/>
    <w:rsid w:val="00223ACA"/>
    <w:rsid w:val="00223F6E"/>
    <w:rsid w:val="0022410C"/>
    <w:rsid w:val="0022417B"/>
    <w:rsid w:val="00224900"/>
    <w:rsid w:val="00224A33"/>
    <w:rsid w:val="00224C7B"/>
    <w:rsid w:val="00225432"/>
    <w:rsid w:val="00225AE6"/>
    <w:rsid w:val="00225CDC"/>
    <w:rsid w:val="00225E68"/>
    <w:rsid w:val="00226231"/>
    <w:rsid w:val="00226BDD"/>
    <w:rsid w:val="00226CE9"/>
    <w:rsid w:val="00227081"/>
    <w:rsid w:val="00227596"/>
    <w:rsid w:val="002275FD"/>
    <w:rsid w:val="00230064"/>
    <w:rsid w:val="002301DF"/>
    <w:rsid w:val="0023022B"/>
    <w:rsid w:val="002313EF"/>
    <w:rsid w:val="002316BD"/>
    <w:rsid w:val="00231760"/>
    <w:rsid w:val="00231A0E"/>
    <w:rsid w:val="00231F79"/>
    <w:rsid w:val="0023212C"/>
    <w:rsid w:val="0023239A"/>
    <w:rsid w:val="00232C8B"/>
    <w:rsid w:val="00233085"/>
    <w:rsid w:val="00233087"/>
    <w:rsid w:val="00233E81"/>
    <w:rsid w:val="00234118"/>
    <w:rsid w:val="002342AA"/>
    <w:rsid w:val="002346D6"/>
    <w:rsid w:val="002349B9"/>
    <w:rsid w:val="00234CFD"/>
    <w:rsid w:val="00234FF1"/>
    <w:rsid w:val="002353C1"/>
    <w:rsid w:val="00235ABE"/>
    <w:rsid w:val="00235B4F"/>
    <w:rsid w:val="00235C4B"/>
    <w:rsid w:val="00235FCF"/>
    <w:rsid w:val="002365C9"/>
    <w:rsid w:val="00236650"/>
    <w:rsid w:val="00236C0F"/>
    <w:rsid w:val="0023715B"/>
    <w:rsid w:val="0023724D"/>
    <w:rsid w:val="00237CE2"/>
    <w:rsid w:val="00237D00"/>
    <w:rsid w:val="0024007C"/>
    <w:rsid w:val="00240369"/>
    <w:rsid w:val="002407C3"/>
    <w:rsid w:val="00240859"/>
    <w:rsid w:val="0024094E"/>
    <w:rsid w:val="00240AEB"/>
    <w:rsid w:val="00240D74"/>
    <w:rsid w:val="00240E3F"/>
    <w:rsid w:val="00241102"/>
    <w:rsid w:val="00241514"/>
    <w:rsid w:val="00241B39"/>
    <w:rsid w:val="00241B9D"/>
    <w:rsid w:val="00241C8A"/>
    <w:rsid w:val="002421EA"/>
    <w:rsid w:val="00242661"/>
    <w:rsid w:val="002426E8"/>
    <w:rsid w:val="00242893"/>
    <w:rsid w:val="002428B7"/>
    <w:rsid w:val="0024373D"/>
    <w:rsid w:val="00243F1B"/>
    <w:rsid w:val="0024491A"/>
    <w:rsid w:val="002449C0"/>
    <w:rsid w:val="00245261"/>
    <w:rsid w:val="00245FB9"/>
    <w:rsid w:val="002460BA"/>
    <w:rsid w:val="002464FD"/>
    <w:rsid w:val="00246645"/>
    <w:rsid w:val="00246BCA"/>
    <w:rsid w:val="00246F85"/>
    <w:rsid w:val="00247012"/>
    <w:rsid w:val="00247DD2"/>
    <w:rsid w:val="002500F9"/>
    <w:rsid w:val="00250D11"/>
    <w:rsid w:val="00251287"/>
    <w:rsid w:val="00251435"/>
    <w:rsid w:val="00251960"/>
    <w:rsid w:val="002519D8"/>
    <w:rsid w:val="00251A97"/>
    <w:rsid w:val="00251BB5"/>
    <w:rsid w:val="00251CED"/>
    <w:rsid w:val="002522BC"/>
    <w:rsid w:val="0025230E"/>
    <w:rsid w:val="002524EF"/>
    <w:rsid w:val="002529DE"/>
    <w:rsid w:val="00252C93"/>
    <w:rsid w:val="00252D0B"/>
    <w:rsid w:val="00252DB6"/>
    <w:rsid w:val="00252E6C"/>
    <w:rsid w:val="00253154"/>
    <w:rsid w:val="002531DE"/>
    <w:rsid w:val="0025378B"/>
    <w:rsid w:val="00253C2A"/>
    <w:rsid w:val="00253F43"/>
    <w:rsid w:val="002546C7"/>
    <w:rsid w:val="00254E5A"/>
    <w:rsid w:val="00254ED6"/>
    <w:rsid w:val="002556A7"/>
    <w:rsid w:val="0025574A"/>
    <w:rsid w:val="00255999"/>
    <w:rsid w:val="00255B00"/>
    <w:rsid w:val="00256336"/>
    <w:rsid w:val="00256664"/>
    <w:rsid w:val="00256865"/>
    <w:rsid w:val="00256902"/>
    <w:rsid w:val="00257083"/>
    <w:rsid w:val="00257241"/>
    <w:rsid w:val="00257846"/>
    <w:rsid w:val="00257972"/>
    <w:rsid w:val="00257C08"/>
    <w:rsid w:val="002603D3"/>
    <w:rsid w:val="002607D7"/>
    <w:rsid w:val="00260DFF"/>
    <w:rsid w:val="00261090"/>
    <w:rsid w:val="0026201C"/>
    <w:rsid w:val="00262071"/>
    <w:rsid w:val="002629D5"/>
    <w:rsid w:val="00262CB0"/>
    <w:rsid w:val="00262D12"/>
    <w:rsid w:val="002631E4"/>
    <w:rsid w:val="0026379B"/>
    <w:rsid w:val="00263A59"/>
    <w:rsid w:val="00263BE2"/>
    <w:rsid w:val="00263CE0"/>
    <w:rsid w:val="00263D05"/>
    <w:rsid w:val="00263E30"/>
    <w:rsid w:val="00264B6E"/>
    <w:rsid w:val="00265359"/>
    <w:rsid w:val="00265497"/>
    <w:rsid w:val="0026571A"/>
    <w:rsid w:val="00265DCC"/>
    <w:rsid w:val="00266019"/>
    <w:rsid w:val="00266132"/>
    <w:rsid w:val="002661B3"/>
    <w:rsid w:val="002661FF"/>
    <w:rsid w:val="00266678"/>
    <w:rsid w:val="00266BA6"/>
    <w:rsid w:val="00266C36"/>
    <w:rsid w:val="00266EE4"/>
    <w:rsid w:val="00266F0E"/>
    <w:rsid w:val="002671CF"/>
    <w:rsid w:val="0026736B"/>
    <w:rsid w:val="0026765C"/>
    <w:rsid w:val="00267710"/>
    <w:rsid w:val="00267C15"/>
    <w:rsid w:val="00267EC9"/>
    <w:rsid w:val="00270751"/>
    <w:rsid w:val="002710E4"/>
    <w:rsid w:val="00271258"/>
    <w:rsid w:val="002712F3"/>
    <w:rsid w:val="00271392"/>
    <w:rsid w:val="00272208"/>
    <w:rsid w:val="0027260D"/>
    <w:rsid w:val="00272D4F"/>
    <w:rsid w:val="0027381B"/>
    <w:rsid w:val="0027393F"/>
    <w:rsid w:val="002739A3"/>
    <w:rsid w:val="00273E35"/>
    <w:rsid w:val="002743CE"/>
    <w:rsid w:val="00274718"/>
    <w:rsid w:val="002748E6"/>
    <w:rsid w:val="00274AEA"/>
    <w:rsid w:val="00274CDF"/>
    <w:rsid w:val="00274F03"/>
    <w:rsid w:val="002750ED"/>
    <w:rsid w:val="002757D9"/>
    <w:rsid w:val="00275AA3"/>
    <w:rsid w:val="002761A8"/>
    <w:rsid w:val="00276701"/>
    <w:rsid w:val="0027678B"/>
    <w:rsid w:val="002769E6"/>
    <w:rsid w:val="00277CFB"/>
    <w:rsid w:val="00280281"/>
    <w:rsid w:val="00280463"/>
    <w:rsid w:val="00280D52"/>
    <w:rsid w:val="00281187"/>
    <w:rsid w:val="002812D1"/>
    <w:rsid w:val="00282536"/>
    <w:rsid w:val="002827FA"/>
    <w:rsid w:val="00282B1C"/>
    <w:rsid w:val="00282C40"/>
    <w:rsid w:val="00282FFE"/>
    <w:rsid w:val="002830FA"/>
    <w:rsid w:val="0028362B"/>
    <w:rsid w:val="0028385F"/>
    <w:rsid w:val="002838A8"/>
    <w:rsid w:val="00283A2A"/>
    <w:rsid w:val="00284212"/>
    <w:rsid w:val="0028504B"/>
    <w:rsid w:val="002851C5"/>
    <w:rsid w:val="00285707"/>
    <w:rsid w:val="00285742"/>
    <w:rsid w:val="002857D4"/>
    <w:rsid w:val="00285A1C"/>
    <w:rsid w:val="00285C6B"/>
    <w:rsid w:val="002860FE"/>
    <w:rsid w:val="00286300"/>
    <w:rsid w:val="002873EC"/>
    <w:rsid w:val="0028775B"/>
    <w:rsid w:val="00290915"/>
    <w:rsid w:val="00290DA1"/>
    <w:rsid w:val="00291166"/>
    <w:rsid w:val="002912AD"/>
    <w:rsid w:val="002917CA"/>
    <w:rsid w:val="0029256C"/>
    <w:rsid w:val="00292DFB"/>
    <w:rsid w:val="00292F14"/>
    <w:rsid w:val="0029334B"/>
    <w:rsid w:val="0029340C"/>
    <w:rsid w:val="002937CC"/>
    <w:rsid w:val="00293AEB"/>
    <w:rsid w:val="00293AFA"/>
    <w:rsid w:val="0029407D"/>
    <w:rsid w:val="00294277"/>
    <w:rsid w:val="00294395"/>
    <w:rsid w:val="002948D6"/>
    <w:rsid w:val="00294BA3"/>
    <w:rsid w:val="00294D78"/>
    <w:rsid w:val="00294DB2"/>
    <w:rsid w:val="00294EBB"/>
    <w:rsid w:val="002952AB"/>
    <w:rsid w:val="0029552C"/>
    <w:rsid w:val="002956D2"/>
    <w:rsid w:val="00295B89"/>
    <w:rsid w:val="00296765"/>
    <w:rsid w:val="002973CA"/>
    <w:rsid w:val="00297ECC"/>
    <w:rsid w:val="00297FCF"/>
    <w:rsid w:val="002A0881"/>
    <w:rsid w:val="002A0F4A"/>
    <w:rsid w:val="002A0FE0"/>
    <w:rsid w:val="002A1294"/>
    <w:rsid w:val="002A1367"/>
    <w:rsid w:val="002A196F"/>
    <w:rsid w:val="002A1CA4"/>
    <w:rsid w:val="002A2513"/>
    <w:rsid w:val="002A277C"/>
    <w:rsid w:val="002A335C"/>
    <w:rsid w:val="002A34F6"/>
    <w:rsid w:val="002A35AD"/>
    <w:rsid w:val="002A377F"/>
    <w:rsid w:val="002A37DB"/>
    <w:rsid w:val="002A39C9"/>
    <w:rsid w:val="002A3B26"/>
    <w:rsid w:val="002A3C6A"/>
    <w:rsid w:val="002A3F82"/>
    <w:rsid w:val="002A427F"/>
    <w:rsid w:val="002A4476"/>
    <w:rsid w:val="002A4AD7"/>
    <w:rsid w:val="002A4B3F"/>
    <w:rsid w:val="002A4DB8"/>
    <w:rsid w:val="002A4E6C"/>
    <w:rsid w:val="002A52C9"/>
    <w:rsid w:val="002A52ED"/>
    <w:rsid w:val="002A5BAF"/>
    <w:rsid w:val="002A5E14"/>
    <w:rsid w:val="002A6018"/>
    <w:rsid w:val="002A61C0"/>
    <w:rsid w:val="002A6223"/>
    <w:rsid w:val="002A66FD"/>
    <w:rsid w:val="002A6711"/>
    <w:rsid w:val="002A68AB"/>
    <w:rsid w:val="002A6AB9"/>
    <w:rsid w:val="002A6AFD"/>
    <w:rsid w:val="002A6ECA"/>
    <w:rsid w:val="002A710D"/>
    <w:rsid w:val="002A77DC"/>
    <w:rsid w:val="002A7921"/>
    <w:rsid w:val="002A7B8B"/>
    <w:rsid w:val="002B091C"/>
    <w:rsid w:val="002B0D02"/>
    <w:rsid w:val="002B0DC7"/>
    <w:rsid w:val="002B1151"/>
    <w:rsid w:val="002B199B"/>
    <w:rsid w:val="002B1B54"/>
    <w:rsid w:val="002B1EFF"/>
    <w:rsid w:val="002B23E7"/>
    <w:rsid w:val="002B2592"/>
    <w:rsid w:val="002B26A7"/>
    <w:rsid w:val="002B2760"/>
    <w:rsid w:val="002B3CF9"/>
    <w:rsid w:val="002B3DE6"/>
    <w:rsid w:val="002B3E8B"/>
    <w:rsid w:val="002B4189"/>
    <w:rsid w:val="002B4791"/>
    <w:rsid w:val="002B498B"/>
    <w:rsid w:val="002B4AF7"/>
    <w:rsid w:val="002B4F84"/>
    <w:rsid w:val="002B543F"/>
    <w:rsid w:val="002B598A"/>
    <w:rsid w:val="002B6294"/>
    <w:rsid w:val="002B6699"/>
    <w:rsid w:val="002B6ABC"/>
    <w:rsid w:val="002B74C9"/>
    <w:rsid w:val="002B77F9"/>
    <w:rsid w:val="002B7BF0"/>
    <w:rsid w:val="002B7D78"/>
    <w:rsid w:val="002B7EAB"/>
    <w:rsid w:val="002B7F31"/>
    <w:rsid w:val="002C05E7"/>
    <w:rsid w:val="002C0C6A"/>
    <w:rsid w:val="002C0DD5"/>
    <w:rsid w:val="002C0EDF"/>
    <w:rsid w:val="002C1049"/>
    <w:rsid w:val="002C1D95"/>
    <w:rsid w:val="002C1F59"/>
    <w:rsid w:val="002C2329"/>
    <w:rsid w:val="002C26A8"/>
    <w:rsid w:val="002C28B9"/>
    <w:rsid w:val="002C28D7"/>
    <w:rsid w:val="002C2C5F"/>
    <w:rsid w:val="002C2D23"/>
    <w:rsid w:val="002C34C3"/>
    <w:rsid w:val="002C3B03"/>
    <w:rsid w:val="002C3E77"/>
    <w:rsid w:val="002C4037"/>
    <w:rsid w:val="002C41A1"/>
    <w:rsid w:val="002C4B18"/>
    <w:rsid w:val="002C4F43"/>
    <w:rsid w:val="002C5F49"/>
    <w:rsid w:val="002C663A"/>
    <w:rsid w:val="002C674B"/>
    <w:rsid w:val="002C675A"/>
    <w:rsid w:val="002C689B"/>
    <w:rsid w:val="002C71F5"/>
    <w:rsid w:val="002C7240"/>
    <w:rsid w:val="002C7398"/>
    <w:rsid w:val="002C7B0B"/>
    <w:rsid w:val="002D0498"/>
    <w:rsid w:val="002D095B"/>
    <w:rsid w:val="002D0CF7"/>
    <w:rsid w:val="002D1394"/>
    <w:rsid w:val="002D1B31"/>
    <w:rsid w:val="002D2356"/>
    <w:rsid w:val="002D23CA"/>
    <w:rsid w:val="002D24C5"/>
    <w:rsid w:val="002D260D"/>
    <w:rsid w:val="002D2A5D"/>
    <w:rsid w:val="002D2A5E"/>
    <w:rsid w:val="002D2EEE"/>
    <w:rsid w:val="002D3209"/>
    <w:rsid w:val="002D3496"/>
    <w:rsid w:val="002D393D"/>
    <w:rsid w:val="002D39EF"/>
    <w:rsid w:val="002D40A9"/>
    <w:rsid w:val="002D4620"/>
    <w:rsid w:val="002D49D7"/>
    <w:rsid w:val="002D5318"/>
    <w:rsid w:val="002D54CC"/>
    <w:rsid w:val="002D5738"/>
    <w:rsid w:val="002D573B"/>
    <w:rsid w:val="002D5E26"/>
    <w:rsid w:val="002D777F"/>
    <w:rsid w:val="002D7B31"/>
    <w:rsid w:val="002E08F4"/>
    <w:rsid w:val="002E0DDC"/>
    <w:rsid w:val="002E1625"/>
    <w:rsid w:val="002E1744"/>
    <w:rsid w:val="002E1C13"/>
    <w:rsid w:val="002E1C80"/>
    <w:rsid w:val="002E200A"/>
    <w:rsid w:val="002E233A"/>
    <w:rsid w:val="002E2D36"/>
    <w:rsid w:val="002E3352"/>
    <w:rsid w:val="002E394A"/>
    <w:rsid w:val="002E46DA"/>
    <w:rsid w:val="002E4782"/>
    <w:rsid w:val="002E50B7"/>
    <w:rsid w:val="002E5751"/>
    <w:rsid w:val="002E5BD4"/>
    <w:rsid w:val="002E5C15"/>
    <w:rsid w:val="002E61CE"/>
    <w:rsid w:val="002E69D3"/>
    <w:rsid w:val="002E6ACC"/>
    <w:rsid w:val="002E6FE8"/>
    <w:rsid w:val="002E71E9"/>
    <w:rsid w:val="002E7948"/>
    <w:rsid w:val="002E7B6F"/>
    <w:rsid w:val="002E7C8D"/>
    <w:rsid w:val="002F0143"/>
    <w:rsid w:val="002F04D4"/>
    <w:rsid w:val="002F0A3B"/>
    <w:rsid w:val="002F15AA"/>
    <w:rsid w:val="002F199A"/>
    <w:rsid w:val="002F1DAF"/>
    <w:rsid w:val="002F22C2"/>
    <w:rsid w:val="002F24C7"/>
    <w:rsid w:val="002F26F0"/>
    <w:rsid w:val="002F33C8"/>
    <w:rsid w:val="002F3613"/>
    <w:rsid w:val="002F3832"/>
    <w:rsid w:val="002F3A30"/>
    <w:rsid w:val="002F3BCD"/>
    <w:rsid w:val="002F3EF1"/>
    <w:rsid w:val="002F3F79"/>
    <w:rsid w:val="002F40B5"/>
    <w:rsid w:val="002F42E0"/>
    <w:rsid w:val="002F4D55"/>
    <w:rsid w:val="002F4D89"/>
    <w:rsid w:val="002F4FB1"/>
    <w:rsid w:val="002F5069"/>
    <w:rsid w:val="002F5160"/>
    <w:rsid w:val="002F54D4"/>
    <w:rsid w:val="002F59CB"/>
    <w:rsid w:val="002F5CDC"/>
    <w:rsid w:val="002F6747"/>
    <w:rsid w:val="002F6867"/>
    <w:rsid w:val="002F732E"/>
    <w:rsid w:val="002F759D"/>
    <w:rsid w:val="00300984"/>
    <w:rsid w:val="00301114"/>
    <w:rsid w:val="0030118C"/>
    <w:rsid w:val="003018AE"/>
    <w:rsid w:val="00301AA4"/>
    <w:rsid w:val="00301EF0"/>
    <w:rsid w:val="0030253B"/>
    <w:rsid w:val="003028D5"/>
    <w:rsid w:val="00303047"/>
    <w:rsid w:val="003033EF"/>
    <w:rsid w:val="003038A9"/>
    <w:rsid w:val="00303B2D"/>
    <w:rsid w:val="00303CC4"/>
    <w:rsid w:val="00303D0B"/>
    <w:rsid w:val="00303DD3"/>
    <w:rsid w:val="00304726"/>
    <w:rsid w:val="00304BC5"/>
    <w:rsid w:val="00304CAF"/>
    <w:rsid w:val="00304E68"/>
    <w:rsid w:val="00304FA8"/>
    <w:rsid w:val="003050F6"/>
    <w:rsid w:val="00305FA8"/>
    <w:rsid w:val="003060C8"/>
    <w:rsid w:val="00306674"/>
    <w:rsid w:val="00306809"/>
    <w:rsid w:val="0030685B"/>
    <w:rsid w:val="00306977"/>
    <w:rsid w:val="00306A8E"/>
    <w:rsid w:val="00306ED2"/>
    <w:rsid w:val="00307227"/>
    <w:rsid w:val="00307957"/>
    <w:rsid w:val="00307E8A"/>
    <w:rsid w:val="0031014D"/>
    <w:rsid w:val="003101AA"/>
    <w:rsid w:val="00310742"/>
    <w:rsid w:val="0031099A"/>
    <w:rsid w:val="00310A9A"/>
    <w:rsid w:val="00310E7E"/>
    <w:rsid w:val="003111AB"/>
    <w:rsid w:val="003111FA"/>
    <w:rsid w:val="00311262"/>
    <w:rsid w:val="003113FD"/>
    <w:rsid w:val="00311465"/>
    <w:rsid w:val="00311642"/>
    <w:rsid w:val="003118B2"/>
    <w:rsid w:val="00311B41"/>
    <w:rsid w:val="003120A9"/>
    <w:rsid w:val="00312499"/>
    <w:rsid w:val="00312711"/>
    <w:rsid w:val="003129AB"/>
    <w:rsid w:val="00312D4F"/>
    <w:rsid w:val="00312E47"/>
    <w:rsid w:val="003135F3"/>
    <w:rsid w:val="003142C4"/>
    <w:rsid w:val="00314457"/>
    <w:rsid w:val="00315605"/>
    <w:rsid w:val="00315B22"/>
    <w:rsid w:val="0031610D"/>
    <w:rsid w:val="0031618D"/>
    <w:rsid w:val="0031683C"/>
    <w:rsid w:val="00316D67"/>
    <w:rsid w:val="00317270"/>
    <w:rsid w:val="00317290"/>
    <w:rsid w:val="003173E3"/>
    <w:rsid w:val="00317557"/>
    <w:rsid w:val="00317ACC"/>
    <w:rsid w:val="00320C97"/>
    <w:rsid w:val="00320E9F"/>
    <w:rsid w:val="0032109A"/>
    <w:rsid w:val="00321A56"/>
    <w:rsid w:val="00321C05"/>
    <w:rsid w:val="00321C9E"/>
    <w:rsid w:val="00321CD1"/>
    <w:rsid w:val="003225C8"/>
    <w:rsid w:val="003229F3"/>
    <w:rsid w:val="00322F5C"/>
    <w:rsid w:val="0032300E"/>
    <w:rsid w:val="003230A8"/>
    <w:rsid w:val="003230B0"/>
    <w:rsid w:val="00323452"/>
    <w:rsid w:val="003235EC"/>
    <w:rsid w:val="003236E0"/>
    <w:rsid w:val="00323732"/>
    <w:rsid w:val="00323A4C"/>
    <w:rsid w:val="00323C85"/>
    <w:rsid w:val="00323EA0"/>
    <w:rsid w:val="003240EA"/>
    <w:rsid w:val="00324130"/>
    <w:rsid w:val="0032426F"/>
    <w:rsid w:val="003244BF"/>
    <w:rsid w:val="003248F6"/>
    <w:rsid w:val="00324B1D"/>
    <w:rsid w:val="00324D20"/>
    <w:rsid w:val="00325312"/>
    <w:rsid w:val="00325C6F"/>
    <w:rsid w:val="00325D7C"/>
    <w:rsid w:val="00325E71"/>
    <w:rsid w:val="00327714"/>
    <w:rsid w:val="003277B3"/>
    <w:rsid w:val="00327CE0"/>
    <w:rsid w:val="00327E7A"/>
    <w:rsid w:val="00327F65"/>
    <w:rsid w:val="0033038C"/>
    <w:rsid w:val="003308E3"/>
    <w:rsid w:val="0033171B"/>
    <w:rsid w:val="003320DA"/>
    <w:rsid w:val="003320F4"/>
    <w:rsid w:val="003322BE"/>
    <w:rsid w:val="00332419"/>
    <w:rsid w:val="00332426"/>
    <w:rsid w:val="00332AA2"/>
    <w:rsid w:val="00333233"/>
    <w:rsid w:val="003335C7"/>
    <w:rsid w:val="00333CFA"/>
    <w:rsid w:val="00333DCB"/>
    <w:rsid w:val="00333DF1"/>
    <w:rsid w:val="00333E45"/>
    <w:rsid w:val="0033456A"/>
    <w:rsid w:val="0033466D"/>
    <w:rsid w:val="003349B0"/>
    <w:rsid w:val="00334D3F"/>
    <w:rsid w:val="0033569B"/>
    <w:rsid w:val="003357AC"/>
    <w:rsid w:val="00335852"/>
    <w:rsid w:val="00336BFC"/>
    <w:rsid w:val="00336FFE"/>
    <w:rsid w:val="0033725D"/>
    <w:rsid w:val="00337591"/>
    <w:rsid w:val="00337B42"/>
    <w:rsid w:val="00337BA1"/>
    <w:rsid w:val="00337D0D"/>
    <w:rsid w:val="00337DF7"/>
    <w:rsid w:val="00340B19"/>
    <w:rsid w:val="00341584"/>
    <w:rsid w:val="0034162A"/>
    <w:rsid w:val="003418BB"/>
    <w:rsid w:val="00341C36"/>
    <w:rsid w:val="00342C80"/>
    <w:rsid w:val="00342FB5"/>
    <w:rsid w:val="00343798"/>
    <w:rsid w:val="00343917"/>
    <w:rsid w:val="00343BE7"/>
    <w:rsid w:val="00343D93"/>
    <w:rsid w:val="00343EFC"/>
    <w:rsid w:val="00344966"/>
    <w:rsid w:val="00344DFB"/>
    <w:rsid w:val="00344E07"/>
    <w:rsid w:val="00344F57"/>
    <w:rsid w:val="003452B8"/>
    <w:rsid w:val="003455BC"/>
    <w:rsid w:val="00345CF2"/>
    <w:rsid w:val="00345D9C"/>
    <w:rsid w:val="00345F1E"/>
    <w:rsid w:val="003463D1"/>
    <w:rsid w:val="0034665F"/>
    <w:rsid w:val="00346681"/>
    <w:rsid w:val="00346DCC"/>
    <w:rsid w:val="0034738E"/>
    <w:rsid w:val="003475A4"/>
    <w:rsid w:val="00350310"/>
    <w:rsid w:val="00350644"/>
    <w:rsid w:val="00350C69"/>
    <w:rsid w:val="00350EBE"/>
    <w:rsid w:val="003515D7"/>
    <w:rsid w:val="0035179B"/>
    <w:rsid w:val="00351F61"/>
    <w:rsid w:val="003524B1"/>
    <w:rsid w:val="00352531"/>
    <w:rsid w:val="003533DD"/>
    <w:rsid w:val="00353524"/>
    <w:rsid w:val="00353BDE"/>
    <w:rsid w:val="00354183"/>
    <w:rsid w:val="00354CBE"/>
    <w:rsid w:val="00355940"/>
    <w:rsid w:val="00355C26"/>
    <w:rsid w:val="0035636B"/>
    <w:rsid w:val="00356B3C"/>
    <w:rsid w:val="00356E80"/>
    <w:rsid w:val="0035705C"/>
    <w:rsid w:val="003570AA"/>
    <w:rsid w:val="00357444"/>
    <w:rsid w:val="003574D5"/>
    <w:rsid w:val="0035752F"/>
    <w:rsid w:val="003575D9"/>
    <w:rsid w:val="00357898"/>
    <w:rsid w:val="003578F6"/>
    <w:rsid w:val="00357FB7"/>
    <w:rsid w:val="00361945"/>
    <w:rsid w:val="00361B7F"/>
    <w:rsid w:val="003623BE"/>
    <w:rsid w:val="00362D95"/>
    <w:rsid w:val="00362DE6"/>
    <w:rsid w:val="0036300E"/>
    <w:rsid w:val="00363973"/>
    <w:rsid w:val="00363E52"/>
    <w:rsid w:val="0036447D"/>
    <w:rsid w:val="003646F5"/>
    <w:rsid w:val="00364852"/>
    <w:rsid w:val="00364A78"/>
    <w:rsid w:val="00364D33"/>
    <w:rsid w:val="00364EE7"/>
    <w:rsid w:val="00364FED"/>
    <w:rsid w:val="0036553E"/>
    <w:rsid w:val="0036558B"/>
    <w:rsid w:val="003657C9"/>
    <w:rsid w:val="003657DB"/>
    <w:rsid w:val="00365B0F"/>
    <w:rsid w:val="003661C1"/>
    <w:rsid w:val="003665F7"/>
    <w:rsid w:val="003667E5"/>
    <w:rsid w:val="00366C22"/>
    <w:rsid w:val="00366E07"/>
    <w:rsid w:val="00367169"/>
    <w:rsid w:val="0036772B"/>
    <w:rsid w:val="00367EC9"/>
    <w:rsid w:val="0037016A"/>
    <w:rsid w:val="003702E6"/>
    <w:rsid w:val="00371577"/>
    <w:rsid w:val="00371DFC"/>
    <w:rsid w:val="00372269"/>
    <w:rsid w:val="003728E0"/>
    <w:rsid w:val="00372995"/>
    <w:rsid w:val="00373E0B"/>
    <w:rsid w:val="00373EA2"/>
    <w:rsid w:val="003744C9"/>
    <w:rsid w:val="00374C23"/>
    <w:rsid w:val="0037553C"/>
    <w:rsid w:val="00375A94"/>
    <w:rsid w:val="003762B4"/>
    <w:rsid w:val="003763B4"/>
    <w:rsid w:val="003768C5"/>
    <w:rsid w:val="00376DED"/>
    <w:rsid w:val="0037742C"/>
    <w:rsid w:val="0038027C"/>
    <w:rsid w:val="00380301"/>
    <w:rsid w:val="003806FE"/>
    <w:rsid w:val="00380B7E"/>
    <w:rsid w:val="00380D4A"/>
    <w:rsid w:val="00380E3A"/>
    <w:rsid w:val="003818D2"/>
    <w:rsid w:val="00382736"/>
    <w:rsid w:val="00382A20"/>
    <w:rsid w:val="00382C51"/>
    <w:rsid w:val="00382CAE"/>
    <w:rsid w:val="00383BFD"/>
    <w:rsid w:val="00383F87"/>
    <w:rsid w:val="00384430"/>
    <w:rsid w:val="003848BF"/>
    <w:rsid w:val="00384B90"/>
    <w:rsid w:val="00384C46"/>
    <w:rsid w:val="00384E8C"/>
    <w:rsid w:val="00384F55"/>
    <w:rsid w:val="00385476"/>
    <w:rsid w:val="00385608"/>
    <w:rsid w:val="003859EA"/>
    <w:rsid w:val="00385A0A"/>
    <w:rsid w:val="003863EB"/>
    <w:rsid w:val="003875BB"/>
    <w:rsid w:val="003878CA"/>
    <w:rsid w:val="00387A6B"/>
    <w:rsid w:val="00387FAB"/>
    <w:rsid w:val="003900C0"/>
    <w:rsid w:val="00390D3E"/>
    <w:rsid w:val="003912B1"/>
    <w:rsid w:val="0039151E"/>
    <w:rsid w:val="00391965"/>
    <w:rsid w:val="00391A42"/>
    <w:rsid w:val="00392245"/>
    <w:rsid w:val="0039274A"/>
    <w:rsid w:val="00392836"/>
    <w:rsid w:val="00393018"/>
    <w:rsid w:val="003935C8"/>
    <w:rsid w:val="00393A5C"/>
    <w:rsid w:val="00393BFF"/>
    <w:rsid w:val="00393C01"/>
    <w:rsid w:val="00393D37"/>
    <w:rsid w:val="00393D5B"/>
    <w:rsid w:val="00394028"/>
    <w:rsid w:val="00394120"/>
    <w:rsid w:val="00394557"/>
    <w:rsid w:val="0039484F"/>
    <w:rsid w:val="00394EBF"/>
    <w:rsid w:val="00395B26"/>
    <w:rsid w:val="003964A2"/>
    <w:rsid w:val="0039742F"/>
    <w:rsid w:val="003977C0"/>
    <w:rsid w:val="00397E14"/>
    <w:rsid w:val="00397EE3"/>
    <w:rsid w:val="003A096D"/>
    <w:rsid w:val="003A0AAE"/>
    <w:rsid w:val="003A0B29"/>
    <w:rsid w:val="003A1076"/>
    <w:rsid w:val="003A1BBB"/>
    <w:rsid w:val="003A2390"/>
    <w:rsid w:val="003A266D"/>
    <w:rsid w:val="003A3304"/>
    <w:rsid w:val="003A3404"/>
    <w:rsid w:val="003A373F"/>
    <w:rsid w:val="003A3AA9"/>
    <w:rsid w:val="003A4149"/>
    <w:rsid w:val="003A441A"/>
    <w:rsid w:val="003A4467"/>
    <w:rsid w:val="003A4590"/>
    <w:rsid w:val="003A4A7F"/>
    <w:rsid w:val="003A5994"/>
    <w:rsid w:val="003A610F"/>
    <w:rsid w:val="003A639A"/>
    <w:rsid w:val="003A70C0"/>
    <w:rsid w:val="003A7202"/>
    <w:rsid w:val="003A7225"/>
    <w:rsid w:val="003A74DC"/>
    <w:rsid w:val="003A7EB7"/>
    <w:rsid w:val="003B014F"/>
    <w:rsid w:val="003B01B7"/>
    <w:rsid w:val="003B068C"/>
    <w:rsid w:val="003B0892"/>
    <w:rsid w:val="003B0B83"/>
    <w:rsid w:val="003B0EB4"/>
    <w:rsid w:val="003B0F6B"/>
    <w:rsid w:val="003B12D4"/>
    <w:rsid w:val="003B15EC"/>
    <w:rsid w:val="003B1AA1"/>
    <w:rsid w:val="003B1AD3"/>
    <w:rsid w:val="003B1D49"/>
    <w:rsid w:val="003B1E64"/>
    <w:rsid w:val="003B1F39"/>
    <w:rsid w:val="003B2104"/>
    <w:rsid w:val="003B2634"/>
    <w:rsid w:val="003B2D53"/>
    <w:rsid w:val="003B325D"/>
    <w:rsid w:val="003B3FA6"/>
    <w:rsid w:val="003B4579"/>
    <w:rsid w:val="003B45B9"/>
    <w:rsid w:val="003B46E0"/>
    <w:rsid w:val="003B47BA"/>
    <w:rsid w:val="003B522E"/>
    <w:rsid w:val="003B525B"/>
    <w:rsid w:val="003B5303"/>
    <w:rsid w:val="003B5330"/>
    <w:rsid w:val="003B5641"/>
    <w:rsid w:val="003B57D0"/>
    <w:rsid w:val="003B62C6"/>
    <w:rsid w:val="003B68B1"/>
    <w:rsid w:val="003B6981"/>
    <w:rsid w:val="003B6E40"/>
    <w:rsid w:val="003B6E8F"/>
    <w:rsid w:val="003B716C"/>
    <w:rsid w:val="003B727E"/>
    <w:rsid w:val="003B7475"/>
    <w:rsid w:val="003B7CA7"/>
    <w:rsid w:val="003C0606"/>
    <w:rsid w:val="003C07AE"/>
    <w:rsid w:val="003C0EE3"/>
    <w:rsid w:val="003C10FF"/>
    <w:rsid w:val="003C1296"/>
    <w:rsid w:val="003C1446"/>
    <w:rsid w:val="003C1902"/>
    <w:rsid w:val="003C20EB"/>
    <w:rsid w:val="003C272E"/>
    <w:rsid w:val="003C2CC8"/>
    <w:rsid w:val="003C2F96"/>
    <w:rsid w:val="003C317D"/>
    <w:rsid w:val="003C3D89"/>
    <w:rsid w:val="003C46D6"/>
    <w:rsid w:val="003C4E3A"/>
    <w:rsid w:val="003C50F0"/>
    <w:rsid w:val="003C50F4"/>
    <w:rsid w:val="003C59E0"/>
    <w:rsid w:val="003C68FE"/>
    <w:rsid w:val="003C7ABF"/>
    <w:rsid w:val="003C7FF4"/>
    <w:rsid w:val="003D0164"/>
    <w:rsid w:val="003D0A8D"/>
    <w:rsid w:val="003D0F39"/>
    <w:rsid w:val="003D157B"/>
    <w:rsid w:val="003D157E"/>
    <w:rsid w:val="003D18F6"/>
    <w:rsid w:val="003D1EC8"/>
    <w:rsid w:val="003D203D"/>
    <w:rsid w:val="003D2112"/>
    <w:rsid w:val="003D2366"/>
    <w:rsid w:val="003D27D8"/>
    <w:rsid w:val="003D3587"/>
    <w:rsid w:val="003D38EA"/>
    <w:rsid w:val="003D3903"/>
    <w:rsid w:val="003D3AB0"/>
    <w:rsid w:val="003D3E2D"/>
    <w:rsid w:val="003D3E72"/>
    <w:rsid w:val="003D3FD5"/>
    <w:rsid w:val="003D4472"/>
    <w:rsid w:val="003D4B94"/>
    <w:rsid w:val="003D4DCA"/>
    <w:rsid w:val="003D50EC"/>
    <w:rsid w:val="003D5101"/>
    <w:rsid w:val="003D5446"/>
    <w:rsid w:val="003D55AB"/>
    <w:rsid w:val="003D5685"/>
    <w:rsid w:val="003D5F60"/>
    <w:rsid w:val="003D62BD"/>
    <w:rsid w:val="003D6440"/>
    <w:rsid w:val="003D66D8"/>
    <w:rsid w:val="003E0A93"/>
    <w:rsid w:val="003E10AF"/>
    <w:rsid w:val="003E1E36"/>
    <w:rsid w:val="003E2343"/>
    <w:rsid w:val="003E263E"/>
    <w:rsid w:val="003E2851"/>
    <w:rsid w:val="003E2EF9"/>
    <w:rsid w:val="003E2F0A"/>
    <w:rsid w:val="003E31C0"/>
    <w:rsid w:val="003E332D"/>
    <w:rsid w:val="003E3A3D"/>
    <w:rsid w:val="003E404C"/>
    <w:rsid w:val="003E453F"/>
    <w:rsid w:val="003E4788"/>
    <w:rsid w:val="003E488D"/>
    <w:rsid w:val="003E4A58"/>
    <w:rsid w:val="003E4F29"/>
    <w:rsid w:val="003E4FB7"/>
    <w:rsid w:val="003E52DA"/>
    <w:rsid w:val="003E558C"/>
    <w:rsid w:val="003E5DCE"/>
    <w:rsid w:val="003E5DFF"/>
    <w:rsid w:val="003E71E2"/>
    <w:rsid w:val="003E751C"/>
    <w:rsid w:val="003E7A55"/>
    <w:rsid w:val="003F0199"/>
    <w:rsid w:val="003F0EBC"/>
    <w:rsid w:val="003F1A9B"/>
    <w:rsid w:val="003F1DC8"/>
    <w:rsid w:val="003F2572"/>
    <w:rsid w:val="003F283B"/>
    <w:rsid w:val="003F2B97"/>
    <w:rsid w:val="003F2E59"/>
    <w:rsid w:val="003F30FA"/>
    <w:rsid w:val="003F3595"/>
    <w:rsid w:val="003F35EF"/>
    <w:rsid w:val="003F385B"/>
    <w:rsid w:val="003F3870"/>
    <w:rsid w:val="003F4424"/>
    <w:rsid w:val="003F4BF6"/>
    <w:rsid w:val="003F4FFD"/>
    <w:rsid w:val="003F54A8"/>
    <w:rsid w:val="003F5646"/>
    <w:rsid w:val="003F57EE"/>
    <w:rsid w:val="003F5963"/>
    <w:rsid w:val="003F615E"/>
    <w:rsid w:val="003F63B0"/>
    <w:rsid w:val="003F6759"/>
    <w:rsid w:val="003F68A1"/>
    <w:rsid w:val="003F68A7"/>
    <w:rsid w:val="003F69AF"/>
    <w:rsid w:val="003F73EC"/>
    <w:rsid w:val="003F7625"/>
    <w:rsid w:val="003F7B52"/>
    <w:rsid w:val="0040040A"/>
    <w:rsid w:val="00400446"/>
    <w:rsid w:val="00400A11"/>
    <w:rsid w:val="00400BBB"/>
    <w:rsid w:val="00400FA8"/>
    <w:rsid w:val="00400FE1"/>
    <w:rsid w:val="0040119C"/>
    <w:rsid w:val="0040124D"/>
    <w:rsid w:val="00401383"/>
    <w:rsid w:val="0040140F"/>
    <w:rsid w:val="0040177D"/>
    <w:rsid w:val="00401EA9"/>
    <w:rsid w:val="0040279D"/>
    <w:rsid w:val="004029A2"/>
    <w:rsid w:val="00402D57"/>
    <w:rsid w:val="004031AB"/>
    <w:rsid w:val="00403C4A"/>
    <w:rsid w:val="00404103"/>
    <w:rsid w:val="00404541"/>
    <w:rsid w:val="00404FDA"/>
    <w:rsid w:val="0040519C"/>
    <w:rsid w:val="0040522C"/>
    <w:rsid w:val="004056B5"/>
    <w:rsid w:val="00405777"/>
    <w:rsid w:val="00405C49"/>
    <w:rsid w:val="00405FF6"/>
    <w:rsid w:val="00406E71"/>
    <w:rsid w:val="00406F5E"/>
    <w:rsid w:val="00407093"/>
    <w:rsid w:val="00407426"/>
    <w:rsid w:val="00407BD5"/>
    <w:rsid w:val="00407FAE"/>
    <w:rsid w:val="004102A2"/>
    <w:rsid w:val="00410548"/>
    <w:rsid w:val="004105E3"/>
    <w:rsid w:val="00410A62"/>
    <w:rsid w:val="00410BC4"/>
    <w:rsid w:val="00410FCD"/>
    <w:rsid w:val="004115F6"/>
    <w:rsid w:val="0041169A"/>
    <w:rsid w:val="00411E41"/>
    <w:rsid w:val="00412380"/>
    <w:rsid w:val="00412381"/>
    <w:rsid w:val="00412E70"/>
    <w:rsid w:val="00412E96"/>
    <w:rsid w:val="004140E9"/>
    <w:rsid w:val="00414509"/>
    <w:rsid w:val="004145CA"/>
    <w:rsid w:val="00414CFC"/>
    <w:rsid w:val="00415787"/>
    <w:rsid w:val="004160BD"/>
    <w:rsid w:val="0041636E"/>
    <w:rsid w:val="00416399"/>
    <w:rsid w:val="00416855"/>
    <w:rsid w:val="00416CCF"/>
    <w:rsid w:val="00416E55"/>
    <w:rsid w:val="00416EBB"/>
    <w:rsid w:val="00416FE4"/>
    <w:rsid w:val="00417060"/>
    <w:rsid w:val="00417073"/>
    <w:rsid w:val="00417195"/>
    <w:rsid w:val="004175E1"/>
    <w:rsid w:val="004176C4"/>
    <w:rsid w:val="0041793D"/>
    <w:rsid w:val="00417A57"/>
    <w:rsid w:val="00417C94"/>
    <w:rsid w:val="0042020A"/>
    <w:rsid w:val="00420360"/>
    <w:rsid w:val="00420908"/>
    <w:rsid w:val="004210D6"/>
    <w:rsid w:val="00421367"/>
    <w:rsid w:val="004217D4"/>
    <w:rsid w:val="00421864"/>
    <w:rsid w:val="004218B8"/>
    <w:rsid w:val="00421DFE"/>
    <w:rsid w:val="00421F54"/>
    <w:rsid w:val="00422459"/>
    <w:rsid w:val="0042280A"/>
    <w:rsid w:val="00422BEC"/>
    <w:rsid w:val="00422DE0"/>
    <w:rsid w:val="00422DE6"/>
    <w:rsid w:val="00422EDC"/>
    <w:rsid w:val="00423854"/>
    <w:rsid w:val="004239CC"/>
    <w:rsid w:val="004240B1"/>
    <w:rsid w:val="004245BA"/>
    <w:rsid w:val="00424896"/>
    <w:rsid w:val="00424AC1"/>
    <w:rsid w:val="00425086"/>
    <w:rsid w:val="004250E0"/>
    <w:rsid w:val="004252D2"/>
    <w:rsid w:val="00425691"/>
    <w:rsid w:val="00425CFC"/>
    <w:rsid w:val="00425F5A"/>
    <w:rsid w:val="00425FE7"/>
    <w:rsid w:val="0042612F"/>
    <w:rsid w:val="004266D2"/>
    <w:rsid w:val="00426E00"/>
    <w:rsid w:val="00427632"/>
    <w:rsid w:val="00427A3C"/>
    <w:rsid w:val="00427C39"/>
    <w:rsid w:val="00427DB3"/>
    <w:rsid w:val="004302F6"/>
    <w:rsid w:val="004304B3"/>
    <w:rsid w:val="00430645"/>
    <w:rsid w:val="0043093F"/>
    <w:rsid w:val="00430B03"/>
    <w:rsid w:val="00430F33"/>
    <w:rsid w:val="00431316"/>
    <w:rsid w:val="00431476"/>
    <w:rsid w:val="004316BF"/>
    <w:rsid w:val="004319AD"/>
    <w:rsid w:val="00431C7B"/>
    <w:rsid w:val="0043229F"/>
    <w:rsid w:val="00433081"/>
    <w:rsid w:val="004331BA"/>
    <w:rsid w:val="00433290"/>
    <w:rsid w:val="00433452"/>
    <w:rsid w:val="00433678"/>
    <w:rsid w:val="00433964"/>
    <w:rsid w:val="0043487A"/>
    <w:rsid w:val="0043523E"/>
    <w:rsid w:val="004356CC"/>
    <w:rsid w:val="00435729"/>
    <w:rsid w:val="004359A1"/>
    <w:rsid w:val="004359B0"/>
    <w:rsid w:val="00436229"/>
    <w:rsid w:val="00436398"/>
    <w:rsid w:val="0043658F"/>
    <w:rsid w:val="00436AD7"/>
    <w:rsid w:val="00436E6A"/>
    <w:rsid w:val="00437186"/>
    <w:rsid w:val="00437247"/>
    <w:rsid w:val="0043770C"/>
    <w:rsid w:val="004377F7"/>
    <w:rsid w:val="00437C96"/>
    <w:rsid w:val="00440103"/>
    <w:rsid w:val="0044099C"/>
    <w:rsid w:val="00440DC0"/>
    <w:rsid w:val="00440E1F"/>
    <w:rsid w:val="00441226"/>
    <w:rsid w:val="0044130A"/>
    <w:rsid w:val="00441919"/>
    <w:rsid w:val="00441D58"/>
    <w:rsid w:val="0044210D"/>
    <w:rsid w:val="00442468"/>
    <w:rsid w:val="0044257D"/>
    <w:rsid w:val="004429C7"/>
    <w:rsid w:val="00443064"/>
    <w:rsid w:val="00443479"/>
    <w:rsid w:val="004434C1"/>
    <w:rsid w:val="00443A26"/>
    <w:rsid w:val="00444473"/>
    <w:rsid w:val="004444E1"/>
    <w:rsid w:val="0044450B"/>
    <w:rsid w:val="00444538"/>
    <w:rsid w:val="004448CB"/>
    <w:rsid w:val="00444C71"/>
    <w:rsid w:val="004454EB"/>
    <w:rsid w:val="0044574D"/>
    <w:rsid w:val="00446116"/>
    <w:rsid w:val="004462C8"/>
    <w:rsid w:val="004463DD"/>
    <w:rsid w:val="00446709"/>
    <w:rsid w:val="00446743"/>
    <w:rsid w:val="00446A1F"/>
    <w:rsid w:val="00446FCD"/>
    <w:rsid w:val="004470F8"/>
    <w:rsid w:val="004471E1"/>
    <w:rsid w:val="004476F2"/>
    <w:rsid w:val="00447767"/>
    <w:rsid w:val="00447823"/>
    <w:rsid w:val="004479D6"/>
    <w:rsid w:val="00447AFB"/>
    <w:rsid w:val="00447CAE"/>
    <w:rsid w:val="00447D4E"/>
    <w:rsid w:val="00450032"/>
    <w:rsid w:val="00450621"/>
    <w:rsid w:val="00450ACD"/>
    <w:rsid w:val="00450D35"/>
    <w:rsid w:val="00450E9B"/>
    <w:rsid w:val="00450ED4"/>
    <w:rsid w:val="00451096"/>
    <w:rsid w:val="0045281C"/>
    <w:rsid w:val="00453B67"/>
    <w:rsid w:val="00453C7D"/>
    <w:rsid w:val="004542E8"/>
    <w:rsid w:val="00454E78"/>
    <w:rsid w:val="004552E9"/>
    <w:rsid w:val="004555DB"/>
    <w:rsid w:val="00455745"/>
    <w:rsid w:val="004567B0"/>
    <w:rsid w:val="00456C1A"/>
    <w:rsid w:val="00457756"/>
    <w:rsid w:val="0045784D"/>
    <w:rsid w:val="00457AFD"/>
    <w:rsid w:val="00457B02"/>
    <w:rsid w:val="00457F60"/>
    <w:rsid w:val="00457F9E"/>
    <w:rsid w:val="00460413"/>
    <w:rsid w:val="004605AB"/>
    <w:rsid w:val="00460713"/>
    <w:rsid w:val="00461ACA"/>
    <w:rsid w:val="00461C7E"/>
    <w:rsid w:val="00461D91"/>
    <w:rsid w:val="00461ED8"/>
    <w:rsid w:val="004621BD"/>
    <w:rsid w:val="00462497"/>
    <w:rsid w:val="004624B7"/>
    <w:rsid w:val="00462F8F"/>
    <w:rsid w:val="004639F6"/>
    <w:rsid w:val="00463D37"/>
    <w:rsid w:val="00463FE2"/>
    <w:rsid w:val="00464357"/>
    <w:rsid w:val="00464416"/>
    <w:rsid w:val="00464BCC"/>
    <w:rsid w:val="0046547C"/>
    <w:rsid w:val="00465489"/>
    <w:rsid w:val="00465952"/>
    <w:rsid w:val="004662B9"/>
    <w:rsid w:val="004667FB"/>
    <w:rsid w:val="00466A00"/>
    <w:rsid w:val="00466BC3"/>
    <w:rsid w:val="0046727D"/>
    <w:rsid w:val="00467BD3"/>
    <w:rsid w:val="00467FD2"/>
    <w:rsid w:val="00470343"/>
    <w:rsid w:val="00470372"/>
    <w:rsid w:val="00470432"/>
    <w:rsid w:val="004707DC"/>
    <w:rsid w:val="00470A94"/>
    <w:rsid w:val="00470B1C"/>
    <w:rsid w:val="00470B63"/>
    <w:rsid w:val="00470C30"/>
    <w:rsid w:val="00470C5C"/>
    <w:rsid w:val="00471795"/>
    <w:rsid w:val="004729EF"/>
    <w:rsid w:val="00472FA2"/>
    <w:rsid w:val="00472FA4"/>
    <w:rsid w:val="00473153"/>
    <w:rsid w:val="00473F8C"/>
    <w:rsid w:val="00474388"/>
    <w:rsid w:val="00475797"/>
    <w:rsid w:val="00475888"/>
    <w:rsid w:val="004758E6"/>
    <w:rsid w:val="00475B47"/>
    <w:rsid w:val="004761B1"/>
    <w:rsid w:val="0047627C"/>
    <w:rsid w:val="00476565"/>
    <w:rsid w:val="00476E8F"/>
    <w:rsid w:val="0047718D"/>
    <w:rsid w:val="00477882"/>
    <w:rsid w:val="004804EB"/>
    <w:rsid w:val="00480600"/>
    <w:rsid w:val="004806D9"/>
    <w:rsid w:val="00480AE9"/>
    <w:rsid w:val="00480C6C"/>
    <w:rsid w:val="00480CDD"/>
    <w:rsid w:val="00481712"/>
    <w:rsid w:val="0048189C"/>
    <w:rsid w:val="0048199E"/>
    <w:rsid w:val="00481A99"/>
    <w:rsid w:val="00481D2C"/>
    <w:rsid w:val="00481F28"/>
    <w:rsid w:val="004820AE"/>
    <w:rsid w:val="00482131"/>
    <w:rsid w:val="00482342"/>
    <w:rsid w:val="004824FE"/>
    <w:rsid w:val="00482B3B"/>
    <w:rsid w:val="00482F5F"/>
    <w:rsid w:val="0048361C"/>
    <w:rsid w:val="00483C55"/>
    <w:rsid w:val="00483D0C"/>
    <w:rsid w:val="0048420A"/>
    <w:rsid w:val="004844CC"/>
    <w:rsid w:val="0048468C"/>
    <w:rsid w:val="00484C28"/>
    <w:rsid w:val="0048541C"/>
    <w:rsid w:val="00485FF2"/>
    <w:rsid w:val="0048728C"/>
    <w:rsid w:val="00487FA8"/>
    <w:rsid w:val="00490185"/>
    <w:rsid w:val="004902E1"/>
    <w:rsid w:val="00490BBC"/>
    <w:rsid w:val="00490F0E"/>
    <w:rsid w:val="00491081"/>
    <w:rsid w:val="00491143"/>
    <w:rsid w:val="00491555"/>
    <w:rsid w:val="004915BB"/>
    <w:rsid w:val="00491A91"/>
    <w:rsid w:val="00491E9C"/>
    <w:rsid w:val="00491ED9"/>
    <w:rsid w:val="004924A2"/>
    <w:rsid w:val="004924F5"/>
    <w:rsid w:val="00492F14"/>
    <w:rsid w:val="0049367B"/>
    <w:rsid w:val="00493961"/>
    <w:rsid w:val="00493BE1"/>
    <w:rsid w:val="00493F36"/>
    <w:rsid w:val="004944C4"/>
    <w:rsid w:val="00494947"/>
    <w:rsid w:val="00494D1A"/>
    <w:rsid w:val="0049520C"/>
    <w:rsid w:val="004956FB"/>
    <w:rsid w:val="00495C15"/>
    <w:rsid w:val="00495C3F"/>
    <w:rsid w:val="00495FFA"/>
    <w:rsid w:val="0049710E"/>
    <w:rsid w:val="00497473"/>
    <w:rsid w:val="004978CA"/>
    <w:rsid w:val="00497F56"/>
    <w:rsid w:val="004A095A"/>
    <w:rsid w:val="004A0DA8"/>
    <w:rsid w:val="004A0EC1"/>
    <w:rsid w:val="004A1413"/>
    <w:rsid w:val="004A1487"/>
    <w:rsid w:val="004A14DA"/>
    <w:rsid w:val="004A154E"/>
    <w:rsid w:val="004A1920"/>
    <w:rsid w:val="004A226D"/>
    <w:rsid w:val="004A2520"/>
    <w:rsid w:val="004A2BEA"/>
    <w:rsid w:val="004A2F38"/>
    <w:rsid w:val="004A3107"/>
    <w:rsid w:val="004A35C4"/>
    <w:rsid w:val="004A3812"/>
    <w:rsid w:val="004A38BF"/>
    <w:rsid w:val="004A3A3D"/>
    <w:rsid w:val="004A3A45"/>
    <w:rsid w:val="004A436A"/>
    <w:rsid w:val="004A43D6"/>
    <w:rsid w:val="004A45F2"/>
    <w:rsid w:val="004A48E8"/>
    <w:rsid w:val="004A49D8"/>
    <w:rsid w:val="004A4B04"/>
    <w:rsid w:val="004A4B5B"/>
    <w:rsid w:val="004A4E93"/>
    <w:rsid w:val="004A4EC7"/>
    <w:rsid w:val="004A4F1E"/>
    <w:rsid w:val="004A55EF"/>
    <w:rsid w:val="004A59A6"/>
    <w:rsid w:val="004A60B4"/>
    <w:rsid w:val="004A61EC"/>
    <w:rsid w:val="004A67B0"/>
    <w:rsid w:val="004A67FD"/>
    <w:rsid w:val="004A7171"/>
    <w:rsid w:val="004A724A"/>
    <w:rsid w:val="004A7D87"/>
    <w:rsid w:val="004A7F9E"/>
    <w:rsid w:val="004B0224"/>
    <w:rsid w:val="004B066C"/>
    <w:rsid w:val="004B0793"/>
    <w:rsid w:val="004B0EA0"/>
    <w:rsid w:val="004B15B0"/>
    <w:rsid w:val="004B1895"/>
    <w:rsid w:val="004B2BC1"/>
    <w:rsid w:val="004B2EF5"/>
    <w:rsid w:val="004B33FD"/>
    <w:rsid w:val="004B34A6"/>
    <w:rsid w:val="004B3BE5"/>
    <w:rsid w:val="004B3FF4"/>
    <w:rsid w:val="004B421E"/>
    <w:rsid w:val="004B4620"/>
    <w:rsid w:val="004B4978"/>
    <w:rsid w:val="004B4EF5"/>
    <w:rsid w:val="004B557B"/>
    <w:rsid w:val="004B58C2"/>
    <w:rsid w:val="004B5F76"/>
    <w:rsid w:val="004B6073"/>
    <w:rsid w:val="004B6AFB"/>
    <w:rsid w:val="004B6D5E"/>
    <w:rsid w:val="004B6EBB"/>
    <w:rsid w:val="004B7186"/>
    <w:rsid w:val="004B7B9F"/>
    <w:rsid w:val="004B7EBA"/>
    <w:rsid w:val="004C0109"/>
    <w:rsid w:val="004C0253"/>
    <w:rsid w:val="004C0BF0"/>
    <w:rsid w:val="004C0CD2"/>
    <w:rsid w:val="004C1296"/>
    <w:rsid w:val="004C15CA"/>
    <w:rsid w:val="004C353C"/>
    <w:rsid w:val="004C363A"/>
    <w:rsid w:val="004C4025"/>
    <w:rsid w:val="004C494D"/>
    <w:rsid w:val="004C4B95"/>
    <w:rsid w:val="004C504B"/>
    <w:rsid w:val="004C50A8"/>
    <w:rsid w:val="004C52AD"/>
    <w:rsid w:val="004C56D5"/>
    <w:rsid w:val="004C5B67"/>
    <w:rsid w:val="004C5DE1"/>
    <w:rsid w:val="004C6223"/>
    <w:rsid w:val="004C6E89"/>
    <w:rsid w:val="004C6EB3"/>
    <w:rsid w:val="004C70D2"/>
    <w:rsid w:val="004C737E"/>
    <w:rsid w:val="004C75C3"/>
    <w:rsid w:val="004C7882"/>
    <w:rsid w:val="004C7961"/>
    <w:rsid w:val="004D0017"/>
    <w:rsid w:val="004D0226"/>
    <w:rsid w:val="004D159E"/>
    <w:rsid w:val="004D19FD"/>
    <w:rsid w:val="004D2222"/>
    <w:rsid w:val="004D225F"/>
    <w:rsid w:val="004D2497"/>
    <w:rsid w:val="004D258D"/>
    <w:rsid w:val="004D2A9D"/>
    <w:rsid w:val="004D2C29"/>
    <w:rsid w:val="004D32D9"/>
    <w:rsid w:val="004D32FF"/>
    <w:rsid w:val="004D33A1"/>
    <w:rsid w:val="004D33C3"/>
    <w:rsid w:val="004D3421"/>
    <w:rsid w:val="004D34E8"/>
    <w:rsid w:val="004D3A9F"/>
    <w:rsid w:val="004D3E67"/>
    <w:rsid w:val="004D4363"/>
    <w:rsid w:val="004D4471"/>
    <w:rsid w:val="004D4638"/>
    <w:rsid w:val="004D4C0D"/>
    <w:rsid w:val="004D4DC3"/>
    <w:rsid w:val="004D4F48"/>
    <w:rsid w:val="004D50D5"/>
    <w:rsid w:val="004D5793"/>
    <w:rsid w:val="004D6463"/>
    <w:rsid w:val="004D6583"/>
    <w:rsid w:val="004D694C"/>
    <w:rsid w:val="004D6E91"/>
    <w:rsid w:val="004D6FE0"/>
    <w:rsid w:val="004D70B8"/>
    <w:rsid w:val="004D721B"/>
    <w:rsid w:val="004D729C"/>
    <w:rsid w:val="004D7DE3"/>
    <w:rsid w:val="004D7F9F"/>
    <w:rsid w:val="004E032B"/>
    <w:rsid w:val="004E0382"/>
    <w:rsid w:val="004E0727"/>
    <w:rsid w:val="004E0872"/>
    <w:rsid w:val="004E1037"/>
    <w:rsid w:val="004E1343"/>
    <w:rsid w:val="004E141B"/>
    <w:rsid w:val="004E2165"/>
    <w:rsid w:val="004E24E8"/>
    <w:rsid w:val="004E33F6"/>
    <w:rsid w:val="004E3B7C"/>
    <w:rsid w:val="004E3E88"/>
    <w:rsid w:val="004E3FCC"/>
    <w:rsid w:val="004E4762"/>
    <w:rsid w:val="004E4B2A"/>
    <w:rsid w:val="004E4BED"/>
    <w:rsid w:val="004E4D08"/>
    <w:rsid w:val="004E4F8A"/>
    <w:rsid w:val="004E5015"/>
    <w:rsid w:val="004E52E7"/>
    <w:rsid w:val="004E535A"/>
    <w:rsid w:val="004E5658"/>
    <w:rsid w:val="004E6354"/>
    <w:rsid w:val="004E6608"/>
    <w:rsid w:val="004E6A8E"/>
    <w:rsid w:val="004E7140"/>
    <w:rsid w:val="004E7406"/>
    <w:rsid w:val="004F01FA"/>
    <w:rsid w:val="004F0D67"/>
    <w:rsid w:val="004F16B1"/>
    <w:rsid w:val="004F2CE7"/>
    <w:rsid w:val="004F3117"/>
    <w:rsid w:val="004F34F1"/>
    <w:rsid w:val="004F3D20"/>
    <w:rsid w:val="004F47F2"/>
    <w:rsid w:val="004F4CD1"/>
    <w:rsid w:val="004F4E24"/>
    <w:rsid w:val="004F4F76"/>
    <w:rsid w:val="004F59B2"/>
    <w:rsid w:val="004F6271"/>
    <w:rsid w:val="004F645D"/>
    <w:rsid w:val="004F65C5"/>
    <w:rsid w:val="004F6D02"/>
    <w:rsid w:val="004F6D2A"/>
    <w:rsid w:val="004F7071"/>
    <w:rsid w:val="004F74C3"/>
    <w:rsid w:val="004F7E4C"/>
    <w:rsid w:val="004F7EE1"/>
    <w:rsid w:val="00500F71"/>
    <w:rsid w:val="0050102D"/>
    <w:rsid w:val="00501104"/>
    <w:rsid w:val="005011BB"/>
    <w:rsid w:val="005011F7"/>
    <w:rsid w:val="00501555"/>
    <w:rsid w:val="00501B44"/>
    <w:rsid w:val="00502088"/>
    <w:rsid w:val="0050223F"/>
    <w:rsid w:val="005022A6"/>
    <w:rsid w:val="00502437"/>
    <w:rsid w:val="005029DA"/>
    <w:rsid w:val="00502EE6"/>
    <w:rsid w:val="005037E9"/>
    <w:rsid w:val="00503A2B"/>
    <w:rsid w:val="00503ACB"/>
    <w:rsid w:val="00503DFB"/>
    <w:rsid w:val="005041F9"/>
    <w:rsid w:val="005042E3"/>
    <w:rsid w:val="00504F20"/>
    <w:rsid w:val="00504FE3"/>
    <w:rsid w:val="0050505A"/>
    <w:rsid w:val="0050539E"/>
    <w:rsid w:val="005057FA"/>
    <w:rsid w:val="00505A5F"/>
    <w:rsid w:val="00505D26"/>
    <w:rsid w:val="00505E8B"/>
    <w:rsid w:val="00505EFE"/>
    <w:rsid w:val="00506611"/>
    <w:rsid w:val="00506B9D"/>
    <w:rsid w:val="00507830"/>
    <w:rsid w:val="00507885"/>
    <w:rsid w:val="00507905"/>
    <w:rsid w:val="00507E13"/>
    <w:rsid w:val="0051002F"/>
    <w:rsid w:val="0051006E"/>
    <w:rsid w:val="005102A0"/>
    <w:rsid w:val="00510AA9"/>
    <w:rsid w:val="0051193B"/>
    <w:rsid w:val="00512666"/>
    <w:rsid w:val="005127BB"/>
    <w:rsid w:val="00512DDA"/>
    <w:rsid w:val="00512E76"/>
    <w:rsid w:val="00512FF3"/>
    <w:rsid w:val="00513058"/>
    <w:rsid w:val="0051305C"/>
    <w:rsid w:val="00513127"/>
    <w:rsid w:val="005132E3"/>
    <w:rsid w:val="005135CB"/>
    <w:rsid w:val="00513884"/>
    <w:rsid w:val="005141E3"/>
    <w:rsid w:val="00514DBE"/>
    <w:rsid w:val="00514F9C"/>
    <w:rsid w:val="005154B9"/>
    <w:rsid w:val="00515870"/>
    <w:rsid w:val="005159F7"/>
    <w:rsid w:val="00515A44"/>
    <w:rsid w:val="00515A86"/>
    <w:rsid w:val="00515BCD"/>
    <w:rsid w:val="00516184"/>
    <w:rsid w:val="00516314"/>
    <w:rsid w:val="005164AD"/>
    <w:rsid w:val="0051651C"/>
    <w:rsid w:val="00516906"/>
    <w:rsid w:val="00516A4D"/>
    <w:rsid w:val="00516BB0"/>
    <w:rsid w:val="00516D0E"/>
    <w:rsid w:val="00516F79"/>
    <w:rsid w:val="005175AF"/>
    <w:rsid w:val="005179DB"/>
    <w:rsid w:val="00517D0F"/>
    <w:rsid w:val="0052022F"/>
    <w:rsid w:val="00520ACB"/>
    <w:rsid w:val="00520D13"/>
    <w:rsid w:val="0052137D"/>
    <w:rsid w:val="0052150D"/>
    <w:rsid w:val="0052182D"/>
    <w:rsid w:val="00521863"/>
    <w:rsid w:val="0052296E"/>
    <w:rsid w:val="00522E5D"/>
    <w:rsid w:val="00522ED2"/>
    <w:rsid w:val="00523036"/>
    <w:rsid w:val="00523356"/>
    <w:rsid w:val="00523A6F"/>
    <w:rsid w:val="00523CA1"/>
    <w:rsid w:val="0052487E"/>
    <w:rsid w:val="005253EA"/>
    <w:rsid w:val="00525B78"/>
    <w:rsid w:val="005261D1"/>
    <w:rsid w:val="00526408"/>
    <w:rsid w:val="0052652E"/>
    <w:rsid w:val="00526A48"/>
    <w:rsid w:val="00526ADB"/>
    <w:rsid w:val="00526CE2"/>
    <w:rsid w:val="00526E60"/>
    <w:rsid w:val="005271B7"/>
    <w:rsid w:val="005271DF"/>
    <w:rsid w:val="005274F8"/>
    <w:rsid w:val="00527544"/>
    <w:rsid w:val="005277C7"/>
    <w:rsid w:val="00530228"/>
    <w:rsid w:val="0053025B"/>
    <w:rsid w:val="00530CC4"/>
    <w:rsid w:val="00531438"/>
    <w:rsid w:val="00531475"/>
    <w:rsid w:val="005318B0"/>
    <w:rsid w:val="00531CCF"/>
    <w:rsid w:val="00532124"/>
    <w:rsid w:val="005326D2"/>
    <w:rsid w:val="00532AAF"/>
    <w:rsid w:val="00532B04"/>
    <w:rsid w:val="00532E9A"/>
    <w:rsid w:val="00533289"/>
    <w:rsid w:val="005334DA"/>
    <w:rsid w:val="00533504"/>
    <w:rsid w:val="00533A7A"/>
    <w:rsid w:val="00533F7C"/>
    <w:rsid w:val="0053402B"/>
    <w:rsid w:val="0053412D"/>
    <w:rsid w:val="005346A3"/>
    <w:rsid w:val="00534A57"/>
    <w:rsid w:val="00534E4A"/>
    <w:rsid w:val="00534ECD"/>
    <w:rsid w:val="005357A4"/>
    <w:rsid w:val="0053602A"/>
    <w:rsid w:val="00536467"/>
    <w:rsid w:val="00536633"/>
    <w:rsid w:val="00536978"/>
    <w:rsid w:val="00536C68"/>
    <w:rsid w:val="00536D0A"/>
    <w:rsid w:val="005372C2"/>
    <w:rsid w:val="00537478"/>
    <w:rsid w:val="005378E8"/>
    <w:rsid w:val="00537A12"/>
    <w:rsid w:val="00537E0C"/>
    <w:rsid w:val="00537E29"/>
    <w:rsid w:val="005403FC"/>
    <w:rsid w:val="0054065A"/>
    <w:rsid w:val="00540FAE"/>
    <w:rsid w:val="005412E3"/>
    <w:rsid w:val="005422B8"/>
    <w:rsid w:val="00542432"/>
    <w:rsid w:val="00542668"/>
    <w:rsid w:val="005426DE"/>
    <w:rsid w:val="00542B93"/>
    <w:rsid w:val="005434F0"/>
    <w:rsid w:val="00543F0F"/>
    <w:rsid w:val="00543FAE"/>
    <w:rsid w:val="005441A8"/>
    <w:rsid w:val="00544A98"/>
    <w:rsid w:val="00544E06"/>
    <w:rsid w:val="0054533C"/>
    <w:rsid w:val="00545836"/>
    <w:rsid w:val="00545CEC"/>
    <w:rsid w:val="00545EE4"/>
    <w:rsid w:val="0054625D"/>
    <w:rsid w:val="00546514"/>
    <w:rsid w:val="00546773"/>
    <w:rsid w:val="005467E4"/>
    <w:rsid w:val="005468C7"/>
    <w:rsid w:val="005471B7"/>
    <w:rsid w:val="0054741B"/>
    <w:rsid w:val="00547442"/>
    <w:rsid w:val="00547A87"/>
    <w:rsid w:val="00550318"/>
    <w:rsid w:val="0055039F"/>
    <w:rsid w:val="00550590"/>
    <w:rsid w:val="005509FA"/>
    <w:rsid w:val="005512C4"/>
    <w:rsid w:val="005518F3"/>
    <w:rsid w:val="00551C00"/>
    <w:rsid w:val="005531B7"/>
    <w:rsid w:val="00553409"/>
    <w:rsid w:val="00553877"/>
    <w:rsid w:val="00553B81"/>
    <w:rsid w:val="00553D61"/>
    <w:rsid w:val="005540B1"/>
    <w:rsid w:val="00554212"/>
    <w:rsid w:val="0055441F"/>
    <w:rsid w:val="00554AB1"/>
    <w:rsid w:val="00554E45"/>
    <w:rsid w:val="00554FD1"/>
    <w:rsid w:val="00555D55"/>
    <w:rsid w:val="005561D5"/>
    <w:rsid w:val="0055648C"/>
    <w:rsid w:val="0055686C"/>
    <w:rsid w:val="005576CA"/>
    <w:rsid w:val="00557A7B"/>
    <w:rsid w:val="00557B9E"/>
    <w:rsid w:val="00557EE3"/>
    <w:rsid w:val="005600DA"/>
    <w:rsid w:val="00560370"/>
    <w:rsid w:val="00560A3F"/>
    <w:rsid w:val="00560BC4"/>
    <w:rsid w:val="00560E9F"/>
    <w:rsid w:val="00561301"/>
    <w:rsid w:val="00561542"/>
    <w:rsid w:val="00561A52"/>
    <w:rsid w:val="00561BDE"/>
    <w:rsid w:val="00561D35"/>
    <w:rsid w:val="00561FC7"/>
    <w:rsid w:val="005621EE"/>
    <w:rsid w:val="00562B96"/>
    <w:rsid w:val="00563915"/>
    <w:rsid w:val="00563A7A"/>
    <w:rsid w:val="00564371"/>
    <w:rsid w:val="00564A2B"/>
    <w:rsid w:val="00564CA6"/>
    <w:rsid w:val="00564F1F"/>
    <w:rsid w:val="005653E2"/>
    <w:rsid w:val="005654A7"/>
    <w:rsid w:val="00565824"/>
    <w:rsid w:val="005659A3"/>
    <w:rsid w:val="00565A90"/>
    <w:rsid w:val="00565C07"/>
    <w:rsid w:val="00565FCA"/>
    <w:rsid w:val="00566007"/>
    <w:rsid w:val="00566087"/>
    <w:rsid w:val="00566267"/>
    <w:rsid w:val="005662E7"/>
    <w:rsid w:val="0056672C"/>
    <w:rsid w:val="00566DBF"/>
    <w:rsid w:val="00566F82"/>
    <w:rsid w:val="00567C74"/>
    <w:rsid w:val="00567F95"/>
    <w:rsid w:val="00570177"/>
    <w:rsid w:val="005703D6"/>
    <w:rsid w:val="005703E0"/>
    <w:rsid w:val="005707BD"/>
    <w:rsid w:val="00570B5A"/>
    <w:rsid w:val="00571731"/>
    <w:rsid w:val="00571BF9"/>
    <w:rsid w:val="00571CF7"/>
    <w:rsid w:val="00572324"/>
    <w:rsid w:val="00572481"/>
    <w:rsid w:val="005730A3"/>
    <w:rsid w:val="00573B8A"/>
    <w:rsid w:val="00573E19"/>
    <w:rsid w:val="00573FC7"/>
    <w:rsid w:val="00574817"/>
    <w:rsid w:val="00574A4B"/>
    <w:rsid w:val="00574F1E"/>
    <w:rsid w:val="00575298"/>
    <w:rsid w:val="00575A0C"/>
    <w:rsid w:val="00576016"/>
    <w:rsid w:val="005766F1"/>
    <w:rsid w:val="0057694C"/>
    <w:rsid w:val="00576B39"/>
    <w:rsid w:val="00576F8E"/>
    <w:rsid w:val="00577479"/>
    <w:rsid w:val="005775DA"/>
    <w:rsid w:val="00577A3E"/>
    <w:rsid w:val="00577C0E"/>
    <w:rsid w:val="00580197"/>
    <w:rsid w:val="0058043A"/>
    <w:rsid w:val="00580702"/>
    <w:rsid w:val="00580B04"/>
    <w:rsid w:val="00580BA9"/>
    <w:rsid w:val="00581038"/>
    <w:rsid w:val="005818B7"/>
    <w:rsid w:val="0058192A"/>
    <w:rsid w:val="00581B84"/>
    <w:rsid w:val="00581BC7"/>
    <w:rsid w:val="00581C0E"/>
    <w:rsid w:val="00581D5D"/>
    <w:rsid w:val="0058241E"/>
    <w:rsid w:val="00582503"/>
    <w:rsid w:val="00582763"/>
    <w:rsid w:val="00582773"/>
    <w:rsid w:val="00582BE4"/>
    <w:rsid w:val="00583DF5"/>
    <w:rsid w:val="00583E24"/>
    <w:rsid w:val="0058407D"/>
    <w:rsid w:val="00584198"/>
    <w:rsid w:val="00584BBE"/>
    <w:rsid w:val="00584DB4"/>
    <w:rsid w:val="00584DC9"/>
    <w:rsid w:val="0058546D"/>
    <w:rsid w:val="00585A7A"/>
    <w:rsid w:val="00585DF6"/>
    <w:rsid w:val="00586383"/>
    <w:rsid w:val="0058643B"/>
    <w:rsid w:val="00586A64"/>
    <w:rsid w:val="00586C8E"/>
    <w:rsid w:val="00586D29"/>
    <w:rsid w:val="00586F67"/>
    <w:rsid w:val="005871BB"/>
    <w:rsid w:val="005878F3"/>
    <w:rsid w:val="00587AA8"/>
    <w:rsid w:val="00590096"/>
    <w:rsid w:val="005902A8"/>
    <w:rsid w:val="00590B7F"/>
    <w:rsid w:val="005912DF"/>
    <w:rsid w:val="005913A2"/>
    <w:rsid w:val="005916CF"/>
    <w:rsid w:val="00591707"/>
    <w:rsid w:val="0059199C"/>
    <w:rsid w:val="00591A26"/>
    <w:rsid w:val="00592429"/>
    <w:rsid w:val="0059243B"/>
    <w:rsid w:val="0059323A"/>
    <w:rsid w:val="0059334E"/>
    <w:rsid w:val="00593612"/>
    <w:rsid w:val="00593685"/>
    <w:rsid w:val="005937A5"/>
    <w:rsid w:val="00593C0C"/>
    <w:rsid w:val="00593C3C"/>
    <w:rsid w:val="00593F10"/>
    <w:rsid w:val="0059461E"/>
    <w:rsid w:val="0059466A"/>
    <w:rsid w:val="005946B4"/>
    <w:rsid w:val="00594800"/>
    <w:rsid w:val="00594A01"/>
    <w:rsid w:val="00594F76"/>
    <w:rsid w:val="00595484"/>
    <w:rsid w:val="005954A0"/>
    <w:rsid w:val="005959E7"/>
    <w:rsid w:val="00595A89"/>
    <w:rsid w:val="00595A91"/>
    <w:rsid w:val="00596227"/>
    <w:rsid w:val="005972D7"/>
    <w:rsid w:val="005974DA"/>
    <w:rsid w:val="00597555"/>
    <w:rsid w:val="00597D69"/>
    <w:rsid w:val="005A0972"/>
    <w:rsid w:val="005A0E51"/>
    <w:rsid w:val="005A1B7E"/>
    <w:rsid w:val="005A1C76"/>
    <w:rsid w:val="005A1E7A"/>
    <w:rsid w:val="005A20BB"/>
    <w:rsid w:val="005A23F8"/>
    <w:rsid w:val="005A2509"/>
    <w:rsid w:val="005A2AF6"/>
    <w:rsid w:val="005A320B"/>
    <w:rsid w:val="005A33E0"/>
    <w:rsid w:val="005A382F"/>
    <w:rsid w:val="005A3DA7"/>
    <w:rsid w:val="005A4037"/>
    <w:rsid w:val="005A440E"/>
    <w:rsid w:val="005A4642"/>
    <w:rsid w:val="005A4705"/>
    <w:rsid w:val="005A4A69"/>
    <w:rsid w:val="005A4A81"/>
    <w:rsid w:val="005A5015"/>
    <w:rsid w:val="005A51A1"/>
    <w:rsid w:val="005A53F3"/>
    <w:rsid w:val="005A5400"/>
    <w:rsid w:val="005A543E"/>
    <w:rsid w:val="005A5508"/>
    <w:rsid w:val="005A582E"/>
    <w:rsid w:val="005A5A4B"/>
    <w:rsid w:val="005A5B81"/>
    <w:rsid w:val="005A5D10"/>
    <w:rsid w:val="005A5D52"/>
    <w:rsid w:val="005A5FAF"/>
    <w:rsid w:val="005A632A"/>
    <w:rsid w:val="005A6684"/>
    <w:rsid w:val="005A6A67"/>
    <w:rsid w:val="005A6BA8"/>
    <w:rsid w:val="005A70FA"/>
    <w:rsid w:val="005A7786"/>
    <w:rsid w:val="005A77AD"/>
    <w:rsid w:val="005A7DD5"/>
    <w:rsid w:val="005B0089"/>
    <w:rsid w:val="005B0365"/>
    <w:rsid w:val="005B079D"/>
    <w:rsid w:val="005B0CC5"/>
    <w:rsid w:val="005B0D4F"/>
    <w:rsid w:val="005B176B"/>
    <w:rsid w:val="005B197A"/>
    <w:rsid w:val="005B24F0"/>
    <w:rsid w:val="005B2832"/>
    <w:rsid w:val="005B283F"/>
    <w:rsid w:val="005B2CF9"/>
    <w:rsid w:val="005B2E4C"/>
    <w:rsid w:val="005B331A"/>
    <w:rsid w:val="005B33ED"/>
    <w:rsid w:val="005B36CB"/>
    <w:rsid w:val="005B41B5"/>
    <w:rsid w:val="005B427A"/>
    <w:rsid w:val="005B46BF"/>
    <w:rsid w:val="005B4B56"/>
    <w:rsid w:val="005B4C93"/>
    <w:rsid w:val="005B4E55"/>
    <w:rsid w:val="005B52EA"/>
    <w:rsid w:val="005B61D2"/>
    <w:rsid w:val="005B62F5"/>
    <w:rsid w:val="005B6472"/>
    <w:rsid w:val="005B66CC"/>
    <w:rsid w:val="005B6D66"/>
    <w:rsid w:val="005B6EB7"/>
    <w:rsid w:val="005B6FD0"/>
    <w:rsid w:val="005B726D"/>
    <w:rsid w:val="005B72ED"/>
    <w:rsid w:val="005B77D5"/>
    <w:rsid w:val="005C0057"/>
    <w:rsid w:val="005C101E"/>
    <w:rsid w:val="005C1178"/>
    <w:rsid w:val="005C1757"/>
    <w:rsid w:val="005C1839"/>
    <w:rsid w:val="005C18AA"/>
    <w:rsid w:val="005C1919"/>
    <w:rsid w:val="005C1C56"/>
    <w:rsid w:val="005C1CED"/>
    <w:rsid w:val="005C21B3"/>
    <w:rsid w:val="005C2435"/>
    <w:rsid w:val="005C2AAD"/>
    <w:rsid w:val="005C3335"/>
    <w:rsid w:val="005C36B6"/>
    <w:rsid w:val="005C36B8"/>
    <w:rsid w:val="005C399E"/>
    <w:rsid w:val="005C3C28"/>
    <w:rsid w:val="005C3C5A"/>
    <w:rsid w:val="005C440C"/>
    <w:rsid w:val="005C4D56"/>
    <w:rsid w:val="005C52DD"/>
    <w:rsid w:val="005C564F"/>
    <w:rsid w:val="005C5BFD"/>
    <w:rsid w:val="005C5FFB"/>
    <w:rsid w:val="005C609C"/>
    <w:rsid w:val="005C65F9"/>
    <w:rsid w:val="005C6A24"/>
    <w:rsid w:val="005C7439"/>
    <w:rsid w:val="005C7E09"/>
    <w:rsid w:val="005D018E"/>
    <w:rsid w:val="005D0538"/>
    <w:rsid w:val="005D065E"/>
    <w:rsid w:val="005D09BE"/>
    <w:rsid w:val="005D0A7E"/>
    <w:rsid w:val="005D1938"/>
    <w:rsid w:val="005D19F4"/>
    <w:rsid w:val="005D2546"/>
    <w:rsid w:val="005D2649"/>
    <w:rsid w:val="005D2724"/>
    <w:rsid w:val="005D2BB2"/>
    <w:rsid w:val="005D3097"/>
    <w:rsid w:val="005D3554"/>
    <w:rsid w:val="005D35FB"/>
    <w:rsid w:val="005D3919"/>
    <w:rsid w:val="005D3D56"/>
    <w:rsid w:val="005D3F6F"/>
    <w:rsid w:val="005D4098"/>
    <w:rsid w:val="005D414C"/>
    <w:rsid w:val="005D41AC"/>
    <w:rsid w:val="005D4797"/>
    <w:rsid w:val="005D4846"/>
    <w:rsid w:val="005D4917"/>
    <w:rsid w:val="005D4B43"/>
    <w:rsid w:val="005D4B98"/>
    <w:rsid w:val="005D4D64"/>
    <w:rsid w:val="005D5FD3"/>
    <w:rsid w:val="005D60B1"/>
    <w:rsid w:val="005D62BB"/>
    <w:rsid w:val="005D671F"/>
    <w:rsid w:val="005D6AAD"/>
    <w:rsid w:val="005D6C58"/>
    <w:rsid w:val="005D784C"/>
    <w:rsid w:val="005D7B32"/>
    <w:rsid w:val="005D7CBD"/>
    <w:rsid w:val="005E03A3"/>
    <w:rsid w:val="005E050A"/>
    <w:rsid w:val="005E058C"/>
    <w:rsid w:val="005E0942"/>
    <w:rsid w:val="005E0CFF"/>
    <w:rsid w:val="005E12DE"/>
    <w:rsid w:val="005E133C"/>
    <w:rsid w:val="005E134A"/>
    <w:rsid w:val="005E13C8"/>
    <w:rsid w:val="005E1722"/>
    <w:rsid w:val="005E1B08"/>
    <w:rsid w:val="005E1B0E"/>
    <w:rsid w:val="005E21CB"/>
    <w:rsid w:val="005E26F3"/>
    <w:rsid w:val="005E33E1"/>
    <w:rsid w:val="005E35C7"/>
    <w:rsid w:val="005E388D"/>
    <w:rsid w:val="005E39AA"/>
    <w:rsid w:val="005E3AC0"/>
    <w:rsid w:val="005E3E11"/>
    <w:rsid w:val="005E4CC1"/>
    <w:rsid w:val="005E4F69"/>
    <w:rsid w:val="005E54A8"/>
    <w:rsid w:val="005E5A33"/>
    <w:rsid w:val="005E5DCA"/>
    <w:rsid w:val="005E604B"/>
    <w:rsid w:val="005E63A9"/>
    <w:rsid w:val="005E6451"/>
    <w:rsid w:val="005E64AC"/>
    <w:rsid w:val="005E675B"/>
    <w:rsid w:val="005E7463"/>
    <w:rsid w:val="005E75EB"/>
    <w:rsid w:val="005E76DA"/>
    <w:rsid w:val="005E7797"/>
    <w:rsid w:val="005E7800"/>
    <w:rsid w:val="005E7B69"/>
    <w:rsid w:val="005F08E1"/>
    <w:rsid w:val="005F0DFD"/>
    <w:rsid w:val="005F0E20"/>
    <w:rsid w:val="005F0EB5"/>
    <w:rsid w:val="005F0FF5"/>
    <w:rsid w:val="005F12F5"/>
    <w:rsid w:val="005F15A6"/>
    <w:rsid w:val="005F15CA"/>
    <w:rsid w:val="005F1914"/>
    <w:rsid w:val="005F1B9E"/>
    <w:rsid w:val="005F3438"/>
    <w:rsid w:val="005F3804"/>
    <w:rsid w:val="005F4145"/>
    <w:rsid w:val="005F42B2"/>
    <w:rsid w:val="005F46B0"/>
    <w:rsid w:val="005F493E"/>
    <w:rsid w:val="005F4994"/>
    <w:rsid w:val="005F4E4D"/>
    <w:rsid w:val="005F527C"/>
    <w:rsid w:val="005F53AC"/>
    <w:rsid w:val="005F625A"/>
    <w:rsid w:val="005F6467"/>
    <w:rsid w:val="005F67EE"/>
    <w:rsid w:val="005F6C50"/>
    <w:rsid w:val="005F7203"/>
    <w:rsid w:val="005F76EA"/>
    <w:rsid w:val="005F7770"/>
    <w:rsid w:val="005F7A81"/>
    <w:rsid w:val="005F7C07"/>
    <w:rsid w:val="005F7C81"/>
    <w:rsid w:val="005F7DF6"/>
    <w:rsid w:val="005F7E84"/>
    <w:rsid w:val="0060029F"/>
    <w:rsid w:val="006005CA"/>
    <w:rsid w:val="00600C32"/>
    <w:rsid w:val="006010A6"/>
    <w:rsid w:val="0060157E"/>
    <w:rsid w:val="00601927"/>
    <w:rsid w:val="00601B67"/>
    <w:rsid w:val="006022CE"/>
    <w:rsid w:val="00602359"/>
    <w:rsid w:val="00602562"/>
    <w:rsid w:val="00602CB2"/>
    <w:rsid w:val="00602FDD"/>
    <w:rsid w:val="006034A0"/>
    <w:rsid w:val="006034BE"/>
    <w:rsid w:val="0060385B"/>
    <w:rsid w:val="00603C76"/>
    <w:rsid w:val="00604030"/>
    <w:rsid w:val="00604CF9"/>
    <w:rsid w:val="0060502C"/>
    <w:rsid w:val="006056C8"/>
    <w:rsid w:val="00605A3D"/>
    <w:rsid w:val="00605B2A"/>
    <w:rsid w:val="00606988"/>
    <w:rsid w:val="006069D1"/>
    <w:rsid w:val="00606B68"/>
    <w:rsid w:val="00607CD9"/>
    <w:rsid w:val="00607E95"/>
    <w:rsid w:val="00610249"/>
    <w:rsid w:val="006103A3"/>
    <w:rsid w:val="0061042F"/>
    <w:rsid w:val="00611373"/>
    <w:rsid w:val="00611533"/>
    <w:rsid w:val="006115CE"/>
    <w:rsid w:val="00611610"/>
    <w:rsid w:val="00611E10"/>
    <w:rsid w:val="00611FA0"/>
    <w:rsid w:val="00612411"/>
    <w:rsid w:val="006129F5"/>
    <w:rsid w:val="00612E56"/>
    <w:rsid w:val="00613310"/>
    <w:rsid w:val="0061385F"/>
    <w:rsid w:val="00613950"/>
    <w:rsid w:val="00613DFA"/>
    <w:rsid w:val="00613FED"/>
    <w:rsid w:val="006140D5"/>
    <w:rsid w:val="006143FB"/>
    <w:rsid w:val="0061491C"/>
    <w:rsid w:val="00615112"/>
    <w:rsid w:val="0061517E"/>
    <w:rsid w:val="00615424"/>
    <w:rsid w:val="00615560"/>
    <w:rsid w:val="0061586E"/>
    <w:rsid w:val="00615C54"/>
    <w:rsid w:val="00615D4D"/>
    <w:rsid w:val="00616320"/>
    <w:rsid w:val="00616379"/>
    <w:rsid w:val="00616BBE"/>
    <w:rsid w:val="00617464"/>
    <w:rsid w:val="00617DCD"/>
    <w:rsid w:val="00620233"/>
    <w:rsid w:val="006202AA"/>
    <w:rsid w:val="00620463"/>
    <w:rsid w:val="0062060C"/>
    <w:rsid w:val="006216B4"/>
    <w:rsid w:val="00621771"/>
    <w:rsid w:val="006219DE"/>
    <w:rsid w:val="00622275"/>
    <w:rsid w:val="0062298C"/>
    <w:rsid w:val="00622B48"/>
    <w:rsid w:val="00622C7D"/>
    <w:rsid w:val="00622FE0"/>
    <w:rsid w:val="006236D5"/>
    <w:rsid w:val="006244EA"/>
    <w:rsid w:val="006246AE"/>
    <w:rsid w:val="0062486F"/>
    <w:rsid w:val="00625261"/>
    <w:rsid w:val="00625299"/>
    <w:rsid w:val="00625333"/>
    <w:rsid w:val="006257C1"/>
    <w:rsid w:val="00625E7D"/>
    <w:rsid w:val="00626334"/>
    <w:rsid w:val="0062670F"/>
    <w:rsid w:val="006269A2"/>
    <w:rsid w:val="00626B4B"/>
    <w:rsid w:val="00627171"/>
    <w:rsid w:val="00627584"/>
    <w:rsid w:val="006277C8"/>
    <w:rsid w:val="00627906"/>
    <w:rsid w:val="00630388"/>
    <w:rsid w:val="0063075E"/>
    <w:rsid w:val="00630FB4"/>
    <w:rsid w:val="006311B9"/>
    <w:rsid w:val="006320E5"/>
    <w:rsid w:val="006320FD"/>
    <w:rsid w:val="00632132"/>
    <w:rsid w:val="00632464"/>
    <w:rsid w:val="006325A4"/>
    <w:rsid w:val="0063263E"/>
    <w:rsid w:val="00632CBD"/>
    <w:rsid w:val="00632F5C"/>
    <w:rsid w:val="00633632"/>
    <w:rsid w:val="00633862"/>
    <w:rsid w:val="0063463B"/>
    <w:rsid w:val="0063468B"/>
    <w:rsid w:val="00634D38"/>
    <w:rsid w:val="00634FAA"/>
    <w:rsid w:val="006354D1"/>
    <w:rsid w:val="00635A45"/>
    <w:rsid w:val="00635FF5"/>
    <w:rsid w:val="006362EA"/>
    <w:rsid w:val="0063650F"/>
    <w:rsid w:val="006368C7"/>
    <w:rsid w:val="006369B7"/>
    <w:rsid w:val="006369E0"/>
    <w:rsid w:val="00636E71"/>
    <w:rsid w:val="0063736F"/>
    <w:rsid w:val="006373BE"/>
    <w:rsid w:val="006376D6"/>
    <w:rsid w:val="00637B63"/>
    <w:rsid w:val="00637F41"/>
    <w:rsid w:val="0064062E"/>
    <w:rsid w:val="0064068C"/>
    <w:rsid w:val="00641858"/>
    <w:rsid w:val="00641A39"/>
    <w:rsid w:val="00641D69"/>
    <w:rsid w:val="006420A3"/>
    <w:rsid w:val="00642319"/>
    <w:rsid w:val="00642486"/>
    <w:rsid w:val="00642928"/>
    <w:rsid w:val="00642A04"/>
    <w:rsid w:val="00642C09"/>
    <w:rsid w:val="00642D7A"/>
    <w:rsid w:val="00642F36"/>
    <w:rsid w:val="00643A95"/>
    <w:rsid w:val="00643CD8"/>
    <w:rsid w:val="00643D14"/>
    <w:rsid w:val="00643EC8"/>
    <w:rsid w:val="00643EDD"/>
    <w:rsid w:val="006447AB"/>
    <w:rsid w:val="00645ACD"/>
    <w:rsid w:val="00645ADE"/>
    <w:rsid w:val="00645CB2"/>
    <w:rsid w:val="00645D29"/>
    <w:rsid w:val="00645F0D"/>
    <w:rsid w:val="0064623F"/>
    <w:rsid w:val="0064635E"/>
    <w:rsid w:val="0064671F"/>
    <w:rsid w:val="00647064"/>
    <w:rsid w:val="006471EA"/>
    <w:rsid w:val="0064734B"/>
    <w:rsid w:val="00647534"/>
    <w:rsid w:val="00647C4D"/>
    <w:rsid w:val="00647F7F"/>
    <w:rsid w:val="00650153"/>
    <w:rsid w:val="0065098B"/>
    <w:rsid w:val="00650BB7"/>
    <w:rsid w:val="00650DDB"/>
    <w:rsid w:val="00650E0E"/>
    <w:rsid w:val="00650F75"/>
    <w:rsid w:val="00652079"/>
    <w:rsid w:val="0065210E"/>
    <w:rsid w:val="006528B2"/>
    <w:rsid w:val="006528C6"/>
    <w:rsid w:val="006529C5"/>
    <w:rsid w:val="00652DDF"/>
    <w:rsid w:val="00653054"/>
    <w:rsid w:val="006534C3"/>
    <w:rsid w:val="006539E9"/>
    <w:rsid w:val="00654544"/>
    <w:rsid w:val="00655878"/>
    <w:rsid w:val="006558E0"/>
    <w:rsid w:val="006563D6"/>
    <w:rsid w:val="00656AED"/>
    <w:rsid w:val="00656ECB"/>
    <w:rsid w:val="00656F56"/>
    <w:rsid w:val="006578FA"/>
    <w:rsid w:val="0066011A"/>
    <w:rsid w:val="0066067F"/>
    <w:rsid w:val="006617F6"/>
    <w:rsid w:val="00661963"/>
    <w:rsid w:val="00661D20"/>
    <w:rsid w:val="00661D29"/>
    <w:rsid w:val="00661DD5"/>
    <w:rsid w:val="00661EA6"/>
    <w:rsid w:val="00662A39"/>
    <w:rsid w:val="0066315D"/>
    <w:rsid w:val="00664418"/>
    <w:rsid w:val="00664C35"/>
    <w:rsid w:val="006659F6"/>
    <w:rsid w:val="00665C02"/>
    <w:rsid w:val="006660BF"/>
    <w:rsid w:val="00666210"/>
    <w:rsid w:val="0066691F"/>
    <w:rsid w:val="00666EFA"/>
    <w:rsid w:val="00667029"/>
    <w:rsid w:val="00667229"/>
    <w:rsid w:val="006676BE"/>
    <w:rsid w:val="0067009C"/>
    <w:rsid w:val="0067040F"/>
    <w:rsid w:val="006705CC"/>
    <w:rsid w:val="0067086C"/>
    <w:rsid w:val="00670DC1"/>
    <w:rsid w:val="006711AC"/>
    <w:rsid w:val="00671306"/>
    <w:rsid w:val="006717BE"/>
    <w:rsid w:val="00671B2E"/>
    <w:rsid w:val="00671DD8"/>
    <w:rsid w:val="006728C1"/>
    <w:rsid w:val="00672A09"/>
    <w:rsid w:val="00672A56"/>
    <w:rsid w:val="00673CA5"/>
    <w:rsid w:val="00673EC1"/>
    <w:rsid w:val="006744FF"/>
    <w:rsid w:val="00674556"/>
    <w:rsid w:val="006746D7"/>
    <w:rsid w:val="006747DF"/>
    <w:rsid w:val="006748B0"/>
    <w:rsid w:val="00674A26"/>
    <w:rsid w:val="006752A3"/>
    <w:rsid w:val="006755C2"/>
    <w:rsid w:val="00675637"/>
    <w:rsid w:val="006757C6"/>
    <w:rsid w:val="00675AC6"/>
    <w:rsid w:val="006767EA"/>
    <w:rsid w:val="00676ED8"/>
    <w:rsid w:val="00677308"/>
    <w:rsid w:val="006779A6"/>
    <w:rsid w:val="00677F03"/>
    <w:rsid w:val="0068019C"/>
    <w:rsid w:val="006803BA"/>
    <w:rsid w:val="006804C7"/>
    <w:rsid w:val="00680719"/>
    <w:rsid w:val="0068076E"/>
    <w:rsid w:val="00680B6C"/>
    <w:rsid w:val="00681133"/>
    <w:rsid w:val="006814E9"/>
    <w:rsid w:val="006819D4"/>
    <w:rsid w:val="00681CF6"/>
    <w:rsid w:val="00682497"/>
    <w:rsid w:val="00682638"/>
    <w:rsid w:val="00682946"/>
    <w:rsid w:val="00682F8C"/>
    <w:rsid w:val="0068310D"/>
    <w:rsid w:val="00683247"/>
    <w:rsid w:val="00683545"/>
    <w:rsid w:val="006837E4"/>
    <w:rsid w:val="00683919"/>
    <w:rsid w:val="00683B2A"/>
    <w:rsid w:val="0068439C"/>
    <w:rsid w:val="0068445C"/>
    <w:rsid w:val="00684C57"/>
    <w:rsid w:val="006857C6"/>
    <w:rsid w:val="00685834"/>
    <w:rsid w:val="00685E82"/>
    <w:rsid w:val="00686143"/>
    <w:rsid w:val="006861BA"/>
    <w:rsid w:val="00686492"/>
    <w:rsid w:val="0068684C"/>
    <w:rsid w:val="006869FD"/>
    <w:rsid w:val="00686E1A"/>
    <w:rsid w:val="00687135"/>
    <w:rsid w:val="006871C4"/>
    <w:rsid w:val="00687C21"/>
    <w:rsid w:val="00687E23"/>
    <w:rsid w:val="00690058"/>
    <w:rsid w:val="0069035E"/>
    <w:rsid w:val="006903AC"/>
    <w:rsid w:val="00690440"/>
    <w:rsid w:val="006906E6"/>
    <w:rsid w:val="00690701"/>
    <w:rsid w:val="00690FE3"/>
    <w:rsid w:val="00691455"/>
    <w:rsid w:val="006919FC"/>
    <w:rsid w:val="00691B98"/>
    <w:rsid w:val="00691C46"/>
    <w:rsid w:val="00691F85"/>
    <w:rsid w:val="00692802"/>
    <w:rsid w:val="00692825"/>
    <w:rsid w:val="00692933"/>
    <w:rsid w:val="006931DD"/>
    <w:rsid w:val="00693678"/>
    <w:rsid w:val="006941B7"/>
    <w:rsid w:val="006942BC"/>
    <w:rsid w:val="006944F3"/>
    <w:rsid w:val="00694504"/>
    <w:rsid w:val="00694630"/>
    <w:rsid w:val="00694699"/>
    <w:rsid w:val="00694994"/>
    <w:rsid w:val="00694AF1"/>
    <w:rsid w:val="00694EBB"/>
    <w:rsid w:val="0069550D"/>
    <w:rsid w:val="00695DC6"/>
    <w:rsid w:val="00696433"/>
    <w:rsid w:val="006964A4"/>
    <w:rsid w:val="0069711D"/>
    <w:rsid w:val="00697378"/>
    <w:rsid w:val="00697933"/>
    <w:rsid w:val="00697F9C"/>
    <w:rsid w:val="00697FF0"/>
    <w:rsid w:val="006A01A0"/>
    <w:rsid w:val="006A0261"/>
    <w:rsid w:val="006A087E"/>
    <w:rsid w:val="006A0996"/>
    <w:rsid w:val="006A0ACD"/>
    <w:rsid w:val="006A0AD1"/>
    <w:rsid w:val="006A1015"/>
    <w:rsid w:val="006A1229"/>
    <w:rsid w:val="006A15B7"/>
    <w:rsid w:val="006A1790"/>
    <w:rsid w:val="006A1A4B"/>
    <w:rsid w:val="006A1D89"/>
    <w:rsid w:val="006A222B"/>
    <w:rsid w:val="006A264D"/>
    <w:rsid w:val="006A27FC"/>
    <w:rsid w:val="006A2F18"/>
    <w:rsid w:val="006A321E"/>
    <w:rsid w:val="006A331C"/>
    <w:rsid w:val="006A340F"/>
    <w:rsid w:val="006A39F6"/>
    <w:rsid w:val="006A4229"/>
    <w:rsid w:val="006A4384"/>
    <w:rsid w:val="006A4C91"/>
    <w:rsid w:val="006A4DA0"/>
    <w:rsid w:val="006A530C"/>
    <w:rsid w:val="006A5D14"/>
    <w:rsid w:val="006A6E2C"/>
    <w:rsid w:val="006A74F9"/>
    <w:rsid w:val="006B002C"/>
    <w:rsid w:val="006B0410"/>
    <w:rsid w:val="006B07F4"/>
    <w:rsid w:val="006B0A41"/>
    <w:rsid w:val="006B0DCB"/>
    <w:rsid w:val="006B0FE2"/>
    <w:rsid w:val="006B14C0"/>
    <w:rsid w:val="006B186A"/>
    <w:rsid w:val="006B18FB"/>
    <w:rsid w:val="006B20F4"/>
    <w:rsid w:val="006B24A1"/>
    <w:rsid w:val="006B24FC"/>
    <w:rsid w:val="006B285A"/>
    <w:rsid w:val="006B29F5"/>
    <w:rsid w:val="006B2BDE"/>
    <w:rsid w:val="006B304F"/>
    <w:rsid w:val="006B3167"/>
    <w:rsid w:val="006B3414"/>
    <w:rsid w:val="006B3493"/>
    <w:rsid w:val="006B34FD"/>
    <w:rsid w:val="006B3B2C"/>
    <w:rsid w:val="006B407A"/>
    <w:rsid w:val="006B40B8"/>
    <w:rsid w:val="006B4957"/>
    <w:rsid w:val="006B4F04"/>
    <w:rsid w:val="006B5F04"/>
    <w:rsid w:val="006B6D5D"/>
    <w:rsid w:val="006B6DED"/>
    <w:rsid w:val="006B7538"/>
    <w:rsid w:val="006B7614"/>
    <w:rsid w:val="006B776A"/>
    <w:rsid w:val="006C00D7"/>
    <w:rsid w:val="006C0601"/>
    <w:rsid w:val="006C12F6"/>
    <w:rsid w:val="006C137E"/>
    <w:rsid w:val="006C1460"/>
    <w:rsid w:val="006C16A7"/>
    <w:rsid w:val="006C1741"/>
    <w:rsid w:val="006C1D18"/>
    <w:rsid w:val="006C20BB"/>
    <w:rsid w:val="006C258C"/>
    <w:rsid w:val="006C2794"/>
    <w:rsid w:val="006C2995"/>
    <w:rsid w:val="006C2A7C"/>
    <w:rsid w:val="006C3096"/>
    <w:rsid w:val="006C35FC"/>
    <w:rsid w:val="006C3DCE"/>
    <w:rsid w:val="006C4152"/>
    <w:rsid w:val="006C4473"/>
    <w:rsid w:val="006C4715"/>
    <w:rsid w:val="006C48E8"/>
    <w:rsid w:val="006C4DDB"/>
    <w:rsid w:val="006C4ED6"/>
    <w:rsid w:val="006C5035"/>
    <w:rsid w:val="006C5568"/>
    <w:rsid w:val="006C574D"/>
    <w:rsid w:val="006C6246"/>
    <w:rsid w:val="006C6653"/>
    <w:rsid w:val="006C6C7C"/>
    <w:rsid w:val="006C6EFA"/>
    <w:rsid w:val="006C7FA6"/>
    <w:rsid w:val="006D029A"/>
    <w:rsid w:val="006D087E"/>
    <w:rsid w:val="006D089B"/>
    <w:rsid w:val="006D0ACB"/>
    <w:rsid w:val="006D128E"/>
    <w:rsid w:val="006D1979"/>
    <w:rsid w:val="006D22DC"/>
    <w:rsid w:val="006D28ED"/>
    <w:rsid w:val="006D39A7"/>
    <w:rsid w:val="006D3EBC"/>
    <w:rsid w:val="006D43DC"/>
    <w:rsid w:val="006D479B"/>
    <w:rsid w:val="006D49A0"/>
    <w:rsid w:val="006D4E02"/>
    <w:rsid w:val="006D4E21"/>
    <w:rsid w:val="006D56FC"/>
    <w:rsid w:val="006D5CAE"/>
    <w:rsid w:val="006D5FE9"/>
    <w:rsid w:val="006D61A6"/>
    <w:rsid w:val="006D6231"/>
    <w:rsid w:val="006D6936"/>
    <w:rsid w:val="006D6C2A"/>
    <w:rsid w:val="006D7335"/>
    <w:rsid w:val="006D7342"/>
    <w:rsid w:val="006D74B0"/>
    <w:rsid w:val="006D7838"/>
    <w:rsid w:val="006D7C6F"/>
    <w:rsid w:val="006D7E15"/>
    <w:rsid w:val="006D7F7C"/>
    <w:rsid w:val="006E034B"/>
    <w:rsid w:val="006E05E9"/>
    <w:rsid w:val="006E0661"/>
    <w:rsid w:val="006E080F"/>
    <w:rsid w:val="006E12AB"/>
    <w:rsid w:val="006E1389"/>
    <w:rsid w:val="006E1622"/>
    <w:rsid w:val="006E1969"/>
    <w:rsid w:val="006E197A"/>
    <w:rsid w:val="006E1DF8"/>
    <w:rsid w:val="006E242A"/>
    <w:rsid w:val="006E286A"/>
    <w:rsid w:val="006E2A9F"/>
    <w:rsid w:val="006E2AEA"/>
    <w:rsid w:val="006E2B56"/>
    <w:rsid w:val="006E2C19"/>
    <w:rsid w:val="006E33E3"/>
    <w:rsid w:val="006E343E"/>
    <w:rsid w:val="006E3954"/>
    <w:rsid w:val="006E46D9"/>
    <w:rsid w:val="006E4A53"/>
    <w:rsid w:val="006E4DFA"/>
    <w:rsid w:val="006E50E3"/>
    <w:rsid w:val="006E5147"/>
    <w:rsid w:val="006E549E"/>
    <w:rsid w:val="006E5572"/>
    <w:rsid w:val="006E609A"/>
    <w:rsid w:val="006E6298"/>
    <w:rsid w:val="006E64F7"/>
    <w:rsid w:val="006E75C3"/>
    <w:rsid w:val="006E76FF"/>
    <w:rsid w:val="006F007C"/>
    <w:rsid w:val="006F06DF"/>
    <w:rsid w:val="006F0A9D"/>
    <w:rsid w:val="006F18E5"/>
    <w:rsid w:val="006F1B08"/>
    <w:rsid w:val="006F1DB1"/>
    <w:rsid w:val="006F1ECA"/>
    <w:rsid w:val="006F29BF"/>
    <w:rsid w:val="006F317B"/>
    <w:rsid w:val="006F35CC"/>
    <w:rsid w:val="006F3702"/>
    <w:rsid w:val="006F3B13"/>
    <w:rsid w:val="006F3E46"/>
    <w:rsid w:val="006F4513"/>
    <w:rsid w:val="006F4759"/>
    <w:rsid w:val="006F47D1"/>
    <w:rsid w:val="006F4B87"/>
    <w:rsid w:val="006F4E20"/>
    <w:rsid w:val="006F5054"/>
    <w:rsid w:val="006F5095"/>
    <w:rsid w:val="006F50EA"/>
    <w:rsid w:val="006F5740"/>
    <w:rsid w:val="006F5C11"/>
    <w:rsid w:val="006F5E46"/>
    <w:rsid w:val="006F6AAA"/>
    <w:rsid w:val="006F6C09"/>
    <w:rsid w:val="006F7008"/>
    <w:rsid w:val="006F71AB"/>
    <w:rsid w:val="006F7342"/>
    <w:rsid w:val="006F7352"/>
    <w:rsid w:val="00700075"/>
    <w:rsid w:val="0070023B"/>
    <w:rsid w:val="007008E5"/>
    <w:rsid w:val="0070107B"/>
    <w:rsid w:val="00701814"/>
    <w:rsid w:val="00701EE3"/>
    <w:rsid w:val="00702AF9"/>
    <w:rsid w:val="00703109"/>
    <w:rsid w:val="00703273"/>
    <w:rsid w:val="0070376D"/>
    <w:rsid w:val="007046BB"/>
    <w:rsid w:val="00704A15"/>
    <w:rsid w:val="00704D84"/>
    <w:rsid w:val="00704FCA"/>
    <w:rsid w:val="00705791"/>
    <w:rsid w:val="00705FB4"/>
    <w:rsid w:val="00706362"/>
    <w:rsid w:val="007064C4"/>
    <w:rsid w:val="0070656F"/>
    <w:rsid w:val="00706D9C"/>
    <w:rsid w:val="0070732E"/>
    <w:rsid w:val="0070762E"/>
    <w:rsid w:val="00707A3B"/>
    <w:rsid w:val="0071089B"/>
    <w:rsid w:val="00710E64"/>
    <w:rsid w:val="0071150C"/>
    <w:rsid w:val="00711E02"/>
    <w:rsid w:val="00711EDA"/>
    <w:rsid w:val="00712165"/>
    <w:rsid w:val="0071252F"/>
    <w:rsid w:val="00713426"/>
    <w:rsid w:val="00713A09"/>
    <w:rsid w:val="007146B2"/>
    <w:rsid w:val="0071493D"/>
    <w:rsid w:val="00714B38"/>
    <w:rsid w:val="00714C05"/>
    <w:rsid w:val="00714CFF"/>
    <w:rsid w:val="0071522C"/>
    <w:rsid w:val="0071534B"/>
    <w:rsid w:val="007153B2"/>
    <w:rsid w:val="00716005"/>
    <w:rsid w:val="00716288"/>
    <w:rsid w:val="007166C6"/>
    <w:rsid w:val="00716955"/>
    <w:rsid w:val="0071707E"/>
    <w:rsid w:val="0071708C"/>
    <w:rsid w:val="00717498"/>
    <w:rsid w:val="007175DA"/>
    <w:rsid w:val="0071798C"/>
    <w:rsid w:val="00717B04"/>
    <w:rsid w:val="00717E0D"/>
    <w:rsid w:val="0072015A"/>
    <w:rsid w:val="007201F0"/>
    <w:rsid w:val="007205C0"/>
    <w:rsid w:val="0072079B"/>
    <w:rsid w:val="00720916"/>
    <w:rsid w:val="00720BE1"/>
    <w:rsid w:val="00720F00"/>
    <w:rsid w:val="00721494"/>
    <w:rsid w:val="007215B7"/>
    <w:rsid w:val="0072197F"/>
    <w:rsid w:val="0072244C"/>
    <w:rsid w:val="00722678"/>
    <w:rsid w:val="007228D8"/>
    <w:rsid w:val="00722A39"/>
    <w:rsid w:val="00722A49"/>
    <w:rsid w:val="00722C0F"/>
    <w:rsid w:val="0072323D"/>
    <w:rsid w:val="007235E1"/>
    <w:rsid w:val="00723ADD"/>
    <w:rsid w:val="00724079"/>
    <w:rsid w:val="007243D7"/>
    <w:rsid w:val="00724712"/>
    <w:rsid w:val="00724997"/>
    <w:rsid w:val="007249AA"/>
    <w:rsid w:val="00724FC5"/>
    <w:rsid w:val="0072511F"/>
    <w:rsid w:val="00725191"/>
    <w:rsid w:val="00725382"/>
    <w:rsid w:val="00725540"/>
    <w:rsid w:val="00725574"/>
    <w:rsid w:val="00725923"/>
    <w:rsid w:val="00725AB8"/>
    <w:rsid w:val="00725F3F"/>
    <w:rsid w:val="00726526"/>
    <w:rsid w:val="00726636"/>
    <w:rsid w:val="00726B2E"/>
    <w:rsid w:val="00726E62"/>
    <w:rsid w:val="00726F1C"/>
    <w:rsid w:val="00726F2F"/>
    <w:rsid w:val="00727026"/>
    <w:rsid w:val="00727033"/>
    <w:rsid w:val="0072783C"/>
    <w:rsid w:val="00730AD8"/>
    <w:rsid w:val="0073143D"/>
    <w:rsid w:val="007319BE"/>
    <w:rsid w:val="00731BA9"/>
    <w:rsid w:val="00731C4C"/>
    <w:rsid w:val="00731C4E"/>
    <w:rsid w:val="00731D0F"/>
    <w:rsid w:val="00731EBE"/>
    <w:rsid w:val="00732527"/>
    <w:rsid w:val="0073261F"/>
    <w:rsid w:val="007328C2"/>
    <w:rsid w:val="007328DA"/>
    <w:rsid w:val="00732C34"/>
    <w:rsid w:val="00734052"/>
    <w:rsid w:val="00734083"/>
    <w:rsid w:val="007340E7"/>
    <w:rsid w:val="0073410E"/>
    <w:rsid w:val="00734708"/>
    <w:rsid w:val="00734AD0"/>
    <w:rsid w:val="0073503A"/>
    <w:rsid w:val="00735F9C"/>
    <w:rsid w:val="0073664E"/>
    <w:rsid w:val="0073712A"/>
    <w:rsid w:val="007379C0"/>
    <w:rsid w:val="00737F5E"/>
    <w:rsid w:val="007401EE"/>
    <w:rsid w:val="00740F8E"/>
    <w:rsid w:val="00741023"/>
    <w:rsid w:val="00741097"/>
    <w:rsid w:val="007411D3"/>
    <w:rsid w:val="00741527"/>
    <w:rsid w:val="00741673"/>
    <w:rsid w:val="00741791"/>
    <w:rsid w:val="007418FC"/>
    <w:rsid w:val="00741DC7"/>
    <w:rsid w:val="007423EA"/>
    <w:rsid w:val="0074260E"/>
    <w:rsid w:val="00742A2C"/>
    <w:rsid w:val="007432DE"/>
    <w:rsid w:val="00743714"/>
    <w:rsid w:val="00743A1D"/>
    <w:rsid w:val="00743DC9"/>
    <w:rsid w:val="0074431C"/>
    <w:rsid w:val="007445B5"/>
    <w:rsid w:val="00744885"/>
    <w:rsid w:val="007450CB"/>
    <w:rsid w:val="00745696"/>
    <w:rsid w:val="007456E5"/>
    <w:rsid w:val="00745888"/>
    <w:rsid w:val="0074597A"/>
    <w:rsid w:val="00745BAD"/>
    <w:rsid w:val="00745E36"/>
    <w:rsid w:val="00745F76"/>
    <w:rsid w:val="00746D56"/>
    <w:rsid w:val="0074702A"/>
    <w:rsid w:val="0074739C"/>
    <w:rsid w:val="00747445"/>
    <w:rsid w:val="007478C9"/>
    <w:rsid w:val="00747A0B"/>
    <w:rsid w:val="00747B35"/>
    <w:rsid w:val="00747BED"/>
    <w:rsid w:val="00747E3D"/>
    <w:rsid w:val="00747E94"/>
    <w:rsid w:val="007500B4"/>
    <w:rsid w:val="00750B70"/>
    <w:rsid w:val="00750E40"/>
    <w:rsid w:val="00751422"/>
    <w:rsid w:val="00751926"/>
    <w:rsid w:val="007519C5"/>
    <w:rsid w:val="00751AD0"/>
    <w:rsid w:val="00751AFF"/>
    <w:rsid w:val="0075242E"/>
    <w:rsid w:val="007527B1"/>
    <w:rsid w:val="007536C4"/>
    <w:rsid w:val="00753805"/>
    <w:rsid w:val="00753972"/>
    <w:rsid w:val="00753BBD"/>
    <w:rsid w:val="00753EAA"/>
    <w:rsid w:val="007542B6"/>
    <w:rsid w:val="00754441"/>
    <w:rsid w:val="00754DCD"/>
    <w:rsid w:val="00754E5B"/>
    <w:rsid w:val="007551A4"/>
    <w:rsid w:val="00755CC8"/>
    <w:rsid w:val="0075691B"/>
    <w:rsid w:val="00756D27"/>
    <w:rsid w:val="00757AA0"/>
    <w:rsid w:val="00757E71"/>
    <w:rsid w:val="0076097A"/>
    <w:rsid w:val="007609F5"/>
    <w:rsid w:val="00760FAB"/>
    <w:rsid w:val="00760FCA"/>
    <w:rsid w:val="007611C2"/>
    <w:rsid w:val="00761274"/>
    <w:rsid w:val="007615BC"/>
    <w:rsid w:val="0076215A"/>
    <w:rsid w:val="007623D5"/>
    <w:rsid w:val="007625AE"/>
    <w:rsid w:val="00762735"/>
    <w:rsid w:val="007628F5"/>
    <w:rsid w:val="00762F30"/>
    <w:rsid w:val="00762FBC"/>
    <w:rsid w:val="0076362F"/>
    <w:rsid w:val="007636F7"/>
    <w:rsid w:val="007638C2"/>
    <w:rsid w:val="00763EC9"/>
    <w:rsid w:val="0076402F"/>
    <w:rsid w:val="00764043"/>
    <w:rsid w:val="00764185"/>
    <w:rsid w:val="007643B5"/>
    <w:rsid w:val="00764474"/>
    <w:rsid w:val="0076455E"/>
    <w:rsid w:val="007648BE"/>
    <w:rsid w:val="00764B46"/>
    <w:rsid w:val="00764BE9"/>
    <w:rsid w:val="00764D39"/>
    <w:rsid w:val="00764DA9"/>
    <w:rsid w:val="00765956"/>
    <w:rsid w:val="00765E55"/>
    <w:rsid w:val="00765FB0"/>
    <w:rsid w:val="00766250"/>
    <w:rsid w:val="0076633C"/>
    <w:rsid w:val="007667E0"/>
    <w:rsid w:val="00766BA3"/>
    <w:rsid w:val="007673A0"/>
    <w:rsid w:val="00767AB2"/>
    <w:rsid w:val="00767F07"/>
    <w:rsid w:val="007707BD"/>
    <w:rsid w:val="00770A13"/>
    <w:rsid w:val="00770C20"/>
    <w:rsid w:val="0077102C"/>
    <w:rsid w:val="007712DA"/>
    <w:rsid w:val="007722AF"/>
    <w:rsid w:val="007723DB"/>
    <w:rsid w:val="007726DB"/>
    <w:rsid w:val="00772A20"/>
    <w:rsid w:val="00772A7A"/>
    <w:rsid w:val="0077359D"/>
    <w:rsid w:val="00773AC7"/>
    <w:rsid w:val="00774121"/>
    <w:rsid w:val="007743BB"/>
    <w:rsid w:val="00774533"/>
    <w:rsid w:val="00774698"/>
    <w:rsid w:val="00774A9C"/>
    <w:rsid w:val="00774D6B"/>
    <w:rsid w:val="0077516F"/>
    <w:rsid w:val="00775ED9"/>
    <w:rsid w:val="00776078"/>
    <w:rsid w:val="0077607A"/>
    <w:rsid w:val="007761A3"/>
    <w:rsid w:val="007765A8"/>
    <w:rsid w:val="00776B67"/>
    <w:rsid w:val="00776C12"/>
    <w:rsid w:val="00777764"/>
    <w:rsid w:val="0077782A"/>
    <w:rsid w:val="00777890"/>
    <w:rsid w:val="00777A37"/>
    <w:rsid w:val="00780130"/>
    <w:rsid w:val="00780668"/>
    <w:rsid w:val="007807F7"/>
    <w:rsid w:val="00780D96"/>
    <w:rsid w:val="00781106"/>
    <w:rsid w:val="007822DD"/>
    <w:rsid w:val="00782CA5"/>
    <w:rsid w:val="00782DAC"/>
    <w:rsid w:val="00783081"/>
    <w:rsid w:val="007830B1"/>
    <w:rsid w:val="00783411"/>
    <w:rsid w:val="0078347C"/>
    <w:rsid w:val="007839B9"/>
    <w:rsid w:val="007839FF"/>
    <w:rsid w:val="00783CB2"/>
    <w:rsid w:val="00784C60"/>
    <w:rsid w:val="00785492"/>
    <w:rsid w:val="00785A8D"/>
    <w:rsid w:val="00785B87"/>
    <w:rsid w:val="007869E1"/>
    <w:rsid w:val="00786FCB"/>
    <w:rsid w:val="0078704F"/>
    <w:rsid w:val="007879B2"/>
    <w:rsid w:val="00787A61"/>
    <w:rsid w:val="00787CAA"/>
    <w:rsid w:val="00790BAF"/>
    <w:rsid w:val="00791F06"/>
    <w:rsid w:val="00792E30"/>
    <w:rsid w:val="0079386B"/>
    <w:rsid w:val="00793FF2"/>
    <w:rsid w:val="00794576"/>
    <w:rsid w:val="00794B01"/>
    <w:rsid w:val="00794D78"/>
    <w:rsid w:val="0079576D"/>
    <w:rsid w:val="007958A6"/>
    <w:rsid w:val="00795EC6"/>
    <w:rsid w:val="007960E9"/>
    <w:rsid w:val="00796478"/>
    <w:rsid w:val="00796740"/>
    <w:rsid w:val="00796829"/>
    <w:rsid w:val="00797451"/>
    <w:rsid w:val="007974D3"/>
    <w:rsid w:val="00797964"/>
    <w:rsid w:val="007979C3"/>
    <w:rsid w:val="007A024E"/>
    <w:rsid w:val="007A0D77"/>
    <w:rsid w:val="007A18F1"/>
    <w:rsid w:val="007A1C59"/>
    <w:rsid w:val="007A1C83"/>
    <w:rsid w:val="007A2A6B"/>
    <w:rsid w:val="007A2F56"/>
    <w:rsid w:val="007A35A7"/>
    <w:rsid w:val="007A3F6A"/>
    <w:rsid w:val="007A40AB"/>
    <w:rsid w:val="007A4149"/>
    <w:rsid w:val="007A4C23"/>
    <w:rsid w:val="007A55BD"/>
    <w:rsid w:val="007A5D04"/>
    <w:rsid w:val="007A5D13"/>
    <w:rsid w:val="007A5FC1"/>
    <w:rsid w:val="007A630B"/>
    <w:rsid w:val="007A6584"/>
    <w:rsid w:val="007A6BA1"/>
    <w:rsid w:val="007A6D8C"/>
    <w:rsid w:val="007A6F87"/>
    <w:rsid w:val="007A72A5"/>
    <w:rsid w:val="007A7C2D"/>
    <w:rsid w:val="007B0224"/>
    <w:rsid w:val="007B08F0"/>
    <w:rsid w:val="007B0A36"/>
    <w:rsid w:val="007B0A9E"/>
    <w:rsid w:val="007B0B50"/>
    <w:rsid w:val="007B0EF6"/>
    <w:rsid w:val="007B0F0D"/>
    <w:rsid w:val="007B1402"/>
    <w:rsid w:val="007B15E3"/>
    <w:rsid w:val="007B1CE2"/>
    <w:rsid w:val="007B1D57"/>
    <w:rsid w:val="007B22B7"/>
    <w:rsid w:val="007B31B7"/>
    <w:rsid w:val="007B34E5"/>
    <w:rsid w:val="007B3773"/>
    <w:rsid w:val="007B3874"/>
    <w:rsid w:val="007B38F5"/>
    <w:rsid w:val="007B390D"/>
    <w:rsid w:val="007B3B88"/>
    <w:rsid w:val="007B4213"/>
    <w:rsid w:val="007B486A"/>
    <w:rsid w:val="007B4F3E"/>
    <w:rsid w:val="007B53A1"/>
    <w:rsid w:val="007B55C8"/>
    <w:rsid w:val="007B5705"/>
    <w:rsid w:val="007B5956"/>
    <w:rsid w:val="007B5F4D"/>
    <w:rsid w:val="007B60D2"/>
    <w:rsid w:val="007B6A3B"/>
    <w:rsid w:val="007B6D00"/>
    <w:rsid w:val="007B6D3E"/>
    <w:rsid w:val="007B73CA"/>
    <w:rsid w:val="007B767A"/>
    <w:rsid w:val="007B7879"/>
    <w:rsid w:val="007B7A04"/>
    <w:rsid w:val="007C003E"/>
    <w:rsid w:val="007C016D"/>
    <w:rsid w:val="007C03CB"/>
    <w:rsid w:val="007C06C0"/>
    <w:rsid w:val="007C0E4A"/>
    <w:rsid w:val="007C139C"/>
    <w:rsid w:val="007C1532"/>
    <w:rsid w:val="007C1DCC"/>
    <w:rsid w:val="007C1F42"/>
    <w:rsid w:val="007C2498"/>
    <w:rsid w:val="007C2608"/>
    <w:rsid w:val="007C2AB5"/>
    <w:rsid w:val="007C2B98"/>
    <w:rsid w:val="007C3103"/>
    <w:rsid w:val="007C32F0"/>
    <w:rsid w:val="007C33AA"/>
    <w:rsid w:val="007C3B10"/>
    <w:rsid w:val="007C3C59"/>
    <w:rsid w:val="007C4F73"/>
    <w:rsid w:val="007C5046"/>
    <w:rsid w:val="007C58BC"/>
    <w:rsid w:val="007C58D7"/>
    <w:rsid w:val="007C5937"/>
    <w:rsid w:val="007C5B8C"/>
    <w:rsid w:val="007C5C1E"/>
    <w:rsid w:val="007C5F3A"/>
    <w:rsid w:val="007C650F"/>
    <w:rsid w:val="007C65B2"/>
    <w:rsid w:val="007C668C"/>
    <w:rsid w:val="007C6748"/>
    <w:rsid w:val="007C6A92"/>
    <w:rsid w:val="007C6B70"/>
    <w:rsid w:val="007C6E66"/>
    <w:rsid w:val="007C75F8"/>
    <w:rsid w:val="007C7FC9"/>
    <w:rsid w:val="007D016D"/>
    <w:rsid w:val="007D01F4"/>
    <w:rsid w:val="007D092D"/>
    <w:rsid w:val="007D0CC8"/>
    <w:rsid w:val="007D16B1"/>
    <w:rsid w:val="007D1CDD"/>
    <w:rsid w:val="007D200F"/>
    <w:rsid w:val="007D232C"/>
    <w:rsid w:val="007D2827"/>
    <w:rsid w:val="007D299A"/>
    <w:rsid w:val="007D2E55"/>
    <w:rsid w:val="007D2E58"/>
    <w:rsid w:val="007D30A9"/>
    <w:rsid w:val="007D3ACD"/>
    <w:rsid w:val="007D3B72"/>
    <w:rsid w:val="007D3C89"/>
    <w:rsid w:val="007D4204"/>
    <w:rsid w:val="007D4237"/>
    <w:rsid w:val="007D44DB"/>
    <w:rsid w:val="007D4A43"/>
    <w:rsid w:val="007D4C72"/>
    <w:rsid w:val="007D52EC"/>
    <w:rsid w:val="007D5812"/>
    <w:rsid w:val="007D5B24"/>
    <w:rsid w:val="007D600E"/>
    <w:rsid w:val="007D6368"/>
    <w:rsid w:val="007D656E"/>
    <w:rsid w:val="007D66A9"/>
    <w:rsid w:val="007D6C38"/>
    <w:rsid w:val="007D7378"/>
    <w:rsid w:val="007D7A7D"/>
    <w:rsid w:val="007D7C1B"/>
    <w:rsid w:val="007E0706"/>
    <w:rsid w:val="007E0FC9"/>
    <w:rsid w:val="007E1444"/>
    <w:rsid w:val="007E1882"/>
    <w:rsid w:val="007E2369"/>
    <w:rsid w:val="007E274A"/>
    <w:rsid w:val="007E2824"/>
    <w:rsid w:val="007E29F3"/>
    <w:rsid w:val="007E2E09"/>
    <w:rsid w:val="007E2FC6"/>
    <w:rsid w:val="007E333A"/>
    <w:rsid w:val="007E3613"/>
    <w:rsid w:val="007E3E66"/>
    <w:rsid w:val="007E3F4B"/>
    <w:rsid w:val="007E449D"/>
    <w:rsid w:val="007E4F23"/>
    <w:rsid w:val="007E53B8"/>
    <w:rsid w:val="007E56FD"/>
    <w:rsid w:val="007E5BF6"/>
    <w:rsid w:val="007E5C03"/>
    <w:rsid w:val="007E5F17"/>
    <w:rsid w:val="007E5FE4"/>
    <w:rsid w:val="007E6566"/>
    <w:rsid w:val="007E67EB"/>
    <w:rsid w:val="007E6CDB"/>
    <w:rsid w:val="007E7A53"/>
    <w:rsid w:val="007E7EF2"/>
    <w:rsid w:val="007F05B4"/>
    <w:rsid w:val="007F05B5"/>
    <w:rsid w:val="007F1555"/>
    <w:rsid w:val="007F1710"/>
    <w:rsid w:val="007F17EA"/>
    <w:rsid w:val="007F181B"/>
    <w:rsid w:val="007F18EC"/>
    <w:rsid w:val="007F1E71"/>
    <w:rsid w:val="007F21DC"/>
    <w:rsid w:val="007F2AE7"/>
    <w:rsid w:val="007F2B67"/>
    <w:rsid w:val="007F2D42"/>
    <w:rsid w:val="007F320A"/>
    <w:rsid w:val="007F35D4"/>
    <w:rsid w:val="007F49DD"/>
    <w:rsid w:val="007F4CF0"/>
    <w:rsid w:val="007F5538"/>
    <w:rsid w:val="007F5F1F"/>
    <w:rsid w:val="007F5FA6"/>
    <w:rsid w:val="007F61F1"/>
    <w:rsid w:val="007F6717"/>
    <w:rsid w:val="007F6940"/>
    <w:rsid w:val="007F714B"/>
    <w:rsid w:val="007F7176"/>
    <w:rsid w:val="007F75D7"/>
    <w:rsid w:val="007F79FA"/>
    <w:rsid w:val="0080174E"/>
    <w:rsid w:val="00801F3E"/>
    <w:rsid w:val="00802459"/>
    <w:rsid w:val="008026B4"/>
    <w:rsid w:val="00802A79"/>
    <w:rsid w:val="0080332A"/>
    <w:rsid w:val="008033C4"/>
    <w:rsid w:val="008034CD"/>
    <w:rsid w:val="00803712"/>
    <w:rsid w:val="00803BC5"/>
    <w:rsid w:val="00803BF9"/>
    <w:rsid w:val="0080469B"/>
    <w:rsid w:val="008046DE"/>
    <w:rsid w:val="00804B1D"/>
    <w:rsid w:val="00804C6E"/>
    <w:rsid w:val="0080520D"/>
    <w:rsid w:val="00806A19"/>
    <w:rsid w:val="00806B86"/>
    <w:rsid w:val="00806CF3"/>
    <w:rsid w:val="00806D03"/>
    <w:rsid w:val="00806DA8"/>
    <w:rsid w:val="00806F38"/>
    <w:rsid w:val="00806F9E"/>
    <w:rsid w:val="008075EA"/>
    <w:rsid w:val="00807B49"/>
    <w:rsid w:val="00807C65"/>
    <w:rsid w:val="00810E43"/>
    <w:rsid w:val="00810EAF"/>
    <w:rsid w:val="0081101B"/>
    <w:rsid w:val="008110A2"/>
    <w:rsid w:val="008113FD"/>
    <w:rsid w:val="00811652"/>
    <w:rsid w:val="00811DAA"/>
    <w:rsid w:val="0081203E"/>
    <w:rsid w:val="00812198"/>
    <w:rsid w:val="008124E8"/>
    <w:rsid w:val="00812C9D"/>
    <w:rsid w:val="00812CD6"/>
    <w:rsid w:val="00813882"/>
    <w:rsid w:val="00813C3D"/>
    <w:rsid w:val="0081429A"/>
    <w:rsid w:val="00814490"/>
    <w:rsid w:val="008144C0"/>
    <w:rsid w:val="00814886"/>
    <w:rsid w:val="00814B31"/>
    <w:rsid w:val="008152BB"/>
    <w:rsid w:val="00815385"/>
    <w:rsid w:val="00815612"/>
    <w:rsid w:val="00815BAF"/>
    <w:rsid w:val="00815CFA"/>
    <w:rsid w:val="00815E0F"/>
    <w:rsid w:val="00815F9F"/>
    <w:rsid w:val="00816173"/>
    <w:rsid w:val="00816201"/>
    <w:rsid w:val="008166B1"/>
    <w:rsid w:val="0081692F"/>
    <w:rsid w:val="00816962"/>
    <w:rsid w:val="008170FC"/>
    <w:rsid w:val="0081773C"/>
    <w:rsid w:val="00817974"/>
    <w:rsid w:val="00817F24"/>
    <w:rsid w:val="008203F5"/>
    <w:rsid w:val="00820E12"/>
    <w:rsid w:val="00821829"/>
    <w:rsid w:val="008219C4"/>
    <w:rsid w:val="00821D65"/>
    <w:rsid w:val="00821DB5"/>
    <w:rsid w:val="00821EA9"/>
    <w:rsid w:val="008220E2"/>
    <w:rsid w:val="00822516"/>
    <w:rsid w:val="00822703"/>
    <w:rsid w:val="00822867"/>
    <w:rsid w:val="008228CA"/>
    <w:rsid w:val="00822CB8"/>
    <w:rsid w:val="00822F6F"/>
    <w:rsid w:val="00823520"/>
    <w:rsid w:val="008239A7"/>
    <w:rsid w:val="00823C30"/>
    <w:rsid w:val="0082467F"/>
    <w:rsid w:val="00824C2D"/>
    <w:rsid w:val="00824F20"/>
    <w:rsid w:val="00825279"/>
    <w:rsid w:val="008253BC"/>
    <w:rsid w:val="008255AD"/>
    <w:rsid w:val="00825A13"/>
    <w:rsid w:val="00826483"/>
    <w:rsid w:val="0082668C"/>
    <w:rsid w:val="00826DFE"/>
    <w:rsid w:val="00827404"/>
    <w:rsid w:val="008276D5"/>
    <w:rsid w:val="008278D5"/>
    <w:rsid w:val="008278E2"/>
    <w:rsid w:val="00827D04"/>
    <w:rsid w:val="008304EE"/>
    <w:rsid w:val="00830675"/>
    <w:rsid w:val="008306D8"/>
    <w:rsid w:val="0083110B"/>
    <w:rsid w:val="008313F9"/>
    <w:rsid w:val="008315E6"/>
    <w:rsid w:val="00831DC0"/>
    <w:rsid w:val="00831F82"/>
    <w:rsid w:val="0083210A"/>
    <w:rsid w:val="00832EE1"/>
    <w:rsid w:val="00832F3C"/>
    <w:rsid w:val="008334B9"/>
    <w:rsid w:val="00834686"/>
    <w:rsid w:val="00834956"/>
    <w:rsid w:val="00834E63"/>
    <w:rsid w:val="0083504A"/>
    <w:rsid w:val="00835306"/>
    <w:rsid w:val="00835679"/>
    <w:rsid w:val="00835818"/>
    <w:rsid w:val="00835CCF"/>
    <w:rsid w:val="00836524"/>
    <w:rsid w:val="008365EE"/>
    <w:rsid w:val="0083684C"/>
    <w:rsid w:val="00836B4E"/>
    <w:rsid w:val="00836BBD"/>
    <w:rsid w:val="0083759E"/>
    <w:rsid w:val="0083788E"/>
    <w:rsid w:val="008400D5"/>
    <w:rsid w:val="00840353"/>
    <w:rsid w:val="00840484"/>
    <w:rsid w:val="00841224"/>
    <w:rsid w:val="00841675"/>
    <w:rsid w:val="0084169F"/>
    <w:rsid w:val="008417C7"/>
    <w:rsid w:val="00841DA2"/>
    <w:rsid w:val="00842016"/>
    <w:rsid w:val="00842037"/>
    <w:rsid w:val="00842173"/>
    <w:rsid w:val="008422AD"/>
    <w:rsid w:val="0084273A"/>
    <w:rsid w:val="00842F07"/>
    <w:rsid w:val="00843698"/>
    <w:rsid w:val="00844841"/>
    <w:rsid w:val="00844882"/>
    <w:rsid w:val="008449EC"/>
    <w:rsid w:val="00844E57"/>
    <w:rsid w:val="00844FDA"/>
    <w:rsid w:val="0084538F"/>
    <w:rsid w:val="0084554D"/>
    <w:rsid w:val="0084627F"/>
    <w:rsid w:val="008462CB"/>
    <w:rsid w:val="008470AD"/>
    <w:rsid w:val="0084715E"/>
    <w:rsid w:val="00847172"/>
    <w:rsid w:val="00847C8F"/>
    <w:rsid w:val="00847F63"/>
    <w:rsid w:val="008502DF"/>
    <w:rsid w:val="00850513"/>
    <w:rsid w:val="00850517"/>
    <w:rsid w:val="00850B77"/>
    <w:rsid w:val="00850BEE"/>
    <w:rsid w:val="00850E34"/>
    <w:rsid w:val="008512E2"/>
    <w:rsid w:val="00851545"/>
    <w:rsid w:val="00851B76"/>
    <w:rsid w:val="0085205E"/>
    <w:rsid w:val="008521C8"/>
    <w:rsid w:val="0085249E"/>
    <w:rsid w:val="00852889"/>
    <w:rsid w:val="00852FC8"/>
    <w:rsid w:val="00853045"/>
    <w:rsid w:val="00853597"/>
    <w:rsid w:val="0085380A"/>
    <w:rsid w:val="00853A63"/>
    <w:rsid w:val="00853D73"/>
    <w:rsid w:val="00853E5B"/>
    <w:rsid w:val="00853EB2"/>
    <w:rsid w:val="00854ED0"/>
    <w:rsid w:val="0085552F"/>
    <w:rsid w:val="00855BED"/>
    <w:rsid w:val="00855F18"/>
    <w:rsid w:val="00855FF7"/>
    <w:rsid w:val="008560D3"/>
    <w:rsid w:val="0085618A"/>
    <w:rsid w:val="00856451"/>
    <w:rsid w:val="008565B1"/>
    <w:rsid w:val="00856853"/>
    <w:rsid w:val="00856968"/>
    <w:rsid w:val="00856F8C"/>
    <w:rsid w:val="008570E1"/>
    <w:rsid w:val="008573B4"/>
    <w:rsid w:val="008579EF"/>
    <w:rsid w:val="0086070B"/>
    <w:rsid w:val="00860B6C"/>
    <w:rsid w:val="00860E47"/>
    <w:rsid w:val="00861147"/>
    <w:rsid w:val="00861331"/>
    <w:rsid w:val="00861AEE"/>
    <w:rsid w:val="00861F18"/>
    <w:rsid w:val="00862868"/>
    <w:rsid w:val="00862C48"/>
    <w:rsid w:val="008630CC"/>
    <w:rsid w:val="00863688"/>
    <w:rsid w:val="0086552A"/>
    <w:rsid w:val="00865CE5"/>
    <w:rsid w:val="00865F6C"/>
    <w:rsid w:val="0086675C"/>
    <w:rsid w:val="008678BB"/>
    <w:rsid w:val="0086795E"/>
    <w:rsid w:val="0087053A"/>
    <w:rsid w:val="00870A82"/>
    <w:rsid w:val="00870C7B"/>
    <w:rsid w:val="00871482"/>
    <w:rsid w:val="008714B0"/>
    <w:rsid w:val="008723DF"/>
    <w:rsid w:val="00872683"/>
    <w:rsid w:val="00872892"/>
    <w:rsid w:val="008731FB"/>
    <w:rsid w:val="00873BB9"/>
    <w:rsid w:val="00873CAA"/>
    <w:rsid w:val="00873CE9"/>
    <w:rsid w:val="00873D6C"/>
    <w:rsid w:val="00873EE2"/>
    <w:rsid w:val="0087408A"/>
    <w:rsid w:val="008746B0"/>
    <w:rsid w:val="00874B2D"/>
    <w:rsid w:val="00875253"/>
    <w:rsid w:val="0087581C"/>
    <w:rsid w:val="008758D2"/>
    <w:rsid w:val="0087727E"/>
    <w:rsid w:val="00877431"/>
    <w:rsid w:val="0087782D"/>
    <w:rsid w:val="00877EDF"/>
    <w:rsid w:val="00877F03"/>
    <w:rsid w:val="00880481"/>
    <w:rsid w:val="008804F6"/>
    <w:rsid w:val="0088059B"/>
    <w:rsid w:val="0088067C"/>
    <w:rsid w:val="008806DB"/>
    <w:rsid w:val="0088080B"/>
    <w:rsid w:val="00880B97"/>
    <w:rsid w:val="00880C75"/>
    <w:rsid w:val="00881026"/>
    <w:rsid w:val="0088165E"/>
    <w:rsid w:val="00881B02"/>
    <w:rsid w:val="00881BFC"/>
    <w:rsid w:val="0088261D"/>
    <w:rsid w:val="00882CFD"/>
    <w:rsid w:val="00882D9A"/>
    <w:rsid w:val="00882FA1"/>
    <w:rsid w:val="00883312"/>
    <w:rsid w:val="0088333C"/>
    <w:rsid w:val="00883721"/>
    <w:rsid w:val="00883852"/>
    <w:rsid w:val="00883A01"/>
    <w:rsid w:val="00883DE2"/>
    <w:rsid w:val="008851D7"/>
    <w:rsid w:val="008852B2"/>
    <w:rsid w:val="00885323"/>
    <w:rsid w:val="00885446"/>
    <w:rsid w:val="00885610"/>
    <w:rsid w:val="008859E7"/>
    <w:rsid w:val="008865EE"/>
    <w:rsid w:val="00886816"/>
    <w:rsid w:val="00886927"/>
    <w:rsid w:val="00886C7F"/>
    <w:rsid w:val="00886FA1"/>
    <w:rsid w:val="008876F8"/>
    <w:rsid w:val="00887B23"/>
    <w:rsid w:val="0089002D"/>
    <w:rsid w:val="0089039A"/>
    <w:rsid w:val="008909ED"/>
    <w:rsid w:val="00890CDC"/>
    <w:rsid w:val="00891390"/>
    <w:rsid w:val="008914FB"/>
    <w:rsid w:val="00891519"/>
    <w:rsid w:val="008918A7"/>
    <w:rsid w:val="008919DC"/>
    <w:rsid w:val="00891D09"/>
    <w:rsid w:val="00891FF5"/>
    <w:rsid w:val="00892107"/>
    <w:rsid w:val="0089224F"/>
    <w:rsid w:val="00892398"/>
    <w:rsid w:val="00892678"/>
    <w:rsid w:val="00892803"/>
    <w:rsid w:val="00893483"/>
    <w:rsid w:val="008936E7"/>
    <w:rsid w:val="00894900"/>
    <w:rsid w:val="00894A8F"/>
    <w:rsid w:val="00894BBF"/>
    <w:rsid w:val="0089575A"/>
    <w:rsid w:val="0089633F"/>
    <w:rsid w:val="0089691E"/>
    <w:rsid w:val="00896AD5"/>
    <w:rsid w:val="00896C1D"/>
    <w:rsid w:val="00897054"/>
    <w:rsid w:val="008971BF"/>
    <w:rsid w:val="00897442"/>
    <w:rsid w:val="008A001B"/>
    <w:rsid w:val="008A0449"/>
    <w:rsid w:val="008A0D64"/>
    <w:rsid w:val="008A1010"/>
    <w:rsid w:val="008A11AC"/>
    <w:rsid w:val="008A1BF9"/>
    <w:rsid w:val="008A1FD3"/>
    <w:rsid w:val="008A25CA"/>
    <w:rsid w:val="008A2D4E"/>
    <w:rsid w:val="008A3310"/>
    <w:rsid w:val="008A3BB6"/>
    <w:rsid w:val="008A3C60"/>
    <w:rsid w:val="008A3F5F"/>
    <w:rsid w:val="008A44FE"/>
    <w:rsid w:val="008A49D5"/>
    <w:rsid w:val="008A4AB3"/>
    <w:rsid w:val="008A5054"/>
    <w:rsid w:val="008A535C"/>
    <w:rsid w:val="008A5D27"/>
    <w:rsid w:val="008A6391"/>
    <w:rsid w:val="008A6638"/>
    <w:rsid w:val="008A69C4"/>
    <w:rsid w:val="008A6E6B"/>
    <w:rsid w:val="008A75B0"/>
    <w:rsid w:val="008A75E0"/>
    <w:rsid w:val="008A78DF"/>
    <w:rsid w:val="008A7932"/>
    <w:rsid w:val="008A794B"/>
    <w:rsid w:val="008B03B1"/>
    <w:rsid w:val="008B067F"/>
    <w:rsid w:val="008B06C1"/>
    <w:rsid w:val="008B0CEA"/>
    <w:rsid w:val="008B0CEB"/>
    <w:rsid w:val="008B0DAC"/>
    <w:rsid w:val="008B14DA"/>
    <w:rsid w:val="008B1960"/>
    <w:rsid w:val="008B1EF0"/>
    <w:rsid w:val="008B2F4A"/>
    <w:rsid w:val="008B35CB"/>
    <w:rsid w:val="008B371C"/>
    <w:rsid w:val="008B3A42"/>
    <w:rsid w:val="008B42E2"/>
    <w:rsid w:val="008B4625"/>
    <w:rsid w:val="008B4933"/>
    <w:rsid w:val="008B4B11"/>
    <w:rsid w:val="008B4BFE"/>
    <w:rsid w:val="008B54E7"/>
    <w:rsid w:val="008B569D"/>
    <w:rsid w:val="008B588B"/>
    <w:rsid w:val="008B5B20"/>
    <w:rsid w:val="008B5C04"/>
    <w:rsid w:val="008B62E7"/>
    <w:rsid w:val="008B687A"/>
    <w:rsid w:val="008B68B5"/>
    <w:rsid w:val="008B69EB"/>
    <w:rsid w:val="008B6B6B"/>
    <w:rsid w:val="008B7345"/>
    <w:rsid w:val="008B74D5"/>
    <w:rsid w:val="008B74F7"/>
    <w:rsid w:val="008B7CA0"/>
    <w:rsid w:val="008B7FF9"/>
    <w:rsid w:val="008C008C"/>
    <w:rsid w:val="008C0307"/>
    <w:rsid w:val="008C1ADD"/>
    <w:rsid w:val="008C241A"/>
    <w:rsid w:val="008C248E"/>
    <w:rsid w:val="008C2636"/>
    <w:rsid w:val="008C2718"/>
    <w:rsid w:val="008C2B19"/>
    <w:rsid w:val="008C2E25"/>
    <w:rsid w:val="008C2E5E"/>
    <w:rsid w:val="008C2FC9"/>
    <w:rsid w:val="008C32A0"/>
    <w:rsid w:val="008C340E"/>
    <w:rsid w:val="008C344B"/>
    <w:rsid w:val="008C34D0"/>
    <w:rsid w:val="008C415E"/>
    <w:rsid w:val="008C4225"/>
    <w:rsid w:val="008C491B"/>
    <w:rsid w:val="008C496D"/>
    <w:rsid w:val="008C4B3E"/>
    <w:rsid w:val="008C4C1F"/>
    <w:rsid w:val="008C4D00"/>
    <w:rsid w:val="008C517F"/>
    <w:rsid w:val="008C538A"/>
    <w:rsid w:val="008C549A"/>
    <w:rsid w:val="008C5552"/>
    <w:rsid w:val="008C6007"/>
    <w:rsid w:val="008C6059"/>
    <w:rsid w:val="008C628D"/>
    <w:rsid w:val="008C7B6A"/>
    <w:rsid w:val="008C7DA2"/>
    <w:rsid w:val="008D01B9"/>
    <w:rsid w:val="008D06C2"/>
    <w:rsid w:val="008D0821"/>
    <w:rsid w:val="008D0FDC"/>
    <w:rsid w:val="008D1129"/>
    <w:rsid w:val="008D1653"/>
    <w:rsid w:val="008D1F99"/>
    <w:rsid w:val="008D2571"/>
    <w:rsid w:val="008D2660"/>
    <w:rsid w:val="008D28C2"/>
    <w:rsid w:val="008D29A5"/>
    <w:rsid w:val="008D2F10"/>
    <w:rsid w:val="008D395F"/>
    <w:rsid w:val="008D3D45"/>
    <w:rsid w:val="008D3D84"/>
    <w:rsid w:val="008D4399"/>
    <w:rsid w:val="008D4696"/>
    <w:rsid w:val="008D4917"/>
    <w:rsid w:val="008D4B99"/>
    <w:rsid w:val="008D4E8E"/>
    <w:rsid w:val="008D567C"/>
    <w:rsid w:val="008D5AE6"/>
    <w:rsid w:val="008D5C0A"/>
    <w:rsid w:val="008D60FE"/>
    <w:rsid w:val="008D627E"/>
    <w:rsid w:val="008D6A23"/>
    <w:rsid w:val="008D6A54"/>
    <w:rsid w:val="008D6B5D"/>
    <w:rsid w:val="008D6E09"/>
    <w:rsid w:val="008D72F2"/>
    <w:rsid w:val="008D78B3"/>
    <w:rsid w:val="008E09E5"/>
    <w:rsid w:val="008E15E0"/>
    <w:rsid w:val="008E1773"/>
    <w:rsid w:val="008E18A9"/>
    <w:rsid w:val="008E1D20"/>
    <w:rsid w:val="008E298C"/>
    <w:rsid w:val="008E2A49"/>
    <w:rsid w:val="008E2AF9"/>
    <w:rsid w:val="008E2F5E"/>
    <w:rsid w:val="008E3924"/>
    <w:rsid w:val="008E3D1A"/>
    <w:rsid w:val="008E40E4"/>
    <w:rsid w:val="008E4210"/>
    <w:rsid w:val="008E5112"/>
    <w:rsid w:val="008E5161"/>
    <w:rsid w:val="008E616D"/>
    <w:rsid w:val="008E662B"/>
    <w:rsid w:val="008E6F67"/>
    <w:rsid w:val="008E74E4"/>
    <w:rsid w:val="008E7622"/>
    <w:rsid w:val="008F0847"/>
    <w:rsid w:val="008F0ED5"/>
    <w:rsid w:val="008F1020"/>
    <w:rsid w:val="008F1C6B"/>
    <w:rsid w:val="008F1D10"/>
    <w:rsid w:val="008F22D8"/>
    <w:rsid w:val="008F2C3B"/>
    <w:rsid w:val="008F3475"/>
    <w:rsid w:val="008F3493"/>
    <w:rsid w:val="008F389D"/>
    <w:rsid w:val="008F3A39"/>
    <w:rsid w:val="008F3CBF"/>
    <w:rsid w:val="008F3FFD"/>
    <w:rsid w:val="008F4007"/>
    <w:rsid w:val="008F4187"/>
    <w:rsid w:val="008F42A6"/>
    <w:rsid w:val="008F47E3"/>
    <w:rsid w:val="008F4E98"/>
    <w:rsid w:val="008F54C0"/>
    <w:rsid w:val="008F5722"/>
    <w:rsid w:val="008F5B96"/>
    <w:rsid w:val="008F604B"/>
    <w:rsid w:val="008F6254"/>
    <w:rsid w:val="008F6427"/>
    <w:rsid w:val="008F6AA0"/>
    <w:rsid w:val="008F715A"/>
    <w:rsid w:val="008F73BD"/>
    <w:rsid w:val="008F788F"/>
    <w:rsid w:val="008F7B00"/>
    <w:rsid w:val="0090010C"/>
    <w:rsid w:val="009007D8"/>
    <w:rsid w:val="00900AC4"/>
    <w:rsid w:val="00900EAE"/>
    <w:rsid w:val="00901622"/>
    <w:rsid w:val="009016AC"/>
    <w:rsid w:val="0090198C"/>
    <w:rsid w:val="009019F2"/>
    <w:rsid w:val="00901B02"/>
    <w:rsid w:val="00902469"/>
    <w:rsid w:val="009025FA"/>
    <w:rsid w:val="0090265C"/>
    <w:rsid w:val="009028FE"/>
    <w:rsid w:val="00902AC9"/>
    <w:rsid w:val="00902BA9"/>
    <w:rsid w:val="00902E1F"/>
    <w:rsid w:val="00902F7B"/>
    <w:rsid w:val="00903217"/>
    <w:rsid w:val="00903268"/>
    <w:rsid w:val="0090331B"/>
    <w:rsid w:val="0090367C"/>
    <w:rsid w:val="009039CB"/>
    <w:rsid w:val="00903DE3"/>
    <w:rsid w:val="00903E00"/>
    <w:rsid w:val="009040CF"/>
    <w:rsid w:val="009044AB"/>
    <w:rsid w:val="00904632"/>
    <w:rsid w:val="0090492B"/>
    <w:rsid w:val="00905740"/>
    <w:rsid w:val="009058CD"/>
    <w:rsid w:val="009059E0"/>
    <w:rsid w:val="0090645C"/>
    <w:rsid w:val="00906E5D"/>
    <w:rsid w:val="00907191"/>
    <w:rsid w:val="009071E4"/>
    <w:rsid w:val="009077D4"/>
    <w:rsid w:val="00907AFF"/>
    <w:rsid w:val="00907D3A"/>
    <w:rsid w:val="00910C13"/>
    <w:rsid w:val="00910F72"/>
    <w:rsid w:val="009111F9"/>
    <w:rsid w:val="00911737"/>
    <w:rsid w:val="00911AE0"/>
    <w:rsid w:val="00912245"/>
    <w:rsid w:val="0091236B"/>
    <w:rsid w:val="009123B1"/>
    <w:rsid w:val="009127C3"/>
    <w:rsid w:val="00913270"/>
    <w:rsid w:val="009132B3"/>
    <w:rsid w:val="00913578"/>
    <w:rsid w:val="00913B94"/>
    <w:rsid w:val="00913BE8"/>
    <w:rsid w:val="00913D88"/>
    <w:rsid w:val="00914024"/>
    <w:rsid w:val="00914039"/>
    <w:rsid w:val="0091403D"/>
    <w:rsid w:val="00914A73"/>
    <w:rsid w:val="00914DF2"/>
    <w:rsid w:val="00914F95"/>
    <w:rsid w:val="0091541A"/>
    <w:rsid w:val="009154F5"/>
    <w:rsid w:val="0091576C"/>
    <w:rsid w:val="0091582B"/>
    <w:rsid w:val="0091596F"/>
    <w:rsid w:val="00915AF0"/>
    <w:rsid w:val="00916071"/>
    <w:rsid w:val="00916401"/>
    <w:rsid w:val="009167E4"/>
    <w:rsid w:val="0091692F"/>
    <w:rsid w:val="009169C6"/>
    <w:rsid w:val="00916FAF"/>
    <w:rsid w:val="00917124"/>
    <w:rsid w:val="0091719E"/>
    <w:rsid w:val="0091773A"/>
    <w:rsid w:val="00917DDC"/>
    <w:rsid w:val="00917E53"/>
    <w:rsid w:val="0092000C"/>
    <w:rsid w:val="0092003C"/>
    <w:rsid w:val="0092005F"/>
    <w:rsid w:val="00920962"/>
    <w:rsid w:val="00920D1F"/>
    <w:rsid w:val="00921375"/>
    <w:rsid w:val="009214DB"/>
    <w:rsid w:val="0092203C"/>
    <w:rsid w:val="0092368F"/>
    <w:rsid w:val="00923F72"/>
    <w:rsid w:val="0092407A"/>
    <w:rsid w:val="0092476B"/>
    <w:rsid w:val="0092479D"/>
    <w:rsid w:val="00924B53"/>
    <w:rsid w:val="00925152"/>
    <w:rsid w:val="009251E2"/>
    <w:rsid w:val="009253F3"/>
    <w:rsid w:val="0092559D"/>
    <w:rsid w:val="009255FB"/>
    <w:rsid w:val="00925897"/>
    <w:rsid w:val="00925C53"/>
    <w:rsid w:val="00926795"/>
    <w:rsid w:val="009267B9"/>
    <w:rsid w:val="00926BB5"/>
    <w:rsid w:val="00926DC9"/>
    <w:rsid w:val="00927063"/>
    <w:rsid w:val="009271CA"/>
    <w:rsid w:val="00927401"/>
    <w:rsid w:val="0092759E"/>
    <w:rsid w:val="0092763F"/>
    <w:rsid w:val="00927899"/>
    <w:rsid w:val="00927C2F"/>
    <w:rsid w:val="00927D31"/>
    <w:rsid w:val="00927EBE"/>
    <w:rsid w:val="0093057B"/>
    <w:rsid w:val="0093058A"/>
    <w:rsid w:val="009308BC"/>
    <w:rsid w:val="0093123C"/>
    <w:rsid w:val="00931649"/>
    <w:rsid w:val="009316A2"/>
    <w:rsid w:val="00931C74"/>
    <w:rsid w:val="00931D56"/>
    <w:rsid w:val="00932049"/>
    <w:rsid w:val="00933221"/>
    <w:rsid w:val="0093325C"/>
    <w:rsid w:val="009339F0"/>
    <w:rsid w:val="00933C5B"/>
    <w:rsid w:val="00933CA4"/>
    <w:rsid w:val="00933DCC"/>
    <w:rsid w:val="0093455E"/>
    <w:rsid w:val="00934C8C"/>
    <w:rsid w:val="00934D4F"/>
    <w:rsid w:val="00934DB1"/>
    <w:rsid w:val="00935096"/>
    <w:rsid w:val="0093553D"/>
    <w:rsid w:val="00935D95"/>
    <w:rsid w:val="00935E07"/>
    <w:rsid w:val="009363FC"/>
    <w:rsid w:val="0093665F"/>
    <w:rsid w:val="009369B3"/>
    <w:rsid w:val="00936F4D"/>
    <w:rsid w:val="00937960"/>
    <w:rsid w:val="00937AC9"/>
    <w:rsid w:val="00940838"/>
    <w:rsid w:val="00941395"/>
    <w:rsid w:val="009418B5"/>
    <w:rsid w:val="00941A7E"/>
    <w:rsid w:val="00941F41"/>
    <w:rsid w:val="00942A9A"/>
    <w:rsid w:val="00942ABF"/>
    <w:rsid w:val="00942F61"/>
    <w:rsid w:val="0094313F"/>
    <w:rsid w:val="00943413"/>
    <w:rsid w:val="009438E6"/>
    <w:rsid w:val="00943B83"/>
    <w:rsid w:val="0094412A"/>
    <w:rsid w:val="00944145"/>
    <w:rsid w:val="0094448E"/>
    <w:rsid w:val="00945AE0"/>
    <w:rsid w:val="009462CB"/>
    <w:rsid w:val="00946613"/>
    <w:rsid w:val="0094682B"/>
    <w:rsid w:val="00946E9B"/>
    <w:rsid w:val="009472E9"/>
    <w:rsid w:val="00947358"/>
    <w:rsid w:val="0094793B"/>
    <w:rsid w:val="00947FE0"/>
    <w:rsid w:val="009500CA"/>
    <w:rsid w:val="009504B1"/>
    <w:rsid w:val="00950547"/>
    <w:rsid w:val="009506EE"/>
    <w:rsid w:val="00950CB8"/>
    <w:rsid w:val="00950DE8"/>
    <w:rsid w:val="0095132E"/>
    <w:rsid w:val="00951547"/>
    <w:rsid w:val="0095164D"/>
    <w:rsid w:val="00952C4A"/>
    <w:rsid w:val="00952EA2"/>
    <w:rsid w:val="009530BC"/>
    <w:rsid w:val="009537C9"/>
    <w:rsid w:val="00953817"/>
    <w:rsid w:val="00953CDB"/>
    <w:rsid w:val="00953DE1"/>
    <w:rsid w:val="009549D2"/>
    <w:rsid w:val="00954ED4"/>
    <w:rsid w:val="00955020"/>
    <w:rsid w:val="00955345"/>
    <w:rsid w:val="009553A7"/>
    <w:rsid w:val="009553CB"/>
    <w:rsid w:val="0095571C"/>
    <w:rsid w:val="0095582F"/>
    <w:rsid w:val="00955AC7"/>
    <w:rsid w:val="00955C26"/>
    <w:rsid w:val="0095603A"/>
    <w:rsid w:val="0095653E"/>
    <w:rsid w:val="00956603"/>
    <w:rsid w:val="00956756"/>
    <w:rsid w:val="0095684E"/>
    <w:rsid w:val="00956D3D"/>
    <w:rsid w:val="00956DE8"/>
    <w:rsid w:val="009573AB"/>
    <w:rsid w:val="009575D1"/>
    <w:rsid w:val="0095772C"/>
    <w:rsid w:val="00957B70"/>
    <w:rsid w:val="00960418"/>
    <w:rsid w:val="009606C8"/>
    <w:rsid w:val="00960C74"/>
    <w:rsid w:val="0096148E"/>
    <w:rsid w:val="009614DB"/>
    <w:rsid w:val="009623A3"/>
    <w:rsid w:val="00962454"/>
    <w:rsid w:val="009626AA"/>
    <w:rsid w:val="0096285D"/>
    <w:rsid w:val="00963927"/>
    <w:rsid w:val="0096393D"/>
    <w:rsid w:val="00963A60"/>
    <w:rsid w:val="00963A8E"/>
    <w:rsid w:val="00963BA1"/>
    <w:rsid w:val="00964A6A"/>
    <w:rsid w:val="009650F8"/>
    <w:rsid w:val="00965125"/>
    <w:rsid w:val="009652F2"/>
    <w:rsid w:val="00965502"/>
    <w:rsid w:val="00965D64"/>
    <w:rsid w:val="009662E2"/>
    <w:rsid w:val="0096693A"/>
    <w:rsid w:val="00967E33"/>
    <w:rsid w:val="009702AE"/>
    <w:rsid w:val="00970349"/>
    <w:rsid w:val="00970593"/>
    <w:rsid w:val="00970D8B"/>
    <w:rsid w:val="00970ECB"/>
    <w:rsid w:val="00971360"/>
    <w:rsid w:val="009716E6"/>
    <w:rsid w:val="00971A2C"/>
    <w:rsid w:val="009720D8"/>
    <w:rsid w:val="009720E1"/>
    <w:rsid w:val="009722C1"/>
    <w:rsid w:val="00972396"/>
    <w:rsid w:val="009724EC"/>
    <w:rsid w:val="00972795"/>
    <w:rsid w:val="00972AE6"/>
    <w:rsid w:val="009735A6"/>
    <w:rsid w:val="0097369E"/>
    <w:rsid w:val="00973892"/>
    <w:rsid w:val="00973E70"/>
    <w:rsid w:val="00973F32"/>
    <w:rsid w:val="0097442C"/>
    <w:rsid w:val="009748EE"/>
    <w:rsid w:val="009749FB"/>
    <w:rsid w:val="00974D35"/>
    <w:rsid w:val="0097506F"/>
    <w:rsid w:val="00975883"/>
    <w:rsid w:val="0097626E"/>
    <w:rsid w:val="009769B2"/>
    <w:rsid w:val="00976A6C"/>
    <w:rsid w:val="00976ADF"/>
    <w:rsid w:val="00976CE9"/>
    <w:rsid w:val="009773F4"/>
    <w:rsid w:val="00977404"/>
    <w:rsid w:val="0097741F"/>
    <w:rsid w:val="0097745C"/>
    <w:rsid w:val="009775DD"/>
    <w:rsid w:val="0098015A"/>
    <w:rsid w:val="0098018B"/>
    <w:rsid w:val="00980AF5"/>
    <w:rsid w:val="00980CE6"/>
    <w:rsid w:val="0098169B"/>
    <w:rsid w:val="00981B0D"/>
    <w:rsid w:val="00981E53"/>
    <w:rsid w:val="00981FCE"/>
    <w:rsid w:val="009828FB"/>
    <w:rsid w:val="00982971"/>
    <w:rsid w:val="0098346D"/>
    <w:rsid w:val="00983B39"/>
    <w:rsid w:val="00983B9A"/>
    <w:rsid w:val="009840AF"/>
    <w:rsid w:val="00984159"/>
    <w:rsid w:val="009842DB"/>
    <w:rsid w:val="00984AB9"/>
    <w:rsid w:val="00984E27"/>
    <w:rsid w:val="00984E73"/>
    <w:rsid w:val="00984EE7"/>
    <w:rsid w:val="009851A8"/>
    <w:rsid w:val="009854F9"/>
    <w:rsid w:val="009858E5"/>
    <w:rsid w:val="00985A37"/>
    <w:rsid w:val="009864CC"/>
    <w:rsid w:val="00986B44"/>
    <w:rsid w:val="009874DF"/>
    <w:rsid w:val="009904E6"/>
    <w:rsid w:val="00990569"/>
    <w:rsid w:val="009915B5"/>
    <w:rsid w:val="009928A4"/>
    <w:rsid w:val="0099309C"/>
    <w:rsid w:val="0099336F"/>
    <w:rsid w:val="00993525"/>
    <w:rsid w:val="00993565"/>
    <w:rsid w:val="00993704"/>
    <w:rsid w:val="00993A27"/>
    <w:rsid w:val="00993CFB"/>
    <w:rsid w:val="0099430E"/>
    <w:rsid w:val="00994427"/>
    <w:rsid w:val="009944A2"/>
    <w:rsid w:val="009946FF"/>
    <w:rsid w:val="00994826"/>
    <w:rsid w:val="00994B49"/>
    <w:rsid w:val="00994C3F"/>
    <w:rsid w:val="00994CF6"/>
    <w:rsid w:val="00995351"/>
    <w:rsid w:val="00995418"/>
    <w:rsid w:val="00995564"/>
    <w:rsid w:val="00995B80"/>
    <w:rsid w:val="00995C16"/>
    <w:rsid w:val="00995C61"/>
    <w:rsid w:val="00995F5A"/>
    <w:rsid w:val="00995FCD"/>
    <w:rsid w:val="00996740"/>
    <w:rsid w:val="00996A67"/>
    <w:rsid w:val="00996EF2"/>
    <w:rsid w:val="009972ED"/>
    <w:rsid w:val="00997AD3"/>
    <w:rsid w:val="00997C41"/>
    <w:rsid w:val="009A03EB"/>
    <w:rsid w:val="009A05AE"/>
    <w:rsid w:val="009A0A11"/>
    <w:rsid w:val="009A1095"/>
    <w:rsid w:val="009A1269"/>
    <w:rsid w:val="009A14BD"/>
    <w:rsid w:val="009A151E"/>
    <w:rsid w:val="009A211D"/>
    <w:rsid w:val="009A282B"/>
    <w:rsid w:val="009A3654"/>
    <w:rsid w:val="009A3865"/>
    <w:rsid w:val="009A3952"/>
    <w:rsid w:val="009A4993"/>
    <w:rsid w:val="009A49B8"/>
    <w:rsid w:val="009A552E"/>
    <w:rsid w:val="009A591C"/>
    <w:rsid w:val="009A5B7D"/>
    <w:rsid w:val="009A6664"/>
    <w:rsid w:val="009A6932"/>
    <w:rsid w:val="009A7788"/>
    <w:rsid w:val="009A7911"/>
    <w:rsid w:val="009A7A45"/>
    <w:rsid w:val="009A7A85"/>
    <w:rsid w:val="009B055E"/>
    <w:rsid w:val="009B08AB"/>
    <w:rsid w:val="009B08D2"/>
    <w:rsid w:val="009B0A27"/>
    <w:rsid w:val="009B1037"/>
    <w:rsid w:val="009B1593"/>
    <w:rsid w:val="009B1C14"/>
    <w:rsid w:val="009B1CC2"/>
    <w:rsid w:val="009B2704"/>
    <w:rsid w:val="009B2843"/>
    <w:rsid w:val="009B28BA"/>
    <w:rsid w:val="009B29BA"/>
    <w:rsid w:val="009B2E93"/>
    <w:rsid w:val="009B2FA8"/>
    <w:rsid w:val="009B3752"/>
    <w:rsid w:val="009B3A10"/>
    <w:rsid w:val="009B4E8F"/>
    <w:rsid w:val="009B51AF"/>
    <w:rsid w:val="009B5355"/>
    <w:rsid w:val="009B5963"/>
    <w:rsid w:val="009B6514"/>
    <w:rsid w:val="009B6D19"/>
    <w:rsid w:val="009B6DE3"/>
    <w:rsid w:val="009B706C"/>
    <w:rsid w:val="009B71C4"/>
    <w:rsid w:val="009B7C1C"/>
    <w:rsid w:val="009B7FD1"/>
    <w:rsid w:val="009C03B1"/>
    <w:rsid w:val="009C098A"/>
    <w:rsid w:val="009C16F1"/>
    <w:rsid w:val="009C1BC0"/>
    <w:rsid w:val="009C1E85"/>
    <w:rsid w:val="009C20B1"/>
    <w:rsid w:val="009C2614"/>
    <w:rsid w:val="009C27F6"/>
    <w:rsid w:val="009C2934"/>
    <w:rsid w:val="009C2AB4"/>
    <w:rsid w:val="009C2BFA"/>
    <w:rsid w:val="009C2EBE"/>
    <w:rsid w:val="009C32CD"/>
    <w:rsid w:val="009C3829"/>
    <w:rsid w:val="009C40A4"/>
    <w:rsid w:val="009C46CC"/>
    <w:rsid w:val="009C4CAD"/>
    <w:rsid w:val="009C556C"/>
    <w:rsid w:val="009C5A52"/>
    <w:rsid w:val="009C5B79"/>
    <w:rsid w:val="009C6976"/>
    <w:rsid w:val="009C70FC"/>
    <w:rsid w:val="009C7B83"/>
    <w:rsid w:val="009D042B"/>
    <w:rsid w:val="009D08A4"/>
    <w:rsid w:val="009D093E"/>
    <w:rsid w:val="009D0AF0"/>
    <w:rsid w:val="009D0C19"/>
    <w:rsid w:val="009D0C77"/>
    <w:rsid w:val="009D0D75"/>
    <w:rsid w:val="009D1108"/>
    <w:rsid w:val="009D1560"/>
    <w:rsid w:val="009D1F16"/>
    <w:rsid w:val="009D2C30"/>
    <w:rsid w:val="009D2FA4"/>
    <w:rsid w:val="009D30E5"/>
    <w:rsid w:val="009D3268"/>
    <w:rsid w:val="009D32CC"/>
    <w:rsid w:val="009D35E1"/>
    <w:rsid w:val="009D4264"/>
    <w:rsid w:val="009D4359"/>
    <w:rsid w:val="009D474D"/>
    <w:rsid w:val="009D4C47"/>
    <w:rsid w:val="009D4D2A"/>
    <w:rsid w:val="009D5031"/>
    <w:rsid w:val="009D5304"/>
    <w:rsid w:val="009D5938"/>
    <w:rsid w:val="009D5C3B"/>
    <w:rsid w:val="009D61AB"/>
    <w:rsid w:val="009D625D"/>
    <w:rsid w:val="009D629A"/>
    <w:rsid w:val="009D6869"/>
    <w:rsid w:val="009D6B8C"/>
    <w:rsid w:val="009D6E3D"/>
    <w:rsid w:val="009D757E"/>
    <w:rsid w:val="009D7BF6"/>
    <w:rsid w:val="009E01AE"/>
    <w:rsid w:val="009E09B3"/>
    <w:rsid w:val="009E0CF7"/>
    <w:rsid w:val="009E0EEA"/>
    <w:rsid w:val="009E1023"/>
    <w:rsid w:val="009E1510"/>
    <w:rsid w:val="009E17C9"/>
    <w:rsid w:val="009E1BB1"/>
    <w:rsid w:val="009E213F"/>
    <w:rsid w:val="009E244D"/>
    <w:rsid w:val="009E29D6"/>
    <w:rsid w:val="009E2B37"/>
    <w:rsid w:val="009E2D4E"/>
    <w:rsid w:val="009E2F67"/>
    <w:rsid w:val="009E3950"/>
    <w:rsid w:val="009E3F9B"/>
    <w:rsid w:val="009E4AB9"/>
    <w:rsid w:val="009E4D4F"/>
    <w:rsid w:val="009E4E2A"/>
    <w:rsid w:val="009E5188"/>
    <w:rsid w:val="009E527F"/>
    <w:rsid w:val="009E5379"/>
    <w:rsid w:val="009E55EB"/>
    <w:rsid w:val="009E5720"/>
    <w:rsid w:val="009E5780"/>
    <w:rsid w:val="009E5900"/>
    <w:rsid w:val="009E594F"/>
    <w:rsid w:val="009E65CB"/>
    <w:rsid w:val="009E68D7"/>
    <w:rsid w:val="009E6977"/>
    <w:rsid w:val="009E6AD0"/>
    <w:rsid w:val="009E6DD4"/>
    <w:rsid w:val="009E7010"/>
    <w:rsid w:val="009E711C"/>
    <w:rsid w:val="009E729E"/>
    <w:rsid w:val="009E775A"/>
    <w:rsid w:val="009E7793"/>
    <w:rsid w:val="009E7898"/>
    <w:rsid w:val="009E7D5B"/>
    <w:rsid w:val="009E7DB7"/>
    <w:rsid w:val="009E7EDF"/>
    <w:rsid w:val="009F024F"/>
    <w:rsid w:val="009F0579"/>
    <w:rsid w:val="009F05BA"/>
    <w:rsid w:val="009F05BD"/>
    <w:rsid w:val="009F11A2"/>
    <w:rsid w:val="009F1321"/>
    <w:rsid w:val="009F15FE"/>
    <w:rsid w:val="009F1750"/>
    <w:rsid w:val="009F1B7F"/>
    <w:rsid w:val="009F2250"/>
    <w:rsid w:val="009F2470"/>
    <w:rsid w:val="009F26B9"/>
    <w:rsid w:val="009F29AB"/>
    <w:rsid w:val="009F2B34"/>
    <w:rsid w:val="009F2FED"/>
    <w:rsid w:val="009F3062"/>
    <w:rsid w:val="009F36F4"/>
    <w:rsid w:val="009F3DED"/>
    <w:rsid w:val="009F4201"/>
    <w:rsid w:val="009F4FA2"/>
    <w:rsid w:val="009F50BE"/>
    <w:rsid w:val="009F6609"/>
    <w:rsid w:val="009F6967"/>
    <w:rsid w:val="009F6A99"/>
    <w:rsid w:val="009F6E23"/>
    <w:rsid w:val="009F75E9"/>
    <w:rsid w:val="009F76D9"/>
    <w:rsid w:val="009F7B80"/>
    <w:rsid w:val="009F7DE6"/>
    <w:rsid w:val="009F7F08"/>
    <w:rsid w:val="00A0038F"/>
    <w:rsid w:val="00A00E4C"/>
    <w:rsid w:val="00A00FA2"/>
    <w:rsid w:val="00A0165F"/>
    <w:rsid w:val="00A016EB"/>
    <w:rsid w:val="00A01A88"/>
    <w:rsid w:val="00A01BB8"/>
    <w:rsid w:val="00A01F25"/>
    <w:rsid w:val="00A01F8F"/>
    <w:rsid w:val="00A02538"/>
    <w:rsid w:val="00A0253F"/>
    <w:rsid w:val="00A02AD7"/>
    <w:rsid w:val="00A032D7"/>
    <w:rsid w:val="00A040C9"/>
    <w:rsid w:val="00A042C9"/>
    <w:rsid w:val="00A043E1"/>
    <w:rsid w:val="00A0450D"/>
    <w:rsid w:val="00A048A1"/>
    <w:rsid w:val="00A0540F"/>
    <w:rsid w:val="00A056AB"/>
    <w:rsid w:val="00A056E9"/>
    <w:rsid w:val="00A05A51"/>
    <w:rsid w:val="00A05BF7"/>
    <w:rsid w:val="00A05FB5"/>
    <w:rsid w:val="00A06203"/>
    <w:rsid w:val="00A062B4"/>
    <w:rsid w:val="00A0666B"/>
    <w:rsid w:val="00A066D0"/>
    <w:rsid w:val="00A067DB"/>
    <w:rsid w:val="00A06812"/>
    <w:rsid w:val="00A06A96"/>
    <w:rsid w:val="00A06ACC"/>
    <w:rsid w:val="00A0752C"/>
    <w:rsid w:val="00A075DA"/>
    <w:rsid w:val="00A078A3"/>
    <w:rsid w:val="00A0795F"/>
    <w:rsid w:val="00A07CFB"/>
    <w:rsid w:val="00A07D10"/>
    <w:rsid w:val="00A100DD"/>
    <w:rsid w:val="00A10354"/>
    <w:rsid w:val="00A11026"/>
    <w:rsid w:val="00A1103F"/>
    <w:rsid w:val="00A11161"/>
    <w:rsid w:val="00A1124D"/>
    <w:rsid w:val="00A119B1"/>
    <w:rsid w:val="00A11C09"/>
    <w:rsid w:val="00A11F0A"/>
    <w:rsid w:val="00A12A9A"/>
    <w:rsid w:val="00A12CAF"/>
    <w:rsid w:val="00A1304E"/>
    <w:rsid w:val="00A13104"/>
    <w:rsid w:val="00A141F8"/>
    <w:rsid w:val="00A1421C"/>
    <w:rsid w:val="00A14625"/>
    <w:rsid w:val="00A14D57"/>
    <w:rsid w:val="00A14DEC"/>
    <w:rsid w:val="00A14FF0"/>
    <w:rsid w:val="00A151A0"/>
    <w:rsid w:val="00A15427"/>
    <w:rsid w:val="00A15444"/>
    <w:rsid w:val="00A1546A"/>
    <w:rsid w:val="00A15A1A"/>
    <w:rsid w:val="00A15E18"/>
    <w:rsid w:val="00A15EBE"/>
    <w:rsid w:val="00A1649C"/>
    <w:rsid w:val="00A16504"/>
    <w:rsid w:val="00A16D76"/>
    <w:rsid w:val="00A16EF6"/>
    <w:rsid w:val="00A17141"/>
    <w:rsid w:val="00A17540"/>
    <w:rsid w:val="00A17556"/>
    <w:rsid w:val="00A175A2"/>
    <w:rsid w:val="00A175F0"/>
    <w:rsid w:val="00A177E1"/>
    <w:rsid w:val="00A177F7"/>
    <w:rsid w:val="00A179C9"/>
    <w:rsid w:val="00A17A26"/>
    <w:rsid w:val="00A17A93"/>
    <w:rsid w:val="00A17C9D"/>
    <w:rsid w:val="00A20819"/>
    <w:rsid w:val="00A208CD"/>
    <w:rsid w:val="00A20A0B"/>
    <w:rsid w:val="00A20BB2"/>
    <w:rsid w:val="00A2138E"/>
    <w:rsid w:val="00A2162C"/>
    <w:rsid w:val="00A21904"/>
    <w:rsid w:val="00A226D0"/>
    <w:rsid w:val="00A22FFB"/>
    <w:rsid w:val="00A231C5"/>
    <w:rsid w:val="00A234B2"/>
    <w:rsid w:val="00A234DB"/>
    <w:rsid w:val="00A23553"/>
    <w:rsid w:val="00A236DE"/>
    <w:rsid w:val="00A2405E"/>
    <w:rsid w:val="00A24167"/>
    <w:rsid w:val="00A2417B"/>
    <w:rsid w:val="00A243A8"/>
    <w:rsid w:val="00A257DD"/>
    <w:rsid w:val="00A25928"/>
    <w:rsid w:val="00A25ADB"/>
    <w:rsid w:val="00A2637D"/>
    <w:rsid w:val="00A26826"/>
    <w:rsid w:val="00A26D32"/>
    <w:rsid w:val="00A26EAB"/>
    <w:rsid w:val="00A27140"/>
    <w:rsid w:val="00A27426"/>
    <w:rsid w:val="00A27BEC"/>
    <w:rsid w:val="00A27C33"/>
    <w:rsid w:val="00A27C46"/>
    <w:rsid w:val="00A27E48"/>
    <w:rsid w:val="00A300BB"/>
    <w:rsid w:val="00A309C5"/>
    <w:rsid w:val="00A31336"/>
    <w:rsid w:val="00A3161B"/>
    <w:rsid w:val="00A31791"/>
    <w:rsid w:val="00A317EB"/>
    <w:rsid w:val="00A3184B"/>
    <w:rsid w:val="00A31D3D"/>
    <w:rsid w:val="00A31DFC"/>
    <w:rsid w:val="00A32635"/>
    <w:rsid w:val="00A32758"/>
    <w:rsid w:val="00A32CA3"/>
    <w:rsid w:val="00A32CF9"/>
    <w:rsid w:val="00A32D40"/>
    <w:rsid w:val="00A33C87"/>
    <w:rsid w:val="00A34131"/>
    <w:rsid w:val="00A3479D"/>
    <w:rsid w:val="00A34B36"/>
    <w:rsid w:val="00A34DDB"/>
    <w:rsid w:val="00A35777"/>
    <w:rsid w:val="00A35842"/>
    <w:rsid w:val="00A35BFE"/>
    <w:rsid w:val="00A3623D"/>
    <w:rsid w:val="00A365B4"/>
    <w:rsid w:val="00A36BC5"/>
    <w:rsid w:val="00A36E05"/>
    <w:rsid w:val="00A37610"/>
    <w:rsid w:val="00A37B4A"/>
    <w:rsid w:val="00A37D03"/>
    <w:rsid w:val="00A37D31"/>
    <w:rsid w:val="00A405A5"/>
    <w:rsid w:val="00A4073E"/>
    <w:rsid w:val="00A408B2"/>
    <w:rsid w:val="00A40AF7"/>
    <w:rsid w:val="00A40D42"/>
    <w:rsid w:val="00A41A20"/>
    <w:rsid w:val="00A41A77"/>
    <w:rsid w:val="00A41FDF"/>
    <w:rsid w:val="00A4242B"/>
    <w:rsid w:val="00A4305B"/>
    <w:rsid w:val="00A433E5"/>
    <w:rsid w:val="00A43A7D"/>
    <w:rsid w:val="00A43C49"/>
    <w:rsid w:val="00A43F46"/>
    <w:rsid w:val="00A444E1"/>
    <w:rsid w:val="00A44565"/>
    <w:rsid w:val="00A44F44"/>
    <w:rsid w:val="00A453E5"/>
    <w:rsid w:val="00A457A0"/>
    <w:rsid w:val="00A45926"/>
    <w:rsid w:val="00A459AF"/>
    <w:rsid w:val="00A45B96"/>
    <w:rsid w:val="00A45D6C"/>
    <w:rsid w:val="00A46381"/>
    <w:rsid w:val="00A468BD"/>
    <w:rsid w:val="00A471E5"/>
    <w:rsid w:val="00A4726F"/>
    <w:rsid w:val="00A47423"/>
    <w:rsid w:val="00A47596"/>
    <w:rsid w:val="00A477B9"/>
    <w:rsid w:val="00A477BA"/>
    <w:rsid w:val="00A47BE7"/>
    <w:rsid w:val="00A47F0B"/>
    <w:rsid w:val="00A50066"/>
    <w:rsid w:val="00A5079C"/>
    <w:rsid w:val="00A507BD"/>
    <w:rsid w:val="00A50A00"/>
    <w:rsid w:val="00A50F27"/>
    <w:rsid w:val="00A50FA1"/>
    <w:rsid w:val="00A51451"/>
    <w:rsid w:val="00A5152D"/>
    <w:rsid w:val="00A51621"/>
    <w:rsid w:val="00A51C58"/>
    <w:rsid w:val="00A51CED"/>
    <w:rsid w:val="00A51CF2"/>
    <w:rsid w:val="00A5235D"/>
    <w:rsid w:val="00A52CBF"/>
    <w:rsid w:val="00A52F21"/>
    <w:rsid w:val="00A53213"/>
    <w:rsid w:val="00A53CAE"/>
    <w:rsid w:val="00A5418C"/>
    <w:rsid w:val="00A54425"/>
    <w:rsid w:val="00A5518E"/>
    <w:rsid w:val="00A55519"/>
    <w:rsid w:val="00A55F6A"/>
    <w:rsid w:val="00A56668"/>
    <w:rsid w:val="00A569FE"/>
    <w:rsid w:val="00A56AE9"/>
    <w:rsid w:val="00A56BA8"/>
    <w:rsid w:val="00A56D6C"/>
    <w:rsid w:val="00A57ACB"/>
    <w:rsid w:val="00A600FE"/>
    <w:rsid w:val="00A60419"/>
    <w:rsid w:val="00A60A11"/>
    <w:rsid w:val="00A60C6C"/>
    <w:rsid w:val="00A60EF5"/>
    <w:rsid w:val="00A61350"/>
    <w:rsid w:val="00A6150C"/>
    <w:rsid w:val="00A6191D"/>
    <w:rsid w:val="00A62946"/>
    <w:rsid w:val="00A62CA8"/>
    <w:rsid w:val="00A62D73"/>
    <w:rsid w:val="00A62F7C"/>
    <w:rsid w:val="00A63C89"/>
    <w:rsid w:val="00A647D9"/>
    <w:rsid w:val="00A64AED"/>
    <w:rsid w:val="00A64BE2"/>
    <w:rsid w:val="00A64E3B"/>
    <w:rsid w:val="00A64E4C"/>
    <w:rsid w:val="00A651BB"/>
    <w:rsid w:val="00A654E9"/>
    <w:rsid w:val="00A65CC7"/>
    <w:rsid w:val="00A65E7C"/>
    <w:rsid w:val="00A65F1E"/>
    <w:rsid w:val="00A6609F"/>
    <w:rsid w:val="00A6636F"/>
    <w:rsid w:val="00A67043"/>
    <w:rsid w:val="00A6715F"/>
    <w:rsid w:val="00A677B0"/>
    <w:rsid w:val="00A677CE"/>
    <w:rsid w:val="00A678D0"/>
    <w:rsid w:val="00A7041F"/>
    <w:rsid w:val="00A70467"/>
    <w:rsid w:val="00A70744"/>
    <w:rsid w:val="00A7082F"/>
    <w:rsid w:val="00A70A04"/>
    <w:rsid w:val="00A70C18"/>
    <w:rsid w:val="00A70D78"/>
    <w:rsid w:val="00A70F72"/>
    <w:rsid w:val="00A71209"/>
    <w:rsid w:val="00A714AC"/>
    <w:rsid w:val="00A71604"/>
    <w:rsid w:val="00A717B5"/>
    <w:rsid w:val="00A71B5B"/>
    <w:rsid w:val="00A72698"/>
    <w:rsid w:val="00A72CBF"/>
    <w:rsid w:val="00A72E81"/>
    <w:rsid w:val="00A72F70"/>
    <w:rsid w:val="00A73251"/>
    <w:rsid w:val="00A74135"/>
    <w:rsid w:val="00A741CE"/>
    <w:rsid w:val="00A74398"/>
    <w:rsid w:val="00A743C9"/>
    <w:rsid w:val="00A7499B"/>
    <w:rsid w:val="00A74D4B"/>
    <w:rsid w:val="00A75482"/>
    <w:rsid w:val="00A75C1F"/>
    <w:rsid w:val="00A76355"/>
    <w:rsid w:val="00A7670F"/>
    <w:rsid w:val="00A771FA"/>
    <w:rsid w:val="00A77375"/>
    <w:rsid w:val="00A773C5"/>
    <w:rsid w:val="00A77FDB"/>
    <w:rsid w:val="00A80405"/>
    <w:rsid w:val="00A80B07"/>
    <w:rsid w:val="00A80E15"/>
    <w:rsid w:val="00A81C2C"/>
    <w:rsid w:val="00A82351"/>
    <w:rsid w:val="00A827E9"/>
    <w:rsid w:val="00A82B82"/>
    <w:rsid w:val="00A82F95"/>
    <w:rsid w:val="00A82FA9"/>
    <w:rsid w:val="00A8304A"/>
    <w:rsid w:val="00A831F9"/>
    <w:rsid w:val="00A832E9"/>
    <w:rsid w:val="00A833CF"/>
    <w:rsid w:val="00A83741"/>
    <w:rsid w:val="00A838EC"/>
    <w:rsid w:val="00A839CB"/>
    <w:rsid w:val="00A8406D"/>
    <w:rsid w:val="00A844DF"/>
    <w:rsid w:val="00A8456B"/>
    <w:rsid w:val="00A845A0"/>
    <w:rsid w:val="00A84D10"/>
    <w:rsid w:val="00A84D8A"/>
    <w:rsid w:val="00A84EAC"/>
    <w:rsid w:val="00A85176"/>
    <w:rsid w:val="00A8527D"/>
    <w:rsid w:val="00A85694"/>
    <w:rsid w:val="00A85873"/>
    <w:rsid w:val="00A85A87"/>
    <w:rsid w:val="00A8653C"/>
    <w:rsid w:val="00A86B2E"/>
    <w:rsid w:val="00A870FA"/>
    <w:rsid w:val="00A8726B"/>
    <w:rsid w:val="00A873CA"/>
    <w:rsid w:val="00A87907"/>
    <w:rsid w:val="00A87B75"/>
    <w:rsid w:val="00A87C52"/>
    <w:rsid w:val="00A87DB2"/>
    <w:rsid w:val="00A87FF3"/>
    <w:rsid w:val="00A90053"/>
    <w:rsid w:val="00A9008B"/>
    <w:rsid w:val="00A90652"/>
    <w:rsid w:val="00A90BDE"/>
    <w:rsid w:val="00A90BEF"/>
    <w:rsid w:val="00A90D32"/>
    <w:rsid w:val="00A90F25"/>
    <w:rsid w:val="00A91B3B"/>
    <w:rsid w:val="00A92054"/>
    <w:rsid w:val="00A92172"/>
    <w:rsid w:val="00A92A16"/>
    <w:rsid w:val="00A92D12"/>
    <w:rsid w:val="00A939CA"/>
    <w:rsid w:val="00A94349"/>
    <w:rsid w:val="00A94630"/>
    <w:rsid w:val="00A94D5F"/>
    <w:rsid w:val="00A951C6"/>
    <w:rsid w:val="00A9523E"/>
    <w:rsid w:val="00A95F6D"/>
    <w:rsid w:val="00A9631F"/>
    <w:rsid w:val="00A96C15"/>
    <w:rsid w:val="00A96C2D"/>
    <w:rsid w:val="00A96D83"/>
    <w:rsid w:val="00A96F8B"/>
    <w:rsid w:val="00A97112"/>
    <w:rsid w:val="00A9729B"/>
    <w:rsid w:val="00A974BE"/>
    <w:rsid w:val="00A97505"/>
    <w:rsid w:val="00A97632"/>
    <w:rsid w:val="00A978BE"/>
    <w:rsid w:val="00A97D06"/>
    <w:rsid w:val="00AA00E0"/>
    <w:rsid w:val="00AA010B"/>
    <w:rsid w:val="00AA03D6"/>
    <w:rsid w:val="00AA04BC"/>
    <w:rsid w:val="00AA056D"/>
    <w:rsid w:val="00AA05E8"/>
    <w:rsid w:val="00AA07ED"/>
    <w:rsid w:val="00AA0C20"/>
    <w:rsid w:val="00AA1144"/>
    <w:rsid w:val="00AA14A4"/>
    <w:rsid w:val="00AA1617"/>
    <w:rsid w:val="00AA166B"/>
    <w:rsid w:val="00AA2886"/>
    <w:rsid w:val="00AA2B60"/>
    <w:rsid w:val="00AA2C17"/>
    <w:rsid w:val="00AA3042"/>
    <w:rsid w:val="00AA31D4"/>
    <w:rsid w:val="00AA3F82"/>
    <w:rsid w:val="00AA4578"/>
    <w:rsid w:val="00AA464A"/>
    <w:rsid w:val="00AA46C9"/>
    <w:rsid w:val="00AA49CF"/>
    <w:rsid w:val="00AA5A20"/>
    <w:rsid w:val="00AA5E1B"/>
    <w:rsid w:val="00AA63E1"/>
    <w:rsid w:val="00AA688B"/>
    <w:rsid w:val="00AA6977"/>
    <w:rsid w:val="00AA6ADA"/>
    <w:rsid w:val="00AA6B62"/>
    <w:rsid w:val="00AA6EDD"/>
    <w:rsid w:val="00AA7199"/>
    <w:rsid w:val="00AA7A43"/>
    <w:rsid w:val="00AB02FC"/>
    <w:rsid w:val="00AB0518"/>
    <w:rsid w:val="00AB1F92"/>
    <w:rsid w:val="00AB267A"/>
    <w:rsid w:val="00AB2C38"/>
    <w:rsid w:val="00AB2EA3"/>
    <w:rsid w:val="00AB308A"/>
    <w:rsid w:val="00AB30EC"/>
    <w:rsid w:val="00AB3121"/>
    <w:rsid w:val="00AB37E5"/>
    <w:rsid w:val="00AB42FC"/>
    <w:rsid w:val="00AB44D4"/>
    <w:rsid w:val="00AB4BA6"/>
    <w:rsid w:val="00AB4DDF"/>
    <w:rsid w:val="00AB4FE2"/>
    <w:rsid w:val="00AB535B"/>
    <w:rsid w:val="00AB5402"/>
    <w:rsid w:val="00AB585A"/>
    <w:rsid w:val="00AB5EC6"/>
    <w:rsid w:val="00AB6085"/>
    <w:rsid w:val="00AB6449"/>
    <w:rsid w:val="00AB6BD5"/>
    <w:rsid w:val="00AB6D6F"/>
    <w:rsid w:val="00AB72BC"/>
    <w:rsid w:val="00AB7316"/>
    <w:rsid w:val="00AB75EA"/>
    <w:rsid w:val="00AB7835"/>
    <w:rsid w:val="00AB7B6F"/>
    <w:rsid w:val="00AC032B"/>
    <w:rsid w:val="00AC0449"/>
    <w:rsid w:val="00AC0ADB"/>
    <w:rsid w:val="00AC1A65"/>
    <w:rsid w:val="00AC1BE2"/>
    <w:rsid w:val="00AC1BE5"/>
    <w:rsid w:val="00AC1CA0"/>
    <w:rsid w:val="00AC239F"/>
    <w:rsid w:val="00AC256E"/>
    <w:rsid w:val="00AC28B3"/>
    <w:rsid w:val="00AC2A43"/>
    <w:rsid w:val="00AC2B7F"/>
    <w:rsid w:val="00AC306F"/>
    <w:rsid w:val="00AC3235"/>
    <w:rsid w:val="00AC3EF8"/>
    <w:rsid w:val="00AC41B1"/>
    <w:rsid w:val="00AC429F"/>
    <w:rsid w:val="00AC43A0"/>
    <w:rsid w:val="00AC4D1D"/>
    <w:rsid w:val="00AC4EBD"/>
    <w:rsid w:val="00AC51BD"/>
    <w:rsid w:val="00AC587C"/>
    <w:rsid w:val="00AC5A35"/>
    <w:rsid w:val="00AC5BEA"/>
    <w:rsid w:val="00AC6109"/>
    <w:rsid w:val="00AC640D"/>
    <w:rsid w:val="00AC6414"/>
    <w:rsid w:val="00AC6519"/>
    <w:rsid w:val="00AC6768"/>
    <w:rsid w:val="00AC684B"/>
    <w:rsid w:val="00AC69BB"/>
    <w:rsid w:val="00AC6B06"/>
    <w:rsid w:val="00AC6C52"/>
    <w:rsid w:val="00AC700A"/>
    <w:rsid w:val="00AC75A1"/>
    <w:rsid w:val="00AC7A71"/>
    <w:rsid w:val="00AC7D56"/>
    <w:rsid w:val="00AD00F2"/>
    <w:rsid w:val="00AD00F7"/>
    <w:rsid w:val="00AD0742"/>
    <w:rsid w:val="00AD0782"/>
    <w:rsid w:val="00AD0BC0"/>
    <w:rsid w:val="00AD0D88"/>
    <w:rsid w:val="00AD0DCB"/>
    <w:rsid w:val="00AD16D8"/>
    <w:rsid w:val="00AD190C"/>
    <w:rsid w:val="00AD1C1C"/>
    <w:rsid w:val="00AD2038"/>
    <w:rsid w:val="00AD2D77"/>
    <w:rsid w:val="00AD33D4"/>
    <w:rsid w:val="00AD346F"/>
    <w:rsid w:val="00AD365C"/>
    <w:rsid w:val="00AD383A"/>
    <w:rsid w:val="00AD39A3"/>
    <w:rsid w:val="00AD3D35"/>
    <w:rsid w:val="00AD41F8"/>
    <w:rsid w:val="00AD43FC"/>
    <w:rsid w:val="00AD4630"/>
    <w:rsid w:val="00AD467D"/>
    <w:rsid w:val="00AD47D1"/>
    <w:rsid w:val="00AD4829"/>
    <w:rsid w:val="00AD4875"/>
    <w:rsid w:val="00AD4BCC"/>
    <w:rsid w:val="00AD4DAD"/>
    <w:rsid w:val="00AD51AE"/>
    <w:rsid w:val="00AD55CB"/>
    <w:rsid w:val="00AD6370"/>
    <w:rsid w:val="00AD6ADA"/>
    <w:rsid w:val="00AD736B"/>
    <w:rsid w:val="00AD763C"/>
    <w:rsid w:val="00AD7739"/>
    <w:rsid w:val="00AD792C"/>
    <w:rsid w:val="00AD7ACB"/>
    <w:rsid w:val="00AD7D8B"/>
    <w:rsid w:val="00AE02BD"/>
    <w:rsid w:val="00AE050E"/>
    <w:rsid w:val="00AE076D"/>
    <w:rsid w:val="00AE0821"/>
    <w:rsid w:val="00AE08FC"/>
    <w:rsid w:val="00AE0D3E"/>
    <w:rsid w:val="00AE0EF1"/>
    <w:rsid w:val="00AE1447"/>
    <w:rsid w:val="00AE17B3"/>
    <w:rsid w:val="00AE1AC8"/>
    <w:rsid w:val="00AE1BEF"/>
    <w:rsid w:val="00AE1F0B"/>
    <w:rsid w:val="00AE2039"/>
    <w:rsid w:val="00AE20F8"/>
    <w:rsid w:val="00AE2367"/>
    <w:rsid w:val="00AE2BA6"/>
    <w:rsid w:val="00AE2E6B"/>
    <w:rsid w:val="00AE2EF3"/>
    <w:rsid w:val="00AE325E"/>
    <w:rsid w:val="00AE3366"/>
    <w:rsid w:val="00AE3375"/>
    <w:rsid w:val="00AE3F49"/>
    <w:rsid w:val="00AE3F62"/>
    <w:rsid w:val="00AE4285"/>
    <w:rsid w:val="00AE48C7"/>
    <w:rsid w:val="00AE48CE"/>
    <w:rsid w:val="00AE4AF0"/>
    <w:rsid w:val="00AE50D0"/>
    <w:rsid w:val="00AE52BF"/>
    <w:rsid w:val="00AE5335"/>
    <w:rsid w:val="00AE534A"/>
    <w:rsid w:val="00AE56C7"/>
    <w:rsid w:val="00AE6395"/>
    <w:rsid w:val="00AE6434"/>
    <w:rsid w:val="00AE6D69"/>
    <w:rsid w:val="00AE6D6E"/>
    <w:rsid w:val="00AE6E8C"/>
    <w:rsid w:val="00AE7A78"/>
    <w:rsid w:val="00AE7BC9"/>
    <w:rsid w:val="00AF02BF"/>
    <w:rsid w:val="00AF0C6A"/>
    <w:rsid w:val="00AF0F3C"/>
    <w:rsid w:val="00AF11A8"/>
    <w:rsid w:val="00AF148A"/>
    <w:rsid w:val="00AF156C"/>
    <w:rsid w:val="00AF1590"/>
    <w:rsid w:val="00AF15DE"/>
    <w:rsid w:val="00AF1947"/>
    <w:rsid w:val="00AF280B"/>
    <w:rsid w:val="00AF293C"/>
    <w:rsid w:val="00AF294B"/>
    <w:rsid w:val="00AF3561"/>
    <w:rsid w:val="00AF394B"/>
    <w:rsid w:val="00AF39A6"/>
    <w:rsid w:val="00AF3EDA"/>
    <w:rsid w:val="00AF3FDB"/>
    <w:rsid w:val="00AF449F"/>
    <w:rsid w:val="00AF481F"/>
    <w:rsid w:val="00AF48EC"/>
    <w:rsid w:val="00AF587C"/>
    <w:rsid w:val="00AF5A4A"/>
    <w:rsid w:val="00AF5D9D"/>
    <w:rsid w:val="00AF5DB9"/>
    <w:rsid w:val="00AF5ED9"/>
    <w:rsid w:val="00AF608C"/>
    <w:rsid w:val="00AF6806"/>
    <w:rsid w:val="00AF6A84"/>
    <w:rsid w:val="00AF6D00"/>
    <w:rsid w:val="00AF6D26"/>
    <w:rsid w:val="00AF6DF1"/>
    <w:rsid w:val="00AF7107"/>
    <w:rsid w:val="00AF78AF"/>
    <w:rsid w:val="00AF790E"/>
    <w:rsid w:val="00AF7A9E"/>
    <w:rsid w:val="00AF7B5A"/>
    <w:rsid w:val="00AF7D63"/>
    <w:rsid w:val="00B00CDF"/>
    <w:rsid w:val="00B00E59"/>
    <w:rsid w:val="00B0148A"/>
    <w:rsid w:val="00B0195E"/>
    <w:rsid w:val="00B01D6D"/>
    <w:rsid w:val="00B027D6"/>
    <w:rsid w:val="00B035BA"/>
    <w:rsid w:val="00B04343"/>
    <w:rsid w:val="00B04A56"/>
    <w:rsid w:val="00B04BAD"/>
    <w:rsid w:val="00B04C00"/>
    <w:rsid w:val="00B04C7D"/>
    <w:rsid w:val="00B04D88"/>
    <w:rsid w:val="00B04E52"/>
    <w:rsid w:val="00B0500E"/>
    <w:rsid w:val="00B05340"/>
    <w:rsid w:val="00B055CA"/>
    <w:rsid w:val="00B055E4"/>
    <w:rsid w:val="00B05B59"/>
    <w:rsid w:val="00B05BDA"/>
    <w:rsid w:val="00B05C45"/>
    <w:rsid w:val="00B05C7F"/>
    <w:rsid w:val="00B05D8D"/>
    <w:rsid w:val="00B0676F"/>
    <w:rsid w:val="00B0680D"/>
    <w:rsid w:val="00B06878"/>
    <w:rsid w:val="00B068E4"/>
    <w:rsid w:val="00B06A86"/>
    <w:rsid w:val="00B06C15"/>
    <w:rsid w:val="00B06D32"/>
    <w:rsid w:val="00B0709A"/>
    <w:rsid w:val="00B0714D"/>
    <w:rsid w:val="00B07AE8"/>
    <w:rsid w:val="00B07D55"/>
    <w:rsid w:val="00B107AA"/>
    <w:rsid w:val="00B10AAC"/>
    <w:rsid w:val="00B111BD"/>
    <w:rsid w:val="00B112A7"/>
    <w:rsid w:val="00B11363"/>
    <w:rsid w:val="00B12022"/>
    <w:rsid w:val="00B1203D"/>
    <w:rsid w:val="00B12091"/>
    <w:rsid w:val="00B120B3"/>
    <w:rsid w:val="00B121E1"/>
    <w:rsid w:val="00B12230"/>
    <w:rsid w:val="00B122E4"/>
    <w:rsid w:val="00B124D4"/>
    <w:rsid w:val="00B1291C"/>
    <w:rsid w:val="00B12B8B"/>
    <w:rsid w:val="00B12CFF"/>
    <w:rsid w:val="00B13366"/>
    <w:rsid w:val="00B13780"/>
    <w:rsid w:val="00B1398D"/>
    <w:rsid w:val="00B14890"/>
    <w:rsid w:val="00B15052"/>
    <w:rsid w:val="00B153FD"/>
    <w:rsid w:val="00B154BE"/>
    <w:rsid w:val="00B15A44"/>
    <w:rsid w:val="00B15CF6"/>
    <w:rsid w:val="00B15E78"/>
    <w:rsid w:val="00B16221"/>
    <w:rsid w:val="00B16246"/>
    <w:rsid w:val="00B162F6"/>
    <w:rsid w:val="00B16E3C"/>
    <w:rsid w:val="00B16FA2"/>
    <w:rsid w:val="00B17372"/>
    <w:rsid w:val="00B175AE"/>
    <w:rsid w:val="00B20198"/>
    <w:rsid w:val="00B20B41"/>
    <w:rsid w:val="00B21141"/>
    <w:rsid w:val="00B219AF"/>
    <w:rsid w:val="00B21D09"/>
    <w:rsid w:val="00B21E58"/>
    <w:rsid w:val="00B21F1C"/>
    <w:rsid w:val="00B223B9"/>
    <w:rsid w:val="00B227BA"/>
    <w:rsid w:val="00B2311F"/>
    <w:rsid w:val="00B23D25"/>
    <w:rsid w:val="00B243B8"/>
    <w:rsid w:val="00B24699"/>
    <w:rsid w:val="00B24778"/>
    <w:rsid w:val="00B2492A"/>
    <w:rsid w:val="00B24E11"/>
    <w:rsid w:val="00B24F08"/>
    <w:rsid w:val="00B2546C"/>
    <w:rsid w:val="00B255D8"/>
    <w:rsid w:val="00B256B0"/>
    <w:rsid w:val="00B25C71"/>
    <w:rsid w:val="00B25D7D"/>
    <w:rsid w:val="00B26408"/>
    <w:rsid w:val="00B26BC7"/>
    <w:rsid w:val="00B26CB9"/>
    <w:rsid w:val="00B27034"/>
    <w:rsid w:val="00B277C4"/>
    <w:rsid w:val="00B302C8"/>
    <w:rsid w:val="00B30387"/>
    <w:rsid w:val="00B30A0D"/>
    <w:rsid w:val="00B30FB0"/>
    <w:rsid w:val="00B31AC7"/>
    <w:rsid w:val="00B31EC6"/>
    <w:rsid w:val="00B32083"/>
    <w:rsid w:val="00B32221"/>
    <w:rsid w:val="00B3252B"/>
    <w:rsid w:val="00B3276D"/>
    <w:rsid w:val="00B329AD"/>
    <w:rsid w:val="00B32DA7"/>
    <w:rsid w:val="00B32FEA"/>
    <w:rsid w:val="00B3306F"/>
    <w:rsid w:val="00B3308E"/>
    <w:rsid w:val="00B3315D"/>
    <w:rsid w:val="00B33413"/>
    <w:rsid w:val="00B33470"/>
    <w:rsid w:val="00B3349E"/>
    <w:rsid w:val="00B33589"/>
    <w:rsid w:val="00B33E51"/>
    <w:rsid w:val="00B33FEE"/>
    <w:rsid w:val="00B34D79"/>
    <w:rsid w:val="00B34D81"/>
    <w:rsid w:val="00B34EF6"/>
    <w:rsid w:val="00B35011"/>
    <w:rsid w:val="00B35401"/>
    <w:rsid w:val="00B35E6A"/>
    <w:rsid w:val="00B36078"/>
    <w:rsid w:val="00B36176"/>
    <w:rsid w:val="00B361D4"/>
    <w:rsid w:val="00B36613"/>
    <w:rsid w:val="00B36F73"/>
    <w:rsid w:val="00B3714C"/>
    <w:rsid w:val="00B372EB"/>
    <w:rsid w:val="00B376E8"/>
    <w:rsid w:val="00B379CB"/>
    <w:rsid w:val="00B40253"/>
    <w:rsid w:val="00B403A4"/>
    <w:rsid w:val="00B406E3"/>
    <w:rsid w:val="00B408CD"/>
    <w:rsid w:val="00B408F0"/>
    <w:rsid w:val="00B40B6D"/>
    <w:rsid w:val="00B40FBD"/>
    <w:rsid w:val="00B4113A"/>
    <w:rsid w:val="00B4175A"/>
    <w:rsid w:val="00B41A2A"/>
    <w:rsid w:val="00B41A87"/>
    <w:rsid w:val="00B41B7D"/>
    <w:rsid w:val="00B41C8A"/>
    <w:rsid w:val="00B4286C"/>
    <w:rsid w:val="00B42B0D"/>
    <w:rsid w:val="00B42C62"/>
    <w:rsid w:val="00B431CE"/>
    <w:rsid w:val="00B43659"/>
    <w:rsid w:val="00B43699"/>
    <w:rsid w:val="00B43EBD"/>
    <w:rsid w:val="00B44664"/>
    <w:rsid w:val="00B44AD5"/>
    <w:rsid w:val="00B44AF7"/>
    <w:rsid w:val="00B454ED"/>
    <w:rsid w:val="00B4609B"/>
    <w:rsid w:val="00B461D4"/>
    <w:rsid w:val="00B463CF"/>
    <w:rsid w:val="00B4652E"/>
    <w:rsid w:val="00B46944"/>
    <w:rsid w:val="00B472E2"/>
    <w:rsid w:val="00B47854"/>
    <w:rsid w:val="00B47D84"/>
    <w:rsid w:val="00B47E47"/>
    <w:rsid w:val="00B47FA4"/>
    <w:rsid w:val="00B5025A"/>
    <w:rsid w:val="00B50A6E"/>
    <w:rsid w:val="00B50CD0"/>
    <w:rsid w:val="00B51147"/>
    <w:rsid w:val="00B51636"/>
    <w:rsid w:val="00B5181D"/>
    <w:rsid w:val="00B51AD3"/>
    <w:rsid w:val="00B523DA"/>
    <w:rsid w:val="00B525F0"/>
    <w:rsid w:val="00B52812"/>
    <w:rsid w:val="00B52A67"/>
    <w:rsid w:val="00B5313C"/>
    <w:rsid w:val="00B531A7"/>
    <w:rsid w:val="00B540D1"/>
    <w:rsid w:val="00B54473"/>
    <w:rsid w:val="00B548DA"/>
    <w:rsid w:val="00B549DA"/>
    <w:rsid w:val="00B54F60"/>
    <w:rsid w:val="00B55191"/>
    <w:rsid w:val="00B555FC"/>
    <w:rsid w:val="00B55C2C"/>
    <w:rsid w:val="00B55C6E"/>
    <w:rsid w:val="00B55EB4"/>
    <w:rsid w:val="00B56823"/>
    <w:rsid w:val="00B56D52"/>
    <w:rsid w:val="00B56EB0"/>
    <w:rsid w:val="00B57177"/>
    <w:rsid w:val="00B5771B"/>
    <w:rsid w:val="00B57ADB"/>
    <w:rsid w:val="00B60464"/>
    <w:rsid w:val="00B604D1"/>
    <w:rsid w:val="00B60B42"/>
    <w:rsid w:val="00B60D55"/>
    <w:rsid w:val="00B60D5F"/>
    <w:rsid w:val="00B61105"/>
    <w:rsid w:val="00B61267"/>
    <w:rsid w:val="00B61440"/>
    <w:rsid w:val="00B6153F"/>
    <w:rsid w:val="00B616E9"/>
    <w:rsid w:val="00B61ECA"/>
    <w:rsid w:val="00B621F0"/>
    <w:rsid w:val="00B6305E"/>
    <w:rsid w:val="00B63478"/>
    <w:rsid w:val="00B63761"/>
    <w:rsid w:val="00B641EC"/>
    <w:rsid w:val="00B64399"/>
    <w:rsid w:val="00B645E4"/>
    <w:rsid w:val="00B64742"/>
    <w:rsid w:val="00B64E69"/>
    <w:rsid w:val="00B64F62"/>
    <w:rsid w:val="00B65393"/>
    <w:rsid w:val="00B653C2"/>
    <w:rsid w:val="00B65917"/>
    <w:rsid w:val="00B65C20"/>
    <w:rsid w:val="00B65CC2"/>
    <w:rsid w:val="00B66157"/>
    <w:rsid w:val="00B66B15"/>
    <w:rsid w:val="00B6731B"/>
    <w:rsid w:val="00B67522"/>
    <w:rsid w:val="00B702A7"/>
    <w:rsid w:val="00B708C5"/>
    <w:rsid w:val="00B70C2D"/>
    <w:rsid w:val="00B70F12"/>
    <w:rsid w:val="00B710C8"/>
    <w:rsid w:val="00B7110E"/>
    <w:rsid w:val="00B72099"/>
    <w:rsid w:val="00B7337A"/>
    <w:rsid w:val="00B738D9"/>
    <w:rsid w:val="00B73DA6"/>
    <w:rsid w:val="00B74225"/>
    <w:rsid w:val="00B748D2"/>
    <w:rsid w:val="00B74B89"/>
    <w:rsid w:val="00B760FD"/>
    <w:rsid w:val="00B76280"/>
    <w:rsid w:val="00B76293"/>
    <w:rsid w:val="00B76670"/>
    <w:rsid w:val="00B76EEF"/>
    <w:rsid w:val="00B77116"/>
    <w:rsid w:val="00B7712A"/>
    <w:rsid w:val="00B7734E"/>
    <w:rsid w:val="00B773E5"/>
    <w:rsid w:val="00B774B5"/>
    <w:rsid w:val="00B77AC6"/>
    <w:rsid w:val="00B77DD3"/>
    <w:rsid w:val="00B808C1"/>
    <w:rsid w:val="00B80C5D"/>
    <w:rsid w:val="00B81050"/>
    <w:rsid w:val="00B82202"/>
    <w:rsid w:val="00B82324"/>
    <w:rsid w:val="00B82979"/>
    <w:rsid w:val="00B82CDD"/>
    <w:rsid w:val="00B83231"/>
    <w:rsid w:val="00B832AD"/>
    <w:rsid w:val="00B838D7"/>
    <w:rsid w:val="00B83E90"/>
    <w:rsid w:val="00B84A16"/>
    <w:rsid w:val="00B84B4E"/>
    <w:rsid w:val="00B84DD1"/>
    <w:rsid w:val="00B85036"/>
    <w:rsid w:val="00B85213"/>
    <w:rsid w:val="00B85A35"/>
    <w:rsid w:val="00B85DB2"/>
    <w:rsid w:val="00B86340"/>
    <w:rsid w:val="00B8693F"/>
    <w:rsid w:val="00B873A9"/>
    <w:rsid w:val="00B87546"/>
    <w:rsid w:val="00B877B6"/>
    <w:rsid w:val="00B879B3"/>
    <w:rsid w:val="00B87C8D"/>
    <w:rsid w:val="00B87D2F"/>
    <w:rsid w:val="00B87DC0"/>
    <w:rsid w:val="00B90397"/>
    <w:rsid w:val="00B903F4"/>
    <w:rsid w:val="00B9059E"/>
    <w:rsid w:val="00B9087B"/>
    <w:rsid w:val="00B90CB3"/>
    <w:rsid w:val="00B90D49"/>
    <w:rsid w:val="00B90D89"/>
    <w:rsid w:val="00B9118E"/>
    <w:rsid w:val="00B91418"/>
    <w:rsid w:val="00B91EC7"/>
    <w:rsid w:val="00B92350"/>
    <w:rsid w:val="00B9262E"/>
    <w:rsid w:val="00B92A28"/>
    <w:rsid w:val="00B92C54"/>
    <w:rsid w:val="00B930CA"/>
    <w:rsid w:val="00B93492"/>
    <w:rsid w:val="00B9368B"/>
    <w:rsid w:val="00B936C5"/>
    <w:rsid w:val="00B94515"/>
    <w:rsid w:val="00B94760"/>
    <w:rsid w:val="00B947A0"/>
    <w:rsid w:val="00B947D1"/>
    <w:rsid w:val="00B94BBA"/>
    <w:rsid w:val="00B94D9B"/>
    <w:rsid w:val="00B94E69"/>
    <w:rsid w:val="00B94EC8"/>
    <w:rsid w:val="00B958CD"/>
    <w:rsid w:val="00B95FA8"/>
    <w:rsid w:val="00B961A6"/>
    <w:rsid w:val="00B96280"/>
    <w:rsid w:val="00B967A8"/>
    <w:rsid w:val="00B970E2"/>
    <w:rsid w:val="00B97527"/>
    <w:rsid w:val="00B976BA"/>
    <w:rsid w:val="00B977E5"/>
    <w:rsid w:val="00B97C22"/>
    <w:rsid w:val="00B97F92"/>
    <w:rsid w:val="00BA072A"/>
    <w:rsid w:val="00BA0968"/>
    <w:rsid w:val="00BA09CA"/>
    <w:rsid w:val="00BA0E84"/>
    <w:rsid w:val="00BA0ED4"/>
    <w:rsid w:val="00BA1058"/>
    <w:rsid w:val="00BA12C3"/>
    <w:rsid w:val="00BA14C8"/>
    <w:rsid w:val="00BA1541"/>
    <w:rsid w:val="00BA15A5"/>
    <w:rsid w:val="00BA19D5"/>
    <w:rsid w:val="00BA1EA0"/>
    <w:rsid w:val="00BA20D3"/>
    <w:rsid w:val="00BA22FE"/>
    <w:rsid w:val="00BA27DB"/>
    <w:rsid w:val="00BA2F06"/>
    <w:rsid w:val="00BA3535"/>
    <w:rsid w:val="00BA3577"/>
    <w:rsid w:val="00BA3B27"/>
    <w:rsid w:val="00BA42DC"/>
    <w:rsid w:val="00BA48B3"/>
    <w:rsid w:val="00BA4D28"/>
    <w:rsid w:val="00BA52AD"/>
    <w:rsid w:val="00BA5439"/>
    <w:rsid w:val="00BA5441"/>
    <w:rsid w:val="00BA57A4"/>
    <w:rsid w:val="00BA585B"/>
    <w:rsid w:val="00BA5E44"/>
    <w:rsid w:val="00BA5F67"/>
    <w:rsid w:val="00BA611D"/>
    <w:rsid w:val="00BA6722"/>
    <w:rsid w:val="00BA67F5"/>
    <w:rsid w:val="00BA7647"/>
    <w:rsid w:val="00BB00E7"/>
    <w:rsid w:val="00BB03CB"/>
    <w:rsid w:val="00BB076B"/>
    <w:rsid w:val="00BB088A"/>
    <w:rsid w:val="00BB123A"/>
    <w:rsid w:val="00BB1928"/>
    <w:rsid w:val="00BB1D3B"/>
    <w:rsid w:val="00BB333E"/>
    <w:rsid w:val="00BB3374"/>
    <w:rsid w:val="00BB3553"/>
    <w:rsid w:val="00BB3568"/>
    <w:rsid w:val="00BB39BB"/>
    <w:rsid w:val="00BB3A6B"/>
    <w:rsid w:val="00BB3CD5"/>
    <w:rsid w:val="00BB450A"/>
    <w:rsid w:val="00BB452E"/>
    <w:rsid w:val="00BB47A1"/>
    <w:rsid w:val="00BB4894"/>
    <w:rsid w:val="00BB496F"/>
    <w:rsid w:val="00BB4FB6"/>
    <w:rsid w:val="00BB5058"/>
    <w:rsid w:val="00BB5C20"/>
    <w:rsid w:val="00BB5CEE"/>
    <w:rsid w:val="00BB5D7D"/>
    <w:rsid w:val="00BB6130"/>
    <w:rsid w:val="00BB6A79"/>
    <w:rsid w:val="00BB6B23"/>
    <w:rsid w:val="00BB6E1C"/>
    <w:rsid w:val="00BB7B0B"/>
    <w:rsid w:val="00BB7F5B"/>
    <w:rsid w:val="00BB7FEF"/>
    <w:rsid w:val="00BC0208"/>
    <w:rsid w:val="00BC0B25"/>
    <w:rsid w:val="00BC152E"/>
    <w:rsid w:val="00BC1867"/>
    <w:rsid w:val="00BC1933"/>
    <w:rsid w:val="00BC1EBC"/>
    <w:rsid w:val="00BC1FA1"/>
    <w:rsid w:val="00BC2171"/>
    <w:rsid w:val="00BC23EE"/>
    <w:rsid w:val="00BC2789"/>
    <w:rsid w:val="00BC2BE3"/>
    <w:rsid w:val="00BC2C57"/>
    <w:rsid w:val="00BC2D23"/>
    <w:rsid w:val="00BC31EB"/>
    <w:rsid w:val="00BC38D2"/>
    <w:rsid w:val="00BC3AD2"/>
    <w:rsid w:val="00BC46DE"/>
    <w:rsid w:val="00BC48D1"/>
    <w:rsid w:val="00BC48DA"/>
    <w:rsid w:val="00BC4C7A"/>
    <w:rsid w:val="00BC53A6"/>
    <w:rsid w:val="00BC5542"/>
    <w:rsid w:val="00BC5770"/>
    <w:rsid w:val="00BC57A2"/>
    <w:rsid w:val="00BC58DD"/>
    <w:rsid w:val="00BC5958"/>
    <w:rsid w:val="00BC62DA"/>
    <w:rsid w:val="00BC7266"/>
    <w:rsid w:val="00BC73C2"/>
    <w:rsid w:val="00BC7835"/>
    <w:rsid w:val="00BD0188"/>
    <w:rsid w:val="00BD0452"/>
    <w:rsid w:val="00BD05F9"/>
    <w:rsid w:val="00BD0A30"/>
    <w:rsid w:val="00BD163F"/>
    <w:rsid w:val="00BD16FC"/>
    <w:rsid w:val="00BD1A0A"/>
    <w:rsid w:val="00BD1E54"/>
    <w:rsid w:val="00BD2252"/>
    <w:rsid w:val="00BD260A"/>
    <w:rsid w:val="00BD2A25"/>
    <w:rsid w:val="00BD2EF4"/>
    <w:rsid w:val="00BD3172"/>
    <w:rsid w:val="00BD3713"/>
    <w:rsid w:val="00BD3E02"/>
    <w:rsid w:val="00BD3E41"/>
    <w:rsid w:val="00BD411B"/>
    <w:rsid w:val="00BD4CFC"/>
    <w:rsid w:val="00BD515F"/>
    <w:rsid w:val="00BD5367"/>
    <w:rsid w:val="00BD55E0"/>
    <w:rsid w:val="00BD5A00"/>
    <w:rsid w:val="00BD5A0A"/>
    <w:rsid w:val="00BD5DEC"/>
    <w:rsid w:val="00BD6507"/>
    <w:rsid w:val="00BD6820"/>
    <w:rsid w:val="00BD6AE3"/>
    <w:rsid w:val="00BD6CAC"/>
    <w:rsid w:val="00BD73FC"/>
    <w:rsid w:val="00BD74A0"/>
    <w:rsid w:val="00BD7ABF"/>
    <w:rsid w:val="00BD7BD6"/>
    <w:rsid w:val="00BD7CE2"/>
    <w:rsid w:val="00BD7E90"/>
    <w:rsid w:val="00BE01AF"/>
    <w:rsid w:val="00BE035A"/>
    <w:rsid w:val="00BE0844"/>
    <w:rsid w:val="00BE09D8"/>
    <w:rsid w:val="00BE0BEA"/>
    <w:rsid w:val="00BE0C30"/>
    <w:rsid w:val="00BE0DE8"/>
    <w:rsid w:val="00BE1302"/>
    <w:rsid w:val="00BE14EF"/>
    <w:rsid w:val="00BE231B"/>
    <w:rsid w:val="00BE2BE9"/>
    <w:rsid w:val="00BE2D5B"/>
    <w:rsid w:val="00BE308D"/>
    <w:rsid w:val="00BE36A6"/>
    <w:rsid w:val="00BE3A45"/>
    <w:rsid w:val="00BE43A9"/>
    <w:rsid w:val="00BE48A5"/>
    <w:rsid w:val="00BE4B7C"/>
    <w:rsid w:val="00BE5022"/>
    <w:rsid w:val="00BE5379"/>
    <w:rsid w:val="00BE561E"/>
    <w:rsid w:val="00BE576B"/>
    <w:rsid w:val="00BE588C"/>
    <w:rsid w:val="00BE58E0"/>
    <w:rsid w:val="00BE5BD0"/>
    <w:rsid w:val="00BE6579"/>
    <w:rsid w:val="00BE65E5"/>
    <w:rsid w:val="00BE6B5D"/>
    <w:rsid w:val="00BE6CAE"/>
    <w:rsid w:val="00BE7360"/>
    <w:rsid w:val="00BE79E5"/>
    <w:rsid w:val="00BE7A16"/>
    <w:rsid w:val="00BE7AEA"/>
    <w:rsid w:val="00BF0ECA"/>
    <w:rsid w:val="00BF1111"/>
    <w:rsid w:val="00BF17FA"/>
    <w:rsid w:val="00BF212E"/>
    <w:rsid w:val="00BF2295"/>
    <w:rsid w:val="00BF2CA5"/>
    <w:rsid w:val="00BF2E94"/>
    <w:rsid w:val="00BF2F0C"/>
    <w:rsid w:val="00BF3321"/>
    <w:rsid w:val="00BF3511"/>
    <w:rsid w:val="00BF362F"/>
    <w:rsid w:val="00BF3A95"/>
    <w:rsid w:val="00BF3C2C"/>
    <w:rsid w:val="00BF44D4"/>
    <w:rsid w:val="00BF494C"/>
    <w:rsid w:val="00BF54AF"/>
    <w:rsid w:val="00BF5E3E"/>
    <w:rsid w:val="00BF655A"/>
    <w:rsid w:val="00BF67F7"/>
    <w:rsid w:val="00BF6862"/>
    <w:rsid w:val="00BF7C86"/>
    <w:rsid w:val="00C0085D"/>
    <w:rsid w:val="00C00FFB"/>
    <w:rsid w:val="00C011DA"/>
    <w:rsid w:val="00C01421"/>
    <w:rsid w:val="00C02031"/>
    <w:rsid w:val="00C020CD"/>
    <w:rsid w:val="00C02BB4"/>
    <w:rsid w:val="00C02C8D"/>
    <w:rsid w:val="00C02EA9"/>
    <w:rsid w:val="00C037B2"/>
    <w:rsid w:val="00C03B1E"/>
    <w:rsid w:val="00C040A2"/>
    <w:rsid w:val="00C040BD"/>
    <w:rsid w:val="00C0420C"/>
    <w:rsid w:val="00C045E6"/>
    <w:rsid w:val="00C04766"/>
    <w:rsid w:val="00C04841"/>
    <w:rsid w:val="00C049B4"/>
    <w:rsid w:val="00C049E9"/>
    <w:rsid w:val="00C04BAB"/>
    <w:rsid w:val="00C053F8"/>
    <w:rsid w:val="00C058ED"/>
    <w:rsid w:val="00C0622A"/>
    <w:rsid w:val="00C06CA7"/>
    <w:rsid w:val="00C076A5"/>
    <w:rsid w:val="00C07CF9"/>
    <w:rsid w:val="00C10216"/>
    <w:rsid w:val="00C10593"/>
    <w:rsid w:val="00C105A2"/>
    <w:rsid w:val="00C10642"/>
    <w:rsid w:val="00C108CF"/>
    <w:rsid w:val="00C10DF6"/>
    <w:rsid w:val="00C10ECB"/>
    <w:rsid w:val="00C10F12"/>
    <w:rsid w:val="00C1171D"/>
    <w:rsid w:val="00C119EF"/>
    <w:rsid w:val="00C11A99"/>
    <w:rsid w:val="00C11C6C"/>
    <w:rsid w:val="00C12E12"/>
    <w:rsid w:val="00C13213"/>
    <w:rsid w:val="00C137FC"/>
    <w:rsid w:val="00C1514E"/>
    <w:rsid w:val="00C15288"/>
    <w:rsid w:val="00C1530A"/>
    <w:rsid w:val="00C1538C"/>
    <w:rsid w:val="00C155A2"/>
    <w:rsid w:val="00C157BF"/>
    <w:rsid w:val="00C15E65"/>
    <w:rsid w:val="00C15EA5"/>
    <w:rsid w:val="00C15FD0"/>
    <w:rsid w:val="00C16646"/>
    <w:rsid w:val="00C168D9"/>
    <w:rsid w:val="00C171AC"/>
    <w:rsid w:val="00C175F7"/>
    <w:rsid w:val="00C17ED4"/>
    <w:rsid w:val="00C17F62"/>
    <w:rsid w:val="00C20070"/>
    <w:rsid w:val="00C202D3"/>
    <w:rsid w:val="00C214BC"/>
    <w:rsid w:val="00C21589"/>
    <w:rsid w:val="00C215A3"/>
    <w:rsid w:val="00C21704"/>
    <w:rsid w:val="00C2174A"/>
    <w:rsid w:val="00C21818"/>
    <w:rsid w:val="00C21BE0"/>
    <w:rsid w:val="00C237A7"/>
    <w:rsid w:val="00C23D84"/>
    <w:rsid w:val="00C23FC1"/>
    <w:rsid w:val="00C24103"/>
    <w:rsid w:val="00C24305"/>
    <w:rsid w:val="00C2448F"/>
    <w:rsid w:val="00C246A0"/>
    <w:rsid w:val="00C24A7D"/>
    <w:rsid w:val="00C24A9A"/>
    <w:rsid w:val="00C25830"/>
    <w:rsid w:val="00C25CDD"/>
    <w:rsid w:val="00C264B7"/>
    <w:rsid w:val="00C26730"/>
    <w:rsid w:val="00C2673A"/>
    <w:rsid w:val="00C26776"/>
    <w:rsid w:val="00C2678A"/>
    <w:rsid w:val="00C26CE3"/>
    <w:rsid w:val="00C26EAE"/>
    <w:rsid w:val="00C27481"/>
    <w:rsid w:val="00C27512"/>
    <w:rsid w:val="00C27617"/>
    <w:rsid w:val="00C27EDB"/>
    <w:rsid w:val="00C27F32"/>
    <w:rsid w:val="00C30010"/>
    <w:rsid w:val="00C3085F"/>
    <w:rsid w:val="00C30898"/>
    <w:rsid w:val="00C308EF"/>
    <w:rsid w:val="00C30E2D"/>
    <w:rsid w:val="00C310C2"/>
    <w:rsid w:val="00C3125B"/>
    <w:rsid w:val="00C31284"/>
    <w:rsid w:val="00C31682"/>
    <w:rsid w:val="00C31AB9"/>
    <w:rsid w:val="00C31C8C"/>
    <w:rsid w:val="00C31F57"/>
    <w:rsid w:val="00C31FB2"/>
    <w:rsid w:val="00C323E6"/>
    <w:rsid w:val="00C32569"/>
    <w:rsid w:val="00C3268D"/>
    <w:rsid w:val="00C32737"/>
    <w:rsid w:val="00C3294B"/>
    <w:rsid w:val="00C32A9F"/>
    <w:rsid w:val="00C337B7"/>
    <w:rsid w:val="00C34888"/>
    <w:rsid w:val="00C34AD1"/>
    <w:rsid w:val="00C34B7E"/>
    <w:rsid w:val="00C35588"/>
    <w:rsid w:val="00C35628"/>
    <w:rsid w:val="00C35747"/>
    <w:rsid w:val="00C371DD"/>
    <w:rsid w:val="00C37B1E"/>
    <w:rsid w:val="00C40380"/>
    <w:rsid w:val="00C41291"/>
    <w:rsid w:val="00C415B2"/>
    <w:rsid w:val="00C41603"/>
    <w:rsid w:val="00C41757"/>
    <w:rsid w:val="00C4178C"/>
    <w:rsid w:val="00C417F5"/>
    <w:rsid w:val="00C41CCA"/>
    <w:rsid w:val="00C41F33"/>
    <w:rsid w:val="00C422E3"/>
    <w:rsid w:val="00C4255C"/>
    <w:rsid w:val="00C425C3"/>
    <w:rsid w:val="00C42ACD"/>
    <w:rsid w:val="00C42D9F"/>
    <w:rsid w:val="00C43061"/>
    <w:rsid w:val="00C43750"/>
    <w:rsid w:val="00C43BFB"/>
    <w:rsid w:val="00C43BFF"/>
    <w:rsid w:val="00C44986"/>
    <w:rsid w:val="00C44AC4"/>
    <w:rsid w:val="00C44B44"/>
    <w:rsid w:val="00C44B48"/>
    <w:rsid w:val="00C44D12"/>
    <w:rsid w:val="00C4525C"/>
    <w:rsid w:val="00C456A1"/>
    <w:rsid w:val="00C45DE7"/>
    <w:rsid w:val="00C4659E"/>
    <w:rsid w:val="00C4665A"/>
    <w:rsid w:val="00C46BCF"/>
    <w:rsid w:val="00C471E3"/>
    <w:rsid w:val="00C47287"/>
    <w:rsid w:val="00C472C0"/>
    <w:rsid w:val="00C47630"/>
    <w:rsid w:val="00C478F1"/>
    <w:rsid w:val="00C47DA0"/>
    <w:rsid w:val="00C500F0"/>
    <w:rsid w:val="00C50510"/>
    <w:rsid w:val="00C50A4F"/>
    <w:rsid w:val="00C50B5A"/>
    <w:rsid w:val="00C5126D"/>
    <w:rsid w:val="00C512BB"/>
    <w:rsid w:val="00C512E4"/>
    <w:rsid w:val="00C51AB9"/>
    <w:rsid w:val="00C51D71"/>
    <w:rsid w:val="00C52018"/>
    <w:rsid w:val="00C5203C"/>
    <w:rsid w:val="00C52062"/>
    <w:rsid w:val="00C5231E"/>
    <w:rsid w:val="00C532E4"/>
    <w:rsid w:val="00C533F6"/>
    <w:rsid w:val="00C539C5"/>
    <w:rsid w:val="00C53D8C"/>
    <w:rsid w:val="00C54069"/>
    <w:rsid w:val="00C54493"/>
    <w:rsid w:val="00C545E9"/>
    <w:rsid w:val="00C54724"/>
    <w:rsid w:val="00C54D26"/>
    <w:rsid w:val="00C54D74"/>
    <w:rsid w:val="00C55014"/>
    <w:rsid w:val="00C55525"/>
    <w:rsid w:val="00C55830"/>
    <w:rsid w:val="00C5584B"/>
    <w:rsid w:val="00C55F2D"/>
    <w:rsid w:val="00C5621F"/>
    <w:rsid w:val="00C568FD"/>
    <w:rsid w:val="00C56A33"/>
    <w:rsid w:val="00C56B5A"/>
    <w:rsid w:val="00C57342"/>
    <w:rsid w:val="00C57FC4"/>
    <w:rsid w:val="00C60A04"/>
    <w:rsid w:val="00C60F4A"/>
    <w:rsid w:val="00C610A6"/>
    <w:rsid w:val="00C6115F"/>
    <w:rsid w:val="00C61725"/>
    <w:rsid w:val="00C619D3"/>
    <w:rsid w:val="00C61E6F"/>
    <w:rsid w:val="00C61FF5"/>
    <w:rsid w:val="00C62664"/>
    <w:rsid w:val="00C6269B"/>
    <w:rsid w:val="00C627C8"/>
    <w:rsid w:val="00C62B7C"/>
    <w:rsid w:val="00C62D95"/>
    <w:rsid w:val="00C63535"/>
    <w:rsid w:val="00C63B19"/>
    <w:rsid w:val="00C63C48"/>
    <w:rsid w:val="00C644DE"/>
    <w:rsid w:val="00C648E9"/>
    <w:rsid w:val="00C6502B"/>
    <w:rsid w:val="00C65472"/>
    <w:rsid w:val="00C65588"/>
    <w:rsid w:val="00C65629"/>
    <w:rsid w:val="00C65FA3"/>
    <w:rsid w:val="00C66170"/>
    <w:rsid w:val="00C66C95"/>
    <w:rsid w:val="00C66E29"/>
    <w:rsid w:val="00C66E65"/>
    <w:rsid w:val="00C66FA8"/>
    <w:rsid w:val="00C67250"/>
    <w:rsid w:val="00C67305"/>
    <w:rsid w:val="00C67ED0"/>
    <w:rsid w:val="00C67F18"/>
    <w:rsid w:val="00C70235"/>
    <w:rsid w:val="00C70632"/>
    <w:rsid w:val="00C709A9"/>
    <w:rsid w:val="00C70B66"/>
    <w:rsid w:val="00C70B73"/>
    <w:rsid w:val="00C70BD5"/>
    <w:rsid w:val="00C70E91"/>
    <w:rsid w:val="00C70F9A"/>
    <w:rsid w:val="00C7135D"/>
    <w:rsid w:val="00C71695"/>
    <w:rsid w:val="00C716ED"/>
    <w:rsid w:val="00C71AC3"/>
    <w:rsid w:val="00C71E66"/>
    <w:rsid w:val="00C71F9B"/>
    <w:rsid w:val="00C724C2"/>
    <w:rsid w:val="00C727F7"/>
    <w:rsid w:val="00C728C6"/>
    <w:rsid w:val="00C72D84"/>
    <w:rsid w:val="00C730A7"/>
    <w:rsid w:val="00C7344B"/>
    <w:rsid w:val="00C7400D"/>
    <w:rsid w:val="00C741DB"/>
    <w:rsid w:val="00C741E6"/>
    <w:rsid w:val="00C74358"/>
    <w:rsid w:val="00C74A08"/>
    <w:rsid w:val="00C74A7B"/>
    <w:rsid w:val="00C75711"/>
    <w:rsid w:val="00C7583C"/>
    <w:rsid w:val="00C759A9"/>
    <w:rsid w:val="00C75EE2"/>
    <w:rsid w:val="00C75F92"/>
    <w:rsid w:val="00C76088"/>
    <w:rsid w:val="00C76690"/>
    <w:rsid w:val="00C7681B"/>
    <w:rsid w:val="00C77A8B"/>
    <w:rsid w:val="00C801EA"/>
    <w:rsid w:val="00C803FC"/>
    <w:rsid w:val="00C8095D"/>
    <w:rsid w:val="00C80A97"/>
    <w:rsid w:val="00C8159C"/>
    <w:rsid w:val="00C81709"/>
    <w:rsid w:val="00C81A92"/>
    <w:rsid w:val="00C81C0D"/>
    <w:rsid w:val="00C81D24"/>
    <w:rsid w:val="00C81D6A"/>
    <w:rsid w:val="00C81D7C"/>
    <w:rsid w:val="00C81EAA"/>
    <w:rsid w:val="00C822C0"/>
    <w:rsid w:val="00C82CA2"/>
    <w:rsid w:val="00C83286"/>
    <w:rsid w:val="00C83475"/>
    <w:rsid w:val="00C83A8A"/>
    <w:rsid w:val="00C83CB0"/>
    <w:rsid w:val="00C8400A"/>
    <w:rsid w:val="00C84325"/>
    <w:rsid w:val="00C84816"/>
    <w:rsid w:val="00C84A0E"/>
    <w:rsid w:val="00C84A85"/>
    <w:rsid w:val="00C84AD0"/>
    <w:rsid w:val="00C84B58"/>
    <w:rsid w:val="00C85623"/>
    <w:rsid w:val="00C85819"/>
    <w:rsid w:val="00C85B16"/>
    <w:rsid w:val="00C864F5"/>
    <w:rsid w:val="00C8770C"/>
    <w:rsid w:val="00C87946"/>
    <w:rsid w:val="00C90053"/>
    <w:rsid w:val="00C90397"/>
    <w:rsid w:val="00C9062D"/>
    <w:rsid w:val="00C90A2D"/>
    <w:rsid w:val="00C90C35"/>
    <w:rsid w:val="00C91230"/>
    <w:rsid w:val="00C91A1E"/>
    <w:rsid w:val="00C922C3"/>
    <w:rsid w:val="00C926E5"/>
    <w:rsid w:val="00C9273D"/>
    <w:rsid w:val="00C92797"/>
    <w:rsid w:val="00C92F51"/>
    <w:rsid w:val="00C93000"/>
    <w:rsid w:val="00C930FF"/>
    <w:rsid w:val="00C93319"/>
    <w:rsid w:val="00C9333D"/>
    <w:rsid w:val="00C93988"/>
    <w:rsid w:val="00C93A0C"/>
    <w:rsid w:val="00C93B55"/>
    <w:rsid w:val="00C9465F"/>
    <w:rsid w:val="00C94E02"/>
    <w:rsid w:val="00C94EE6"/>
    <w:rsid w:val="00C951FA"/>
    <w:rsid w:val="00C9552B"/>
    <w:rsid w:val="00C9578F"/>
    <w:rsid w:val="00C95883"/>
    <w:rsid w:val="00C95C4A"/>
    <w:rsid w:val="00C9745A"/>
    <w:rsid w:val="00C97796"/>
    <w:rsid w:val="00C97798"/>
    <w:rsid w:val="00C97C5E"/>
    <w:rsid w:val="00CA0163"/>
    <w:rsid w:val="00CA058B"/>
    <w:rsid w:val="00CA0B49"/>
    <w:rsid w:val="00CA1499"/>
    <w:rsid w:val="00CA17FA"/>
    <w:rsid w:val="00CA1FF2"/>
    <w:rsid w:val="00CA22D8"/>
    <w:rsid w:val="00CA23C4"/>
    <w:rsid w:val="00CA3224"/>
    <w:rsid w:val="00CA34B0"/>
    <w:rsid w:val="00CA34C7"/>
    <w:rsid w:val="00CA3559"/>
    <w:rsid w:val="00CA3946"/>
    <w:rsid w:val="00CA3BB2"/>
    <w:rsid w:val="00CA3E1A"/>
    <w:rsid w:val="00CA3E66"/>
    <w:rsid w:val="00CA4014"/>
    <w:rsid w:val="00CA40CB"/>
    <w:rsid w:val="00CA4113"/>
    <w:rsid w:val="00CA4743"/>
    <w:rsid w:val="00CA4AFE"/>
    <w:rsid w:val="00CA4E63"/>
    <w:rsid w:val="00CA5053"/>
    <w:rsid w:val="00CA51DD"/>
    <w:rsid w:val="00CA526F"/>
    <w:rsid w:val="00CA57B5"/>
    <w:rsid w:val="00CA618D"/>
    <w:rsid w:val="00CA74EC"/>
    <w:rsid w:val="00CA771B"/>
    <w:rsid w:val="00CA7EDD"/>
    <w:rsid w:val="00CA7FEA"/>
    <w:rsid w:val="00CB0818"/>
    <w:rsid w:val="00CB0854"/>
    <w:rsid w:val="00CB0BE2"/>
    <w:rsid w:val="00CB0F36"/>
    <w:rsid w:val="00CB1AB9"/>
    <w:rsid w:val="00CB2437"/>
    <w:rsid w:val="00CB2620"/>
    <w:rsid w:val="00CB31C4"/>
    <w:rsid w:val="00CB3542"/>
    <w:rsid w:val="00CB368C"/>
    <w:rsid w:val="00CB398A"/>
    <w:rsid w:val="00CB3C6E"/>
    <w:rsid w:val="00CB3E66"/>
    <w:rsid w:val="00CB42DA"/>
    <w:rsid w:val="00CB549F"/>
    <w:rsid w:val="00CB5C3B"/>
    <w:rsid w:val="00CB5C94"/>
    <w:rsid w:val="00CB613D"/>
    <w:rsid w:val="00CB6522"/>
    <w:rsid w:val="00CB653C"/>
    <w:rsid w:val="00CB6677"/>
    <w:rsid w:val="00CB66CE"/>
    <w:rsid w:val="00CB6D8F"/>
    <w:rsid w:val="00CB719D"/>
    <w:rsid w:val="00CB719F"/>
    <w:rsid w:val="00CB71B6"/>
    <w:rsid w:val="00CB7251"/>
    <w:rsid w:val="00CB73A8"/>
    <w:rsid w:val="00CB7646"/>
    <w:rsid w:val="00CB77AE"/>
    <w:rsid w:val="00CB7F84"/>
    <w:rsid w:val="00CC0309"/>
    <w:rsid w:val="00CC0659"/>
    <w:rsid w:val="00CC08F3"/>
    <w:rsid w:val="00CC0B66"/>
    <w:rsid w:val="00CC0F51"/>
    <w:rsid w:val="00CC112F"/>
    <w:rsid w:val="00CC116B"/>
    <w:rsid w:val="00CC11A6"/>
    <w:rsid w:val="00CC11CB"/>
    <w:rsid w:val="00CC1576"/>
    <w:rsid w:val="00CC16B5"/>
    <w:rsid w:val="00CC21E0"/>
    <w:rsid w:val="00CC2711"/>
    <w:rsid w:val="00CC2734"/>
    <w:rsid w:val="00CC2D87"/>
    <w:rsid w:val="00CC317B"/>
    <w:rsid w:val="00CC376E"/>
    <w:rsid w:val="00CC396D"/>
    <w:rsid w:val="00CC3CD2"/>
    <w:rsid w:val="00CC3DD9"/>
    <w:rsid w:val="00CC4881"/>
    <w:rsid w:val="00CC4F7F"/>
    <w:rsid w:val="00CC4FBE"/>
    <w:rsid w:val="00CC54FF"/>
    <w:rsid w:val="00CC5A4E"/>
    <w:rsid w:val="00CC5B1D"/>
    <w:rsid w:val="00CC5E8F"/>
    <w:rsid w:val="00CC6041"/>
    <w:rsid w:val="00CC6A84"/>
    <w:rsid w:val="00CC73EE"/>
    <w:rsid w:val="00CC73F8"/>
    <w:rsid w:val="00CC741E"/>
    <w:rsid w:val="00CC7CD4"/>
    <w:rsid w:val="00CD03F3"/>
    <w:rsid w:val="00CD047E"/>
    <w:rsid w:val="00CD092D"/>
    <w:rsid w:val="00CD0A66"/>
    <w:rsid w:val="00CD0B99"/>
    <w:rsid w:val="00CD0FF9"/>
    <w:rsid w:val="00CD1646"/>
    <w:rsid w:val="00CD1F0E"/>
    <w:rsid w:val="00CD1F60"/>
    <w:rsid w:val="00CD1FD2"/>
    <w:rsid w:val="00CD2096"/>
    <w:rsid w:val="00CD2177"/>
    <w:rsid w:val="00CD2379"/>
    <w:rsid w:val="00CD2425"/>
    <w:rsid w:val="00CD26F6"/>
    <w:rsid w:val="00CD3B85"/>
    <w:rsid w:val="00CD4149"/>
    <w:rsid w:val="00CD43B0"/>
    <w:rsid w:val="00CD4E7C"/>
    <w:rsid w:val="00CD4EE7"/>
    <w:rsid w:val="00CD566F"/>
    <w:rsid w:val="00CD5751"/>
    <w:rsid w:val="00CD59A3"/>
    <w:rsid w:val="00CD5C8A"/>
    <w:rsid w:val="00CD6672"/>
    <w:rsid w:val="00CD6730"/>
    <w:rsid w:val="00CD68D6"/>
    <w:rsid w:val="00CD6CE3"/>
    <w:rsid w:val="00CD6F45"/>
    <w:rsid w:val="00CD7E17"/>
    <w:rsid w:val="00CE00F2"/>
    <w:rsid w:val="00CE0316"/>
    <w:rsid w:val="00CE088D"/>
    <w:rsid w:val="00CE0C3B"/>
    <w:rsid w:val="00CE0E94"/>
    <w:rsid w:val="00CE0F1C"/>
    <w:rsid w:val="00CE1147"/>
    <w:rsid w:val="00CE1333"/>
    <w:rsid w:val="00CE17D3"/>
    <w:rsid w:val="00CE2015"/>
    <w:rsid w:val="00CE213E"/>
    <w:rsid w:val="00CE28F7"/>
    <w:rsid w:val="00CE2AAA"/>
    <w:rsid w:val="00CE2E23"/>
    <w:rsid w:val="00CE3523"/>
    <w:rsid w:val="00CE47EB"/>
    <w:rsid w:val="00CE56BC"/>
    <w:rsid w:val="00CE5E0F"/>
    <w:rsid w:val="00CE63CC"/>
    <w:rsid w:val="00CE6699"/>
    <w:rsid w:val="00CE6BCA"/>
    <w:rsid w:val="00CE72DF"/>
    <w:rsid w:val="00CE7461"/>
    <w:rsid w:val="00CE759E"/>
    <w:rsid w:val="00CE7883"/>
    <w:rsid w:val="00CF00E1"/>
    <w:rsid w:val="00CF06C4"/>
    <w:rsid w:val="00CF0E9E"/>
    <w:rsid w:val="00CF1843"/>
    <w:rsid w:val="00CF23CF"/>
    <w:rsid w:val="00CF2836"/>
    <w:rsid w:val="00CF2AAA"/>
    <w:rsid w:val="00CF326B"/>
    <w:rsid w:val="00CF329C"/>
    <w:rsid w:val="00CF3EDA"/>
    <w:rsid w:val="00CF402B"/>
    <w:rsid w:val="00CF495B"/>
    <w:rsid w:val="00CF4CBB"/>
    <w:rsid w:val="00CF4E49"/>
    <w:rsid w:val="00CF550E"/>
    <w:rsid w:val="00CF5595"/>
    <w:rsid w:val="00CF5813"/>
    <w:rsid w:val="00CF5A22"/>
    <w:rsid w:val="00CF6153"/>
    <w:rsid w:val="00CF643D"/>
    <w:rsid w:val="00CF6643"/>
    <w:rsid w:val="00CF667B"/>
    <w:rsid w:val="00CF6BB3"/>
    <w:rsid w:val="00CF6E08"/>
    <w:rsid w:val="00CF6EF4"/>
    <w:rsid w:val="00CF715D"/>
    <w:rsid w:val="00CF74B7"/>
    <w:rsid w:val="00CF74E1"/>
    <w:rsid w:val="00CF75B0"/>
    <w:rsid w:val="00CF7929"/>
    <w:rsid w:val="00D00300"/>
    <w:rsid w:val="00D00DAC"/>
    <w:rsid w:val="00D0103B"/>
    <w:rsid w:val="00D01399"/>
    <w:rsid w:val="00D01611"/>
    <w:rsid w:val="00D01746"/>
    <w:rsid w:val="00D01A0F"/>
    <w:rsid w:val="00D01D46"/>
    <w:rsid w:val="00D0296D"/>
    <w:rsid w:val="00D02A48"/>
    <w:rsid w:val="00D02B3E"/>
    <w:rsid w:val="00D02C7A"/>
    <w:rsid w:val="00D02D23"/>
    <w:rsid w:val="00D02E0D"/>
    <w:rsid w:val="00D03525"/>
    <w:rsid w:val="00D03628"/>
    <w:rsid w:val="00D036BC"/>
    <w:rsid w:val="00D04303"/>
    <w:rsid w:val="00D0451A"/>
    <w:rsid w:val="00D045DD"/>
    <w:rsid w:val="00D04892"/>
    <w:rsid w:val="00D0498D"/>
    <w:rsid w:val="00D049B2"/>
    <w:rsid w:val="00D04D58"/>
    <w:rsid w:val="00D04EA5"/>
    <w:rsid w:val="00D056EC"/>
    <w:rsid w:val="00D05AE5"/>
    <w:rsid w:val="00D05AF6"/>
    <w:rsid w:val="00D0674D"/>
    <w:rsid w:val="00D067F3"/>
    <w:rsid w:val="00D06CBD"/>
    <w:rsid w:val="00D070AA"/>
    <w:rsid w:val="00D07275"/>
    <w:rsid w:val="00D073E7"/>
    <w:rsid w:val="00D07B1D"/>
    <w:rsid w:val="00D100A6"/>
    <w:rsid w:val="00D10228"/>
    <w:rsid w:val="00D10233"/>
    <w:rsid w:val="00D10456"/>
    <w:rsid w:val="00D10507"/>
    <w:rsid w:val="00D10F2C"/>
    <w:rsid w:val="00D11015"/>
    <w:rsid w:val="00D11205"/>
    <w:rsid w:val="00D11332"/>
    <w:rsid w:val="00D11412"/>
    <w:rsid w:val="00D1147A"/>
    <w:rsid w:val="00D11BB8"/>
    <w:rsid w:val="00D127EB"/>
    <w:rsid w:val="00D12894"/>
    <w:rsid w:val="00D12B56"/>
    <w:rsid w:val="00D12DC5"/>
    <w:rsid w:val="00D12DF8"/>
    <w:rsid w:val="00D13835"/>
    <w:rsid w:val="00D13AC1"/>
    <w:rsid w:val="00D1400B"/>
    <w:rsid w:val="00D14069"/>
    <w:rsid w:val="00D14B56"/>
    <w:rsid w:val="00D1547E"/>
    <w:rsid w:val="00D157FB"/>
    <w:rsid w:val="00D159C0"/>
    <w:rsid w:val="00D162CA"/>
    <w:rsid w:val="00D1639E"/>
    <w:rsid w:val="00D16A8A"/>
    <w:rsid w:val="00D16E9C"/>
    <w:rsid w:val="00D1705F"/>
    <w:rsid w:val="00D17114"/>
    <w:rsid w:val="00D1745F"/>
    <w:rsid w:val="00D176CC"/>
    <w:rsid w:val="00D2009A"/>
    <w:rsid w:val="00D212D6"/>
    <w:rsid w:val="00D21545"/>
    <w:rsid w:val="00D21AF1"/>
    <w:rsid w:val="00D21D1A"/>
    <w:rsid w:val="00D22211"/>
    <w:rsid w:val="00D22267"/>
    <w:rsid w:val="00D22685"/>
    <w:rsid w:val="00D22BA7"/>
    <w:rsid w:val="00D22DE9"/>
    <w:rsid w:val="00D233F9"/>
    <w:rsid w:val="00D239B5"/>
    <w:rsid w:val="00D23CCC"/>
    <w:rsid w:val="00D23CD6"/>
    <w:rsid w:val="00D23E5E"/>
    <w:rsid w:val="00D24333"/>
    <w:rsid w:val="00D24E58"/>
    <w:rsid w:val="00D252B2"/>
    <w:rsid w:val="00D25A33"/>
    <w:rsid w:val="00D25B53"/>
    <w:rsid w:val="00D26CC3"/>
    <w:rsid w:val="00D27081"/>
    <w:rsid w:val="00D27262"/>
    <w:rsid w:val="00D277DA"/>
    <w:rsid w:val="00D30083"/>
    <w:rsid w:val="00D30165"/>
    <w:rsid w:val="00D304CB"/>
    <w:rsid w:val="00D305D3"/>
    <w:rsid w:val="00D3062C"/>
    <w:rsid w:val="00D308A8"/>
    <w:rsid w:val="00D3169B"/>
    <w:rsid w:val="00D319B8"/>
    <w:rsid w:val="00D32183"/>
    <w:rsid w:val="00D322D7"/>
    <w:rsid w:val="00D32AE0"/>
    <w:rsid w:val="00D32BC2"/>
    <w:rsid w:val="00D32C54"/>
    <w:rsid w:val="00D331E6"/>
    <w:rsid w:val="00D33258"/>
    <w:rsid w:val="00D33A82"/>
    <w:rsid w:val="00D33C92"/>
    <w:rsid w:val="00D33D08"/>
    <w:rsid w:val="00D34104"/>
    <w:rsid w:val="00D34274"/>
    <w:rsid w:val="00D34560"/>
    <w:rsid w:val="00D345C4"/>
    <w:rsid w:val="00D3509E"/>
    <w:rsid w:val="00D35235"/>
    <w:rsid w:val="00D354BE"/>
    <w:rsid w:val="00D3561F"/>
    <w:rsid w:val="00D358F7"/>
    <w:rsid w:val="00D35957"/>
    <w:rsid w:val="00D35DAE"/>
    <w:rsid w:val="00D363ED"/>
    <w:rsid w:val="00D3649A"/>
    <w:rsid w:val="00D3661A"/>
    <w:rsid w:val="00D36F73"/>
    <w:rsid w:val="00D373B5"/>
    <w:rsid w:val="00D37CB4"/>
    <w:rsid w:val="00D37E62"/>
    <w:rsid w:val="00D403F7"/>
    <w:rsid w:val="00D405A8"/>
    <w:rsid w:val="00D40A72"/>
    <w:rsid w:val="00D40C4D"/>
    <w:rsid w:val="00D41338"/>
    <w:rsid w:val="00D41972"/>
    <w:rsid w:val="00D419F1"/>
    <w:rsid w:val="00D4218F"/>
    <w:rsid w:val="00D424B2"/>
    <w:rsid w:val="00D43798"/>
    <w:rsid w:val="00D440FC"/>
    <w:rsid w:val="00D442D7"/>
    <w:rsid w:val="00D449A4"/>
    <w:rsid w:val="00D44BE6"/>
    <w:rsid w:val="00D44E2D"/>
    <w:rsid w:val="00D4510E"/>
    <w:rsid w:val="00D459D9"/>
    <w:rsid w:val="00D461D1"/>
    <w:rsid w:val="00D464A3"/>
    <w:rsid w:val="00D4684F"/>
    <w:rsid w:val="00D46A4B"/>
    <w:rsid w:val="00D46D30"/>
    <w:rsid w:val="00D471C1"/>
    <w:rsid w:val="00D4751F"/>
    <w:rsid w:val="00D5036F"/>
    <w:rsid w:val="00D50763"/>
    <w:rsid w:val="00D5095A"/>
    <w:rsid w:val="00D50E2D"/>
    <w:rsid w:val="00D50EF4"/>
    <w:rsid w:val="00D511BF"/>
    <w:rsid w:val="00D512C0"/>
    <w:rsid w:val="00D51696"/>
    <w:rsid w:val="00D51954"/>
    <w:rsid w:val="00D51DF9"/>
    <w:rsid w:val="00D5227B"/>
    <w:rsid w:val="00D52F1A"/>
    <w:rsid w:val="00D5366E"/>
    <w:rsid w:val="00D53B89"/>
    <w:rsid w:val="00D53BBF"/>
    <w:rsid w:val="00D53EB4"/>
    <w:rsid w:val="00D5400F"/>
    <w:rsid w:val="00D5537A"/>
    <w:rsid w:val="00D55490"/>
    <w:rsid w:val="00D56518"/>
    <w:rsid w:val="00D57285"/>
    <w:rsid w:val="00D5774F"/>
    <w:rsid w:val="00D57DC4"/>
    <w:rsid w:val="00D57ED3"/>
    <w:rsid w:val="00D60271"/>
    <w:rsid w:val="00D60747"/>
    <w:rsid w:val="00D60A13"/>
    <w:rsid w:val="00D60CD7"/>
    <w:rsid w:val="00D610D5"/>
    <w:rsid w:val="00D611E1"/>
    <w:rsid w:val="00D617E8"/>
    <w:rsid w:val="00D61EE6"/>
    <w:rsid w:val="00D6253F"/>
    <w:rsid w:val="00D63016"/>
    <w:rsid w:val="00D630E0"/>
    <w:rsid w:val="00D63425"/>
    <w:rsid w:val="00D63732"/>
    <w:rsid w:val="00D63780"/>
    <w:rsid w:val="00D6400D"/>
    <w:rsid w:val="00D64AEA"/>
    <w:rsid w:val="00D64F64"/>
    <w:rsid w:val="00D65D80"/>
    <w:rsid w:val="00D66571"/>
    <w:rsid w:val="00D665D8"/>
    <w:rsid w:val="00D66F05"/>
    <w:rsid w:val="00D66F53"/>
    <w:rsid w:val="00D66FB4"/>
    <w:rsid w:val="00D67304"/>
    <w:rsid w:val="00D70150"/>
    <w:rsid w:val="00D7025A"/>
    <w:rsid w:val="00D708EC"/>
    <w:rsid w:val="00D709BA"/>
    <w:rsid w:val="00D70B23"/>
    <w:rsid w:val="00D71712"/>
    <w:rsid w:val="00D717BD"/>
    <w:rsid w:val="00D71AFC"/>
    <w:rsid w:val="00D7290E"/>
    <w:rsid w:val="00D72A57"/>
    <w:rsid w:val="00D73546"/>
    <w:rsid w:val="00D73B9D"/>
    <w:rsid w:val="00D73C6C"/>
    <w:rsid w:val="00D73CB6"/>
    <w:rsid w:val="00D73D6E"/>
    <w:rsid w:val="00D73D8D"/>
    <w:rsid w:val="00D73D96"/>
    <w:rsid w:val="00D74081"/>
    <w:rsid w:val="00D7438D"/>
    <w:rsid w:val="00D748F1"/>
    <w:rsid w:val="00D74C7A"/>
    <w:rsid w:val="00D75C7A"/>
    <w:rsid w:val="00D75F93"/>
    <w:rsid w:val="00D7621A"/>
    <w:rsid w:val="00D765D1"/>
    <w:rsid w:val="00D77424"/>
    <w:rsid w:val="00D7748E"/>
    <w:rsid w:val="00D774AE"/>
    <w:rsid w:val="00D77742"/>
    <w:rsid w:val="00D777D7"/>
    <w:rsid w:val="00D77D17"/>
    <w:rsid w:val="00D77D38"/>
    <w:rsid w:val="00D77D62"/>
    <w:rsid w:val="00D77FBF"/>
    <w:rsid w:val="00D80417"/>
    <w:rsid w:val="00D812F5"/>
    <w:rsid w:val="00D8149F"/>
    <w:rsid w:val="00D81541"/>
    <w:rsid w:val="00D81663"/>
    <w:rsid w:val="00D81778"/>
    <w:rsid w:val="00D817BF"/>
    <w:rsid w:val="00D827D3"/>
    <w:rsid w:val="00D828A2"/>
    <w:rsid w:val="00D82EB3"/>
    <w:rsid w:val="00D82F5C"/>
    <w:rsid w:val="00D83042"/>
    <w:rsid w:val="00D83223"/>
    <w:rsid w:val="00D83304"/>
    <w:rsid w:val="00D836E6"/>
    <w:rsid w:val="00D83C1E"/>
    <w:rsid w:val="00D842E1"/>
    <w:rsid w:val="00D845C4"/>
    <w:rsid w:val="00D85498"/>
    <w:rsid w:val="00D8578D"/>
    <w:rsid w:val="00D85B78"/>
    <w:rsid w:val="00D85F82"/>
    <w:rsid w:val="00D8636F"/>
    <w:rsid w:val="00D8659B"/>
    <w:rsid w:val="00D86C32"/>
    <w:rsid w:val="00D87696"/>
    <w:rsid w:val="00D87B3F"/>
    <w:rsid w:val="00D87D7D"/>
    <w:rsid w:val="00D87E10"/>
    <w:rsid w:val="00D87E30"/>
    <w:rsid w:val="00D9015E"/>
    <w:rsid w:val="00D901C9"/>
    <w:rsid w:val="00D90E67"/>
    <w:rsid w:val="00D90F8E"/>
    <w:rsid w:val="00D910AD"/>
    <w:rsid w:val="00D911CC"/>
    <w:rsid w:val="00D916EB"/>
    <w:rsid w:val="00D92180"/>
    <w:rsid w:val="00D92435"/>
    <w:rsid w:val="00D92E8E"/>
    <w:rsid w:val="00D9359F"/>
    <w:rsid w:val="00D936E5"/>
    <w:rsid w:val="00D93998"/>
    <w:rsid w:val="00D93A03"/>
    <w:rsid w:val="00D93B32"/>
    <w:rsid w:val="00D94767"/>
    <w:rsid w:val="00D94EA7"/>
    <w:rsid w:val="00D95914"/>
    <w:rsid w:val="00D959F1"/>
    <w:rsid w:val="00D964E1"/>
    <w:rsid w:val="00D96F07"/>
    <w:rsid w:val="00D977F5"/>
    <w:rsid w:val="00D97BC8"/>
    <w:rsid w:val="00D97D77"/>
    <w:rsid w:val="00DA0177"/>
    <w:rsid w:val="00DA0477"/>
    <w:rsid w:val="00DA08B5"/>
    <w:rsid w:val="00DA0D62"/>
    <w:rsid w:val="00DA1238"/>
    <w:rsid w:val="00DA15D5"/>
    <w:rsid w:val="00DA16E4"/>
    <w:rsid w:val="00DA184A"/>
    <w:rsid w:val="00DA1CD1"/>
    <w:rsid w:val="00DA2042"/>
    <w:rsid w:val="00DA2F38"/>
    <w:rsid w:val="00DA3171"/>
    <w:rsid w:val="00DA38EC"/>
    <w:rsid w:val="00DA39B8"/>
    <w:rsid w:val="00DA411B"/>
    <w:rsid w:val="00DA4307"/>
    <w:rsid w:val="00DA4552"/>
    <w:rsid w:val="00DA4602"/>
    <w:rsid w:val="00DA4818"/>
    <w:rsid w:val="00DA4877"/>
    <w:rsid w:val="00DA4878"/>
    <w:rsid w:val="00DA5684"/>
    <w:rsid w:val="00DA57D5"/>
    <w:rsid w:val="00DA5BA9"/>
    <w:rsid w:val="00DA5CFD"/>
    <w:rsid w:val="00DA5D48"/>
    <w:rsid w:val="00DA61B8"/>
    <w:rsid w:val="00DA654B"/>
    <w:rsid w:val="00DA66FA"/>
    <w:rsid w:val="00DA710F"/>
    <w:rsid w:val="00DA7342"/>
    <w:rsid w:val="00DA783C"/>
    <w:rsid w:val="00DA7FA1"/>
    <w:rsid w:val="00DB06A8"/>
    <w:rsid w:val="00DB08DF"/>
    <w:rsid w:val="00DB0909"/>
    <w:rsid w:val="00DB12E4"/>
    <w:rsid w:val="00DB1605"/>
    <w:rsid w:val="00DB1BC5"/>
    <w:rsid w:val="00DB1C49"/>
    <w:rsid w:val="00DB2419"/>
    <w:rsid w:val="00DB2CF8"/>
    <w:rsid w:val="00DB2D63"/>
    <w:rsid w:val="00DB2DF0"/>
    <w:rsid w:val="00DB2F20"/>
    <w:rsid w:val="00DB31F7"/>
    <w:rsid w:val="00DB3381"/>
    <w:rsid w:val="00DB36C9"/>
    <w:rsid w:val="00DB37B2"/>
    <w:rsid w:val="00DB37EF"/>
    <w:rsid w:val="00DB383F"/>
    <w:rsid w:val="00DB3B07"/>
    <w:rsid w:val="00DB3C7F"/>
    <w:rsid w:val="00DB3EBC"/>
    <w:rsid w:val="00DB41DB"/>
    <w:rsid w:val="00DB42EB"/>
    <w:rsid w:val="00DB4583"/>
    <w:rsid w:val="00DB6014"/>
    <w:rsid w:val="00DB642E"/>
    <w:rsid w:val="00DB69E9"/>
    <w:rsid w:val="00DB6E5C"/>
    <w:rsid w:val="00DB6FCF"/>
    <w:rsid w:val="00DB73D8"/>
    <w:rsid w:val="00DB784D"/>
    <w:rsid w:val="00DB7910"/>
    <w:rsid w:val="00DB7F1F"/>
    <w:rsid w:val="00DB7F42"/>
    <w:rsid w:val="00DB7F71"/>
    <w:rsid w:val="00DB7F7D"/>
    <w:rsid w:val="00DC0230"/>
    <w:rsid w:val="00DC0649"/>
    <w:rsid w:val="00DC082D"/>
    <w:rsid w:val="00DC0868"/>
    <w:rsid w:val="00DC1B08"/>
    <w:rsid w:val="00DC1CCB"/>
    <w:rsid w:val="00DC2610"/>
    <w:rsid w:val="00DC286F"/>
    <w:rsid w:val="00DC2929"/>
    <w:rsid w:val="00DC2AE3"/>
    <w:rsid w:val="00DC2C83"/>
    <w:rsid w:val="00DC2F1E"/>
    <w:rsid w:val="00DC362B"/>
    <w:rsid w:val="00DC37E3"/>
    <w:rsid w:val="00DC39E0"/>
    <w:rsid w:val="00DC3C39"/>
    <w:rsid w:val="00DC4046"/>
    <w:rsid w:val="00DC41E7"/>
    <w:rsid w:val="00DC4233"/>
    <w:rsid w:val="00DC4BA4"/>
    <w:rsid w:val="00DC4C33"/>
    <w:rsid w:val="00DC514D"/>
    <w:rsid w:val="00DC54C1"/>
    <w:rsid w:val="00DC560C"/>
    <w:rsid w:val="00DC5D0D"/>
    <w:rsid w:val="00DC64F1"/>
    <w:rsid w:val="00DC65C6"/>
    <w:rsid w:val="00DC677A"/>
    <w:rsid w:val="00DC685D"/>
    <w:rsid w:val="00DC6C27"/>
    <w:rsid w:val="00DC6D7E"/>
    <w:rsid w:val="00DC6DA1"/>
    <w:rsid w:val="00DC7838"/>
    <w:rsid w:val="00DC7CDA"/>
    <w:rsid w:val="00DC7D3F"/>
    <w:rsid w:val="00DC7E41"/>
    <w:rsid w:val="00DD022F"/>
    <w:rsid w:val="00DD025E"/>
    <w:rsid w:val="00DD02A4"/>
    <w:rsid w:val="00DD02EE"/>
    <w:rsid w:val="00DD090E"/>
    <w:rsid w:val="00DD0A51"/>
    <w:rsid w:val="00DD0C56"/>
    <w:rsid w:val="00DD0E7C"/>
    <w:rsid w:val="00DD13C0"/>
    <w:rsid w:val="00DD1447"/>
    <w:rsid w:val="00DD26F8"/>
    <w:rsid w:val="00DD28CB"/>
    <w:rsid w:val="00DD29AF"/>
    <w:rsid w:val="00DD2BA2"/>
    <w:rsid w:val="00DD2FF6"/>
    <w:rsid w:val="00DD3033"/>
    <w:rsid w:val="00DD3247"/>
    <w:rsid w:val="00DD38E3"/>
    <w:rsid w:val="00DD395E"/>
    <w:rsid w:val="00DD42AD"/>
    <w:rsid w:val="00DD4539"/>
    <w:rsid w:val="00DD45D9"/>
    <w:rsid w:val="00DD5568"/>
    <w:rsid w:val="00DD5642"/>
    <w:rsid w:val="00DD612A"/>
    <w:rsid w:val="00DD6B5A"/>
    <w:rsid w:val="00DD76D2"/>
    <w:rsid w:val="00DD79CA"/>
    <w:rsid w:val="00DE0178"/>
    <w:rsid w:val="00DE0266"/>
    <w:rsid w:val="00DE08E1"/>
    <w:rsid w:val="00DE0AF2"/>
    <w:rsid w:val="00DE0DE3"/>
    <w:rsid w:val="00DE0E39"/>
    <w:rsid w:val="00DE17DF"/>
    <w:rsid w:val="00DE1974"/>
    <w:rsid w:val="00DE2095"/>
    <w:rsid w:val="00DE2DB2"/>
    <w:rsid w:val="00DE2E57"/>
    <w:rsid w:val="00DE3020"/>
    <w:rsid w:val="00DE33BD"/>
    <w:rsid w:val="00DE34EF"/>
    <w:rsid w:val="00DE39F4"/>
    <w:rsid w:val="00DE3B71"/>
    <w:rsid w:val="00DE3BE5"/>
    <w:rsid w:val="00DE3E3B"/>
    <w:rsid w:val="00DE3E62"/>
    <w:rsid w:val="00DE4055"/>
    <w:rsid w:val="00DE407E"/>
    <w:rsid w:val="00DE48C8"/>
    <w:rsid w:val="00DE52A9"/>
    <w:rsid w:val="00DE5456"/>
    <w:rsid w:val="00DE54FD"/>
    <w:rsid w:val="00DE5C3D"/>
    <w:rsid w:val="00DE627A"/>
    <w:rsid w:val="00DE6686"/>
    <w:rsid w:val="00DE6999"/>
    <w:rsid w:val="00DE6C3F"/>
    <w:rsid w:val="00DE6E05"/>
    <w:rsid w:val="00DE77A6"/>
    <w:rsid w:val="00DE7A84"/>
    <w:rsid w:val="00DE7CCA"/>
    <w:rsid w:val="00DF0705"/>
    <w:rsid w:val="00DF096B"/>
    <w:rsid w:val="00DF0C2F"/>
    <w:rsid w:val="00DF0F95"/>
    <w:rsid w:val="00DF131C"/>
    <w:rsid w:val="00DF147A"/>
    <w:rsid w:val="00DF1689"/>
    <w:rsid w:val="00DF1774"/>
    <w:rsid w:val="00DF1F0A"/>
    <w:rsid w:val="00DF1F0E"/>
    <w:rsid w:val="00DF2003"/>
    <w:rsid w:val="00DF22B5"/>
    <w:rsid w:val="00DF2ABD"/>
    <w:rsid w:val="00DF3511"/>
    <w:rsid w:val="00DF3571"/>
    <w:rsid w:val="00DF3CFE"/>
    <w:rsid w:val="00DF3D5A"/>
    <w:rsid w:val="00DF4753"/>
    <w:rsid w:val="00DF4AF2"/>
    <w:rsid w:val="00DF582C"/>
    <w:rsid w:val="00DF5AD4"/>
    <w:rsid w:val="00DF5E77"/>
    <w:rsid w:val="00DF661B"/>
    <w:rsid w:val="00DF70F1"/>
    <w:rsid w:val="00DF72DE"/>
    <w:rsid w:val="00DF77B5"/>
    <w:rsid w:val="00DF78E4"/>
    <w:rsid w:val="00DF7A29"/>
    <w:rsid w:val="00DF7A4A"/>
    <w:rsid w:val="00DF7C8B"/>
    <w:rsid w:val="00DF7E06"/>
    <w:rsid w:val="00DF7FE3"/>
    <w:rsid w:val="00E005D4"/>
    <w:rsid w:val="00E00694"/>
    <w:rsid w:val="00E008E2"/>
    <w:rsid w:val="00E00C26"/>
    <w:rsid w:val="00E010A9"/>
    <w:rsid w:val="00E01610"/>
    <w:rsid w:val="00E01E43"/>
    <w:rsid w:val="00E01EC5"/>
    <w:rsid w:val="00E02295"/>
    <w:rsid w:val="00E026C8"/>
    <w:rsid w:val="00E0307C"/>
    <w:rsid w:val="00E03081"/>
    <w:rsid w:val="00E031BE"/>
    <w:rsid w:val="00E03B45"/>
    <w:rsid w:val="00E03B6F"/>
    <w:rsid w:val="00E03C79"/>
    <w:rsid w:val="00E04281"/>
    <w:rsid w:val="00E0476C"/>
    <w:rsid w:val="00E0562B"/>
    <w:rsid w:val="00E0605E"/>
    <w:rsid w:val="00E061FD"/>
    <w:rsid w:val="00E06300"/>
    <w:rsid w:val="00E06484"/>
    <w:rsid w:val="00E072CB"/>
    <w:rsid w:val="00E07666"/>
    <w:rsid w:val="00E07DFA"/>
    <w:rsid w:val="00E108F0"/>
    <w:rsid w:val="00E10954"/>
    <w:rsid w:val="00E10FAE"/>
    <w:rsid w:val="00E1101A"/>
    <w:rsid w:val="00E11450"/>
    <w:rsid w:val="00E120B5"/>
    <w:rsid w:val="00E12560"/>
    <w:rsid w:val="00E12569"/>
    <w:rsid w:val="00E128B4"/>
    <w:rsid w:val="00E12B34"/>
    <w:rsid w:val="00E12D72"/>
    <w:rsid w:val="00E12D77"/>
    <w:rsid w:val="00E12DD5"/>
    <w:rsid w:val="00E12FA8"/>
    <w:rsid w:val="00E1361A"/>
    <w:rsid w:val="00E13BFF"/>
    <w:rsid w:val="00E13D9F"/>
    <w:rsid w:val="00E14219"/>
    <w:rsid w:val="00E14445"/>
    <w:rsid w:val="00E1489F"/>
    <w:rsid w:val="00E14CDE"/>
    <w:rsid w:val="00E1563F"/>
    <w:rsid w:val="00E15C7D"/>
    <w:rsid w:val="00E15E63"/>
    <w:rsid w:val="00E1632E"/>
    <w:rsid w:val="00E172DA"/>
    <w:rsid w:val="00E1746C"/>
    <w:rsid w:val="00E174AB"/>
    <w:rsid w:val="00E17CA6"/>
    <w:rsid w:val="00E20133"/>
    <w:rsid w:val="00E211C0"/>
    <w:rsid w:val="00E21208"/>
    <w:rsid w:val="00E2141F"/>
    <w:rsid w:val="00E215A5"/>
    <w:rsid w:val="00E21B17"/>
    <w:rsid w:val="00E22F01"/>
    <w:rsid w:val="00E23190"/>
    <w:rsid w:val="00E232B9"/>
    <w:rsid w:val="00E2350E"/>
    <w:rsid w:val="00E23746"/>
    <w:rsid w:val="00E23779"/>
    <w:rsid w:val="00E23A4F"/>
    <w:rsid w:val="00E23AE3"/>
    <w:rsid w:val="00E24C91"/>
    <w:rsid w:val="00E24E53"/>
    <w:rsid w:val="00E250A4"/>
    <w:rsid w:val="00E2526E"/>
    <w:rsid w:val="00E25588"/>
    <w:rsid w:val="00E255F7"/>
    <w:rsid w:val="00E2569C"/>
    <w:rsid w:val="00E26056"/>
    <w:rsid w:val="00E26623"/>
    <w:rsid w:val="00E26714"/>
    <w:rsid w:val="00E26D3E"/>
    <w:rsid w:val="00E26EE8"/>
    <w:rsid w:val="00E271DB"/>
    <w:rsid w:val="00E27445"/>
    <w:rsid w:val="00E276F0"/>
    <w:rsid w:val="00E2793D"/>
    <w:rsid w:val="00E27F7F"/>
    <w:rsid w:val="00E3020E"/>
    <w:rsid w:val="00E30739"/>
    <w:rsid w:val="00E30ACB"/>
    <w:rsid w:val="00E30AE4"/>
    <w:rsid w:val="00E30D4B"/>
    <w:rsid w:val="00E31314"/>
    <w:rsid w:val="00E31533"/>
    <w:rsid w:val="00E31D67"/>
    <w:rsid w:val="00E31DCD"/>
    <w:rsid w:val="00E32258"/>
    <w:rsid w:val="00E3273B"/>
    <w:rsid w:val="00E32F78"/>
    <w:rsid w:val="00E333D3"/>
    <w:rsid w:val="00E335B6"/>
    <w:rsid w:val="00E33C64"/>
    <w:rsid w:val="00E33E46"/>
    <w:rsid w:val="00E345A8"/>
    <w:rsid w:val="00E348B1"/>
    <w:rsid w:val="00E34D32"/>
    <w:rsid w:val="00E3500E"/>
    <w:rsid w:val="00E350C6"/>
    <w:rsid w:val="00E35C10"/>
    <w:rsid w:val="00E35C43"/>
    <w:rsid w:val="00E36000"/>
    <w:rsid w:val="00E36489"/>
    <w:rsid w:val="00E402F2"/>
    <w:rsid w:val="00E40933"/>
    <w:rsid w:val="00E40ADA"/>
    <w:rsid w:val="00E40B52"/>
    <w:rsid w:val="00E40BA0"/>
    <w:rsid w:val="00E40D43"/>
    <w:rsid w:val="00E40D4F"/>
    <w:rsid w:val="00E40E9F"/>
    <w:rsid w:val="00E40F5D"/>
    <w:rsid w:val="00E40FEA"/>
    <w:rsid w:val="00E412D6"/>
    <w:rsid w:val="00E4185A"/>
    <w:rsid w:val="00E41C0E"/>
    <w:rsid w:val="00E41FD6"/>
    <w:rsid w:val="00E42157"/>
    <w:rsid w:val="00E425DE"/>
    <w:rsid w:val="00E429F4"/>
    <w:rsid w:val="00E42D6D"/>
    <w:rsid w:val="00E43069"/>
    <w:rsid w:val="00E430EF"/>
    <w:rsid w:val="00E432D7"/>
    <w:rsid w:val="00E43686"/>
    <w:rsid w:val="00E43DC9"/>
    <w:rsid w:val="00E43EFE"/>
    <w:rsid w:val="00E43F73"/>
    <w:rsid w:val="00E443F4"/>
    <w:rsid w:val="00E44D8D"/>
    <w:rsid w:val="00E45098"/>
    <w:rsid w:val="00E4555D"/>
    <w:rsid w:val="00E45856"/>
    <w:rsid w:val="00E458BD"/>
    <w:rsid w:val="00E45DF1"/>
    <w:rsid w:val="00E4624D"/>
    <w:rsid w:val="00E465FA"/>
    <w:rsid w:val="00E466B6"/>
    <w:rsid w:val="00E467F8"/>
    <w:rsid w:val="00E47120"/>
    <w:rsid w:val="00E47169"/>
    <w:rsid w:val="00E47288"/>
    <w:rsid w:val="00E47D23"/>
    <w:rsid w:val="00E505D0"/>
    <w:rsid w:val="00E50873"/>
    <w:rsid w:val="00E50E58"/>
    <w:rsid w:val="00E510A6"/>
    <w:rsid w:val="00E51897"/>
    <w:rsid w:val="00E51D68"/>
    <w:rsid w:val="00E528E1"/>
    <w:rsid w:val="00E529CF"/>
    <w:rsid w:val="00E53832"/>
    <w:rsid w:val="00E53902"/>
    <w:rsid w:val="00E53B26"/>
    <w:rsid w:val="00E53BD9"/>
    <w:rsid w:val="00E53F5D"/>
    <w:rsid w:val="00E5405D"/>
    <w:rsid w:val="00E54A0A"/>
    <w:rsid w:val="00E54AD3"/>
    <w:rsid w:val="00E54C7A"/>
    <w:rsid w:val="00E54C93"/>
    <w:rsid w:val="00E55491"/>
    <w:rsid w:val="00E561F8"/>
    <w:rsid w:val="00E5626C"/>
    <w:rsid w:val="00E56E98"/>
    <w:rsid w:val="00E5711A"/>
    <w:rsid w:val="00E5748D"/>
    <w:rsid w:val="00E576AF"/>
    <w:rsid w:val="00E578C1"/>
    <w:rsid w:val="00E57A20"/>
    <w:rsid w:val="00E57BD3"/>
    <w:rsid w:val="00E57BEA"/>
    <w:rsid w:val="00E57E68"/>
    <w:rsid w:val="00E609A6"/>
    <w:rsid w:val="00E60CF3"/>
    <w:rsid w:val="00E60FEA"/>
    <w:rsid w:val="00E61B2C"/>
    <w:rsid w:val="00E61BCE"/>
    <w:rsid w:val="00E61E58"/>
    <w:rsid w:val="00E62477"/>
    <w:rsid w:val="00E628F1"/>
    <w:rsid w:val="00E62D92"/>
    <w:rsid w:val="00E637D3"/>
    <w:rsid w:val="00E63D11"/>
    <w:rsid w:val="00E64695"/>
    <w:rsid w:val="00E648E0"/>
    <w:rsid w:val="00E64F78"/>
    <w:rsid w:val="00E652B3"/>
    <w:rsid w:val="00E657B0"/>
    <w:rsid w:val="00E659B4"/>
    <w:rsid w:val="00E65B7D"/>
    <w:rsid w:val="00E65E4E"/>
    <w:rsid w:val="00E664E1"/>
    <w:rsid w:val="00E66541"/>
    <w:rsid w:val="00E665BA"/>
    <w:rsid w:val="00E66A36"/>
    <w:rsid w:val="00E66BCD"/>
    <w:rsid w:val="00E67159"/>
    <w:rsid w:val="00E6772D"/>
    <w:rsid w:val="00E67B92"/>
    <w:rsid w:val="00E67D62"/>
    <w:rsid w:val="00E702B8"/>
    <w:rsid w:val="00E7036D"/>
    <w:rsid w:val="00E705B4"/>
    <w:rsid w:val="00E70642"/>
    <w:rsid w:val="00E7095E"/>
    <w:rsid w:val="00E70A04"/>
    <w:rsid w:val="00E71038"/>
    <w:rsid w:val="00E711CC"/>
    <w:rsid w:val="00E71EFC"/>
    <w:rsid w:val="00E71F4E"/>
    <w:rsid w:val="00E725F3"/>
    <w:rsid w:val="00E72731"/>
    <w:rsid w:val="00E72A10"/>
    <w:rsid w:val="00E72DC6"/>
    <w:rsid w:val="00E72F96"/>
    <w:rsid w:val="00E73498"/>
    <w:rsid w:val="00E73DBB"/>
    <w:rsid w:val="00E73E6F"/>
    <w:rsid w:val="00E748EA"/>
    <w:rsid w:val="00E74B28"/>
    <w:rsid w:val="00E75613"/>
    <w:rsid w:val="00E7568B"/>
    <w:rsid w:val="00E757D6"/>
    <w:rsid w:val="00E7588A"/>
    <w:rsid w:val="00E75C0E"/>
    <w:rsid w:val="00E75D3D"/>
    <w:rsid w:val="00E76A0E"/>
    <w:rsid w:val="00E76BD3"/>
    <w:rsid w:val="00E776DF"/>
    <w:rsid w:val="00E776EE"/>
    <w:rsid w:val="00E77C16"/>
    <w:rsid w:val="00E77C46"/>
    <w:rsid w:val="00E77C4D"/>
    <w:rsid w:val="00E8075D"/>
    <w:rsid w:val="00E808A6"/>
    <w:rsid w:val="00E810A2"/>
    <w:rsid w:val="00E816C2"/>
    <w:rsid w:val="00E8177A"/>
    <w:rsid w:val="00E81DF0"/>
    <w:rsid w:val="00E8212C"/>
    <w:rsid w:val="00E82255"/>
    <w:rsid w:val="00E826FA"/>
    <w:rsid w:val="00E82738"/>
    <w:rsid w:val="00E828D3"/>
    <w:rsid w:val="00E82C5B"/>
    <w:rsid w:val="00E82F16"/>
    <w:rsid w:val="00E82FA3"/>
    <w:rsid w:val="00E830F3"/>
    <w:rsid w:val="00E8318C"/>
    <w:rsid w:val="00E83CC4"/>
    <w:rsid w:val="00E847B2"/>
    <w:rsid w:val="00E853CF"/>
    <w:rsid w:val="00E85867"/>
    <w:rsid w:val="00E85EF7"/>
    <w:rsid w:val="00E8601F"/>
    <w:rsid w:val="00E8630E"/>
    <w:rsid w:val="00E8640D"/>
    <w:rsid w:val="00E8646A"/>
    <w:rsid w:val="00E868DF"/>
    <w:rsid w:val="00E86DBF"/>
    <w:rsid w:val="00E86EA6"/>
    <w:rsid w:val="00E86F19"/>
    <w:rsid w:val="00E8749D"/>
    <w:rsid w:val="00E878C2"/>
    <w:rsid w:val="00E87BC0"/>
    <w:rsid w:val="00E87E4D"/>
    <w:rsid w:val="00E87F88"/>
    <w:rsid w:val="00E900C0"/>
    <w:rsid w:val="00E90787"/>
    <w:rsid w:val="00E90ADB"/>
    <w:rsid w:val="00E90D9F"/>
    <w:rsid w:val="00E90E99"/>
    <w:rsid w:val="00E9164B"/>
    <w:rsid w:val="00E9167E"/>
    <w:rsid w:val="00E919A8"/>
    <w:rsid w:val="00E92342"/>
    <w:rsid w:val="00E92ECD"/>
    <w:rsid w:val="00E931C3"/>
    <w:rsid w:val="00E9345E"/>
    <w:rsid w:val="00E9377E"/>
    <w:rsid w:val="00E938C8"/>
    <w:rsid w:val="00E93A9A"/>
    <w:rsid w:val="00E94256"/>
    <w:rsid w:val="00E942BB"/>
    <w:rsid w:val="00E94CC4"/>
    <w:rsid w:val="00E94CD1"/>
    <w:rsid w:val="00E95226"/>
    <w:rsid w:val="00E9525B"/>
    <w:rsid w:val="00E9594A"/>
    <w:rsid w:val="00E95A63"/>
    <w:rsid w:val="00E95E37"/>
    <w:rsid w:val="00E968A6"/>
    <w:rsid w:val="00E97958"/>
    <w:rsid w:val="00E97A54"/>
    <w:rsid w:val="00E97DFF"/>
    <w:rsid w:val="00EA0127"/>
    <w:rsid w:val="00EA019F"/>
    <w:rsid w:val="00EA06DC"/>
    <w:rsid w:val="00EA08F1"/>
    <w:rsid w:val="00EA0D89"/>
    <w:rsid w:val="00EA11C1"/>
    <w:rsid w:val="00EA1301"/>
    <w:rsid w:val="00EA1379"/>
    <w:rsid w:val="00EA186C"/>
    <w:rsid w:val="00EA1AF9"/>
    <w:rsid w:val="00EA1BED"/>
    <w:rsid w:val="00EA1E50"/>
    <w:rsid w:val="00EA1F45"/>
    <w:rsid w:val="00EA1F52"/>
    <w:rsid w:val="00EA25B0"/>
    <w:rsid w:val="00EA26E9"/>
    <w:rsid w:val="00EA2AB2"/>
    <w:rsid w:val="00EA2B27"/>
    <w:rsid w:val="00EA2F34"/>
    <w:rsid w:val="00EA38EC"/>
    <w:rsid w:val="00EA3D74"/>
    <w:rsid w:val="00EA40A9"/>
    <w:rsid w:val="00EA4213"/>
    <w:rsid w:val="00EA47C6"/>
    <w:rsid w:val="00EA4B41"/>
    <w:rsid w:val="00EA59F6"/>
    <w:rsid w:val="00EA5A6B"/>
    <w:rsid w:val="00EA5CD4"/>
    <w:rsid w:val="00EA6550"/>
    <w:rsid w:val="00EA65AE"/>
    <w:rsid w:val="00EA6701"/>
    <w:rsid w:val="00EA6B06"/>
    <w:rsid w:val="00EA6F95"/>
    <w:rsid w:val="00EA70A1"/>
    <w:rsid w:val="00EA7273"/>
    <w:rsid w:val="00EA77E5"/>
    <w:rsid w:val="00EA7989"/>
    <w:rsid w:val="00EA7C4E"/>
    <w:rsid w:val="00EB0D8B"/>
    <w:rsid w:val="00EB1217"/>
    <w:rsid w:val="00EB12EC"/>
    <w:rsid w:val="00EB157A"/>
    <w:rsid w:val="00EB16D3"/>
    <w:rsid w:val="00EB19FD"/>
    <w:rsid w:val="00EB1B27"/>
    <w:rsid w:val="00EB1F73"/>
    <w:rsid w:val="00EB2346"/>
    <w:rsid w:val="00EB267A"/>
    <w:rsid w:val="00EB27A0"/>
    <w:rsid w:val="00EB2E84"/>
    <w:rsid w:val="00EB337F"/>
    <w:rsid w:val="00EB3839"/>
    <w:rsid w:val="00EB3C05"/>
    <w:rsid w:val="00EB4867"/>
    <w:rsid w:val="00EB511F"/>
    <w:rsid w:val="00EB52AC"/>
    <w:rsid w:val="00EB55FF"/>
    <w:rsid w:val="00EB5681"/>
    <w:rsid w:val="00EB5FA1"/>
    <w:rsid w:val="00EB6256"/>
    <w:rsid w:val="00EB663D"/>
    <w:rsid w:val="00EB69B2"/>
    <w:rsid w:val="00EB6C67"/>
    <w:rsid w:val="00EB761B"/>
    <w:rsid w:val="00EB7BF1"/>
    <w:rsid w:val="00EB7D8A"/>
    <w:rsid w:val="00EB7EC6"/>
    <w:rsid w:val="00EC0CD2"/>
    <w:rsid w:val="00EC0F2F"/>
    <w:rsid w:val="00EC163A"/>
    <w:rsid w:val="00EC1832"/>
    <w:rsid w:val="00EC18E3"/>
    <w:rsid w:val="00EC1A7F"/>
    <w:rsid w:val="00EC1CFB"/>
    <w:rsid w:val="00EC2017"/>
    <w:rsid w:val="00EC2246"/>
    <w:rsid w:val="00EC253E"/>
    <w:rsid w:val="00EC28B0"/>
    <w:rsid w:val="00EC2B36"/>
    <w:rsid w:val="00EC2C32"/>
    <w:rsid w:val="00EC2D2D"/>
    <w:rsid w:val="00EC31A4"/>
    <w:rsid w:val="00EC3277"/>
    <w:rsid w:val="00EC349F"/>
    <w:rsid w:val="00EC3C0C"/>
    <w:rsid w:val="00EC3CF9"/>
    <w:rsid w:val="00EC3D3C"/>
    <w:rsid w:val="00EC3F4A"/>
    <w:rsid w:val="00EC4204"/>
    <w:rsid w:val="00EC4531"/>
    <w:rsid w:val="00EC4890"/>
    <w:rsid w:val="00EC4C2D"/>
    <w:rsid w:val="00EC4C36"/>
    <w:rsid w:val="00EC4EFD"/>
    <w:rsid w:val="00EC520F"/>
    <w:rsid w:val="00EC5746"/>
    <w:rsid w:val="00EC5B5B"/>
    <w:rsid w:val="00EC5BCB"/>
    <w:rsid w:val="00EC627F"/>
    <w:rsid w:val="00EC629F"/>
    <w:rsid w:val="00EC64D3"/>
    <w:rsid w:val="00EC6A98"/>
    <w:rsid w:val="00EC739D"/>
    <w:rsid w:val="00EC7511"/>
    <w:rsid w:val="00EC76BA"/>
    <w:rsid w:val="00EC7726"/>
    <w:rsid w:val="00EC77E8"/>
    <w:rsid w:val="00EC788D"/>
    <w:rsid w:val="00EC7A19"/>
    <w:rsid w:val="00ED019B"/>
    <w:rsid w:val="00ED0623"/>
    <w:rsid w:val="00ED0C5D"/>
    <w:rsid w:val="00ED0C83"/>
    <w:rsid w:val="00ED17D4"/>
    <w:rsid w:val="00ED1978"/>
    <w:rsid w:val="00ED1D75"/>
    <w:rsid w:val="00ED2031"/>
    <w:rsid w:val="00ED21D5"/>
    <w:rsid w:val="00ED2357"/>
    <w:rsid w:val="00ED270F"/>
    <w:rsid w:val="00ED273E"/>
    <w:rsid w:val="00ED29E8"/>
    <w:rsid w:val="00ED2F4A"/>
    <w:rsid w:val="00ED31DE"/>
    <w:rsid w:val="00ED3480"/>
    <w:rsid w:val="00ED385C"/>
    <w:rsid w:val="00ED3C13"/>
    <w:rsid w:val="00ED3DEB"/>
    <w:rsid w:val="00ED3E51"/>
    <w:rsid w:val="00ED44D0"/>
    <w:rsid w:val="00ED583B"/>
    <w:rsid w:val="00ED614B"/>
    <w:rsid w:val="00ED72C3"/>
    <w:rsid w:val="00ED763E"/>
    <w:rsid w:val="00ED791C"/>
    <w:rsid w:val="00ED79F9"/>
    <w:rsid w:val="00ED7AC2"/>
    <w:rsid w:val="00EE03D3"/>
    <w:rsid w:val="00EE13EB"/>
    <w:rsid w:val="00EE16B4"/>
    <w:rsid w:val="00EE1A6B"/>
    <w:rsid w:val="00EE20C3"/>
    <w:rsid w:val="00EE2474"/>
    <w:rsid w:val="00EE2A3B"/>
    <w:rsid w:val="00EE2A71"/>
    <w:rsid w:val="00EE2D7D"/>
    <w:rsid w:val="00EE3137"/>
    <w:rsid w:val="00EE321E"/>
    <w:rsid w:val="00EE3B81"/>
    <w:rsid w:val="00EE3E9E"/>
    <w:rsid w:val="00EE3FDB"/>
    <w:rsid w:val="00EE41C4"/>
    <w:rsid w:val="00EE4D19"/>
    <w:rsid w:val="00EE4D7A"/>
    <w:rsid w:val="00EE5A16"/>
    <w:rsid w:val="00EE5C5D"/>
    <w:rsid w:val="00EE5F24"/>
    <w:rsid w:val="00EE616F"/>
    <w:rsid w:val="00EE6F08"/>
    <w:rsid w:val="00EE6F2C"/>
    <w:rsid w:val="00EE729E"/>
    <w:rsid w:val="00EE72C5"/>
    <w:rsid w:val="00EE773E"/>
    <w:rsid w:val="00EE7A3F"/>
    <w:rsid w:val="00EE7BB3"/>
    <w:rsid w:val="00EE7EFB"/>
    <w:rsid w:val="00EE7F53"/>
    <w:rsid w:val="00EF0163"/>
    <w:rsid w:val="00EF083D"/>
    <w:rsid w:val="00EF0A91"/>
    <w:rsid w:val="00EF1716"/>
    <w:rsid w:val="00EF17C0"/>
    <w:rsid w:val="00EF1C51"/>
    <w:rsid w:val="00EF2A97"/>
    <w:rsid w:val="00EF2E0C"/>
    <w:rsid w:val="00EF3316"/>
    <w:rsid w:val="00EF3CFE"/>
    <w:rsid w:val="00EF4350"/>
    <w:rsid w:val="00EF4AAC"/>
    <w:rsid w:val="00EF4CC8"/>
    <w:rsid w:val="00EF4F9F"/>
    <w:rsid w:val="00EF506D"/>
    <w:rsid w:val="00EF558A"/>
    <w:rsid w:val="00EF5CAB"/>
    <w:rsid w:val="00EF679D"/>
    <w:rsid w:val="00EF6AD0"/>
    <w:rsid w:val="00EF7A3B"/>
    <w:rsid w:val="00F0051A"/>
    <w:rsid w:val="00F00692"/>
    <w:rsid w:val="00F00AE9"/>
    <w:rsid w:val="00F00D7D"/>
    <w:rsid w:val="00F0112B"/>
    <w:rsid w:val="00F0193B"/>
    <w:rsid w:val="00F01C64"/>
    <w:rsid w:val="00F01CF1"/>
    <w:rsid w:val="00F022D8"/>
    <w:rsid w:val="00F02493"/>
    <w:rsid w:val="00F02817"/>
    <w:rsid w:val="00F03301"/>
    <w:rsid w:val="00F038C3"/>
    <w:rsid w:val="00F03BB2"/>
    <w:rsid w:val="00F0415C"/>
    <w:rsid w:val="00F04604"/>
    <w:rsid w:val="00F04B41"/>
    <w:rsid w:val="00F04C0B"/>
    <w:rsid w:val="00F056B9"/>
    <w:rsid w:val="00F05A64"/>
    <w:rsid w:val="00F05F0D"/>
    <w:rsid w:val="00F05F83"/>
    <w:rsid w:val="00F075D7"/>
    <w:rsid w:val="00F07D19"/>
    <w:rsid w:val="00F07D3F"/>
    <w:rsid w:val="00F07FD0"/>
    <w:rsid w:val="00F102AA"/>
    <w:rsid w:val="00F10726"/>
    <w:rsid w:val="00F10C3A"/>
    <w:rsid w:val="00F114A1"/>
    <w:rsid w:val="00F1172F"/>
    <w:rsid w:val="00F11C2D"/>
    <w:rsid w:val="00F11DEA"/>
    <w:rsid w:val="00F121E5"/>
    <w:rsid w:val="00F1226C"/>
    <w:rsid w:val="00F124AE"/>
    <w:rsid w:val="00F12812"/>
    <w:rsid w:val="00F128AD"/>
    <w:rsid w:val="00F1294A"/>
    <w:rsid w:val="00F132A8"/>
    <w:rsid w:val="00F138CC"/>
    <w:rsid w:val="00F138F1"/>
    <w:rsid w:val="00F1396C"/>
    <w:rsid w:val="00F139E0"/>
    <w:rsid w:val="00F13ED7"/>
    <w:rsid w:val="00F1438B"/>
    <w:rsid w:val="00F14498"/>
    <w:rsid w:val="00F148D1"/>
    <w:rsid w:val="00F14DB0"/>
    <w:rsid w:val="00F15755"/>
    <w:rsid w:val="00F15E99"/>
    <w:rsid w:val="00F16C89"/>
    <w:rsid w:val="00F16E6D"/>
    <w:rsid w:val="00F16F6A"/>
    <w:rsid w:val="00F173A6"/>
    <w:rsid w:val="00F17804"/>
    <w:rsid w:val="00F17A06"/>
    <w:rsid w:val="00F17C5E"/>
    <w:rsid w:val="00F2009D"/>
    <w:rsid w:val="00F207A1"/>
    <w:rsid w:val="00F208A7"/>
    <w:rsid w:val="00F20D34"/>
    <w:rsid w:val="00F21D2B"/>
    <w:rsid w:val="00F222EF"/>
    <w:rsid w:val="00F2278F"/>
    <w:rsid w:val="00F22FE7"/>
    <w:rsid w:val="00F23168"/>
    <w:rsid w:val="00F23421"/>
    <w:rsid w:val="00F2382C"/>
    <w:rsid w:val="00F239BB"/>
    <w:rsid w:val="00F23B5A"/>
    <w:rsid w:val="00F23C6D"/>
    <w:rsid w:val="00F23DC4"/>
    <w:rsid w:val="00F2420F"/>
    <w:rsid w:val="00F24872"/>
    <w:rsid w:val="00F249C2"/>
    <w:rsid w:val="00F24B4F"/>
    <w:rsid w:val="00F24BB7"/>
    <w:rsid w:val="00F2528C"/>
    <w:rsid w:val="00F2539A"/>
    <w:rsid w:val="00F25785"/>
    <w:rsid w:val="00F263EA"/>
    <w:rsid w:val="00F2683B"/>
    <w:rsid w:val="00F26A33"/>
    <w:rsid w:val="00F26E36"/>
    <w:rsid w:val="00F26F2B"/>
    <w:rsid w:val="00F27C50"/>
    <w:rsid w:val="00F27DF2"/>
    <w:rsid w:val="00F27F68"/>
    <w:rsid w:val="00F3050E"/>
    <w:rsid w:val="00F306F9"/>
    <w:rsid w:val="00F319F6"/>
    <w:rsid w:val="00F32554"/>
    <w:rsid w:val="00F325C8"/>
    <w:rsid w:val="00F3293D"/>
    <w:rsid w:val="00F3339C"/>
    <w:rsid w:val="00F3372A"/>
    <w:rsid w:val="00F337D8"/>
    <w:rsid w:val="00F33B88"/>
    <w:rsid w:val="00F33FBA"/>
    <w:rsid w:val="00F34027"/>
    <w:rsid w:val="00F34610"/>
    <w:rsid w:val="00F3482A"/>
    <w:rsid w:val="00F34F99"/>
    <w:rsid w:val="00F35907"/>
    <w:rsid w:val="00F3596E"/>
    <w:rsid w:val="00F359FC"/>
    <w:rsid w:val="00F35B92"/>
    <w:rsid w:val="00F36224"/>
    <w:rsid w:val="00F366D1"/>
    <w:rsid w:val="00F375F4"/>
    <w:rsid w:val="00F3766E"/>
    <w:rsid w:val="00F37803"/>
    <w:rsid w:val="00F378E7"/>
    <w:rsid w:val="00F378F2"/>
    <w:rsid w:val="00F37C9C"/>
    <w:rsid w:val="00F37EBE"/>
    <w:rsid w:val="00F4074F"/>
    <w:rsid w:val="00F40838"/>
    <w:rsid w:val="00F40E87"/>
    <w:rsid w:val="00F40F77"/>
    <w:rsid w:val="00F423EE"/>
    <w:rsid w:val="00F4261F"/>
    <w:rsid w:val="00F42753"/>
    <w:rsid w:val="00F429D3"/>
    <w:rsid w:val="00F42CA1"/>
    <w:rsid w:val="00F42F41"/>
    <w:rsid w:val="00F43002"/>
    <w:rsid w:val="00F43BD5"/>
    <w:rsid w:val="00F43C6F"/>
    <w:rsid w:val="00F44333"/>
    <w:rsid w:val="00F44527"/>
    <w:rsid w:val="00F44815"/>
    <w:rsid w:val="00F4486C"/>
    <w:rsid w:val="00F44BA8"/>
    <w:rsid w:val="00F44EE2"/>
    <w:rsid w:val="00F44FAB"/>
    <w:rsid w:val="00F4533E"/>
    <w:rsid w:val="00F45966"/>
    <w:rsid w:val="00F45D67"/>
    <w:rsid w:val="00F46308"/>
    <w:rsid w:val="00F46E54"/>
    <w:rsid w:val="00F47877"/>
    <w:rsid w:val="00F47949"/>
    <w:rsid w:val="00F479DF"/>
    <w:rsid w:val="00F47F6F"/>
    <w:rsid w:val="00F5006A"/>
    <w:rsid w:val="00F500AB"/>
    <w:rsid w:val="00F507D4"/>
    <w:rsid w:val="00F50802"/>
    <w:rsid w:val="00F50DF2"/>
    <w:rsid w:val="00F50E2D"/>
    <w:rsid w:val="00F50E9A"/>
    <w:rsid w:val="00F5187D"/>
    <w:rsid w:val="00F51A62"/>
    <w:rsid w:val="00F52A68"/>
    <w:rsid w:val="00F52CBD"/>
    <w:rsid w:val="00F5352D"/>
    <w:rsid w:val="00F535BB"/>
    <w:rsid w:val="00F54111"/>
    <w:rsid w:val="00F544BA"/>
    <w:rsid w:val="00F54653"/>
    <w:rsid w:val="00F5488A"/>
    <w:rsid w:val="00F55089"/>
    <w:rsid w:val="00F55B6A"/>
    <w:rsid w:val="00F55BEE"/>
    <w:rsid w:val="00F55C95"/>
    <w:rsid w:val="00F55F8E"/>
    <w:rsid w:val="00F563C3"/>
    <w:rsid w:val="00F56456"/>
    <w:rsid w:val="00F56F04"/>
    <w:rsid w:val="00F57109"/>
    <w:rsid w:val="00F57967"/>
    <w:rsid w:val="00F604A7"/>
    <w:rsid w:val="00F60A0D"/>
    <w:rsid w:val="00F614DA"/>
    <w:rsid w:val="00F6189B"/>
    <w:rsid w:val="00F618F1"/>
    <w:rsid w:val="00F62349"/>
    <w:rsid w:val="00F62702"/>
    <w:rsid w:val="00F62720"/>
    <w:rsid w:val="00F62775"/>
    <w:rsid w:val="00F62BAE"/>
    <w:rsid w:val="00F62C3A"/>
    <w:rsid w:val="00F63105"/>
    <w:rsid w:val="00F6335D"/>
    <w:rsid w:val="00F63B20"/>
    <w:rsid w:val="00F64067"/>
    <w:rsid w:val="00F6480D"/>
    <w:rsid w:val="00F64DF8"/>
    <w:rsid w:val="00F64FC6"/>
    <w:rsid w:val="00F65EB6"/>
    <w:rsid w:val="00F66D77"/>
    <w:rsid w:val="00F67372"/>
    <w:rsid w:val="00F67789"/>
    <w:rsid w:val="00F67AC5"/>
    <w:rsid w:val="00F67B5C"/>
    <w:rsid w:val="00F703D1"/>
    <w:rsid w:val="00F70FB5"/>
    <w:rsid w:val="00F7104E"/>
    <w:rsid w:val="00F71581"/>
    <w:rsid w:val="00F7161D"/>
    <w:rsid w:val="00F71C06"/>
    <w:rsid w:val="00F726BF"/>
    <w:rsid w:val="00F72B3E"/>
    <w:rsid w:val="00F72B98"/>
    <w:rsid w:val="00F72D4A"/>
    <w:rsid w:val="00F72E6E"/>
    <w:rsid w:val="00F731AF"/>
    <w:rsid w:val="00F734AB"/>
    <w:rsid w:val="00F73CB5"/>
    <w:rsid w:val="00F73F29"/>
    <w:rsid w:val="00F73FD9"/>
    <w:rsid w:val="00F7464E"/>
    <w:rsid w:val="00F7465F"/>
    <w:rsid w:val="00F756EE"/>
    <w:rsid w:val="00F7575B"/>
    <w:rsid w:val="00F75872"/>
    <w:rsid w:val="00F75A48"/>
    <w:rsid w:val="00F75C19"/>
    <w:rsid w:val="00F75C6B"/>
    <w:rsid w:val="00F76801"/>
    <w:rsid w:val="00F76CEC"/>
    <w:rsid w:val="00F77049"/>
    <w:rsid w:val="00F7738E"/>
    <w:rsid w:val="00F779FE"/>
    <w:rsid w:val="00F80462"/>
    <w:rsid w:val="00F80A41"/>
    <w:rsid w:val="00F80BC4"/>
    <w:rsid w:val="00F8127A"/>
    <w:rsid w:val="00F8163D"/>
    <w:rsid w:val="00F825C6"/>
    <w:rsid w:val="00F82CE8"/>
    <w:rsid w:val="00F82D40"/>
    <w:rsid w:val="00F82E3C"/>
    <w:rsid w:val="00F82FAF"/>
    <w:rsid w:val="00F83251"/>
    <w:rsid w:val="00F835D3"/>
    <w:rsid w:val="00F83D81"/>
    <w:rsid w:val="00F83F78"/>
    <w:rsid w:val="00F8419C"/>
    <w:rsid w:val="00F84561"/>
    <w:rsid w:val="00F84794"/>
    <w:rsid w:val="00F847CA"/>
    <w:rsid w:val="00F85188"/>
    <w:rsid w:val="00F852F6"/>
    <w:rsid w:val="00F854B3"/>
    <w:rsid w:val="00F855CA"/>
    <w:rsid w:val="00F85D2F"/>
    <w:rsid w:val="00F85EB9"/>
    <w:rsid w:val="00F860D5"/>
    <w:rsid w:val="00F86189"/>
    <w:rsid w:val="00F86CDA"/>
    <w:rsid w:val="00F86E70"/>
    <w:rsid w:val="00F86E7C"/>
    <w:rsid w:val="00F86F99"/>
    <w:rsid w:val="00F8714A"/>
    <w:rsid w:val="00F874EF"/>
    <w:rsid w:val="00F87D2A"/>
    <w:rsid w:val="00F87FCF"/>
    <w:rsid w:val="00F903F6"/>
    <w:rsid w:val="00F90575"/>
    <w:rsid w:val="00F908F6"/>
    <w:rsid w:val="00F90A94"/>
    <w:rsid w:val="00F90C9A"/>
    <w:rsid w:val="00F92089"/>
    <w:rsid w:val="00F925F8"/>
    <w:rsid w:val="00F92ED8"/>
    <w:rsid w:val="00F930D9"/>
    <w:rsid w:val="00F93481"/>
    <w:rsid w:val="00F938EC"/>
    <w:rsid w:val="00F93C49"/>
    <w:rsid w:val="00F93E02"/>
    <w:rsid w:val="00F948B9"/>
    <w:rsid w:val="00F949F8"/>
    <w:rsid w:val="00F94A42"/>
    <w:rsid w:val="00F94B6B"/>
    <w:rsid w:val="00F94C01"/>
    <w:rsid w:val="00F94E1A"/>
    <w:rsid w:val="00F952E4"/>
    <w:rsid w:val="00F9598B"/>
    <w:rsid w:val="00F95ECA"/>
    <w:rsid w:val="00F95FB3"/>
    <w:rsid w:val="00F9609F"/>
    <w:rsid w:val="00F96355"/>
    <w:rsid w:val="00F968C4"/>
    <w:rsid w:val="00F96B97"/>
    <w:rsid w:val="00F96E8A"/>
    <w:rsid w:val="00F97287"/>
    <w:rsid w:val="00F972C7"/>
    <w:rsid w:val="00F97A2E"/>
    <w:rsid w:val="00F97BCE"/>
    <w:rsid w:val="00F97DD5"/>
    <w:rsid w:val="00FA052E"/>
    <w:rsid w:val="00FA07B0"/>
    <w:rsid w:val="00FA08B9"/>
    <w:rsid w:val="00FA0B00"/>
    <w:rsid w:val="00FA1900"/>
    <w:rsid w:val="00FA1BFC"/>
    <w:rsid w:val="00FA1D7D"/>
    <w:rsid w:val="00FA1FB9"/>
    <w:rsid w:val="00FA201B"/>
    <w:rsid w:val="00FA3326"/>
    <w:rsid w:val="00FA38FD"/>
    <w:rsid w:val="00FA459E"/>
    <w:rsid w:val="00FA4603"/>
    <w:rsid w:val="00FA4AA2"/>
    <w:rsid w:val="00FA4C92"/>
    <w:rsid w:val="00FA4F7A"/>
    <w:rsid w:val="00FA5E58"/>
    <w:rsid w:val="00FA6369"/>
    <w:rsid w:val="00FA6787"/>
    <w:rsid w:val="00FA6C75"/>
    <w:rsid w:val="00FA7DBE"/>
    <w:rsid w:val="00FB0124"/>
    <w:rsid w:val="00FB06E3"/>
    <w:rsid w:val="00FB08E2"/>
    <w:rsid w:val="00FB0949"/>
    <w:rsid w:val="00FB09C9"/>
    <w:rsid w:val="00FB0D67"/>
    <w:rsid w:val="00FB1F85"/>
    <w:rsid w:val="00FB25D0"/>
    <w:rsid w:val="00FB26C7"/>
    <w:rsid w:val="00FB2BE7"/>
    <w:rsid w:val="00FB2F21"/>
    <w:rsid w:val="00FB3147"/>
    <w:rsid w:val="00FB3338"/>
    <w:rsid w:val="00FB335E"/>
    <w:rsid w:val="00FB34CF"/>
    <w:rsid w:val="00FB34D4"/>
    <w:rsid w:val="00FB36A4"/>
    <w:rsid w:val="00FB3A42"/>
    <w:rsid w:val="00FB3E99"/>
    <w:rsid w:val="00FB4129"/>
    <w:rsid w:val="00FB47C0"/>
    <w:rsid w:val="00FB49BF"/>
    <w:rsid w:val="00FB4BE2"/>
    <w:rsid w:val="00FB4D1F"/>
    <w:rsid w:val="00FB5901"/>
    <w:rsid w:val="00FB60CB"/>
    <w:rsid w:val="00FB6242"/>
    <w:rsid w:val="00FB6425"/>
    <w:rsid w:val="00FB650E"/>
    <w:rsid w:val="00FB664B"/>
    <w:rsid w:val="00FB6E1F"/>
    <w:rsid w:val="00FB738F"/>
    <w:rsid w:val="00FB753C"/>
    <w:rsid w:val="00FB7C98"/>
    <w:rsid w:val="00FB7D44"/>
    <w:rsid w:val="00FC037C"/>
    <w:rsid w:val="00FC0703"/>
    <w:rsid w:val="00FC0B82"/>
    <w:rsid w:val="00FC0CAD"/>
    <w:rsid w:val="00FC0FA7"/>
    <w:rsid w:val="00FC1C2E"/>
    <w:rsid w:val="00FC314C"/>
    <w:rsid w:val="00FC38D3"/>
    <w:rsid w:val="00FC3B3E"/>
    <w:rsid w:val="00FC3C2B"/>
    <w:rsid w:val="00FC40C3"/>
    <w:rsid w:val="00FC4525"/>
    <w:rsid w:val="00FC45CC"/>
    <w:rsid w:val="00FC4644"/>
    <w:rsid w:val="00FC4696"/>
    <w:rsid w:val="00FC477D"/>
    <w:rsid w:val="00FC47DC"/>
    <w:rsid w:val="00FC4A31"/>
    <w:rsid w:val="00FC53A7"/>
    <w:rsid w:val="00FC56CB"/>
    <w:rsid w:val="00FC5909"/>
    <w:rsid w:val="00FC5D6E"/>
    <w:rsid w:val="00FC7679"/>
    <w:rsid w:val="00FC7743"/>
    <w:rsid w:val="00FC7BF7"/>
    <w:rsid w:val="00FC7C5F"/>
    <w:rsid w:val="00FD0756"/>
    <w:rsid w:val="00FD08A5"/>
    <w:rsid w:val="00FD0B01"/>
    <w:rsid w:val="00FD0FED"/>
    <w:rsid w:val="00FD17A9"/>
    <w:rsid w:val="00FD18B0"/>
    <w:rsid w:val="00FD21ED"/>
    <w:rsid w:val="00FD22F0"/>
    <w:rsid w:val="00FD27C8"/>
    <w:rsid w:val="00FD27FF"/>
    <w:rsid w:val="00FD2AAF"/>
    <w:rsid w:val="00FD31E0"/>
    <w:rsid w:val="00FD3524"/>
    <w:rsid w:val="00FD3C16"/>
    <w:rsid w:val="00FD3DA9"/>
    <w:rsid w:val="00FD4181"/>
    <w:rsid w:val="00FD48BB"/>
    <w:rsid w:val="00FD4CDE"/>
    <w:rsid w:val="00FD52FD"/>
    <w:rsid w:val="00FD54F2"/>
    <w:rsid w:val="00FD5FCF"/>
    <w:rsid w:val="00FD607A"/>
    <w:rsid w:val="00FD621D"/>
    <w:rsid w:val="00FD632E"/>
    <w:rsid w:val="00FD63B8"/>
    <w:rsid w:val="00FD63D3"/>
    <w:rsid w:val="00FD69D1"/>
    <w:rsid w:val="00FD6E02"/>
    <w:rsid w:val="00FD6E73"/>
    <w:rsid w:val="00FD6E8C"/>
    <w:rsid w:val="00FD717A"/>
    <w:rsid w:val="00FE0235"/>
    <w:rsid w:val="00FE0343"/>
    <w:rsid w:val="00FE0832"/>
    <w:rsid w:val="00FE0861"/>
    <w:rsid w:val="00FE0B0A"/>
    <w:rsid w:val="00FE1527"/>
    <w:rsid w:val="00FE1990"/>
    <w:rsid w:val="00FE1E41"/>
    <w:rsid w:val="00FE1F10"/>
    <w:rsid w:val="00FE2067"/>
    <w:rsid w:val="00FE3284"/>
    <w:rsid w:val="00FE36BB"/>
    <w:rsid w:val="00FE38A9"/>
    <w:rsid w:val="00FE3AE3"/>
    <w:rsid w:val="00FE3ECD"/>
    <w:rsid w:val="00FE3F64"/>
    <w:rsid w:val="00FE401D"/>
    <w:rsid w:val="00FE443C"/>
    <w:rsid w:val="00FE459C"/>
    <w:rsid w:val="00FE460B"/>
    <w:rsid w:val="00FE46C3"/>
    <w:rsid w:val="00FE4C79"/>
    <w:rsid w:val="00FE4FA2"/>
    <w:rsid w:val="00FE51FC"/>
    <w:rsid w:val="00FE5798"/>
    <w:rsid w:val="00FE5BCF"/>
    <w:rsid w:val="00FE5D53"/>
    <w:rsid w:val="00FE5D81"/>
    <w:rsid w:val="00FE60B5"/>
    <w:rsid w:val="00FE626D"/>
    <w:rsid w:val="00FE6B54"/>
    <w:rsid w:val="00FE7065"/>
    <w:rsid w:val="00FE7169"/>
    <w:rsid w:val="00FE79BD"/>
    <w:rsid w:val="00FE7ADE"/>
    <w:rsid w:val="00FE7D2D"/>
    <w:rsid w:val="00FE7FE5"/>
    <w:rsid w:val="00FF059F"/>
    <w:rsid w:val="00FF073B"/>
    <w:rsid w:val="00FF098D"/>
    <w:rsid w:val="00FF0D2C"/>
    <w:rsid w:val="00FF0F75"/>
    <w:rsid w:val="00FF115F"/>
    <w:rsid w:val="00FF11C2"/>
    <w:rsid w:val="00FF1EAB"/>
    <w:rsid w:val="00FF2B4E"/>
    <w:rsid w:val="00FF2DEA"/>
    <w:rsid w:val="00FF34B0"/>
    <w:rsid w:val="00FF369C"/>
    <w:rsid w:val="00FF3FB3"/>
    <w:rsid w:val="00FF45A9"/>
    <w:rsid w:val="00FF5442"/>
    <w:rsid w:val="00FF54F1"/>
    <w:rsid w:val="00FF55B6"/>
    <w:rsid w:val="00FF5BAE"/>
    <w:rsid w:val="00FF650C"/>
    <w:rsid w:val="00FF6FDF"/>
    <w:rsid w:val="00FF7155"/>
    <w:rsid w:val="00FF71A6"/>
    <w:rsid w:val="00FF7238"/>
    <w:rsid w:val="00FF74BE"/>
    <w:rsid w:val="00FF771E"/>
    <w:rsid w:val="00FF7EEE"/>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F1F01ED"/>
  <w15:docId w15:val="{70019B9B-E56D-49EA-8DEF-9B7750DEE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semiHidden="1" w:uiPriority="0" w:unhideWhenUsed="1"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iPriority="0"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Note Heading" w:semiHidden="1" w:uiPriority="0" w:unhideWhenUsed="1"/>
    <w:lsdException w:name="Body Text 2"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2C0F"/>
    <w:rPr>
      <w:sz w:val="24"/>
      <w:szCs w:val="24"/>
      <w:lang w:val="en-US" w:eastAsia="en-US"/>
    </w:rPr>
  </w:style>
  <w:style w:type="paragraph" w:styleId="Heading1">
    <w:name w:val="heading 1"/>
    <w:basedOn w:val="Normal"/>
    <w:next w:val="Normal"/>
    <w:autoRedefine/>
    <w:uiPriority w:val="9"/>
    <w:qFormat/>
    <w:rsid w:val="00F83D81"/>
    <w:pPr>
      <w:pageBreakBefore/>
      <w:numPr>
        <w:numId w:val="15"/>
      </w:numPr>
      <w:pBdr>
        <w:top w:val="single" w:sz="12" w:space="1" w:color="5B9BD5" w:themeColor="accent1"/>
        <w:bottom w:val="single" w:sz="12" w:space="1" w:color="5B9BD5" w:themeColor="accent1"/>
      </w:pBdr>
      <w:shd w:val="clear" w:color="auto" w:fill="FFFFFF"/>
      <w:spacing w:before="120" w:after="240"/>
      <w:jc w:val="center"/>
      <w:outlineLvl w:val="0"/>
    </w:pPr>
    <w:rPr>
      <w:rFonts w:ascii="Arial Bold" w:hAnsi="Arial Bold" w:cstheme="minorHAnsi"/>
      <w:b/>
      <w:spacing w:val="38"/>
      <w:kern w:val="32"/>
      <w:position w:val="6"/>
      <w:sz w:val="32"/>
      <w:szCs w:val="32"/>
    </w:rPr>
  </w:style>
  <w:style w:type="paragraph" w:styleId="Heading2">
    <w:name w:val="heading 2"/>
    <w:basedOn w:val="Heading1"/>
    <w:next w:val="BodyText2"/>
    <w:link w:val="Heading2Char"/>
    <w:autoRedefine/>
    <w:qFormat/>
    <w:rsid w:val="00F83D81"/>
    <w:pPr>
      <w:pageBreakBefore w:val="0"/>
      <w:numPr>
        <w:ilvl w:val="1"/>
      </w:numPr>
      <w:pBdr>
        <w:top w:val="none" w:sz="0" w:space="0" w:color="auto"/>
        <w:bottom w:val="single" w:sz="8" w:space="1" w:color="5B9BD5" w:themeColor="accent1"/>
      </w:pBdr>
      <w:shd w:val="clear" w:color="auto" w:fill="auto"/>
      <w:spacing w:before="240"/>
      <w:jc w:val="left"/>
      <w:outlineLvl w:val="1"/>
    </w:pPr>
    <w:rPr>
      <w:rFonts w:eastAsia="Arial Unicode MS"/>
      <w:iCs/>
      <w:spacing w:val="20"/>
      <w:sz w:val="28"/>
      <w:szCs w:val="28"/>
    </w:rPr>
  </w:style>
  <w:style w:type="paragraph" w:styleId="Heading3">
    <w:name w:val="heading 3"/>
    <w:basedOn w:val="Heading2"/>
    <w:next w:val="BodyText2"/>
    <w:autoRedefine/>
    <w:qFormat/>
    <w:rsid w:val="005E1B08"/>
    <w:pPr>
      <w:numPr>
        <w:ilvl w:val="2"/>
      </w:numPr>
      <w:outlineLvl w:val="2"/>
    </w:pPr>
    <w:rPr>
      <w:bCs/>
      <w:szCs w:val="26"/>
    </w:rPr>
  </w:style>
  <w:style w:type="paragraph" w:styleId="Heading4">
    <w:name w:val="heading 4"/>
    <w:basedOn w:val="Heading3"/>
    <w:next w:val="Normal"/>
    <w:autoRedefine/>
    <w:qFormat/>
    <w:rsid w:val="005E1B08"/>
    <w:pPr>
      <w:numPr>
        <w:ilvl w:val="3"/>
      </w:numPr>
      <w:jc w:val="right"/>
      <w:outlineLvl w:val="3"/>
    </w:pPr>
    <w:rPr>
      <w:bCs w:val="0"/>
      <w:sz w:val="44"/>
      <w:szCs w:val="28"/>
    </w:rPr>
  </w:style>
  <w:style w:type="paragraph" w:styleId="Heading5">
    <w:name w:val="heading 5"/>
    <w:aliases w:val="h5,Roman list,l5,hm,Table label,mh2,Module heading 2,Head 5,list 5,5,H5,Para5,h51,h52,L5,Level 3 - i"/>
    <w:basedOn w:val="Heading4"/>
    <w:next w:val="BodyText2"/>
    <w:qFormat/>
    <w:rsid w:val="005E1B08"/>
    <w:pPr>
      <w:numPr>
        <w:ilvl w:val="4"/>
      </w:numPr>
      <w:tabs>
        <w:tab w:val="left" w:pos="1152"/>
      </w:tabs>
      <w:outlineLvl w:val="4"/>
    </w:pPr>
    <w:rPr>
      <w:bCs/>
      <w:iCs w:val="0"/>
      <w:szCs w:val="26"/>
    </w:rPr>
  </w:style>
  <w:style w:type="paragraph" w:styleId="Heading6">
    <w:name w:val="heading 6"/>
    <w:aliases w:val="Legal Level 1."/>
    <w:basedOn w:val="Normal"/>
    <w:next w:val="Normal"/>
    <w:qFormat/>
    <w:rsid w:val="005E1B08"/>
    <w:pPr>
      <w:numPr>
        <w:ilvl w:val="5"/>
        <w:numId w:val="15"/>
      </w:numPr>
      <w:spacing w:before="240" w:after="60"/>
      <w:outlineLvl w:val="5"/>
    </w:pPr>
    <w:rPr>
      <w:b/>
      <w:bCs/>
      <w:sz w:val="22"/>
      <w:szCs w:val="22"/>
    </w:rPr>
  </w:style>
  <w:style w:type="paragraph" w:styleId="Heading7">
    <w:name w:val="heading 7"/>
    <w:basedOn w:val="Normal"/>
    <w:next w:val="Normal"/>
    <w:qFormat/>
    <w:rsid w:val="005E1B08"/>
    <w:pPr>
      <w:numPr>
        <w:ilvl w:val="6"/>
        <w:numId w:val="15"/>
      </w:numPr>
      <w:spacing w:before="240" w:after="60"/>
      <w:outlineLvl w:val="6"/>
    </w:pPr>
  </w:style>
  <w:style w:type="paragraph" w:styleId="Heading8">
    <w:name w:val="heading 8"/>
    <w:basedOn w:val="Normal"/>
    <w:next w:val="Normal"/>
    <w:qFormat/>
    <w:rsid w:val="005E1B08"/>
    <w:pPr>
      <w:numPr>
        <w:ilvl w:val="7"/>
        <w:numId w:val="15"/>
      </w:numPr>
      <w:spacing w:before="240" w:after="60"/>
      <w:outlineLvl w:val="7"/>
    </w:pPr>
    <w:rPr>
      <w:i/>
      <w:iCs/>
    </w:rPr>
  </w:style>
  <w:style w:type="paragraph" w:styleId="Heading9">
    <w:name w:val="heading 9"/>
    <w:basedOn w:val="ChapterNo"/>
    <w:next w:val="BodyText"/>
    <w:qFormat/>
    <w:rsid w:val="005E1B08"/>
    <w:pPr>
      <w:numPr>
        <w:ilvl w:val="8"/>
        <w:numId w:val="15"/>
      </w:numPr>
      <w:spacing w:before="240"/>
      <w:outlineLvl w:val="8"/>
    </w:pPr>
    <w:rPr>
      <w:rFonts w:cs="Arial"/>
      <w:sz w:val="5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2">
    <w:name w:val="BodyText2"/>
    <w:basedOn w:val="BodyText"/>
    <w:link w:val="BodyText2Char"/>
    <w:rsid w:val="00BD7ABF"/>
    <w:pPr>
      <w:spacing w:after="120" w:line="360" w:lineRule="auto"/>
    </w:pPr>
    <w:rPr>
      <w:rFonts w:eastAsia="Arial Unicode MS"/>
    </w:rPr>
  </w:style>
  <w:style w:type="paragraph" w:styleId="BodyText">
    <w:name w:val="Body Text"/>
    <w:basedOn w:val="Normal"/>
    <w:next w:val="BodyText2"/>
    <w:link w:val="BodyTextChar"/>
    <w:rsid w:val="005E1B08"/>
    <w:pPr>
      <w:spacing w:before="60" w:after="60"/>
      <w:jc w:val="both"/>
    </w:pPr>
    <w:rPr>
      <w:rFonts w:ascii="Arial" w:hAnsi="Arial"/>
      <w:sz w:val="20"/>
    </w:rPr>
  </w:style>
  <w:style w:type="character" w:customStyle="1" w:styleId="BodyTextChar">
    <w:name w:val="Body Text Char"/>
    <w:link w:val="BodyText"/>
    <w:rsid w:val="00F62BAE"/>
    <w:rPr>
      <w:rFonts w:ascii="Arial" w:hAnsi="Arial"/>
      <w:szCs w:val="24"/>
    </w:rPr>
  </w:style>
  <w:style w:type="character" w:customStyle="1" w:styleId="BodyText2Char">
    <w:name w:val="BodyText2 Char"/>
    <w:link w:val="BodyText2"/>
    <w:rsid w:val="00BD7ABF"/>
    <w:rPr>
      <w:rFonts w:ascii="Arial" w:eastAsia="Arial Unicode MS" w:hAnsi="Arial"/>
      <w:szCs w:val="24"/>
      <w:lang w:val="en-US" w:eastAsia="en-US"/>
    </w:rPr>
  </w:style>
  <w:style w:type="paragraph" w:customStyle="1" w:styleId="ChapterNo">
    <w:name w:val="Chapter No"/>
    <w:basedOn w:val="BodyText"/>
    <w:rsid w:val="005E1B08"/>
    <w:pPr>
      <w:jc w:val="center"/>
    </w:pPr>
    <w:rPr>
      <w:rFonts w:ascii="Comic Sans MS" w:hAnsi="Comic Sans MS" w:cs="Tahoma"/>
      <w:b/>
      <w:bCs/>
      <w:color w:val="000000"/>
      <w:sz w:val="96"/>
    </w:rPr>
  </w:style>
  <w:style w:type="paragraph" w:styleId="TOC1">
    <w:name w:val="toc 1"/>
    <w:basedOn w:val="BodyText"/>
    <w:next w:val="Normal"/>
    <w:autoRedefine/>
    <w:uiPriority w:val="39"/>
    <w:rsid w:val="003C7ABF"/>
    <w:pPr>
      <w:spacing w:before="120" w:after="0"/>
      <w:jc w:val="left"/>
    </w:pPr>
    <w:rPr>
      <w:rFonts w:ascii="Calibri" w:hAnsi="Calibri"/>
      <w:b/>
      <w:bCs/>
      <w:i/>
      <w:iCs/>
      <w:sz w:val="24"/>
    </w:rPr>
  </w:style>
  <w:style w:type="paragraph" w:styleId="Header">
    <w:name w:val="header"/>
    <w:aliases w:val="index,ho,header odd,page-header,ph"/>
    <w:basedOn w:val="Normal"/>
    <w:link w:val="HeaderChar"/>
    <w:rsid w:val="005E1B08"/>
    <w:pPr>
      <w:tabs>
        <w:tab w:val="center" w:pos="4320"/>
        <w:tab w:val="right" w:pos="8640"/>
      </w:tabs>
      <w:spacing w:after="120"/>
    </w:pPr>
    <w:rPr>
      <w:rFonts w:ascii="Tahoma" w:hAnsi="Tahoma"/>
      <w:b/>
      <w:sz w:val="20"/>
    </w:rPr>
  </w:style>
  <w:style w:type="paragraph" w:customStyle="1" w:styleId="ListBullet1">
    <w:name w:val="List Bullet 1"/>
    <w:basedOn w:val="BodyText2"/>
    <w:rsid w:val="00B708C5"/>
    <w:pPr>
      <w:numPr>
        <w:numId w:val="8"/>
      </w:numPr>
    </w:pPr>
  </w:style>
  <w:style w:type="paragraph" w:styleId="ListBullet2">
    <w:name w:val="List Bullet 2"/>
    <w:basedOn w:val="ListBullet1"/>
    <w:autoRedefine/>
    <w:rsid w:val="005C1CED"/>
    <w:pPr>
      <w:numPr>
        <w:numId w:val="9"/>
      </w:numPr>
    </w:pPr>
  </w:style>
  <w:style w:type="paragraph" w:styleId="ListBullet3">
    <w:name w:val="List Bullet 3"/>
    <w:basedOn w:val="ListBullet2"/>
    <w:rsid w:val="00C930FF"/>
    <w:pPr>
      <w:numPr>
        <w:numId w:val="10"/>
      </w:numPr>
      <w:tabs>
        <w:tab w:val="clear" w:pos="2232"/>
        <w:tab w:val="left" w:pos="1440"/>
      </w:tabs>
      <w:ind w:left="1800"/>
    </w:pPr>
  </w:style>
  <w:style w:type="paragraph" w:styleId="TOC2">
    <w:name w:val="toc 2"/>
    <w:basedOn w:val="TOC1"/>
    <w:next w:val="Normal"/>
    <w:autoRedefine/>
    <w:uiPriority w:val="39"/>
    <w:rsid w:val="003C7ABF"/>
    <w:pPr>
      <w:ind w:left="397"/>
    </w:pPr>
    <w:rPr>
      <w:i w:val="0"/>
      <w:iCs w:val="0"/>
      <w:sz w:val="22"/>
      <w:szCs w:val="22"/>
    </w:rPr>
  </w:style>
  <w:style w:type="paragraph" w:styleId="TOC3">
    <w:name w:val="toc 3"/>
    <w:basedOn w:val="TOC2"/>
    <w:next w:val="Normal"/>
    <w:uiPriority w:val="39"/>
    <w:rsid w:val="005E1B08"/>
    <w:pPr>
      <w:spacing w:before="0"/>
      <w:ind w:left="480"/>
    </w:pPr>
    <w:rPr>
      <w:b w:val="0"/>
      <w:bCs w:val="0"/>
      <w:sz w:val="20"/>
      <w:szCs w:val="20"/>
    </w:rPr>
  </w:style>
  <w:style w:type="paragraph" w:styleId="TOC4">
    <w:name w:val="toc 4"/>
    <w:basedOn w:val="TOC3"/>
    <w:next w:val="BodyText"/>
    <w:uiPriority w:val="39"/>
    <w:rsid w:val="005E1B08"/>
    <w:pPr>
      <w:ind w:left="720"/>
    </w:pPr>
  </w:style>
  <w:style w:type="paragraph" w:styleId="TOC5">
    <w:name w:val="toc 5"/>
    <w:basedOn w:val="TOC4"/>
    <w:next w:val="Normal"/>
    <w:autoRedefine/>
    <w:uiPriority w:val="39"/>
    <w:rsid w:val="005E1B08"/>
    <w:pPr>
      <w:ind w:left="960"/>
    </w:pPr>
  </w:style>
  <w:style w:type="paragraph" w:styleId="TOC6">
    <w:name w:val="toc 6"/>
    <w:basedOn w:val="Normal"/>
    <w:next w:val="Normal"/>
    <w:autoRedefine/>
    <w:uiPriority w:val="39"/>
    <w:rsid w:val="005E1B08"/>
    <w:pPr>
      <w:ind w:left="1200"/>
    </w:pPr>
    <w:rPr>
      <w:rFonts w:ascii="Calibri" w:hAnsi="Calibri"/>
      <w:sz w:val="20"/>
      <w:szCs w:val="20"/>
    </w:rPr>
  </w:style>
  <w:style w:type="paragraph" w:styleId="TOC7">
    <w:name w:val="toc 7"/>
    <w:basedOn w:val="Normal"/>
    <w:next w:val="Normal"/>
    <w:autoRedefine/>
    <w:uiPriority w:val="39"/>
    <w:rsid w:val="005E1B08"/>
    <w:pPr>
      <w:ind w:left="1440"/>
    </w:pPr>
    <w:rPr>
      <w:rFonts w:ascii="Calibri" w:hAnsi="Calibri"/>
      <w:sz w:val="20"/>
      <w:szCs w:val="20"/>
    </w:rPr>
  </w:style>
  <w:style w:type="paragraph" w:styleId="TOC8">
    <w:name w:val="toc 8"/>
    <w:basedOn w:val="Normal"/>
    <w:next w:val="Normal"/>
    <w:autoRedefine/>
    <w:uiPriority w:val="39"/>
    <w:rsid w:val="005E1B08"/>
    <w:pPr>
      <w:ind w:left="1680"/>
    </w:pPr>
    <w:rPr>
      <w:rFonts w:ascii="Calibri" w:hAnsi="Calibri"/>
      <w:sz w:val="20"/>
      <w:szCs w:val="20"/>
    </w:rPr>
  </w:style>
  <w:style w:type="paragraph" w:styleId="TOC9">
    <w:name w:val="toc 9"/>
    <w:basedOn w:val="Normal"/>
    <w:next w:val="Normal"/>
    <w:autoRedefine/>
    <w:uiPriority w:val="39"/>
    <w:rsid w:val="005E1B08"/>
    <w:pPr>
      <w:ind w:left="1920"/>
    </w:pPr>
    <w:rPr>
      <w:rFonts w:ascii="Calibri" w:hAnsi="Calibri"/>
      <w:sz w:val="20"/>
      <w:szCs w:val="20"/>
    </w:rPr>
  </w:style>
  <w:style w:type="character" w:styleId="Hyperlink">
    <w:name w:val="Hyperlink"/>
    <w:uiPriority w:val="99"/>
    <w:rsid w:val="006246AE"/>
    <w:rPr>
      <w:i/>
      <w:color w:val="0000FF"/>
      <w:u w:val="single"/>
    </w:rPr>
  </w:style>
  <w:style w:type="paragraph" w:customStyle="1" w:styleId="FigureCaption">
    <w:name w:val="Figure Caption"/>
    <w:basedOn w:val="BodyText"/>
    <w:next w:val="BodyText2"/>
    <w:autoRedefine/>
    <w:rsid w:val="007E53B8"/>
    <w:pPr>
      <w:spacing w:before="120" w:after="240"/>
      <w:jc w:val="center"/>
    </w:pPr>
    <w:rPr>
      <w:rFonts w:ascii="Arial Bold" w:hAnsi="Arial Bold" w:cs="Arial"/>
      <w:b/>
      <w:bCs/>
      <w:sz w:val="18"/>
      <w:szCs w:val="20"/>
    </w:rPr>
  </w:style>
  <w:style w:type="paragraph" w:styleId="NoteHeading">
    <w:name w:val="Note Heading"/>
    <w:basedOn w:val="Normal"/>
    <w:next w:val="BodyText2"/>
    <w:link w:val="NoteHeadingChar"/>
    <w:autoRedefine/>
    <w:rsid w:val="00CF715D"/>
    <w:pPr>
      <w:numPr>
        <w:numId w:val="11"/>
      </w:numPr>
      <w:pBdr>
        <w:top w:val="single" w:sz="8" w:space="1" w:color="000000"/>
        <w:bottom w:val="single" w:sz="8" w:space="1" w:color="000000"/>
      </w:pBdr>
      <w:ind w:left="0" w:firstLine="0"/>
      <w:jc w:val="both"/>
    </w:pPr>
    <w:rPr>
      <w:rFonts w:ascii="Arial" w:eastAsia="Arial Unicode MS" w:hAnsi="Arial"/>
      <w:bCs/>
      <w:sz w:val="20"/>
    </w:rPr>
  </w:style>
  <w:style w:type="paragraph" w:customStyle="1" w:styleId="SectionHead">
    <w:name w:val="SectionHead"/>
    <w:basedOn w:val="Heading1"/>
    <w:next w:val="BodyText"/>
    <w:autoRedefine/>
    <w:rsid w:val="005E1B08"/>
    <w:pPr>
      <w:numPr>
        <w:numId w:val="0"/>
      </w:numPr>
      <w:tabs>
        <w:tab w:val="right" w:leader="dot" w:pos="8630"/>
      </w:tabs>
      <w:jc w:val="both"/>
    </w:pPr>
    <w:rPr>
      <w:spacing w:val="28"/>
    </w:rPr>
  </w:style>
  <w:style w:type="paragraph" w:customStyle="1" w:styleId="bodytextforlistnumber">
    <w:name w:val="body text for list number"/>
    <w:basedOn w:val="Normal"/>
    <w:rsid w:val="005E1B08"/>
    <w:pPr>
      <w:ind w:left="1480"/>
      <w:jc w:val="both"/>
    </w:pPr>
    <w:rPr>
      <w:rFonts w:ascii="Arial" w:hAnsi="Arial"/>
      <w:sz w:val="20"/>
    </w:rPr>
  </w:style>
  <w:style w:type="paragraph" w:customStyle="1" w:styleId="Image">
    <w:name w:val="Image"/>
    <w:basedOn w:val="BodyText"/>
    <w:next w:val="FigureCaption"/>
    <w:rsid w:val="005E1B08"/>
    <w:pPr>
      <w:spacing w:before="120" w:after="120"/>
      <w:jc w:val="center"/>
    </w:pPr>
  </w:style>
  <w:style w:type="paragraph" w:styleId="Caption">
    <w:name w:val="caption"/>
    <w:basedOn w:val="FigureCaption"/>
    <w:next w:val="Normal"/>
    <w:autoRedefine/>
    <w:qFormat/>
    <w:rsid w:val="00CA22D8"/>
    <w:pPr>
      <w:spacing w:before="240" w:after="120"/>
    </w:pPr>
    <w:rPr>
      <w:bCs w:val="0"/>
    </w:rPr>
  </w:style>
  <w:style w:type="paragraph" w:styleId="TableofFigures">
    <w:name w:val="table of figures"/>
    <w:basedOn w:val="Normal"/>
    <w:next w:val="Normal"/>
    <w:autoRedefine/>
    <w:uiPriority w:val="99"/>
    <w:rsid w:val="005E1B08"/>
    <w:rPr>
      <w:rFonts w:ascii="Arial" w:hAnsi="Arial"/>
      <w:iCs/>
      <w:sz w:val="20"/>
    </w:rPr>
  </w:style>
  <w:style w:type="paragraph" w:styleId="Footer">
    <w:name w:val="footer"/>
    <w:basedOn w:val="Normal"/>
    <w:link w:val="FooterChar"/>
    <w:uiPriority w:val="99"/>
    <w:rsid w:val="000677BC"/>
    <w:pPr>
      <w:pBdr>
        <w:top w:val="single" w:sz="8" w:space="1" w:color="E31837"/>
      </w:pBdr>
      <w:tabs>
        <w:tab w:val="center" w:pos="4320"/>
        <w:tab w:val="right" w:pos="8640"/>
      </w:tabs>
    </w:pPr>
    <w:rPr>
      <w:rFonts w:ascii="Tahoma" w:hAnsi="Tahoma"/>
      <w:b/>
      <w:sz w:val="20"/>
    </w:rPr>
  </w:style>
  <w:style w:type="paragraph" w:customStyle="1" w:styleId="TableColumnLabels">
    <w:name w:val="Table Column Labels"/>
    <w:basedOn w:val="BodyText"/>
    <w:link w:val="TableColumnLabelsChar"/>
    <w:autoRedefine/>
    <w:rsid w:val="00AA010B"/>
    <w:pPr>
      <w:jc w:val="left"/>
    </w:pPr>
    <w:rPr>
      <w:rFonts w:ascii="Arial Unicode MS" w:eastAsia="Arial Unicode MS" w:hAnsi="Arial Unicode MS"/>
      <w:b/>
      <w:bCs/>
      <w:color w:val="FFFFFF"/>
    </w:rPr>
  </w:style>
  <w:style w:type="paragraph" w:customStyle="1" w:styleId="Tablecontent">
    <w:name w:val="Table content"/>
    <w:basedOn w:val="BodyText"/>
    <w:link w:val="TablecontentChar"/>
    <w:qFormat/>
    <w:rsid w:val="00E26EE8"/>
    <w:pPr>
      <w:framePr w:hSpace="180" w:wrap="around" w:vAnchor="page" w:hAnchor="margin" w:xAlign="center" w:y="2491"/>
      <w:spacing w:before="120" w:after="0"/>
      <w:jc w:val="center"/>
    </w:pPr>
    <w:rPr>
      <w:rFonts w:ascii="Arial Unicode MS" w:eastAsia="Arial Unicode MS" w:hAnsi="Arial Unicode MS"/>
      <w:sz w:val="18"/>
    </w:rPr>
  </w:style>
  <w:style w:type="paragraph" w:customStyle="1" w:styleId="TableListNumber1">
    <w:name w:val="Table List Number 1"/>
    <w:basedOn w:val="Normal"/>
    <w:rsid w:val="0039151E"/>
    <w:pPr>
      <w:numPr>
        <w:numId w:val="3"/>
      </w:numPr>
      <w:tabs>
        <w:tab w:val="left" w:pos="432"/>
        <w:tab w:val="left" w:pos="1008"/>
      </w:tabs>
      <w:spacing w:before="120"/>
    </w:pPr>
    <w:rPr>
      <w:rFonts w:ascii="Arial" w:hAnsi="Arial"/>
      <w:sz w:val="18"/>
    </w:rPr>
  </w:style>
  <w:style w:type="paragraph" w:customStyle="1" w:styleId="TableListBullet1">
    <w:name w:val="Table List Bullet 1"/>
    <w:basedOn w:val="ListBullet1"/>
    <w:rsid w:val="004448CB"/>
    <w:pPr>
      <w:numPr>
        <w:numId w:val="2"/>
      </w:numPr>
      <w:spacing w:after="0"/>
    </w:pPr>
    <w:rPr>
      <w:sz w:val="18"/>
    </w:rPr>
  </w:style>
  <w:style w:type="character" w:styleId="PageNumber">
    <w:name w:val="page number"/>
    <w:rsid w:val="005E1B08"/>
    <w:rPr>
      <w:rFonts w:ascii="Tahoma" w:hAnsi="Tahoma"/>
      <w:b/>
      <w:sz w:val="20"/>
      <w:bdr w:val="none" w:sz="0" w:space="0" w:color="auto"/>
      <w:shd w:val="clear" w:color="auto" w:fill="auto"/>
    </w:rPr>
  </w:style>
  <w:style w:type="paragraph" w:styleId="Index1">
    <w:name w:val="index 1"/>
    <w:basedOn w:val="Normal"/>
    <w:next w:val="Normal"/>
    <w:autoRedefine/>
    <w:rsid w:val="005E1B08"/>
    <w:pPr>
      <w:ind w:left="240" w:hanging="240"/>
    </w:pPr>
    <w:rPr>
      <w:rFonts w:ascii="Arial" w:hAnsi="Arial"/>
      <w:szCs w:val="21"/>
    </w:rPr>
  </w:style>
  <w:style w:type="paragraph" w:customStyle="1" w:styleId="Apendixsection">
    <w:name w:val="Apendix section"/>
    <w:basedOn w:val="BodyText"/>
    <w:next w:val="BodyText"/>
    <w:rsid w:val="005E1B08"/>
    <w:pPr>
      <w:numPr>
        <w:numId w:val="4"/>
      </w:numPr>
    </w:pPr>
    <w:rPr>
      <w:rFonts w:ascii="Arial Narrow" w:hAnsi="Arial Narrow"/>
      <w:b/>
      <w:sz w:val="28"/>
    </w:rPr>
  </w:style>
  <w:style w:type="paragraph" w:customStyle="1" w:styleId="Code">
    <w:name w:val="Code"/>
    <w:basedOn w:val="BodyText"/>
    <w:rsid w:val="00CA22D8"/>
    <w:pPr>
      <w:ind w:left="1366" w:hanging="357"/>
    </w:pPr>
    <w:rPr>
      <w:rFonts w:ascii="Courier New" w:hAnsi="Courier New"/>
    </w:rPr>
  </w:style>
  <w:style w:type="paragraph" w:styleId="Index2">
    <w:name w:val="index 2"/>
    <w:basedOn w:val="Normal"/>
    <w:next w:val="Normal"/>
    <w:autoRedefine/>
    <w:rsid w:val="005E1B08"/>
    <w:pPr>
      <w:ind w:left="480" w:hanging="240"/>
    </w:pPr>
    <w:rPr>
      <w:rFonts w:ascii="Arial" w:hAnsi="Arial"/>
      <w:szCs w:val="21"/>
    </w:rPr>
  </w:style>
  <w:style w:type="paragraph" w:styleId="Index3">
    <w:name w:val="index 3"/>
    <w:basedOn w:val="Normal"/>
    <w:next w:val="Normal"/>
    <w:autoRedefine/>
    <w:rsid w:val="005E1B08"/>
    <w:pPr>
      <w:ind w:left="720" w:hanging="240"/>
    </w:pPr>
    <w:rPr>
      <w:szCs w:val="21"/>
    </w:rPr>
  </w:style>
  <w:style w:type="paragraph" w:styleId="Index4">
    <w:name w:val="index 4"/>
    <w:basedOn w:val="Normal"/>
    <w:next w:val="Normal"/>
    <w:autoRedefine/>
    <w:rsid w:val="005E1B08"/>
    <w:pPr>
      <w:ind w:left="960" w:hanging="240"/>
    </w:pPr>
    <w:rPr>
      <w:szCs w:val="21"/>
    </w:rPr>
  </w:style>
  <w:style w:type="paragraph" w:styleId="Index5">
    <w:name w:val="index 5"/>
    <w:basedOn w:val="Normal"/>
    <w:next w:val="Normal"/>
    <w:autoRedefine/>
    <w:rsid w:val="005E1B08"/>
    <w:pPr>
      <w:ind w:left="1200" w:hanging="240"/>
    </w:pPr>
    <w:rPr>
      <w:szCs w:val="21"/>
    </w:rPr>
  </w:style>
  <w:style w:type="paragraph" w:styleId="Index6">
    <w:name w:val="index 6"/>
    <w:basedOn w:val="Normal"/>
    <w:next w:val="Normal"/>
    <w:autoRedefine/>
    <w:rsid w:val="005E1B08"/>
    <w:pPr>
      <w:ind w:left="1440" w:hanging="240"/>
    </w:pPr>
    <w:rPr>
      <w:szCs w:val="21"/>
    </w:rPr>
  </w:style>
  <w:style w:type="paragraph" w:styleId="Index7">
    <w:name w:val="index 7"/>
    <w:basedOn w:val="Normal"/>
    <w:next w:val="Normal"/>
    <w:autoRedefine/>
    <w:rsid w:val="005E1B08"/>
    <w:pPr>
      <w:ind w:left="1680" w:hanging="240"/>
    </w:pPr>
    <w:rPr>
      <w:szCs w:val="21"/>
    </w:rPr>
  </w:style>
  <w:style w:type="paragraph" w:styleId="Index8">
    <w:name w:val="index 8"/>
    <w:basedOn w:val="Normal"/>
    <w:next w:val="Normal"/>
    <w:autoRedefine/>
    <w:rsid w:val="005E1B08"/>
    <w:pPr>
      <w:ind w:left="1920" w:hanging="240"/>
    </w:pPr>
    <w:rPr>
      <w:szCs w:val="21"/>
    </w:rPr>
  </w:style>
  <w:style w:type="paragraph" w:styleId="Index9">
    <w:name w:val="index 9"/>
    <w:basedOn w:val="Normal"/>
    <w:next w:val="Normal"/>
    <w:autoRedefine/>
    <w:rsid w:val="005E1B08"/>
    <w:pPr>
      <w:ind w:left="2160" w:hanging="240"/>
    </w:pPr>
    <w:rPr>
      <w:szCs w:val="21"/>
    </w:rPr>
  </w:style>
  <w:style w:type="paragraph" w:customStyle="1" w:styleId="ManualName">
    <w:name w:val="Manual Name"/>
    <w:basedOn w:val="BodyText"/>
    <w:autoRedefine/>
    <w:rsid w:val="00345F1E"/>
    <w:pPr>
      <w:spacing w:before="0" w:after="100" w:afterAutospacing="1"/>
      <w:jc w:val="center"/>
    </w:pPr>
    <w:rPr>
      <w:rFonts w:ascii="Bookman Old Style" w:hAnsi="Bookman Old Style"/>
      <w:b/>
      <w:sz w:val="28"/>
    </w:rPr>
  </w:style>
  <w:style w:type="paragraph" w:customStyle="1" w:styleId="TableNames">
    <w:name w:val="Table Names"/>
    <w:basedOn w:val="SectionHead"/>
    <w:autoRedefine/>
    <w:rsid w:val="00E00694"/>
    <w:pPr>
      <w:pageBreakBefore w:val="0"/>
      <w:pBdr>
        <w:top w:val="none" w:sz="0" w:space="0" w:color="auto"/>
        <w:bottom w:val="none" w:sz="0" w:space="0" w:color="auto"/>
      </w:pBdr>
      <w:tabs>
        <w:tab w:val="clear" w:pos="8630"/>
        <w:tab w:val="left" w:pos="4536"/>
        <w:tab w:val="right" w:pos="9027"/>
      </w:tabs>
      <w:spacing w:before="0"/>
      <w:jc w:val="center"/>
    </w:pPr>
    <w:rPr>
      <w:bCs/>
    </w:rPr>
  </w:style>
  <w:style w:type="paragraph" w:customStyle="1" w:styleId="version">
    <w:name w:val="version"/>
    <w:basedOn w:val="BodyText"/>
    <w:rsid w:val="005E1B08"/>
    <w:pPr>
      <w:spacing w:before="120" w:after="120"/>
      <w:ind w:left="1440"/>
      <w:jc w:val="center"/>
    </w:pPr>
    <w:rPr>
      <w:rFonts w:ascii="Trebuchet MS" w:hAnsi="Trebuchet MS"/>
      <w:b/>
      <w:color w:val="000000"/>
      <w:sz w:val="36"/>
    </w:rPr>
  </w:style>
  <w:style w:type="paragraph" w:customStyle="1" w:styleId="Head">
    <w:name w:val="Head"/>
    <w:basedOn w:val="Normal"/>
    <w:rsid w:val="005E1B08"/>
    <w:rPr>
      <w:rFonts w:ascii="Arial" w:hAnsi="Arial"/>
      <w:b/>
      <w:bCs/>
      <w:spacing w:val="-5"/>
      <w:sz w:val="20"/>
      <w:szCs w:val="20"/>
    </w:rPr>
  </w:style>
  <w:style w:type="paragraph" w:styleId="Title">
    <w:name w:val="Title"/>
    <w:basedOn w:val="Normal"/>
    <w:qFormat/>
    <w:rsid w:val="005E1B08"/>
    <w:pPr>
      <w:spacing w:after="1920"/>
      <w:jc w:val="center"/>
    </w:pPr>
    <w:rPr>
      <w:rFonts w:ascii="Arial Black" w:hAnsi="Arial Black" w:cs="Arial"/>
      <w:b/>
      <w:bCs/>
      <w:color w:val="808080"/>
      <w:sz w:val="48"/>
      <w:u w:val="single"/>
    </w:rPr>
  </w:style>
  <w:style w:type="paragraph" w:styleId="Subtitle">
    <w:name w:val="Subtitle"/>
    <w:basedOn w:val="Title"/>
    <w:next w:val="BodyText"/>
    <w:qFormat/>
    <w:rsid w:val="005E1B08"/>
    <w:pPr>
      <w:keepNext/>
      <w:pBdr>
        <w:bottom w:val="single" w:sz="6" w:space="14" w:color="808080"/>
      </w:pBdr>
      <w:spacing w:before="1940" w:line="200" w:lineRule="atLeast"/>
    </w:pPr>
    <w:rPr>
      <w:rFonts w:ascii="Garamond" w:hAnsi="Garamond" w:cs="Times New Roman"/>
      <w:bCs w:val="0"/>
      <w:caps/>
      <w:spacing w:val="30"/>
      <w:kern w:val="28"/>
      <w:sz w:val="18"/>
      <w:szCs w:val="20"/>
      <w:u w:val="none"/>
    </w:rPr>
  </w:style>
  <w:style w:type="character" w:styleId="FollowedHyperlink">
    <w:name w:val="FollowedHyperlink"/>
    <w:rsid w:val="00DE39F4"/>
    <w:rPr>
      <w:i/>
      <w:color w:val="800080"/>
      <w:u w:val="single"/>
    </w:rPr>
  </w:style>
  <w:style w:type="paragraph" w:customStyle="1" w:styleId="ContentList">
    <w:name w:val="Content List"/>
    <w:basedOn w:val="BodyText"/>
    <w:rsid w:val="005E1B08"/>
    <w:pPr>
      <w:tabs>
        <w:tab w:val="num" w:pos="576"/>
      </w:tabs>
      <w:ind w:left="576" w:hanging="360"/>
      <w:jc w:val="left"/>
    </w:pPr>
  </w:style>
  <w:style w:type="paragraph" w:customStyle="1" w:styleId="ChapterList">
    <w:name w:val="Chapter List"/>
    <w:basedOn w:val="BodyText2"/>
    <w:rsid w:val="00D842E1"/>
    <w:pPr>
      <w:numPr>
        <w:numId w:val="12"/>
      </w:numPr>
      <w:tabs>
        <w:tab w:val="num" w:pos="1872"/>
      </w:tabs>
    </w:pPr>
  </w:style>
  <w:style w:type="paragraph" w:customStyle="1" w:styleId="Warning">
    <w:name w:val="Warning"/>
    <w:basedOn w:val="BodyText2"/>
    <w:rsid w:val="002838A8"/>
    <w:pPr>
      <w:numPr>
        <w:numId w:val="6"/>
      </w:numPr>
      <w:pBdr>
        <w:top w:val="single" w:sz="8" w:space="1" w:color="000000"/>
        <w:bottom w:val="single" w:sz="8" w:space="1" w:color="000000"/>
      </w:pBdr>
      <w:tabs>
        <w:tab w:val="clear" w:pos="1080"/>
        <w:tab w:val="left" w:pos="1872"/>
      </w:tabs>
      <w:ind w:left="2016" w:hanging="432"/>
    </w:pPr>
    <w:rPr>
      <w:rFonts w:ascii="Arial Narrow" w:hAnsi="Arial Narrow"/>
    </w:rPr>
  </w:style>
  <w:style w:type="paragraph" w:customStyle="1" w:styleId="ProductName">
    <w:name w:val="Product Name"/>
    <w:basedOn w:val="ManualName"/>
    <w:autoRedefine/>
    <w:rsid w:val="00345F1E"/>
    <w:pPr>
      <w:spacing w:before="120" w:after="120" w:afterAutospacing="0"/>
    </w:pPr>
    <w:rPr>
      <w:rFonts w:cs="Arial"/>
      <w:bCs/>
      <w:color w:val="FF0000"/>
      <w:sz w:val="36"/>
    </w:rPr>
  </w:style>
  <w:style w:type="paragraph" w:customStyle="1" w:styleId="QMSBodyText">
    <w:name w:val="QMS Body Text"/>
    <w:basedOn w:val="Normal"/>
    <w:autoRedefine/>
    <w:rsid w:val="005E1B08"/>
    <w:pPr>
      <w:ind w:left="720"/>
      <w:jc w:val="both"/>
    </w:pPr>
    <w:rPr>
      <w:b/>
      <w:bCs/>
      <w:szCs w:val="20"/>
    </w:rPr>
  </w:style>
  <w:style w:type="paragraph" w:customStyle="1" w:styleId="QMSHead1">
    <w:name w:val="QMS Head 1"/>
    <w:basedOn w:val="Heading1"/>
    <w:next w:val="QMSBodyText"/>
    <w:autoRedefine/>
    <w:rsid w:val="005E1B08"/>
    <w:pPr>
      <w:numPr>
        <w:numId w:val="0"/>
      </w:numPr>
      <w:tabs>
        <w:tab w:val="left" w:pos="540"/>
        <w:tab w:val="left" w:pos="720"/>
        <w:tab w:val="left" w:pos="1080"/>
      </w:tabs>
      <w:spacing w:before="240"/>
      <w:ind w:left="720" w:hanging="360"/>
    </w:pPr>
    <w:rPr>
      <w:rFonts w:ascii="Arial" w:hAnsi="Arial" w:cs="Times New Roman"/>
      <w:b w:val="0"/>
      <w:bCs/>
      <w:caps/>
      <w:szCs w:val="20"/>
    </w:rPr>
  </w:style>
  <w:style w:type="paragraph" w:customStyle="1" w:styleId="QMSHead2">
    <w:name w:val="QMS Head 2"/>
    <w:basedOn w:val="Heading2"/>
    <w:next w:val="QMSBodyText"/>
    <w:autoRedefine/>
    <w:rsid w:val="005E1B08"/>
    <w:pPr>
      <w:numPr>
        <w:ilvl w:val="0"/>
        <w:numId w:val="0"/>
      </w:numPr>
      <w:tabs>
        <w:tab w:val="num" w:pos="1440"/>
      </w:tabs>
      <w:ind w:left="1440" w:hanging="360"/>
    </w:pPr>
    <w:rPr>
      <w:rFonts w:ascii="Arial" w:hAnsi="Arial"/>
      <w:b w:val="0"/>
      <w:bCs/>
      <w:iCs w:val="0"/>
      <w:spacing w:val="0"/>
      <w:szCs w:val="20"/>
    </w:rPr>
  </w:style>
  <w:style w:type="paragraph" w:customStyle="1" w:styleId="QMSHead3">
    <w:name w:val="QMS Head 3"/>
    <w:basedOn w:val="Heading3"/>
    <w:next w:val="QMSBodyText"/>
    <w:autoRedefine/>
    <w:rsid w:val="005E1B08"/>
    <w:pPr>
      <w:numPr>
        <w:ilvl w:val="0"/>
        <w:numId w:val="0"/>
      </w:numPr>
    </w:pPr>
    <w:rPr>
      <w:rFonts w:ascii="Arial" w:hAnsi="Arial"/>
      <w:iCs w:val="0"/>
      <w:caps/>
      <w:spacing w:val="0"/>
      <w:sz w:val="24"/>
      <w:szCs w:val="20"/>
    </w:rPr>
  </w:style>
  <w:style w:type="paragraph" w:customStyle="1" w:styleId="Productversion">
    <w:name w:val="Productversion"/>
    <w:basedOn w:val="version"/>
    <w:rsid w:val="005E1B08"/>
    <w:pPr>
      <w:jc w:val="right"/>
    </w:pPr>
  </w:style>
  <w:style w:type="paragraph" w:styleId="IndexHeading">
    <w:name w:val="index heading"/>
    <w:basedOn w:val="Normal"/>
    <w:next w:val="Index1"/>
    <w:rsid w:val="005E1B08"/>
    <w:pPr>
      <w:pBdr>
        <w:top w:val="single" w:sz="12" w:space="0" w:color="auto"/>
      </w:pBdr>
      <w:spacing w:before="360" w:after="240"/>
    </w:pPr>
    <w:rPr>
      <w:rFonts w:ascii="Arial Bold" w:hAnsi="Arial Bold"/>
      <w:b/>
      <w:bCs/>
      <w:i/>
      <w:iCs/>
      <w:szCs w:val="31"/>
    </w:rPr>
  </w:style>
  <w:style w:type="paragraph" w:customStyle="1" w:styleId="Path">
    <w:name w:val="Path"/>
    <w:basedOn w:val="BodyText2"/>
    <w:rsid w:val="00E931C3"/>
    <w:pPr>
      <w:numPr>
        <w:numId w:val="14"/>
      </w:numPr>
      <w:pBdr>
        <w:top w:val="single" w:sz="4" w:space="1" w:color="FFFFFF"/>
        <w:left w:val="single" w:sz="4" w:space="4" w:color="FFFFFF"/>
        <w:bottom w:val="single" w:sz="4" w:space="1" w:color="FFFFFF"/>
      </w:pBdr>
      <w:shd w:val="clear" w:color="auto" w:fill="5B9BD5" w:themeFill="accent1"/>
    </w:pPr>
    <w:rPr>
      <w:b/>
      <w:bCs/>
      <w:color w:val="FFFFFF"/>
    </w:rPr>
  </w:style>
  <w:style w:type="paragraph" w:customStyle="1" w:styleId="TitleCover">
    <w:name w:val="Title Cover"/>
    <w:basedOn w:val="Normal"/>
    <w:next w:val="Normal"/>
    <w:rsid w:val="005E1B08"/>
    <w:pPr>
      <w:pBdr>
        <w:top w:val="single" w:sz="6" w:space="31" w:color="FFFFFF"/>
        <w:left w:val="single" w:sz="6" w:space="31" w:color="FFFFFF"/>
        <w:bottom w:val="single" w:sz="6" w:space="31" w:color="FFFFFF"/>
        <w:right w:val="single" w:sz="6" w:space="31" w:color="FFFFFF"/>
      </w:pBdr>
      <w:shd w:val="pct10" w:color="auto" w:fill="auto"/>
      <w:ind w:left="601" w:right="601"/>
    </w:pPr>
    <w:rPr>
      <w:rFonts w:ascii="Arial Black" w:hAnsi="Arial Black"/>
      <w:spacing w:val="-70"/>
      <w:kern w:val="28"/>
      <w:sz w:val="80"/>
      <w:szCs w:val="20"/>
    </w:rPr>
  </w:style>
  <w:style w:type="paragraph" w:customStyle="1" w:styleId="command">
    <w:name w:val="command"/>
    <w:basedOn w:val="Normal"/>
    <w:rsid w:val="005E1B08"/>
    <w:pPr>
      <w:ind w:left="2592"/>
    </w:pPr>
    <w:rPr>
      <w:rFonts w:ascii="Courier New" w:hAnsi="Courier New"/>
      <w:b/>
      <w:sz w:val="20"/>
    </w:rPr>
  </w:style>
  <w:style w:type="paragraph" w:customStyle="1" w:styleId="Heading">
    <w:name w:val="Heading"/>
    <w:basedOn w:val="BodyText2"/>
    <w:next w:val="BodyText2"/>
    <w:autoRedefine/>
    <w:rsid w:val="00226231"/>
    <w:pPr>
      <w:numPr>
        <w:numId w:val="17"/>
      </w:numPr>
      <w:spacing w:before="120"/>
    </w:pPr>
    <w:rPr>
      <w:rFonts w:ascii="Arial Narrow" w:hAnsi="Arial Narrow" w:cs="Tahoma"/>
      <w:b/>
      <w:sz w:val="26"/>
      <w:u w:val="single"/>
    </w:rPr>
  </w:style>
  <w:style w:type="paragraph" w:customStyle="1" w:styleId="tablecontents">
    <w:name w:val="table_contents"/>
    <w:basedOn w:val="Normal"/>
    <w:rsid w:val="005E1B08"/>
    <w:rPr>
      <w:rFonts w:ascii="Arial" w:hAnsi="Arial"/>
      <w:sz w:val="22"/>
      <w:szCs w:val="20"/>
      <w:lang w:val="en-GB"/>
    </w:rPr>
  </w:style>
  <w:style w:type="paragraph" w:customStyle="1" w:styleId="Bodytextforrestriction">
    <w:name w:val="Body text for restriction"/>
    <w:basedOn w:val="Normal"/>
    <w:next w:val="Normal"/>
    <w:rsid w:val="005E1B08"/>
    <w:pPr>
      <w:spacing w:line="360" w:lineRule="auto"/>
    </w:pPr>
    <w:rPr>
      <w:rFonts w:ascii="Arial" w:hAnsi="Arial"/>
      <w:sz w:val="18"/>
    </w:rPr>
  </w:style>
  <w:style w:type="paragraph" w:customStyle="1" w:styleId="TableHeader">
    <w:name w:val="Table Header"/>
    <w:basedOn w:val="Normal"/>
    <w:rsid w:val="005E1B08"/>
    <w:pPr>
      <w:spacing w:before="60"/>
      <w:jc w:val="center"/>
    </w:pPr>
    <w:rPr>
      <w:rFonts w:ascii="Arial" w:hAnsi="Arial"/>
      <w:b/>
      <w:spacing w:val="-5"/>
      <w:sz w:val="22"/>
      <w:szCs w:val="20"/>
    </w:rPr>
  </w:style>
  <w:style w:type="paragraph" w:styleId="BodyText20">
    <w:name w:val="Body Text 2"/>
    <w:basedOn w:val="Normal"/>
    <w:rsid w:val="005E1B08"/>
    <w:rPr>
      <w:rFonts w:ascii="Arial Narrow" w:hAnsi="Arial Narrow"/>
      <w:b/>
      <w:bCs/>
      <w:color w:val="FFFFFF"/>
    </w:rPr>
  </w:style>
  <w:style w:type="paragraph" w:styleId="BodyTextIndent2">
    <w:name w:val="Body Text Indent 2"/>
    <w:aliases w:val="Body Text Indent 2 Char"/>
    <w:basedOn w:val="Normal"/>
    <w:rsid w:val="005E1B08"/>
    <w:pPr>
      <w:spacing w:before="120" w:after="120" w:line="480" w:lineRule="auto"/>
      <w:ind w:left="360"/>
    </w:pPr>
    <w:rPr>
      <w:rFonts w:ascii="Arial" w:hAnsi="Arial"/>
      <w:sz w:val="18"/>
    </w:rPr>
  </w:style>
  <w:style w:type="paragraph" w:styleId="TableofAuthorities">
    <w:name w:val="table of authorities"/>
    <w:basedOn w:val="Normal"/>
    <w:next w:val="Normal"/>
    <w:rsid w:val="005E1B08"/>
    <w:pPr>
      <w:spacing w:before="120" w:after="120"/>
      <w:jc w:val="center"/>
    </w:pPr>
    <w:rPr>
      <w:rFonts w:ascii="Arial" w:hAnsi="Arial" w:cs="Arial"/>
      <w:b/>
      <w:sz w:val="16"/>
      <w:szCs w:val="14"/>
    </w:rPr>
  </w:style>
  <w:style w:type="paragraph" w:styleId="Signature">
    <w:name w:val="Signature"/>
    <w:basedOn w:val="Normal"/>
    <w:rsid w:val="005E1B08"/>
    <w:pPr>
      <w:spacing w:before="60" w:after="60"/>
      <w:jc w:val="right"/>
    </w:pPr>
    <w:rPr>
      <w:rFonts w:ascii="Arial" w:hAnsi="Arial" w:cs="Arial"/>
      <w:bCs/>
      <w:i/>
      <w:sz w:val="15"/>
      <w:szCs w:val="16"/>
    </w:rPr>
  </w:style>
  <w:style w:type="paragraph" w:styleId="CommentText">
    <w:name w:val="annotation text"/>
    <w:basedOn w:val="Normal"/>
    <w:link w:val="CommentTextChar"/>
    <w:rsid w:val="005E1B08"/>
    <w:pPr>
      <w:jc w:val="both"/>
    </w:pPr>
    <w:rPr>
      <w:rFonts w:ascii="Arial" w:hAnsi="Arial" w:cs="Arial"/>
      <w:sz w:val="20"/>
      <w:szCs w:val="20"/>
    </w:rPr>
  </w:style>
  <w:style w:type="character" w:customStyle="1" w:styleId="CommentTextChar">
    <w:name w:val="Comment Text Char"/>
    <w:link w:val="CommentText"/>
    <w:rsid w:val="00F62BAE"/>
    <w:rPr>
      <w:rFonts w:ascii="Arial" w:hAnsi="Arial" w:cs="Arial"/>
    </w:rPr>
  </w:style>
  <w:style w:type="character" w:styleId="CommentReference">
    <w:name w:val="annotation reference"/>
    <w:rsid w:val="005E1B08"/>
    <w:rPr>
      <w:sz w:val="16"/>
      <w:szCs w:val="16"/>
    </w:rPr>
  </w:style>
  <w:style w:type="paragraph" w:customStyle="1" w:styleId="bodytextlistbullet2">
    <w:name w:val="body text list bullet 2"/>
    <w:basedOn w:val="ListBullet2"/>
    <w:rsid w:val="00717B04"/>
    <w:pPr>
      <w:numPr>
        <w:numId w:val="0"/>
      </w:numPr>
      <w:tabs>
        <w:tab w:val="left" w:pos="1440"/>
      </w:tabs>
      <w:ind w:left="1440"/>
    </w:pPr>
  </w:style>
  <w:style w:type="paragraph" w:styleId="TOAHeading">
    <w:name w:val="toa heading"/>
    <w:basedOn w:val="Normal"/>
    <w:next w:val="Normal"/>
    <w:rsid w:val="005E1B08"/>
    <w:pPr>
      <w:spacing w:before="120"/>
    </w:pPr>
    <w:rPr>
      <w:rFonts w:ascii="Arial" w:hAnsi="Arial" w:cs="Arial"/>
      <w:b/>
      <w:bCs/>
    </w:rPr>
  </w:style>
  <w:style w:type="paragraph" w:customStyle="1" w:styleId="bodytextlistbullet3">
    <w:name w:val="body text list bullet 3"/>
    <w:basedOn w:val="ListBullet3"/>
    <w:rsid w:val="00BA5F67"/>
    <w:pPr>
      <w:numPr>
        <w:numId w:val="0"/>
      </w:numPr>
      <w:tabs>
        <w:tab w:val="left" w:pos="2232"/>
      </w:tabs>
      <w:ind w:left="2160"/>
    </w:pPr>
  </w:style>
  <w:style w:type="paragraph" w:customStyle="1" w:styleId="bodytextlistbullet1">
    <w:name w:val="body text list bullet1"/>
    <w:basedOn w:val="BodyText2"/>
    <w:rsid w:val="005E1B08"/>
    <w:pPr>
      <w:tabs>
        <w:tab w:val="num" w:pos="0"/>
        <w:tab w:val="left" w:pos="1008"/>
      </w:tabs>
      <w:ind w:left="980"/>
    </w:pPr>
  </w:style>
  <w:style w:type="paragraph" w:customStyle="1" w:styleId="Reference">
    <w:name w:val="Reference"/>
    <w:basedOn w:val="ManualName"/>
    <w:rsid w:val="005E1B08"/>
    <w:pPr>
      <w:ind w:left="864" w:hanging="864"/>
    </w:pPr>
    <w:rPr>
      <w:rFonts w:ascii="Arial" w:hAnsi="Arial"/>
      <w:b w:val="0"/>
      <w:sz w:val="16"/>
    </w:rPr>
  </w:style>
  <w:style w:type="paragraph" w:styleId="BalloonText">
    <w:name w:val="Balloon Text"/>
    <w:basedOn w:val="Normal"/>
    <w:link w:val="BalloonTextChar"/>
    <w:uiPriority w:val="99"/>
    <w:rsid w:val="003D3FD5"/>
    <w:rPr>
      <w:rFonts w:ascii="Tahoma" w:hAnsi="Tahoma" w:cs="Tahoma"/>
      <w:sz w:val="16"/>
      <w:szCs w:val="16"/>
    </w:rPr>
  </w:style>
  <w:style w:type="character" w:customStyle="1" w:styleId="BalloonTextChar">
    <w:name w:val="Balloon Text Char"/>
    <w:link w:val="BalloonText"/>
    <w:uiPriority w:val="99"/>
    <w:rsid w:val="00F62BAE"/>
    <w:rPr>
      <w:rFonts w:ascii="Tahoma" w:hAnsi="Tahoma" w:cs="Tahoma"/>
      <w:sz w:val="16"/>
      <w:szCs w:val="16"/>
    </w:rPr>
  </w:style>
  <w:style w:type="paragraph" w:styleId="DocumentMap">
    <w:name w:val="Document Map"/>
    <w:basedOn w:val="Normal"/>
    <w:link w:val="DocumentMapChar"/>
    <w:uiPriority w:val="99"/>
    <w:rsid w:val="004D258D"/>
    <w:rPr>
      <w:rFonts w:ascii="Tahoma" w:hAnsi="Tahoma" w:cs="Tahoma"/>
      <w:sz w:val="16"/>
      <w:szCs w:val="16"/>
    </w:rPr>
  </w:style>
  <w:style w:type="character" w:customStyle="1" w:styleId="DocumentMapChar">
    <w:name w:val="Document Map Char"/>
    <w:link w:val="DocumentMap"/>
    <w:uiPriority w:val="99"/>
    <w:rsid w:val="00F27F68"/>
    <w:rPr>
      <w:rFonts w:ascii="Tahoma" w:hAnsi="Tahoma" w:cs="Tahoma"/>
      <w:sz w:val="16"/>
      <w:szCs w:val="16"/>
      <w:lang w:val="en-US" w:eastAsia="en-US"/>
    </w:rPr>
  </w:style>
  <w:style w:type="paragraph" w:styleId="ListNumber">
    <w:name w:val="List Number"/>
    <w:basedOn w:val="Normal"/>
    <w:uiPriority w:val="99"/>
    <w:rsid w:val="00C35628"/>
    <w:pPr>
      <w:tabs>
        <w:tab w:val="num" w:pos="360"/>
      </w:tabs>
      <w:ind w:left="360" w:hanging="360"/>
      <w:contextualSpacing/>
    </w:pPr>
  </w:style>
  <w:style w:type="paragraph" w:styleId="ListNumber2">
    <w:name w:val="List Number 2"/>
    <w:basedOn w:val="Normal"/>
    <w:uiPriority w:val="99"/>
    <w:rsid w:val="00C35628"/>
    <w:pPr>
      <w:numPr>
        <w:numId w:val="5"/>
      </w:numPr>
      <w:contextualSpacing/>
    </w:pPr>
  </w:style>
  <w:style w:type="paragraph" w:styleId="ListNumber3">
    <w:name w:val="List Number 3"/>
    <w:basedOn w:val="Normal"/>
    <w:uiPriority w:val="99"/>
    <w:rsid w:val="00C35628"/>
    <w:pPr>
      <w:numPr>
        <w:numId w:val="1"/>
      </w:numPr>
      <w:contextualSpacing/>
    </w:pPr>
  </w:style>
  <w:style w:type="paragraph" w:customStyle="1" w:styleId="Number1">
    <w:name w:val="Number1"/>
    <w:basedOn w:val="BodyText2"/>
    <w:autoRedefine/>
    <w:qFormat/>
    <w:rsid w:val="00A651BB"/>
    <w:pPr>
      <w:numPr>
        <w:numId w:val="18"/>
      </w:numPr>
    </w:pPr>
  </w:style>
  <w:style w:type="paragraph" w:customStyle="1" w:styleId="Number2">
    <w:name w:val="Number2"/>
    <w:basedOn w:val="Number1"/>
    <w:qFormat/>
    <w:rsid w:val="00960C74"/>
    <w:pPr>
      <w:numPr>
        <w:ilvl w:val="2"/>
      </w:numPr>
      <w:tabs>
        <w:tab w:val="num" w:pos="360"/>
      </w:tabs>
      <w:ind w:left="993" w:hanging="360"/>
    </w:pPr>
  </w:style>
  <w:style w:type="paragraph" w:customStyle="1" w:styleId="Number3">
    <w:name w:val="Number3"/>
    <w:basedOn w:val="Number2"/>
    <w:qFormat/>
    <w:rsid w:val="004B2EF5"/>
    <w:pPr>
      <w:numPr>
        <w:ilvl w:val="3"/>
      </w:numPr>
      <w:tabs>
        <w:tab w:val="num" w:pos="360"/>
      </w:tabs>
      <w:ind w:left="993"/>
    </w:pPr>
  </w:style>
  <w:style w:type="character" w:customStyle="1" w:styleId="TableColumnLabelsChar">
    <w:name w:val="Table Column Labels Char"/>
    <w:link w:val="TableColumnLabels"/>
    <w:rsid w:val="00AA010B"/>
    <w:rPr>
      <w:rFonts w:ascii="Arial Unicode MS" w:eastAsia="Arial Unicode MS" w:hAnsi="Arial Unicode MS"/>
      <w:b/>
      <w:bCs/>
      <w:color w:val="FFFFFF"/>
      <w:szCs w:val="24"/>
      <w:lang w:val="en-US" w:eastAsia="en-US"/>
    </w:rPr>
  </w:style>
  <w:style w:type="character" w:customStyle="1" w:styleId="NoteHeadingChar">
    <w:name w:val="Note Heading Char"/>
    <w:link w:val="NoteHeading"/>
    <w:rsid w:val="00CF715D"/>
    <w:rPr>
      <w:rFonts w:ascii="Arial" w:eastAsia="Arial Unicode MS" w:hAnsi="Arial"/>
      <w:bCs/>
      <w:szCs w:val="24"/>
      <w:lang w:val="en-US" w:eastAsia="en-US"/>
    </w:rPr>
  </w:style>
  <w:style w:type="character" w:customStyle="1" w:styleId="HeaderChar">
    <w:name w:val="Header Char"/>
    <w:aliases w:val="index Char,ho Char,header odd Char,page-header Char,ph Char"/>
    <w:link w:val="Header"/>
    <w:rsid w:val="00F27F68"/>
    <w:rPr>
      <w:rFonts w:ascii="Tahoma" w:hAnsi="Tahoma"/>
      <w:b/>
      <w:szCs w:val="24"/>
      <w:lang w:val="en-US" w:eastAsia="en-US"/>
    </w:rPr>
  </w:style>
  <w:style w:type="paragraph" w:customStyle="1" w:styleId="Example">
    <w:name w:val="Example"/>
    <w:basedOn w:val="Header"/>
    <w:qFormat/>
    <w:rsid w:val="00550590"/>
    <w:pPr>
      <w:shd w:val="clear" w:color="auto" w:fill="F2F2F2"/>
    </w:pPr>
    <w:rPr>
      <w:rFonts w:ascii="Courier New" w:eastAsia="Calibri" w:hAnsi="Courier New" w:cs="Courier New"/>
      <w:b w:val="0"/>
    </w:rPr>
  </w:style>
  <w:style w:type="character" w:customStyle="1" w:styleId="TablecontentChar">
    <w:name w:val="Table content Char"/>
    <w:link w:val="Tablecontent"/>
    <w:rsid w:val="00E26EE8"/>
    <w:rPr>
      <w:rFonts w:ascii="Arial Unicode MS" w:eastAsia="Arial Unicode MS" w:hAnsi="Arial Unicode MS"/>
      <w:sz w:val="18"/>
      <w:szCs w:val="24"/>
      <w:lang w:val="en-US" w:eastAsia="en-US"/>
    </w:rPr>
  </w:style>
  <w:style w:type="paragraph" w:customStyle="1" w:styleId="SampleOutput">
    <w:name w:val="Sample Output"/>
    <w:basedOn w:val="Code"/>
    <w:qFormat/>
    <w:rsid w:val="00F46E54"/>
    <w:pPr>
      <w:shd w:val="clear" w:color="auto" w:fill="F2F2F2"/>
      <w:ind w:left="353"/>
      <w:jc w:val="left"/>
    </w:pPr>
  </w:style>
  <w:style w:type="paragraph" w:styleId="ListBullet">
    <w:name w:val="List Bullet"/>
    <w:basedOn w:val="Normal"/>
    <w:uiPriority w:val="99"/>
    <w:rsid w:val="007328C2"/>
    <w:pPr>
      <w:numPr>
        <w:numId w:val="7"/>
      </w:numPr>
      <w:contextualSpacing/>
    </w:pPr>
  </w:style>
  <w:style w:type="paragraph" w:customStyle="1" w:styleId="TableListBullet2">
    <w:name w:val="Table List Bullet 2"/>
    <w:basedOn w:val="TableListBullet1"/>
    <w:rsid w:val="00290DA1"/>
    <w:pPr>
      <w:tabs>
        <w:tab w:val="left" w:pos="360"/>
      </w:tabs>
      <w:ind w:left="720"/>
    </w:pPr>
    <w:rPr>
      <w:rFonts w:eastAsia="Arial"/>
    </w:rPr>
  </w:style>
  <w:style w:type="paragraph" w:customStyle="1" w:styleId="Prerequisites">
    <w:name w:val="Prerequisites"/>
    <w:basedOn w:val="ListBullet1"/>
    <w:qFormat/>
    <w:rsid w:val="00170F14"/>
    <w:pPr>
      <w:numPr>
        <w:numId w:val="13"/>
      </w:numPr>
      <w:spacing w:after="0"/>
    </w:pPr>
  </w:style>
  <w:style w:type="paragraph" w:customStyle="1" w:styleId="ChapterName">
    <w:name w:val="Chapter Name"/>
    <w:basedOn w:val="Normal"/>
    <w:next w:val="BodyText"/>
    <w:autoRedefine/>
    <w:rsid w:val="0008069D"/>
    <w:pPr>
      <w:pBdr>
        <w:bottom w:val="single" w:sz="12" w:space="1" w:color="E31837"/>
      </w:pBdr>
      <w:spacing w:before="240" w:after="240"/>
    </w:pPr>
    <w:rPr>
      <w:rFonts w:ascii="Arial Narrow" w:hAnsi="Arial Narrow"/>
      <w:b/>
      <w:color w:val="6D6E71"/>
      <w:spacing w:val="38"/>
      <w:position w:val="6"/>
      <w:sz w:val="44"/>
    </w:rPr>
  </w:style>
  <w:style w:type="paragraph" w:styleId="TOCHeading">
    <w:name w:val="TOC Heading"/>
    <w:basedOn w:val="Heading1"/>
    <w:next w:val="Normal"/>
    <w:uiPriority w:val="39"/>
    <w:qFormat/>
    <w:rsid w:val="0008069D"/>
    <w:pPr>
      <w:keepLines/>
      <w:numPr>
        <w:numId w:val="0"/>
      </w:numPr>
      <w:spacing w:before="480" w:line="276" w:lineRule="auto"/>
      <w:outlineLvl w:val="9"/>
    </w:pPr>
    <w:rPr>
      <w:rFonts w:ascii="Cambria" w:hAnsi="Cambria" w:cs="Times New Roman"/>
      <w:color w:val="365F91"/>
      <w:spacing w:val="0"/>
      <w:kern w:val="0"/>
      <w:position w:val="0"/>
      <w:sz w:val="28"/>
      <w:szCs w:val="28"/>
    </w:rPr>
  </w:style>
  <w:style w:type="character" w:customStyle="1" w:styleId="FooterChar">
    <w:name w:val="Footer Char"/>
    <w:link w:val="Footer"/>
    <w:uiPriority w:val="99"/>
    <w:rsid w:val="00F27F68"/>
    <w:rPr>
      <w:rFonts w:ascii="Tahoma" w:hAnsi="Tahoma"/>
      <w:b/>
      <w:szCs w:val="24"/>
      <w:lang w:val="en-US" w:eastAsia="en-US"/>
    </w:rPr>
  </w:style>
  <w:style w:type="paragraph" w:styleId="ListParagraph">
    <w:name w:val="List Paragraph"/>
    <w:basedOn w:val="Normal"/>
    <w:uiPriority w:val="34"/>
    <w:qFormat/>
    <w:rsid w:val="002B6699"/>
    <w:pPr>
      <w:ind w:left="720"/>
      <w:contextualSpacing/>
    </w:pPr>
  </w:style>
  <w:style w:type="paragraph" w:styleId="CommentSubject">
    <w:name w:val="annotation subject"/>
    <w:basedOn w:val="CommentText"/>
    <w:next w:val="CommentText"/>
    <w:link w:val="CommentSubjectChar"/>
    <w:uiPriority w:val="99"/>
    <w:rsid w:val="00E1746C"/>
    <w:pPr>
      <w:jc w:val="left"/>
    </w:pPr>
    <w:rPr>
      <w:rFonts w:ascii="Times New Roman" w:hAnsi="Times New Roman" w:cs="Times New Roman"/>
      <w:b/>
      <w:bCs/>
    </w:rPr>
  </w:style>
  <w:style w:type="character" w:customStyle="1" w:styleId="CommentSubjectChar">
    <w:name w:val="Comment Subject Char"/>
    <w:link w:val="CommentSubject"/>
    <w:uiPriority w:val="99"/>
    <w:rsid w:val="00E1746C"/>
    <w:rPr>
      <w:rFonts w:ascii="Arial" w:hAnsi="Arial" w:cs="Arial"/>
      <w:b/>
      <w:bCs/>
      <w:lang w:val="en-US" w:eastAsia="en-US"/>
    </w:rPr>
  </w:style>
  <w:style w:type="paragraph" w:styleId="Revision">
    <w:name w:val="Revision"/>
    <w:hidden/>
    <w:uiPriority w:val="99"/>
    <w:semiHidden/>
    <w:rsid w:val="00E1746C"/>
    <w:rPr>
      <w:sz w:val="24"/>
      <w:szCs w:val="24"/>
      <w:lang w:val="en-US" w:eastAsia="en-US"/>
    </w:rPr>
  </w:style>
  <w:style w:type="table" w:styleId="TableGrid">
    <w:name w:val="Table Grid"/>
    <w:basedOn w:val="TableNormal"/>
    <w:uiPriority w:val="59"/>
    <w:rsid w:val="002F42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35401"/>
    <w:rPr>
      <w:rFonts w:ascii="Consolas" w:eastAsia="Calibri" w:hAnsi="Consolas" w:cs="Consolas"/>
      <w:sz w:val="21"/>
      <w:szCs w:val="21"/>
      <w:lang w:val="en-IN"/>
    </w:rPr>
  </w:style>
  <w:style w:type="character" w:customStyle="1" w:styleId="PlainTextChar">
    <w:name w:val="Plain Text Char"/>
    <w:link w:val="PlainText"/>
    <w:uiPriority w:val="99"/>
    <w:rsid w:val="00B35401"/>
    <w:rPr>
      <w:rFonts w:ascii="Consolas" w:eastAsia="Calibri" w:hAnsi="Consolas" w:cs="Consolas"/>
      <w:sz w:val="21"/>
      <w:szCs w:val="21"/>
      <w:lang w:eastAsia="en-US"/>
    </w:rPr>
  </w:style>
  <w:style w:type="character" w:styleId="PlaceholderText">
    <w:name w:val="Placeholder Text"/>
    <w:uiPriority w:val="99"/>
    <w:rsid w:val="002A4B3F"/>
    <w:rPr>
      <w:color w:val="808080"/>
    </w:rPr>
  </w:style>
  <w:style w:type="paragraph" w:styleId="List">
    <w:name w:val="List"/>
    <w:basedOn w:val="Normal"/>
    <w:uiPriority w:val="99"/>
    <w:rsid w:val="00DF1774"/>
    <w:pPr>
      <w:ind w:left="283" w:hanging="283"/>
      <w:contextualSpacing/>
    </w:pPr>
  </w:style>
  <w:style w:type="paragraph" w:customStyle="1" w:styleId="Promotionmanagement">
    <w:name w:val="Promotion management"/>
    <w:basedOn w:val="BodyText2"/>
    <w:qFormat/>
    <w:rsid w:val="00753972"/>
    <w:pPr>
      <w:numPr>
        <w:numId w:val="16"/>
      </w:numPr>
    </w:pPr>
  </w:style>
  <w:style w:type="paragraph" w:customStyle="1" w:styleId="Uploadproduct">
    <w:name w:val="Upload product"/>
    <w:basedOn w:val="Number1"/>
    <w:qFormat/>
    <w:rsid w:val="006B29F5"/>
  </w:style>
  <w:style w:type="paragraph" w:styleId="NoSpacing">
    <w:name w:val="No Spacing"/>
    <w:link w:val="NoSpacingChar"/>
    <w:uiPriority w:val="1"/>
    <w:qFormat/>
    <w:rsid w:val="0075242E"/>
    <w:rPr>
      <w:rFonts w:ascii="Calibri" w:hAnsi="Calibri"/>
      <w:sz w:val="22"/>
      <w:szCs w:val="22"/>
      <w:lang w:val="en-US" w:eastAsia="en-US"/>
    </w:rPr>
  </w:style>
  <w:style w:type="character" w:customStyle="1" w:styleId="NoSpacingChar">
    <w:name w:val="No Spacing Char"/>
    <w:link w:val="NoSpacing"/>
    <w:uiPriority w:val="1"/>
    <w:rsid w:val="0075242E"/>
    <w:rPr>
      <w:rFonts w:ascii="Calibri" w:eastAsia="Times New Roman" w:hAnsi="Calibri" w:cs="Times New Roman"/>
      <w:sz w:val="22"/>
      <w:szCs w:val="22"/>
      <w:lang w:val="en-US" w:eastAsia="en-US"/>
    </w:rPr>
  </w:style>
  <w:style w:type="paragraph" w:customStyle="1" w:styleId="Taxbase">
    <w:name w:val="Tax base"/>
    <w:basedOn w:val="ListBullet1"/>
    <w:qFormat/>
    <w:rsid w:val="00351F61"/>
  </w:style>
  <w:style w:type="paragraph" w:customStyle="1" w:styleId="MasterData">
    <w:name w:val="Master Data"/>
    <w:basedOn w:val="BodyText2"/>
    <w:qFormat/>
    <w:rsid w:val="00917DDC"/>
    <w:pPr>
      <w:tabs>
        <w:tab w:val="num" w:pos="0"/>
      </w:tabs>
    </w:pPr>
  </w:style>
  <w:style w:type="paragraph" w:customStyle="1" w:styleId="Importcsv">
    <w:name w:val="Import csv"/>
    <w:basedOn w:val="Heading1"/>
    <w:qFormat/>
    <w:rsid w:val="0035179B"/>
  </w:style>
  <w:style w:type="paragraph" w:customStyle="1" w:styleId="Productdiscountmanagement">
    <w:name w:val="Product discount management"/>
    <w:basedOn w:val="TOC1"/>
    <w:qFormat/>
    <w:rsid w:val="00973F32"/>
    <w:pPr>
      <w:tabs>
        <w:tab w:val="left" w:pos="720"/>
        <w:tab w:val="right" w:leader="dot" w:pos="9017"/>
      </w:tabs>
    </w:pPr>
    <w:rPr>
      <w:noProof/>
    </w:rPr>
  </w:style>
  <w:style w:type="paragraph" w:styleId="BodyTextFirstIndent">
    <w:name w:val="Body Text First Indent"/>
    <w:basedOn w:val="BodyText"/>
    <w:link w:val="BodyTextFirstIndentChar"/>
    <w:uiPriority w:val="99"/>
    <w:rsid w:val="003F30FA"/>
    <w:pPr>
      <w:spacing w:before="0" w:after="0"/>
      <w:ind w:firstLine="360"/>
      <w:jc w:val="left"/>
    </w:pPr>
    <w:rPr>
      <w:rFonts w:ascii="Times New Roman" w:hAnsi="Times New Roman"/>
      <w:sz w:val="24"/>
    </w:rPr>
  </w:style>
  <w:style w:type="character" w:customStyle="1" w:styleId="BodyTextFirstIndentChar">
    <w:name w:val="Body Text First Indent Char"/>
    <w:link w:val="BodyTextFirstIndent"/>
    <w:uiPriority w:val="99"/>
    <w:rsid w:val="003F30FA"/>
    <w:rPr>
      <w:rFonts w:ascii="Arial" w:hAnsi="Arial"/>
      <w:sz w:val="24"/>
      <w:szCs w:val="24"/>
      <w:lang w:val="en-US" w:eastAsia="en-US"/>
    </w:rPr>
  </w:style>
  <w:style w:type="character" w:customStyle="1" w:styleId="Heading2Char">
    <w:name w:val="Heading 2 Char"/>
    <w:link w:val="Heading2"/>
    <w:rsid w:val="00F83D81"/>
    <w:rPr>
      <w:rFonts w:ascii="Arial Bold" w:eastAsia="Arial Unicode MS" w:hAnsi="Arial Bold" w:cstheme="minorHAnsi"/>
      <w:b/>
      <w:iCs/>
      <w:spacing w:val="20"/>
      <w:kern w:val="32"/>
      <w:position w:val="6"/>
      <w:sz w:val="28"/>
      <w:szCs w:val="28"/>
      <w:lang w:val="en-US" w:eastAsia="en-US"/>
    </w:rPr>
  </w:style>
  <w:style w:type="table" w:customStyle="1" w:styleId="TableGrid1">
    <w:name w:val="Table Grid1"/>
    <w:basedOn w:val="TableNormal"/>
    <w:next w:val="TableGrid"/>
    <w:uiPriority w:val="59"/>
    <w:rsid w:val="00B30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basedOn w:val="Normal"/>
    <w:rsid w:val="009007D8"/>
    <w:pPr>
      <w:autoSpaceDE w:val="0"/>
      <w:autoSpaceDN w:val="0"/>
    </w:pPr>
    <w:rPr>
      <w:rFonts w:ascii="Arial Unicode MS" w:eastAsia="Arial Unicode MS" w:hAnsi="Arial Unicode MS" w:cs="Arial Unicode MS"/>
      <w:color w:val="000000"/>
    </w:rPr>
  </w:style>
  <w:style w:type="character" w:styleId="IntenseReference">
    <w:name w:val="Intense Reference"/>
    <w:basedOn w:val="DefaultParagraphFont"/>
    <w:uiPriority w:val="32"/>
    <w:qFormat/>
    <w:rsid w:val="005022A6"/>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23658">
      <w:bodyDiv w:val="1"/>
      <w:marLeft w:val="0"/>
      <w:marRight w:val="0"/>
      <w:marTop w:val="0"/>
      <w:marBottom w:val="0"/>
      <w:divBdr>
        <w:top w:val="none" w:sz="0" w:space="0" w:color="auto"/>
        <w:left w:val="none" w:sz="0" w:space="0" w:color="auto"/>
        <w:bottom w:val="none" w:sz="0" w:space="0" w:color="auto"/>
        <w:right w:val="none" w:sz="0" w:space="0" w:color="auto"/>
      </w:divBdr>
    </w:div>
    <w:div w:id="214776051">
      <w:bodyDiv w:val="1"/>
      <w:marLeft w:val="0"/>
      <w:marRight w:val="0"/>
      <w:marTop w:val="0"/>
      <w:marBottom w:val="0"/>
      <w:divBdr>
        <w:top w:val="none" w:sz="0" w:space="0" w:color="auto"/>
        <w:left w:val="none" w:sz="0" w:space="0" w:color="auto"/>
        <w:bottom w:val="none" w:sz="0" w:space="0" w:color="auto"/>
        <w:right w:val="none" w:sz="0" w:space="0" w:color="auto"/>
      </w:divBdr>
    </w:div>
    <w:div w:id="232544016">
      <w:bodyDiv w:val="1"/>
      <w:marLeft w:val="0"/>
      <w:marRight w:val="0"/>
      <w:marTop w:val="0"/>
      <w:marBottom w:val="0"/>
      <w:divBdr>
        <w:top w:val="none" w:sz="0" w:space="0" w:color="auto"/>
        <w:left w:val="none" w:sz="0" w:space="0" w:color="auto"/>
        <w:bottom w:val="none" w:sz="0" w:space="0" w:color="auto"/>
        <w:right w:val="none" w:sz="0" w:space="0" w:color="auto"/>
      </w:divBdr>
    </w:div>
    <w:div w:id="339283024">
      <w:bodyDiv w:val="1"/>
      <w:marLeft w:val="0"/>
      <w:marRight w:val="0"/>
      <w:marTop w:val="0"/>
      <w:marBottom w:val="0"/>
      <w:divBdr>
        <w:top w:val="none" w:sz="0" w:space="0" w:color="auto"/>
        <w:left w:val="none" w:sz="0" w:space="0" w:color="auto"/>
        <w:bottom w:val="none" w:sz="0" w:space="0" w:color="auto"/>
        <w:right w:val="none" w:sz="0" w:space="0" w:color="auto"/>
      </w:divBdr>
    </w:div>
    <w:div w:id="360667084">
      <w:bodyDiv w:val="1"/>
      <w:marLeft w:val="0"/>
      <w:marRight w:val="0"/>
      <w:marTop w:val="0"/>
      <w:marBottom w:val="0"/>
      <w:divBdr>
        <w:top w:val="none" w:sz="0" w:space="0" w:color="auto"/>
        <w:left w:val="none" w:sz="0" w:space="0" w:color="auto"/>
        <w:bottom w:val="none" w:sz="0" w:space="0" w:color="auto"/>
        <w:right w:val="none" w:sz="0" w:space="0" w:color="auto"/>
      </w:divBdr>
    </w:div>
    <w:div w:id="390691977">
      <w:bodyDiv w:val="1"/>
      <w:marLeft w:val="0"/>
      <w:marRight w:val="0"/>
      <w:marTop w:val="0"/>
      <w:marBottom w:val="0"/>
      <w:divBdr>
        <w:top w:val="none" w:sz="0" w:space="0" w:color="auto"/>
        <w:left w:val="none" w:sz="0" w:space="0" w:color="auto"/>
        <w:bottom w:val="none" w:sz="0" w:space="0" w:color="auto"/>
        <w:right w:val="none" w:sz="0" w:space="0" w:color="auto"/>
      </w:divBdr>
    </w:div>
    <w:div w:id="432357654">
      <w:bodyDiv w:val="1"/>
      <w:marLeft w:val="0"/>
      <w:marRight w:val="0"/>
      <w:marTop w:val="0"/>
      <w:marBottom w:val="0"/>
      <w:divBdr>
        <w:top w:val="none" w:sz="0" w:space="0" w:color="auto"/>
        <w:left w:val="none" w:sz="0" w:space="0" w:color="auto"/>
        <w:bottom w:val="none" w:sz="0" w:space="0" w:color="auto"/>
        <w:right w:val="none" w:sz="0" w:space="0" w:color="auto"/>
      </w:divBdr>
    </w:div>
    <w:div w:id="540477257">
      <w:bodyDiv w:val="1"/>
      <w:marLeft w:val="0"/>
      <w:marRight w:val="0"/>
      <w:marTop w:val="0"/>
      <w:marBottom w:val="0"/>
      <w:divBdr>
        <w:top w:val="none" w:sz="0" w:space="0" w:color="auto"/>
        <w:left w:val="none" w:sz="0" w:space="0" w:color="auto"/>
        <w:bottom w:val="none" w:sz="0" w:space="0" w:color="auto"/>
        <w:right w:val="none" w:sz="0" w:space="0" w:color="auto"/>
      </w:divBdr>
    </w:div>
    <w:div w:id="673915239">
      <w:bodyDiv w:val="1"/>
      <w:marLeft w:val="0"/>
      <w:marRight w:val="0"/>
      <w:marTop w:val="0"/>
      <w:marBottom w:val="0"/>
      <w:divBdr>
        <w:top w:val="none" w:sz="0" w:space="0" w:color="auto"/>
        <w:left w:val="none" w:sz="0" w:space="0" w:color="auto"/>
        <w:bottom w:val="none" w:sz="0" w:space="0" w:color="auto"/>
        <w:right w:val="none" w:sz="0" w:space="0" w:color="auto"/>
      </w:divBdr>
    </w:div>
    <w:div w:id="823623004">
      <w:bodyDiv w:val="1"/>
      <w:marLeft w:val="0"/>
      <w:marRight w:val="0"/>
      <w:marTop w:val="0"/>
      <w:marBottom w:val="0"/>
      <w:divBdr>
        <w:top w:val="none" w:sz="0" w:space="0" w:color="auto"/>
        <w:left w:val="none" w:sz="0" w:space="0" w:color="auto"/>
        <w:bottom w:val="none" w:sz="0" w:space="0" w:color="auto"/>
        <w:right w:val="none" w:sz="0" w:space="0" w:color="auto"/>
      </w:divBdr>
    </w:div>
    <w:div w:id="1114833859">
      <w:bodyDiv w:val="1"/>
      <w:marLeft w:val="0"/>
      <w:marRight w:val="0"/>
      <w:marTop w:val="0"/>
      <w:marBottom w:val="0"/>
      <w:divBdr>
        <w:top w:val="none" w:sz="0" w:space="0" w:color="auto"/>
        <w:left w:val="none" w:sz="0" w:space="0" w:color="auto"/>
        <w:bottom w:val="none" w:sz="0" w:space="0" w:color="auto"/>
        <w:right w:val="none" w:sz="0" w:space="0" w:color="auto"/>
      </w:divBdr>
    </w:div>
    <w:div w:id="1132551175">
      <w:bodyDiv w:val="1"/>
      <w:marLeft w:val="0"/>
      <w:marRight w:val="0"/>
      <w:marTop w:val="0"/>
      <w:marBottom w:val="0"/>
      <w:divBdr>
        <w:top w:val="none" w:sz="0" w:space="0" w:color="auto"/>
        <w:left w:val="none" w:sz="0" w:space="0" w:color="auto"/>
        <w:bottom w:val="none" w:sz="0" w:space="0" w:color="auto"/>
        <w:right w:val="none" w:sz="0" w:space="0" w:color="auto"/>
      </w:divBdr>
    </w:div>
    <w:div w:id="1297952971">
      <w:bodyDiv w:val="1"/>
      <w:marLeft w:val="0"/>
      <w:marRight w:val="0"/>
      <w:marTop w:val="0"/>
      <w:marBottom w:val="0"/>
      <w:divBdr>
        <w:top w:val="none" w:sz="0" w:space="0" w:color="auto"/>
        <w:left w:val="none" w:sz="0" w:space="0" w:color="auto"/>
        <w:bottom w:val="none" w:sz="0" w:space="0" w:color="auto"/>
        <w:right w:val="none" w:sz="0" w:space="0" w:color="auto"/>
      </w:divBdr>
    </w:div>
    <w:div w:id="1457023375">
      <w:bodyDiv w:val="1"/>
      <w:marLeft w:val="0"/>
      <w:marRight w:val="0"/>
      <w:marTop w:val="0"/>
      <w:marBottom w:val="0"/>
      <w:divBdr>
        <w:top w:val="none" w:sz="0" w:space="0" w:color="auto"/>
        <w:left w:val="none" w:sz="0" w:space="0" w:color="auto"/>
        <w:bottom w:val="none" w:sz="0" w:space="0" w:color="auto"/>
        <w:right w:val="none" w:sz="0" w:space="0" w:color="auto"/>
      </w:divBdr>
    </w:div>
    <w:div w:id="1619138686">
      <w:bodyDiv w:val="1"/>
      <w:marLeft w:val="0"/>
      <w:marRight w:val="0"/>
      <w:marTop w:val="0"/>
      <w:marBottom w:val="0"/>
      <w:divBdr>
        <w:top w:val="none" w:sz="0" w:space="0" w:color="auto"/>
        <w:left w:val="none" w:sz="0" w:space="0" w:color="auto"/>
        <w:bottom w:val="none" w:sz="0" w:space="0" w:color="auto"/>
        <w:right w:val="none" w:sz="0" w:space="0" w:color="auto"/>
      </w:divBdr>
    </w:div>
    <w:div w:id="1631395530">
      <w:bodyDiv w:val="1"/>
      <w:marLeft w:val="0"/>
      <w:marRight w:val="0"/>
      <w:marTop w:val="0"/>
      <w:marBottom w:val="0"/>
      <w:divBdr>
        <w:top w:val="none" w:sz="0" w:space="0" w:color="auto"/>
        <w:left w:val="none" w:sz="0" w:space="0" w:color="auto"/>
        <w:bottom w:val="none" w:sz="0" w:space="0" w:color="auto"/>
        <w:right w:val="none" w:sz="0" w:space="0" w:color="auto"/>
      </w:divBdr>
    </w:div>
    <w:div w:id="1698584856">
      <w:bodyDiv w:val="1"/>
      <w:marLeft w:val="0"/>
      <w:marRight w:val="0"/>
      <w:marTop w:val="0"/>
      <w:marBottom w:val="0"/>
      <w:divBdr>
        <w:top w:val="none" w:sz="0" w:space="0" w:color="auto"/>
        <w:left w:val="none" w:sz="0" w:space="0" w:color="auto"/>
        <w:bottom w:val="none" w:sz="0" w:space="0" w:color="auto"/>
        <w:right w:val="none" w:sz="0" w:space="0" w:color="auto"/>
      </w:divBdr>
    </w:div>
    <w:div w:id="1884554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gif"/><Relationship Id="rId32" Type="http://schemas.openxmlformats.org/officeDocument/2006/relationships/image" Target="media/image22.png"/><Relationship Id="rId37" Type="http://schemas.openxmlformats.org/officeDocument/2006/relationships/image" Target="media/image27.gi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footer" Target="footer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gi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eader" Target="header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6.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1" Type="http://schemas.openxmlformats.org/officeDocument/2006/relationships/image" Target="media/image88.png"/></Relationships>
</file>

<file path=word/_rels/header6.xml.rels><?xml version="1.0" encoding="UTF-8" standalone="yes"?>
<Relationships xmlns="http://schemas.openxmlformats.org/package/2006/relationships"><Relationship Id="rId1" Type="http://schemas.openxmlformats.org/officeDocument/2006/relationships/image" Target="media/image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hu.saini\AppData\Roaming\Microsoft\Templates\User%20Manual%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Enterprise Mobility Solutions for Sales &amp; Distribution Channels Empowering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61801E-9479-46C8-A577-0B348C1AB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 Manual Template</Template>
  <TotalTime>4412</TotalTime>
  <Pages>54</Pages>
  <Words>7405</Words>
  <Characters>42212</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eSetup &amp; Configuration Manual</vt:lpstr>
    </vt:vector>
  </TitlesOfParts>
  <Company>comviva</Company>
  <LinksUpToDate>false</LinksUpToDate>
  <CharactersWithSpaces>49518</CharactersWithSpaces>
  <SharedDoc>false</SharedDoc>
  <HLinks>
    <vt:vector size="234" baseType="variant">
      <vt:variant>
        <vt:i4>2424882</vt:i4>
      </vt:variant>
      <vt:variant>
        <vt:i4>207</vt:i4>
      </vt:variant>
      <vt:variant>
        <vt:i4>0</vt:i4>
      </vt:variant>
      <vt:variant>
        <vt:i4>5</vt:i4>
      </vt:variant>
      <vt:variant>
        <vt:lpwstr/>
      </vt:variant>
      <vt:variant>
        <vt:lpwstr>_User_Operations</vt:lpwstr>
      </vt:variant>
      <vt:variant>
        <vt:i4>7274594</vt:i4>
      </vt:variant>
      <vt:variant>
        <vt:i4>204</vt:i4>
      </vt:variant>
      <vt:variant>
        <vt:i4>0</vt:i4>
      </vt:variant>
      <vt:variant>
        <vt:i4>5</vt:i4>
      </vt:variant>
      <vt:variant>
        <vt:lpwstr/>
      </vt:variant>
      <vt:variant>
        <vt:lpwstr>_Application_Access</vt:lpwstr>
      </vt:variant>
      <vt:variant>
        <vt:i4>1638450</vt:i4>
      </vt:variant>
      <vt:variant>
        <vt:i4>201</vt:i4>
      </vt:variant>
      <vt:variant>
        <vt:i4>0</vt:i4>
      </vt:variant>
      <vt:variant>
        <vt:i4>5</vt:i4>
      </vt:variant>
      <vt:variant>
        <vt:lpwstr/>
      </vt:variant>
      <vt:variant>
        <vt:lpwstr>_Overview</vt:lpwstr>
      </vt:variant>
      <vt:variant>
        <vt:i4>7077968</vt:i4>
      </vt:variant>
      <vt:variant>
        <vt:i4>198</vt:i4>
      </vt:variant>
      <vt:variant>
        <vt:i4>0</vt:i4>
      </vt:variant>
      <vt:variant>
        <vt:i4>5</vt:i4>
      </vt:variant>
      <vt:variant>
        <vt:lpwstr>mailto:techwriters@mahindracomviva.com</vt:lpwstr>
      </vt:variant>
      <vt:variant>
        <vt:lpwstr/>
      </vt:variant>
      <vt:variant>
        <vt:i4>2293886</vt:i4>
      </vt:variant>
      <vt:variant>
        <vt:i4>180</vt:i4>
      </vt:variant>
      <vt:variant>
        <vt:i4>0</vt:i4>
      </vt:variant>
      <vt:variant>
        <vt:i4>5</vt:i4>
      </vt:variant>
      <vt:variant>
        <vt:lpwstr>http://www.comviva.com/</vt:lpwstr>
      </vt:variant>
      <vt:variant>
        <vt:lpwstr/>
      </vt:variant>
      <vt:variant>
        <vt:i4>1441844</vt:i4>
      </vt:variant>
      <vt:variant>
        <vt:i4>171</vt:i4>
      </vt:variant>
      <vt:variant>
        <vt:i4>0</vt:i4>
      </vt:variant>
      <vt:variant>
        <vt:i4>5</vt:i4>
      </vt:variant>
      <vt:variant>
        <vt:lpwstr/>
      </vt:variant>
      <vt:variant>
        <vt:lpwstr>_Appendix_B_—</vt:lpwstr>
      </vt:variant>
      <vt:variant>
        <vt:i4>1441847</vt:i4>
      </vt:variant>
      <vt:variant>
        <vt:i4>168</vt:i4>
      </vt:variant>
      <vt:variant>
        <vt:i4>0</vt:i4>
      </vt:variant>
      <vt:variant>
        <vt:i4>5</vt:i4>
      </vt:variant>
      <vt:variant>
        <vt:lpwstr/>
      </vt:variant>
      <vt:variant>
        <vt:lpwstr>_Appendix_A_—</vt:lpwstr>
      </vt:variant>
      <vt:variant>
        <vt:i4>7929980</vt:i4>
      </vt:variant>
      <vt:variant>
        <vt:i4>165</vt:i4>
      </vt:variant>
      <vt:variant>
        <vt:i4>0</vt:i4>
      </vt:variant>
      <vt:variant>
        <vt:i4>5</vt:i4>
      </vt:variant>
      <vt:variant>
        <vt:lpwstr/>
      </vt:variant>
      <vt:variant>
        <vt:lpwstr>_Web_Operations</vt:lpwstr>
      </vt:variant>
      <vt:variant>
        <vt:i4>4259917</vt:i4>
      </vt:variant>
      <vt:variant>
        <vt:i4>162</vt:i4>
      </vt:variant>
      <vt:variant>
        <vt:i4>0</vt:i4>
      </vt:variant>
      <vt:variant>
        <vt:i4>5</vt:i4>
      </vt:variant>
      <vt:variant>
        <vt:lpwstr/>
      </vt:variant>
      <vt:variant>
        <vt:lpwstr>_Document_Overview</vt:lpwstr>
      </vt:variant>
      <vt:variant>
        <vt:i4>131135</vt:i4>
      </vt:variant>
      <vt:variant>
        <vt:i4>159</vt:i4>
      </vt:variant>
      <vt:variant>
        <vt:i4>0</vt:i4>
      </vt:variant>
      <vt:variant>
        <vt:i4>5</vt:i4>
      </vt:variant>
      <vt:variant>
        <vt:lpwstr/>
      </vt:variant>
      <vt:variant>
        <vt:lpwstr>_Feedback</vt:lpwstr>
      </vt:variant>
      <vt:variant>
        <vt:i4>7143513</vt:i4>
      </vt:variant>
      <vt:variant>
        <vt:i4>156</vt:i4>
      </vt:variant>
      <vt:variant>
        <vt:i4>0</vt:i4>
      </vt:variant>
      <vt:variant>
        <vt:i4>5</vt:i4>
      </vt:variant>
      <vt:variant>
        <vt:lpwstr/>
      </vt:variant>
      <vt:variant>
        <vt:lpwstr>_References</vt:lpwstr>
      </vt:variant>
      <vt:variant>
        <vt:i4>8257608</vt:i4>
      </vt:variant>
      <vt:variant>
        <vt:i4>153</vt:i4>
      </vt:variant>
      <vt:variant>
        <vt:i4>0</vt:i4>
      </vt:variant>
      <vt:variant>
        <vt:i4>5</vt:i4>
      </vt:variant>
      <vt:variant>
        <vt:lpwstr/>
      </vt:variant>
      <vt:variant>
        <vt:lpwstr>_Acronyms_and_Abbreviations</vt:lpwstr>
      </vt:variant>
      <vt:variant>
        <vt:i4>47</vt:i4>
      </vt:variant>
      <vt:variant>
        <vt:i4>150</vt:i4>
      </vt:variant>
      <vt:variant>
        <vt:i4>0</vt:i4>
      </vt:variant>
      <vt:variant>
        <vt:i4>5</vt:i4>
      </vt:variant>
      <vt:variant>
        <vt:lpwstr/>
      </vt:variant>
      <vt:variant>
        <vt:lpwstr>_Conventions</vt:lpwstr>
      </vt:variant>
      <vt:variant>
        <vt:i4>458797</vt:i4>
      </vt:variant>
      <vt:variant>
        <vt:i4>147</vt:i4>
      </vt:variant>
      <vt:variant>
        <vt:i4>0</vt:i4>
      </vt:variant>
      <vt:variant>
        <vt:i4>5</vt:i4>
      </vt:variant>
      <vt:variant>
        <vt:lpwstr/>
      </vt:variant>
      <vt:variant>
        <vt:lpwstr>_Organization</vt:lpwstr>
      </vt:variant>
      <vt:variant>
        <vt:i4>196653</vt:i4>
      </vt:variant>
      <vt:variant>
        <vt:i4>144</vt:i4>
      </vt:variant>
      <vt:variant>
        <vt:i4>0</vt:i4>
      </vt:variant>
      <vt:variant>
        <vt:i4>5</vt:i4>
      </vt:variant>
      <vt:variant>
        <vt:lpwstr/>
      </vt:variant>
      <vt:variant>
        <vt:lpwstr>_Audience</vt:lpwstr>
      </vt:variant>
      <vt:variant>
        <vt:i4>7929932</vt:i4>
      </vt:variant>
      <vt:variant>
        <vt:i4>141</vt:i4>
      </vt:variant>
      <vt:variant>
        <vt:i4>0</vt:i4>
      </vt:variant>
      <vt:variant>
        <vt:i4>5</vt:i4>
      </vt:variant>
      <vt:variant>
        <vt:lpwstr/>
      </vt:variant>
      <vt:variant>
        <vt:lpwstr>_Scope</vt:lpwstr>
      </vt:variant>
      <vt:variant>
        <vt:i4>1441842</vt:i4>
      </vt:variant>
      <vt:variant>
        <vt:i4>134</vt:i4>
      </vt:variant>
      <vt:variant>
        <vt:i4>0</vt:i4>
      </vt:variant>
      <vt:variant>
        <vt:i4>5</vt:i4>
      </vt:variant>
      <vt:variant>
        <vt:lpwstr/>
      </vt:variant>
      <vt:variant>
        <vt:lpwstr>_Toc354652007</vt:lpwstr>
      </vt:variant>
      <vt:variant>
        <vt:i4>1441842</vt:i4>
      </vt:variant>
      <vt:variant>
        <vt:i4>128</vt:i4>
      </vt:variant>
      <vt:variant>
        <vt:i4>0</vt:i4>
      </vt:variant>
      <vt:variant>
        <vt:i4>5</vt:i4>
      </vt:variant>
      <vt:variant>
        <vt:lpwstr/>
      </vt:variant>
      <vt:variant>
        <vt:lpwstr>_Toc354652006</vt:lpwstr>
      </vt:variant>
      <vt:variant>
        <vt:i4>1441842</vt:i4>
      </vt:variant>
      <vt:variant>
        <vt:i4>122</vt:i4>
      </vt:variant>
      <vt:variant>
        <vt:i4>0</vt:i4>
      </vt:variant>
      <vt:variant>
        <vt:i4>5</vt:i4>
      </vt:variant>
      <vt:variant>
        <vt:lpwstr/>
      </vt:variant>
      <vt:variant>
        <vt:lpwstr>_Toc354652005</vt:lpwstr>
      </vt:variant>
      <vt:variant>
        <vt:i4>1441842</vt:i4>
      </vt:variant>
      <vt:variant>
        <vt:i4>116</vt:i4>
      </vt:variant>
      <vt:variant>
        <vt:i4>0</vt:i4>
      </vt:variant>
      <vt:variant>
        <vt:i4>5</vt:i4>
      </vt:variant>
      <vt:variant>
        <vt:lpwstr/>
      </vt:variant>
      <vt:variant>
        <vt:lpwstr>_Toc354652004</vt:lpwstr>
      </vt:variant>
      <vt:variant>
        <vt:i4>1441842</vt:i4>
      </vt:variant>
      <vt:variant>
        <vt:i4>110</vt:i4>
      </vt:variant>
      <vt:variant>
        <vt:i4>0</vt:i4>
      </vt:variant>
      <vt:variant>
        <vt:i4>5</vt:i4>
      </vt:variant>
      <vt:variant>
        <vt:lpwstr/>
      </vt:variant>
      <vt:variant>
        <vt:lpwstr>_Toc354652003</vt:lpwstr>
      </vt:variant>
      <vt:variant>
        <vt:i4>1441842</vt:i4>
      </vt:variant>
      <vt:variant>
        <vt:i4>101</vt:i4>
      </vt:variant>
      <vt:variant>
        <vt:i4>0</vt:i4>
      </vt:variant>
      <vt:variant>
        <vt:i4>5</vt:i4>
      </vt:variant>
      <vt:variant>
        <vt:lpwstr/>
      </vt:variant>
      <vt:variant>
        <vt:lpwstr>_Toc354652002</vt:lpwstr>
      </vt:variant>
      <vt:variant>
        <vt:i4>1441853</vt:i4>
      </vt:variant>
      <vt:variant>
        <vt:i4>92</vt:i4>
      </vt:variant>
      <vt:variant>
        <vt:i4>0</vt:i4>
      </vt:variant>
      <vt:variant>
        <vt:i4>5</vt:i4>
      </vt:variant>
      <vt:variant>
        <vt:lpwstr/>
      </vt:variant>
      <vt:variant>
        <vt:lpwstr>_Toc372295510</vt:lpwstr>
      </vt:variant>
      <vt:variant>
        <vt:i4>1507389</vt:i4>
      </vt:variant>
      <vt:variant>
        <vt:i4>86</vt:i4>
      </vt:variant>
      <vt:variant>
        <vt:i4>0</vt:i4>
      </vt:variant>
      <vt:variant>
        <vt:i4>5</vt:i4>
      </vt:variant>
      <vt:variant>
        <vt:lpwstr/>
      </vt:variant>
      <vt:variant>
        <vt:lpwstr>_Toc372295509</vt:lpwstr>
      </vt:variant>
      <vt:variant>
        <vt:i4>1507389</vt:i4>
      </vt:variant>
      <vt:variant>
        <vt:i4>80</vt:i4>
      </vt:variant>
      <vt:variant>
        <vt:i4>0</vt:i4>
      </vt:variant>
      <vt:variant>
        <vt:i4>5</vt:i4>
      </vt:variant>
      <vt:variant>
        <vt:lpwstr/>
      </vt:variant>
      <vt:variant>
        <vt:lpwstr>_Toc372295508</vt:lpwstr>
      </vt:variant>
      <vt:variant>
        <vt:i4>1507389</vt:i4>
      </vt:variant>
      <vt:variant>
        <vt:i4>74</vt:i4>
      </vt:variant>
      <vt:variant>
        <vt:i4>0</vt:i4>
      </vt:variant>
      <vt:variant>
        <vt:i4>5</vt:i4>
      </vt:variant>
      <vt:variant>
        <vt:lpwstr/>
      </vt:variant>
      <vt:variant>
        <vt:lpwstr>_Toc372295507</vt:lpwstr>
      </vt:variant>
      <vt:variant>
        <vt:i4>1507389</vt:i4>
      </vt:variant>
      <vt:variant>
        <vt:i4>68</vt:i4>
      </vt:variant>
      <vt:variant>
        <vt:i4>0</vt:i4>
      </vt:variant>
      <vt:variant>
        <vt:i4>5</vt:i4>
      </vt:variant>
      <vt:variant>
        <vt:lpwstr/>
      </vt:variant>
      <vt:variant>
        <vt:lpwstr>_Toc372295506</vt:lpwstr>
      </vt:variant>
      <vt:variant>
        <vt:i4>1507389</vt:i4>
      </vt:variant>
      <vt:variant>
        <vt:i4>62</vt:i4>
      </vt:variant>
      <vt:variant>
        <vt:i4>0</vt:i4>
      </vt:variant>
      <vt:variant>
        <vt:i4>5</vt:i4>
      </vt:variant>
      <vt:variant>
        <vt:lpwstr/>
      </vt:variant>
      <vt:variant>
        <vt:lpwstr>_Toc372295505</vt:lpwstr>
      </vt:variant>
      <vt:variant>
        <vt:i4>1507389</vt:i4>
      </vt:variant>
      <vt:variant>
        <vt:i4>56</vt:i4>
      </vt:variant>
      <vt:variant>
        <vt:i4>0</vt:i4>
      </vt:variant>
      <vt:variant>
        <vt:i4>5</vt:i4>
      </vt:variant>
      <vt:variant>
        <vt:lpwstr/>
      </vt:variant>
      <vt:variant>
        <vt:lpwstr>_Toc372295504</vt:lpwstr>
      </vt:variant>
      <vt:variant>
        <vt:i4>1507389</vt:i4>
      </vt:variant>
      <vt:variant>
        <vt:i4>50</vt:i4>
      </vt:variant>
      <vt:variant>
        <vt:i4>0</vt:i4>
      </vt:variant>
      <vt:variant>
        <vt:i4>5</vt:i4>
      </vt:variant>
      <vt:variant>
        <vt:lpwstr/>
      </vt:variant>
      <vt:variant>
        <vt:lpwstr>_Toc372295503</vt:lpwstr>
      </vt:variant>
      <vt:variant>
        <vt:i4>1507389</vt:i4>
      </vt:variant>
      <vt:variant>
        <vt:i4>44</vt:i4>
      </vt:variant>
      <vt:variant>
        <vt:i4>0</vt:i4>
      </vt:variant>
      <vt:variant>
        <vt:i4>5</vt:i4>
      </vt:variant>
      <vt:variant>
        <vt:lpwstr/>
      </vt:variant>
      <vt:variant>
        <vt:lpwstr>_Toc372295502</vt:lpwstr>
      </vt:variant>
      <vt:variant>
        <vt:i4>1507389</vt:i4>
      </vt:variant>
      <vt:variant>
        <vt:i4>38</vt:i4>
      </vt:variant>
      <vt:variant>
        <vt:i4>0</vt:i4>
      </vt:variant>
      <vt:variant>
        <vt:i4>5</vt:i4>
      </vt:variant>
      <vt:variant>
        <vt:lpwstr/>
      </vt:variant>
      <vt:variant>
        <vt:lpwstr>_Toc372295501</vt:lpwstr>
      </vt:variant>
      <vt:variant>
        <vt:i4>1507389</vt:i4>
      </vt:variant>
      <vt:variant>
        <vt:i4>32</vt:i4>
      </vt:variant>
      <vt:variant>
        <vt:i4>0</vt:i4>
      </vt:variant>
      <vt:variant>
        <vt:i4>5</vt:i4>
      </vt:variant>
      <vt:variant>
        <vt:lpwstr/>
      </vt:variant>
      <vt:variant>
        <vt:lpwstr>_Toc372295500</vt:lpwstr>
      </vt:variant>
      <vt:variant>
        <vt:i4>1966140</vt:i4>
      </vt:variant>
      <vt:variant>
        <vt:i4>26</vt:i4>
      </vt:variant>
      <vt:variant>
        <vt:i4>0</vt:i4>
      </vt:variant>
      <vt:variant>
        <vt:i4>5</vt:i4>
      </vt:variant>
      <vt:variant>
        <vt:lpwstr/>
      </vt:variant>
      <vt:variant>
        <vt:lpwstr>_Toc372295499</vt:lpwstr>
      </vt:variant>
      <vt:variant>
        <vt:i4>1966140</vt:i4>
      </vt:variant>
      <vt:variant>
        <vt:i4>20</vt:i4>
      </vt:variant>
      <vt:variant>
        <vt:i4>0</vt:i4>
      </vt:variant>
      <vt:variant>
        <vt:i4>5</vt:i4>
      </vt:variant>
      <vt:variant>
        <vt:lpwstr/>
      </vt:variant>
      <vt:variant>
        <vt:lpwstr>_Toc372295498</vt:lpwstr>
      </vt:variant>
      <vt:variant>
        <vt:i4>1966140</vt:i4>
      </vt:variant>
      <vt:variant>
        <vt:i4>14</vt:i4>
      </vt:variant>
      <vt:variant>
        <vt:i4>0</vt:i4>
      </vt:variant>
      <vt:variant>
        <vt:i4>5</vt:i4>
      </vt:variant>
      <vt:variant>
        <vt:lpwstr/>
      </vt:variant>
      <vt:variant>
        <vt:lpwstr>_Toc372295497</vt:lpwstr>
      </vt:variant>
      <vt:variant>
        <vt:i4>1966140</vt:i4>
      </vt:variant>
      <vt:variant>
        <vt:i4>8</vt:i4>
      </vt:variant>
      <vt:variant>
        <vt:i4>0</vt:i4>
      </vt:variant>
      <vt:variant>
        <vt:i4>5</vt:i4>
      </vt:variant>
      <vt:variant>
        <vt:lpwstr/>
      </vt:variant>
      <vt:variant>
        <vt:lpwstr>_Toc372295496</vt:lpwstr>
      </vt:variant>
      <vt:variant>
        <vt:i4>1966140</vt:i4>
      </vt:variant>
      <vt:variant>
        <vt:i4>2</vt:i4>
      </vt:variant>
      <vt:variant>
        <vt:i4>0</vt:i4>
      </vt:variant>
      <vt:variant>
        <vt:i4>5</vt:i4>
      </vt:variant>
      <vt:variant>
        <vt:lpwstr/>
      </vt:variant>
      <vt:variant>
        <vt:lpwstr>_Toc372295495</vt:lpwstr>
      </vt:variant>
      <vt:variant>
        <vt:i4>6619248</vt:i4>
      </vt:variant>
      <vt:variant>
        <vt:i4>0</vt:i4>
      </vt:variant>
      <vt:variant>
        <vt:i4>0</vt:i4>
      </vt:variant>
      <vt:variant>
        <vt:i4>5</vt:i4>
      </vt:variant>
      <vt:variant>
        <vt:lpwstr/>
      </vt:variant>
      <vt:variant>
        <vt:lpwstr>Howtologout</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eSetup &amp; Configuration Manual</dc:title>
  <dc:subject/>
  <dc:creator>s</dc:creator>
  <cp:keywords/>
  <dc:description/>
  <cp:lastModifiedBy>gaurav</cp:lastModifiedBy>
  <cp:revision>188</cp:revision>
  <cp:lastPrinted>2021-06-16T18:40:00Z</cp:lastPrinted>
  <dcterms:created xsi:type="dcterms:W3CDTF">2021-06-01T10:59:00Z</dcterms:created>
  <dcterms:modified xsi:type="dcterms:W3CDTF">2021-06-18T11:32:00Z</dcterms:modified>
</cp:coreProperties>
</file>