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BC05A4" w14:textId="3A16C10E" w:rsidR="003C7ABF" w:rsidRPr="008758D2" w:rsidRDefault="00EE5F24" w:rsidP="00B44664">
      <w:pPr>
        <w:pStyle w:val="BodyText20"/>
        <w:tabs>
          <w:tab w:val="center" w:pos="4513"/>
        </w:tabs>
        <w:rPr>
          <w:sz w:val="20"/>
          <w:szCs w:val="20"/>
        </w:rPr>
        <w:sectPr w:rsidR="003C7ABF" w:rsidRPr="008758D2" w:rsidSect="008D2F10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7" w:h="16839" w:code="9"/>
          <w:pgMar w:top="1440" w:right="1440" w:bottom="1440" w:left="1440" w:header="706" w:footer="706" w:gutter="0"/>
          <w:pgNumType w:fmt="lowerRoman" w:start="0"/>
          <w:cols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6CF29222" wp14:editId="2C11ED6A">
                <wp:simplePos x="0" y="0"/>
                <wp:positionH relativeFrom="page">
                  <wp:posOffset>10795</wp:posOffset>
                </wp:positionH>
                <wp:positionV relativeFrom="paragraph">
                  <wp:posOffset>5099464</wp:posOffset>
                </wp:positionV>
                <wp:extent cx="7545070" cy="794385"/>
                <wp:effectExtent l="0" t="0" r="0" b="5715"/>
                <wp:wrapSquare wrapText="bothSides"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45070" cy="794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6A7F3A" w14:textId="79597B7A" w:rsidR="00E40E9F" w:rsidRPr="003236E0" w:rsidRDefault="00E40E9F" w:rsidP="003236E0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3236E0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>Importer User Manual</w:t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 v 1.0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F2922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.85pt;margin-top:401.55pt;width:594.1pt;height:62.5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" filled="f" stroked="f">
                <v:textbox>
                  <w:txbxContent>
                    <w:p w14:paraId="436A7F3A" w14:textId="79597B7A" w:rsidR="00E40E9F" w:rsidRPr="003236E0" w:rsidRDefault="00E40E9F" w:rsidP="003236E0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 w:rsidRPr="003236E0"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>Importer User Manual</w:t>
                      </w: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 xml:space="preserve"> v 1.0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236E0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61138A5" wp14:editId="2D2587D2">
                <wp:simplePos x="0" y="0"/>
                <wp:positionH relativeFrom="page">
                  <wp:posOffset>-239486</wp:posOffset>
                </wp:positionH>
                <wp:positionV relativeFrom="paragraph">
                  <wp:posOffset>5094514</wp:posOffset>
                </wp:positionV>
                <wp:extent cx="8213090" cy="794385"/>
                <wp:effectExtent l="0" t="0" r="16510" b="24765"/>
                <wp:wrapNone/>
                <wp:docPr id="41" name="Rectangl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13090" cy="79438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75294"/>
                          </a:schemeClr>
                        </a:solidFill>
                        <a:ln w="12700" cap="flat" cmpd="sng" algn="ctr">
                          <a:solidFill>
                            <a:srgbClr val="3786CD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2C2F2D3" w14:textId="77777777" w:rsidR="00E40E9F" w:rsidRDefault="00E40E9F" w:rsidP="003236E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1138A5" id="Rectangle 41" o:spid="_x0000_s1027" style="position:absolute;margin-left:-18.85pt;margin-top:401.15pt;width:646.7pt;height:62.55pt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" fillcolor="#1f4d78 [1604]" strokecolor="#3786cd" strokeweight="1pt">
                <v:fill opacity="49344f"/>
                <v:path arrowok="t"/>
                <v:textbox>
                  <w:txbxContent>
                    <w:p w14:paraId="02C2F2D3" w14:textId="77777777" w:rsidR="00E40E9F" w:rsidRDefault="00E40E9F" w:rsidP="003236E0"/>
                  </w:txbxContent>
                </v:textbox>
                <w10:wrap anchorx="page"/>
              </v:rect>
            </w:pict>
          </mc:Fallback>
        </mc:AlternateContent>
      </w:r>
      <w:r w:rsidR="003236E0">
        <w:rPr>
          <w:noProof/>
        </w:rPr>
        <mc:AlternateContent>
          <mc:Choice Requires="wps">
            <w:drawing>
              <wp:anchor distT="45720" distB="45720" distL="114300" distR="114300" simplePos="0" relativeHeight="251591680" behindDoc="0" locked="0" layoutInCell="1" allowOverlap="1" wp14:anchorId="3939D95D" wp14:editId="2EF6DA6E">
                <wp:simplePos x="0" y="0"/>
                <wp:positionH relativeFrom="page">
                  <wp:posOffset>0</wp:posOffset>
                </wp:positionH>
                <wp:positionV relativeFrom="paragraph">
                  <wp:posOffset>2927985</wp:posOffset>
                </wp:positionV>
                <wp:extent cx="7545070" cy="1687195"/>
                <wp:effectExtent l="0" t="0" r="0" b="0"/>
                <wp:wrapSquare wrapText="bothSides"/>
                <wp:docPr id="2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45070" cy="16871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C76C38" w14:textId="05363212" w:rsidR="00E40E9F" w:rsidRPr="00B44664" w:rsidRDefault="00E40E9F" w:rsidP="00B44664">
                            <w:pPr>
                              <w:pStyle w:val="ListParagraph"/>
                              <w:numPr>
                                <w:ilvl w:val="0"/>
                                <w:numId w:val="59"/>
                              </w:num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B44664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>Central Equipment Identity Register Importer Portal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9D95D" id="_x0000_s1028" type="#_x0000_t202" style="position:absolute;margin-left:0;margin-top:230.55pt;width:594.1pt;height:132.85pt;z-index:25159168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" filled="f" stroked="f">
                <v:textbox>
                  <w:txbxContent>
                    <w:p w14:paraId="08C76C38" w14:textId="05363212" w:rsidR="00E40E9F" w:rsidRPr="00B44664" w:rsidRDefault="00E40E9F" w:rsidP="00B44664">
                      <w:pPr>
                        <w:pStyle w:val="ListParagraph"/>
                        <w:numPr>
                          <w:ilvl w:val="0"/>
                          <w:numId w:val="59"/>
                        </w:num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96"/>
                          <w:szCs w:val="96"/>
                        </w:rPr>
                      </w:pPr>
                      <w:r w:rsidRPr="00B44664"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96"/>
                          <w:szCs w:val="96"/>
                        </w:rPr>
                        <w:t>Central Equipment Identity Register Importer Portal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236E0">
        <w:rPr>
          <w:noProof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667990BC" wp14:editId="3FF9BE2B">
                <wp:simplePos x="0" y="0"/>
                <wp:positionH relativeFrom="page">
                  <wp:posOffset>0</wp:posOffset>
                </wp:positionH>
                <wp:positionV relativeFrom="paragraph">
                  <wp:posOffset>2928257</wp:posOffset>
                </wp:positionV>
                <wp:extent cx="8213090" cy="1687195"/>
                <wp:effectExtent l="0" t="0" r="16510" b="27305"/>
                <wp:wrapNone/>
                <wp:docPr id="220" name="Rectangle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13090" cy="16871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75294"/>
                          </a:schemeClr>
                        </a:solidFill>
                        <a:ln w="12700" cap="flat" cmpd="sng" algn="ctr">
                          <a:solidFill>
                            <a:srgbClr val="3786CD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211D183" w14:textId="77777777" w:rsidR="00E40E9F" w:rsidRDefault="00E40E9F" w:rsidP="00DA46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7990BC" id="Rectangle 220" o:spid="_x0000_s1029" style="position:absolute;margin-left:0;margin-top:230.55pt;width:646.7pt;height:132.85pt;z-index:25158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" fillcolor="#5b9bd5 [3204]" strokecolor="#3786cd" strokeweight="1pt">
                <v:fill opacity="49344f"/>
                <v:path arrowok="t"/>
                <v:textbox>
                  <w:txbxContent>
                    <w:p w14:paraId="3211D183" w14:textId="77777777" w:rsidR="00E40E9F" w:rsidRDefault="00E40E9F" w:rsidP="00DA4602"/>
                  </w:txbxContent>
                </v:textbox>
                <w10:wrap anchorx="page"/>
              </v:rect>
            </w:pict>
          </mc:Fallback>
        </mc:AlternateContent>
      </w:r>
      <w:r w:rsidR="00252DB6">
        <w:rPr>
          <w:noProof/>
          <w:sz w:val="20"/>
          <w:szCs w:val="20"/>
          <w:lang w:val="en-IN" w:eastAsia="en-IN"/>
        </w:rPr>
        <w:t>ve</w:t>
      </w:r>
    </w:p>
    <w:p w14:paraId="01310A32" w14:textId="77777777" w:rsidR="00241514" w:rsidRPr="00C70F9A" w:rsidRDefault="00241514" w:rsidP="00E00694">
      <w:pPr>
        <w:pStyle w:val="TableNames"/>
      </w:pPr>
      <w:bookmarkStart w:id="0" w:name="_Toc385937347"/>
      <w:bookmarkStart w:id="1" w:name="_Toc386724013"/>
      <w:bookmarkStart w:id="2" w:name="_Toc387651072"/>
      <w:bookmarkStart w:id="3" w:name="_Toc389744743"/>
      <w:bookmarkStart w:id="4" w:name="_Toc389841230"/>
      <w:bookmarkStart w:id="5" w:name="_Toc390091307"/>
      <w:bookmarkStart w:id="6" w:name="_Toc390091900"/>
      <w:bookmarkStart w:id="7" w:name="_Toc390092071"/>
      <w:bookmarkStart w:id="8" w:name="_Toc392664615"/>
      <w:bookmarkStart w:id="9" w:name="_Toc393985733"/>
      <w:bookmarkStart w:id="10" w:name="_Toc395257988"/>
      <w:bookmarkStart w:id="11" w:name="_Toc395277600"/>
      <w:bookmarkStart w:id="12" w:name="_Toc395345882"/>
      <w:bookmarkStart w:id="13" w:name="_Toc395346384"/>
      <w:bookmarkStart w:id="14" w:name="_Toc395539090"/>
      <w:bookmarkStart w:id="15" w:name="_Toc395597821"/>
      <w:bookmarkStart w:id="16" w:name="_Toc395598050"/>
      <w:bookmarkStart w:id="17" w:name="_Toc395598299"/>
      <w:bookmarkStart w:id="18" w:name="_Toc395600352"/>
      <w:bookmarkStart w:id="19" w:name="_Toc395713687"/>
      <w:bookmarkStart w:id="20" w:name="_Toc398654253"/>
      <w:bookmarkStart w:id="21" w:name="_Toc399322644"/>
      <w:bookmarkStart w:id="22" w:name="_Toc402788471"/>
      <w:bookmarkStart w:id="23" w:name="_Toc406498746"/>
      <w:bookmarkStart w:id="24" w:name="_Toc406669273"/>
      <w:bookmarkStart w:id="25" w:name="_Toc407109268"/>
      <w:bookmarkStart w:id="26" w:name="_Toc408930297"/>
      <w:bookmarkStart w:id="27" w:name="_Toc408930526"/>
      <w:bookmarkStart w:id="28" w:name="_Toc409003656"/>
      <w:bookmarkStart w:id="29" w:name="_Toc409003727"/>
      <w:bookmarkStart w:id="30" w:name="_Toc409003767"/>
      <w:bookmarkStart w:id="31" w:name="_Toc409004075"/>
      <w:bookmarkStart w:id="32" w:name="_Toc409540863"/>
      <w:bookmarkStart w:id="33" w:name="_Toc409780154"/>
      <w:bookmarkStart w:id="34" w:name="_Toc410059042"/>
      <w:bookmarkStart w:id="35" w:name="_Toc410380744"/>
      <w:bookmarkStart w:id="36" w:name="_Toc410394430"/>
      <w:bookmarkStart w:id="37" w:name="_Toc410403358"/>
      <w:bookmarkStart w:id="38" w:name="_Toc410834271"/>
      <w:bookmarkStart w:id="39" w:name="_Toc411523913"/>
      <w:bookmarkStart w:id="40" w:name="_Toc414375659"/>
      <w:bookmarkStart w:id="41" w:name="_Toc414543160"/>
      <w:bookmarkStart w:id="42" w:name="_Toc414868276"/>
      <w:bookmarkStart w:id="43" w:name="_Toc416703718"/>
      <w:bookmarkStart w:id="44" w:name="_Toc416703828"/>
      <w:bookmarkStart w:id="45" w:name="_Toc418250451"/>
      <w:bookmarkStart w:id="46" w:name="_Toc418606563"/>
      <w:bookmarkStart w:id="47" w:name="_Toc420937618"/>
      <w:bookmarkStart w:id="48" w:name="_Toc421114948"/>
      <w:bookmarkStart w:id="49" w:name="_Toc31537549"/>
      <w:bookmarkStart w:id="50" w:name="_Toc31556089"/>
      <w:bookmarkStart w:id="51" w:name="_Toc31633662"/>
      <w:bookmarkStart w:id="52" w:name="_Toc31884129"/>
      <w:bookmarkStart w:id="53" w:name="_Toc31898962"/>
      <w:bookmarkStart w:id="54" w:name="_Toc31899945"/>
      <w:bookmarkStart w:id="55" w:name="_Toc31900096"/>
      <w:bookmarkStart w:id="56" w:name="_Toc31900163"/>
      <w:bookmarkStart w:id="57" w:name="_Toc31900207"/>
      <w:bookmarkStart w:id="58" w:name="_Toc31900285"/>
      <w:bookmarkStart w:id="59" w:name="_Toc31961532"/>
      <w:bookmarkStart w:id="60" w:name="_Toc31988933"/>
      <w:bookmarkStart w:id="61" w:name="_Toc32478497"/>
      <w:bookmarkStart w:id="62" w:name="_Toc32485177"/>
      <w:bookmarkStart w:id="63" w:name="_Toc32485225"/>
      <w:bookmarkStart w:id="64" w:name="_Toc33605928"/>
      <w:bookmarkStart w:id="65" w:name="_Toc354994306"/>
      <w:r w:rsidRPr="00C70F9A">
        <w:lastRenderedPageBreak/>
        <w:t>Document Change History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14:paraId="5160DAAF" w14:textId="77777777" w:rsidR="00531438" w:rsidRDefault="00531438" w:rsidP="00531438">
      <w:pPr>
        <w:pStyle w:val="BodyText20"/>
      </w:pPr>
    </w:p>
    <w:tbl>
      <w:tblPr>
        <w:tblStyle w:val="TableGrid"/>
        <w:tblW w:w="0" w:type="auto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Look w:val="04A0" w:firstRow="1" w:lastRow="0" w:firstColumn="1" w:lastColumn="0" w:noHBand="0" w:noVBand="1"/>
      </w:tblPr>
      <w:tblGrid>
        <w:gridCol w:w="2282"/>
        <w:gridCol w:w="1824"/>
        <w:gridCol w:w="2859"/>
        <w:gridCol w:w="2052"/>
      </w:tblGrid>
      <w:tr w:rsidR="004F2CE7" w14:paraId="5B0CD40F" w14:textId="77777777" w:rsidTr="0001372C">
        <w:tc>
          <w:tcPr>
            <w:tcW w:w="2282" w:type="dxa"/>
            <w:shd w:val="clear" w:color="auto" w:fill="5B9BD5" w:themeFill="accent1"/>
          </w:tcPr>
          <w:p w14:paraId="0BB24019" w14:textId="77777777" w:rsidR="004F2CE7" w:rsidRDefault="004F2CE7" w:rsidP="00D424B2">
            <w:pPr>
              <w:pStyle w:val="TableColumnLabels"/>
              <w:jc w:val="center"/>
            </w:pPr>
            <w:r>
              <w:t>Version</w:t>
            </w:r>
          </w:p>
        </w:tc>
        <w:tc>
          <w:tcPr>
            <w:tcW w:w="1824" w:type="dxa"/>
            <w:shd w:val="clear" w:color="auto" w:fill="5B9BD5" w:themeFill="accent1"/>
          </w:tcPr>
          <w:p w14:paraId="5051B9D3" w14:textId="77777777" w:rsidR="004F2CE7" w:rsidRDefault="004F2CE7" w:rsidP="00D424B2">
            <w:pPr>
              <w:pStyle w:val="TableColumnLabels"/>
              <w:jc w:val="center"/>
            </w:pPr>
            <w:r>
              <w:t>Change Type</w:t>
            </w:r>
          </w:p>
        </w:tc>
        <w:tc>
          <w:tcPr>
            <w:tcW w:w="2859" w:type="dxa"/>
            <w:shd w:val="clear" w:color="auto" w:fill="5B9BD5" w:themeFill="accent1"/>
          </w:tcPr>
          <w:p w14:paraId="6A52BD13" w14:textId="77777777" w:rsidR="004F2CE7" w:rsidRDefault="004F2CE7" w:rsidP="00D424B2">
            <w:pPr>
              <w:pStyle w:val="TableColumnLabels"/>
              <w:jc w:val="center"/>
            </w:pPr>
            <w:r>
              <w:t>Description</w:t>
            </w:r>
          </w:p>
        </w:tc>
        <w:tc>
          <w:tcPr>
            <w:tcW w:w="2052" w:type="dxa"/>
            <w:shd w:val="clear" w:color="auto" w:fill="5B9BD5" w:themeFill="accent1"/>
          </w:tcPr>
          <w:p w14:paraId="032C718D" w14:textId="77777777" w:rsidR="004F2CE7" w:rsidRDefault="004F2CE7" w:rsidP="00D424B2">
            <w:pPr>
              <w:pStyle w:val="TableColumnLabels"/>
              <w:jc w:val="center"/>
            </w:pPr>
            <w:r>
              <w:t>Date</w:t>
            </w:r>
          </w:p>
        </w:tc>
      </w:tr>
      <w:tr w:rsidR="004F2CE7" w14:paraId="7482F8FE" w14:textId="77777777" w:rsidTr="0001372C">
        <w:tc>
          <w:tcPr>
            <w:tcW w:w="2282" w:type="dxa"/>
          </w:tcPr>
          <w:p w14:paraId="1630393E" w14:textId="77777777" w:rsidR="004F2CE7" w:rsidRPr="00BD7ABF" w:rsidRDefault="004F2CE7" w:rsidP="00D424B2">
            <w:pPr>
              <w:pStyle w:val="BodyText2"/>
              <w:jc w:val="center"/>
              <w:rPr>
                <w:rFonts w:cs="Arial"/>
                <w:sz w:val="18"/>
                <w:szCs w:val="18"/>
              </w:rPr>
            </w:pPr>
            <w:r w:rsidRPr="00BD7ABF">
              <w:rPr>
                <w:rFonts w:cs="Arial"/>
                <w:sz w:val="18"/>
                <w:szCs w:val="18"/>
              </w:rPr>
              <w:t>Draft</w:t>
            </w:r>
          </w:p>
        </w:tc>
        <w:tc>
          <w:tcPr>
            <w:tcW w:w="1824" w:type="dxa"/>
          </w:tcPr>
          <w:p w14:paraId="5310B851" w14:textId="77777777" w:rsidR="004F2CE7" w:rsidRPr="00BD7ABF" w:rsidRDefault="004F2CE7" w:rsidP="004F2CE7">
            <w:pPr>
              <w:pStyle w:val="BodyText2"/>
              <w:rPr>
                <w:rFonts w:cs="Arial"/>
                <w:sz w:val="18"/>
                <w:szCs w:val="18"/>
              </w:rPr>
            </w:pPr>
          </w:p>
        </w:tc>
        <w:tc>
          <w:tcPr>
            <w:tcW w:w="2859" w:type="dxa"/>
          </w:tcPr>
          <w:p w14:paraId="437BEF7D" w14:textId="77777777" w:rsidR="004F2CE7" w:rsidRPr="00BD7ABF" w:rsidRDefault="004F2CE7" w:rsidP="004F2CE7">
            <w:pPr>
              <w:pStyle w:val="BodyText2"/>
              <w:rPr>
                <w:rFonts w:cs="Arial"/>
                <w:sz w:val="18"/>
                <w:szCs w:val="18"/>
              </w:rPr>
            </w:pPr>
            <w:r w:rsidRPr="00BD7ABF">
              <w:rPr>
                <w:rFonts w:cs="Arial"/>
                <w:sz w:val="18"/>
                <w:szCs w:val="18"/>
              </w:rPr>
              <w:t>Submitted for internal review</w:t>
            </w:r>
          </w:p>
        </w:tc>
        <w:tc>
          <w:tcPr>
            <w:tcW w:w="2052" w:type="dxa"/>
          </w:tcPr>
          <w:p w14:paraId="049F761D" w14:textId="77777777" w:rsidR="004F2CE7" w:rsidRPr="00BD7ABF" w:rsidRDefault="00BD7ABF" w:rsidP="00AB02FC">
            <w:pPr>
              <w:pStyle w:val="BodyText2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February 20</w:t>
            </w:r>
            <w:r w:rsidR="006A39F6">
              <w:rPr>
                <w:rFonts w:cs="Arial"/>
                <w:sz w:val="18"/>
                <w:szCs w:val="18"/>
              </w:rPr>
              <w:t>20</w:t>
            </w:r>
          </w:p>
        </w:tc>
      </w:tr>
    </w:tbl>
    <w:p w14:paraId="5F972CE5" w14:textId="77777777" w:rsidR="004F2CE7" w:rsidRDefault="004F2CE7" w:rsidP="00531438">
      <w:pPr>
        <w:pStyle w:val="BodyText20"/>
      </w:pPr>
    </w:p>
    <w:p w14:paraId="45A23A83" w14:textId="77777777" w:rsidR="004F2CE7" w:rsidRPr="00531438" w:rsidRDefault="004F2CE7" w:rsidP="00531438">
      <w:pPr>
        <w:pStyle w:val="BodyText20"/>
      </w:pPr>
    </w:p>
    <w:p w14:paraId="7BAB8DF3" w14:textId="77777777" w:rsidR="00531438" w:rsidRPr="00531438" w:rsidRDefault="00531438" w:rsidP="00531438">
      <w:pPr>
        <w:pStyle w:val="BodyText20"/>
      </w:pPr>
    </w:p>
    <w:p w14:paraId="7F71A5B9" w14:textId="77777777" w:rsidR="00531438" w:rsidRPr="00531438" w:rsidRDefault="00531438" w:rsidP="00531438">
      <w:pPr>
        <w:pStyle w:val="BodyText20"/>
      </w:pPr>
    </w:p>
    <w:p w14:paraId="45EFB38D" w14:textId="77777777" w:rsidR="00531438" w:rsidRPr="00531438" w:rsidRDefault="00531438" w:rsidP="00531438">
      <w:pPr>
        <w:pStyle w:val="BodyText20"/>
      </w:pPr>
    </w:p>
    <w:p w14:paraId="17C8001E" w14:textId="77777777" w:rsidR="00531438" w:rsidRPr="00531438" w:rsidRDefault="00531438" w:rsidP="00531438">
      <w:pPr>
        <w:pStyle w:val="BodyText20"/>
      </w:pPr>
    </w:p>
    <w:p w14:paraId="6EB934D8" w14:textId="77777777" w:rsidR="00531438" w:rsidRPr="00531438" w:rsidRDefault="00531438" w:rsidP="00531438">
      <w:pPr>
        <w:pStyle w:val="BodyText20"/>
      </w:pPr>
    </w:p>
    <w:p w14:paraId="522D3A47" w14:textId="77777777" w:rsidR="00531438" w:rsidRPr="00531438" w:rsidRDefault="00531438" w:rsidP="00531438">
      <w:pPr>
        <w:pStyle w:val="BodyText20"/>
      </w:pPr>
    </w:p>
    <w:p w14:paraId="2C21A0B8" w14:textId="77777777" w:rsidR="00531438" w:rsidRDefault="00531438" w:rsidP="00531438">
      <w:pPr>
        <w:pStyle w:val="BodyText20"/>
      </w:pPr>
    </w:p>
    <w:p w14:paraId="211F6E0A" w14:textId="77777777" w:rsidR="0040040A" w:rsidRDefault="0040040A" w:rsidP="00531438">
      <w:pPr>
        <w:pStyle w:val="BodyText20"/>
      </w:pPr>
    </w:p>
    <w:p w14:paraId="4DCD3C24" w14:textId="77777777" w:rsidR="0040040A" w:rsidRDefault="0040040A" w:rsidP="00531438">
      <w:pPr>
        <w:pStyle w:val="BodyText20"/>
      </w:pPr>
    </w:p>
    <w:p w14:paraId="558907FE" w14:textId="77777777" w:rsidR="0040040A" w:rsidRDefault="0040040A" w:rsidP="00531438">
      <w:pPr>
        <w:pStyle w:val="BodyText20"/>
      </w:pPr>
    </w:p>
    <w:p w14:paraId="05049017" w14:textId="77777777" w:rsidR="0040040A" w:rsidRDefault="0040040A" w:rsidP="00531438">
      <w:pPr>
        <w:pStyle w:val="BodyText20"/>
      </w:pPr>
    </w:p>
    <w:p w14:paraId="1B187CA7" w14:textId="77777777" w:rsidR="0040040A" w:rsidRDefault="0040040A" w:rsidP="00531438">
      <w:pPr>
        <w:pStyle w:val="BodyText20"/>
      </w:pPr>
    </w:p>
    <w:p w14:paraId="1572D249" w14:textId="77777777" w:rsidR="0040040A" w:rsidRDefault="0040040A" w:rsidP="00531438">
      <w:pPr>
        <w:pStyle w:val="BodyText20"/>
      </w:pPr>
    </w:p>
    <w:p w14:paraId="70F9F629" w14:textId="77777777" w:rsidR="0040040A" w:rsidRDefault="0040040A" w:rsidP="00531438">
      <w:pPr>
        <w:pStyle w:val="BodyText20"/>
      </w:pPr>
    </w:p>
    <w:p w14:paraId="40657336" w14:textId="77777777" w:rsidR="0040040A" w:rsidRDefault="0040040A" w:rsidP="00531438">
      <w:pPr>
        <w:pStyle w:val="BodyText20"/>
      </w:pPr>
    </w:p>
    <w:p w14:paraId="0F01C340" w14:textId="77777777" w:rsidR="0040040A" w:rsidRDefault="0040040A" w:rsidP="00531438">
      <w:pPr>
        <w:pStyle w:val="BodyText20"/>
      </w:pPr>
    </w:p>
    <w:p w14:paraId="51AC1F8D" w14:textId="77777777" w:rsidR="0040040A" w:rsidRDefault="0040040A" w:rsidP="00531438">
      <w:pPr>
        <w:pStyle w:val="BodyText20"/>
      </w:pPr>
    </w:p>
    <w:p w14:paraId="534351FE" w14:textId="77777777" w:rsidR="0040040A" w:rsidRDefault="0040040A" w:rsidP="00531438">
      <w:pPr>
        <w:pStyle w:val="BodyText20"/>
      </w:pPr>
    </w:p>
    <w:p w14:paraId="58AD5B15" w14:textId="77777777" w:rsidR="0040040A" w:rsidRDefault="0040040A" w:rsidP="00531438">
      <w:pPr>
        <w:pStyle w:val="BodyText20"/>
      </w:pPr>
    </w:p>
    <w:p w14:paraId="0D8C1E5B" w14:textId="77777777" w:rsidR="0040040A" w:rsidRDefault="0040040A" w:rsidP="00531438">
      <w:pPr>
        <w:pStyle w:val="BodyText20"/>
      </w:pPr>
    </w:p>
    <w:p w14:paraId="537547D9" w14:textId="77777777" w:rsidR="0040040A" w:rsidRDefault="0040040A" w:rsidP="00531438">
      <w:pPr>
        <w:pStyle w:val="BodyText20"/>
      </w:pPr>
    </w:p>
    <w:p w14:paraId="555231EA" w14:textId="77777777" w:rsidR="0040040A" w:rsidRDefault="0040040A" w:rsidP="00531438">
      <w:pPr>
        <w:pStyle w:val="BodyText20"/>
      </w:pPr>
    </w:p>
    <w:p w14:paraId="4D51AEEE" w14:textId="77777777" w:rsidR="0040040A" w:rsidRDefault="0040040A" w:rsidP="00531438">
      <w:pPr>
        <w:pStyle w:val="BodyText20"/>
      </w:pPr>
    </w:p>
    <w:p w14:paraId="51B0C0E5" w14:textId="77777777" w:rsidR="0040040A" w:rsidRDefault="0040040A" w:rsidP="00531438">
      <w:pPr>
        <w:pStyle w:val="BodyText20"/>
      </w:pPr>
    </w:p>
    <w:p w14:paraId="04E4E245" w14:textId="77777777" w:rsidR="0040040A" w:rsidRDefault="0040040A" w:rsidP="00531438">
      <w:pPr>
        <w:pStyle w:val="BodyText20"/>
      </w:pPr>
    </w:p>
    <w:p w14:paraId="5BC912B5" w14:textId="77777777" w:rsidR="0040040A" w:rsidRDefault="0040040A" w:rsidP="00531438">
      <w:pPr>
        <w:pStyle w:val="BodyText20"/>
      </w:pPr>
    </w:p>
    <w:p w14:paraId="4BDF98F2" w14:textId="77777777" w:rsidR="0040040A" w:rsidRDefault="0040040A" w:rsidP="00531438">
      <w:pPr>
        <w:pStyle w:val="BodyText20"/>
      </w:pPr>
    </w:p>
    <w:p w14:paraId="5BFB6B08" w14:textId="77777777" w:rsidR="0040040A" w:rsidRDefault="0040040A" w:rsidP="00531438">
      <w:pPr>
        <w:pStyle w:val="BodyText20"/>
      </w:pPr>
    </w:p>
    <w:p w14:paraId="5745FA0E" w14:textId="77777777" w:rsidR="0040040A" w:rsidRDefault="0040040A" w:rsidP="00531438">
      <w:pPr>
        <w:pStyle w:val="BodyText20"/>
      </w:pPr>
    </w:p>
    <w:p w14:paraId="3296D75C" w14:textId="77777777" w:rsidR="0040040A" w:rsidRDefault="0040040A" w:rsidP="00531438">
      <w:pPr>
        <w:pStyle w:val="BodyText20"/>
      </w:pPr>
    </w:p>
    <w:p w14:paraId="5FD0A9F4" w14:textId="77777777" w:rsidR="0040040A" w:rsidRPr="00531438" w:rsidRDefault="0040040A" w:rsidP="00531438">
      <w:pPr>
        <w:pStyle w:val="BodyText20"/>
      </w:pPr>
    </w:p>
    <w:p w14:paraId="6314E50F" w14:textId="77777777" w:rsidR="00531438" w:rsidRPr="00531438" w:rsidRDefault="00531438" w:rsidP="00531438">
      <w:pPr>
        <w:pStyle w:val="BodyText20"/>
      </w:pPr>
    </w:p>
    <w:p w14:paraId="33A44E1C" w14:textId="77777777" w:rsidR="00531438" w:rsidRPr="00531438" w:rsidRDefault="00531438" w:rsidP="00531438">
      <w:pPr>
        <w:pStyle w:val="BodyText20"/>
      </w:pPr>
    </w:p>
    <w:p w14:paraId="415563F6" w14:textId="77777777" w:rsidR="00531438" w:rsidRPr="00531438" w:rsidRDefault="00531438" w:rsidP="00531438">
      <w:pPr>
        <w:pStyle w:val="BodyText20"/>
      </w:pPr>
    </w:p>
    <w:p w14:paraId="03E89B67" w14:textId="77777777" w:rsidR="00531438" w:rsidRDefault="00531438" w:rsidP="00531438">
      <w:pPr>
        <w:pStyle w:val="BodyText20"/>
      </w:pPr>
    </w:p>
    <w:p w14:paraId="0D9E7964" w14:textId="77777777" w:rsidR="00BD7ABF" w:rsidRDefault="00BD7ABF" w:rsidP="00531438">
      <w:pPr>
        <w:pStyle w:val="BodyText20"/>
      </w:pPr>
    </w:p>
    <w:p w14:paraId="13A3A2EF" w14:textId="77777777" w:rsidR="00BD7ABF" w:rsidRDefault="00BD7ABF" w:rsidP="00531438">
      <w:pPr>
        <w:pStyle w:val="BodyText20"/>
      </w:pPr>
    </w:p>
    <w:p w14:paraId="07AE67BF" w14:textId="77777777" w:rsidR="0001372C" w:rsidRDefault="0001372C" w:rsidP="00531438">
      <w:pPr>
        <w:pStyle w:val="BodyText20"/>
      </w:pPr>
    </w:p>
    <w:p w14:paraId="48CEB159" w14:textId="77777777" w:rsidR="00B35011" w:rsidRPr="00531438" w:rsidRDefault="00E35C43" w:rsidP="00886927">
      <w:pPr>
        <w:pStyle w:val="BodyText20"/>
        <w:tabs>
          <w:tab w:val="left" w:pos="2453"/>
        </w:tabs>
      </w:pPr>
      <w:r>
        <w:tab/>
      </w:r>
      <w:bookmarkEnd w:id="65"/>
    </w:p>
    <w:bookmarkStart w:id="66" w:name="_Toc33605929" w:displacedByCustomXml="next"/>
    <w:bookmarkStart w:id="67" w:name="_Toc32485226" w:displacedByCustomXml="next"/>
    <w:bookmarkStart w:id="68" w:name="_Toc32485178" w:displacedByCustomXml="next"/>
    <w:bookmarkStart w:id="69" w:name="_Toc32478498" w:displacedByCustomXml="next"/>
    <w:bookmarkStart w:id="70" w:name="_Toc31988934" w:displacedByCustomXml="next"/>
    <w:sdt>
      <w:sdtPr>
        <w:rPr>
          <w:rFonts w:ascii="Times New Roman" w:hAnsi="Times New Roman" w:cs="Times New Roman"/>
          <w:b w:val="0"/>
          <w:bCs w:val="0"/>
          <w:spacing w:val="0"/>
          <w:kern w:val="0"/>
          <w:position w:val="0"/>
          <w:sz w:val="24"/>
          <w:szCs w:val="24"/>
        </w:rPr>
        <w:id w:val="-993097543"/>
        <w:docPartObj>
          <w:docPartGallery w:val="Table of Contents"/>
          <w:docPartUnique/>
        </w:docPartObj>
      </w:sdtPr>
      <w:sdtEndPr>
        <w:rPr>
          <w:rFonts w:ascii="Arial" w:hAnsi="Arial" w:cs="Arial"/>
          <w:noProof/>
          <w:sz w:val="20"/>
          <w:szCs w:val="20"/>
        </w:rPr>
      </w:sdtEndPr>
      <w:sdtContent>
        <w:p w14:paraId="2B47B4A7" w14:textId="77777777" w:rsidR="000B0CE4" w:rsidRDefault="000B0CE4" w:rsidP="000B0CE4">
          <w:pPr>
            <w:pStyle w:val="TableNames"/>
          </w:pPr>
          <w:r>
            <w:t>Contents</w:t>
          </w:r>
          <w:bookmarkEnd w:id="70"/>
          <w:bookmarkEnd w:id="69"/>
          <w:bookmarkEnd w:id="68"/>
          <w:bookmarkEnd w:id="67"/>
          <w:bookmarkEnd w:id="66"/>
        </w:p>
        <w:p w14:paraId="0D47A793" w14:textId="4E6CB738" w:rsidR="00AA04BC" w:rsidRDefault="000B0CE4" w:rsidP="00AA04BC">
          <w:pPr>
            <w:pStyle w:val="TOC1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r w:rsidRPr="000B0CE4">
            <w:rPr>
              <w:rFonts w:ascii="Arial" w:hAnsi="Arial" w:cs="Arial"/>
              <w:sz w:val="20"/>
              <w:szCs w:val="20"/>
            </w:rPr>
            <w:fldChar w:fldCharType="begin"/>
          </w:r>
          <w:r w:rsidRPr="000B0CE4">
            <w:rPr>
              <w:rFonts w:ascii="Arial" w:hAnsi="Arial" w:cs="Arial"/>
              <w:sz w:val="20"/>
              <w:szCs w:val="20"/>
            </w:rPr>
            <w:instrText xml:space="preserve"> TOC \o "1-3" \h \z \u </w:instrText>
          </w:r>
          <w:r w:rsidRPr="000B0CE4">
            <w:rPr>
              <w:rFonts w:ascii="Arial" w:hAnsi="Arial" w:cs="Arial"/>
              <w:sz w:val="20"/>
              <w:szCs w:val="20"/>
            </w:rPr>
            <w:fldChar w:fldCharType="separate"/>
          </w:r>
        </w:p>
        <w:p w14:paraId="10F46AE7" w14:textId="455E4A13" w:rsidR="00AA04BC" w:rsidRDefault="000176CD">
          <w:pPr>
            <w:pStyle w:val="TOC1"/>
            <w:tabs>
              <w:tab w:val="left" w:pos="397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33605931" w:history="1">
            <w:r w:rsidR="00AA04BC" w:rsidRPr="00666108">
              <w:rPr>
                <w:rStyle w:val="Hyperlink"/>
                <w:noProof/>
              </w:rPr>
              <w:t>1</w:t>
            </w:r>
            <w:r w:rsidR="00AA04BC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AA04BC" w:rsidRPr="00666108">
              <w:rPr>
                <w:rStyle w:val="Hyperlink"/>
                <w:noProof/>
              </w:rPr>
              <w:t>Overview</w:t>
            </w:r>
            <w:r w:rsidR="00AA04BC">
              <w:rPr>
                <w:noProof/>
                <w:webHidden/>
              </w:rPr>
              <w:tab/>
            </w:r>
            <w:r w:rsidR="00AA04BC">
              <w:rPr>
                <w:noProof/>
                <w:webHidden/>
              </w:rPr>
              <w:fldChar w:fldCharType="begin"/>
            </w:r>
            <w:r w:rsidR="00AA04BC">
              <w:rPr>
                <w:noProof/>
                <w:webHidden/>
              </w:rPr>
              <w:instrText xml:space="preserve"> PAGEREF _Toc33605931 \h </w:instrText>
            </w:r>
            <w:r w:rsidR="00AA04BC">
              <w:rPr>
                <w:noProof/>
                <w:webHidden/>
              </w:rPr>
            </w:r>
            <w:r w:rsidR="00AA04BC">
              <w:rPr>
                <w:noProof/>
                <w:webHidden/>
              </w:rPr>
              <w:fldChar w:fldCharType="separate"/>
            </w:r>
            <w:r w:rsidR="00C50A4F">
              <w:rPr>
                <w:noProof/>
                <w:webHidden/>
              </w:rPr>
              <w:t>1</w:t>
            </w:r>
            <w:r w:rsidR="00AA04BC">
              <w:rPr>
                <w:noProof/>
                <w:webHidden/>
              </w:rPr>
              <w:fldChar w:fldCharType="end"/>
            </w:r>
          </w:hyperlink>
        </w:p>
        <w:p w14:paraId="0BB5D1C0" w14:textId="7998DF5C" w:rsidR="00AA04BC" w:rsidRDefault="000176CD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33605932" w:history="1">
            <w:r w:rsidR="00AA04BC" w:rsidRPr="00666108">
              <w:rPr>
                <w:rStyle w:val="Hyperlink"/>
                <w:noProof/>
              </w:rPr>
              <w:t>1.1</w:t>
            </w:r>
            <w:r w:rsidR="00AA04BC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AA04BC" w:rsidRPr="00666108">
              <w:rPr>
                <w:rStyle w:val="Hyperlink"/>
                <w:noProof/>
              </w:rPr>
              <w:t>Scope</w:t>
            </w:r>
            <w:r w:rsidR="00AA04BC">
              <w:rPr>
                <w:noProof/>
                <w:webHidden/>
              </w:rPr>
              <w:tab/>
            </w:r>
            <w:r w:rsidR="00AA04BC">
              <w:rPr>
                <w:noProof/>
                <w:webHidden/>
              </w:rPr>
              <w:fldChar w:fldCharType="begin"/>
            </w:r>
            <w:r w:rsidR="00AA04BC">
              <w:rPr>
                <w:noProof/>
                <w:webHidden/>
              </w:rPr>
              <w:instrText xml:space="preserve"> PAGEREF _Toc33605932 \h </w:instrText>
            </w:r>
            <w:r w:rsidR="00AA04BC">
              <w:rPr>
                <w:noProof/>
                <w:webHidden/>
              </w:rPr>
            </w:r>
            <w:r w:rsidR="00AA04BC">
              <w:rPr>
                <w:noProof/>
                <w:webHidden/>
              </w:rPr>
              <w:fldChar w:fldCharType="separate"/>
            </w:r>
            <w:r w:rsidR="00C50A4F">
              <w:rPr>
                <w:noProof/>
                <w:webHidden/>
              </w:rPr>
              <w:t>1</w:t>
            </w:r>
            <w:r w:rsidR="00AA04BC">
              <w:rPr>
                <w:noProof/>
                <w:webHidden/>
              </w:rPr>
              <w:fldChar w:fldCharType="end"/>
            </w:r>
          </w:hyperlink>
        </w:p>
        <w:p w14:paraId="593C5E35" w14:textId="2611F46C" w:rsidR="00AA04BC" w:rsidRDefault="000176CD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33605933" w:history="1">
            <w:r w:rsidR="00AA04BC" w:rsidRPr="00666108">
              <w:rPr>
                <w:rStyle w:val="Hyperlink"/>
                <w:noProof/>
              </w:rPr>
              <w:t>1.2</w:t>
            </w:r>
            <w:r w:rsidR="00AA04BC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AA04BC" w:rsidRPr="00666108">
              <w:rPr>
                <w:rStyle w:val="Hyperlink"/>
                <w:noProof/>
              </w:rPr>
              <w:t>Acronyms &amp; Abbreviations</w:t>
            </w:r>
            <w:r w:rsidR="00AA04BC">
              <w:rPr>
                <w:noProof/>
                <w:webHidden/>
              </w:rPr>
              <w:tab/>
            </w:r>
            <w:r w:rsidR="00AA04BC">
              <w:rPr>
                <w:noProof/>
                <w:webHidden/>
              </w:rPr>
              <w:fldChar w:fldCharType="begin"/>
            </w:r>
            <w:r w:rsidR="00AA04BC">
              <w:rPr>
                <w:noProof/>
                <w:webHidden/>
              </w:rPr>
              <w:instrText xml:space="preserve"> PAGEREF _Toc33605933 \h </w:instrText>
            </w:r>
            <w:r w:rsidR="00AA04BC">
              <w:rPr>
                <w:noProof/>
                <w:webHidden/>
              </w:rPr>
            </w:r>
            <w:r w:rsidR="00AA04BC">
              <w:rPr>
                <w:noProof/>
                <w:webHidden/>
              </w:rPr>
              <w:fldChar w:fldCharType="separate"/>
            </w:r>
            <w:r w:rsidR="00C50A4F">
              <w:rPr>
                <w:noProof/>
                <w:webHidden/>
              </w:rPr>
              <w:t>1</w:t>
            </w:r>
            <w:r w:rsidR="00AA04BC">
              <w:rPr>
                <w:noProof/>
                <w:webHidden/>
              </w:rPr>
              <w:fldChar w:fldCharType="end"/>
            </w:r>
          </w:hyperlink>
        </w:p>
        <w:p w14:paraId="7BF6FE94" w14:textId="70323CFE" w:rsidR="00AA04BC" w:rsidRDefault="000176CD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33605934" w:history="1">
            <w:r w:rsidR="00AA04BC" w:rsidRPr="00666108">
              <w:rPr>
                <w:rStyle w:val="Hyperlink"/>
                <w:noProof/>
              </w:rPr>
              <w:t>1.3</w:t>
            </w:r>
            <w:r w:rsidR="00AA04BC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AA04BC" w:rsidRPr="00666108">
              <w:rPr>
                <w:rStyle w:val="Hyperlink"/>
                <w:noProof/>
              </w:rPr>
              <w:t>Conventions</w:t>
            </w:r>
            <w:r w:rsidR="00AA04BC">
              <w:rPr>
                <w:noProof/>
                <w:webHidden/>
              </w:rPr>
              <w:tab/>
            </w:r>
            <w:r w:rsidR="00AA04BC">
              <w:rPr>
                <w:noProof/>
                <w:webHidden/>
              </w:rPr>
              <w:fldChar w:fldCharType="begin"/>
            </w:r>
            <w:r w:rsidR="00AA04BC">
              <w:rPr>
                <w:noProof/>
                <w:webHidden/>
              </w:rPr>
              <w:instrText xml:space="preserve"> PAGEREF _Toc33605934 \h </w:instrText>
            </w:r>
            <w:r w:rsidR="00AA04BC">
              <w:rPr>
                <w:noProof/>
                <w:webHidden/>
              </w:rPr>
            </w:r>
            <w:r w:rsidR="00AA04BC">
              <w:rPr>
                <w:noProof/>
                <w:webHidden/>
              </w:rPr>
              <w:fldChar w:fldCharType="separate"/>
            </w:r>
            <w:r w:rsidR="00C50A4F">
              <w:rPr>
                <w:noProof/>
                <w:webHidden/>
              </w:rPr>
              <w:t>1</w:t>
            </w:r>
            <w:r w:rsidR="00AA04BC">
              <w:rPr>
                <w:noProof/>
                <w:webHidden/>
              </w:rPr>
              <w:fldChar w:fldCharType="end"/>
            </w:r>
          </w:hyperlink>
        </w:p>
        <w:p w14:paraId="4D91601D" w14:textId="00F75B06" w:rsidR="00AA04BC" w:rsidRDefault="000176CD">
          <w:pPr>
            <w:pStyle w:val="TOC1"/>
            <w:tabs>
              <w:tab w:val="left" w:pos="397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33605935" w:history="1">
            <w:r w:rsidR="00AA04BC" w:rsidRPr="00666108">
              <w:rPr>
                <w:rStyle w:val="Hyperlink"/>
                <w:noProof/>
              </w:rPr>
              <w:t>2</w:t>
            </w:r>
            <w:r w:rsidR="00AA04BC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AA04BC" w:rsidRPr="00666108">
              <w:rPr>
                <w:rStyle w:val="Hyperlink"/>
                <w:noProof/>
              </w:rPr>
              <w:t>Importer Operations</w:t>
            </w:r>
            <w:r w:rsidR="00AA04BC">
              <w:rPr>
                <w:noProof/>
                <w:webHidden/>
              </w:rPr>
              <w:tab/>
            </w:r>
            <w:r w:rsidR="00AA04BC">
              <w:rPr>
                <w:noProof/>
                <w:webHidden/>
              </w:rPr>
              <w:fldChar w:fldCharType="begin"/>
            </w:r>
            <w:r w:rsidR="00AA04BC">
              <w:rPr>
                <w:noProof/>
                <w:webHidden/>
              </w:rPr>
              <w:instrText xml:space="preserve"> PAGEREF _Toc33605935 \h </w:instrText>
            </w:r>
            <w:r w:rsidR="00AA04BC">
              <w:rPr>
                <w:noProof/>
                <w:webHidden/>
              </w:rPr>
            </w:r>
            <w:r w:rsidR="00AA04BC">
              <w:rPr>
                <w:noProof/>
                <w:webHidden/>
              </w:rPr>
              <w:fldChar w:fldCharType="separate"/>
            </w:r>
            <w:r w:rsidR="00C50A4F">
              <w:rPr>
                <w:noProof/>
                <w:webHidden/>
              </w:rPr>
              <w:t>2</w:t>
            </w:r>
            <w:r w:rsidR="00AA04BC">
              <w:rPr>
                <w:noProof/>
                <w:webHidden/>
              </w:rPr>
              <w:fldChar w:fldCharType="end"/>
            </w:r>
          </w:hyperlink>
        </w:p>
        <w:p w14:paraId="5D21052F" w14:textId="36BC8307" w:rsidR="00AA04BC" w:rsidRDefault="000176CD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33605936" w:history="1">
            <w:r w:rsidR="00AA04BC" w:rsidRPr="00666108">
              <w:rPr>
                <w:rStyle w:val="Hyperlink"/>
                <w:noProof/>
              </w:rPr>
              <w:t>2.1</w:t>
            </w:r>
            <w:r w:rsidR="00AA04BC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AA04BC" w:rsidRPr="00666108">
              <w:rPr>
                <w:rStyle w:val="Hyperlink"/>
                <w:noProof/>
              </w:rPr>
              <w:t>Application Overview</w:t>
            </w:r>
            <w:r w:rsidR="00AA04BC">
              <w:rPr>
                <w:noProof/>
                <w:webHidden/>
              </w:rPr>
              <w:tab/>
            </w:r>
            <w:r w:rsidR="00AA04BC">
              <w:rPr>
                <w:noProof/>
                <w:webHidden/>
              </w:rPr>
              <w:fldChar w:fldCharType="begin"/>
            </w:r>
            <w:r w:rsidR="00AA04BC">
              <w:rPr>
                <w:noProof/>
                <w:webHidden/>
              </w:rPr>
              <w:instrText xml:space="preserve"> PAGEREF _Toc33605936 \h </w:instrText>
            </w:r>
            <w:r w:rsidR="00AA04BC">
              <w:rPr>
                <w:noProof/>
                <w:webHidden/>
              </w:rPr>
            </w:r>
            <w:r w:rsidR="00AA04BC">
              <w:rPr>
                <w:noProof/>
                <w:webHidden/>
              </w:rPr>
              <w:fldChar w:fldCharType="separate"/>
            </w:r>
            <w:r w:rsidR="00C50A4F">
              <w:rPr>
                <w:noProof/>
                <w:webHidden/>
              </w:rPr>
              <w:t>2</w:t>
            </w:r>
            <w:r w:rsidR="00AA04BC">
              <w:rPr>
                <w:noProof/>
                <w:webHidden/>
              </w:rPr>
              <w:fldChar w:fldCharType="end"/>
            </w:r>
          </w:hyperlink>
        </w:p>
        <w:p w14:paraId="56D0D54F" w14:textId="61F36696" w:rsidR="00AA04BC" w:rsidRDefault="000176CD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33605937" w:history="1">
            <w:r w:rsidR="00AA04BC" w:rsidRPr="00666108">
              <w:rPr>
                <w:rStyle w:val="Hyperlink"/>
                <w:noProof/>
              </w:rPr>
              <w:t>2.2</w:t>
            </w:r>
            <w:r w:rsidR="00AA04BC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AA04BC" w:rsidRPr="00666108">
              <w:rPr>
                <w:rStyle w:val="Hyperlink"/>
                <w:noProof/>
              </w:rPr>
              <w:t>Logging into the Application</w:t>
            </w:r>
            <w:r w:rsidR="00AA04BC">
              <w:rPr>
                <w:noProof/>
                <w:webHidden/>
              </w:rPr>
              <w:tab/>
            </w:r>
            <w:r w:rsidR="00AA04BC">
              <w:rPr>
                <w:noProof/>
                <w:webHidden/>
              </w:rPr>
              <w:fldChar w:fldCharType="begin"/>
            </w:r>
            <w:r w:rsidR="00AA04BC">
              <w:rPr>
                <w:noProof/>
                <w:webHidden/>
              </w:rPr>
              <w:instrText xml:space="preserve"> PAGEREF _Toc33605937 \h </w:instrText>
            </w:r>
            <w:r w:rsidR="00AA04BC">
              <w:rPr>
                <w:noProof/>
                <w:webHidden/>
              </w:rPr>
            </w:r>
            <w:r w:rsidR="00AA04BC">
              <w:rPr>
                <w:noProof/>
                <w:webHidden/>
              </w:rPr>
              <w:fldChar w:fldCharType="separate"/>
            </w:r>
            <w:r w:rsidR="00C50A4F">
              <w:rPr>
                <w:noProof/>
                <w:webHidden/>
              </w:rPr>
              <w:t>3</w:t>
            </w:r>
            <w:r w:rsidR="00AA04BC">
              <w:rPr>
                <w:noProof/>
                <w:webHidden/>
              </w:rPr>
              <w:fldChar w:fldCharType="end"/>
            </w:r>
          </w:hyperlink>
        </w:p>
        <w:p w14:paraId="24940D7E" w14:textId="6AB61E34" w:rsidR="00AA04BC" w:rsidRDefault="000176CD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33605938" w:history="1">
            <w:r w:rsidR="00AA04BC" w:rsidRPr="00666108">
              <w:rPr>
                <w:rStyle w:val="Hyperlink"/>
                <w:noProof/>
              </w:rPr>
              <w:t>2.3</w:t>
            </w:r>
            <w:r w:rsidR="00AA04BC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AA04BC" w:rsidRPr="00666108">
              <w:rPr>
                <w:rStyle w:val="Hyperlink"/>
                <w:noProof/>
              </w:rPr>
              <w:t>Application User Interface</w:t>
            </w:r>
            <w:r w:rsidR="00AA04BC">
              <w:rPr>
                <w:noProof/>
                <w:webHidden/>
              </w:rPr>
              <w:tab/>
            </w:r>
            <w:r w:rsidR="00AA04BC">
              <w:rPr>
                <w:noProof/>
                <w:webHidden/>
              </w:rPr>
              <w:fldChar w:fldCharType="begin"/>
            </w:r>
            <w:r w:rsidR="00AA04BC">
              <w:rPr>
                <w:noProof/>
                <w:webHidden/>
              </w:rPr>
              <w:instrText xml:space="preserve"> PAGEREF _Toc33605938 \h </w:instrText>
            </w:r>
            <w:r w:rsidR="00AA04BC">
              <w:rPr>
                <w:noProof/>
                <w:webHidden/>
              </w:rPr>
            </w:r>
            <w:r w:rsidR="00AA04BC">
              <w:rPr>
                <w:noProof/>
                <w:webHidden/>
              </w:rPr>
              <w:fldChar w:fldCharType="separate"/>
            </w:r>
            <w:r w:rsidR="00C50A4F">
              <w:rPr>
                <w:noProof/>
                <w:webHidden/>
              </w:rPr>
              <w:t>10</w:t>
            </w:r>
            <w:r w:rsidR="00AA04BC">
              <w:rPr>
                <w:noProof/>
                <w:webHidden/>
              </w:rPr>
              <w:fldChar w:fldCharType="end"/>
            </w:r>
          </w:hyperlink>
        </w:p>
        <w:p w14:paraId="5ED673C9" w14:textId="23689F7C" w:rsidR="00AA04BC" w:rsidRDefault="000176CD">
          <w:pPr>
            <w:pStyle w:val="TOC3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3605939" w:history="1">
            <w:r w:rsidR="00AA04BC" w:rsidRPr="00666108">
              <w:rPr>
                <w:rStyle w:val="Hyperlink"/>
                <w:noProof/>
              </w:rPr>
              <w:t>2.3.1</w:t>
            </w:r>
            <w:r w:rsidR="00AA04BC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AA04BC" w:rsidRPr="00666108">
              <w:rPr>
                <w:rStyle w:val="Hyperlink"/>
                <w:noProof/>
              </w:rPr>
              <w:t>Dashboard</w:t>
            </w:r>
            <w:r w:rsidR="00AA04BC">
              <w:rPr>
                <w:noProof/>
                <w:webHidden/>
              </w:rPr>
              <w:tab/>
            </w:r>
            <w:r w:rsidR="00AA04BC">
              <w:rPr>
                <w:noProof/>
                <w:webHidden/>
              </w:rPr>
              <w:fldChar w:fldCharType="begin"/>
            </w:r>
            <w:r w:rsidR="00AA04BC">
              <w:rPr>
                <w:noProof/>
                <w:webHidden/>
              </w:rPr>
              <w:instrText xml:space="preserve"> PAGEREF _Toc33605939 \h </w:instrText>
            </w:r>
            <w:r w:rsidR="00AA04BC">
              <w:rPr>
                <w:noProof/>
                <w:webHidden/>
              </w:rPr>
            </w:r>
            <w:r w:rsidR="00AA04BC">
              <w:rPr>
                <w:noProof/>
                <w:webHidden/>
              </w:rPr>
              <w:fldChar w:fldCharType="separate"/>
            </w:r>
            <w:r w:rsidR="00C50A4F">
              <w:rPr>
                <w:noProof/>
                <w:webHidden/>
              </w:rPr>
              <w:t>12</w:t>
            </w:r>
            <w:r w:rsidR="00AA04BC">
              <w:rPr>
                <w:noProof/>
                <w:webHidden/>
              </w:rPr>
              <w:fldChar w:fldCharType="end"/>
            </w:r>
          </w:hyperlink>
        </w:p>
        <w:p w14:paraId="6424DE21" w14:textId="475F5236" w:rsidR="00AA04BC" w:rsidRDefault="000176CD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33605940" w:history="1">
            <w:r w:rsidR="00AA04BC" w:rsidRPr="00666108">
              <w:rPr>
                <w:rStyle w:val="Hyperlink"/>
                <w:noProof/>
              </w:rPr>
              <w:t>2.4</w:t>
            </w:r>
            <w:r w:rsidR="00AA04BC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AA04BC" w:rsidRPr="00666108">
              <w:rPr>
                <w:rStyle w:val="Hyperlink"/>
                <w:noProof/>
              </w:rPr>
              <w:t>Manage Consignments</w:t>
            </w:r>
            <w:r w:rsidR="00AA04BC">
              <w:rPr>
                <w:noProof/>
                <w:webHidden/>
              </w:rPr>
              <w:tab/>
            </w:r>
            <w:r w:rsidR="00AA04BC">
              <w:rPr>
                <w:noProof/>
                <w:webHidden/>
              </w:rPr>
              <w:fldChar w:fldCharType="begin"/>
            </w:r>
            <w:r w:rsidR="00AA04BC">
              <w:rPr>
                <w:noProof/>
                <w:webHidden/>
              </w:rPr>
              <w:instrText xml:space="preserve"> PAGEREF _Toc33605940 \h </w:instrText>
            </w:r>
            <w:r w:rsidR="00AA04BC">
              <w:rPr>
                <w:noProof/>
                <w:webHidden/>
              </w:rPr>
            </w:r>
            <w:r w:rsidR="00AA04BC">
              <w:rPr>
                <w:noProof/>
                <w:webHidden/>
              </w:rPr>
              <w:fldChar w:fldCharType="separate"/>
            </w:r>
            <w:r w:rsidR="00C50A4F">
              <w:rPr>
                <w:noProof/>
                <w:webHidden/>
              </w:rPr>
              <w:t>17</w:t>
            </w:r>
            <w:r w:rsidR="00AA04BC">
              <w:rPr>
                <w:noProof/>
                <w:webHidden/>
              </w:rPr>
              <w:fldChar w:fldCharType="end"/>
            </w:r>
          </w:hyperlink>
        </w:p>
        <w:p w14:paraId="756A7858" w14:textId="256B42F8" w:rsidR="00AA04BC" w:rsidRDefault="000176CD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33605941" w:history="1">
            <w:r w:rsidR="00AA04BC" w:rsidRPr="00666108">
              <w:rPr>
                <w:rStyle w:val="Hyperlink"/>
                <w:noProof/>
              </w:rPr>
              <w:t>2.5</w:t>
            </w:r>
            <w:r w:rsidR="00AA04BC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AA04BC" w:rsidRPr="00666108">
              <w:rPr>
                <w:rStyle w:val="Hyperlink"/>
                <w:noProof/>
              </w:rPr>
              <w:t>Edit Consignments</w:t>
            </w:r>
            <w:r w:rsidR="00AA04BC">
              <w:rPr>
                <w:noProof/>
                <w:webHidden/>
              </w:rPr>
              <w:tab/>
            </w:r>
            <w:r w:rsidR="00AA04BC">
              <w:rPr>
                <w:noProof/>
                <w:webHidden/>
              </w:rPr>
              <w:fldChar w:fldCharType="begin"/>
            </w:r>
            <w:r w:rsidR="00AA04BC">
              <w:rPr>
                <w:noProof/>
                <w:webHidden/>
              </w:rPr>
              <w:instrText xml:space="preserve"> PAGEREF _Toc33605941 \h </w:instrText>
            </w:r>
            <w:r w:rsidR="00AA04BC">
              <w:rPr>
                <w:noProof/>
                <w:webHidden/>
              </w:rPr>
            </w:r>
            <w:r w:rsidR="00AA04BC">
              <w:rPr>
                <w:noProof/>
                <w:webHidden/>
              </w:rPr>
              <w:fldChar w:fldCharType="separate"/>
            </w:r>
            <w:r w:rsidR="00C50A4F">
              <w:rPr>
                <w:noProof/>
                <w:webHidden/>
              </w:rPr>
              <w:t>23</w:t>
            </w:r>
            <w:r w:rsidR="00AA04BC">
              <w:rPr>
                <w:noProof/>
                <w:webHidden/>
              </w:rPr>
              <w:fldChar w:fldCharType="end"/>
            </w:r>
          </w:hyperlink>
        </w:p>
        <w:p w14:paraId="1097B870" w14:textId="36C7569E" w:rsidR="00AA04BC" w:rsidRDefault="000176CD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33605942" w:history="1">
            <w:r w:rsidR="00AA04BC" w:rsidRPr="00666108">
              <w:rPr>
                <w:rStyle w:val="Hyperlink"/>
                <w:noProof/>
              </w:rPr>
              <w:t>2.6</w:t>
            </w:r>
            <w:r w:rsidR="00AA04BC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AA04BC" w:rsidRPr="00666108">
              <w:rPr>
                <w:rStyle w:val="Hyperlink"/>
                <w:noProof/>
              </w:rPr>
              <w:t>Filter Consignments</w:t>
            </w:r>
            <w:r w:rsidR="00AA04BC">
              <w:rPr>
                <w:noProof/>
                <w:webHidden/>
              </w:rPr>
              <w:tab/>
            </w:r>
            <w:r w:rsidR="00AA04BC">
              <w:rPr>
                <w:noProof/>
                <w:webHidden/>
              </w:rPr>
              <w:fldChar w:fldCharType="begin"/>
            </w:r>
            <w:r w:rsidR="00AA04BC">
              <w:rPr>
                <w:noProof/>
                <w:webHidden/>
              </w:rPr>
              <w:instrText xml:space="preserve"> PAGEREF _Toc33605942 \h </w:instrText>
            </w:r>
            <w:r w:rsidR="00AA04BC">
              <w:rPr>
                <w:noProof/>
                <w:webHidden/>
              </w:rPr>
            </w:r>
            <w:r w:rsidR="00AA04BC">
              <w:rPr>
                <w:noProof/>
                <w:webHidden/>
              </w:rPr>
              <w:fldChar w:fldCharType="separate"/>
            </w:r>
            <w:r w:rsidR="00C50A4F">
              <w:rPr>
                <w:noProof/>
                <w:webHidden/>
              </w:rPr>
              <w:t>24</w:t>
            </w:r>
            <w:r w:rsidR="00AA04BC">
              <w:rPr>
                <w:noProof/>
                <w:webHidden/>
              </w:rPr>
              <w:fldChar w:fldCharType="end"/>
            </w:r>
          </w:hyperlink>
        </w:p>
        <w:p w14:paraId="278B6CE4" w14:textId="3BB2F7D5" w:rsidR="00AA04BC" w:rsidRDefault="000176CD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33605943" w:history="1">
            <w:r w:rsidR="00AA04BC" w:rsidRPr="00666108">
              <w:rPr>
                <w:rStyle w:val="Hyperlink"/>
                <w:noProof/>
              </w:rPr>
              <w:t>2.7</w:t>
            </w:r>
            <w:r w:rsidR="00AA04BC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AA04BC" w:rsidRPr="00666108">
              <w:rPr>
                <w:rStyle w:val="Hyperlink"/>
                <w:noProof/>
              </w:rPr>
              <w:t>Export Consignments</w:t>
            </w:r>
            <w:r w:rsidR="00AA04BC">
              <w:rPr>
                <w:noProof/>
                <w:webHidden/>
              </w:rPr>
              <w:tab/>
            </w:r>
            <w:r w:rsidR="00AA04BC">
              <w:rPr>
                <w:noProof/>
                <w:webHidden/>
              </w:rPr>
              <w:fldChar w:fldCharType="begin"/>
            </w:r>
            <w:r w:rsidR="00AA04BC">
              <w:rPr>
                <w:noProof/>
                <w:webHidden/>
              </w:rPr>
              <w:instrText xml:space="preserve"> PAGEREF _Toc33605943 \h </w:instrText>
            </w:r>
            <w:r w:rsidR="00AA04BC">
              <w:rPr>
                <w:noProof/>
                <w:webHidden/>
              </w:rPr>
            </w:r>
            <w:r w:rsidR="00AA04BC">
              <w:rPr>
                <w:noProof/>
                <w:webHidden/>
              </w:rPr>
              <w:fldChar w:fldCharType="separate"/>
            </w:r>
            <w:r w:rsidR="00C50A4F">
              <w:rPr>
                <w:noProof/>
                <w:webHidden/>
              </w:rPr>
              <w:t>25</w:t>
            </w:r>
            <w:r w:rsidR="00AA04BC">
              <w:rPr>
                <w:noProof/>
                <w:webHidden/>
              </w:rPr>
              <w:fldChar w:fldCharType="end"/>
            </w:r>
          </w:hyperlink>
        </w:p>
        <w:p w14:paraId="2ADD3641" w14:textId="65BE154F" w:rsidR="00AA04BC" w:rsidRDefault="000176CD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33605944" w:history="1">
            <w:r w:rsidR="00AA04BC" w:rsidRPr="00666108">
              <w:rPr>
                <w:rStyle w:val="Hyperlink"/>
                <w:noProof/>
              </w:rPr>
              <w:t>2.8</w:t>
            </w:r>
            <w:r w:rsidR="00AA04BC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AA04BC" w:rsidRPr="00666108">
              <w:rPr>
                <w:rStyle w:val="Hyperlink"/>
                <w:noProof/>
              </w:rPr>
              <w:t>Stock Management</w:t>
            </w:r>
            <w:r w:rsidR="00AA04BC">
              <w:rPr>
                <w:noProof/>
                <w:webHidden/>
              </w:rPr>
              <w:tab/>
            </w:r>
            <w:r w:rsidR="00AA04BC">
              <w:rPr>
                <w:noProof/>
                <w:webHidden/>
              </w:rPr>
              <w:fldChar w:fldCharType="begin"/>
            </w:r>
            <w:r w:rsidR="00AA04BC">
              <w:rPr>
                <w:noProof/>
                <w:webHidden/>
              </w:rPr>
              <w:instrText xml:space="preserve"> PAGEREF _Toc33605944 \h </w:instrText>
            </w:r>
            <w:r w:rsidR="00AA04BC">
              <w:rPr>
                <w:noProof/>
                <w:webHidden/>
              </w:rPr>
            </w:r>
            <w:r w:rsidR="00AA04BC">
              <w:rPr>
                <w:noProof/>
                <w:webHidden/>
              </w:rPr>
              <w:fldChar w:fldCharType="separate"/>
            </w:r>
            <w:r w:rsidR="00C50A4F">
              <w:rPr>
                <w:noProof/>
                <w:webHidden/>
              </w:rPr>
              <w:t>27</w:t>
            </w:r>
            <w:r w:rsidR="00AA04BC">
              <w:rPr>
                <w:noProof/>
                <w:webHidden/>
              </w:rPr>
              <w:fldChar w:fldCharType="end"/>
            </w:r>
          </w:hyperlink>
        </w:p>
        <w:p w14:paraId="037723C6" w14:textId="05A1ABA1" w:rsidR="00AA04BC" w:rsidRDefault="000176CD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33605945" w:history="1">
            <w:r w:rsidR="00AA04BC" w:rsidRPr="00666108">
              <w:rPr>
                <w:rStyle w:val="Hyperlink"/>
                <w:noProof/>
              </w:rPr>
              <w:t>2.9</w:t>
            </w:r>
            <w:r w:rsidR="00AA04BC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AA04BC" w:rsidRPr="00666108">
              <w:rPr>
                <w:rStyle w:val="Hyperlink"/>
                <w:noProof/>
              </w:rPr>
              <w:t>Edit Stock</w:t>
            </w:r>
            <w:r w:rsidR="00AA04BC">
              <w:rPr>
                <w:noProof/>
                <w:webHidden/>
              </w:rPr>
              <w:tab/>
            </w:r>
            <w:r w:rsidR="00AA04BC">
              <w:rPr>
                <w:noProof/>
                <w:webHidden/>
              </w:rPr>
              <w:fldChar w:fldCharType="begin"/>
            </w:r>
            <w:r w:rsidR="00AA04BC">
              <w:rPr>
                <w:noProof/>
                <w:webHidden/>
              </w:rPr>
              <w:instrText xml:space="preserve"> PAGEREF _Toc33605945 \h </w:instrText>
            </w:r>
            <w:r w:rsidR="00AA04BC">
              <w:rPr>
                <w:noProof/>
                <w:webHidden/>
              </w:rPr>
            </w:r>
            <w:r w:rsidR="00AA04BC">
              <w:rPr>
                <w:noProof/>
                <w:webHidden/>
              </w:rPr>
              <w:fldChar w:fldCharType="separate"/>
            </w:r>
            <w:r w:rsidR="00C50A4F">
              <w:rPr>
                <w:noProof/>
                <w:webHidden/>
              </w:rPr>
              <w:t>31</w:t>
            </w:r>
            <w:r w:rsidR="00AA04BC">
              <w:rPr>
                <w:noProof/>
                <w:webHidden/>
              </w:rPr>
              <w:fldChar w:fldCharType="end"/>
            </w:r>
          </w:hyperlink>
        </w:p>
        <w:p w14:paraId="0CA41356" w14:textId="4A32897D" w:rsidR="00AA04BC" w:rsidRDefault="000176CD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33605946" w:history="1">
            <w:r w:rsidR="00AA04BC" w:rsidRPr="00666108">
              <w:rPr>
                <w:rStyle w:val="Hyperlink"/>
                <w:noProof/>
              </w:rPr>
              <w:t>2.10</w:t>
            </w:r>
            <w:r w:rsidR="00AA04BC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AA04BC" w:rsidRPr="00666108">
              <w:rPr>
                <w:rStyle w:val="Hyperlink"/>
                <w:noProof/>
              </w:rPr>
              <w:t>Filter Stock</w:t>
            </w:r>
            <w:r w:rsidR="00AA04BC">
              <w:rPr>
                <w:noProof/>
                <w:webHidden/>
              </w:rPr>
              <w:tab/>
            </w:r>
            <w:r w:rsidR="00AA04BC">
              <w:rPr>
                <w:noProof/>
                <w:webHidden/>
              </w:rPr>
              <w:fldChar w:fldCharType="begin"/>
            </w:r>
            <w:r w:rsidR="00AA04BC">
              <w:rPr>
                <w:noProof/>
                <w:webHidden/>
              </w:rPr>
              <w:instrText xml:space="preserve"> PAGEREF _Toc33605946 \h </w:instrText>
            </w:r>
            <w:r w:rsidR="00AA04BC">
              <w:rPr>
                <w:noProof/>
                <w:webHidden/>
              </w:rPr>
            </w:r>
            <w:r w:rsidR="00AA04BC">
              <w:rPr>
                <w:noProof/>
                <w:webHidden/>
              </w:rPr>
              <w:fldChar w:fldCharType="separate"/>
            </w:r>
            <w:r w:rsidR="00C50A4F">
              <w:rPr>
                <w:noProof/>
                <w:webHidden/>
              </w:rPr>
              <w:t>32</w:t>
            </w:r>
            <w:r w:rsidR="00AA04BC">
              <w:rPr>
                <w:noProof/>
                <w:webHidden/>
              </w:rPr>
              <w:fldChar w:fldCharType="end"/>
            </w:r>
          </w:hyperlink>
        </w:p>
        <w:p w14:paraId="0D868AC2" w14:textId="6F9C829B" w:rsidR="00AA04BC" w:rsidRDefault="000176CD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33605947" w:history="1">
            <w:r w:rsidR="00AA04BC" w:rsidRPr="00666108">
              <w:rPr>
                <w:rStyle w:val="Hyperlink"/>
                <w:noProof/>
              </w:rPr>
              <w:t>2.11</w:t>
            </w:r>
            <w:r w:rsidR="00AA04BC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AA04BC" w:rsidRPr="00666108">
              <w:rPr>
                <w:rStyle w:val="Hyperlink"/>
                <w:noProof/>
              </w:rPr>
              <w:t>Export Stock</w:t>
            </w:r>
            <w:r w:rsidR="00AA04BC">
              <w:rPr>
                <w:noProof/>
                <w:webHidden/>
              </w:rPr>
              <w:tab/>
            </w:r>
            <w:r w:rsidR="00AA04BC">
              <w:rPr>
                <w:noProof/>
                <w:webHidden/>
              </w:rPr>
              <w:fldChar w:fldCharType="begin"/>
            </w:r>
            <w:r w:rsidR="00AA04BC">
              <w:rPr>
                <w:noProof/>
                <w:webHidden/>
              </w:rPr>
              <w:instrText xml:space="preserve"> PAGEREF _Toc33605947 \h </w:instrText>
            </w:r>
            <w:r w:rsidR="00AA04BC">
              <w:rPr>
                <w:noProof/>
                <w:webHidden/>
              </w:rPr>
            </w:r>
            <w:r w:rsidR="00AA04BC">
              <w:rPr>
                <w:noProof/>
                <w:webHidden/>
              </w:rPr>
              <w:fldChar w:fldCharType="separate"/>
            </w:r>
            <w:r w:rsidR="00C50A4F">
              <w:rPr>
                <w:noProof/>
                <w:webHidden/>
              </w:rPr>
              <w:t>34</w:t>
            </w:r>
            <w:r w:rsidR="00AA04BC">
              <w:rPr>
                <w:noProof/>
                <w:webHidden/>
              </w:rPr>
              <w:fldChar w:fldCharType="end"/>
            </w:r>
          </w:hyperlink>
        </w:p>
        <w:p w14:paraId="7D85F702" w14:textId="0290E50D" w:rsidR="00AA04BC" w:rsidRDefault="000176CD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33605948" w:history="1">
            <w:r w:rsidR="00AA04BC" w:rsidRPr="00666108">
              <w:rPr>
                <w:rStyle w:val="Hyperlink"/>
                <w:noProof/>
              </w:rPr>
              <w:t>2.12</w:t>
            </w:r>
            <w:r w:rsidR="00AA04BC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AA04BC" w:rsidRPr="00666108">
              <w:rPr>
                <w:rStyle w:val="Hyperlink"/>
                <w:noProof/>
              </w:rPr>
              <w:t>Grievance Management</w:t>
            </w:r>
            <w:r w:rsidR="00AA04BC">
              <w:rPr>
                <w:noProof/>
                <w:webHidden/>
              </w:rPr>
              <w:tab/>
            </w:r>
            <w:r w:rsidR="00AA04BC">
              <w:rPr>
                <w:noProof/>
                <w:webHidden/>
              </w:rPr>
              <w:fldChar w:fldCharType="begin"/>
            </w:r>
            <w:r w:rsidR="00AA04BC">
              <w:rPr>
                <w:noProof/>
                <w:webHidden/>
              </w:rPr>
              <w:instrText xml:space="preserve"> PAGEREF _Toc33605948 \h </w:instrText>
            </w:r>
            <w:r w:rsidR="00AA04BC">
              <w:rPr>
                <w:noProof/>
                <w:webHidden/>
              </w:rPr>
            </w:r>
            <w:r w:rsidR="00AA04BC">
              <w:rPr>
                <w:noProof/>
                <w:webHidden/>
              </w:rPr>
              <w:fldChar w:fldCharType="separate"/>
            </w:r>
            <w:r w:rsidR="00C50A4F">
              <w:rPr>
                <w:noProof/>
                <w:webHidden/>
              </w:rPr>
              <w:t>35</w:t>
            </w:r>
            <w:r w:rsidR="00AA04BC">
              <w:rPr>
                <w:noProof/>
                <w:webHidden/>
              </w:rPr>
              <w:fldChar w:fldCharType="end"/>
            </w:r>
          </w:hyperlink>
        </w:p>
        <w:p w14:paraId="17621352" w14:textId="71530E8E" w:rsidR="00AA04BC" w:rsidRDefault="000176CD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33605949" w:history="1">
            <w:r w:rsidR="00AA04BC" w:rsidRPr="00666108">
              <w:rPr>
                <w:rStyle w:val="Hyperlink"/>
                <w:noProof/>
              </w:rPr>
              <w:t>2.13</w:t>
            </w:r>
            <w:r w:rsidR="00AA04BC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AA04BC" w:rsidRPr="00666108">
              <w:rPr>
                <w:rStyle w:val="Hyperlink"/>
                <w:noProof/>
              </w:rPr>
              <w:t>Filter Grievances</w:t>
            </w:r>
            <w:r w:rsidR="00AA04BC">
              <w:rPr>
                <w:noProof/>
                <w:webHidden/>
              </w:rPr>
              <w:tab/>
            </w:r>
            <w:r w:rsidR="00AA04BC">
              <w:rPr>
                <w:noProof/>
                <w:webHidden/>
              </w:rPr>
              <w:fldChar w:fldCharType="begin"/>
            </w:r>
            <w:r w:rsidR="00AA04BC">
              <w:rPr>
                <w:noProof/>
                <w:webHidden/>
              </w:rPr>
              <w:instrText xml:space="preserve"> PAGEREF _Toc33605949 \h </w:instrText>
            </w:r>
            <w:r w:rsidR="00AA04BC">
              <w:rPr>
                <w:noProof/>
                <w:webHidden/>
              </w:rPr>
            </w:r>
            <w:r w:rsidR="00AA04BC">
              <w:rPr>
                <w:noProof/>
                <w:webHidden/>
              </w:rPr>
              <w:fldChar w:fldCharType="separate"/>
            </w:r>
            <w:r w:rsidR="00C50A4F">
              <w:rPr>
                <w:noProof/>
                <w:webHidden/>
              </w:rPr>
              <w:t>38</w:t>
            </w:r>
            <w:r w:rsidR="00AA04BC">
              <w:rPr>
                <w:noProof/>
                <w:webHidden/>
              </w:rPr>
              <w:fldChar w:fldCharType="end"/>
            </w:r>
          </w:hyperlink>
        </w:p>
        <w:p w14:paraId="288BF38D" w14:textId="4A8C45EE" w:rsidR="00AA04BC" w:rsidRDefault="000176CD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33605950" w:history="1">
            <w:r w:rsidR="00AA04BC" w:rsidRPr="00666108">
              <w:rPr>
                <w:rStyle w:val="Hyperlink"/>
                <w:noProof/>
              </w:rPr>
              <w:t>2.14</w:t>
            </w:r>
            <w:r w:rsidR="00AA04BC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AA04BC" w:rsidRPr="00666108">
              <w:rPr>
                <w:rStyle w:val="Hyperlink"/>
                <w:noProof/>
              </w:rPr>
              <w:t>Export Grievances</w:t>
            </w:r>
            <w:r w:rsidR="00AA04BC">
              <w:rPr>
                <w:noProof/>
                <w:webHidden/>
              </w:rPr>
              <w:tab/>
            </w:r>
            <w:r w:rsidR="00AA04BC">
              <w:rPr>
                <w:noProof/>
                <w:webHidden/>
              </w:rPr>
              <w:fldChar w:fldCharType="begin"/>
            </w:r>
            <w:r w:rsidR="00AA04BC">
              <w:rPr>
                <w:noProof/>
                <w:webHidden/>
              </w:rPr>
              <w:instrText xml:space="preserve"> PAGEREF _Toc33605950 \h </w:instrText>
            </w:r>
            <w:r w:rsidR="00AA04BC">
              <w:rPr>
                <w:noProof/>
                <w:webHidden/>
              </w:rPr>
            </w:r>
            <w:r w:rsidR="00AA04BC">
              <w:rPr>
                <w:noProof/>
                <w:webHidden/>
              </w:rPr>
              <w:fldChar w:fldCharType="separate"/>
            </w:r>
            <w:r w:rsidR="00C50A4F">
              <w:rPr>
                <w:noProof/>
                <w:webHidden/>
              </w:rPr>
              <w:t>40</w:t>
            </w:r>
            <w:r w:rsidR="00AA04BC">
              <w:rPr>
                <w:noProof/>
                <w:webHidden/>
              </w:rPr>
              <w:fldChar w:fldCharType="end"/>
            </w:r>
          </w:hyperlink>
        </w:p>
        <w:p w14:paraId="1C0B3BFF" w14:textId="3F32F5DD" w:rsidR="00AA04BC" w:rsidRDefault="000176CD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33605951" w:history="1">
            <w:r w:rsidR="00AA04BC" w:rsidRPr="00666108">
              <w:rPr>
                <w:rStyle w:val="Hyperlink"/>
                <w:noProof/>
              </w:rPr>
              <w:t>2.15</w:t>
            </w:r>
            <w:r w:rsidR="00AA04BC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AA04BC" w:rsidRPr="00666108">
              <w:rPr>
                <w:rStyle w:val="Hyperlink"/>
                <w:noProof/>
              </w:rPr>
              <w:t>Type Approval Management</w:t>
            </w:r>
            <w:r w:rsidR="00AA04BC">
              <w:rPr>
                <w:noProof/>
                <w:webHidden/>
              </w:rPr>
              <w:tab/>
            </w:r>
            <w:r w:rsidR="00AA04BC">
              <w:rPr>
                <w:noProof/>
                <w:webHidden/>
              </w:rPr>
              <w:fldChar w:fldCharType="begin"/>
            </w:r>
            <w:r w:rsidR="00AA04BC">
              <w:rPr>
                <w:noProof/>
                <w:webHidden/>
              </w:rPr>
              <w:instrText xml:space="preserve"> PAGEREF _Toc33605951 \h </w:instrText>
            </w:r>
            <w:r w:rsidR="00AA04BC">
              <w:rPr>
                <w:noProof/>
                <w:webHidden/>
              </w:rPr>
            </w:r>
            <w:r w:rsidR="00AA04BC">
              <w:rPr>
                <w:noProof/>
                <w:webHidden/>
              </w:rPr>
              <w:fldChar w:fldCharType="separate"/>
            </w:r>
            <w:r w:rsidR="00C50A4F">
              <w:rPr>
                <w:noProof/>
                <w:webHidden/>
              </w:rPr>
              <w:t>41</w:t>
            </w:r>
            <w:r w:rsidR="00AA04BC">
              <w:rPr>
                <w:noProof/>
                <w:webHidden/>
              </w:rPr>
              <w:fldChar w:fldCharType="end"/>
            </w:r>
          </w:hyperlink>
        </w:p>
        <w:p w14:paraId="76095BF5" w14:textId="56194D91" w:rsidR="00AA04BC" w:rsidRDefault="000176CD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33605952" w:history="1">
            <w:r w:rsidR="00AA04BC" w:rsidRPr="00666108">
              <w:rPr>
                <w:rStyle w:val="Hyperlink"/>
                <w:noProof/>
              </w:rPr>
              <w:t>2.16</w:t>
            </w:r>
            <w:r w:rsidR="00AA04BC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AA04BC" w:rsidRPr="00666108">
              <w:rPr>
                <w:rStyle w:val="Hyperlink"/>
                <w:noProof/>
              </w:rPr>
              <w:t>Edit Type Approved Devices</w:t>
            </w:r>
            <w:r w:rsidR="00AA04BC">
              <w:rPr>
                <w:noProof/>
                <w:webHidden/>
              </w:rPr>
              <w:tab/>
            </w:r>
            <w:r w:rsidR="00AA04BC">
              <w:rPr>
                <w:noProof/>
                <w:webHidden/>
              </w:rPr>
              <w:fldChar w:fldCharType="begin"/>
            </w:r>
            <w:r w:rsidR="00AA04BC">
              <w:rPr>
                <w:noProof/>
                <w:webHidden/>
              </w:rPr>
              <w:instrText xml:space="preserve"> PAGEREF _Toc33605952 \h </w:instrText>
            </w:r>
            <w:r w:rsidR="00AA04BC">
              <w:rPr>
                <w:noProof/>
                <w:webHidden/>
              </w:rPr>
            </w:r>
            <w:r w:rsidR="00AA04BC">
              <w:rPr>
                <w:noProof/>
                <w:webHidden/>
              </w:rPr>
              <w:fldChar w:fldCharType="separate"/>
            </w:r>
            <w:r w:rsidR="00C50A4F">
              <w:rPr>
                <w:noProof/>
                <w:webHidden/>
              </w:rPr>
              <w:t>46</w:t>
            </w:r>
            <w:r w:rsidR="00AA04BC">
              <w:rPr>
                <w:noProof/>
                <w:webHidden/>
              </w:rPr>
              <w:fldChar w:fldCharType="end"/>
            </w:r>
          </w:hyperlink>
        </w:p>
        <w:p w14:paraId="6019BA4A" w14:textId="5513BEF7" w:rsidR="00AA04BC" w:rsidRDefault="000176CD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33605953" w:history="1">
            <w:r w:rsidR="00AA04BC" w:rsidRPr="00666108">
              <w:rPr>
                <w:rStyle w:val="Hyperlink"/>
                <w:noProof/>
              </w:rPr>
              <w:t>2.17</w:t>
            </w:r>
            <w:r w:rsidR="00AA04BC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AA04BC" w:rsidRPr="00666108">
              <w:rPr>
                <w:rStyle w:val="Hyperlink"/>
                <w:noProof/>
              </w:rPr>
              <w:t>Filter Type Approved Devices</w:t>
            </w:r>
            <w:r w:rsidR="00AA04BC">
              <w:rPr>
                <w:noProof/>
                <w:webHidden/>
              </w:rPr>
              <w:tab/>
            </w:r>
            <w:r w:rsidR="00AA04BC">
              <w:rPr>
                <w:noProof/>
                <w:webHidden/>
              </w:rPr>
              <w:fldChar w:fldCharType="begin"/>
            </w:r>
            <w:r w:rsidR="00AA04BC">
              <w:rPr>
                <w:noProof/>
                <w:webHidden/>
              </w:rPr>
              <w:instrText xml:space="preserve"> PAGEREF _Toc33605953 \h </w:instrText>
            </w:r>
            <w:r w:rsidR="00AA04BC">
              <w:rPr>
                <w:noProof/>
                <w:webHidden/>
              </w:rPr>
            </w:r>
            <w:r w:rsidR="00AA04BC">
              <w:rPr>
                <w:noProof/>
                <w:webHidden/>
              </w:rPr>
              <w:fldChar w:fldCharType="separate"/>
            </w:r>
            <w:r w:rsidR="00C50A4F">
              <w:rPr>
                <w:noProof/>
                <w:webHidden/>
              </w:rPr>
              <w:t>47</w:t>
            </w:r>
            <w:r w:rsidR="00AA04BC">
              <w:rPr>
                <w:noProof/>
                <w:webHidden/>
              </w:rPr>
              <w:fldChar w:fldCharType="end"/>
            </w:r>
          </w:hyperlink>
        </w:p>
        <w:p w14:paraId="560CA57D" w14:textId="089FBE01" w:rsidR="00AA04BC" w:rsidRDefault="000176CD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</w:rPr>
          </w:pPr>
          <w:hyperlink w:anchor="_Toc33605954" w:history="1">
            <w:r w:rsidR="00AA04BC" w:rsidRPr="00666108">
              <w:rPr>
                <w:rStyle w:val="Hyperlink"/>
                <w:noProof/>
              </w:rPr>
              <w:t>2.18</w:t>
            </w:r>
            <w:r w:rsidR="00AA04BC">
              <w:rPr>
                <w:rFonts w:asciiTheme="minorHAnsi" w:eastAsiaTheme="minorEastAsia" w:hAnsiTheme="minorHAnsi" w:cstheme="minorBidi"/>
                <w:b w:val="0"/>
                <w:bCs w:val="0"/>
                <w:noProof/>
              </w:rPr>
              <w:tab/>
            </w:r>
            <w:r w:rsidR="00AA04BC" w:rsidRPr="00666108">
              <w:rPr>
                <w:rStyle w:val="Hyperlink"/>
                <w:noProof/>
              </w:rPr>
              <w:t>Export Type Approved Devices</w:t>
            </w:r>
            <w:r w:rsidR="00AA04BC">
              <w:rPr>
                <w:noProof/>
                <w:webHidden/>
              </w:rPr>
              <w:tab/>
            </w:r>
            <w:r w:rsidR="00AA04BC">
              <w:rPr>
                <w:noProof/>
                <w:webHidden/>
              </w:rPr>
              <w:fldChar w:fldCharType="begin"/>
            </w:r>
            <w:r w:rsidR="00AA04BC">
              <w:rPr>
                <w:noProof/>
                <w:webHidden/>
              </w:rPr>
              <w:instrText xml:space="preserve"> PAGEREF _Toc33605954 \h </w:instrText>
            </w:r>
            <w:r w:rsidR="00AA04BC">
              <w:rPr>
                <w:noProof/>
                <w:webHidden/>
              </w:rPr>
            </w:r>
            <w:r w:rsidR="00AA04BC">
              <w:rPr>
                <w:noProof/>
                <w:webHidden/>
              </w:rPr>
              <w:fldChar w:fldCharType="separate"/>
            </w:r>
            <w:r w:rsidR="00C50A4F">
              <w:rPr>
                <w:noProof/>
                <w:webHidden/>
              </w:rPr>
              <w:t>49</w:t>
            </w:r>
            <w:r w:rsidR="00AA04BC">
              <w:rPr>
                <w:noProof/>
                <w:webHidden/>
              </w:rPr>
              <w:fldChar w:fldCharType="end"/>
            </w:r>
          </w:hyperlink>
        </w:p>
        <w:p w14:paraId="5F56AC25" w14:textId="3E3588DF" w:rsidR="000B0CE4" w:rsidRPr="000B0CE4" w:rsidRDefault="000B0CE4">
          <w:pPr>
            <w:rPr>
              <w:rFonts w:ascii="Arial" w:hAnsi="Arial" w:cs="Arial"/>
              <w:sz w:val="20"/>
              <w:szCs w:val="20"/>
            </w:rPr>
          </w:pPr>
          <w:r w:rsidRPr="000B0CE4">
            <w:rPr>
              <w:rFonts w:ascii="Arial" w:hAnsi="Arial" w:cs="Arial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1B16F391" w14:textId="77777777" w:rsidR="000B0CE4" w:rsidRDefault="000B0CE4" w:rsidP="000B0CE4">
      <w:pPr>
        <w:pStyle w:val="TableNames"/>
        <w:sectPr w:rsidR="000B0CE4" w:rsidSect="008D2F10">
          <w:headerReference w:type="first" r:id="rId15"/>
          <w:footerReference w:type="first" r:id="rId16"/>
          <w:pgSz w:w="11907" w:h="16839" w:code="9"/>
          <w:pgMar w:top="1440" w:right="1440" w:bottom="1440" w:left="1440" w:header="706" w:footer="706" w:gutter="0"/>
          <w:pgNumType w:fmt="lowerRoman"/>
          <w:cols w:space="708"/>
          <w:docGrid w:linePitch="360"/>
        </w:sectPr>
      </w:pPr>
    </w:p>
    <w:p w14:paraId="5A8AB945" w14:textId="77777777" w:rsidR="002631E4" w:rsidRPr="002631E4" w:rsidRDefault="002631E4" w:rsidP="003C7ABF">
      <w:pPr>
        <w:pStyle w:val="TOC1"/>
      </w:pPr>
    </w:p>
    <w:p w14:paraId="16F283BB" w14:textId="77777777" w:rsidR="006755C2" w:rsidRDefault="006755C2" w:rsidP="0001372C">
      <w:pPr>
        <w:pStyle w:val="TableNames"/>
      </w:pPr>
      <w:bookmarkStart w:id="71" w:name="_Toc354993235"/>
      <w:bookmarkStart w:id="72" w:name="_Toc354994307"/>
      <w:bookmarkStart w:id="73" w:name="_Toc385937349"/>
      <w:bookmarkStart w:id="74" w:name="_Toc386724015"/>
      <w:bookmarkStart w:id="75" w:name="_Toc387651074"/>
      <w:bookmarkStart w:id="76" w:name="_Toc389744745"/>
      <w:bookmarkStart w:id="77" w:name="_Toc389841232"/>
      <w:bookmarkStart w:id="78" w:name="_Toc390091309"/>
      <w:bookmarkStart w:id="79" w:name="_Toc390091902"/>
      <w:bookmarkStart w:id="80" w:name="_Toc390092073"/>
      <w:bookmarkStart w:id="81" w:name="_Toc392664617"/>
      <w:bookmarkStart w:id="82" w:name="_Toc393985735"/>
      <w:bookmarkStart w:id="83" w:name="_Toc395257990"/>
      <w:bookmarkStart w:id="84" w:name="_Toc395277602"/>
      <w:bookmarkStart w:id="85" w:name="_Toc395345884"/>
      <w:bookmarkStart w:id="86" w:name="_Toc395346386"/>
      <w:bookmarkStart w:id="87" w:name="_Toc395539092"/>
      <w:bookmarkStart w:id="88" w:name="_Toc395597823"/>
      <w:bookmarkStart w:id="89" w:name="_Toc395598052"/>
      <w:bookmarkStart w:id="90" w:name="_Toc395598301"/>
      <w:bookmarkStart w:id="91" w:name="_Toc395600354"/>
      <w:bookmarkStart w:id="92" w:name="_Toc395713689"/>
      <w:bookmarkStart w:id="93" w:name="_Toc398654255"/>
      <w:bookmarkStart w:id="94" w:name="_Toc399322646"/>
      <w:bookmarkStart w:id="95" w:name="_Toc402788473"/>
      <w:bookmarkStart w:id="96" w:name="_Toc406498748"/>
      <w:bookmarkStart w:id="97" w:name="_Toc406669275"/>
      <w:bookmarkStart w:id="98" w:name="_Toc407109270"/>
      <w:bookmarkStart w:id="99" w:name="_Toc408930299"/>
      <w:bookmarkStart w:id="100" w:name="_Toc408930528"/>
      <w:bookmarkStart w:id="101" w:name="_Toc409003658"/>
      <w:bookmarkStart w:id="102" w:name="_Toc409003729"/>
      <w:bookmarkStart w:id="103" w:name="_Toc409003769"/>
      <w:bookmarkStart w:id="104" w:name="_Toc409004077"/>
      <w:bookmarkStart w:id="105" w:name="_Toc409540865"/>
      <w:bookmarkStart w:id="106" w:name="_Toc409780156"/>
      <w:bookmarkStart w:id="107" w:name="_Toc410059044"/>
      <w:bookmarkStart w:id="108" w:name="_Toc410380746"/>
      <w:bookmarkStart w:id="109" w:name="_Toc410394432"/>
      <w:bookmarkStart w:id="110" w:name="_Toc410403360"/>
      <w:bookmarkStart w:id="111" w:name="_Toc410834273"/>
      <w:bookmarkStart w:id="112" w:name="_Toc411523915"/>
      <w:bookmarkStart w:id="113" w:name="_Toc414375661"/>
      <w:bookmarkStart w:id="114" w:name="_Toc414543162"/>
      <w:bookmarkStart w:id="115" w:name="_Toc414868278"/>
      <w:bookmarkStart w:id="116" w:name="_Toc416703720"/>
      <w:bookmarkStart w:id="117" w:name="_Toc416703830"/>
      <w:bookmarkStart w:id="118" w:name="_Toc418250453"/>
      <w:bookmarkStart w:id="119" w:name="_Toc418606565"/>
      <w:bookmarkStart w:id="120" w:name="_Toc420937620"/>
      <w:bookmarkStart w:id="121" w:name="_Toc421114950"/>
      <w:bookmarkStart w:id="122" w:name="_Toc31537551"/>
      <w:bookmarkStart w:id="123" w:name="_Toc31556091"/>
      <w:bookmarkStart w:id="124" w:name="_Toc31624680"/>
      <w:bookmarkStart w:id="125" w:name="_Toc31633664"/>
      <w:bookmarkStart w:id="126" w:name="_Toc31884131"/>
      <w:bookmarkStart w:id="127" w:name="_Toc31898964"/>
      <w:bookmarkStart w:id="128" w:name="_Toc31899947"/>
      <w:bookmarkStart w:id="129" w:name="_Toc31900098"/>
      <w:bookmarkStart w:id="130" w:name="_Toc31900165"/>
      <w:bookmarkStart w:id="131" w:name="_Toc31900209"/>
      <w:bookmarkStart w:id="132" w:name="_Toc31900287"/>
      <w:bookmarkStart w:id="133" w:name="_Toc31961534"/>
      <w:bookmarkStart w:id="134" w:name="_Toc31988935"/>
      <w:bookmarkStart w:id="135" w:name="_Toc32478499"/>
      <w:bookmarkStart w:id="136" w:name="_Toc32485179"/>
      <w:bookmarkStart w:id="137" w:name="_Toc32485227"/>
      <w:bookmarkStart w:id="138" w:name="_Toc33605930"/>
      <w:r>
        <w:t>Figures</w:t>
      </w:r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</w:p>
    <w:p w14:paraId="1B89481E" w14:textId="767C0984" w:rsidR="00577C0E" w:rsidRDefault="00D239B5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r>
        <w:fldChar w:fldCharType="begin"/>
      </w:r>
      <w:r w:rsidR="00726B2E">
        <w:instrText xml:space="preserve"> TOC \f F \h \z \t "Figure Caption" \c </w:instrText>
      </w:r>
      <w:r>
        <w:fldChar w:fldCharType="separate"/>
      </w:r>
      <w:hyperlink w:anchor="_Toc33730239" w:history="1">
        <w:r w:rsidR="00577C0E" w:rsidRPr="00B620B8">
          <w:rPr>
            <w:rStyle w:val="Hyperlink"/>
            <w:noProof/>
          </w:rPr>
          <w:t>Figure 1: CEIR Home Page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_Toc33730239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3</w:t>
        </w:r>
        <w:r w:rsidR="00577C0E">
          <w:rPr>
            <w:noProof/>
            <w:webHidden/>
          </w:rPr>
          <w:fldChar w:fldCharType="end"/>
        </w:r>
      </w:hyperlink>
    </w:p>
    <w:p w14:paraId="7CA0757F" w14:textId="246E8C62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40" w:history="1">
        <w:r w:rsidR="00577C0E" w:rsidRPr="00B620B8">
          <w:rPr>
            <w:rStyle w:val="Hyperlink"/>
            <w:noProof/>
          </w:rPr>
          <w:t>Figure 2: Importer Registration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_Toc33730240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4</w:t>
        </w:r>
        <w:r w:rsidR="00577C0E">
          <w:rPr>
            <w:noProof/>
            <w:webHidden/>
          </w:rPr>
          <w:fldChar w:fldCharType="end"/>
        </w:r>
      </w:hyperlink>
    </w:p>
    <w:p w14:paraId="32C877BB" w14:textId="3529A268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41" w:history="1">
        <w:r w:rsidR="00577C0E" w:rsidRPr="00B620B8">
          <w:rPr>
            <w:rStyle w:val="Hyperlink"/>
            <w:noProof/>
          </w:rPr>
          <w:t>Figure 3: Verify OTP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_Toc33730241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6</w:t>
        </w:r>
        <w:r w:rsidR="00577C0E">
          <w:rPr>
            <w:noProof/>
            <w:webHidden/>
          </w:rPr>
          <w:fldChar w:fldCharType="end"/>
        </w:r>
      </w:hyperlink>
    </w:p>
    <w:p w14:paraId="4FA61EAB" w14:textId="045A14A7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42" w:history="1">
        <w:r w:rsidR="00577C0E" w:rsidRPr="00B620B8">
          <w:rPr>
            <w:rStyle w:val="Hyperlink"/>
            <w:noProof/>
          </w:rPr>
          <w:t>Figure 4: Enter OTP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_Toc33730242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6</w:t>
        </w:r>
        <w:r w:rsidR="00577C0E">
          <w:rPr>
            <w:noProof/>
            <w:webHidden/>
          </w:rPr>
          <w:fldChar w:fldCharType="end"/>
        </w:r>
      </w:hyperlink>
    </w:p>
    <w:p w14:paraId="32F368E1" w14:textId="6B9B23AF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43" w:history="1">
        <w:r w:rsidR="00577C0E" w:rsidRPr="00B620B8">
          <w:rPr>
            <w:rStyle w:val="Hyperlink"/>
            <w:noProof/>
          </w:rPr>
          <w:t>Figure 5: Login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_Toc33730243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7</w:t>
        </w:r>
        <w:r w:rsidR="00577C0E">
          <w:rPr>
            <w:noProof/>
            <w:webHidden/>
          </w:rPr>
          <w:fldChar w:fldCharType="end"/>
        </w:r>
      </w:hyperlink>
    </w:p>
    <w:p w14:paraId="3F0B42A6" w14:textId="6CDC3B98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44" w:history="1">
        <w:r w:rsidR="00577C0E" w:rsidRPr="00B620B8">
          <w:rPr>
            <w:rStyle w:val="Hyperlink"/>
            <w:noProof/>
          </w:rPr>
          <w:t>Figure 6: Home Page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_Toc33730244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8</w:t>
        </w:r>
        <w:r w:rsidR="00577C0E">
          <w:rPr>
            <w:noProof/>
            <w:webHidden/>
          </w:rPr>
          <w:fldChar w:fldCharType="end"/>
        </w:r>
      </w:hyperlink>
    </w:p>
    <w:p w14:paraId="2E08BC03" w14:textId="583FEBAC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45" w:history="1">
        <w:r w:rsidR="00577C0E" w:rsidRPr="00B620B8">
          <w:rPr>
            <w:rStyle w:val="Hyperlink"/>
            <w:noProof/>
          </w:rPr>
          <w:t>Figure 7: Forgot Password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_Toc33730245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8</w:t>
        </w:r>
        <w:r w:rsidR="00577C0E">
          <w:rPr>
            <w:noProof/>
            <w:webHidden/>
          </w:rPr>
          <w:fldChar w:fldCharType="end"/>
        </w:r>
      </w:hyperlink>
    </w:p>
    <w:p w14:paraId="20219389" w14:textId="05EE698A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46" w:history="1">
        <w:r w:rsidR="00577C0E" w:rsidRPr="00B620B8">
          <w:rPr>
            <w:rStyle w:val="Hyperlink"/>
            <w:noProof/>
          </w:rPr>
          <w:t>Figure 8: Set New Password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_Toc33730246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9</w:t>
        </w:r>
        <w:r w:rsidR="00577C0E">
          <w:rPr>
            <w:noProof/>
            <w:webHidden/>
          </w:rPr>
          <w:fldChar w:fldCharType="end"/>
        </w:r>
      </w:hyperlink>
    </w:p>
    <w:p w14:paraId="4325BD72" w14:textId="6F3A2B01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47" w:history="1">
        <w:r w:rsidR="00577C0E" w:rsidRPr="00B620B8">
          <w:rPr>
            <w:rStyle w:val="Hyperlink"/>
            <w:noProof/>
          </w:rPr>
          <w:t>Figure 9: Home Page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_Toc33730247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10</w:t>
        </w:r>
        <w:r w:rsidR="00577C0E">
          <w:rPr>
            <w:noProof/>
            <w:webHidden/>
          </w:rPr>
          <w:fldChar w:fldCharType="end"/>
        </w:r>
      </w:hyperlink>
    </w:p>
    <w:p w14:paraId="19E18D9E" w14:textId="39BC6E41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48" w:history="1">
        <w:r w:rsidR="00577C0E" w:rsidRPr="00B620B8">
          <w:rPr>
            <w:rStyle w:val="Hyperlink"/>
            <w:noProof/>
          </w:rPr>
          <w:t>Figure 10: Edit Information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_Toc33730248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11</w:t>
        </w:r>
        <w:r w:rsidR="00577C0E">
          <w:rPr>
            <w:noProof/>
            <w:webHidden/>
          </w:rPr>
          <w:fldChar w:fldCharType="end"/>
        </w:r>
      </w:hyperlink>
    </w:p>
    <w:p w14:paraId="7D0299A5" w14:textId="500816C5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49" w:history="1">
        <w:r w:rsidR="00577C0E" w:rsidRPr="00B620B8">
          <w:rPr>
            <w:rStyle w:val="Hyperlink"/>
            <w:noProof/>
          </w:rPr>
          <w:t>Figure 11: Change Password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_Toc33730249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11</w:t>
        </w:r>
        <w:r w:rsidR="00577C0E">
          <w:rPr>
            <w:noProof/>
            <w:webHidden/>
          </w:rPr>
          <w:fldChar w:fldCharType="end"/>
        </w:r>
      </w:hyperlink>
    </w:p>
    <w:p w14:paraId="67CD586F" w14:textId="7DB07F40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50" w:history="1">
        <w:r w:rsidR="00577C0E" w:rsidRPr="00B620B8">
          <w:rPr>
            <w:rStyle w:val="Hyperlink"/>
            <w:noProof/>
          </w:rPr>
          <w:t>Figure 12: Manage Account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_Toc33730250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12</w:t>
        </w:r>
        <w:r w:rsidR="00577C0E">
          <w:rPr>
            <w:noProof/>
            <w:webHidden/>
          </w:rPr>
          <w:fldChar w:fldCharType="end"/>
        </w:r>
      </w:hyperlink>
    </w:p>
    <w:p w14:paraId="4BC68027" w14:textId="095BF9C1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51" w:history="1">
        <w:r w:rsidR="00577C0E" w:rsidRPr="00B620B8">
          <w:rPr>
            <w:rStyle w:val="Hyperlink"/>
            <w:noProof/>
          </w:rPr>
          <w:t>Figure 13: Home Page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_Toc33730251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13</w:t>
        </w:r>
        <w:r w:rsidR="00577C0E">
          <w:rPr>
            <w:noProof/>
            <w:webHidden/>
          </w:rPr>
          <w:fldChar w:fldCharType="end"/>
        </w:r>
      </w:hyperlink>
    </w:p>
    <w:p w14:paraId="192F2C3D" w14:textId="2CB1447F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52" w:history="1">
        <w:r w:rsidR="00577C0E" w:rsidRPr="00B620B8">
          <w:rPr>
            <w:rStyle w:val="Hyperlink"/>
            <w:noProof/>
          </w:rPr>
          <w:t>Figure 14: Consignment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_Toc33730252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13</w:t>
        </w:r>
        <w:r w:rsidR="00577C0E">
          <w:rPr>
            <w:noProof/>
            <w:webHidden/>
          </w:rPr>
          <w:fldChar w:fldCharType="end"/>
        </w:r>
      </w:hyperlink>
    </w:p>
    <w:p w14:paraId="41C0F25B" w14:textId="6133C4A6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53" w:history="1">
        <w:r w:rsidR="00577C0E" w:rsidRPr="00B620B8">
          <w:rPr>
            <w:rStyle w:val="Hyperlink"/>
            <w:noProof/>
          </w:rPr>
          <w:t>Figure 15: Stock Management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_Toc33730253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14</w:t>
        </w:r>
        <w:r w:rsidR="00577C0E">
          <w:rPr>
            <w:noProof/>
            <w:webHidden/>
          </w:rPr>
          <w:fldChar w:fldCharType="end"/>
        </w:r>
      </w:hyperlink>
    </w:p>
    <w:p w14:paraId="221E70DD" w14:textId="59E0AEE7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54" w:history="1">
        <w:r w:rsidR="00577C0E" w:rsidRPr="00B620B8">
          <w:rPr>
            <w:rStyle w:val="Hyperlink"/>
            <w:noProof/>
          </w:rPr>
          <w:t>Figure 16: Grievance Management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_Toc33730254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15</w:t>
        </w:r>
        <w:r w:rsidR="00577C0E">
          <w:rPr>
            <w:noProof/>
            <w:webHidden/>
          </w:rPr>
          <w:fldChar w:fldCharType="end"/>
        </w:r>
      </w:hyperlink>
    </w:p>
    <w:p w14:paraId="04DCA608" w14:textId="4A6C8319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55" w:history="1">
        <w:r w:rsidR="00577C0E" w:rsidRPr="00B620B8">
          <w:rPr>
            <w:rStyle w:val="Hyperlink"/>
            <w:noProof/>
          </w:rPr>
          <w:t>Figure 17: Manage Type-Approved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_Toc33730255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16</w:t>
        </w:r>
        <w:r w:rsidR="00577C0E">
          <w:rPr>
            <w:noProof/>
            <w:webHidden/>
          </w:rPr>
          <w:fldChar w:fldCharType="end"/>
        </w:r>
      </w:hyperlink>
    </w:p>
    <w:p w14:paraId="1FDA28EC" w14:textId="2F49C710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56" w:history="1">
        <w:r w:rsidR="00577C0E" w:rsidRPr="00B620B8">
          <w:rPr>
            <w:rStyle w:val="Hyperlink"/>
            <w:noProof/>
          </w:rPr>
          <w:t>Figure 18: Home Page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_Toc33730256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16</w:t>
        </w:r>
        <w:r w:rsidR="00577C0E">
          <w:rPr>
            <w:noProof/>
            <w:webHidden/>
          </w:rPr>
          <w:fldChar w:fldCharType="end"/>
        </w:r>
      </w:hyperlink>
    </w:p>
    <w:p w14:paraId="0F609910" w14:textId="440D43E9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57" w:history="1">
        <w:r w:rsidR="00577C0E" w:rsidRPr="00B620B8">
          <w:rPr>
            <w:rStyle w:val="Hyperlink"/>
            <w:noProof/>
          </w:rPr>
          <w:t>Figure 19: Home Page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_Toc33730257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18</w:t>
        </w:r>
        <w:r w:rsidR="00577C0E">
          <w:rPr>
            <w:noProof/>
            <w:webHidden/>
          </w:rPr>
          <w:fldChar w:fldCharType="end"/>
        </w:r>
      </w:hyperlink>
    </w:p>
    <w:p w14:paraId="07DCBE8D" w14:textId="481639DB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58" w:history="1">
        <w:r w:rsidR="00577C0E" w:rsidRPr="00B620B8">
          <w:rPr>
            <w:rStyle w:val="Hyperlink"/>
            <w:noProof/>
          </w:rPr>
          <w:t>Figure 20: Consignment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_Toc33730258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19</w:t>
        </w:r>
        <w:r w:rsidR="00577C0E">
          <w:rPr>
            <w:noProof/>
            <w:webHidden/>
          </w:rPr>
          <w:fldChar w:fldCharType="end"/>
        </w:r>
      </w:hyperlink>
    </w:p>
    <w:p w14:paraId="3A86E27E" w14:textId="4D0F9E88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59" w:history="1">
        <w:r w:rsidR="00577C0E" w:rsidRPr="00B620B8">
          <w:rPr>
            <w:rStyle w:val="Hyperlink"/>
            <w:noProof/>
          </w:rPr>
          <w:t>Figure 21: Register Consignment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_Toc33730259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19</w:t>
        </w:r>
        <w:r w:rsidR="00577C0E">
          <w:rPr>
            <w:noProof/>
            <w:webHidden/>
          </w:rPr>
          <w:fldChar w:fldCharType="end"/>
        </w:r>
      </w:hyperlink>
    </w:p>
    <w:p w14:paraId="63ABC93F" w14:textId="531B19CB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60" w:history="1">
        <w:r w:rsidR="00577C0E" w:rsidRPr="00B620B8">
          <w:rPr>
            <w:rStyle w:val="Hyperlink"/>
            <w:noProof/>
          </w:rPr>
          <w:t>Figure 22: Consignment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_Toc33730260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23</w:t>
        </w:r>
        <w:r w:rsidR="00577C0E">
          <w:rPr>
            <w:noProof/>
            <w:webHidden/>
          </w:rPr>
          <w:fldChar w:fldCharType="end"/>
        </w:r>
      </w:hyperlink>
    </w:p>
    <w:p w14:paraId="50546F0C" w14:textId="526CD4C7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61" w:history="1">
        <w:r w:rsidR="00577C0E" w:rsidRPr="00B620B8">
          <w:rPr>
            <w:rStyle w:val="Hyperlink"/>
            <w:noProof/>
          </w:rPr>
          <w:t>Figure 23: Edit Consignment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_Toc33730261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24</w:t>
        </w:r>
        <w:r w:rsidR="00577C0E">
          <w:rPr>
            <w:noProof/>
            <w:webHidden/>
          </w:rPr>
          <w:fldChar w:fldCharType="end"/>
        </w:r>
      </w:hyperlink>
    </w:p>
    <w:p w14:paraId="5234EE2F" w14:textId="0E97716B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62" w:history="1">
        <w:r w:rsidR="00577C0E" w:rsidRPr="00B620B8">
          <w:rPr>
            <w:rStyle w:val="Hyperlink"/>
            <w:noProof/>
          </w:rPr>
          <w:t>Figure 24: Consignment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_Toc33730262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24</w:t>
        </w:r>
        <w:r w:rsidR="00577C0E">
          <w:rPr>
            <w:noProof/>
            <w:webHidden/>
          </w:rPr>
          <w:fldChar w:fldCharType="end"/>
        </w:r>
      </w:hyperlink>
    </w:p>
    <w:p w14:paraId="53A25E36" w14:textId="4C429BEF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63" w:history="1">
        <w:r w:rsidR="00577C0E" w:rsidRPr="00B620B8">
          <w:rPr>
            <w:rStyle w:val="Hyperlink"/>
            <w:noProof/>
          </w:rPr>
          <w:t>Figure 25: Consignment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_Toc33730263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25</w:t>
        </w:r>
        <w:r w:rsidR="00577C0E">
          <w:rPr>
            <w:noProof/>
            <w:webHidden/>
          </w:rPr>
          <w:fldChar w:fldCharType="end"/>
        </w:r>
      </w:hyperlink>
    </w:p>
    <w:p w14:paraId="17050EFE" w14:textId="65B10D1A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64" w:history="1">
        <w:r w:rsidR="00577C0E" w:rsidRPr="00B620B8">
          <w:rPr>
            <w:rStyle w:val="Hyperlink"/>
            <w:noProof/>
          </w:rPr>
          <w:t>Figure 26: Consignment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_Toc33730264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26</w:t>
        </w:r>
        <w:r w:rsidR="00577C0E">
          <w:rPr>
            <w:noProof/>
            <w:webHidden/>
          </w:rPr>
          <w:fldChar w:fldCharType="end"/>
        </w:r>
      </w:hyperlink>
    </w:p>
    <w:p w14:paraId="381CE3CA" w14:textId="311A380D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65" w:history="1">
        <w:r w:rsidR="00577C0E" w:rsidRPr="00B620B8">
          <w:rPr>
            <w:rStyle w:val="Hyperlink"/>
            <w:noProof/>
          </w:rPr>
          <w:t>Figure 27: Open or Save Exported Consignment File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_Toc33730265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26</w:t>
        </w:r>
        <w:r w:rsidR="00577C0E">
          <w:rPr>
            <w:noProof/>
            <w:webHidden/>
          </w:rPr>
          <w:fldChar w:fldCharType="end"/>
        </w:r>
      </w:hyperlink>
    </w:p>
    <w:p w14:paraId="475B9B18" w14:textId="5096528E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66" w:history="1">
        <w:r w:rsidR="00577C0E" w:rsidRPr="00B620B8">
          <w:rPr>
            <w:rStyle w:val="Hyperlink"/>
            <w:noProof/>
          </w:rPr>
          <w:t>Figure 28: Exported Consignments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_Toc33730266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26</w:t>
        </w:r>
        <w:r w:rsidR="00577C0E">
          <w:rPr>
            <w:noProof/>
            <w:webHidden/>
          </w:rPr>
          <w:fldChar w:fldCharType="end"/>
        </w:r>
      </w:hyperlink>
    </w:p>
    <w:p w14:paraId="2059B1FA" w14:textId="7843EBE2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67" w:history="1">
        <w:r w:rsidR="00577C0E" w:rsidRPr="00B620B8">
          <w:rPr>
            <w:rStyle w:val="Hyperlink"/>
            <w:noProof/>
          </w:rPr>
          <w:t>Figure 29: Home Page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_Toc33730267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27</w:t>
        </w:r>
        <w:r w:rsidR="00577C0E">
          <w:rPr>
            <w:noProof/>
            <w:webHidden/>
          </w:rPr>
          <w:fldChar w:fldCharType="end"/>
        </w:r>
      </w:hyperlink>
    </w:p>
    <w:p w14:paraId="2C0D7786" w14:textId="5752E62B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68" w:history="1">
        <w:r w:rsidR="00577C0E" w:rsidRPr="00B620B8">
          <w:rPr>
            <w:rStyle w:val="Hyperlink"/>
            <w:noProof/>
          </w:rPr>
          <w:t>Figure 30: Role Type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_Toc33730268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28</w:t>
        </w:r>
        <w:r w:rsidR="00577C0E">
          <w:rPr>
            <w:noProof/>
            <w:webHidden/>
          </w:rPr>
          <w:fldChar w:fldCharType="end"/>
        </w:r>
      </w:hyperlink>
    </w:p>
    <w:p w14:paraId="1BAF0FE5" w14:textId="2CA8AFB9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69" w:history="1">
        <w:r w:rsidR="00577C0E" w:rsidRPr="00B620B8">
          <w:rPr>
            <w:rStyle w:val="Hyperlink"/>
            <w:noProof/>
          </w:rPr>
          <w:t>Figure 31: Stock Management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_Toc33730269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28</w:t>
        </w:r>
        <w:r w:rsidR="00577C0E">
          <w:rPr>
            <w:noProof/>
            <w:webHidden/>
          </w:rPr>
          <w:fldChar w:fldCharType="end"/>
        </w:r>
      </w:hyperlink>
    </w:p>
    <w:p w14:paraId="26019138" w14:textId="2465C408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70" w:history="1">
        <w:r w:rsidR="00577C0E" w:rsidRPr="00B620B8">
          <w:rPr>
            <w:rStyle w:val="Hyperlink"/>
            <w:noProof/>
          </w:rPr>
          <w:t>Figure 32: Upload Stock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_Toc33730270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28</w:t>
        </w:r>
        <w:r w:rsidR="00577C0E">
          <w:rPr>
            <w:noProof/>
            <w:webHidden/>
          </w:rPr>
          <w:fldChar w:fldCharType="end"/>
        </w:r>
      </w:hyperlink>
    </w:p>
    <w:p w14:paraId="252CE0B2" w14:textId="73C9B209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71" w:history="1">
        <w:r w:rsidR="00577C0E" w:rsidRPr="00B620B8">
          <w:rPr>
            <w:rStyle w:val="Hyperlink"/>
            <w:noProof/>
          </w:rPr>
          <w:t>Figure 33: Stock Management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_Toc33730271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30</w:t>
        </w:r>
        <w:r w:rsidR="00577C0E">
          <w:rPr>
            <w:noProof/>
            <w:webHidden/>
          </w:rPr>
          <w:fldChar w:fldCharType="end"/>
        </w:r>
      </w:hyperlink>
    </w:p>
    <w:p w14:paraId="45B4CDDA" w14:textId="2CC5B393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72" w:history="1">
        <w:r w:rsidR="00577C0E" w:rsidRPr="00B620B8">
          <w:rPr>
            <w:rStyle w:val="Hyperlink"/>
            <w:noProof/>
          </w:rPr>
          <w:t>Figure 34: Stock Management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_Toc33730272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32</w:t>
        </w:r>
        <w:r w:rsidR="00577C0E">
          <w:rPr>
            <w:noProof/>
            <w:webHidden/>
          </w:rPr>
          <w:fldChar w:fldCharType="end"/>
        </w:r>
      </w:hyperlink>
    </w:p>
    <w:p w14:paraId="4449FF15" w14:textId="48723EC8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73" w:history="1">
        <w:r w:rsidR="00577C0E" w:rsidRPr="00B620B8">
          <w:rPr>
            <w:rStyle w:val="Hyperlink"/>
            <w:noProof/>
          </w:rPr>
          <w:t>Figure 35: Edit Stock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_Toc33730273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32</w:t>
        </w:r>
        <w:r w:rsidR="00577C0E">
          <w:rPr>
            <w:noProof/>
            <w:webHidden/>
          </w:rPr>
          <w:fldChar w:fldCharType="end"/>
        </w:r>
      </w:hyperlink>
    </w:p>
    <w:p w14:paraId="65CBAF21" w14:textId="4E5048F5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74" w:history="1">
        <w:r w:rsidR="00577C0E" w:rsidRPr="00B620B8">
          <w:rPr>
            <w:rStyle w:val="Hyperlink"/>
            <w:noProof/>
          </w:rPr>
          <w:t>Figure 36: Stock Management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_Toc33730274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33</w:t>
        </w:r>
        <w:r w:rsidR="00577C0E">
          <w:rPr>
            <w:noProof/>
            <w:webHidden/>
          </w:rPr>
          <w:fldChar w:fldCharType="end"/>
        </w:r>
      </w:hyperlink>
    </w:p>
    <w:p w14:paraId="520A7169" w14:textId="52FE19C9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75" w:history="1">
        <w:r w:rsidR="00577C0E" w:rsidRPr="00B620B8">
          <w:rPr>
            <w:rStyle w:val="Hyperlink"/>
            <w:noProof/>
          </w:rPr>
          <w:t>Figure 37: Stock Management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_Toc33730275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33</w:t>
        </w:r>
        <w:r w:rsidR="00577C0E">
          <w:rPr>
            <w:noProof/>
            <w:webHidden/>
          </w:rPr>
          <w:fldChar w:fldCharType="end"/>
        </w:r>
      </w:hyperlink>
    </w:p>
    <w:p w14:paraId="75AD9C9D" w14:textId="43F23E32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76" w:history="1">
        <w:r w:rsidR="00577C0E" w:rsidRPr="00B620B8">
          <w:rPr>
            <w:rStyle w:val="Hyperlink"/>
            <w:noProof/>
          </w:rPr>
          <w:t>Figure 38: Stock Management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_Toc33730276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34</w:t>
        </w:r>
        <w:r w:rsidR="00577C0E">
          <w:rPr>
            <w:noProof/>
            <w:webHidden/>
          </w:rPr>
          <w:fldChar w:fldCharType="end"/>
        </w:r>
      </w:hyperlink>
    </w:p>
    <w:p w14:paraId="205E1A37" w14:textId="6B6807CA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77" w:history="1">
        <w:r w:rsidR="00577C0E" w:rsidRPr="00B620B8">
          <w:rPr>
            <w:rStyle w:val="Hyperlink"/>
            <w:noProof/>
          </w:rPr>
          <w:t>Figure 39: Open or Save Exported Stock File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_Toc33730277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34</w:t>
        </w:r>
        <w:r w:rsidR="00577C0E">
          <w:rPr>
            <w:noProof/>
            <w:webHidden/>
          </w:rPr>
          <w:fldChar w:fldCharType="end"/>
        </w:r>
      </w:hyperlink>
    </w:p>
    <w:p w14:paraId="5520681A" w14:textId="3E233C92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78" w:history="1">
        <w:r w:rsidR="00577C0E" w:rsidRPr="00B620B8">
          <w:rPr>
            <w:rStyle w:val="Hyperlink"/>
            <w:noProof/>
          </w:rPr>
          <w:t>Figure 40: Exported Stock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_Toc33730278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34</w:t>
        </w:r>
        <w:r w:rsidR="00577C0E">
          <w:rPr>
            <w:noProof/>
            <w:webHidden/>
          </w:rPr>
          <w:fldChar w:fldCharType="end"/>
        </w:r>
      </w:hyperlink>
    </w:p>
    <w:p w14:paraId="57468928" w14:textId="2F8395BB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79" w:history="1">
        <w:r w:rsidR="00577C0E" w:rsidRPr="00B620B8">
          <w:rPr>
            <w:rStyle w:val="Hyperlink"/>
            <w:noProof/>
          </w:rPr>
          <w:t>Figure 41: Home Page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_Toc33730279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35</w:t>
        </w:r>
        <w:r w:rsidR="00577C0E">
          <w:rPr>
            <w:noProof/>
            <w:webHidden/>
          </w:rPr>
          <w:fldChar w:fldCharType="end"/>
        </w:r>
      </w:hyperlink>
    </w:p>
    <w:p w14:paraId="4808A9F5" w14:textId="2615B8A2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80" w:history="1">
        <w:r w:rsidR="00577C0E" w:rsidRPr="00B620B8">
          <w:rPr>
            <w:rStyle w:val="Hyperlink"/>
            <w:noProof/>
          </w:rPr>
          <w:t>Figure 42: Grievance Management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_Toc33730280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36</w:t>
        </w:r>
        <w:r w:rsidR="00577C0E">
          <w:rPr>
            <w:noProof/>
            <w:webHidden/>
          </w:rPr>
          <w:fldChar w:fldCharType="end"/>
        </w:r>
      </w:hyperlink>
    </w:p>
    <w:p w14:paraId="0F6D0176" w14:textId="2F107517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81" w:history="1">
        <w:r w:rsidR="00577C0E" w:rsidRPr="00B620B8">
          <w:rPr>
            <w:rStyle w:val="Hyperlink"/>
            <w:noProof/>
          </w:rPr>
          <w:t>Figure 43: Report Grievance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_Toc33730281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36</w:t>
        </w:r>
        <w:r w:rsidR="00577C0E">
          <w:rPr>
            <w:noProof/>
            <w:webHidden/>
          </w:rPr>
          <w:fldChar w:fldCharType="end"/>
        </w:r>
      </w:hyperlink>
    </w:p>
    <w:p w14:paraId="63DDBD18" w14:textId="3F8974DD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82" w:history="1">
        <w:r w:rsidR="00577C0E" w:rsidRPr="00B620B8">
          <w:rPr>
            <w:rStyle w:val="Hyperlink"/>
            <w:noProof/>
          </w:rPr>
          <w:t>Figure 44: Grievance Management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_Toc33730282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37</w:t>
        </w:r>
        <w:r w:rsidR="00577C0E">
          <w:rPr>
            <w:noProof/>
            <w:webHidden/>
          </w:rPr>
          <w:fldChar w:fldCharType="end"/>
        </w:r>
      </w:hyperlink>
    </w:p>
    <w:p w14:paraId="4CAC2885" w14:textId="37052AB8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83" w:history="1">
        <w:r w:rsidR="00577C0E" w:rsidRPr="00B620B8">
          <w:rPr>
            <w:rStyle w:val="Hyperlink"/>
            <w:noProof/>
          </w:rPr>
          <w:t>Figure 45: Filter Grievances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_Toc33730283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39</w:t>
        </w:r>
        <w:r w:rsidR="00577C0E">
          <w:rPr>
            <w:noProof/>
            <w:webHidden/>
          </w:rPr>
          <w:fldChar w:fldCharType="end"/>
        </w:r>
      </w:hyperlink>
    </w:p>
    <w:p w14:paraId="039B5840" w14:textId="52E855FE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84" w:history="1">
        <w:r w:rsidR="00577C0E" w:rsidRPr="00B620B8">
          <w:rPr>
            <w:rStyle w:val="Hyperlink"/>
            <w:noProof/>
          </w:rPr>
          <w:t>Figure 46: Filtered Grievances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_Toc33730284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40</w:t>
        </w:r>
        <w:r w:rsidR="00577C0E">
          <w:rPr>
            <w:noProof/>
            <w:webHidden/>
          </w:rPr>
          <w:fldChar w:fldCharType="end"/>
        </w:r>
      </w:hyperlink>
    </w:p>
    <w:p w14:paraId="7995523C" w14:textId="19299EA9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85" w:history="1">
        <w:r w:rsidR="00577C0E" w:rsidRPr="00B620B8">
          <w:rPr>
            <w:rStyle w:val="Hyperlink"/>
            <w:noProof/>
          </w:rPr>
          <w:t>Figure 47: Grievance Management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_Toc33730285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40</w:t>
        </w:r>
        <w:r w:rsidR="00577C0E">
          <w:rPr>
            <w:noProof/>
            <w:webHidden/>
          </w:rPr>
          <w:fldChar w:fldCharType="end"/>
        </w:r>
      </w:hyperlink>
    </w:p>
    <w:p w14:paraId="7080B078" w14:textId="7DECEDE0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86" w:history="1">
        <w:r w:rsidR="00577C0E" w:rsidRPr="00B620B8">
          <w:rPr>
            <w:rStyle w:val="Hyperlink"/>
            <w:noProof/>
          </w:rPr>
          <w:t>Figure 48: Open or Save Exported Grievance File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_Toc33730286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41</w:t>
        </w:r>
        <w:r w:rsidR="00577C0E">
          <w:rPr>
            <w:noProof/>
            <w:webHidden/>
          </w:rPr>
          <w:fldChar w:fldCharType="end"/>
        </w:r>
      </w:hyperlink>
    </w:p>
    <w:p w14:paraId="13FEE25C" w14:textId="7E512703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87" w:history="1">
        <w:r w:rsidR="00577C0E" w:rsidRPr="00B620B8">
          <w:rPr>
            <w:rStyle w:val="Hyperlink"/>
            <w:noProof/>
          </w:rPr>
          <w:t>Figure 49: Exported Grievances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_Toc33730287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41</w:t>
        </w:r>
        <w:r w:rsidR="00577C0E">
          <w:rPr>
            <w:noProof/>
            <w:webHidden/>
          </w:rPr>
          <w:fldChar w:fldCharType="end"/>
        </w:r>
      </w:hyperlink>
    </w:p>
    <w:p w14:paraId="343E9327" w14:textId="2069BF95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88" w:history="1">
        <w:r w:rsidR="00577C0E" w:rsidRPr="00B620B8">
          <w:rPr>
            <w:rStyle w:val="Hyperlink"/>
            <w:noProof/>
          </w:rPr>
          <w:t>Figure 50: Home Page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_Toc33730288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42</w:t>
        </w:r>
        <w:r w:rsidR="00577C0E">
          <w:rPr>
            <w:noProof/>
            <w:webHidden/>
          </w:rPr>
          <w:fldChar w:fldCharType="end"/>
        </w:r>
      </w:hyperlink>
    </w:p>
    <w:p w14:paraId="5FA00DB1" w14:textId="31759C86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89" w:history="1">
        <w:r w:rsidR="00577C0E" w:rsidRPr="00B620B8">
          <w:rPr>
            <w:rStyle w:val="Hyperlink"/>
            <w:noProof/>
          </w:rPr>
          <w:t>Figure 51: Manage Type-Approved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_Toc33730289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43</w:t>
        </w:r>
        <w:r w:rsidR="00577C0E">
          <w:rPr>
            <w:noProof/>
            <w:webHidden/>
          </w:rPr>
          <w:fldChar w:fldCharType="end"/>
        </w:r>
      </w:hyperlink>
    </w:p>
    <w:p w14:paraId="1A3A26EE" w14:textId="63FAB400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90" w:history="1">
        <w:r w:rsidR="00577C0E" w:rsidRPr="00B620B8">
          <w:rPr>
            <w:rStyle w:val="Hyperlink"/>
            <w:noProof/>
          </w:rPr>
          <w:t>Figure 52: Type-Approved Devices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_Toc33730290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43</w:t>
        </w:r>
        <w:r w:rsidR="00577C0E">
          <w:rPr>
            <w:noProof/>
            <w:webHidden/>
          </w:rPr>
          <w:fldChar w:fldCharType="end"/>
        </w:r>
      </w:hyperlink>
    </w:p>
    <w:p w14:paraId="43F433F4" w14:textId="3B2AC2DF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91" w:history="1">
        <w:r w:rsidR="00577C0E" w:rsidRPr="00B620B8">
          <w:rPr>
            <w:rStyle w:val="Hyperlink"/>
            <w:noProof/>
          </w:rPr>
          <w:t>Figure 53: Manage Type-Approved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_Toc33730291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44</w:t>
        </w:r>
        <w:r w:rsidR="00577C0E">
          <w:rPr>
            <w:noProof/>
            <w:webHidden/>
          </w:rPr>
          <w:fldChar w:fldCharType="end"/>
        </w:r>
      </w:hyperlink>
    </w:p>
    <w:p w14:paraId="0A79FA06" w14:textId="1B95F1BE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92" w:history="1">
        <w:r w:rsidR="00577C0E" w:rsidRPr="00B620B8">
          <w:rPr>
            <w:rStyle w:val="Hyperlink"/>
            <w:noProof/>
          </w:rPr>
          <w:t>Figure 54: Manage Type-Approved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_Toc33730292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46</w:t>
        </w:r>
        <w:r w:rsidR="00577C0E">
          <w:rPr>
            <w:noProof/>
            <w:webHidden/>
          </w:rPr>
          <w:fldChar w:fldCharType="end"/>
        </w:r>
      </w:hyperlink>
    </w:p>
    <w:p w14:paraId="04797E9E" w14:textId="423E1E69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93" w:history="1">
        <w:r w:rsidR="00577C0E" w:rsidRPr="00B620B8">
          <w:rPr>
            <w:rStyle w:val="Hyperlink"/>
            <w:noProof/>
          </w:rPr>
          <w:t>Figure 55: Update Report Type-Approve Devices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_Toc33730293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47</w:t>
        </w:r>
        <w:r w:rsidR="00577C0E">
          <w:rPr>
            <w:noProof/>
            <w:webHidden/>
          </w:rPr>
          <w:fldChar w:fldCharType="end"/>
        </w:r>
      </w:hyperlink>
    </w:p>
    <w:p w14:paraId="43FB1CFC" w14:textId="7416FEC9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94" w:history="1">
        <w:r w:rsidR="00577C0E" w:rsidRPr="00B620B8">
          <w:rPr>
            <w:rStyle w:val="Hyperlink"/>
            <w:noProof/>
          </w:rPr>
          <w:t>Figure 56: Filter Type Approval Requests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_Toc33730294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48</w:t>
        </w:r>
        <w:r w:rsidR="00577C0E">
          <w:rPr>
            <w:noProof/>
            <w:webHidden/>
          </w:rPr>
          <w:fldChar w:fldCharType="end"/>
        </w:r>
      </w:hyperlink>
    </w:p>
    <w:p w14:paraId="1393C21F" w14:textId="7EEAB01C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95" w:history="1">
        <w:r w:rsidR="00577C0E" w:rsidRPr="00B620B8">
          <w:rPr>
            <w:rStyle w:val="Hyperlink"/>
            <w:noProof/>
          </w:rPr>
          <w:t>Figure 57: Filtered Type Approval Requests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_Toc33730295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48</w:t>
        </w:r>
        <w:r w:rsidR="00577C0E">
          <w:rPr>
            <w:noProof/>
            <w:webHidden/>
          </w:rPr>
          <w:fldChar w:fldCharType="end"/>
        </w:r>
      </w:hyperlink>
    </w:p>
    <w:p w14:paraId="268AD92F" w14:textId="37BE316A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96" w:history="1">
        <w:r w:rsidR="00577C0E" w:rsidRPr="00B620B8">
          <w:rPr>
            <w:rStyle w:val="Hyperlink"/>
            <w:noProof/>
          </w:rPr>
          <w:t>Figure 58: Export Type Approval Requests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_Toc33730296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49</w:t>
        </w:r>
        <w:r w:rsidR="00577C0E">
          <w:rPr>
            <w:noProof/>
            <w:webHidden/>
          </w:rPr>
          <w:fldChar w:fldCharType="end"/>
        </w:r>
      </w:hyperlink>
    </w:p>
    <w:p w14:paraId="37BAA336" w14:textId="73B226FF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97" w:history="1">
        <w:r w:rsidR="00577C0E" w:rsidRPr="00B620B8">
          <w:rPr>
            <w:rStyle w:val="Hyperlink"/>
            <w:noProof/>
          </w:rPr>
          <w:t>Figure 59: Open or Save Exported File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_Toc33730297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49</w:t>
        </w:r>
        <w:r w:rsidR="00577C0E">
          <w:rPr>
            <w:noProof/>
            <w:webHidden/>
          </w:rPr>
          <w:fldChar w:fldCharType="end"/>
        </w:r>
      </w:hyperlink>
    </w:p>
    <w:p w14:paraId="0E141EDE" w14:textId="4B4F7995" w:rsidR="00577C0E" w:rsidRDefault="000176CD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33730298" w:history="1">
        <w:r w:rsidR="00577C0E" w:rsidRPr="00B620B8">
          <w:rPr>
            <w:rStyle w:val="Hyperlink"/>
            <w:noProof/>
          </w:rPr>
          <w:t>Figure 60: Exported Type Approval Requests</w:t>
        </w:r>
        <w:r w:rsidR="00577C0E">
          <w:rPr>
            <w:noProof/>
            <w:webHidden/>
          </w:rPr>
          <w:tab/>
        </w:r>
        <w:r w:rsidR="00577C0E">
          <w:rPr>
            <w:noProof/>
            <w:webHidden/>
          </w:rPr>
          <w:fldChar w:fldCharType="begin"/>
        </w:r>
        <w:r w:rsidR="00577C0E">
          <w:rPr>
            <w:noProof/>
            <w:webHidden/>
          </w:rPr>
          <w:instrText xml:space="preserve"> PAGEREF _Toc33730298 \h </w:instrText>
        </w:r>
        <w:r w:rsidR="00577C0E">
          <w:rPr>
            <w:noProof/>
            <w:webHidden/>
          </w:rPr>
        </w:r>
        <w:r w:rsidR="00577C0E">
          <w:rPr>
            <w:noProof/>
            <w:webHidden/>
          </w:rPr>
          <w:fldChar w:fldCharType="separate"/>
        </w:r>
        <w:r w:rsidR="00C50A4F">
          <w:rPr>
            <w:noProof/>
            <w:webHidden/>
          </w:rPr>
          <w:t>49</w:t>
        </w:r>
        <w:r w:rsidR="00577C0E">
          <w:rPr>
            <w:noProof/>
            <w:webHidden/>
          </w:rPr>
          <w:fldChar w:fldCharType="end"/>
        </w:r>
      </w:hyperlink>
    </w:p>
    <w:p w14:paraId="7EA3A065" w14:textId="34F0F2BB" w:rsidR="006755C2" w:rsidRDefault="00D239B5">
      <w:pPr>
        <w:pStyle w:val="TableofFigures"/>
      </w:pPr>
      <w:r>
        <w:fldChar w:fldCharType="end"/>
      </w:r>
    </w:p>
    <w:p w14:paraId="664D3D0C" w14:textId="77777777" w:rsidR="00122CF6" w:rsidRDefault="00122CF6">
      <w:pPr>
        <w:pStyle w:val="BodyText"/>
        <w:sectPr w:rsidR="00122CF6" w:rsidSect="008D2F10">
          <w:pgSz w:w="11907" w:h="16839" w:code="9"/>
          <w:pgMar w:top="1440" w:right="1440" w:bottom="1440" w:left="1440" w:header="706" w:footer="706" w:gutter="0"/>
          <w:pgNumType w:fmt="lowerRoman"/>
          <w:cols w:space="708"/>
          <w:docGrid w:linePitch="360"/>
        </w:sectPr>
      </w:pPr>
    </w:p>
    <w:p w14:paraId="3C2BE707" w14:textId="77777777" w:rsidR="006755C2" w:rsidRPr="002A39C9" w:rsidRDefault="009F2B34" w:rsidP="002A39C9">
      <w:pPr>
        <w:pStyle w:val="Heading1"/>
      </w:pPr>
      <w:bookmarkStart w:id="139" w:name="_Document_Overview"/>
      <w:bookmarkStart w:id="140" w:name="h11"/>
      <w:bookmarkStart w:id="141" w:name="_Scope"/>
      <w:bookmarkStart w:id="142" w:name="_References"/>
      <w:bookmarkStart w:id="143" w:name="_Introduction"/>
      <w:bookmarkStart w:id="144" w:name="_Operations"/>
      <w:bookmarkStart w:id="145" w:name="_Web_Operations"/>
      <w:bookmarkStart w:id="146" w:name="_Toc31900099"/>
      <w:bookmarkStart w:id="147" w:name="_Toc31900166"/>
      <w:bookmarkStart w:id="148" w:name="_Toc31900210"/>
      <w:bookmarkStart w:id="149" w:name="_Toc31900288"/>
      <w:bookmarkStart w:id="150" w:name="_Toc33605931"/>
      <w:bookmarkEnd w:id="139"/>
      <w:bookmarkEnd w:id="140"/>
      <w:bookmarkEnd w:id="141"/>
      <w:bookmarkEnd w:id="142"/>
      <w:bookmarkEnd w:id="143"/>
      <w:bookmarkEnd w:id="144"/>
      <w:bookmarkEnd w:id="145"/>
      <w:r w:rsidRPr="002A39C9">
        <w:lastRenderedPageBreak/>
        <w:t>Overview</w:t>
      </w:r>
      <w:bookmarkEnd w:id="146"/>
      <w:bookmarkEnd w:id="147"/>
      <w:bookmarkEnd w:id="148"/>
      <w:bookmarkEnd w:id="149"/>
      <w:bookmarkEnd w:id="150"/>
    </w:p>
    <w:p w14:paraId="6424639E" w14:textId="5927478D" w:rsidR="00AF7107" w:rsidRDefault="00384430" w:rsidP="004D34E8">
      <w:pPr>
        <w:pStyle w:val="Heading2"/>
      </w:pPr>
      <w:bookmarkStart w:id="151" w:name="_Toc33605932"/>
      <w:r>
        <w:t>Scope</w:t>
      </w:r>
      <w:bookmarkEnd w:id="151"/>
    </w:p>
    <w:p w14:paraId="630EA13A" w14:textId="5D870F2A" w:rsidR="00AF7107" w:rsidRPr="00EE5A16" w:rsidRDefault="00AF7107" w:rsidP="00EE5A16">
      <w:pPr>
        <w:pStyle w:val="BodyText2"/>
      </w:pPr>
      <w:r w:rsidRPr="00EE5A16">
        <w:t xml:space="preserve">The </w:t>
      </w:r>
      <w:r w:rsidR="007958A6" w:rsidRPr="00EE5A16">
        <w:t>objective of th</w:t>
      </w:r>
      <w:r w:rsidR="002F199A">
        <w:t>is</w:t>
      </w:r>
      <w:r w:rsidR="007958A6" w:rsidRPr="00EE5A16">
        <w:t xml:space="preserve"> </w:t>
      </w:r>
      <w:r w:rsidRPr="00EE5A16">
        <w:t xml:space="preserve">manual </w:t>
      </w:r>
      <w:r w:rsidR="007958A6" w:rsidRPr="00EE5A16">
        <w:t xml:space="preserve">is to </w:t>
      </w:r>
      <w:r w:rsidRPr="00EE5A16">
        <w:t xml:space="preserve">help importers use the </w:t>
      </w:r>
      <w:r w:rsidR="00F854B3" w:rsidRPr="00EE5A16">
        <w:t>CEIR (</w:t>
      </w:r>
      <w:r w:rsidR="00F854B3" w:rsidRPr="0040040A">
        <w:t>Central Equipment Identity Register</w:t>
      </w:r>
      <w:r w:rsidR="00F854B3" w:rsidRPr="00EE5A16">
        <w:t xml:space="preserve">) </w:t>
      </w:r>
      <w:r w:rsidRPr="00EE5A16">
        <w:t>application to register consignments</w:t>
      </w:r>
      <w:r w:rsidR="00B40253">
        <w:t>, manage type approval requests,</w:t>
      </w:r>
      <w:r w:rsidR="00512666">
        <w:t xml:space="preserve"> </w:t>
      </w:r>
      <w:r w:rsidRPr="00EE5A16">
        <w:t>and report grievances.</w:t>
      </w:r>
    </w:p>
    <w:p w14:paraId="3C9BBB78" w14:textId="41A60ACD" w:rsidR="00084397" w:rsidRDefault="00084397" w:rsidP="004D6E91">
      <w:pPr>
        <w:pStyle w:val="Heading2"/>
      </w:pPr>
      <w:bookmarkStart w:id="152" w:name="_Toc33605933"/>
      <w:r>
        <w:t>Acronyms</w:t>
      </w:r>
      <w:r w:rsidR="00384430">
        <w:t xml:space="preserve"> &amp; Abbreviations</w:t>
      </w:r>
      <w:bookmarkEnd w:id="152"/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084397" w:rsidRPr="003D50EC" w14:paraId="7A1A1D87" w14:textId="77777777" w:rsidTr="00686143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7A933DA3" w14:textId="2CDFC704" w:rsidR="00084397" w:rsidRPr="0001372C" w:rsidRDefault="00084397" w:rsidP="00686143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Acronym</w:t>
            </w:r>
          </w:p>
        </w:tc>
        <w:tc>
          <w:tcPr>
            <w:tcW w:w="4979" w:type="dxa"/>
            <w:shd w:val="clear" w:color="auto" w:fill="5B9BD5" w:themeFill="accent1"/>
          </w:tcPr>
          <w:p w14:paraId="7DB09391" w14:textId="4506A2C6" w:rsidR="00084397" w:rsidRPr="0001372C" w:rsidRDefault="00084397" w:rsidP="00686143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Full Form</w:t>
            </w:r>
          </w:p>
        </w:tc>
      </w:tr>
      <w:tr w:rsidR="00084397" w:rsidRPr="003D50EC" w14:paraId="4A99CAFF" w14:textId="77777777" w:rsidTr="00686143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6EBCDFC" w14:textId="2DE09DB0" w:rsidR="00084397" w:rsidRPr="00B708C5" w:rsidRDefault="00084397" w:rsidP="00686143">
            <w:pPr>
              <w:pStyle w:val="ListBullet1"/>
              <w:numPr>
                <w:ilvl w:val="0"/>
                <w:numId w:val="0"/>
              </w:numPr>
            </w:pPr>
            <w:r>
              <w:t>CEIR</w:t>
            </w:r>
          </w:p>
        </w:tc>
        <w:tc>
          <w:tcPr>
            <w:tcW w:w="4979" w:type="dxa"/>
            <w:shd w:val="clear" w:color="auto" w:fill="auto"/>
          </w:tcPr>
          <w:p w14:paraId="2F4A25D3" w14:textId="1F00E18D" w:rsidR="00084397" w:rsidRPr="00B708C5" w:rsidRDefault="00084397" w:rsidP="00686143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 w:rsidRPr="0040040A">
              <w:t>Central Equipment Identity Register</w:t>
            </w:r>
          </w:p>
        </w:tc>
      </w:tr>
      <w:tr w:rsidR="00084397" w:rsidRPr="003D50EC" w14:paraId="66DD8ED4" w14:textId="77777777" w:rsidTr="00686143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00475E02" w14:textId="5AB412FB" w:rsidR="00084397" w:rsidRDefault="00084397" w:rsidP="00686143">
            <w:pPr>
              <w:pStyle w:val="ListBullet1"/>
              <w:numPr>
                <w:ilvl w:val="0"/>
                <w:numId w:val="0"/>
              </w:numPr>
            </w:pPr>
            <w:r>
              <w:t>ESN</w:t>
            </w:r>
          </w:p>
        </w:tc>
        <w:tc>
          <w:tcPr>
            <w:tcW w:w="4979" w:type="dxa"/>
            <w:shd w:val="clear" w:color="auto" w:fill="auto"/>
          </w:tcPr>
          <w:p w14:paraId="4CEE23BB" w14:textId="16E2F85E" w:rsidR="00084397" w:rsidRPr="0040040A" w:rsidRDefault="00084397" w:rsidP="00686143">
            <w:pPr>
              <w:pStyle w:val="BodyText2"/>
            </w:pPr>
            <w:r>
              <w:t>Electronic Serial Number</w:t>
            </w:r>
          </w:p>
        </w:tc>
      </w:tr>
      <w:tr w:rsidR="00084397" w:rsidRPr="003D50EC" w14:paraId="261FB889" w14:textId="77777777" w:rsidTr="00686143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090D6D16" w14:textId="76EA8D82" w:rsidR="00084397" w:rsidRDefault="00084397" w:rsidP="00686143">
            <w:pPr>
              <w:pStyle w:val="ListBullet1"/>
              <w:numPr>
                <w:ilvl w:val="0"/>
                <w:numId w:val="0"/>
              </w:numPr>
            </w:pPr>
            <w:r>
              <w:t>IMEI</w:t>
            </w:r>
          </w:p>
        </w:tc>
        <w:tc>
          <w:tcPr>
            <w:tcW w:w="4979" w:type="dxa"/>
            <w:shd w:val="clear" w:color="auto" w:fill="auto"/>
          </w:tcPr>
          <w:p w14:paraId="631E8D4D" w14:textId="1D842F3E" w:rsidR="00084397" w:rsidRDefault="00084397" w:rsidP="00686143">
            <w:pPr>
              <w:pStyle w:val="BodyText2"/>
            </w:pPr>
            <w:r>
              <w:t>International Mobile Equipment Identity</w:t>
            </w:r>
          </w:p>
        </w:tc>
      </w:tr>
      <w:tr w:rsidR="00084397" w:rsidRPr="003D50EC" w14:paraId="0B09B6B1" w14:textId="77777777" w:rsidTr="00686143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9F73963" w14:textId="7315425A" w:rsidR="00084397" w:rsidRPr="00B708C5" w:rsidRDefault="00084397" w:rsidP="00686143">
            <w:pPr>
              <w:pStyle w:val="BodyText2"/>
            </w:pPr>
            <w:r>
              <w:t>MEID</w:t>
            </w:r>
          </w:p>
        </w:tc>
        <w:tc>
          <w:tcPr>
            <w:tcW w:w="4979" w:type="dxa"/>
            <w:shd w:val="clear" w:color="auto" w:fill="auto"/>
          </w:tcPr>
          <w:p w14:paraId="0C6147BC" w14:textId="4BD1E2AF" w:rsidR="00084397" w:rsidRPr="00B708C5" w:rsidRDefault="00084397" w:rsidP="00686143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Mobile Equipment Identifier</w:t>
            </w:r>
          </w:p>
        </w:tc>
      </w:tr>
      <w:tr w:rsidR="00084397" w:rsidRPr="003D50EC" w14:paraId="306011B5" w14:textId="77777777" w:rsidTr="00686143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0EB24B0B" w14:textId="078C423D" w:rsidR="00084397" w:rsidRDefault="00084397" w:rsidP="00686143">
            <w:pPr>
              <w:pStyle w:val="BodyText2"/>
            </w:pPr>
            <w:r>
              <w:t>PDA</w:t>
            </w:r>
          </w:p>
        </w:tc>
        <w:tc>
          <w:tcPr>
            <w:tcW w:w="4979" w:type="dxa"/>
            <w:shd w:val="clear" w:color="auto" w:fill="auto"/>
          </w:tcPr>
          <w:p w14:paraId="68F594F3" w14:textId="2AD5CC64" w:rsidR="00084397" w:rsidRDefault="00084397" w:rsidP="00686143">
            <w:pPr>
              <w:pStyle w:val="BodyText2"/>
            </w:pPr>
            <w:r>
              <w:t>Personal Digital Assistant</w:t>
            </w:r>
          </w:p>
        </w:tc>
      </w:tr>
      <w:tr w:rsidR="00F854B3" w:rsidRPr="003D50EC" w14:paraId="5452ED2E" w14:textId="77777777" w:rsidTr="00686143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0C0B046D" w14:textId="3A4B7D26" w:rsidR="00F854B3" w:rsidRDefault="00F854B3" w:rsidP="00686143">
            <w:pPr>
              <w:pStyle w:val="BodyText2"/>
            </w:pPr>
            <w:r>
              <w:t>TAC</w:t>
            </w:r>
          </w:p>
        </w:tc>
        <w:tc>
          <w:tcPr>
            <w:tcW w:w="4979" w:type="dxa"/>
            <w:shd w:val="clear" w:color="auto" w:fill="auto"/>
          </w:tcPr>
          <w:p w14:paraId="1DB56E3D" w14:textId="56866F08" w:rsidR="00F854B3" w:rsidRDefault="00F854B3" w:rsidP="00686143">
            <w:pPr>
              <w:pStyle w:val="BodyText2"/>
            </w:pPr>
            <w:r>
              <w:t>Type Allocation Code</w:t>
            </w:r>
          </w:p>
        </w:tc>
      </w:tr>
      <w:tr w:rsidR="00271258" w:rsidRPr="003D50EC" w14:paraId="18CB188F" w14:textId="77777777" w:rsidTr="00686143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C139076" w14:textId="1ABC9F4C" w:rsidR="00271258" w:rsidRDefault="00271258" w:rsidP="00686143">
            <w:pPr>
              <w:pStyle w:val="BodyText2"/>
            </w:pPr>
            <w:r>
              <w:t>TRC</w:t>
            </w:r>
          </w:p>
        </w:tc>
        <w:tc>
          <w:tcPr>
            <w:tcW w:w="4979" w:type="dxa"/>
            <w:shd w:val="clear" w:color="auto" w:fill="auto"/>
          </w:tcPr>
          <w:p w14:paraId="2599CFF1" w14:textId="71923994" w:rsidR="00271258" w:rsidRDefault="00271258" w:rsidP="00686143">
            <w:pPr>
              <w:pStyle w:val="BodyText2"/>
            </w:pPr>
            <w:r w:rsidRPr="00271258">
              <w:t>Telecommunication Regulator of Cambodia</w:t>
            </w:r>
          </w:p>
        </w:tc>
      </w:tr>
    </w:tbl>
    <w:p w14:paraId="06CDE2D9" w14:textId="31E60E7F" w:rsidR="00191AE2" w:rsidRDefault="00191AE2" w:rsidP="00191AE2">
      <w:pPr>
        <w:pStyle w:val="BodyText2"/>
        <w:ind w:left="360"/>
      </w:pPr>
    </w:p>
    <w:p w14:paraId="61C6F547" w14:textId="38ED9E5E" w:rsidR="00384430" w:rsidRDefault="00384430" w:rsidP="004D3E67">
      <w:pPr>
        <w:pStyle w:val="Heading2"/>
      </w:pPr>
      <w:bookmarkStart w:id="153" w:name="_Toc33605934"/>
      <w:r>
        <w:t>Conventions</w:t>
      </w:r>
      <w:bookmarkEnd w:id="153"/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4106"/>
        <w:gridCol w:w="3420"/>
      </w:tblGrid>
      <w:tr w:rsidR="00384430" w:rsidRPr="003D50EC" w14:paraId="27FE65DC" w14:textId="77777777" w:rsidTr="00271258">
        <w:trPr>
          <w:trHeight w:val="293"/>
          <w:tblHeader/>
          <w:jc w:val="center"/>
        </w:trPr>
        <w:tc>
          <w:tcPr>
            <w:tcW w:w="4106" w:type="dxa"/>
            <w:shd w:val="clear" w:color="auto" w:fill="5B9BD5" w:themeFill="accent1"/>
          </w:tcPr>
          <w:p w14:paraId="7505E414" w14:textId="265D1C11" w:rsidR="00384430" w:rsidRPr="0001372C" w:rsidRDefault="00384430" w:rsidP="00686143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Information</w:t>
            </w:r>
          </w:p>
        </w:tc>
        <w:tc>
          <w:tcPr>
            <w:tcW w:w="3420" w:type="dxa"/>
            <w:shd w:val="clear" w:color="auto" w:fill="5B9BD5" w:themeFill="accent1"/>
          </w:tcPr>
          <w:p w14:paraId="7E0BDBDB" w14:textId="34290F90" w:rsidR="00384430" w:rsidRPr="0001372C" w:rsidRDefault="00384430" w:rsidP="00686143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Convention</w:t>
            </w:r>
          </w:p>
        </w:tc>
      </w:tr>
      <w:tr w:rsidR="00384430" w:rsidRPr="003D50EC" w14:paraId="0D022F17" w14:textId="77777777" w:rsidTr="00271258">
        <w:trPr>
          <w:trHeight w:val="377"/>
          <w:jc w:val="center"/>
        </w:trPr>
        <w:tc>
          <w:tcPr>
            <w:tcW w:w="4106" w:type="dxa"/>
            <w:shd w:val="clear" w:color="auto" w:fill="auto"/>
          </w:tcPr>
          <w:p w14:paraId="1654667B" w14:textId="77777777" w:rsidR="00384430" w:rsidRPr="004D3E67" w:rsidRDefault="00384430" w:rsidP="004D3E67">
            <w:pPr>
              <w:pStyle w:val="ListBullet1"/>
              <w:numPr>
                <w:ilvl w:val="0"/>
                <w:numId w:val="0"/>
              </w:numPr>
            </w:pPr>
            <w:r w:rsidRPr="004D3E67">
              <w:t>UI elements</w:t>
            </w:r>
          </w:p>
          <w:p w14:paraId="659661CA" w14:textId="3EEC478A" w:rsidR="00384430" w:rsidRPr="00B708C5" w:rsidRDefault="00384430" w:rsidP="004D6E91">
            <w:pPr>
              <w:pStyle w:val="ListBullet1"/>
              <w:numPr>
                <w:ilvl w:val="0"/>
                <w:numId w:val="0"/>
              </w:numPr>
            </w:pPr>
            <w:r w:rsidRPr="004D3E67">
              <w:t>(such as names of windows, buttons, and fields)</w:t>
            </w:r>
          </w:p>
        </w:tc>
        <w:tc>
          <w:tcPr>
            <w:tcW w:w="3420" w:type="dxa"/>
            <w:shd w:val="clear" w:color="auto" w:fill="auto"/>
          </w:tcPr>
          <w:p w14:paraId="55327D6A" w14:textId="16EEC25D" w:rsidR="00384430" w:rsidRPr="004D3E67" w:rsidRDefault="00384430" w:rsidP="004D3E67">
            <w:pPr>
              <w:pStyle w:val="ListBullet1"/>
              <w:numPr>
                <w:ilvl w:val="0"/>
                <w:numId w:val="0"/>
              </w:numPr>
            </w:pPr>
            <w:r>
              <w:t>Bold</w:t>
            </w:r>
          </w:p>
        </w:tc>
      </w:tr>
      <w:tr w:rsidR="00384430" w:rsidRPr="003D50EC" w14:paraId="658138B2" w14:textId="77777777" w:rsidTr="00271258">
        <w:trPr>
          <w:trHeight w:val="377"/>
          <w:jc w:val="center"/>
        </w:trPr>
        <w:tc>
          <w:tcPr>
            <w:tcW w:w="4106" w:type="dxa"/>
            <w:shd w:val="clear" w:color="auto" w:fill="auto"/>
          </w:tcPr>
          <w:p w14:paraId="55502927" w14:textId="77777777" w:rsidR="00384430" w:rsidRPr="004D3E67" w:rsidRDefault="00384430" w:rsidP="004D3E67">
            <w:pPr>
              <w:pStyle w:val="ListBullet1"/>
              <w:numPr>
                <w:ilvl w:val="0"/>
                <w:numId w:val="0"/>
              </w:numPr>
            </w:pPr>
            <w:r w:rsidRPr="004D3E67">
              <w:t>References</w:t>
            </w:r>
          </w:p>
          <w:p w14:paraId="7F47A8FC" w14:textId="77777777" w:rsidR="00384430" w:rsidRPr="004D3E67" w:rsidRDefault="00384430" w:rsidP="004D3E67">
            <w:pPr>
              <w:pStyle w:val="ListBullet1"/>
              <w:numPr>
                <w:ilvl w:val="0"/>
                <w:numId w:val="0"/>
              </w:numPr>
            </w:pPr>
            <w:r w:rsidRPr="004D3E67">
              <w:t>(such as names of files, sections, paths, and</w:t>
            </w:r>
          </w:p>
          <w:p w14:paraId="27D54831" w14:textId="7B2ADA5B" w:rsidR="00384430" w:rsidRDefault="00384430" w:rsidP="004D6E91">
            <w:pPr>
              <w:pStyle w:val="ListBullet1"/>
              <w:numPr>
                <w:ilvl w:val="0"/>
                <w:numId w:val="0"/>
              </w:numPr>
            </w:pPr>
            <w:r w:rsidRPr="004D3E67">
              <w:t>parameters)</w:t>
            </w:r>
          </w:p>
        </w:tc>
        <w:tc>
          <w:tcPr>
            <w:tcW w:w="3420" w:type="dxa"/>
            <w:shd w:val="clear" w:color="auto" w:fill="auto"/>
          </w:tcPr>
          <w:p w14:paraId="3C3F5A8A" w14:textId="39C8DA79" w:rsidR="00384430" w:rsidRPr="00512666" w:rsidRDefault="00384430" w:rsidP="004D3E67">
            <w:pPr>
              <w:pStyle w:val="ListBullet1"/>
              <w:numPr>
                <w:ilvl w:val="0"/>
                <w:numId w:val="0"/>
              </w:numPr>
              <w:rPr>
                <w:i/>
                <w:iCs/>
              </w:rPr>
            </w:pPr>
            <w:r w:rsidRPr="00512666">
              <w:rPr>
                <w:i/>
                <w:iCs/>
              </w:rPr>
              <w:t>Italics</w:t>
            </w:r>
          </w:p>
        </w:tc>
      </w:tr>
      <w:tr w:rsidR="00FE5798" w:rsidRPr="003D50EC" w14:paraId="7E04D524" w14:textId="77777777" w:rsidTr="00271258">
        <w:trPr>
          <w:trHeight w:val="377"/>
          <w:jc w:val="center"/>
        </w:trPr>
        <w:tc>
          <w:tcPr>
            <w:tcW w:w="4106" w:type="dxa"/>
            <w:shd w:val="clear" w:color="auto" w:fill="auto"/>
          </w:tcPr>
          <w:p w14:paraId="5E816AC0" w14:textId="1A71C921" w:rsidR="00FE5798" w:rsidRPr="004D3E67" w:rsidRDefault="00FE5798" w:rsidP="00271258">
            <w:pPr>
              <w:pStyle w:val="ListBullet1"/>
              <w:numPr>
                <w:ilvl w:val="0"/>
                <w:numId w:val="0"/>
              </w:numPr>
              <w:jc w:val="center"/>
            </w:pPr>
            <w:r w:rsidRPr="008E15E0">
              <w:rPr>
                <w:b/>
                <w:bCs/>
                <w:color w:val="FF0000"/>
              </w:rPr>
              <w:t>*</w:t>
            </w:r>
          </w:p>
        </w:tc>
        <w:tc>
          <w:tcPr>
            <w:tcW w:w="3420" w:type="dxa"/>
            <w:shd w:val="clear" w:color="auto" w:fill="auto"/>
          </w:tcPr>
          <w:p w14:paraId="25E930E0" w14:textId="396E5613" w:rsidR="00FE5798" w:rsidRPr="00FE5798" w:rsidRDefault="00271258" w:rsidP="004D3E67">
            <w:pPr>
              <w:pStyle w:val="ListBullet1"/>
              <w:numPr>
                <w:ilvl w:val="0"/>
                <w:numId w:val="0"/>
              </w:numPr>
            </w:pPr>
            <w:r>
              <w:t>Indicates a m</w:t>
            </w:r>
            <w:r w:rsidR="00FE5798">
              <w:t>andatory field</w:t>
            </w:r>
            <w:r w:rsidR="00577C0E">
              <w:t xml:space="preserve"> or column</w:t>
            </w:r>
          </w:p>
        </w:tc>
      </w:tr>
    </w:tbl>
    <w:p w14:paraId="099E6452" w14:textId="4A78AAF7" w:rsidR="00A90D32" w:rsidRDefault="00384430" w:rsidP="004D6E91">
      <w:pPr>
        <w:pStyle w:val="Heading1"/>
      </w:pPr>
      <w:bookmarkStart w:id="154" w:name="_Toc33605935"/>
      <w:r>
        <w:lastRenderedPageBreak/>
        <w:t>Importer Operations</w:t>
      </w:r>
      <w:bookmarkEnd w:id="154"/>
    </w:p>
    <w:p w14:paraId="1243AF75" w14:textId="77777777" w:rsidR="003F3870" w:rsidRPr="003F3870" w:rsidRDefault="003F3870" w:rsidP="003F3870"/>
    <w:p w14:paraId="6E19694D" w14:textId="77777777" w:rsidR="00384430" w:rsidRPr="002A39C9" w:rsidRDefault="00384430" w:rsidP="00384430">
      <w:pPr>
        <w:pStyle w:val="Heading2"/>
      </w:pPr>
      <w:bookmarkStart w:id="155" w:name="_Toc33605936"/>
      <w:r w:rsidRPr="002A39C9">
        <w:t>Application Overview</w:t>
      </w:r>
      <w:bookmarkEnd w:id="155"/>
    </w:p>
    <w:p w14:paraId="5FE9A163" w14:textId="28BE135D" w:rsidR="00384430" w:rsidRPr="00EE5A16" w:rsidRDefault="00384430" w:rsidP="00384430">
      <w:pPr>
        <w:pStyle w:val="BodyText2"/>
      </w:pPr>
      <w:r w:rsidRPr="00EE5A16">
        <w:t>The CEIR (</w:t>
      </w:r>
      <w:r w:rsidRPr="0040040A">
        <w:t>Central Equipment Identity Register</w:t>
      </w:r>
      <w:r w:rsidRPr="00EE5A16">
        <w:t xml:space="preserve">) </w:t>
      </w:r>
      <w:r>
        <w:t xml:space="preserve">Importer Portal </w:t>
      </w:r>
      <w:r w:rsidRPr="00EE5A16">
        <w:t xml:space="preserve">application is used to register SIM-based devices that are imported in Cambodia. </w:t>
      </w:r>
      <w:r w:rsidR="00F854B3">
        <w:t>Registration of all the imported devices</w:t>
      </w:r>
      <w:r w:rsidRPr="00EE5A16">
        <w:t xml:space="preserve"> ensures proper tax is paid to the customs before the devices are made available for sale in the market. </w:t>
      </w:r>
      <w:r w:rsidR="00F854B3">
        <w:t>In addition, registration h</w:t>
      </w:r>
      <w:r w:rsidRPr="00EE5A16">
        <w:t xml:space="preserve">elps in tracking device movement and prevents their misuse or theft. </w:t>
      </w:r>
      <w:r w:rsidR="00271258">
        <w:t>The application also enables importers to upload the type approval requests for of the devices. This is required for clearance by customs.</w:t>
      </w:r>
    </w:p>
    <w:p w14:paraId="6BD89001" w14:textId="0BCE40E3" w:rsidR="00384430" w:rsidRDefault="00384430" w:rsidP="00384430">
      <w:pPr>
        <w:pStyle w:val="BodyText2"/>
      </w:pPr>
      <w:r w:rsidRPr="00EE5A16">
        <w:t>After</w:t>
      </w:r>
      <w:r>
        <w:t xml:space="preserve"> purchasing</w:t>
      </w:r>
      <w:r w:rsidRPr="00EE5A16">
        <w:t xml:space="preserve"> devices</w:t>
      </w:r>
      <w:r w:rsidR="00F854B3">
        <w:t xml:space="preserve"> from suppliers</w:t>
      </w:r>
      <w:r w:rsidRPr="00EE5A16">
        <w:t>, the importers register necessary information about the devices and suppliers in the system. The</w:t>
      </w:r>
      <w:r w:rsidR="00512666">
        <w:t xml:space="preserve"> registered</w:t>
      </w:r>
      <w:r w:rsidRPr="00EE5A16">
        <w:t xml:space="preserve"> information</w:t>
      </w:r>
      <w:r w:rsidR="00512666">
        <w:t xml:space="preserve"> </w:t>
      </w:r>
      <w:r w:rsidRPr="00EE5A16">
        <w:t>is reviewed and approved by the CEIR administrator and</w:t>
      </w:r>
      <w:r>
        <w:t xml:space="preserve"> </w:t>
      </w:r>
      <w:r w:rsidR="00F854B3">
        <w:t>subsequently shared with</w:t>
      </w:r>
      <w:r w:rsidRPr="00EE5A16">
        <w:t xml:space="preserve"> </w:t>
      </w:r>
      <w:r w:rsidR="00512666">
        <w:t xml:space="preserve">the </w:t>
      </w:r>
      <w:r w:rsidRPr="00EE5A16">
        <w:t xml:space="preserve">customs </w:t>
      </w:r>
      <w:r w:rsidR="00F854B3">
        <w:t>for clearance</w:t>
      </w:r>
      <w:r w:rsidRPr="00EE5A16">
        <w:t>. When the physical consignment of the devices is received at the custom</w:t>
      </w:r>
      <w:r w:rsidR="00F854B3">
        <w:t>s</w:t>
      </w:r>
      <w:r w:rsidRPr="00EE5A16">
        <w:t xml:space="preserve"> premises, the importers go and pay the required tax</w:t>
      </w:r>
      <w:r>
        <w:t xml:space="preserve"> and collect the </w:t>
      </w:r>
      <w:r w:rsidR="00512666">
        <w:t>consignment</w:t>
      </w:r>
      <w:r w:rsidRPr="00EE5A16">
        <w:t xml:space="preserve">. After the taxes are paid, the </w:t>
      </w:r>
      <w:r w:rsidR="00512666">
        <w:t>consignment</w:t>
      </w:r>
      <w:r w:rsidRPr="00EE5A16">
        <w:t xml:space="preserve"> </w:t>
      </w:r>
      <w:r w:rsidR="00512666">
        <w:t>is</w:t>
      </w:r>
      <w:r w:rsidRPr="00EE5A16">
        <w:t xml:space="preserve"> made available to distributors and retailers for sale in the market</w:t>
      </w:r>
      <w:r w:rsidR="00512666">
        <w:t>.</w:t>
      </w:r>
      <w:r w:rsidR="00271258">
        <w:t xml:space="preserve"> </w:t>
      </w:r>
    </w:p>
    <w:p w14:paraId="1E4EF07E" w14:textId="77777777" w:rsidR="00384430" w:rsidRPr="00EE5A16" w:rsidRDefault="00384430" w:rsidP="00384430">
      <w:pPr>
        <w:pStyle w:val="BodyText2"/>
      </w:pPr>
      <w:r w:rsidRPr="00EE5A16">
        <w:t>Importers perform the following tasks:</w:t>
      </w:r>
    </w:p>
    <w:p w14:paraId="556CD163" w14:textId="77777777" w:rsidR="00384430" w:rsidRPr="00EE5A16" w:rsidRDefault="00384430" w:rsidP="00384430">
      <w:pPr>
        <w:pStyle w:val="BodyText2"/>
        <w:numPr>
          <w:ilvl w:val="0"/>
          <w:numId w:val="24"/>
        </w:numPr>
      </w:pPr>
      <w:r w:rsidRPr="00EE5A16">
        <w:t>Register imported device consignments</w:t>
      </w:r>
    </w:p>
    <w:p w14:paraId="4AA9A4F9" w14:textId="46238B89" w:rsidR="00384430" w:rsidRDefault="00384430" w:rsidP="00384430">
      <w:pPr>
        <w:pStyle w:val="BodyText2"/>
        <w:numPr>
          <w:ilvl w:val="0"/>
          <w:numId w:val="24"/>
        </w:numPr>
      </w:pPr>
      <w:r w:rsidRPr="00EE5A16">
        <w:t>Upload stock (if the importer is also a distributor or retailer else this is done by the distributor</w:t>
      </w:r>
      <w:r>
        <w:t>s and</w:t>
      </w:r>
      <w:r w:rsidRPr="00EE5A16">
        <w:t xml:space="preserve"> retailer</w:t>
      </w:r>
      <w:r>
        <w:t>s</w:t>
      </w:r>
      <w:r w:rsidRPr="00EE5A16">
        <w:t>)</w:t>
      </w:r>
    </w:p>
    <w:p w14:paraId="5CACF1D7" w14:textId="50D6063A" w:rsidR="00F854B3" w:rsidRPr="00EE5A16" w:rsidRDefault="00F854B3" w:rsidP="00384430">
      <w:pPr>
        <w:pStyle w:val="BodyText2"/>
        <w:numPr>
          <w:ilvl w:val="0"/>
          <w:numId w:val="24"/>
        </w:numPr>
      </w:pPr>
      <w:r>
        <w:t xml:space="preserve">Upload </w:t>
      </w:r>
      <w:r w:rsidR="00271258">
        <w:t>type approval</w:t>
      </w:r>
      <w:r>
        <w:t xml:space="preserve"> certificates for the imported devices</w:t>
      </w:r>
    </w:p>
    <w:p w14:paraId="692AAE69" w14:textId="77777777" w:rsidR="00384430" w:rsidRDefault="00384430" w:rsidP="00384430">
      <w:pPr>
        <w:pStyle w:val="BodyText2"/>
        <w:numPr>
          <w:ilvl w:val="0"/>
          <w:numId w:val="24"/>
        </w:numPr>
      </w:pPr>
      <w:r w:rsidRPr="00EE5A16">
        <w:t>Report grievances</w:t>
      </w:r>
    </w:p>
    <w:p w14:paraId="7BEF16E9" w14:textId="647FC8A9" w:rsidR="00384430" w:rsidRDefault="00384430" w:rsidP="004D3E67">
      <w:pPr>
        <w:pStyle w:val="BodyText2"/>
      </w:pPr>
    </w:p>
    <w:p w14:paraId="1541EC64" w14:textId="1D166882" w:rsidR="00E66A36" w:rsidRDefault="00E66A36" w:rsidP="004D3E67">
      <w:pPr>
        <w:pStyle w:val="BodyText2"/>
      </w:pPr>
    </w:p>
    <w:p w14:paraId="7FB41532" w14:textId="72200F82" w:rsidR="00E66A36" w:rsidRDefault="00E66A36" w:rsidP="004D3E67">
      <w:pPr>
        <w:pStyle w:val="BodyText2"/>
      </w:pPr>
    </w:p>
    <w:p w14:paraId="52FFF4B9" w14:textId="176D8EAD" w:rsidR="00E66A36" w:rsidRDefault="00E66A36" w:rsidP="004D3E67">
      <w:pPr>
        <w:pStyle w:val="BodyText2"/>
      </w:pPr>
    </w:p>
    <w:p w14:paraId="610733B3" w14:textId="14BC2C47" w:rsidR="00E66A36" w:rsidRDefault="00E66A36" w:rsidP="004D3E67">
      <w:pPr>
        <w:pStyle w:val="BodyText2"/>
      </w:pPr>
    </w:p>
    <w:p w14:paraId="11FB5B5D" w14:textId="4B3499EC" w:rsidR="00E66A36" w:rsidRDefault="00E66A36" w:rsidP="004D3E67">
      <w:pPr>
        <w:pStyle w:val="BodyText2"/>
      </w:pPr>
    </w:p>
    <w:p w14:paraId="3C01C8D4" w14:textId="464A6855" w:rsidR="00E66A36" w:rsidRDefault="00E66A36" w:rsidP="004D3E67">
      <w:pPr>
        <w:pStyle w:val="BodyText2"/>
      </w:pPr>
    </w:p>
    <w:p w14:paraId="2F916743" w14:textId="77777777" w:rsidR="00E66A36" w:rsidRDefault="00E66A36" w:rsidP="004D3E67">
      <w:pPr>
        <w:pStyle w:val="BodyText2"/>
      </w:pPr>
    </w:p>
    <w:p w14:paraId="08F4C091" w14:textId="64DF76AC" w:rsidR="00384430" w:rsidRDefault="00384430" w:rsidP="004D3E67">
      <w:pPr>
        <w:pStyle w:val="Heading2"/>
      </w:pPr>
      <w:bookmarkStart w:id="156" w:name="_Toc33605937"/>
      <w:r>
        <w:lastRenderedPageBreak/>
        <w:t>Logging into the Application</w:t>
      </w:r>
      <w:bookmarkEnd w:id="156"/>
    </w:p>
    <w:p w14:paraId="481AC5D0" w14:textId="72C0AE57" w:rsidR="00F854B3" w:rsidRDefault="00A90D32" w:rsidP="00A90D32">
      <w:pPr>
        <w:pStyle w:val="BodyText2"/>
      </w:pPr>
      <w:r>
        <w:t xml:space="preserve">Before </w:t>
      </w:r>
      <w:r w:rsidR="00384430">
        <w:t>login</w:t>
      </w:r>
      <w:r>
        <w:t xml:space="preserve">, </w:t>
      </w:r>
      <w:r w:rsidR="00D4751F">
        <w:t xml:space="preserve">the </w:t>
      </w:r>
      <w:r w:rsidR="00B36078">
        <w:t>importer</w:t>
      </w:r>
      <w:r>
        <w:t xml:space="preserve"> </w:t>
      </w:r>
      <w:r w:rsidR="00F854B3">
        <w:t>must</w:t>
      </w:r>
      <w:r>
        <w:t xml:space="preserve"> register in the application.</w:t>
      </w:r>
    </w:p>
    <w:p w14:paraId="0CC152DF" w14:textId="51FBE8B2" w:rsidR="00A7041F" w:rsidRPr="00822F6F" w:rsidRDefault="00A90D32" w:rsidP="00A90D32">
      <w:pPr>
        <w:pStyle w:val="BodyText2"/>
        <w:rPr>
          <w:u w:val="single"/>
        </w:rPr>
      </w:pPr>
      <w:r>
        <w:t xml:space="preserve"> </w:t>
      </w:r>
      <w:r w:rsidR="00A7041F" w:rsidRPr="00822F6F">
        <w:rPr>
          <w:u w:val="single"/>
        </w:rPr>
        <w:t>To register:</w:t>
      </w:r>
    </w:p>
    <w:p w14:paraId="6F94DDD8" w14:textId="194CFD88" w:rsidR="00A7041F" w:rsidRDefault="00A7041F" w:rsidP="00DC39E0">
      <w:pPr>
        <w:pStyle w:val="BodyText2"/>
        <w:numPr>
          <w:ilvl w:val="0"/>
          <w:numId w:val="35"/>
        </w:numPr>
      </w:pPr>
      <w:r>
        <w:t xml:space="preserve">Enter the </w:t>
      </w:r>
      <w:r w:rsidR="00956603">
        <w:t xml:space="preserve">CEIR Home Portal </w:t>
      </w:r>
      <w:r w:rsidR="002F199A">
        <w:t xml:space="preserve">URL </w:t>
      </w:r>
      <w:r>
        <w:t>in the browser address bar.</w:t>
      </w:r>
      <w:r w:rsidR="00AE6D69">
        <w:t xml:space="preserve"> This opens the CEIR Home Portal page.</w:t>
      </w:r>
    </w:p>
    <w:p w14:paraId="3D0FA772" w14:textId="008278AA" w:rsidR="00AE6D69" w:rsidRDefault="00AE6D69" w:rsidP="00AE6D69">
      <w:pPr>
        <w:pStyle w:val="BodyText2"/>
        <w:ind w:left="360"/>
        <w:jc w:val="center"/>
      </w:pPr>
      <w:r>
        <w:rPr>
          <w:noProof/>
        </w:rPr>
        <w:drawing>
          <wp:inline distT="0" distB="0" distL="0" distR="0" wp14:anchorId="7805B56A" wp14:editId="1380287D">
            <wp:extent cx="5611620" cy="787773"/>
            <wp:effectExtent l="19050" t="19050" r="8255" b="12700"/>
            <wp:docPr id="455" name="Picture 4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CEIR Home portal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076" cy="798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BCE721" w14:textId="4AF1D052" w:rsidR="0036447D" w:rsidRPr="0036447D" w:rsidRDefault="00584DC9" w:rsidP="007E53B8">
      <w:pPr>
        <w:pStyle w:val="FigureCaption"/>
      </w:pPr>
      <w:bookmarkStart w:id="157" w:name="_Toc33730239"/>
      <w:r>
        <w:t>Figure 1: CEIR Home Page</w:t>
      </w:r>
      <w:bookmarkEnd w:id="157"/>
    </w:p>
    <w:p w14:paraId="0069F141" w14:textId="2393F00B" w:rsidR="00A7041F" w:rsidRDefault="00A7041F" w:rsidP="00DC39E0">
      <w:pPr>
        <w:pStyle w:val="BodyText2"/>
        <w:numPr>
          <w:ilvl w:val="0"/>
          <w:numId w:val="35"/>
        </w:numPr>
      </w:pPr>
      <w:r>
        <w:t xml:space="preserve">Select </w:t>
      </w:r>
      <w:r w:rsidRPr="00A62CA8">
        <w:rPr>
          <w:b/>
          <w:bCs/>
        </w:rPr>
        <w:t>Importer</w:t>
      </w:r>
      <w:r>
        <w:t xml:space="preserve"> from the </w:t>
      </w:r>
      <w:r w:rsidRPr="00A62CA8">
        <w:rPr>
          <w:b/>
          <w:bCs/>
        </w:rPr>
        <w:t xml:space="preserve">Registration </w:t>
      </w:r>
      <w:r>
        <w:t>list.</w:t>
      </w:r>
    </w:p>
    <w:p w14:paraId="7B58F159" w14:textId="285BC755" w:rsidR="00AE6D69" w:rsidRDefault="0077516F" w:rsidP="0036447D">
      <w:pPr>
        <w:pStyle w:val="BodyText2"/>
        <w:ind w:left="709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EA82982" wp14:editId="2C4BF394">
                <wp:simplePos x="0" y="0"/>
                <wp:positionH relativeFrom="column">
                  <wp:posOffset>2592705</wp:posOffset>
                </wp:positionH>
                <wp:positionV relativeFrom="paragraph">
                  <wp:posOffset>33020</wp:posOffset>
                </wp:positionV>
                <wp:extent cx="966470" cy="270846"/>
                <wp:effectExtent l="0" t="0" r="24130" b="1524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470" cy="27084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C6FB7" id="Rectangle 50" o:spid="_x0000_s1026" style="position:absolute;margin-left:204.15pt;margin-top:2.6pt;width:76.1pt;height:21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" filled="f" strokecolor="#ffc000 [3207]" strokeweight="2pt"/>
            </w:pict>
          </mc:Fallback>
        </mc:AlternateContent>
      </w:r>
      <w:r w:rsidR="00AE6D69">
        <w:rPr>
          <w:noProof/>
        </w:rPr>
        <w:drawing>
          <wp:inline distT="0" distB="0" distL="0" distR="0" wp14:anchorId="3C4E4EDD" wp14:editId="3B90022F">
            <wp:extent cx="1379444" cy="1789399"/>
            <wp:effectExtent l="19050" t="19050" r="11430" b="20955"/>
            <wp:docPr id="461" name="Picture 4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Registration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795" cy="18028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BF9AA8" w14:textId="01A9FE25" w:rsidR="00CA51DD" w:rsidRDefault="00CA51DD" w:rsidP="00822F6F">
      <w:pPr>
        <w:pStyle w:val="BodyText2"/>
        <w:ind w:left="720"/>
      </w:pPr>
    </w:p>
    <w:p w14:paraId="76078B92" w14:textId="1AD71EF5" w:rsidR="00CA51DD" w:rsidRDefault="00CA51DD" w:rsidP="00822F6F">
      <w:pPr>
        <w:pStyle w:val="BodyText2"/>
        <w:ind w:left="720"/>
      </w:pPr>
    </w:p>
    <w:p w14:paraId="16B5DC12" w14:textId="4C76732C" w:rsidR="00CA51DD" w:rsidRDefault="00CA51DD" w:rsidP="00822F6F">
      <w:pPr>
        <w:pStyle w:val="BodyText2"/>
        <w:ind w:left="720"/>
      </w:pPr>
    </w:p>
    <w:p w14:paraId="744FDD03" w14:textId="77777777" w:rsidR="00CA51DD" w:rsidRDefault="00CA51DD" w:rsidP="00822F6F">
      <w:pPr>
        <w:pStyle w:val="BodyText2"/>
        <w:ind w:left="720"/>
      </w:pPr>
    </w:p>
    <w:p w14:paraId="1746D950" w14:textId="77777777" w:rsidR="00CA51DD" w:rsidRDefault="00CA51DD" w:rsidP="00822F6F">
      <w:pPr>
        <w:pStyle w:val="BodyText2"/>
        <w:ind w:left="720"/>
      </w:pPr>
    </w:p>
    <w:p w14:paraId="1A64E16B" w14:textId="77777777" w:rsidR="00CA51DD" w:rsidRDefault="00CA51DD" w:rsidP="00822F6F">
      <w:pPr>
        <w:pStyle w:val="BodyText2"/>
        <w:ind w:left="720"/>
      </w:pPr>
    </w:p>
    <w:p w14:paraId="4BF1EF6D" w14:textId="77777777" w:rsidR="00CA51DD" w:rsidRDefault="00CA51DD" w:rsidP="00822F6F">
      <w:pPr>
        <w:pStyle w:val="BodyText2"/>
        <w:ind w:left="720"/>
      </w:pPr>
    </w:p>
    <w:p w14:paraId="576D07A1" w14:textId="77777777" w:rsidR="00CA51DD" w:rsidRDefault="00CA51DD" w:rsidP="00822F6F">
      <w:pPr>
        <w:pStyle w:val="BodyText2"/>
        <w:ind w:left="720"/>
      </w:pPr>
    </w:p>
    <w:p w14:paraId="50611993" w14:textId="77777777" w:rsidR="00CA51DD" w:rsidRDefault="00CA51DD" w:rsidP="00822F6F">
      <w:pPr>
        <w:pStyle w:val="BodyText2"/>
        <w:ind w:left="720"/>
      </w:pPr>
    </w:p>
    <w:p w14:paraId="18A285A3" w14:textId="77777777" w:rsidR="00CA51DD" w:rsidRDefault="00CA51DD" w:rsidP="00822F6F">
      <w:pPr>
        <w:pStyle w:val="BodyText2"/>
        <w:ind w:left="720"/>
      </w:pPr>
    </w:p>
    <w:p w14:paraId="08A84B0E" w14:textId="77777777" w:rsidR="00CA51DD" w:rsidRDefault="00CA51DD" w:rsidP="00822F6F">
      <w:pPr>
        <w:pStyle w:val="BodyText2"/>
        <w:ind w:left="720"/>
      </w:pPr>
    </w:p>
    <w:p w14:paraId="1E2FE004" w14:textId="0C268D57" w:rsidR="00A7041F" w:rsidRDefault="00E66A36" w:rsidP="00822F6F">
      <w:pPr>
        <w:pStyle w:val="BodyText2"/>
        <w:ind w:left="720"/>
      </w:pPr>
      <w:r>
        <w:lastRenderedPageBreak/>
        <w:t xml:space="preserve">The </w:t>
      </w:r>
      <w:r w:rsidRPr="00E66A36">
        <w:rPr>
          <w:b/>
          <w:bCs/>
        </w:rPr>
        <w:t>Importer Registration</w:t>
      </w:r>
      <w:r>
        <w:t xml:space="preserve"> page appears</w:t>
      </w:r>
      <w:r w:rsidR="00A7041F">
        <w:t>.</w:t>
      </w:r>
      <w:r w:rsidR="00F854B3">
        <w:t xml:space="preserve"> The importer needs to fill in the following information.</w:t>
      </w:r>
    </w:p>
    <w:p w14:paraId="7C73C9C5" w14:textId="1AB5E42B" w:rsidR="00B970E2" w:rsidRDefault="00B970E2" w:rsidP="0036447D">
      <w:pPr>
        <w:pStyle w:val="BodyText2"/>
        <w:ind w:left="720"/>
        <w:jc w:val="center"/>
      </w:pPr>
      <w:r>
        <w:rPr>
          <w:noProof/>
        </w:rPr>
        <w:drawing>
          <wp:inline distT="0" distB="0" distL="0" distR="0" wp14:anchorId="79B12BD8" wp14:editId="07A556A3">
            <wp:extent cx="5345988" cy="2412865"/>
            <wp:effectExtent l="19050" t="19050" r="26670" b="26035"/>
            <wp:docPr id="459" name="Picture 45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Registration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4345" cy="24166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57C97C" wp14:editId="0D8E64A2">
            <wp:extent cx="5345430" cy="2628668"/>
            <wp:effectExtent l="19050" t="19050" r="26670" b="1968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egistration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79979" cy="26456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FF0B01" w14:textId="0DC1EC98" w:rsidR="00CA51DD" w:rsidRDefault="00CA51DD" w:rsidP="007E53B8">
      <w:pPr>
        <w:pStyle w:val="FigureCaption"/>
      </w:pPr>
      <w:bookmarkStart w:id="158" w:name="_Toc33730240"/>
      <w:r>
        <w:t>Figure 2: Importer Registration</w:t>
      </w:r>
      <w:bookmarkEnd w:id="158"/>
      <w:r>
        <w:t xml:space="preserve"> </w:t>
      </w:r>
    </w:p>
    <w:p w14:paraId="17DBCEC0" w14:textId="7FBC629A" w:rsidR="00A90D32" w:rsidRDefault="00EF0A91" w:rsidP="00DC39E0">
      <w:pPr>
        <w:pStyle w:val="BodyText2"/>
        <w:numPr>
          <w:ilvl w:val="0"/>
          <w:numId w:val="35"/>
        </w:numPr>
      </w:pPr>
      <w:r w:rsidRPr="008E15E0">
        <w:rPr>
          <w:b/>
          <w:bCs/>
          <w:color w:val="FF0000"/>
        </w:rPr>
        <w:t>*</w:t>
      </w:r>
      <w:r w:rsidR="00A7041F" w:rsidRPr="00A62CA8">
        <w:rPr>
          <w:b/>
          <w:bCs/>
        </w:rPr>
        <w:t>First Name</w:t>
      </w:r>
      <w:r w:rsidR="00A7041F">
        <w:t xml:space="preserve">: Enter </w:t>
      </w:r>
      <w:r w:rsidR="00D4751F">
        <w:t>the first</w:t>
      </w:r>
      <w:r w:rsidR="00A7041F">
        <w:t xml:space="preserve"> name.</w:t>
      </w:r>
    </w:p>
    <w:p w14:paraId="52A4BA16" w14:textId="57115BF8" w:rsidR="008462CB" w:rsidRDefault="008462CB" w:rsidP="00DC39E0">
      <w:pPr>
        <w:pStyle w:val="BodyText2"/>
        <w:numPr>
          <w:ilvl w:val="0"/>
          <w:numId w:val="35"/>
        </w:numPr>
      </w:pPr>
      <w:r>
        <w:rPr>
          <w:b/>
          <w:bCs/>
        </w:rPr>
        <w:t>Middle Name</w:t>
      </w:r>
      <w:r w:rsidRPr="004D3E67">
        <w:t>:</w:t>
      </w:r>
      <w:r>
        <w:t xml:space="preserve"> Enter </w:t>
      </w:r>
      <w:r w:rsidR="00D4751F">
        <w:t>the</w:t>
      </w:r>
      <w:r>
        <w:t xml:space="preserve"> middle name (if any).</w:t>
      </w:r>
    </w:p>
    <w:p w14:paraId="669766C0" w14:textId="791FA860" w:rsidR="00A7041F" w:rsidRDefault="00EF0A91" w:rsidP="00DC39E0">
      <w:pPr>
        <w:pStyle w:val="BodyText2"/>
        <w:numPr>
          <w:ilvl w:val="0"/>
          <w:numId w:val="35"/>
        </w:numPr>
      </w:pPr>
      <w:r w:rsidRPr="008E15E0">
        <w:rPr>
          <w:b/>
          <w:bCs/>
          <w:color w:val="FF0000"/>
        </w:rPr>
        <w:t>*</w:t>
      </w:r>
      <w:r w:rsidR="00A7041F" w:rsidRPr="00A62CA8">
        <w:rPr>
          <w:b/>
          <w:bCs/>
        </w:rPr>
        <w:t>Last Name</w:t>
      </w:r>
      <w:r w:rsidR="00A7041F">
        <w:t xml:space="preserve">: Enter </w:t>
      </w:r>
      <w:r w:rsidR="00D4751F">
        <w:t>the</w:t>
      </w:r>
      <w:r w:rsidR="00A7041F">
        <w:t xml:space="preserve"> last name.</w:t>
      </w:r>
    </w:p>
    <w:p w14:paraId="594DCD22" w14:textId="4E8B6395" w:rsidR="00A7041F" w:rsidRDefault="00EF0A91" w:rsidP="00DC39E0">
      <w:pPr>
        <w:pStyle w:val="BodyText2"/>
        <w:numPr>
          <w:ilvl w:val="0"/>
          <w:numId w:val="35"/>
        </w:numPr>
      </w:pPr>
      <w:r w:rsidRPr="008E15E0">
        <w:rPr>
          <w:b/>
          <w:bCs/>
          <w:color w:val="FF0000"/>
        </w:rPr>
        <w:t>*</w:t>
      </w:r>
      <w:r w:rsidR="00A7041F" w:rsidRPr="00A62CA8">
        <w:rPr>
          <w:b/>
          <w:bCs/>
        </w:rPr>
        <w:t>Type</w:t>
      </w:r>
      <w:r w:rsidR="00A7041F">
        <w:t xml:space="preserve">: Select the type of importer (Individual, </w:t>
      </w:r>
      <w:r w:rsidR="00A7041F" w:rsidRPr="00C57342">
        <w:t>Organization).</w:t>
      </w:r>
      <w:r w:rsidR="00C57342">
        <w:t xml:space="preserve"> If an individual, enter </w:t>
      </w:r>
      <w:r w:rsidR="00B36078">
        <w:t xml:space="preserve">the </w:t>
      </w:r>
      <w:r w:rsidR="00C57342">
        <w:t xml:space="preserve">national ID. If an organization, enter </w:t>
      </w:r>
      <w:r w:rsidR="00B36078">
        <w:t>the</w:t>
      </w:r>
      <w:r w:rsidR="00C57342">
        <w:t xml:space="preserve"> organization name.</w:t>
      </w:r>
    </w:p>
    <w:p w14:paraId="18C37515" w14:textId="54783CF2" w:rsidR="00C57342" w:rsidRDefault="00EF0A91" w:rsidP="00DC39E0">
      <w:pPr>
        <w:pStyle w:val="BodyText2"/>
        <w:numPr>
          <w:ilvl w:val="1"/>
          <w:numId w:val="35"/>
        </w:numPr>
      </w:pPr>
      <w:r w:rsidRPr="008E15E0">
        <w:rPr>
          <w:b/>
          <w:bCs/>
          <w:color w:val="FF0000"/>
        </w:rPr>
        <w:t>*</w:t>
      </w:r>
      <w:r w:rsidR="00C57342" w:rsidRPr="00B32FEA">
        <w:rPr>
          <w:b/>
          <w:bCs/>
        </w:rPr>
        <w:t>National ID</w:t>
      </w:r>
      <w:r w:rsidR="0077516F">
        <w:rPr>
          <w:b/>
          <w:bCs/>
        </w:rPr>
        <w:t>/Passport Number</w:t>
      </w:r>
      <w:r w:rsidR="00C57342" w:rsidRPr="00B32FEA">
        <w:t>.:</w:t>
      </w:r>
      <w:r w:rsidR="00C57342">
        <w:t xml:space="preserve"> Enter </w:t>
      </w:r>
      <w:r w:rsidR="00DB0909">
        <w:t>the</w:t>
      </w:r>
      <w:r w:rsidR="00C57342">
        <w:t xml:space="preserve"> national ID</w:t>
      </w:r>
      <w:r w:rsidR="00DB0909">
        <w:t xml:space="preserve"> (NID)</w:t>
      </w:r>
      <w:r w:rsidR="00C57342">
        <w:t xml:space="preserve">. This field appears </w:t>
      </w:r>
      <w:r w:rsidR="00ED2357">
        <w:t>when</w:t>
      </w:r>
      <w:r w:rsidR="00C57342">
        <w:t xml:space="preserve"> </w:t>
      </w:r>
      <w:r w:rsidR="00DB0909">
        <w:t xml:space="preserve">the importer selects </w:t>
      </w:r>
      <w:r w:rsidR="00DB0909" w:rsidRPr="00DB0909">
        <w:rPr>
          <w:b/>
          <w:bCs/>
        </w:rPr>
        <w:t>Individual</w:t>
      </w:r>
      <w:r w:rsidR="00DB0909">
        <w:t xml:space="preserve"> in </w:t>
      </w:r>
      <w:r w:rsidR="00DB0909" w:rsidRPr="004140E9">
        <w:rPr>
          <w:b/>
          <w:bCs/>
        </w:rPr>
        <w:t>Type</w:t>
      </w:r>
      <w:r w:rsidR="00C57342">
        <w:t>.</w:t>
      </w:r>
    </w:p>
    <w:p w14:paraId="1D6F7767" w14:textId="1C265977" w:rsidR="00C57342" w:rsidRDefault="00FE5798" w:rsidP="00DC39E0">
      <w:pPr>
        <w:pStyle w:val="BodyText2"/>
        <w:numPr>
          <w:ilvl w:val="1"/>
          <w:numId w:val="35"/>
        </w:numPr>
      </w:pPr>
      <w:r w:rsidRPr="008E15E0">
        <w:rPr>
          <w:b/>
          <w:bCs/>
          <w:color w:val="FF0000"/>
        </w:rPr>
        <w:lastRenderedPageBreak/>
        <w:t>*</w:t>
      </w:r>
      <w:r w:rsidR="00C57342">
        <w:rPr>
          <w:b/>
          <w:bCs/>
        </w:rPr>
        <w:t>Upload Nationality Information</w:t>
      </w:r>
      <w:r w:rsidR="00C57342" w:rsidRPr="00C57342">
        <w:t>:</w:t>
      </w:r>
      <w:r w:rsidR="00C57342">
        <w:t xml:space="preserve"> Click </w:t>
      </w:r>
      <w:r w:rsidR="00C57342" w:rsidRPr="00C57342">
        <w:rPr>
          <w:b/>
          <w:bCs/>
        </w:rPr>
        <w:t>Select File</w:t>
      </w:r>
      <w:r w:rsidR="00C57342">
        <w:t xml:space="preserve"> to upload a scanned copy of the </w:t>
      </w:r>
      <w:r w:rsidR="002F199A">
        <w:t xml:space="preserve">NID </w:t>
      </w:r>
      <w:r w:rsidR="00C57342">
        <w:t>document.</w:t>
      </w:r>
    </w:p>
    <w:p w14:paraId="58447CEA" w14:textId="4B9A74F9" w:rsidR="00C57342" w:rsidRPr="00C57342" w:rsidRDefault="00C57342" w:rsidP="00DC39E0">
      <w:pPr>
        <w:pStyle w:val="BodyText2"/>
        <w:numPr>
          <w:ilvl w:val="1"/>
          <w:numId w:val="35"/>
        </w:numPr>
      </w:pPr>
      <w:r>
        <w:rPr>
          <w:b/>
          <w:bCs/>
        </w:rPr>
        <w:t>Company Name</w:t>
      </w:r>
      <w:r w:rsidRPr="00C57342">
        <w:t>:</w:t>
      </w:r>
      <w:r>
        <w:t xml:space="preserve"> Enter </w:t>
      </w:r>
      <w:r w:rsidR="00B36078">
        <w:t xml:space="preserve">the </w:t>
      </w:r>
      <w:r>
        <w:t>organization name</w:t>
      </w:r>
      <w:r w:rsidR="00B36078">
        <w:t>,</w:t>
      </w:r>
      <w:r>
        <w:t xml:space="preserve"> </w:t>
      </w:r>
      <w:r w:rsidR="00B36078">
        <w:t>if the importer is a</w:t>
      </w:r>
      <w:r>
        <w:t xml:space="preserve"> company.</w:t>
      </w:r>
      <w:r w:rsidR="00DB0909">
        <w:t xml:space="preserve"> This field appears if the importer selects </w:t>
      </w:r>
      <w:r w:rsidR="00DB0909" w:rsidRPr="00DB0909">
        <w:rPr>
          <w:b/>
          <w:bCs/>
        </w:rPr>
        <w:t>Organization</w:t>
      </w:r>
      <w:r w:rsidR="00DB0909">
        <w:t xml:space="preserve"> in </w:t>
      </w:r>
      <w:r w:rsidR="00DB0909" w:rsidRPr="00DB0909">
        <w:rPr>
          <w:b/>
          <w:bCs/>
        </w:rPr>
        <w:t>Type</w:t>
      </w:r>
      <w:r w:rsidR="00DB0909">
        <w:t>.</w:t>
      </w:r>
    </w:p>
    <w:p w14:paraId="5678F652" w14:textId="0642E44E" w:rsidR="00A7041F" w:rsidRDefault="00FE5798" w:rsidP="00DC39E0">
      <w:pPr>
        <w:pStyle w:val="BodyText2"/>
        <w:numPr>
          <w:ilvl w:val="0"/>
          <w:numId w:val="35"/>
        </w:numPr>
      </w:pPr>
      <w:r w:rsidRPr="008E15E0">
        <w:rPr>
          <w:b/>
          <w:bCs/>
          <w:color w:val="FF0000"/>
        </w:rPr>
        <w:t>*</w:t>
      </w:r>
      <w:r w:rsidR="00A7041F" w:rsidRPr="00A62CA8">
        <w:rPr>
          <w:b/>
          <w:bCs/>
        </w:rPr>
        <w:t>Email</w:t>
      </w:r>
      <w:r w:rsidR="00A7041F">
        <w:t xml:space="preserve">: Enter </w:t>
      </w:r>
      <w:r w:rsidR="00B36078">
        <w:t xml:space="preserve">the </w:t>
      </w:r>
      <w:r w:rsidR="00A7041F">
        <w:t>mail ID.</w:t>
      </w:r>
      <w:r w:rsidR="00956603">
        <w:t xml:space="preserve"> </w:t>
      </w:r>
      <w:r w:rsidR="004140E9">
        <w:t>This mail ID would be used for communication.</w:t>
      </w:r>
    </w:p>
    <w:p w14:paraId="798E9568" w14:textId="4F3D2F0B" w:rsidR="00A7041F" w:rsidRDefault="00FE5798" w:rsidP="00DC39E0">
      <w:pPr>
        <w:pStyle w:val="BodyText2"/>
        <w:numPr>
          <w:ilvl w:val="0"/>
          <w:numId w:val="35"/>
        </w:numPr>
      </w:pPr>
      <w:r w:rsidRPr="008E15E0">
        <w:rPr>
          <w:b/>
          <w:bCs/>
          <w:color w:val="FF0000"/>
        </w:rPr>
        <w:t>*</w:t>
      </w:r>
      <w:r w:rsidR="00A7041F" w:rsidRPr="00A62CA8">
        <w:rPr>
          <w:b/>
          <w:bCs/>
        </w:rPr>
        <w:t>Phone</w:t>
      </w:r>
      <w:r w:rsidR="00A7041F">
        <w:t xml:space="preserve">: Enter </w:t>
      </w:r>
      <w:r w:rsidR="00B36078">
        <w:t xml:space="preserve">the </w:t>
      </w:r>
      <w:r w:rsidR="00A7041F">
        <w:t>contact n</w:t>
      </w:r>
      <w:r w:rsidR="002F199A">
        <w:t>umber</w:t>
      </w:r>
      <w:r w:rsidR="004140E9">
        <w:t>. This number would be used to send notifications.</w:t>
      </w:r>
    </w:p>
    <w:p w14:paraId="6E06AD04" w14:textId="7942A75D" w:rsidR="00A7041F" w:rsidRDefault="00FE5798" w:rsidP="00DC39E0">
      <w:pPr>
        <w:pStyle w:val="BodyText2"/>
        <w:numPr>
          <w:ilvl w:val="0"/>
          <w:numId w:val="35"/>
        </w:numPr>
      </w:pPr>
      <w:r w:rsidRPr="008E15E0">
        <w:rPr>
          <w:b/>
          <w:bCs/>
          <w:color w:val="FF0000"/>
        </w:rPr>
        <w:t>*</w:t>
      </w:r>
      <w:r w:rsidR="00A7041F" w:rsidRPr="00A62CA8">
        <w:rPr>
          <w:b/>
          <w:bCs/>
        </w:rPr>
        <w:t>Address</w:t>
      </w:r>
      <w:r w:rsidR="00A7041F">
        <w:t xml:space="preserve">: Enter </w:t>
      </w:r>
      <w:r w:rsidR="00B36078">
        <w:t>the importer’s</w:t>
      </w:r>
      <w:r w:rsidR="00956603">
        <w:t xml:space="preserve"> address:</w:t>
      </w:r>
    </w:p>
    <w:p w14:paraId="11286492" w14:textId="77777777" w:rsidR="00A7041F" w:rsidRDefault="00A7041F" w:rsidP="00DC39E0">
      <w:pPr>
        <w:pStyle w:val="BodyText2"/>
        <w:numPr>
          <w:ilvl w:val="1"/>
          <w:numId w:val="35"/>
        </w:numPr>
      </w:pPr>
      <w:r>
        <w:t>Street Number</w:t>
      </w:r>
    </w:p>
    <w:p w14:paraId="55A70117" w14:textId="77777777" w:rsidR="00A7041F" w:rsidRDefault="00A7041F" w:rsidP="00DC39E0">
      <w:pPr>
        <w:pStyle w:val="BodyText2"/>
        <w:numPr>
          <w:ilvl w:val="1"/>
          <w:numId w:val="35"/>
        </w:numPr>
      </w:pPr>
      <w:r>
        <w:t>Village</w:t>
      </w:r>
    </w:p>
    <w:p w14:paraId="02E1B736" w14:textId="77777777" w:rsidR="00A7041F" w:rsidRDefault="00A7041F" w:rsidP="00DC39E0">
      <w:pPr>
        <w:pStyle w:val="BodyText2"/>
        <w:numPr>
          <w:ilvl w:val="1"/>
          <w:numId w:val="35"/>
        </w:numPr>
      </w:pPr>
      <w:r>
        <w:t>Locality</w:t>
      </w:r>
    </w:p>
    <w:p w14:paraId="283E3CA7" w14:textId="77777777" w:rsidR="00A7041F" w:rsidRDefault="00A7041F" w:rsidP="00DC39E0">
      <w:pPr>
        <w:pStyle w:val="BodyText2"/>
        <w:numPr>
          <w:ilvl w:val="1"/>
          <w:numId w:val="35"/>
        </w:numPr>
      </w:pPr>
      <w:r>
        <w:t>District</w:t>
      </w:r>
    </w:p>
    <w:p w14:paraId="76A9A8AF" w14:textId="77777777" w:rsidR="00A7041F" w:rsidRPr="004A4EC7" w:rsidRDefault="00A7041F" w:rsidP="00DC39E0">
      <w:pPr>
        <w:pStyle w:val="BodyText2"/>
        <w:numPr>
          <w:ilvl w:val="1"/>
          <w:numId w:val="35"/>
        </w:numPr>
      </w:pPr>
      <w:r w:rsidRPr="004A4EC7">
        <w:t>Commune</w:t>
      </w:r>
    </w:p>
    <w:p w14:paraId="65B9467F" w14:textId="77777777" w:rsidR="00A7041F" w:rsidRDefault="00A7041F" w:rsidP="00DC39E0">
      <w:pPr>
        <w:pStyle w:val="BodyText2"/>
        <w:numPr>
          <w:ilvl w:val="1"/>
          <w:numId w:val="35"/>
        </w:numPr>
      </w:pPr>
      <w:r>
        <w:t>Province</w:t>
      </w:r>
    </w:p>
    <w:p w14:paraId="0FD258F8" w14:textId="77777777" w:rsidR="00A7041F" w:rsidRDefault="00A7041F" w:rsidP="00DC39E0">
      <w:pPr>
        <w:pStyle w:val="BodyText2"/>
        <w:numPr>
          <w:ilvl w:val="1"/>
          <w:numId w:val="35"/>
        </w:numPr>
      </w:pPr>
      <w:r>
        <w:t>Country</w:t>
      </w:r>
    </w:p>
    <w:p w14:paraId="13ABEBFA" w14:textId="0D1B89FB" w:rsidR="00A7041F" w:rsidRPr="004A4EC7" w:rsidRDefault="00FE5798" w:rsidP="00DC39E0">
      <w:pPr>
        <w:pStyle w:val="BodyText2"/>
        <w:numPr>
          <w:ilvl w:val="0"/>
          <w:numId w:val="35"/>
        </w:numPr>
      </w:pPr>
      <w:r w:rsidRPr="008E15E0">
        <w:rPr>
          <w:b/>
          <w:bCs/>
          <w:color w:val="FF0000"/>
        </w:rPr>
        <w:t>*</w:t>
      </w:r>
      <w:r w:rsidR="00A7041F" w:rsidRPr="004A4EC7">
        <w:rPr>
          <w:b/>
          <w:bCs/>
        </w:rPr>
        <w:t>Role</w:t>
      </w:r>
      <w:r w:rsidR="00A7041F" w:rsidRPr="004A4EC7">
        <w:t xml:space="preserve">: Select </w:t>
      </w:r>
      <w:r w:rsidR="00DB0909">
        <w:t xml:space="preserve">the importer’s </w:t>
      </w:r>
      <w:r w:rsidR="00A7041F" w:rsidRPr="004A4EC7">
        <w:t>role</w:t>
      </w:r>
      <w:r w:rsidR="00956603" w:rsidRPr="004A4EC7">
        <w:t xml:space="preserve"> from the list</w:t>
      </w:r>
      <w:r w:rsidR="00A7041F" w:rsidRPr="004A4EC7">
        <w:t xml:space="preserve"> (</w:t>
      </w:r>
      <w:r w:rsidR="00956603" w:rsidRPr="004A4EC7">
        <w:t xml:space="preserve">Importer, </w:t>
      </w:r>
      <w:r w:rsidR="00A7041F" w:rsidRPr="004A4EC7">
        <w:t>Distributer, Retailer).</w:t>
      </w:r>
      <w:r w:rsidR="00C57342" w:rsidRPr="004A4EC7">
        <w:t xml:space="preserve"> An importer can also be a distributer and/or retailer.</w:t>
      </w:r>
      <w:r w:rsidR="004140E9">
        <w:t xml:space="preserve"> If an importer has multiple roles, select the different role types.</w:t>
      </w:r>
    </w:p>
    <w:p w14:paraId="45888D0B" w14:textId="74892AF0" w:rsidR="00A7041F" w:rsidRPr="004A4EC7" w:rsidRDefault="00FE5798" w:rsidP="00DC39E0">
      <w:pPr>
        <w:pStyle w:val="BodyText2"/>
        <w:numPr>
          <w:ilvl w:val="0"/>
          <w:numId w:val="35"/>
        </w:numPr>
      </w:pPr>
      <w:r w:rsidRPr="008E15E0">
        <w:rPr>
          <w:b/>
          <w:bCs/>
          <w:color w:val="FF0000"/>
        </w:rPr>
        <w:t>*</w:t>
      </w:r>
      <w:r w:rsidR="00A7041F" w:rsidRPr="004A4EC7">
        <w:rPr>
          <w:b/>
          <w:bCs/>
        </w:rPr>
        <w:t>VAT Registration</w:t>
      </w:r>
      <w:r w:rsidR="00A7041F" w:rsidRPr="004A4EC7">
        <w:t>: S</w:t>
      </w:r>
      <w:r w:rsidR="00956603" w:rsidRPr="004A4EC7">
        <w:t>elect</w:t>
      </w:r>
      <w:r w:rsidR="00A7041F" w:rsidRPr="004A4EC7">
        <w:t xml:space="preserve"> whether VAT registration is </w:t>
      </w:r>
      <w:r w:rsidR="004A4EC7" w:rsidRPr="004A4EC7">
        <w:t>done</w:t>
      </w:r>
      <w:r w:rsidR="00A7041F" w:rsidRPr="004A4EC7">
        <w:t xml:space="preserve">. If </w:t>
      </w:r>
      <w:r w:rsidR="00A7041F" w:rsidRPr="00ED2357">
        <w:rPr>
          <w:b/>
          <w:bCs/>
        </w:rPr>
        <w:t>Yes</w:t>
      </w:r>
      <w:r w:rsidR="00A7041F" w:rsidRPr="004A4EC7">
        <w:t>, enter the following:</w:t>
      </w:r>
    </w:p>
    <w:p w14:paraId="2297B3D1" w14:textId="77777777" w:rsidR="00A7041F" w:rsidRPr="004A4EC7" w:rsidRDefault="00A7041F" w:rsidP="00DC39E0">
      <w:pPr>
        <w:pStyle w:val="BodyText2"/>
        <w:numPr>
          <w:ilvl w:val="1"/>
          <w:numId w:val="35"/>
        </w:numPr>
        <w:rPr>
          <w:b/>
          <w:bCs/>
        </w:rPr>
      </w:pPr>
      <w:r w:rsidRPr="004A4EC7">
        <w:rPr>
          <w:b/>
          <w:bCs/>
        </w:rPr>
        <w:t>VAT Number</w:t>
      </w:r>
      <w:r w:rsidR="00C57342" w:rsidRPr="004A4EC7">
        <w:rPr>
          <w:b/>
          <w:bCs/>
        </w:rPr>
        <w:t xml:space="preserve">: </w:t>
      </w:r>
      <w:r w:rsidR="00C57342" w:rsidRPr="004A4EC7">
        <w:t>Enter the VAT number.</w:t>
      </w:r>
    </w:p>
    <w:p w14:paraId="30DA2415" w14:textId="77777777" w:rsidR="00A7041F" w:rsidRDefault="00A7041F" w:rsidP="00DC39E0">
      <w:pPr>
        <w:pStyle w:val="BodyText2"/>
        <w:numPr>
          <w:ilvl w:val="1"/>
          <w:numId w:val="35"/>
        </w:numPr>
      </w:pPr>
      <w:r w:rsidRPr="00DB0909">
        <w:rPr>
          <w:b/>
          <w:bCs/>
        </w:rPr>
        <w:t>VAT File</w:t>
      </w:r>
      <w:r>
        <w:t xml:space="preserve">: Click </w:t>
      </w:r>
      <w:r w:rsidRPr="00956603">
        <w:rPr>
          <w:b/>
          <w:bCs/>
        </w:rPr>
        <w:t>Select File</w:t>
      </w:r>
      <w:r>
        <w:t xml:space="preserve"> to upload the VAT file.</w:t>
      </w:r>
    </w:p>
    <w:p w14:paraId="3BA6F439" w14:textId="1890FF2F" w:rsidR="002F199A" w:rsidRDefault="002F199A" w:rsidP="00DB0909">
      <w:pPr>
        <w:pStyle w:val="BodyText2"/>
        <w:ind w:left="720"/>
      </w:pPr>
      <w:r>
        <w:t xml:space="preserve">This field is mandatory if </w:t>
      </w:r>
      <w:r w:rsidRPr="00DB0909">
        <w:rPr>
          <w:b/>
          <w:bCs/>
        </w:rPr>
        <w:t>Type</w:t>
      </w:r>
      <w:r>
        <w:t xml:space="preserve"> is </w:t>
      </w:r>
      <w:r w:rsidRPr="004140E9">
        <w:rPr>
          <w:b/>
          <w:bCs/>
        </w:rPr>
        <w:t>Company</w:t>
      </w:r>
      <w:r>
        <w:t>.</w:t>
      </w:r>
    </w:p>
    <w:p w14:paraId="0EF40A33" w14:textId="4D412156" w:rsidR="000242DB" w:rsidRDefault="00FE5798" w:rsidP="000242DB">
      <w:pPr>
        <w:pStyle w:val="BodyText2"/>
        <w:numPr>
          <w:ilvl w:val="0"/>
          <w:numId w:val="35"/>
        </w:numPr>
      </w:pPr>
      <w:r w:rsidRPr="008E15E0">
        <w:rPr>
          <w:b/>
          <w:bCs/>
          <w:color w:val="FF0000"/>
        </w:rPr>
        <w:t>*</w:t>
      </w:r>
      <w:r w:rsidR="00A7041F" w:rsidRPr="000242DB">
        <w:rPr>
          <w:b/>
          <w:bCs/>
        </w:rPr>
        <w:t>Password</w:t>
      </w:r>
      <w:r w:rsidR="00A7041F">
        <w:t xml:space="preserve">: Enter </w:t>
      </w:r>
      <w:r w:rsidR="00956603">
        <w:t>a</w:t>
      </w:r>
      <w:r w:rsidR="00A7041F">
        <w:t xml:space="preserve"> login password.</w:t>
      </w:r>
      <w:r w:rsidR="00956603">
        <w:t xml:space="preserve"> This is the password </w:t>
      </w:r>
      <w:r w:rsidR="004140E9">
        <w:t xml:space="preserve">that would be used </w:t>
      </w:r>
      <w:r w:rsidR="00956603">
        <w:t>to log into the CEIR Importer Portal application.</w:t>
      </w:r>
      <w:r w:rsidR="00C57342">
        <w:t xml:space="preserve"> </w:t>
      </w:r>
    </w:p>
    <w:p w14:paraId="543FB864" w14:textId="56A8CCAA" w:rsidR="00A7041F" w:rsidRDefault="00FE5798" w:rsidP="000242DB">
      <w:pPr>
        <w:pStyle w:val="BodyText2"/>
        <w:numPr>
          <w:ilvl w:val="0"/>
          <w:numId w:val="35"/>
        </w:numPr>
      </w:pPr>
      <w:r w:rsidRPr="008E15E0">
        <w:rPr>
          <w:b/>
          <w:bCs/>
          <w:color w:val="FF0000"/>
        </w:rPr>
        <w:t>*</w:t>
      </w:r>
      <w:r w:rsidR="000242DB" w:rsidRPr="000242DB">
        <w:rPr>
          <w:b/>
          <w:bCs/>
        </w:rPr>
        <w:t xml:space="preserve">Confirm </w:t>
      </w:r>
      <w:r w:rsidR="00A7041F" w:rsidRPr="000242DB">
        <w:rPr>
          <w:b/>
          <w:bCs/>
        </w:rPr>
        <w:t>Password</w:t>
      </w:r>
      <w:r w:rsidR="00A7041F">
        <w:t>: Re-enter the password for confirmation.</w:t>
      </w:r>
    </w:p>
    <w:p w14:paraId="2B91AACC" w14:textId="64B65903" w:rsidR="00A7041F" w:rsidRDefault="00FE5798" w:rsidP="00DC39E0">
      <w:pPr>
        <w:pStyle w:val="BodyText2"/>
        <w:numPr>
          <w:ilvl w:val="0"/>
          <w:numId w:val="35"/>
        </w:numPr>
      </w:pPr>
      <w:r w:rsidRPr="008E15E0">
        <w:rPr>
          <w:b/>
          <w:bCs/>
          <w:color w:val="FF0000"/>
        </w:rPr>
        <w:t>*</w:t>
      </w:r>
      <w:r w:rsidR="00A7041F">
        <w:t>Select three security questions and enter an answer for each question.</w:t>
      </w:r>
      <w:r w:rsidR="004140E9">
        <w:t xml:space="preserve"> This is required </w:t>
      </w:r>
      <w:r w:rsidR="00E66A36">
        <w:t>by the system when</w:t>
      </w:r>
      <w:r w:rsidR="004140E9">
        <w:t xml:space="preserve"> the importer forgets the password</w:t>
      </w:r>
      <w:r w:rsidR="00E40E9F">
        <w:t>. In such a situation,</w:t>
      </w:r>
      <w:r w:rsidR="00E66A36">
        <w:t xml:space="preserve"> the system requires identification </w:t>
      </w:r>
      <w:r w:rsidR="00E40E9F">
        <w:t>to authenticate the importer</w:t>
      </w:r>
      <w:r w:rsidR="004140E9">
        <w:t xml:space="preserve">. </w:t>
      </w:r>
      <w:r w:rsidR="00E40E9F">
        <w:t>These security questions are used for authentication of the importer</w:t>
      </w:r>
      <w:r w:rsidR="004140E9">
        <w:t>.</w:t>
      </w:r>
    </w:p>
    <w:p w14:paraId="33BC7906" w14:textId="0491BD40" w:rsidR="00191AE2" w:rsidRDefault="00FE5798" w:rsidP="00DC39E0">
      <w:pPr>
        <w:pStyle w:val="BodyText2"/>
        <w:numPr>
          <w:ilvl w:val="0"/>
          <w:numId w:val="35"/>
        </w:numPr>
      </w:pPr>
      <w:r w:rsidRPr="008E15E0">
        <w:rPr>
          <w:b/>
          <w:bCs/>
          <w:color w:val="FF0000"/>
        </w:rPr>
        <w:t>*</w:t>
      </w:r>
      <w:r w:rsidR="00191AE2">
        <w:t>Enter the captcha shown</w:t>
      </w:r>
      <w:r w:rsidR="004140E9">
        <w:t xml:space="preserve"> on the page</w:t>
      </w:r>
      <w:r w:rsidR="00191AE2">
        <w:t>.</w:t>
      </w:r>
      <w:r w:rsidR="004140E9">
        <w:t xml:space="preserve"> This is required to prove that the importer is not a robot.</w:t>
      </w:r>
      <w:r w:rsidR="00DB0909">
        <w:t xml:space="preserve"> </w:t>
      </w:r>
    </w:p>
    <w:p w14:paraId="54588405" w14:textId="6615F84B" w:rsidR="00191AE2" w:rsidRDefault="00FE5798" w:rsidP="00DC39E0">
      <w:pPr>
        <w:pStyle w:val="BodyText2"/>
        <w:numPr>
          <w:ilvl w:val="0"/>
          <w:numId w:val="35"/>
        </w:numPr>
      </w:pPr>
      <w:r w:rsidRPr="008E15E0">
        <w:rPr>
          <w:b/>
          <w:bCs/>
          <w:color w:val="FF0000"/>
        </w:rPr>
        <w:lastRenderedPageBreak/>
        <w:t>*</w:t>
      </w:r>
      <w:r w:rsidR="00191AE2">
        <w:t>Select the declaration check box.</w:t>
      </w:r>
    </w:p>
    <w:p w14:paraId="0E521F1E" w14:textId="77777777" w:rsidR="00A7041F" w:rsidRDefault="00A7041F" w:rsidP="00DC39E0">
      <w:pPr>
        <w:pStyle w:val="BodyText2"/>
        <w:numPr>
          <w:ilvl w:val="0"/>
          <w:numId w:val="35"/>
        </w:numPr>
      </w:pPr>
      <w:r>
        <w:t xml:space="preserve">Click </w:t>
      </w:r>
      <w:r w:rsidRPr="00A62CA8">
        <w:rPr>
          <w:b/>
          <w:bCs/>
        </w:rPr>
        <w:t>SUBMIT</w:t>
      </w:r>
      <w:r>
        <w:t>.</w:t>
      </w:r>
    </w:p>
    <w:p w14:paraId="63768DFA" w14:textId="66977E6B" w:rsidR="00DB0909" w:rsidRDefault="00DB0909" w:rsidP="00A90D32">
      <w:pPr>
        <w:pStyle w:val="BodyText2"/>
      </w:pPr>
      <w:r>
        <w:t>An OTP is sent to the importer’s mail ID</w:t>
      </w:r>
      <w:r w:rsidR="0028775B">
        <w:t xml:space="preserve"> and </w:t>
      </w:r>
      <w:r w:rsidR="00ED2357">
        <w:t>contact</w:t>
      </w:r>
      <w:r w:rsidR="0028775B">
        <w:t xml:space="preserve"> number</w:t>
      </w:r>
      <w:r>
        <w:t xml:space="preserve">. </w:t>
      </w:r>
    </w:p>
    <w:p w14:paraId="5CD9B020" w14:textId="2AB7578C" w:rsidR="00B32FEA" w:rsidRDefault="00B32FEA" w:rsidP="00E33E46">
      <w:pPr>
        <w:pStyle w:val="BodyText2"/>
        <w:jc w:val="center"/>
      </w:pPr>
      <w:r>
        <w:rPr>
          <w:noProof/>
        </w:rPr>
        <w:drawing>
          <wp:inline distT="0" distB="0" distL="0" distR="0" wp14:anchorId="0EC0BB3B" wp14:editId="1A074235">
            <wp:extent cx="2941013" cy="1435558"/>
            <wp:effectExtent l="19050" t="19050" r="12065" b="1270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verify OTP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7771" cy="14583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15F161" w14:textId="4CA56870" w:rsidR="00CA51DD" w:rsidRDefault="00CA51DD" w:rsidP="007E53B8">
      <w:pPr>
        <w:pStyle w:val="FigureCaption"/>
      </w:pPr>
      <w:bookmarkStart w:id="159" w:name="_Toc33730241"/>
      <w:r>
        <w:t>Figure 3: Verify OTP</w:t>
      </w:r>
      <w:bookmarkEnd w:id="159"/>
    </w:p>
    <w:p w14:paraId="0BA3DB27" w14:textId="61754082" w:rsidR="00B32FEA" w:rsidRDefault="00DB0909" w:rsidP="00A90D32">
      <w:pPr>
        <w:pStyle w:val="BodyText2"/>
      </w:pPr>
      <w:r>
        <w:t xml:space="preserve">The importer </w:t>
      </w:r>
      <w:r w:rsidR="00CA51DD">
        <w:t>is prompted</w:t>
      </w:r>
      <w:r>
        <w:t xml:space="preserve"> to enter </w:t>
      </w:r>
      <w:r w:rsidR="0028775B">
        <w:t xml:space="preserve">both </w:t>
      </w:r>
      <w:r>
        <w:t>the OTP</w:t>
      </w:r>
      <w:r w:rsidR="0028775B">
        <w:t>s</w:t>
      </w:r>
      <w:r>
        <w:t xml:space="preserve"> in the </w:t>
      </w:r>
      <w:r w:rsidR="00CA51DD">
        <w:t>page</w:t>
      </w:r>
      <w:r>
        <w:t xml:space="preserve"> </w:t>
      </w:r>
      <w:r w:rsidR="00ED2357">
        <w:t>for verification</w:t>
      </w:r>
      <w:r w:rsidR="00CA51DD">
        <w:t>.</w:t>
      </w:r>
      <w:r w:rsidR="0028775B">
        <w:t xml:space="preserve"> </w:t>
      </w:r>
    </w:p>
    <w:p w14:paraId="328C611B" w14:textId="0BD52938" w:rsidR="00B32FEA" w:rsidRDefault="00B32FEA" w:rsidP="00E33E46">
      <w:pPr>
        <w:pStyle w:val="BodyText2"/>
        <w:jc w:val="center"/>
      </w:pPr>
      <w:r>
        <w:rPr>
          <w:noProof/>
        </w:rPr>
        <w:drawing>
          <wp:inline distT="0" distB="0" distL="0" distR="0" wp14:anchorId="3256BB71" wp14:editId="6971DD64">
            <wp:extent cx="3060428" cy="1847486"/>
            <wp:effectExtent l="19050" t="19050" r="26035" b="19685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TP Enter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75952" cy="1856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9AFD59" w14:textId="03E2AC0F" w:rsidR="00CA51DD" w:rsidRDefault="00CA51DD" w:rsidP="007E53B8">
      <w:pPr>
        <w:pStyle w:val="FigureCaption"/>
      </w:pPr>
      <w:bookmarkStart w:id="160" w:name="_Toc33730242"/>
      <w:r>
        <w:t>Figure 4: Enter OTP</w:t>
      </w:r>
      <w:bookmarkEnd w:id="160"/>
    </w:p>
    <w:p w14:paraId="4339D621" w14:textId="77777777" w:rsidR="0077516F" w:rsidRDefault="0077516F" w:rsidP="00CA51DD">
      <w:pPr>
        <w:pStyle w:val="BodyText2"/>
      </w:pPr>
      <w:r>
        <w:t xml:space="preserve">Enter the two OTPs and click </w:t>
      </w:r>
      <w:r w:rsidRPr="0077516F">
        <w:rPr>
          <w:b/>
          <w:bCs/>
        </w:rPr>
        <w:t>Done</w:t>
      </w:r>
      <w:r>
        <w:t>.</w:t>
      </w:r>
    </w:p>
    <w:p w14:paraId="6CAD0737" w14:textId="062D872F" w:rsidR="00CA51DD" w:rsidRDefault="00CA51DD" w:rsidP="00CA51DD">
      <w:pPr>
        <w:pStyle w:val="BodyText2"/>
      </w:pPr>
      <w:r>
        <w:t xml:space="preserve">If the two OTPs match, the following message appears. </w:t>
      </w:r>
      <w:r w:rsidR="0077516F">
        <w:t xml:space="preserve">If the OTPs do not match, click </w:t>
      </w:r>
      <w:r w:rsidR="0077516F" w:rsidRPr="0077516F">
        <w:rPr>
          <w:b/>
          <w:bCs/>
        </w:rPr>
        <w:t>Resend OTP</w:t>
      </w:r>
      <w:r w:rsidR="0077516F">
        <w:t>. The two OTPs are resent</w:t>
      </w:r>
      <w:r w:rsidR="003F3870">
        <w:t>, one to the contact number and the other to the mail account</w:t>
      </w:r>
      <w:r w:rsidR="0077516F">
        <w:t>.</w:t>
      </w:r>
    </w:p>
    <w:p w14:paraId="3EA1FCAB" w14:textId="2FC9D2E9" w:rsidR="00CA51DD" w:rsidRDefault="00CA51DD" w:rsidP="0036447D">
      <w:pPr>
        <w:pStyle w:val="BodyText2"/>
        <w:jc w:val="center"/>
      </w:pPr>
      <w:r>
        <w:rPr>
          <w:noProof/>
        </w:rPr>
        <w:drawing>
          <wp:inline distT="0" distB="0" distL="0" distR="0" wp14:anchorId="3C157872" wp14:editId="227D136D">
            <wp:extent cx="4134485" cy="1129983"/>
            <wp:effectExtent l="19050" t="19050" r="18415" b="13335"/>
            <wp:docPr id="38" name="Picture 3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verify OTP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4722" cy="1140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7863C3" w14:textId="4EF30992" w:rsidR="00DB0909" w:rsidRDefault="00E40E9F" w:rsidP="00A90D32">
      <w:pPr>
        <w:pStyle w:val="BodyText2"/>
      </w:pPr>
      <w:r>
        <w:t>After the OTPs are verified successfully, t</w:t>
      </w:r>
      <w:r w:rsidR="00CA51DD">
        <w:t xml:space="preserve">he registration request is sent to the CEIR administrator. </w:t>
      </w:r>
      <w:r w:rsidR="0028775B">
        <w:t xml:space="preserve">The approval </w:t>
      </w:r>
      <w:r w:rsidR="00ED2357">
        <w:t>turnaround time is</w:t>
      </w:r>
      <w:r w:rsidR="0028775B">
        <w:t xml:space="preserve"> 2-3 days</w:t>
      </w:r>
      <w:r w:rsidR="00DB0909">
        <w:t xml:space="preserve">. After approval from the CEIR administrator, a mail containing </w:t>
      </w:r>
      <w:r w:rsidR="0028775B">
        <w:t>the importer’s</w:t>
      </w:r>
      <w:r w:rsidR="00DB0909">
        <w:t xml:space="preserve"> registration ID is sent to the importer’s mail </w:t>
      </w:r>
      <w:r w:rsidR="004140E9">
        <w:lastRenderedPageBreak/>
        <w:t>account</w:t>
      </w:r>
      <w:r w:rsidR="00DB0909">
        <w:t xml:space="preserve">. This registration ID is </w:t>
      </w:r>
      <w:r>
        <w:t xml:space="preserve">a unique automatically generated ID. This ID is </w:t>
      </w:r>
      <w:r w:rsidR="00DB0909">
        <w:t>the login username for access to the CEIR</w:t>
      </w:r>
      <w:r w:rsidR="00C90C35">
        <w:t xml:space="preserve"> Importer Portal application.</w:t>
      </w:r>
    </w:p>
    <w:p w14:paraId="3A65D91A" w14:textId="3E72BDD4" w:rsidR="0077516F" w:rsidRDefault="00A90D32" w:rsidP="00C90C35">
      <w:pPr>
        <w:pStyle w:val="BodyText2"/>
        <w:tabs>
          <w:tab w:val="left" w:pos="6203"/>
        </w:tabs>
      </w:pPr>
      <w:r>
        <w:t>To start using the application, log into the application.</w:t>
      </w:r>
    </w:p>
    <w:p w14:paraId="04A1F4A2" w14:textId="77777777" w:rsidR="00A90D32" w:rsidRPr="00A90D32" w:rsidRDefault="00A90D32" w:rsidP="00A90D32">
      <w:pPr>
        <w:pStyle w:val="BodyText2"/>
        <w:rPr>
          <w:u w:val="single"/>
        </w:rPr>
      </w:pPr>
      <w:r w:rsidRPr="00A90D32">
        <w:rPr>
          <w:u w:val="single"/>
        </w:rPr>
        <w:t>To login:</w:t>
      </w:r>
    </w:p>
    <w:p w14:paraId="54329077" w14:textId="25533EE4" w:rsidR="00A90D32" w:rsidRDefault="00A90D32" w:rsidP="00DC39E0">
      <w:pPr>
        <w:pStyle w:val="BodyText2"/>
        <w:numPr>
          <w:ilvl w:val="0"/>
          <w:numId w:val="26"/>
        </w:numPr>
      </w:pPr>
      <w:r>
        <w:t xml:space="preserve">Open the browser and enter the </w:t>
      </w:r>
      <w:r w:rsidR="000242DB">
        <w:t xml:space="preserve">CEIR Importer Portal </w:t>
      </w:r>
      <w:r>
        <w:t>URL in the address bar. The login screen appears.</w:t>
      </w:r>
    </w:p>
    <w:p w14:paraId="32DD061D" w14:textId="6D6F86B0" w:rsidR="0001372C" w:rsidRDefault="0077516F" w:rsidP="00956603">
      <w:pPr>
        <w:pStyle w:val="BodyText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9A95B0D" wp14:editId="66CBE103">
                <wp:simplePos x="0" y="0"/>
                <wp:positionH relativeFrom="column">
                  <wp:posOffset>3354705</wp:posOffset>
                </wp:positionH>
                <wp:positionV relativeFrom="paragraph">
                  <wp:posOffset>2226945</wp:posOffset>
                </wp:positionV>
                <wp:extent cx="683840" cy="219075"/>
                <wp:effectExtent l="0" t="0" r="21590" b="2857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40" cy="2190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A38BE6" id="Rectangle 52" o:spid="_x0000_s1026" style="position:absolute;margin-left:264.15pt;margin-top:175.35pt;width:53.85pt;height:17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" filled="f" strokecolor="#ffc000 [3207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DC7D0CB" wp14:editId="7ED9961A">
                <wp:simplePos x="0" y="0"/>
                <wp:positionH relativeFrom="column">
                  <wp:posOffset>3010775</wp:posOffset>
                </wp:positionH>
                <wp:positionV relativeFrom="paragraph">
                  <wp:posOffset>25640</wp:posOffset>
                </wp:positionV>
                <wp:extent cx="1040611" cy="313038"/>
                <wp:effectExtent l="0" t="0" r="26670" b="1143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611" cy="31303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31A5B" id="Rectangle 51" o:spid="_x0000_s1026" style="position:absolute;margin-left:237.05pt;margin-top:2pt;width:81.95pt;height:24.6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" filled="f" strokecolor="#ffc000 [3207]" strokeweight="2pt"/>
            </w:pict>
          </mc:Fallback>
        </mc:AlternateContent>
      </w:r>
      <w:r w:rsidR="0001372C">
        <w:rPr>
          <w:noProof/>
        </w:rPr>
        <w:drawing>
          <wp:inline distT="0" distB="0" distL="0" distR="0" wp14:anchorId="29A0080C" wp14:editId="7B61807C">
            <wp:extent cx="3132941" cy="2492756"/>
            <wp:effectExtent l="19050" t="19050" r="10795" b="22225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.gif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178" cy="25112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405B0D" w14:textId="76D36225" w:rsidR="00C63B19" w:rsidRDefault="00C63B19" w:rsidP="007E53B8">
      <w:pPr>
        <w:pStyle w:val="FigureCaption"/>
      </w:pPr>
      <w:bookmarkStart w:id="161" w:name="_Toc33730243"/>
      <w:r>
        <w:t xml:space="preserve">Figure </w:t>
      </w:r>
      <w:r w:rsidR="00E33E46">
        <w:t>5</w:t>
      </w:r>
      <w:r>
        <w:t>: Login</w:t>
      </w:r>
      <w:bookmarkEnd w:id="161"/>
    </w:p>
    <w:p w14:paraId="13F1FDBB" w14:textId="23A4AF81" w:rsidR="00A90D32" w:rsidRDefault="00391A42" w:rsidP="002A39C9">
      <w:pPr>
        <w:pStyle w:val="BodyText2"/>
        <w:ind w:left="432"/>
      </w:pPr>
      <w:r>
        <w:t xml:space="preserve">On the top right corner of the login screen is the </w:t>
      </w:r>
      <w:r w:rsidRPr="00822F6F">
        <w:rPr>
          <w:b/>
          <w:bCs/>
        </w:rPr>
        <w:t xml:space="preserve">Language </w:t>
      </w:r>
      <w:r>
        <w:t xml:space="preserve">option. </w:t>
      </w:r>
      <w:r w:rsidR="00A90D32">
        <w:t xml:space="preserve">The application supports two languages: </w:t>
      </w:r>
      <w:r w:rsidR="00A90D32" w:rsidRPr="004140E9">
        <w:rPr>
          <w:b/>
          <w:bCs/>
        </w:rPr>
        <w:t>English</w:t>
      </w:r>
      <w:r w:rsidR="00A90D32">
        <w:t xml:space="preserve"> and </w:t>
      </w:r>
      <w:r w:rsidR="00A90D32" w:rsidRPr="004140E9">
        <w:rPr>
          <w:b/>
          <w:bCs/>
        </w:rPr>
        <w:t>Khmer</w:t>
      </w:r>
      <w:r w:rsidR="00A90D32">
        <w:t>. On selecting a</w:t>
      </w:r>
      <w:r w:rsidR="00BD7ABF">
        <w:t xml:space="preserve"> </w:t>
      </w:r>
      <w:r w:rsidR="000249E9">
        <w:t>given</w:t>
      </w:r>
      <w:r w:rsidR="00BD7ABF">
        <w:t xml:space="preserve"> language</w:t>
      </w:r>
      <w:r w:rsidR="00A90D32">
        <w:t xml:space="preserve">, all the field and column labels </w:t>
      </w:r>
      <w:r w:rsidR="004140E9">
        <w:t xml:space="preserve">in the application </w:t>
      </w:r>
      <w:r w:rsidR="00A90D32">
        <w:t>appear in the selected language. All user inputs are, however, in English.</w:t>
      </w:r>
    </w:p>
    <w:p w14:paraId="459FBA03" w14:textId="77777777" w:rsidR="00391A42" w:rsidRDefault="00391A42" w:rsidP="00956603">
      <w:pPr>
        <w:pStyle w:val="BodyText2"/>
        <w:ind w:left="432"/>
        <w:jc w:val="center"/>
      </w:pPr>
      <w:r>
        <w:rPr>
          <w:noProof/>
        </w:rPr>
        <w:drawing>
          <wp:inline distT="0" distB="0" distL="0" distR="0" wp14:anchorId="668B03DD" wp14:editId="7E2027FF">
            <wp:extent cx="1447800" cy="818322"/>
            <wp:effectExtent l="19050" t="19050" r="19050" b="2032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anguagelogin.gif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225" cy="8208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AFDF15" w14:textId="670E7BC9" w:rsidR="00A90D32" w:rsidRDefault="00BD7ABF" w:rsidP="00DC39E0">
      <w:pPr>
        <w:pStyle w:val="BodyText2"/>
        <w:numPr>
          <w:ilvl w:val="0"/>
          <w:numId w:val="26"/>
        </w:numPr>
      </w:pPr>
      <w:r>
        <w:t>Next, e</w:t>
      </w:r>
      <w:r w:rsidR="00A90D32">
        <w:t xml:space="preserve">nter </w:t>
      </w:r>
      <w:r w:rsidR="00C90C35">
        <w:t xml:space="preserve">the assigned </w:t>
      </w:r>
      <w:r w:rsidR="00933CA4">
        <w:t xml:space="preserve">login </w:t>
      </w:r>
      <w:r w:rsidR="00A90D32">
        <w:t>username and password.</w:t>
      </w:r>
    </w:p>
    <w:p w14:paraId="450DE1E0" w14:textId="19AF1B5C" w:rsidR="00A90D32" w:rsidRDefault="00ED2357" w:rsidP="002A39C9">
      <w:pPr>
        <w:pStyle w:val="BodyText2"/>
        <w:ind w:left="360"/>
      </w:pPr>
      <w:r w:rsidRPr="00933CA4">
        <w:t>U</w:t>
      </w:r>
      <w:r w:rsidR="00A90D32" w:rsidRPr="00933CA4">
        <w:t xml:space="preserve">sername is the registration ID that is </w:t>
      </w:r>
      <w:r w:rsidR="00BD7ABF" w:rsidRPr="00933CA4">
        <w:t xml:space="preserve">sent </w:t>
      </w:r>
      <w:r w:rsidR="00C90C35" w:rsidRPr="00933CA4">
        <w:t xml:space="preserve">on mail </w:t>
      </w:r>
      <w:r w:rsidR="00933CA4" w:rsidRPr="00933CA4">
        <w:t xml:space="preserve">to the importer </w:t>
      </w:r>
      <w:r w:rsidR="00A90D32" w:rsidRPr="00933CA4">
        <w:t>after successful registration</w:t>
      </w:r>
      <w:r w:rsidR="00933CA4" w:rsidRPr="00933CA4">
        <w:t xml:space="preserve"> in the system</w:t>
      </w:r>
      <w:r w:rsidR="00A90D32" w:rsidRPr="00933CA4">
        <w:t>.</w:t>
      </w:r>
      <w:r w:rsidR="00933CA4" w:rsidRPr="00933CA4">
        <w:t xml:space="preserve"> The registration ID is a unique ID that is automatically generated by the system.</w:t>
      </w:r>
      <w:r w:rsidR="00A90D32" w:rsidRPr="00933CA4">
        <w:t xml:space="preserve"> </w:t>
      </w:r>
      <w:r w:rsidR="00933CA4" w:rsidRPr="00933CA4">
        <w:t>The login p</w:t>
      </w:r>
      <w:r w:rsidR="004140E9" w:rsidRPr="00933CA4">
        <w:t xml:space="preserve">assword </w:t>
      </w:r>
      <w:r w:rsidR="00933CA4" w:rsidRPr="00933CA4">
        <w:t>is</w:t>
      </w:r>
      <w:r w:rsidR="004140E9" w:rsidRPr="00933CA4">
        <w:t xml:space="preserve"> </w:t>
      </w:r>
      <w:r w:rsidR="00933CA4" w:rsidRPr="00933CA4">
        <w:t>the password that the importer enters in the registration page. Refer to</w:t>
      </w:r>
      <w:r w:rsidR="004140E9" w:rsidRPr="00933CA4">
        <w:t xml:space="preserve"> during </w:t>
      </w:r>
      <w:r w:rsidR="00933CA4" w:rsidRPr="00933CA4">
        <w:rPr>
          <w:i/>
          <w:iCs/>
        </w:rPr>
        <w:t>Figure 2: Importer Registration</w:t>
      </w:r>
      <w:r w:rsidR="004140E9" w:rsidRPr="00933CA4">
        <w:t>.</w:t>
      </w:r>
    </w:p>
    <w:p w14:paraId="409F1F86" w14:textId="77777777" w:rsidR="00A90D32" w:rsidRDefault="00A90D32" w:rsidP="00DC39E0">
      <w:pPr>
        <w:pStyle w:val="BodyText2"/>
        <w:numPr>
          <w:ilvl w:val="0"/>
          <w:numId w:val="26"/>
        </w:numPr>
      </w:pPr>
      <w:r>
        <w:t>Enter the captcha.</w:t>
      </w:r>
    </w:p>
    <w:p w14:paraId="338926A8" w14:textId="77777777" w:rsidR="00A90D32" w:rsidRDefault="00A90D32" w:rsidP="00DC39E0">
      <w:pPr>
        <w:pStyle w:val="BodyText2"/>
        <w:numPr>
          <w:ilvl w:val="0"/>
          <w:numId w:val="26"/>
        </w:numPr>
      </w:pPr>
      <w:r>
        <w:t xml:space="preserve">Click </w:t>
      </w:r>
      <w:r w:rsidR="00391A42" w:rsidRPr="00391A42">
        <w:rPr>
          <w:b/>
          <w:bCs/>
        </w:rPr>
        <w:t>LOGIN</w:t>
      </w:r>
      <w:r>
        <w:t>.</w:t>
      </w:r>
    </w:p>
    <w:p w14:paraId="41C81C96" w14:textId="77777777" w:rsidR="00B40253" w:rsidRDefault="00B40253" w:rsidP="00B40253">
      <w:pPr>
        <w:pStyle w:val="BodyText2"/>
        <w:ind w:left="360"/>
      </w:pPr>
      <w:r>
        <w:lastRenderedPageBreak/>
        <w:t>If the login and password are incorrect or the captcha is not correct, an error message appears, and you are prompted to re-enter the login details.</w:t>
      </w:r>
    </w:p>
    <w:p w14:paraId="3F3693B3" w14:textId="3AC5578D" w:rsidR="00391A42" w:rsidRDefault="00EE4D19" w:rsidP="00E40E9F">
      <w:pPr>
        <w:pStyle w:val="BodyText2"/>
        <w:ind w:left="43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FBC8427" wp14:editId="413F160C">
                <wp:simplePos x="0" y="0"/>
                <wp:positionH relativeFrom="column">
                  <wp:posOffset>271536</wp:posOffset>
                </wp:positionH>
                <wp:positionV relativeFrom="paragraph">
                  <wp:posOffset>296838</wp:posOffset>
                </wp:positionV>
                <wp:extent cx="5292969" cy="2250831"/>
                <wp:effectExtent l="0" t="0" r="22225" b="16510"/>
                <wp:wrapNone/>
                <wp:docPr id="269" name="Rectangl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2969" cy="22508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C063CA" id="Rectangle 269" o:spid="_x0000_s1026" style="position:absolute;margin-left:21.4pt;margin-top:23.35pt;width:416.75pt;height:177.2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" filled="f" strokecolor="black [3213]" strokeweight="1pt"/>
            </w:pict>
          </mc:Fallback>
        </mc:AlternateContent>
      </w:r>
      <w:r w:rsidR="00A90D32">
        <w:t xml:space="preserve">On entering correct information, the application </w:t>
      </w:r>
      <w:r w:rsidR="004463DD">
        <w:t>H</w:t>
      </w:r>
      <w:r w:rsidR="000249E9">
        <w:t>ome page appears</w:t>
      </w:r>
      <w:r w:rsidR="00A90D32">
        <w:t xml:space="preserve">. </w:t>
      </w:r>
    </w:p>
    <w:p w14:paraId="2BCD17D7" w14:textId="4EEB45E4" w:rsidR="00391A42" w:rsidRDefault="00EE4D19" w:rsidP="00E40E9F">
      <w:pPr>
        <w:pStyle w:val="BodyText2"/>
        <w:ind w:left="432"/>
        <w:jc w:val="center"/>
      </w:pPr>
      <w:r w:rsidRPr="00EE4D19">
        <w:rPr>
          <w:noProof/>
        </w:rPr>
        <w:drawing>
          <wp:inline distT="0" distB="0" distL="0" distR="0" wp14:anchorId="32E52986" wp14:editId="5ED9A199">
            <wp:extent cx="5278755" cy="2256790"/>
            <wp:effectExtent l="0" t="0" r="0" b="0"/>
            <wp:docPr id="267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8A766C44-2DD3-4556-B50E-39B828B18E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8A766C44-2DD3-4556-B50E-39B828B18E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5677" w14:textId="44829A9D" w:rsidR="00C63B19" w:rsidRDefault="00C63B19" w:rsidP="007E53B8">
      <w:pPr>
        <w:pStyle w:val="FigureCaption"/>
      </w:pPr>
      <w:bookmarkStart w:id="162" w:name="_Toc33730244"/>
      <w:r>
        <w:t xml:space="preserve">Figure </w:t>
      </w:r>
      <w:r w:rsidR="00E33E46">
        <w:t>6</w:t>
      </w:r>
      <w:r>
        <w:t>: Home Page</w:t>
      </w:r>
      <w:bookmarkEnd w:id="162"/>
    </w:p>
    <w:p w14:paraId="5F7AA9D5" w14:textId="150DB182" w:rsidR="00A90D32" w:rsidRDefault="00A90D32" w:rsidP="00E40E9F">
      <w:pPr>
        <w:pStyle w:val="BodyText2"/>
        <w:ind w:left="432"/>
      </w:pPr>
      <w:r>
        <w:t xml:space="preserve">If </w:t>
      </w:r>
      <w:r w:rsidR="00C47287">
        <w:t>the importer</w:t>
      </w:r>
      <w:r>
        <w:t xml:space="preserve"> forget</w:t>
      </w:r>
      <w:r w:rsidR="00C47287">
        <w:t>s the assigned</w:t>
      </w:r>
      <w:r>
        <w:t xml:space="preserve"> password, click the </w:t>
      </w:r>
      <w:r w:rsidRPr="003A29D3">
        <w:rPr>
          <w:b/>
          <w:bCs/>
        </w:rPr>
        <w:t>Forgot Password</w:t>
      </w:r>
      <w:r>
        <w:t xml:space="preserve"> link</w:t>
      </w:r>
      <w:r w:rsidR="00BD7ABF">
        <w:t xml:space="preserve"> on the </w:t>
      </w:r>
      <w:r w:rsidR="00BD7ABF" w:rsidRPr="00BD7ABF">
        <w:rPr>
          <w:b/>
          <w:bCs/>
        </w:rPr>
        <w:t>Login</w:t>
      </w:r>
      <w:r w:rsidR="00BD7ABF">
        <w:t xml:space="preserve"> </w:t>
      </w:r>
      <w:r w:rsidR="000249E9">
        <w:t>page</w:t>
      </w:r>
      <w:r>
        <w:t>.</w:t>
      </w:r>
      <w:r w:rsidR="00BD7ABF">
        <w:t xml:space="preserve"> The </w:t>
      </w:r>
      <w:r w:rsidR="00BD7ABF" w:rsidRPr="000249E9">
        <w:rPr>
          <w:b/>
          <w:bCs/>
        </w:rPr>
        <w:t>Forgot Password</w:t>
      </w:r>
      <w:r w:rsidR="00BD7ABF">
        <w:t xml:space="preserve"> </w:t>
      </w:r>
      <w:r w:rsidR="000249E9">
        <w:t>page</w:t>
      </w:r>
      <w:r w:rsidR="00BD7ABF">
        <w:t xml:space="preserve"> appears.</w:t>
      </w:r>
      <w:r>
        <w:t xml:space="preserve"> </w:t>
      </w:r>
    </w:p>
    <w:p w14:paraId="1F929390" w14:textId="1F350ADB" w:rsidR="004359B0" w:rsidRDefault="004359B0" w:rsidP="00956603">
      <w:pPr>
        <w:pStyle w:val="BodyText2"/>
        <w:jc w:val="center"/>
      </w:pPr>
      <w:r>
        <w:rPr>
          <w:noProof/>
        </w:rPr>
        <w:drawing>
          <wp:inline distT="0" distB="0" distL="0" distR="0" wp14:anchorId="50EE2922" wp14:editId="6F840173">
            <wp:extent cx="2995118" cy="1954766"/>
            <wp:effectExtent l="19050" t="19050" r="15240" b="2667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orgot password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05777" cy="19617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6B0F5A" w14:textId="5B839F8E" w:rsidR="00C63B19" w:rsidRDefault="00C63B19" w:rsidP="007E53B8">
      <w:pPr>
        <w:pStyle w:val="FigureCaption"/>
      </w:pPr>
      <w:bookmarkStart w:id="163" w:name="_Toc33730245"/>
      <w:r>
        <w:t>Figure</w:t>
      </w:r>
      <w:r w:rsidR="00584DC9">
        <w:t xml:space="preserve"> </w:t>
      </w:r>
      <w:r w:rsidR="00E33E46">
        <w:t>7:</w:t>
      </w:r>
      <w:r>
        <w:t xml:space="preserve"> Forgot Password</w:t>
      </w:r>
      <w:bookmarkEnd w:id="163"/>
    </w:p>
    <w:p w14:paraId="4F38C197" w14:textId="4A7289C0" w:rsidR="00A90D32" w:rsidRDefault="00A90D32" w:rsidP="00DC39E0">
      <w:pPr>
        <w:pStyle w:val="BodyText2"/>
        <w:numPr>
          <w:ilvl w:val="0"/>
          <w:numId w:val="27"/>
        </w:numPr>
      </w:pPr>
      <w:r>
        <w:t xml:space="preserve">Enter </w:t>
      </w:r>
      <w:r w:rsidR="000E4663">
        <w:t xml:space="preserve">the login </w:t>
      </w:r>
      <w:r>
        <w:t xml:space="preserve">username. </w:t>
      </w:r>
    </w:p>
    <w:p w14:paraId="4F67AC26" w14:textId="5FC7BEA3" w:rsidR="00A90D32" w:rsidRDefault="00A90D32" w:rsidP="00DC39E0">
      <w:pPr>
        <w:pStyle w:val="BodyText2"/>
        <w:numPr>
          <w:ilvl w:val="0"/>
          <w:numId w:val="27"/>
        </w:numPr>
      </w:pPr>
      <w:r>
        <w:t xml:space="preserve">Select </w:t>
      </w:r>
      <w:r w:rsidR="00ED2357">
        <w:t>a</w:t>
      </w:r>
      <w:r>
        <w:t xml:space="preserve"> security question from the list. </w:t>
      </w:r>
      <w:r w:rsidR="00C47287">
        <w:t>S</w:t>
      </w:r>
      <w:r w:rsidR="00E43EFE">
        <w:t xml:space="preserve">elect any one of the security questions that </w:t>
      </w:r>
      <w:r w:rsidR="00ED2357">
        <w:t>w</w:t>
      </w:r>
      <w:r w:rsidR="00C47287">
        <w:t>ere</w:t>
      </w:r>
      <w:r w:rsidR="00E43EFE">
        <w:t xml:space="preserve"> selected during registration.</w:t>
      </w:r>
    </w:p>
    <w:p w14:paraId="57441607" w14:textId="77777777" w:rsidR="00A90D32" w:rsidRDefault="00A90D32" w:rsidP="00DC39E0">
      <w:pPr>
        <w:pStyle w:val="BodyText2"/>
        <w:numPr>
          <w:ilvl w:val="0"/>
          <w:numId w:val="27"/>
        </w:numPr>
      </w:pPr>
      <w:r>
        <w:t>Enter the answer</w:t>
      </w:r>
      <w:r w:rsidR="00E43EFE">
        <w:t xml:space="preserve"> to the selected security question</w:t>
      </w:r>
      <w:r>
        <w:t>.</w:t>
      </w:r>
      <w:r w:rsidR="00E43EFE">
        <w:t xml:space="preserve"> This should match the answer given at the time of registration.</w:t>
      </w:r>
    </w:p>
    <w:p w14:paraId="6A0DFDC8" w14:textId="696D9478" w:rsidR="00A90D32" w:rsidRDefault="00A90D32" w:rsidP="00DC39E0">
      <w:pPr>
        <w:pStyle w:val="BodyText2"/>
        <w:numPr>
          <w:ilvl w:val="0"/>
          <w:numId w:val="27"/>
        </w:numPr>
      </w:pPr>
      <w:r>
        <w:t xml:space="preserve">Click </w:t>
      </w:r>
      <w:r w:rsidR="00E43EFE" w:rsidRPr="005271B7">
        <w:rPr>
          <w:b/>
          <w:bCs/>
        </w:rPr>
        <w:t>SUBMIT</w:t>
      </w:r>
      <w:r>
        <w:t>.</w:t>
      </w:r>
    </w:p>
    <w:p w14:paraId="2BE5B83B" w14:textId="44D863CA" w:rsidR="00ED2357" w:rsidRDefault="00ED2357" w:rsidP="00ED2357">
      <w:pPr>
        <w:pStyle w:val="BodyText2"/>
        <w:ind w:left="360"/>
      </w:pPr>
      <w:r>
        <w:t xml:space="preserve">The </w:t>
      </w:r>
      <w:r w:rsidRPr="00ED2357">
        <w:rPr>
          <w:b/>
          <w:bCs/>
        </w:rPr>
        <w:t>Set New Password</w:t>
      </w:r>
      <w:r>
        <w:t xml:space="preserve"> page appears.</w:t>
      </w:r>
    </w:p>
    <w:p w14:paraId="32B570C1" w14:textId="508DB7A9" w:rsidR="00054A1F" w:rsidRDefault="00047B75" w:rsidP="0036447D">
      <w:pPr>
        <w:pStyle w:val="BodyText2"/>
        <w:ind w:left="360"/>
        <w:jc w:val="center"/>
      </w:pPr>
      <w:r>
        <w:rPr>
          <w:noProof/>
        </w:rPr>
        <w:lastRenderedPageBreak/>
        <w:drawing>
          <wp:inline distT="0" distB="0" distL="0" distR="0" wp14:anchorId="21E741AF" wp14:editId="72C660C3">
            <wp:extent cx="2865120" cy="1988790"/>
            <wp:effectExtent l="19050" t="19050" r="11430" b="12065"/>
            <wp:docPr id="478" name="Picture 47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setnewpassword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95992" cy="201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CBB32C" w14:textId="6ED24D65" w:rsidR="00E33E46" w:rsidRDefault="00E33E46" w:rsidP="007E53B8">
      <w:pPr>
        <w:pStyle w:val="FigureCaption"/>
      </w:pPr>
      <w:bookmarkStart w:id="164" w:name="_Toc33730246"/>
      <w:r>
        <w:t xml:space="preserve">Figure 8: </w:t>
      </w:r>
      <w:r w:rsidR="008B4625">
        <w:t>Set New</w:t>
      </w:r>
      <w:r>
        <w:t xml:space="preserve"> Password</w:t>
      </w:r>
      <w:bookmarkEnd w:id="164"/>
    </w:p>
    <w:p w14:paraId="514310AA" w14:textId="30B57549" w:rsidR="00ED2357" w:rsidRDefault="00ED2357" w:rsidP="007F7176">
      <w:pPr>
        <w:pStyle w:val="BodyText2"/>
        <w:numPr>
          <w:ilvl w:val="0"/>
          <w:numId w:val="27"/>
        </w:numPr>
      </w:pPr>
      <w:r>
        <w:t>Enter a new password.</w:t>
      </w:r>
      <w:r w:rsidR="00911AE0">
        <w:t xml:space="preserve"> Click </w:t>
      </w:r>
      <w:r w:rsidR="00911AE0">
        <w:rPr>
          <w:noProof/>
        </w:rPr>
        <w:drawing>
          <wp:inline distT="0" distB="0" distL="0" distR="0" wp14:anchorId="01261764" wp14:editId="3C2BF422">
            <wp:extent cx="200000" cy="14285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viewpasswd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E7E">
        <w:t xml:space="preserve"> </w:t>
      </w:r>
      <w:r w:rsidR="00911AE0">
        <w:t xml:space="preserve">to see the password characters being entered. </w:t>
      </w:r>
      <w:r w:rsidR="004140E9">
        <w:t xml:space="preserve">Click on it again to hide the password characters. </w:t>
      </w:r>
      <w:r w:rsidR="00911AE0">
        <w:t xml:space="preserve">This works like a toggle key. </w:t>
      </w:r>
    </w:p>
    <w:p w14:paraId="1B83DE61" w14:textId="5A328E47" w:rsidR="00ED2357" w:rsidRDefault="00ED2357" w:rsidP="00ED2357">
      <w:pPr>
        <w:pStyle w:val="BodyText2"/>
        <w:numPr>
          <w:ilvl w:val="0"/>
          <w:numId w:val="27"/>
        </w:numPr>
      </w:pPr>
      <w:r>
        <w:t>Re-enter the password.</w:t>
      </w:r>
    </w:p>
    <w:p w14:paraId="60891222" w14:textId="748C81C6" w:rsidR="00ED2357" w:rsidRDefault="00ED2357" w:rsidP="00ED2357">
      <w:pPr>
        <w:pStyle w:val="BodyText2"/>
        <w:numPr>
          <w:ilvl w:val="0"/>
          <w:numId w:val="27"/>
        </w:numPr>
      </w:pPr>
      <w:r>
        <w:t xml:space="preserve">Click </w:t>
      </w:r>
      <w:r w:rsidRPr="00ED2357">
        <w:rPr>
          <w:b/>
          <w:bCs/>
        </w:rPr>
        <w:t>Save</w:t>
      </w:r>
      <w:r>
        <w:t>.</w:t>
      </w:r>
    </w:p>
    <w:p w14:paraId="2FAC979C" w14:textId="2407F948" w:rsidR="004140E9" w:rsidRDefault="004140E9" w:rsidP="00A90D32">
      <w:pPr>
        <w:pStyle w:val="BodyText2"/>
      </w:pPr>
    </w:p>
    <w:p w14:paraId="60F2F21B" w14:textId="04EA5759" w:rsidR="004140E9" w:rsidRDefault="004140E9" w:rsidP="00A90D32">
      <w:pPr>
        <w:pStyle w:val="BodyText2"/>
      </w:pPr>
    </w:p>
    <w:p w14:paraId="2D25AF73" w14:textId="7F9CA86F" w:rsidR="004140E9" w:rsidRDefault="004140E9" w:rsidP="00A90D32">
      <w:pPr>
        <w:pStyle w:val="BodyText2"/>
      </w:pPr>
    </w:p>
    <w:p w14:paraId="37F69B18" w14:textId="4B5AE85B" w:rsidR="004140E9" w:rsidRDefault="004140E9" w:rsidP="00A90D32">
      <w:pPr>
        <w:pStyle w:val="BodyText2"/>
      </w:pPr>
    </w:p>
    <w:p w14:paraId="7990DA19" w14:textId="06C64D5A" w:rsidR="004140E9" w:rsidRDefault="004140E9" w:rsidP="00A90D32">
      <w:pPr>
        <w:pStyle w:val="BodyText2"/>
      </w:pPr>
    </w:p>
    <w:p w14:paraId="009217CB" w14:textId="0B4DC609" w:rsidR="004140E9" w:rsidRDefault="004140E9" w:rsidP="00A90D32">
      <w:pPr>
        <w:pStyle w:val="BodyText2"/>
      </w:pPr>
    </w:p>
    <w:p w14:paraId="41B2FDF8" w14:textId="1FCFD20D" w:rsidR="004140E9" w:rsidRDefault="004140E9" w:rsidP="00A90D32">
      <w:pPr>
        <w:pStyle w:val="BodyText2"/>
      </w:pPr>
    </w:p>
    <w:p w14:paraId="02BA0A81" w14:textId="0B21D2C6" w:rsidR="004140E9" w:rsidRDefault="004140E9" w:rsidP="00A90D32">
      <w:pPr>
        <w:pStyle w:val="BodyText2"/>
      </w:pPr>
    </w:p>
    <w:p w14:paraId="2B9FB027" w14:textId="1630FCE2" w:rsidR="004140E9" w:rsidRDefault="004140E9" w:rsidP="00A90D32">
      <w:pPr>
        <w:pStyle w:val="BodyText2"/>
      </w:pPr>
    </w:p>
    <w:p w14:paraId="70622BD0" w14:textId="72D2F604" w:rsidR="004140E9" w:rsidRDefault="004140E9" w:rsidP="00A90D32">
      <w:pPr>
        <w:pStyle w:val="BodyText2"/>
      </w:pPr>
    </w:p>
    <w:p w14:paraId="2234E41A" w14:textId="0CE95E71" w:rsidR="004140E9" w:rsidRDefault="004140E9" w:rsidP="00A90D32">
      <w:pPr>
        <w:pStyle w:val="BodyText2"/>
      </w:pPr>
    </w:p>
    <w:p w14:paraId="6FD8C5C0" w14:textId="3A59BF17" w:rsidR="00C47287" w:rsidRDefault="00C47287" w:rsidP="00A90D32">
      <w:pPr>
        <w:pStyle w:val="BodyText2"/>
      </w:pPr>
    </w:p>
    <w:p w14:paraId="2004AEAC" w14:textId="77777777" w:rsidR="00FB36A4" w:rsidRDefault="00FB36A4" w:rsidP="00A90D32">
      <w:pPr>
        <w:pStyle w:val="BodyText2"/>
      </w:pPr>
    </w:p>
    <w:p w14:paraId="2AD42407" w14:textId="299FF875" w:rsidR="004140E9" w:rsidRDefault="004140E9" w:rsidP="00A90D32">
      <w:pPr>
        <w:pStyle w:val="BodyText2"/>
      </w:pPr>
    </w:p>
    <w:p w14:paraId="790B61EA" w14:textId="77777777" w:rsidR="00F5488A" w:rsidRDefault="00F5488A" w:rsidP="00A90D32">
      <w:pPr>
        <w:pStyle w:val="BodyText2"/>
      </w:pPr>
    </w:p>
    <w:p w14:paraId="75B37640" w14:textId="77777777" w:rsidR="00FB08E2" w:rsidRDefault="00FB08E2" w:rsidP="002A39C9">
      <w:pPr>
        <w:pStyle w:val="Heading2"/>
      </w:pPr>
      <w:bookmarkStart w:id="165" w:name="_Toc31900103"/>
      <w:bookmarkStart w:id="166" w:name="_Toc31900170"/>
      <w:bookmarkStart w:id="167" w:name="_Toc31900292"/>
      <w:bookmarkStart w:id="168" w:name="_Toc33605938"/>
      <w:r>
        <w:lastRenderedPageBreak/>
        <w:t>Application User Interface</w:t>
      </w:r>
      <w:bookmarkEnd w:id="165"/>
      <w:bookmarkEnd w:id="166"/>
      <w:bookmarkEnd w:id="167"/>
      <w:bookmarkEnd w:id="168"/>
    </w:p>
    <w:p w14:paraId="00CC62CD" w14:textId="2DE927B0" w:rsidR="000249E9" w:rsidRPr="000249E9" w:rsidRDefault="000249E9" w:rsidP="000249E9">
      <w:pPr>
        <w:pStyle w:val="BodyText2"/>
      </w:pPr>
      <w:r>
        <w:t>On logging into the application successfully, the</w:t>
      </w:r>
      <w:r w:rsidR="00E1361A">
        <w:t xml:space="preserve"> CEIR Importer Portal</w:t>
      </w:r>
      <w:r>
        <w:t xml:space="preserve"> Home page appears.</w:t>
      </w:r>
    </w:p>
    <w:bookmarkStart w:id="169" w:name="_Toc33730247"/>
    <w:p w14:paraId="42CF91B8" w14:textId="77777777" w:rsidR="00692933" w:rsidRDefault="00692933" w:rsidP="007E53B8">
      <w:pPr>
        <w:pStyle w:val="FigureCaption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F229AB6" wp14:editId="7D7093A1">
                <wp:simplePos x="0" y="0"/>
                <wp:positionH relativeFrom="margin">
                  <wp:posOffset>4570974</wp:posOffset>
                </wp:positionH>
                <wp:positionV relativeFrom="paragraph">
                  <wp:posOffset>10795</wp:posOffset>
                </wp:positionV>
                <wp:extent cx="730201" cy="190500"/>
                <wp:effectExtent l="0" t="0" r="13335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201" cy="1905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1996F5" id="Rectangle 10" o:spid="_x0000_s1026" style="position:absolute;margin-left:359.9pt;margin-top:.85pt;width:57.5pt;height:1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" filled="f" strokecolor="#ffc000 [3207]" strokeweight="2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631B050" wp14:editId="79AE318C">
                <wp:simplePos x="0" y="0"/>
                <wp:positionH relativeFrom="column">
                  <wp:posOffset>7767</wp:posOffset>
                </wp:positionH>
                <wp:positionV relativeFrom="paragraph">
                  <wp:posOffset>11821</wp:posOffset>
                </wp:positionV>
                <wp:extent cx="5281246" cy="2291861"/>
                <wp:effectExtent l="0" t="0" r="15240" b="13335"/>
                <wp:wrapNone/>
                <wp:docPr id="272" name="Rectangle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1246" cy="22918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2E2BFC" id="Rectangle 272" o:spid="_x0000_s1026" style="position:absolute;margin-left:.6pt;margin-top:.95pt;width:415.85pt;height:180.4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" filled="f" strokecolor="#1f4d78 [1604]" strokeweight="1pt"/>
            </w:pict>
          </mc:Fallback>
        </mc:AlternateContent>
      </w:r>
      <w:r w:rsidRPr="00692933">
        <w:rPr>
          <w:noProof/>
        </w:rPr>
        <w:drawing>
          <wp:inline distT="0" distB="0" distL="0" distR="0" wp14:anchorId="11C1C58B" wp14:editId="0815BF3B">
            <wp:extent cx="5278755" cy="2256790"/>
            <wp:effectExtent l="0" t="0" r="0" b="0"/>
            <wp:docPr id="270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8A766C44-2DD3-4556-B50E-39B828B18E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8A766C44-2DD3-4556-B50E-39B828B18E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29EC" w14:textId="62DC91BB" w:rsidR="005271B7" w:rsidRDefault="005271B7" w:rsidP="007E53B8">
      <w:pPr>
        <w:pStyle w:val="FigureCaption"/>
      </w:pPr>
      <w:r>
        <w:t xml:space="preserve">Figure </w:t>
      </w:r>
      <w:r w:rsidR="00E33E46">
        <w:t>9</w:t>
      </w:r>
      <w:r>
        <w:t>: Home Page</w:t>
      </w:r>
      <w:bookmarkEnd w:id="169"/>
    </w:p>
    <w:p w14:paraId="59D298DE" w14:textId="3FF44D3C" w:rsidR="003F3870" w:rsidRDefault="003F3870" w:rsidP="00FB08E2">
      <w:pPr>
        <w:pStyle w:val="BodyText2"/>
      </w:pPr>
      <w:r>
        <w:t xml:space="preserve">The </w:t>
      </w:r>
      <w:r w:rsidR="004463DD">
        <w:t>H</w:t>
      </w:r>
      <w:r w:rsidR="00FE5D81">
        <w:t xml:space="preserve">ome </w:t>
      </w:r>
      <w:r>
        <w:t xml:space="preserve">page has all the </w:t>
      </w:r>
      <w:r w:rsidR="00933CA4">
        <w:t xml:space="preserve">feature </w:t>
      </w:r>
      <w:r>
        <w:t>menus on the left panel.</w:t>
      </w:r>
    </w:p>
    <w:p w14:paraId="650A3CCE" w14:textId="2FA5DB43" w:rsidR="003F3870" w:rsidRDefault="003F3870" w:rsidP="00FB08E2">
      <w:pPr>
        <w:pStyle w:val="BodyText2"/>
      </w:pPr>
      <w:r>
        <w:t xml:space="preserve">The center of the page is the </w:t>
      </w:r>
      <w:r w:rsidR="00FE5D81">
        <w:t>D</w:t>
      </w:r>
      <w:r>
        <w:t>ashboard.</w:t>
      </w:r>
    </w:p>
    <w:p w14:paraId="7BDD039E" w14:textId="14F017ED" w:rsidR="00FB08E2" w:rsidRDefault="00FB08E2" w:rsidP="00FB08E2">
      <w:pPr>
        <w:pStyle w:val="BodyText2"/>
      </w:pPr>
      <w:r>
        <w:t>The top right corner of the screen displays the following menu</w:t>
      </w:r>
      <w:r w:rsidR="00643EDD">
        <w:t xml:space="preserve"> options</w:t>
      </w:r>
      <w:r>
        <w:t>:</w:t>
      </w:r>
    </w:p>
    <w:p w14:paraId="6CBA062F" w14:textId="5AD7FA9D" w:rsidR="00C47287" w:rsidRPr="00C47287" w:rsidRDefault="00C47287" w:rsidP="00DC39E0">
      <w:pPr>
        <w:pStyle w:val="BodyText2"/>
        <w:numPr>
          <w:ilvl w:val="0"/>
          <w:numId w:val="19"/>
        </w:numPr>
      </w:pPr>
      <w:r w:rsidRPr="00E40E9F">
        <w:rPr>
          <w:b/>
          <w:bCs/>
        </w:rPr>
        <w:t>Download</w:t>
      </w:r>
      <w:r w:rsidRPr="00E40E9F">
        <w:t>:</w:t>
      </w:r>
      <w:r>
        <w:t xml:space="preserve"> Click to download th</w:t>
      </w:r>
      <w:r w:rsidR="00E40E9F">
        <w:t>is</w:t>
      </w:r>
      <w:r>
        <w:t xml:space="preserve"> user manual. </w:t>
      </w:r>
    </w:p>
    <w:p w14:paraId="68E0D023" w14:textId="0BD26367" w:rsidR="00FB08E2" w:rsidRDefault="00530228" w:rsidP="00DC39E0">
      <w:pPr>
        <w:pStyle w:val="BodyText2"/>
        <w:numPr>
          <w:ilvl w:val="0"/>
          <w:numId w:val="19"/>
        </w:numPr>
      </w:pPr>
      <w:r>
        <w:rPr>
          <w:b/>
          <w:bCs/>
        </w:rPr>
        <w:t>English</w:t>
      </w:r>
      <w:r w:rsidR="00FB08E2">
        <w:t xml:space="preserve">: </w:t>
      </w:r>
      <w:r>
        <w:t>Select</w:t>
      </w:r>
      <w:r w:rsidR="00FB08E2">
        <w:t xml:space="preserve"> </w:t>
      </w:r>
      <w:r w:rsidR="00FB08E2" w:rsidRPr="00FE5D81">
        <w:rPr>
          <w:b/>
          <w:bCs/>
        </w:rPr>
        <w:t>English</w:t>
      </w:r>
      <w:r w:rsidR="00FB08E2">
        <w:t xml:space="preserve"> or </w:t>
      </w:r>
      <w:r w:rsidR="00FB08E2" w:rsidRPr="00FE5D81">
        <w:rPr>
          <w:b/>
          <w:bCs/>
        </w:rPr>
        <w:t>Khmer</w:t>
      </w:r>
      <w:r w:rsidR="00FB08E2">
        <w:t>. All the</w:t>
      </w:r>
      <w:r w:rsidR="00643EDD">
        <w:t xml:space="preserve"> field and column</w:t>
      </w:r>
      <w:r w:rsidR="00FB08E2">
        <w:t xml:space="preserve"> labels appear in the selected language.</w:t>
      </w:r>
      <w:r w:rsidR="00BD7ABF">
        <w:t xml:space="preserve"> User inputs are, however, in English.</w:t>
      </w:r>
    </w:p>
    <w:p w14:paraId="2083C34D" w14:textId="7BE094DE" w:rsidR="008D6E09" w:rsidRDefault="008D6E09" w:rsidP="00956603">
      <w:pPr>
        <w:pStyle w:val="BodyText2"/>
        <w:ind w:left="709"/>
        <w:jc w:val="center"/>
      </w:pPr>
      <w:r>
        <w:rPr>
          <w:noProof/>
        </w:rPr>
        <w:drawing>
          <wp:inline distT="0" distB="0" distL="0" distR="0" wp14:anchorId="71BBF4C4" wp14:editId="7C7775E0">
            <wp:extent cx="706120" cy="574040"/>
            <wp:effectExtent l="19050" t="19050" r="17780" b="16510"/>
            <wp:docPr id="139" name="Picture 13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language.png"/>
                    <pic:cNvPicPr/>
                  </pic:nvPicPr>
                  <pic:blipFill rotWithShape="1">
                    <a:blip r:embed="rId30"/>
                    <a:srcRect r="86621" b="80634"/>
                    <a:stretch/>
                  </pic:blipFill>
                  <pic:spPr bwMode="auto">
                    <a:xfrm>
                      <a:off x="0" y="0"/>
                      <a:ext cx="706265" cy="5741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92ED3" w14:textId="77777777" w:rsidR="00FB08E2" w:rsidRPr="00FA4F7A" w:rsidRDefault="00FB08E2" w:rsidP="00DC39E0">
      <w:pPr>
        <w:pStyle w:val="BodyText2"/>
        <w:numPr>
          <w:ilvl w:val="0"/>
          <w:numId w:val="19"/>
        </w:numPr>
      </w:pPr>
      <w:r w:rsidRPr="00FA4F7A">
        <w:rPr>
          <w:b/>
          <w:bCs/>
        </w:rPr>
        <w:t>Home</w:t>
      </w:r>
      <w:r w:rsidRPr="00FA4F7A">
        <w:t xml:space="preserve">: </w:t>
      </w:r>
      <w:r w:rsidR="00643EDD" w:rsidRPr="00FA4F7A">
        <w:t xml:space="preserve">Click on it to go </w:t>
      </w:r>
      <w:r w:rsidRPr="00FA4F7A">
        <w:t xml:space="preserve">to the </w:t>
      </w:r>
      <w:r w:rsidR="00C75711" w:rsidRPr="00FA4F7A">
        <w:rPr>
          <w:b/>
          <w:bCs/>
        </w:rPr>
        <w:t>DMC</w:t>
      </w:r>
      <w:r w:rsidRPr="00FA4F7A">
        <w:rPr>
          <w:b/>
          <w:bCs/>
        </w:rPr>
        <w:t xml:space="preserve"> </w:t>
      </w:r>
      <w:r w:rsidR="009E7D5B" w:rsidRPr="00FA4F7A">
        <w:rPr>
          <w:b/>
          <w:bCs/>
        </w:rPr>
        <w:t>H</w:t>
      </w:r>
      <w:r w:rsidR="00BD7ABF" w:rsidRPr="00FA4F7A">
        <w:rPr>
          <w:b/>
          <w:bCs/>
        </w:rPr>
        <w:t>ome</w:t>
      </w:r>
      <w:r w:rsidRPr="00FA4F7A">
        <w:rPr>
          <w:b/>
          <w:bCs/>
        </w:rPr>
        <w:t xml:space="preserve"> </w:t>
      </w:r>
      <w:r w:rsidR="00E1361A" w:rsidRPr="00FA4F7A">
        <w:rPr>
          <w:b/>
          <w:bCs/>
        </w:rPr>
        <w:t>P</w:t>
      </w:r>
      <w:r w:rsidR="009E7D5B" w:rsidRPr="00FA4F7A">
        <w:rPr>
          <w:b/>
          <w:bCs/>
        </w:rPr>
        <w:t>ortal</w:t>
      </w:r>
      <w:r w:rsidR="009E7D5B" w:rsidRPr="00FA4F7A">
        <w:t xml:space="preserve"> </w:t>
      </w:r>
      <w:r w:rsidRPr="00FA4F7A">
        <w:t>page.</w:t>
      </w:r>
    </w:p>
    <w:p w14:paraId="29460BBA" w14:textId="77777777" w:rsidR="00FB08E2" w:rsidRPr="00933CA4" w:rsidRDefault="00AC7A71" w:rsidP="00DC39E0">
      <w:pPr>
        <w:pStyle w:val="BodyText2"/>
        <w:numPr>
          <w:ilvl w:val="0"/>
          <w:numId w:val="19"/>
        </w:numPr>
      </w:pPr>
      <w:r w:rsidRPr="00933CA4">
        <w:rPr>
          <w:noProof/>
        </w:rPr>
        <w:drawing>
          <wp:inline distT="0" distB="0" distL="0" distR="0" wp14:anchorId="35A6F2AE" wp14:editId="60B8CDAF">
            <wp:extent cx="304800" cy="335280"/>
            <wp:effectExtent l="0" t="0" r="0" b="7620"/>
            <wp:docPr id="128" name="Picture 12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user profile.gif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72" cy="33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3CA4">
        <w:t>(</w:t>
      </w:r>
      <w:r w:rsidR="00FB08E2" w:rsidRPr="00933CA4">
        <w:rPr>
          <w:b/>
          <w:bCs/>
        </w:rPr>
        <w:t>User profile</w:t>
      </w:r>
      <w:r w:rsidRPr="00933CA4">
        <w:t>)</w:t>
      </w:r>
      <w:r w:rsidR="00FB08E2" w:rsidRPr="00933CA4">
        <w:t xml:space="preserve">: Click </w:t>
      </w:r>
      <w:r w:rsidR="00643EDD" w:rsidRPr="00933CA4">
        <w:t>on it</w:t>
      </w:r>
      <w:r w:rsidR="00FB08E2" w:rsidRPr="00933CA4">
        <w:t xml:space="preserve"> to see the following menu</w:t>
      </w:r>
      <w:r w:rsidR="00643EDD" w:rsidRPr="00933CA4">
        <w:t>:</w:t>
      </w:r>
    </w:p>
    <w:p w14:paraId="7F3CA573" w14:textId="4521A785" w:rsidR="00FB08E2" w:rsidRDefault="00692933" w:rsidP="00956603">
      <w:pPr>
        <w:pStyle w:val="BodyText2"/>
        <w:ind w:left="709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724812B" wp14:editId="479FF393">
                <wp:simplePos x="0" y="0"/>
                <wp:positionH relativeFrom="column">
                  <wp:posOffset>2246874</wp:posOffset>
                </wp:positionH>
                <wp:positionV relativeFrom="paragraph">
                  <wp:posOffset>9037</wp:posOffset>
                </wp:positionV>
                <wp:extent cx="1260231" cy="978876"/>
                <wp:effectExtent l="0" t="0" r="16510" b="12065"/>
                <wp:wrapNone/>
                <wp:docPr id="276" name="Rectangl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231" cy="9788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9D987B" id="Rectangle 276" o:spid="_x0000_s1026" style="position:absolute;margin-left:176.9pt;margin-top:.7pt;width:99.25pt;height:77.1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" filled="f" strokecolor="black [3213]" strokeweight="1pt"/>
            </w:pict>
          </mc:Fallback>
        </mc:AlternateContent>
      </w:r>
      <w:r w:rsidRPr="00692933">
        <w:rPr>
          <w:noProof/>
        </w:rPr>
        <w:drawing>
          <wp:inline distT="0" distB="0" distL="0" distR="0" wp14:anchorId="08A5804F" wp14:editId="766ECE13">
            <wp:extent cx="1259974" cy="990600"/>
            <wp:effectExtent l="0" t="0" r="0" b="0"/>
            <wp:docPr id="273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DE6232DB-9591-4EF5-A7D9-A27ED86D4C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DE6232DB-9591-4EF5-A7D9-A27ED86D4C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75505" cy="10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360E" w14:textId="3FF5526B" w:rsidR="00FB08E2" w:rsidRDefault="005A582E" w:rsidP="00DC39E0">
      <w:pPr>
        <w:pStyle w:val="BodyText2"/>
        <w:numPr>
          <w:ilvl w:val="0"/>
          <w:numId w:val="20"/>
        </w:numPr>
      </w:pPr>
      <w:r>
        <w:rPr>
          <w:b/>
          <w:bCs/>
          <w:noProof/>
        </w:rPr>
        <w:drawing>
          <wp:inline distT="0" distB="0" distL="0" distR="0" wp14:anchorId="78555F3A" wp14:editId="53522B0F">
            <wp:extent cx="152400" cy="152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di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386" cy="15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CA4">
        <w:rPr>
          <w:b/>
          <w:bCs/>
        </w:rPr>
        <w:t xml:space="preserve"> </w:t>
      </w:r>
      <w:r w:rsidRPr="00933CA4">
        <w:t>(</w:t>
      </w:r>
      <w:r w:rsidR="00FB08E2" w:rsidRPr="00A15427">
        <w:rPr>
          <w:b/>
          <w:bCs/>
        </w:rPr>
        <w:t>Edit Info</w:t>
      </w:r>
      <w:r w:rsidRPr="00933CA4">
        <w:t>)</w:t>
      </w:r>
      <w:r w:rsidR="00FB08E2">
        <w:t xml:space="preserve">: Click on it to modify </w:t>
      </w:r>
      <w:r w:rsidR="00B12230">
        <w:t>the</w:t>
      </w:r>
      <w:r w:rsidR="00FB08E2">
        <w:t xml:space="preserve"> registered information. </w:t>
      </w:r>
      <w:r w:rsidR="00B12230">
        <w:t xml:space="preserve">The </w:t>
      </w:r>
      <w:r w:rsidR="00B12230" w:rsidRPr="005A582E">
        <w:rPr>
          <w:b/>
          <w:bCs/>
        </w:rPr>
        <w:t>Edit Information</w:t>
      </w:r>
      <w:r w:rsidR="00B12230">
        <w:t xml:space="preserve"> page opens.</w:t>
      </w:r>
    </w:p>
    <w:p w14:paraId="6A917A38" w14:textId="77777777" w:rsidR="00FB08E2" w:rsidRDefault="00AC6B06" w:rsidP="009E7898">
      <w:pPr>
        <w:pStyle w:val="BodyText2"/>
        <w:ind w:left="709"/>
        <w:jc w:val="center"/>
      </w:pPr>
      <w:r>
        <w:rPr>
          <w:noProof/>
        </w:rPr>
        <w:lastRenderedPageBreak/>
        <w:drawing>
          <wp:inline distT="0" distB="0" distL="0" distR="0" wp14:anchorId="613F6D82" wp14:editId="5958F22F">
            <wp:extent cx="5519190" cy="3036121"/>
            <wp:effectExtent l="19050" t="19050" r="24765" b="12065"/>
            <wp:docPr id="135" name="Picture 1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Edit information1.gif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339" cy="3048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0AACF4" w14:textId="39C82F64" w:rsidR="005271B7" w:rsidRDefault="005A582E" w:rsidP="007E53B8">
      <w:pPr>
        <w:pStyle w:val="FigureCaption"/>
      </w:pPr>
      <w:r>
        <w:t xml:space="preserve">       </w:t>
      </w:r>
      <w:bookmarkStart w:id="170" w:name="_Toc33730248"/>
      <w:r w:rsidR="005271B7">
        <w:t xml:space="preserve">Figure </w:t>
      </w:r>
      <w:r w:rsidR="00E33E46">
        <w:t>10</w:t>
      </w:r>
      <w:r w:rsidR="005271B7">
        <w:t>: Edit Information</w:t>
      </w:r>
      <w:bookmarkEnd w:id="170"/>
    </w:p>
    <w:p w14:paraId="4C424ACA" w14:textId="4DD4512B" w:rsidR="00FF11C2" w:rsidRDefault="00AD346F" w:rsidP="00913D88">
      <w:pPr>
        <w:pStyle w:val="BodyText2"/>
        <w:numPr>
          <w:ilvl w:val="0"/>
          <w:numId w:val="21"/>
        </w:numPr>
      </w:pPr>
      <w:r>
        <w:t>Make the required changes.</w:t>
      </w:r>
    </w:p>
    <w:p w14:paraId="653ABFA7" w14:textId="65D9556B" w:rsidR="00AD346F" w:rsidRDefault="00AD346F" w:rsidP="00913D88">
      <w:pPr>
        <w:pStyle w:val="BodyText2"/>
        <w:numPr>
          <w:ilvl w:val="0"/>
          <w:numId w:val="21"/>
        </w:numPr>
      </w:pPr>
      <w:r>
        <w:t xml:space="preserve">Click </w:t>
      </w:r>
      <w:r w:rsidRPr="00ED2357">
        <w:rPr>
          <w:b/>
          <w:bCs/>
        </w:rPr>
        <w:t>Submit</w:t>
      </w:r>
      <w:r>
        <w:t xml:space="preserve"> to save the changes.</w:t>
      </w:r>
    </w:p>
    <w:p w14:paraId="63C28D78" w14:textId="6EFB7646" w:rsidR="00FB08E2" w:rsidRDefault="00933CA4" w:rsidP="00DC39E0">
      <w:pPr>
        <w:pStyle w:val="BodyText2"/>
        <w:numPr>
          <w:ilvl w:val="0"/>
          <w:numId w:val="20"/>
        </w:numPr>
      </w:pPr>
      <w:r w:rsidRPr="00933CA4">
        <w:rPr>
          <w:b/>
          <w:bCs/>
          <w:noProof/>
        </w:rPr>
        <w:drawing>
          <wp:inline distT="0" distB="0" distL="0" distR="0" wp14:anchorId="356D2CB4" wp14:editId="6BEE66B5">
            <wp:extent cx="152400" cy="143256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hangePassword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8282" cy="1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3CA4">
        <w:rPr>
          <w:b/>
          <w:bCs/>
        </w:rPr>
        <w:t xml:space="preserve"> </w:t>
      </w:r>
      <w:r w:rsidRPr="00933CA4">
        <w:t>(</w:t>
      </w:r>
      <w:r w:rsidR="00FB08E2" w:rsidRPr="00933CA4">
        <w:rPr>
          <w:b/>
          <w:bCs/>
        </w:rPr>
        <w:t>Change Password</w:t>
      </w:r>
      <w:r w:rsidRPr="00933CA4">
        <w:t>)</w:t>
      </w:r>
      <w:r w:rsidR="00FB08E2" w:rsidRPr="00933CA4">
        <w:t>:</w:t>
      </w:r>
      <w:r w:rsidR="00FB08E2">
        <w:t xml:space="preserve"> Click on it change </w:t>
      </w:r>
      <w:r w:rsidR="00ED2357">
        <w:t>the</w:t>
      </w:r>
      <w:r w:rsidR="00FB08E2">
        <w:t xml:space="preserve"> login password. </w:t>
      </w:r>
    </w:p>
    <w:p w14:paraId="39BA30FA" w14:textId="5C924A8F" w:rsidR="00FB08E2" w:rsidRDefault="008B4625" w:rsidP="0036447D">
      <w:pPr>
        <w:pStyle w:val="BodyText2"/>
        <w:ind w:firstLine="709"/>
        <w:jc w:val="center"/>
      </w:pPr>
      <w:r>
        <w:rPr>
          <w:noProof/>
        </w:rPr>
        <w:drawing>
          <wp:inline distT="0" distB="0" distL="0" distR="0" wp14:anchorId="734339AC" wp14:editId="719DC767">
            <wp:extent cx="3360680" cy="2081893"/>
            <wp:effectExtent l="19050" t="19050" r="11430" b="1397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hange password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5011" cy="20907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F5AE61" w14:textId="358B3089" w:rsidR="005271B7" w:rsidRDefault="00FF11C2" w:rsidP="007E53B8">
      <w:pPr>
        <w:pStyle w:val="FigureCaption"/>
      </w:pPr>
      <w:r>
        <w:t xml:space="preserve">    </w:t>
      </w:r>
      <w:bookmarkStart w:id="171" w:name="_Toc33730249"/>
      <w:r w:rsidR="005271B7">
        <w:t xml:space="preserve">Figure </w:t>
      </w:r>
      <w:r w:rsidR="00E33E46">
        <w:t>11</w:t>
      </w:r>
      <w:r w:rsidR="005271B7">
        <w:t>: Change Password</w:t>
      </w:r>
      <w:bookmarkEnd w:id="171"/>
    </w:p>
    <w:p w14:paraId="0A2F84A0" w14:textId="407BB132" w:rsidR="00643EDD" w:rsidRDefault="00A15427" w:rsidP="009C1BC0">
      <w:pPr>
        <w:pStyle w:val="BodyText2"/>
        <w:numPr>
          <w:ilvl w:val="0"/>
          <w:numId w:val="48"/>
        </w:numPr>
      </w:pPr>
      <w:r w:rsidRPr="00310E7E">
        <w:rPr>
          <w:b/>
          <w:bCs/>
        </w:rPr>
        <w:t>Old Password</w:t>
      </w:r>
      <w:r>
        <w:t xml:space="preserve">: </w:t>
      </w:r>
      <w:r w:rsidR="00643EDD">
        <w:t xml:space="preserve">Enter </w:t>
      </w:r>
      <w:r w:rsidR="00ED2357">
        <w:t>the</w:t>
      </w:r>
      <w:r w:rsidR="00643EDD">
        <w:t xml:space="preserve"> </w:t>
      </w:r>
      <w:r>
        <w:t>existing</w:t>
      </w:r>
      <w:r w:rsidR="00643EDD">
        <w:t xml:space="preserve"> password.</w:t>
      </w:r>
      <w:r w:rsidR="005261D1">
        <w:t xml:space="preserve"> </w:t>
      </w:r>
      <w:r w:rsidR="00310E7E">
        <w:t xml:space="preserve">Click </w:t>
      </w:r>
      <w:r w:rsidR="00310E7E">
        <w:rPr>
          <w:noProof/>
        </w:rPr>
        <w:drawing>
          <wp:inline distT="0" distB="0" distL="0" distR="0" wp14:anchorId="1FEABFE9" wp14:editId="0BD100A3">
            <wp:extent cx="200000" cy="14285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viewpasswd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E7E">
        <w:t xml:space="preserve"> to see the password characters being entered. Click on it again to hide the password characters.</w:t>
      </w:r>
      <w:r w:rsidR="00B12230">
        <w:t xml:space="preserve"> This works like a toggle key.</w:t>
      </w:r>
    </w:p>
    <w:p w14:paraId="5BFFA93E" w14:textId="77777777" w:rsidR="000242DB" w:rsidRDefault="00A15427" w:rsidP="009C1BC0">
      <w:pPr>
        <w:pStyle w:val="BodyText2"/>
        <w:numPr>
          <w:ilvl w:val="0"/>
          <w:numId w:val="48"/>
        </w:numPr>
      </w:pPr>
      <w:r w:rsidRPr="000242DB">
        <w:rPr>
          <w:b/>
          <w:bCs/>
        </w:rPr>
        <w:t>New Password</w:t>
      </w:r>
      <w:r>
        <w:t xml:space="preserve">: </w:t>
      </w:r>
      <w:r w:rsidR="00643EDD">
        <w:t>Enter a new password.</w:t>
      </w:r>
      <w:r w:rsidR="004A4EC7">
        <w:t xml:space="preserve"> </w:t>
      </w:r>
    </w:p>
    <w:p w14:paraId="4FCD51A3" w14:textId="77777777" w:rsidR="00643EDD" w:rsidRDefault="00A15427" w:rsidP="009C1BC0">
      <w:pPr>
        <w:pStyle w:val="BodyText2"/>
        <w:numPr>
          <w:ilvl w:val="0"/>
          <w:numId w:val="48"/>
        </w:numPr>
      </w:pPr>
      <w:r w:rsidRPr="000242DB">
        <w:rPr>
          <w:b/>
          <w:bCs/>
        </w:rPr>
        <w:t>Confirm Password</w:t>
      </w:r>
      <w:r>
        <w:t xml:space="preserve">: </w:t>
      </w:r>
      <w:r w:rsidR="00643EDD">
        <w:t>Re-enter the new password to confirm the password.</w:t>
      </w:r>
    </w:p>
    <w:p w14:paraId="12C1A85E" w14:textId="77777777" w:rsidR="00643EDD" w:rsidRDefault="00643EDD" w:rsidP="009C1BC0">
      <w:pPr>
        <w:pStyle w:val="BodyText2"/>
        <w:numPr>
          <w:ilvl w:val="0"/>
          <w:numId w:val="48"/>
        </w:numPr>
      </w:pPr>
      <w:r>
        <w:lastRenderedPageBreak/>
        <w:t xml:space="preserve">Click </w:t>
      </w:r>
      <w:r w:rsidR="00AC6B06" w:rsidRPr="00A15427">
        <w:rPr>
          <w:b/>
          <w:bCs/>
        </w:rPr>
        <w:t>SUBMIT</w:t>
      </w:r>
      <w:r>
        <w:t>.</w:t>
      </w:r>
      <w:r w:rsidR="00127F07">
        <w:t xml:space="preserve"> </w:t>
      </w:r>
    </w:p>
    <w:p w14:paraId="2A64E2EF" w14:textId="2BAAC2F6" w:rsidR="00127F07" w:rsidRPr="00E40E9F" w:rsidRDefault="00933CA4" w:rsidP="00DC39E0">
      <w:pPr>
        <w:pStyle w:val="BodyText2"/>
        <w:numPr>
          <w:ilvl w:val="0"/>
          <w:numId w:val="20"/>
        </w:numPr>
      </w:pPr>
      <w:r w:rsidRPr="00577C0E">
        <w:rPr>
          <w:b/>
          <w:bCs/>
          <w:noProof/>
        </w:rPr>
        <w:drawing>
          <wp:inline distT="0" distB="0" distL="0" distR="0" wp14:anchorId="4E6A0CD3" wp14:editId="45F31A0A">
            <wp:extent cx="152400" cy="152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nableDisabl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C0E">
        <w:rPr>
          <w:b/>
          <w:bCs/>
        </w:rPr>
        <w:t xml:space="preserve"> </w:t>
      </w:r>
      <w:r w:rsidRPr="00577C0E">
        <w:t>(</w:t>
      </w:r>
      <w:r w:rsidRPr="00577C0E">
        <w:rPr>
          <w:b/>
          <w:bCs/>
        </w:rPr>
        <w:t>Enable</w:t>
      </w:r>
      <w:r w:rsidR="00FB08E2" w:rsidRPr="00577C0E">
        <w:rPr>
          <w:b/>
          <w:bCs/>
        </w:rPr>
        <w:t>/</w:t>
      </w:r>
      <w:r w:rsidRPr="00577C0E">
        <w:rPr>
          <w:b/>
          <w:bCs/>
        </w:rPr>
        <w:t>Disable</w:t>
      </w:r>
      <w:r w:rsidR="00FB08E2" w:rsidRPr="00577C0E">
        <w:rPr>
          <w:b/>
          <w:bCs/>
        </w:rPr>
        <w:t xml:space="preserve"> Account</w:t>
      </w:r>
      <w:r w:rsidRPr="00577C0E">
        <w:t>)</w:t>
      </w:r>
      <w:r w:rsidR="00FB08E2" w:rsidRPr="00577C0E">
        <w:t>:</w:t>
      </w:r>
      <w:r w:rsidR="00A15427" w:rsidRPr="00E40E9F">
        <w:t xml:space="preserve"> </w:t>
      </w:r>
      <w:r w:rsidR="00D27262" w:rsidRPr="00E40E9F">
        <w:t>Importers can deactivate their account or disable/enable their account.</w:t>
      </w:r>
      <w:r w:rsidR="00FB08E2" w:rsidRPr="00E40E9F">
        <w:t xml:space="preserve"> </w:t>
      </w:r>
    </w:p>
    <w:p w14:paraId="7B62BAEB" w14:textId="1E3C1C52" w:rsidR="00127F07" w:rsidRPr="00E40E9F" w:rsidRDefault="00FB08E2" w:rsidP="00DC39E0">
      <w:pPr>
        <w:pStyle w:val="BodyText2"/>
        <w:numPr>
          <w:ilvl w:val="1"/>
          <w:numId w:val="20"/>
        </w:numPr>
      </w:pPr>
      <w:r w:rsidRPr="00E40E9F">
        <w:t>Deactivating an account means deleting the</w:t>
      </w:r>
      <w:r w:rsidR="00ED2357" w:rsidRPr="00E40E9F">
        <w:t xml:space="preserve"> importer’s</w:t>
      </w:r>
      <w:r w:rsidRPr="00E40E9F">
        <w:t xml:space="preserve"> account. Once </w:t>
      </w:r>
      <w:r w:rsidR="00ED2357" w:rsidRPr="00E40E9F">
        <w:t xml:space="preserve">the importer’s </w:t>
      </w:r>
      <w:r w:rsidRPr="00E40E9F">
        <w:t xml:space="preserve">account is deleted, </w:t>
      </w:r>
      <w:r w:rsidR="00D27262" w:rsidRPr="00E40E9F">
        <w:t>the importer can raise a grievance to reactivate it</w:t>
      </w:r>
      <w:r w:rsidR="00E40E9F" w:rsidRPr="00E40E9F">
        <w:t xml:space="preserve"> when required</w:t>
      </w:r>
      <w:r w:rsidR="00D27262" w:rsidRPr="00E40E9F">
        <w:t xml:space="preserve">. The grievance is sent to the CEIR administrator who reactivates the account. After </w:t>
      </w:r>
      <w:r w:rsidR="00E40E9F" w:rsidRPr="00E40E9F">
        <w:t>re</w:t>
      </w:r>
      <w:r w:rsidR="00D27262" w:rsidRPr="00E40E9F">
        <w:t>activation, the importer can use the same login username and password to log into the application.</w:t>
      </w:r>
    </w:p>
    <w:p w14:paraId="15A9D03F" w14:textId="4415C1A4" w:rsidR="00FB08E2" w:rsidRDefault="00ED2357" w:rsidP="00DC39E0">
      <w:pPr>
        <w:pStyle w:val="BodyText2"/>
        <w:numPr>
          <w:ilvl w:val="1"/>
          <w:numId w:val="20"/>
        </w:numPr>
      </w:pPr>
      <w:r>
        <w:t>When the account is disabled, importers can</w:t>
      </w:r>
      <w:r w:rsidR="00FB08E2">
        <w:t xml:space="preserve"> only view information and not add or modify information in the application. </w:t>
      </w:r>
      <w:r>
        <w:t>After the</w:t>
      </w:r>
      <w:r w:rsidR="00FB08E2">
        <w:t xml:space="preserve"> account is disabled, </w:t>
      </w:r>
      <w:r>
        <w:t>the importer</w:t>
      </w:r>
      <w:r w:rsidR="00FB08E2">
        <w:t xml:space="preserve"> can enable it using the same menu.</w:t>
      </w:r>
    </w:p>
    <w:p w14:paraId="2EA6B291" w14:textId="77777777" w:rsidR="00481D2C" w:rsidRDefault="00AC6B06" w:rsidP="009E7898">
      <w:pPr>
        <w:pStyle w:val="BodyText2"/>
        <w:tabs>
          <w:tab w:val="left" w:pos="709"/>
        </w:tabs>
        <w:ind w:left="709"/>
        <w:jc w:val="center"/>
      </w:pPr>
      <w:r>
        <w:rPr>
          <w:noProof/>
        </w:rPr>
        <w:drawing>
          <wp:inline distT="0" distB="0" distL="0" distR="0" wp14:anchorId="484F6516" wp14:editId="28E5C6E0">
            <wp:extent cx="5028270" cy="1357929"/>
            <wp:effectExtent l="19050" t="19050" r="20320" b="13970"/>
            <wp:docPr id="140" name="Picture 1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manageaccount.gif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503" cy="1362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1D288F" w14:textId="6DADD9FA" w:rsidR="005271B7" w:rsidRDefault="005271B7" w:rsidP="007E53B8">
      <w:pPr>
        <w:pStyle w:val="FigureCaption"/>
      </w:pPr>
      <w:bookmarkStart w:id="172" w:name="_Toc33730250"/>
      <w:r>
        <w:t xml:space="preserve">Figure </w:t>
      </w:r>
      <w:r w:rsidR="00E33E46">
        <w:t>12</w:t>
      </w:r>
      <w:r>
        <w:t>: Manage Account</w:t>
      </w:r>
      <w:bookmarkEnd w:id="172"/>
    </w:p>
    <w:p w14:paraId="15A9E585" w14:textId="77777777" w:rsidR="00A15427" w:rsidRDefault="00A15427" w:rsidP="00DC39E0">
      <w:pPr>
        <w:pStyle w:val="BodyText2"/>
        <w:numPr>
          <w:ilvl w:val="0"/>
          <w:numId w:val="30"/>
        </w:numPr>
      </w:pPr>
      <w:r>
        <w:t xml:space="preserve">Select </w:t>
      </w:r>
      <w:r w:rsidRPr="00A15427">
        <w:rPr>
          <w:b/>
          <w:bCs/>
        </w:rPr>
        <w:t>Deactivate</w:t>
      </w:r>
      <w:r>
        <w:t xml:space="preserve"> or </w:t>
      </w:r>
      <w:r w:rsidRPr="00A15427">
        <w:rPr>
          <w:b/>
          <w:bCs/>
        </w:rPr>
        <w:t>Disable</w:t>
      </w:r>
      <w:r>
        <w:t>.</w:t>
      </w:r>
    </w:p>
    <w:p w14:paraId="31D6E48D" w14:textId="26B36EAE" w:rsidR="00A15427" w:rsidRDefault="00A15427" w:rsidP="00DC39E0">
      <w:pPr>
        <w:pStyle w:val="BodyText2"/>
        <w:numPr>
          <w:ilvl w:val="0"/>
          <w:numId w:val="30"/>
        </w:numPr>
      </w:pPr>
      <w:r>
        <w:t xml:space="preserve">Click </w:t>
      </w:r>
      <w:r w:rsidRPr="00A15427">
        <w:rPr>
          <w:b/>
          <w:bCs/>
        </w:rPr>
        <w:t>SUBMIT</w:t>
      </w:r>
      <w:r>
        <w:t>.</w:t>
      </w:r>
    </w:p>
    <w:p w14:paraId="4CA9C707" w14:textId="77777777" w:rsidR="00431476" w:rsidRDefault="00431476" w:rsidP="00431476">
      <w:pPr>
        <w:pStyle w:val="BodyText2"/>
        <w:ind w:left="864"/>
      </w:pPr>
    </w:p>
    <w:p w14:paraId="1C0AC8C5" w14:textId="70C70013" w:rsidR="00166A7A" w:rsidRDefault="00D51954" w:rsidP="003F3870">
      <w:pPr>
        <w:pStyle w:val="Heading3"/>
      </w:pPr>
      <w:bookmarkStart w:id="173" w:name="_Toc33605939"/>
      <w:r>
        <w:t>Dashboard</w:t>
      </w:r>
      <w:bookmarkEnd w:id="173"/>
    </w:p>
    <w:p w14:paraId="1D5ADEF4" w14:textId="00ACB7FA" w:rsidR="00D51954" w:rsidRDefault="00D51954" w:rsidP="00D51954">
      <w:pPr>
        <w:pStyle w:val="BodyText2"/>
      </w:pPr>
      <w:r>
        <w:t xml:space="preserve">The </w:t>
      </w:r>
      <w:r w:rsidR="00431476">
        <w:t>D</w:t>
      </w:r>
      <w:r>
        <w:t xml:space="preserve">ashboard </w:t>
      </w:r>
      <w:r w:rsidR="00F726BF">
        <w:t>provides a quick display and access to the following information:</w:t>
      </w:r>
    </w:p>
    <w:p w14:paraId="46DADC7B" w14:textId="350890A6" w:rsidR="00F726BF" w:rsidRDefault="00F726BF" w:rsidP="00F726BF">
      <w:pPr>
        <w:pStyle w:val="BodyText2"/>
        <w:numPr>
          <w:ilvl w:val="0"/>
          <w:numId w:val="20"/>
        </w:numPr>
      </w:pPr>
      <w:r>
        <w:t>Consignments</w:t>
      </w:r>
    </w:p>
    <w:p w14:paraId="24A206B3" w14:textId="590BC07C" w:rsidR="00F726BF" w:rsidRDefault="00F726BF" w:rsidP="00F726BF">
      <w:pPr>
        <w:pStyle w:val="BodyText2"/>
        <w:numPr>
          <w:ilvl w:val="0"/>
          <w:numId w:val="20"/>
        </w:numPr>
      </w:pPr>
      <w:r>
        <w:t>Stock</w:t>
      </w:r>
    </w:p>
    <w:p w14:paraId="32E42885" w14:textId="721CF429" w:rsidR="00916401" w:rsidRDefault="00916401" w:rsidP="00F726BF">
      <w:pPr>
        <w:pStyle w:val="BodyText2"/>
        <w:numPr>
          <w:ilvl w:val="0"/>
          <w:numId w:val="20"/>
        </w:numPr>
      </w:pPr>
      <w:r>
        <w:t>Type Approved</w:t>
      </w:r>
      <w:r w:rsidR="00431476">
        <w:t xml:space="preserve"> Requests</w:t>
      </w:r>
    </w:p>
    <w:p w14:paraId="65AC3258" w14:textId="416BA443" w:rsidR="00F726BF" w:rsidRDefault="00F726BF" w:rsidP="00F726BF">
      <w:pPr>
        <w:pStyle w:val="BodyText2"/>
        <w:numPr>
          <w:ilvl w:val="0"/>
          <w:numId w:val="20"/>
        </w:numPr>
      </w:pPr>
      <w:r>
        <w:t>Grievances</w:t>
      </w:r>
    </w:p>
    <w:p w14:paraId="19E064E4" w14:textId="559EF196" w:rsidR="00916401" w:rsidRDefault="009F29AB" w:rsidP="00916401">
      <w:pPr>
        <w:pStyle w:val="BodyText2"/>
        <w:jc w:val="center"/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DA6F15E" wp14:editId="7E247BED">
                <wp:simplePos x="0" y="0"/>
                <wp:positionH relativeFrom="column">
                  <wp:posOffset>-3957</wp:posOffset>
                </wp:positionH>
                <wp:positionV relativeFrom="paragraph">
                  <wp:posOffset>2296</wp:posOffset>
                </wp:positionV>
                <wp:extent cx="5292970" cy="2250831"/>
                <wp:effectExtent l="0" t="0" r="22225" b="16510"/>
                <wp:wrapNone/>
                <wp:docPr id="193" name="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2970" cy="22508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414E57" id="Rectangle 193" o:spid="_x0000_s1026" style="position:absolute;margin-left:-.3pt;margin-top:.2pt;width:416.75pt;height:177.2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" filled="f" strokecolor="black [3213]" strokeweight="1pt"/>
            </w:pict>
          </mc:Fallback>
        </mc:AlternateContent>
      </w:r>
      <w:r w:rsidRPr="009F29AB">
        <w:rPr>
          <w:b/>
          <w:bCs/>
          <w:noProof/>
        </w:rPr>
        <w:drawing>
          <wp:inline distT="0" distB="0" distL="0" distR="0" wp14:anchorId="2018EDDF" wp14:editId="7FD72F25">
            <wp:extent cx="5278755" cy="2256790"/>
            <wp:effectExtent l="0" t="0" r="0" b="0"/>
            <wp:docPr id="277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8A766C44-2DD3-4556-B50E-39B828B18E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8A766C44-2DD3-4556-B50E-39B828B18E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4073" w14:textId="17A5EA97" w:rsidR="00530228" w:rsidRDefault="00530228" w:rsidP="00530228">
      <w:pPr>
        <w:pStyle w:val="FigureCaption"/>
      </w:pPr>
      <w:bookmarkStart w:id="174" w:name="_Toc33730251"/>
      <w:r>
        <w:t>Figure 1</w:t>
      </w:r>
      <w:r w:rsidR="00A14FF0">
        <w:t>3</w:t>
      </w:r>
      <w:r>
        <w:t>: Home Page</w:t>
      </w:r>
      <w:bookmarkEnd w:id="174"/>
    </w:p>
    <w:p w14:paraId="2E390013" w14:textId="5BCFBBFC" w:rsidR="00F726BF" w:rsidRPr="00F726BF" w:rsidRDefault="00F726BF" w:rsidP="00F726BF">
      <w:pPr>
        <w:pStyle w:val="BodyText2"/>
        <w:rPr>
          <w:b/>
          <w:bCs/>
        </w:rPr>
      </w:pPr>
      <w:r w:rsidRPr="00F726BF">
        <w:rPr>
          <w:b/>
          <w:bCs/>
        </w:rPr>
        <w:t>Consignment</w:t>
      </w:r>
      <w:r w:rsidR="00431476">
        <w:rPr>
          <w:b/>
          <w:bCs/>
        </w:rPr>
        <w:t>s</w:t>
      </w:r>
    </w:p>
    <w:p w14:paraId="6A8E32F7" w14:textId="62A7D215" w:rsidR="00F726BF" w:rsidRDefault="00F726BF" w:rsidP="00F726BF">
      <w:pPr>
        <w:pStyle w:val="BodyText2"/>
      </w:pPr>
      <w:r>
        <w:t xml:space="preserve">The </w:t>
      </w:r>
      <w:r w:rsidRPr="00F726BF">
        <w:rPr>
          <w:b/>
          <w:bCs/>
        </w:rPr>
        <w:t>Consignment</w:t>
      </w:r>
      <w:r>
        <w:t xml:space="preserve"> box displays the total number of consignments waiting to be cleared by the customs.</w:t>
      </w:r>
    </w:p>
    <w:p w14:paraId="7546FE38" w14:textId="74CDA69C" w:rsidR="00F726BF" w:rsidRDefault="00916401" w:rsidP="00916401">
      <w:pPr>
        <w:pStyle w:val="BodyText2"/>
        <w:jc w:val="center"/>
      </w:pPr>
      <w:r>
        <w:rPr>
          <w:noProof/>
        </w:rPr>
        <w:drawing>
          <wp:inline distT="0" distB="0" distL="0" distR="0" wp14:anchorId="107D9673" wp14:editId="35A18148">
            <wp:extent cx="1457143" cy="1333333"/>
            <wp:effectExtent l="19050" t="19050" r="10160" b="19685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onsignments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57143" cy="13333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52A8DC" w14:textId="4C38559C" w:rsidR="00F726BF" w:rsidRDefault="00F726BF" w:rsidP="00F726BF">
      <w:pPr>
        <w:pStyle w:val="BodyText2"/>
      </w:pPr>
      <w:r>
        <w:t xml:space="preserve">Click </w:t>
      </w:r>
      <w:r w:rsidR="009D4C47">
        <w:rPr>
          <w:noProof/>
        </w:rPr>
        <w:drawing>
          <wp:inline distT="0" distB="0" distL="0" distR="0" wp14:anchorId="2447F2A0" wp14:editId="56AE78A5">
            <wp:extent cx="116958" cy="11695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20" cy="11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4C47">
        <w:t xml:space="preserve"> </w:t>
      </w:r>
      <w:r w:rsidR="003F3870">
        <w:t>(</w:t>
      </w:r>
      <w:r w:rsidR="003F3870" w:rsidRPr="009D4C47">
        <w:rPr>
          <w:b/>
          <w:bCs/>
        </w:rPr>
        <w:t>View</w:t>
      </w:r>
      <w:r w:rsidR="003F3870">
        <w:t>)</w:t>
      </w:r>
      <w:r w:rsidR="005F76EA">
        <w:t xml:space="preserve"> </w:t>
      </w:r>
      <w:r>
        <w:t xml:space="preserve">to go to the </w:t>
      </w:r>
      <w:r w:rsidRPr="009D4C47">
        <w:rPr>
          <w:b/>
          <w:bCs/>
        </w:rPr>
        <w:t xml:space="preserve">Consignment </w:t>
      </w:r>
      <w:r>
        <w:t>dashboard.</w:t>
      </w:r>
      <w:r w:rsidR="009D4C47">
        <w:t xml:space="preserve"> Refer to </w:t>
      </w:r>
      <w:r w:rsidR="009D4C47" w:rsidRPr="009D4C47">
        <w:rPr>
          <w:i/>
          <w:iCs/>
        </w:rPr>
        <w:t>Consignment Management</w:t>
      </w:r>
      <w:r w:rsidR="009D4C47">
        <w:t xml:space="preserve"> for more information.</w:t>
      </w:r>
    </w:p>
    <w:p w14:paraId="336550CE" w14:textId="0F7BF404" w:rsidR="005F76EA" w:rsidRDefault="00A179C9" w:rsidP="005F76EA">
      <w:pPr>
        <w:pStyle w:val="BodyText2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14D06BC" wp14:editId="4DF5FE7E">
                <wp:simplePos x="0" y="0"/>
                <wp:positionH relativeFrom="column">
                  <wp:posOffset>259813</wp:posOffset>
                </wp:positionH>
                <wp:positionV relativeFrom="paragraph">
                  <wp:posOffset>6790</wp:posOffset>
                </wp:positionV>
                <wp:extent cx="4736123" cy="1541584"/>
                <wp:effectExtent l="0" t="0" r="26670" b="20955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6123" cy="15415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B0F657" id="Rectangle 197" o:spid="_x0000_s1026" style="position:absolute;margin-left:20.45pt;margin-top:.55pt;width:372.9pt;height:121.4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" filled="f" strokecolor="black [3213]" strokeweight="1pt"/>
            </w:pict>
          </mc:Fallback>
        </mc:AlternateContent>
      </w:r>
      <w:r w:rsidR="00D33258">
        <w:rPr>
          <w:noProof/>
        </w:rPr>
        <w:drawing>
          <wp:inline distT="0" distB="0" distL="0" distR="0" wp14:anchorId="0A9AF4BC" wp14:editId="1540EC2F">
            <wp:extent cx="4753708" cy="1555977"/>
            <wp:effectExtent l="0" t="0" r="8890" b="635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3466" cy="156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E4B7" w14:textId="5C031A50" w:rsidR="00240E3F" w:rsidRDefault="00530228" w:rsidP="00530228">
      <w:pPr>
        <w:pStyle w:val="FigureCaption"/>
        <w:rPr>
          <w:b w:val="0"/>
          <w:bCs w:val="0"/>
        </w:rPr>
      </w:pPr>
      <w:bookmarkStart w:id="175" w:name="_Toc33730252"/>
      <w:r>
        <w:t>Figure 1</w:t>
      </w:r>
      <w:r w:rsidR="00A14FF0">
        <w:t>4</w:t>
      </w:r>
      <w:r>
        <w:t>: Consignment</w:t>
      </w:r>
      <w:bookmarkEnd w:id="175"/>
    </w:p>
    <w:p w14:paraId="52F94F7F" w14:textId="37F30D1F" w:rsidR="00F726BF" w:rsidRPr="00F726BF" w:rsidRDefault="00F726BF" w:rsidP="00F726BF">
      <w:pPr>
        <w:pStyle w:val="BodyText2"/>
        <w:rPr>
          <w:b/>
          <w:bCs/>
        </w:rPr>
      </w:pPr>
      <w:r w:rsidRPr="00F726BF">
        <w:rPr>
          <w:b/>
          <w:bCs/>
        </w:rPr>
        <w:t xml:space="preserve">Total </w:t>
      </w:r>
      <w:r w:rsidR="0088059B">
        <w:rPr>
          <w:b/>
          <w:bCs/>
        </w:rPr>
        <w:t>IMEIs waiting for approval</w:t>
      </w:r>
    </w:p>
    <w:p w14:paraId="36ADD47B" w14:textId="3DE2F81C" w:rsidR="00F726BF" w:rsidRDefault="00F726BF" w:rsidP="00F726BF">
      <w:pPr>
        <w:pStyle w:val="BodyText2"/>
      </w:pPr>
      <w:r>
        <w:t xml:space="preserve">This box displays the total number </w:t>
      </w:r>
      <w:r w:rsidRPr="0059323A">
        <w:t>of devices</w:t>
      </w:r>
      <w:r>
        <w:t xml:space="preserve"> </w:t>
      </w:r>
      <w:r w:rsidR="00431476">
        <w:t>(</w:t>
      </w:r>
      <w:r w:rsidR="0059323A">
        <w:t xml:space="preserve">IMEIs </w:t>
      </w:r>
      <w:r w:rsidR="00431476">
        <w:t xml:space="preserve">in the consignments) </w:t>
      </w:r>
      <w:r>
        <w:t>waiting to be cleared by the customs.</w:t>
      </w:r>
    </w:p>
    <w:p w14:paraId="4861FA52" w14:textId="122A2337" w:rsidR="00240E3F" w:rsidRDefault="00134D1F" w:rsidP="00240E3F">
      <w:pPr>
        <w:pStyle w:val="BodyText2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595B8A3" wp14:editId="32E25911">
                <wp:simplePos x="0" y="0"/>
                <wp:positionH relativeFrom="column">
                  <wp:posOffset>1947936</wp:posOffset>
                </wp:positionH>
                <wp:positionV relativeFrom="paragraph">
                  <wp:posOffset>-21150</wp:posOffset>
                </wp:positionV>
                <wp:extent cx="1371258" cy="1160584"/>
                <wp:effectExtent l="0" t="0" r="19685" b="20955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258" cy="11605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6A9DF7" id="Rectangle 201" o:spid="_x0000_s1026" style="position:absolute;margin-left:153.4pt;margin-top:-1.65pt;width:107.95pt;height:91.4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" filled="f" strokecolor="black [3213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075218D" wp14:editId="0B0F03FE">
                <wp:simplePos x="0" y="0"/>
                <wp:positionH relativeFrom="column">
                  <wp:posOffset>1959659</wp:posOffset>
                </wp:positionH>
                <wp:positionV relativeFrom="paragraph">
                  <wp:posOffset>2296</wp:posOffset>
                </wp:positionV>
                <wp:extent cx="1348154" cy="1130935"/>
                <wp:effectExtent l="0" t="0" r="0" b="0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54" cy="1130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EFB8FF" id="Rectangle 200" o:spid="_x0000_s1026" style="position:absolute;margin-left:154.3pt;margin-top:.2pt;width:106.15pt;height:89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" filled="f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05BF035A" wp14:editId="1CEA62D0">
            <wp:extent cx="1359780" cy="1131277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82693" cy="11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E921" w14:textId="4F97A8AD" w:rsidR="007B6A3B" w:rsidRDefault="00F726BF" w:rsidP="007B6A3B">
      <w:pPr>
        <w:pStyle w:val="BodyText2"/>
      </w:pPr>
      <w:r>
        <w:t>Click</w:t>
      </w:r>
      <w:r w:rsidR="00C21818">
        <w:t xml:space="preserve"> </w:t>
      </w:r>
      <w:r w:rsidR="009D4C47">
        <w:rPr>
          <w:noProof/>
        </w:rPr>
        <w:drawing>
          <wp:inline distT="0" distB="0" distL="0" distR="0" wp14:anchorId="346A68D5" wp14:editId="71448EDD">
            <wp:extent cx="116958" cy="11695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20" cy="11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3870">
        <w:t xml:space="preserve"> (</w:t>
      </w:r>
      <w:r w:rsidR="003F3870" w:rsidRPr="009D4C47">
        <w:rPr>
          <w:b/>
          <w:bCs/>
        </w:rPr>
        <w:t>View</w:t>
      </w:r>
      <w:r w:rsidR="003F3870">
        <w:rPr>
          <w:b/>
          <w:bCs/>
        </w:rPr>
        <w:t>)</w:t>
      </w:r>
      <w:r w:rsidR="00470C5C">
        <w:t xml:space="preserve"> </w:t>
      </w:r>
      <w:r>
        <w:t xml:space="preserve">to access the </w:t>
      </w:r>
      <w:r w:rsidRPr="007B6A3B">
        <w:rPr>
          <w:b/>
          <w:bCs/>
        </w:rPr>
        <w:t>Consignment</w:t>
      </w:r>
      <w:r>
        <w:t xml:space="preserve"> dashboard.</w:t>
      </w:r>
      <w:r w:rsidR="007B6A3B">
        <w:t xml:space="preserve"> Refer to </w:t>
      </w:r>
      <w:r w:rsidR="007B6A3B" w:rsidRPr="009D4C47">
        <w:rPr>
          <w:i/>
          <w:iCs/>
        </w:rPr>
        <w:t>Consignment Management</w:t>
      </w:r>
      <w:r w:rsidR="007B6A3B">
        <w:t xml:space="preserve"> for more information.</w:t>
      </w:r>
    </w:p>
    <w:p w14:paraId="600E78B9" w14:textId="7B805FC0" w:rsidR="00F726BF" w:rsidRDefault="00F726BF" w:rsidP="00F726BF">
      <w:pPr>
        <w:pStyle w:val="BodyText2"/>
        <w:rPr>
          <w:b/>
          <w:bCs/>
        </w:rPr>
      </w:pPr>
      <w:r w:rsidRPr="00F726BF">
        <w:rPr>
          <w:b/>
          <w:bCs/>
        </w:rPr>
        <w:t>Stock</w:t>
      </w:r>
    </w:p>
    <w:p w14:paraId="06E63D1E" w14:textId="0C97CC9E" w:rsidR="00F726BF" w:rsidRDefault="00F726BF" w:rsidP="00F726BF">
      <w:pPr>
        <w:pStyle w:val="BodyText2"/>
      </w:pPr>
      <w:r w:rsidRPr="007B6A3B">
        <w:t xml:space="preserve">The stock box displays the </w:t>
      </w:r>
      <w:r w:rsidR="00557EE3" w:rsidRPr="007B6A3B">
        <w:t xml:space="preserve">total number </w:t>
      </w:r>
      <w:r w:rsidR="00470C5C" w:rsidRPr="007B6A3B">
        <w:t xml:space="preserve">stock </w:t>
      </w:r>
      <w:r w:rsidR="007B6A3B">
        <w:t>entries</w:t>
      </w:r>
      <w:r w:rsidR="00470C5C" w:rsidRPr="007B6A3B">
        <w:t xml:space="preserve"> pending </w:t>
      </w:r>
      <w:r w:rsidR="007E274A">
        <w:t>approval</w:t>
      </w:r>
      <w:r w:rsidR="00557EE3" w:rsidRPr="007B6A3B">
        <w:t>.</w:t>
      </w:r>
    </w:p>
    <w:p w14:paraId="78BD5337" w14:textId="02553B61" w:rsidR="00240E3F" w:rsidRDefault="000763AF" w:rsidP="000763AF">
      <w:pPr>
        <w:pStyle w:val="BodyText2"/>
        <w:jc w:val="center"/>
      </w:pPr>
      <w:r>
        <w:rPr>
          <w:noProof/>
        </w:rPr>
        <w:drawing>
          <wp:inline distT="0" distB="0" distL="0" distR="0" wp14:anchorId="1AD3A99E" wp14:editId="0342E2A2">
            <wp:extent cx="1447619" cy="1342857"/>
            <wp:effectExtent l="19050" t="19050" r="19685" b="10160"/>
            <wp:docPr id="279" name="Picture 27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Stock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47619" cy="1342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FCC4D1" w14:textId="2C84834C" w:rsidR="00557EE3" w:rsidRDefault="00557EE3" w:rsidP="00F726BF">
      <w:pPr>
        <w:pStyle w:val="BodyText2"/>
      </w:pPr>
      <w:r>
        <w:t xml:space="preserve">Click </w:t>
      </w:r>
      <w:r w:rsidR="00470C5C">
        <w:rPr>
          <w:noProof/>
        </w:rPr>
        <w:drawing>
          <wp:inline distT="0" distB="0" distL="0" distR="0" wp14:anchorId="7D4E23BF" wp14:editId="39BE53BE">
            <wp:extent cx="116958" cy="116958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20" cy="11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1818">
        <w:t xml:space="preserve"> </w:t>
      </w:r>
      <w:r w:rsidR="003F3870">
        <w:t>(</w:t>
      </w:r>
      <w:r w:rsidR="003F3870" w:rsidRPr="00470C5C">
        <w:rPr>
          <w:b/>
          <w:bCs/>
        </w:rPr>
        <w:t>View</w:t>
      </w:r>
      <w:r w:rsidR="003F3870">
        <w:rPr>
          <w:b/>
          <w:bCs/>
        </w:rPr>
        <w:t>)</w:t>
      </w:r>
      <w:r w:rsidR="003F3870">
        <w:t xml:space="preserve"> </w:t>
      </w:r>
      <w:r>
        <w:t xml:space="preserve">to access the </w:t>
      </w:r>
      <w:r w:rsidRPr="007B6A3B">
        <w:rPr>
          <w:b/>
          <w:bCs/>
        </w:rPr>
        <w:t>Stock Management</w:t>
      </w:r>
      <w:r>
        <w:t xml:space="preserve"> dashboard.</w:t>
      </w:r>
      <w:r w:rsidR="007B6A3B">
        <w:t xml:space="preserve"> Refer to </w:t>
      </w:r>
      <w:r w:rsidR="007B6A3B" w:rsidRPr="007B6A3B">
        <w:rPr>
          <w:i/>
          <w:iCs/>
        </w:rPr>
        <w:t>Stock Management</w:t>
      </w:r>
      <w:r w:rsidR="007B6A3B">
        <w:t xml:space="preserve"> for more information.</w:t>
      </w:r>
    </w:p>
    <w:p w14:paraId="72ADBCC5" w14:textId="4EC8794A" w:rsidR="00AE6395" w:rsidRDefault="00A179C9" w:rsidP="00AE6395">
      <w:pPr>
        <w:pStyle w:val="BodyText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BE1FD9F" wp14:editId="25D19BCB">
                <wp:simplePos x="0" y="0"/>
                <wp:positionH relativeFrom="column">
                  <wp:posOffset>259813</wp:posOffset>
                </wp:positionH>
                <wp:positionV relativeFrom="paragraph">
                  <wp:posOffset>1319</wp:posOffset>
                </wp:positionV>
                <wp:extent cx="4765430" cy="1582615"/>
                <wp:effectExtent l="0" t="0" r="16510" b="17780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5430" cy="15826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A49AF3" id="Rectangle 198" o:spid="_x0000_s1026" style="position:absolute;margin-left:20.45pt;margin-top:.1pt;width:375.25pt;height:124.6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" filled="f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6A6C1D8" wp14:editId="3F327788">
            <wp:extent cx="4753708" cy="160172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2616" cy="160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834E" w14:textId="76C61FEA" w:rsidR="00431476" w:rsidRDefault="0059323A" w:rsidP="00530228">
      <w:pPr>
        <w:pStyle w:val="FigureCaption"/>
        <w:rPr>
          <w:b w:val="0"/>
          <w:bCs w:val="0"/>
        </w:rPr>
      </w:pPr>
      <w:r>
        <w:t xml:space="preserve">                          </w:t>
      </w:r>
      <w:bookmarkStart w:id="176" w:name="_Toc33730253"/>
      <w:r w:rsidR="00530228">
        <w:t>Figure 1</w:t>
      </w:r>
      <w:r w:rsidR="00A14FF0">
        <w:t>5</w:t>
      </w:r>
      <w:r w:rsidR="00530228">
        <w:t>: Stock Management</w:t>
      </w:r>
      <w:bookmarkEnd w:id="176"/>
    </w:p>
    <w:p w14:paraId="03E6B06C" w14:textId="23A9F7A7" w:rsidR="00557EE3" w:rsidRPr="00557EE3" w:rsidRDefault="00557EE3" w:rsidP="00F726BF">
      <w:pPr>
        <w:pStyle w:val="BodyText2"/>
        <w:rPr>
          <w:b/>
          <w:bCs/>
        </w:rPr>
      </w:pPr>
      <w:r w:rsidRPr="00557EE3">
        <w:rPr>
          <w:b/>
          <w:bCs/>
        </w:rPr>
        <w:t>Total Devices Waiting for Upload</w:t>
      </w:r>
    </w:p>
    <w:p w14:paraId="34A71AED" w14:textId="51BC7018" w:rsidR="00557EE3" w:rsidRDefault="00557EE3" w:rsidP="00F726BF">
      <w:pPr>
        <w:pStyle w:val="BodyText2"/>
      </w:pPr>
      <w:r>
        <w:t xml:space="preserve">The box displays the total number of devices </w:t>
      </w:r>
      <w:r w:rsidR="00431476">
        <w:t>(</w:t>
      </w:r>
      <w:r w:rsidR="0059323A">
        <w:t xml:space="preserve">IMEIs </w:t>
      </w:r>
      <w:r w:rsidR="007B6A3B">
        <w:t>in stock</w:t>
      </w:r>
      <w:r w:rsidR="00431476">
        <w:t>)</w:t>
      </w:r>
      <w:r w:rsidR="007B6A3B">
        <w:t xml:space="preserve"> </w:t>
      </w:r>
      <w:r>
        <w:t xml:space="preserve">pending for upload. </w:t>
      </w:r>
    </w:p>
    <w:p w14:paraId="65F96782" w14:textId="4DCD57E6" w:rsidR="00AE6395" w:rsidRDefault="00AE6395" w:rsidP="00AE6395">
      <w:pPr>
        <w:pStyle w:val="BodyText2"/>
        <w:jc w:val="center"/>
      </w:pPr>
      <w:r>
        <w:rPr>
          <w:noProof/>
        </w:rPr>
        <w:lastRenderedPageBreak/>
        <w:drawing>
          <wp:inline distT="0" distB="0" distL="0" distR="0" wp14:anchorId="59B1EE31" wp14:editId="74BA5CBC">
            <wp:extent cx="1447619" cy="1342857"/>
            <wp:effectExtent l="19050" t="19050" r="19685" b="10160"/>
            <wp:docPr id="280" name="Picture 28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totaldeviceswaitingfor upload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47619" cy="1342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6414C6" w14:textId="2A00DD8A" w:rsidR="007B6A3B" w:rsidRDefault="00557EE3" w:rsidP="007B6A3B">
      <w:pPr>
        <w:pStyle w:val="BodyText2"/>
      </w:pPr>
      <w:r>
        <w:t xml:space="preserve">Click </w:t>
      </w:r>
      <w:r w:rsidR="00470C5C">
        <w:rPr>
          <w:noProof/>
        </w:rPr>
        <w:drawing>
          <wp:inline distT="0" distB="0" distL="0" distR="0" wp14:anchorId="5F881134" wp14:editId="0208E896">
            <wp:extent cx="116958" cy="116958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20" cy="11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C5C">
        <w:t xml:space="preserve"> </w:t>
      </w:r>
      <w:r w:rsidR="00C21818">
        <w:t>(</w:t>
      </w:r>
      <w:r w:rsidR="003F3870" w:rsidRPr="00470C5C">
        <w:rPr>
          <w:b/>
          <w:bCs/>
        </w:rPr>
        <w:t>View</w:t>
      </w:r>
      <w:r w:rsidR="00C21818">
        <w:rPr>
          <w:b/>
          <w:bCs/>
        </w:rPr>
        <w:t>)</w:t>
      </w:r>
      <w:r w:rsidR="003F3870">
        <w:t xml:space="preserve"> </w:t>
      </w:r>
      <w:r>
        <w:t xml:space="preserve">to access the </w:t>
      </w:r>
      <w:r w:rsidRPr="007B6A3B">
        <w:rPr>
          <w:b/>
          <w:bCs/>
        </w:rPr>
        <w:t>Stock Management</w:t>
      </w:r>
      <w:r>
        <w:t xml:space="preserve"> dashboard.</w:t>
      </w:r>
      <w:r w:rsidR="007B6A3B">
        <w:t xml:space="preserve"> Refer to </w:t>
      </w:r>
      <w:r w:rsidR="007B6A3B" w:rsidRPr="007B6A3B">
        <w:rPr>
          <w:i/>
          <w:iCs/>
        </w:rPr>
        <w:t>Stock Management</w:t>
      </w:r>
      <w:r w:rsidR="007B6A3B">
        <w:t xml:space="preserve"> for more information.</w:t>
      </w:r>
    </w:p>
    <w:p w14:paraId="45B9C751" w14:textId="7AB9B11A" w:rsidR="00557EE3" w:rsidRPr="007B6A3B" w:rsidRDefault="00557EE3" w:rsidP="00F726BF">
      <w:pPr>
        <w:pStyle w:val="BodyText2"/>
        <w:rPr>
          <w:b/>
          <w:bCs/>
        </w:rPr>
      </w:pPr>
      <w:r w:rsidRPr="007B6A3B">
        <w:rPr>
          <w:b/>
          <w:bCs/>
        </w:rPr>
        <w:t>Grievances</w:t>
      </w:r>
    </w:p>
    <w:p w14:paraId="40CC1FB1" w14:textId="22409258" w:rsidR="00557EE3" w:rsidRDefault="00557EE3" w:rsidP="00F726BF">
      <w:pPr>
        <w:pStyle w:val="BodyText2"/>
      </w:pPr>
      <w:r>
        <w:t xml:space="preserve">The box displays </w:t>
      </w:r>
      <w:r w:rsidR="007B6A3B">
        <w:t>the total number</w:t>
      </w:r>
      <w:r>
        <w:t xml:space="preserve"> of grievances that are open.</w:t>
      </w:r>
    </w:p>
    <w:p w14:paraId="223AF6AA" w14:textId="0E808128" w:rsidR="00A01F25" w:rsidRDefault="00A01F25" w:rsidP="00A01F25">
      <w:pPr>
        <w:pStyle w:val="BodyText2"/>
        <w:jc w:val="center"/>
      </w:pPr>
      <w:r>
        <w:rPr>
          <w:noProof/>
        </w:rPr>
        <w:drawing>
          <wp:inline distT="0" distB="0" distL="0" distR="0" wp14:anchorId="72E7A508" wp14:editId="43111DF6">
            <wp:extent cx="1447619" cy="1342857"/>
            <wp:effectExtent l="19050" t="19050" r="19685" b="10160"/>
            <wp:docPr id="283" name="Picture 28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Grievanc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47619" cy="1342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E0E7C7" w14:textId="02B74D3F" w:rsidR="007B6A3B" w:rsidRDefault="00557EE3" w:rsidP="007B6A3B">
      <w:pPr>
        <w:pStyle w:val="BodyText2"/>
      </w:pPr>
      <w:r>
        <w:t xml:space="preserve">Click </w:t>
      </w:r>
      <w:r w:rsidR="00470C5C">
        <w:rPr>
          <w:noProof/>
        </w:rPr>
        <w:drawing>
          <wp:inline distT="0" distB="0" distL="0" distR="0" wp14:anchorId="04E473F9" wp14:editId="4B41CCE1">
            <wp:extent cx="116958" cy="11695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20" cy="11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C5C">
        <w:rPr>
          <w:b/>
          <w:bCs/>
        </w:rPr>
        <w:t xml:space="preserve"> </w:t>
      </w:r>
      <w:r w:rsidR="00C21818">
        <w:rPr>
          <w:b/>
          <w:bCs/>
        </w:rPr>
        <w:t>(</w:t>
      </w:r>
      <w:r w:rsidR="00C21818" w:rsidRPr="00470C5C">
        <w:rPr>
          <w:b/>
          <w:bCs/>
        </w:rPr>
        <w:t>View</w:t>
      </w:r>
      <w:r w:rsidR="00C21818">
        <w:rPr>
          <w:b/>
          <w:bCs/>
        </w:rPr>
        <w:t>)</w:t>
      </w:r>
      <w:r>
        <w:t xml:space="preserve"> to access the </w:t>
      </w:r>
      <w:r w:rsidRPr="007B6A3B">
        <w:rPr>
          <w:b/>
          <w:bCs/>
        </w:rPr>
        <w:t>Grievance Management</w:t>
      </w:r>
      <w:r>
        <w:t xml:space="preserve"> dashboard.</w:t>
      </w:r>
      <w:r w:rsidR="007B6A3B">
        <w:t xml:space="preserve"> Refer to </w:t>
      </w:r>
      <w:r w:rsidR="007B6A3B">
        <w:rPr>
          <w:i/>
          <w:iCs/>
        </w:rPr>
        <w:t xml:space="preserve">Grievance </w:t>
      </w:r>
      <w:r w:rsidR="007B6A3B" w:rsidRPr="007B6A3B">
        <w:rPr>
          <w:i/>
          <w:iCs/>
        </w:rPr>
        <w:t>Management</w:t>
      </w:r>
      <w:r w:rsidR="007B6A3B">
        <w:t xml:space="preserve"> for more information.</w:t>
      </w:r>
    </w:p>
    <w:p w14:paraId="4D1B2C6C" w14:textId="75ACDC96" w:rsidR="00A01F25" w:rsidRDefault="00E23A4F" w:rsidP="00A01F25">
      <w:pPr>
        <w:pStyle w:val="BodyText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39764AD" wp14:editId="3CBB6D22">
                <wp:simplePos x="0" y="0"/>
                <wp:positionH relativeFrom="column">
                  <wp:posOffset>218782</wp:posOffset>
                </wp:positionH>
                <wp:positionV relativeFrom="paragraph">
                  <wp:posOffset>1319</wp:posOffset>
                </wp:positionV>
                <wp:extent cx="4846955" cy="1459523"/>
                <wp:effectExtent l="0" t="0" r="10795" b="26670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955" cy="14595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2488E8" id="Rectangle 203" o:spid="_x0000_s1026" style="position:absolute;margin-left:17.25pt;margin-top:.1pt;width:381.65pt;height:114.9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" filled="f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2ED317C" wp14:editId="70822425">
            <wp:extent cx="4847492" cy="1449641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65075" cy="145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CC95" w14:textId="656F075F" w:rsidR="00431476" w:rsidRDefault="00530228" w:rsidP="00530228">
      <w:pPr>
        <w:pStyle w:val="FigureCaption"/>
        <w:rPr>
          <w:b w:val="0"/>
          <w:bCs w:val="0"/>
        </w:rPr>
      </w:pPr>
      <w:bookmarkStart w:id="177" w:name="_Toc33730254"/>
      <w:r>
        <w:t>Figure 1</w:t>
      </w:r>
      <w:r w:rsidR="00A14FF0">
        <w:t>6</w:t>
      </w:r>
      <w:r>
        <w:t>: Grievance Management</w:t>
      </w:r>
      <w:bookmarkEnd w:id="177"/>
    </w:p>
    <w:p w14:paraId="70B92B45" w14:textId="22654961" w:rsidR="003F3870" w:rsidRPr="00420908" w:rsidRDefault="003F3870" w:rsidP="003F3870">
      <w:pPr>
        <w:pStyle w:val="BodyText2"/>
        <w:rPr>
          <w:b/>
          <w:bCs/>
        </w:rPr>
      </w:pPr>
      <w:r w:rsidRPr="00420908">
        <w:rPr>
          <w:b/>
          <w:bCs/>
        </w:rPr>
        <w:t>Type Approv</w:t>
      </w:r>
      <w:r>
        <w:rPr>
          <w:b/>
          <w:bCs/>
        </w:rPr>
        <w:t>ed</w:t>
      </w:r>
    </w:p>
    <w:p w14:paraId="0ABDEB08" w14:textId="231E0590" w:rsidR="003F3870" w:rsidRDefault="003F3870" w:rsidP="003F3870">
      <w:pPr>
        <w:pStyle w:val="BodyText2"/>
      </w:pPr>
      <w:r>
        <w:t>The box displays the total number of type approv</w:t>
      </w:r>
      <w:r w:rsidR="0059323A">
        <w:t>al</w:t>
      </w:r>
      <w:r>
        <w:t xml:space="preserve"> requests that are pending for approval.</w:t>
      </w:r>
    </w:p>
    <w:p w14:paraId="2FED242E" w14:textId="703BBD69" w:rsidR="00A01F25" w:rsidRDefault="00A01F25" w:rsidP="00A01F25">
      <w:pPr>
        <w:pStyle w:val="BodyText2"/>
        <w:jc w:val="center"/>
      </w:pPr>
      <w:r>
        <w:rPr>
          <w:noProof/>
        </w:rPr>
        <w:lastRenderedPageBreak/>
        <w:drawing>
          <wp:inline distT="0" distB="0" distL="0" distR="0" wp14:anchorId="3EDE4F05" wp14:editId="2BCA69C7">
            <wp:extent cx="1447619" cy="1342857"/>
            <wp:effectExtent l="19050" t="19050" r="19685" b="10160"/>
            <wp:docPr id="285" name="Picture 28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type approved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47619" cy="1342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C44D11" w14:textId="305B45C9" w:rsidR="003F3870" w:rsidRPr="00F726BF" w:rsidRDefault="003F3870" w:rsidP="003F3870">
      <w:pPr>
        <w:pStyle w:val="BodyText2"/>
      </w:pPr>
      <w:r>
        <w:t xml:space="preserve">Click </w:t>
      </w:r>
      <w:r w:rsidR="00C21818">
        <w:rPr>
          <w:noProof/>
        </w:rPr>
        <w:drawing>
          <wp:inline distT="0" distB="0" distL="0" distR="0" wp14:anchorId="5D729C41" wp14:editId="10E16061">
            <wp:extent cx="116958" cy="116958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20" cy="11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1818">
        <w:t xml:space="preserve"> (</w:t>
      </w:r>
      <w:r w:rsidRPr="00C21818">
        <w:rPr>
          <w:b/>
          <w:bCs/>
        </w:rPr>
        <w:t>View</w:t>
      </w:r>
      <w:r w:rsidR="00C21818">
        <w:t>)</w:t>
      </w:r>
      <w:r>
        <w:t xml:space="preserve"> to access the </w:t>
      </w:r>
      <w:r w:rsidRPr="005A582E">
        <w:rPr>
          <w:b/>
          <w:bCs/>
        </w:rPr>
        <w:t>Manage Type-Approved</w:t>
      </w:r>
      <w:r>
        <w:t xml:space="preserve"> dashboard. Refer to </w:t>
      </w:r>
      <w:r w:rsidRPr="00C21818">
        <w:rPr>
          <w:i/>
          <w:iCs/>
        </w:rPr>
        <w:t>Type Approval Management</w:t>
      </w:r>
      <w:r>
        <w:t xml:space="preserve"> for more information.</w:t>
      </w:r>
    </w:p>
    <w:p w14:paraId="2E0E2BF5" w14:textId="53C100D0" w:rsidR="003F3870" w:rsidRDefault="00E23A4F" w:rsidP="008F1020">
      <w:pPr>
        <w:pStyle w:val="BodyText2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CD0FBF8" wp14:editId="2E491909">
            <wp:extent cx="5151033" cy="1670538"/>
            <wp:effectExtent l="0" t="0" r="0" b="635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90383" cy="16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8D61" w14:textId="6F68FC1E" w:rsidR="00530228" w:rsidRDefault="00530228" w:rsidP="00E40E9F">
      <w:pPr>
        <w:pStyle w:val="FigureCaption"/>
        <w:rPr>
          <w:b w:val="0"/>
          <w:bCs w:val="0"/>
        </w:rPr>
      </w:pPr>
      <w:bookmarkStart w:id="178" w:name="_Toc33730255"/>
      <w:r>
        <w:t>Figure 1</w:t>
      </w:r>
      <w:r w:rsidR="00A14FF0">
        <w:t>7</w:t>
      </w:r>
      <w:r>
        <w:t>: Manage Type-Approved</w:t>
      </w:r>
      <w:bookmarkEnd w:id="178"/>
    </w:p>
    <w:p w14:paraId="355C0BFF" w14:textId="77777777" w:rsidR="00530228" w:rsidRDefault="00530228" w:rsidP="008F1020">
      <w:pPr>
        <w:pStyle w:val="BodyText2"/>
        <w:jc w:val="center"/>
        <w:rPr>
          <w:b/>
          <w:bCs/>
        </w:rPr>
      </w:pPr>
    </w:p>
    <w:p w14:paraId="1603373A" w14:textId="2716BAEF" w:rsidR="00557EE3" w:rsidRPr="00470C5C" w:rsidRDefault="00557EE3" w:rsidP="00F726BF">
      <w:pPr>
        <w:pStyle w:val="BodyText2"/>
        <w:rPr>
          <w:b/>
          <w:bCs/>
        </w:rPr>
      </w:pPr>
      <w:r w:rsidRPr="00470C5C">
        <w:rPr>
          <w:b/>
          <w:bCs/>
        </w:rPr>
        <w:t>Notification Information</w:t>
      </w:r>
    </w:p>
    <w:p w14:paraId="394456B1" w14:textId="072D0A80" w:rsidR="007B6A3B" w:rsidRDefault="00557EE3" w:rsidP="00F726BF">
      <w:pPr>
        <w:pStyle w:val="BodyText2"/>
      </w:pPr>
      <w:r>
        <w:t xml:space="preserve">This section displays </w:t>
      </w:r>
      <w:r w:rsidR="005A582E">
        <w:t xml:space="preserve">the </w:t>
      </w:r>
      <w:r>
        <w:t>t</w:t>
      </w:r>
      <w:r w:rsidR="009D4C47">
        <w:t xml:space="preserve">en </w:t>
      </w:r>
      <w:r w:rsidR="005A582E">
        <w:t xml:space="preserve">most </w:t>
      </w:r>
      <w:r w:rsidR="009D4C47">
        <w:t>recent notifications.</w:t>
      </w:r>
      <w:r w:rsidR="00470C5C">
        <w:t xml:space="preserve"> </w:t>
      </w:r>
    </w:p>
    <w:p w14:paraId="44AA81A5" w14:textId="1A4DFD4E" w:rsidR="00B0500E" w:rsidRDefault="007726DB" w:rsidP="00B0500E">
      <w:pPr>
        <w:pStyle w:val="BodyText2"/>
        <w:jc w:val="center"/>
      </w:pPr>
      <w:r>
        <w:rPr>
          <w:noProof/>
        </w:rPr>
        <w:drawing>
          <wp:inline distT="0" distB="0" distL="0" distR="0" wp14:anchorId="3CFB58E0" wp14:editId="1FE53933">
            <wp:extent cx="5278755" cy="1710690"/>
            <wp:effectExtent l="0" t="0" r="0" b="381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F28E" w14:textId="5D7E95DC" w:rsidR="00530228" w:rsidRDefault="00530228" w:rsidP="00530228">
      <w:pPr>
        <w:pStyle w:val="FigureCaption"/>
      </w:pPr>
      <w:bookmarkStart w:id="179" w:name="_Toc33730256"/>
      <w:r>
        <w:t>Figure 1</w:t>
      </w:r>
      <w:r w:rsidR="00A14FF0">
        <w:t>8</w:t>
      </w:r>
      <w:r>
        <w:t>: Home Page</w:t>
      </w:r>
      <w:bookmarkEnd w:id="179"/>
    </w:p>
    <w:p w14:paraId="096EC500" w14:textId="3D1C0785" w:rsidR="00557EE3" w:rsidRDefault="00014FC3" w:rsidP="00F726BF">
      <w:pPr>
        <w:pStyle w:val="BodyText2"/>
      </w:pPr>
      <w:r>
        <w:t>N</w:t>
      </w:r>
      <w:r w:rsidR="00470C5C">
        <w:t>otifications are of two types.</w:t>
      </w:r>
    </w:p>
    <w:p w14:paraId="512F0EB0" w14:textId="7C916AEF" w:rsidR="00470C5C" w:rsidRDefault="00470C5C" w:rsidP="009C1BC0">
      <w:pPr>
        <w:pStyle w:val="BodyText2"/>
        <w:numPr>
          <w:ilvl w:val="0"/>
          <w:numId w:val="49"/>
        </w:numPr>
      </w:pPr>
      <w:r>
        <w:t xml:space="preserve">Notifications that provide </w:t>
      </w:r>
      <w:r w:rsidR="007B6A3B">
        <w:t xml:space="preserve">only </w:t>
      </w:r>
      <w:r>
        <w:t>information.</w:t>
      </w:r>
      <w:r w:rsidR="00AB30EC">
        <w:t xml:space="preserve"> For example, a notification </w:t>
      </w:r>
      <w:r w:rsidR="007B6A3B">
        <w:t xml:space="preserve">informing the importer </w:t>
      </w:r>
      <w:r w:rsidR="00014FC3">
        <w:t>about</w:t>
      </w:r>
      <w:r w:rsidR="00AB30EC">
        <w:t xml:space="preserve"> the account </w:t>
      </w:r>
      <w:r w:rsidR="00014FC3">
        <w:t xml:space="preserve">status </w:t>
      </w:r>
      <w:r w:rsidR="00AB30EC">
        <w:t>is a</w:t>
      </w:r>
      <w:r w:rsidR="005A582E">
        <w:t>n information only</w:t>
      </w:r>
      <w:r w:rsidR="00AB30EC">
        <w:t xml:space="preserve"> notification</w:t>
      </w:r>
      <w:r w:rsidR="005A582E">
        <w:t xml:space="preserve"> because it requires no action</w:t>
      </w:r>
      <w:r w:rsidR="00AB30EC">
        <w:t>.</w:t>
      </w:r>
      <w:r w:rsidR="0049367B">
        <w:t xml:space="preserve"> The </w:t>
      </w:r>
      <w:r w:rsidR="0049367B" w:rsidRPr="00976ADF">
        <w:rPr>
          <w:b/>
          <w:bCs/>
        </w:rPr>
        <w:t>View</w:t>
      </w:r>
      <w:r w:rsidR="0049367B">
        <w:t xml:space="preserve"> icon (</w:t>
      </w:r>
      <w:r w:rsidR="0049367B">
        <w:rPr>
          <w:noProof/>
        </w:rPr>
        <w:drawing>
          <wp:inline distT="0" distB="0" distL="0" distR="0" wp14:anchorId="1AAFC41A" wp14:editId="6402E319">
            <wp:extent cx="159265" cy="145415"/>
            <wp:effectExtent l="0" t="0" r="0" b="698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DISABLED EY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3817" cy="14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67B">
        <w:t>)</w:t>
      </w:r>
      <w:r w:rsidR="00014FC3">
        <w:t xml:space="preserve"> </w:t>
      </w:r>
      <w:r w:rsidR="0049367B">
        <w:t>is disabled in such notifications.</w:t>
      </w:r>
    </w:p>
    <w:p w14:paraId="0BA44B33" w14:textId="38E5A76A" w:rsidR="00014FC3" w:rsidRDefault="00014FC3" w:rsidP="00014FC3">
      <w:pPr>
        <w:pStyle w:val="BodyText2"/>
        <w:ind w:left="360"/>
        <w:jc w:val="center"/>
      </w:pPr>
      <w:r>
        <w:rPr>
          <w:noProof/>
        </w:rPr>
        <w:lastRenderedPageBreak/>
        <w:drawing>
          <wp:inline distT="0" distB="0" distL="0" distR="0" wp14:anchorId="5D5456B6" wp14:editId="43A1C9C8">
            <wp:extent cx="5278755" cy="314325"/>
            <wp:effectExtent l="19050" t="19050" r="17145" b="2857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Messagewithinactiveview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14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A4FF78" w14:textId="514A02B7" w:rsidR="009D4C47" w:rsidRDefault="00470C5C" w:rsidP="00F854B3">
      <w:pPr>
        <w:pStyle w:val="BodyText2"/>
        <w:numPr>
          <w:ilvl w:val="0"/>
          <w:numId w:val="49"/>
        </w:numPr>
      </w:pPr>
      <w:r>
        <w:t>Notification</w:t>
      </w:r>
      <w:r w:rsidR="00821D65">
        <w:t>s that require some action by the importer.</w:t>
      </w:r>
      <w:r w:rsidR="00AB30EC">
        <w:t xml:space="preserve"> For example, a notification about the consignment approval or rejection by the CEIR administrator </w:t>
      </w:r>
      <w:r w:rsidR="007B6A3B">
        <w:t xml:space="preserve">or customs </w:t>
      </w:r>
      <w:r w:rsidR="00AB30EC">
        <w:t>requires the importer</w:t>
      </w:r>
      <w:r w:rsidR="00014FC3">
        <w:t xml:space="preserve"> to</w:t>
      </w:r>
      <w:r w:rsidR="0049367B">
        <w:t xml:space="preserve"> </w:t>
      </w:r>
      <w:r w:rsidR="007B6A3B">
        <w:t>take some action such as fix the errors in the consignment</w:t>
      </w:r>
      <w:r w:rsidR="00AB30EC">
        <w:t>.</w:t>
      </w:r>
      <w:r w:rsidR="0049367B">
        <w:t xml:space="preserve"> The </w:t>
      </w:r>
      <w:r w:rsidR="0049367B" w:rsidRPr="00976ADF">
        <w:rPr>
          <w:b/>
          <w:bCs/>
        </w:rPr>
        <w:t>View</w:t>
      </w:r>
      <w:r w:rsidR="0049367B">
        <w:t xml:space="preserve"> icon (</w:t>
      </w:r>
      <w:r w:rsidR="0049367B">
        <w:rPr>
          <w:noProof/>
        </w:rPr>
        <w:drawing>
          <wp:inline distT="0" distB="0" distL="0" distR="0" wp14:anchorId="1C5836AD" wp14:editId="7F3643A4">
            <wp:extent cx="116958" cy="116958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20" cy="11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367B">
        <w:t>) is enabled in such notifications.</w:t>
      </w:r>
      <w:r w:rsidR="009C6976">
        <w:t xml:space="preserve"> </w:t>
      </w:r>
      <w:r w:rsidR="00C21818">
        <w:t>C</w:t>
      </w:r>
      <w:r w:rsidR="009D4C47">
        <w:t xml:space="preserve">lick </w:t>
      </w:r>
      <w:r>
        <w:rPr>
          <w:noProof/>
        </w:rPr>
        <w:drawing>
          <wp:inline distT="0" distB="0" distL="0" distR="0" wp14:anchorId="03153655" wp14:editId="5FD1FD45">
            <wp:extent cx="116958" cy="11695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20" cy="11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C21818">
        <w:t>(</w:t>
      </w:r>
      <w:r w:rsidR="00C21818" w:rsidRPr="009C6976">
        <w:rPr>
          <w:b/>
          <w:bCs/>
        </w:rPr>
        <w:t>View)</w:t>
      </w:r>
      <w:r w:rsidR="00C21818">
        <w:t xml:space="preserve"> </w:t>
      </w:r>
      <w:r w:rsidR="009D4C47">
        <w:t xml:space="preserve">to access </w:t>
      </w:r>
      <w:r w:rsidR="00C21818">
        <w:t>the relevant page of the notification</w:t>
      </w:r>
      <w:r w:rsidR="009D4C47">
        <w:t>.</w:t>
      </w:r>
    </w:p>
    <w:p w14:paraId="0A868E3F" w14:textId="5ECF8428" w:rsidR="009C6976" w:rsidRDefault="00014FC3" w:rsidP="007E274A">
      <w:pPr>
        <w:pStyle w:val="BodyText2"/>
        <w:ind w:left="360"/>
        <w:jc w:val="center"/>
      </w:pPr>
      <w:r>
        <w:rPr>
          <w:noProof/>
        </w:rPr>
        <w:drawing>
          <wp:inline distT="0" distB="0" distL="0" distR="0" wp14:anchorId="5A0DD356" wp14:editId="5D6A4496">
            <wp:extent cx="5278755" cy="337185"/>
            <wp:effectExtent l="19050" t="19050" r="17145" b="2476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Messagewithactiveview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37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286B5D" w14:textId="022F33F9" w:rsidR="00B0500E" w:rsidRDefault="00B0500E" w:rsidP="00F726BF">
      <w:pPr>
        <w:pStyle w:val="BodyText2"/>
      </w:pPr>
      <w:r>
        <w:t>The notification panel has the following columns:</w:t>
      </w:r>
    </w:p>
    <w:p w14:paraId="2695E19A" w14:textId="5720C872" w:rsidR="00B0500E" w:rsidRDefault="00B0500E" w:rsidP="00976ADF">
      <w:pPr>
        <w:pStyle w:val="BodyText2"/>
        <w:numPr>
          <w:ilvl w:val="0"/>
          <w:numId w:val="53"/>
        </w:numPr>
      </w:pPr>
      <w:r w:rsidRPr="00902BA9">
        <w:rPr>
          <w:b/>
          <w:bCs/>
        </w:rPr>
        <w:t>Date</w:t>
      </w:r>
      <w:r>
        <w:t>: Date of sending the notification</w:t>
      </w:r>
    </w:p>
    <w:p w14:paraId="1FB69635" w14:textId="517D96A4" w:rsidR="00B0500E" w:rsidRDefault="00B0500E" w:rsidP="00976ADF">
      <w:pPr>
        <w:pStyle w:val="BodyText2"/>
        <w:numPr>
          <w:ilvl w:val="0"/>
          <w:numId w:val="53"/>
        </w:numPr>
      </w:pPr>
      <w:r w:rsidRPr="00902BA9">
        <w:rPr>
          <w:b/>
          <w:bCs/>
        </w:rPr>
        <w:t>Transaction ID</w:t>
      </w:r>
      <w:r>
        <w:t xml:space="preserve">: Transaction ID of the consignment or stock or grievance or type approval request for which the notification is sent. If </w:t>
      </w:r>
      <w:r w:rsidR="0071493D">
        <w:t xml:space="preserve">the notification is </w:t>
      </w:r>
      <w:r w:rsidR="00014FC3">
        <w:t>related to</w:t>
      </w:r>
      <w:r w:rsidR="0071493D">
        <w:t xml:space="preserve"> the importer account</w:t>
      </w:r>
      <w:r>
        <w:t xml:space="preserve">, the </w:t>
      </w:r>
      <w:r w:rsidR="0071493D">
        <w:t xml:space="preserve">login </w:t>
      </w:r>
      <w:r>
        <w:t>username is shown instead of any transaction ID.</w:t>
      </w:r>
    </w:p>
    <w:p w14:paraId="1F4356F4" w14:textId="08507D5E" w:rsidR="0071493D" w:rsidRDefault="0071493D" w:rsidP="00976ADF">
      <w:pPr>
        <w:pStyle w:val="BodyText2"/>
        <w:numPr>
          <w:ilvl w:val="0"/>
          <w:numId w:val="53"/>
        </w:numPr>
      </w:pPr>
      <w:r w:rsidRPr="00902BA9">
        <w:rPr>
          <w:b/>
          <w:bCs/>
        </w:rPr>
        <w:t>Feature</w:t>
      </w:r>
      <w:r>
        <w:t xml:space="preserve">: This is the name of the </w:t>
      </w:r>
      <w:r w:rsidR="0059323A">
        <w:t>feature</w:t>
      </w:r>
      <w:r>
        <w:t xml:space="preserve"> for which the notification is sent. For example, if the notification is for a consignment, the </w:t>
      </w:r>
      <w:r w:rsidR="0059323A">
        <w:t>feature</w:t>
      </w:r>
      <w:r>
        <w:t xml:space="preserve"> name </w:t>
      </w:r>
      <w:r w:rsidRPr="00014FC3">
        <w:rPr>
          <w:b/>
          <w:bCs/>
        </w:rPr>
        <w:t xml:space="preserve">Consignment </w:t>
      </w:r>
      <w:r>
        <w:t xml:space="preserve">is shown. If the notification is concerning a stock transaction, the </w:t>
      </w:r>
      <w:r w:rsidR="0059323A">
        <w:t>feature</w:t>
      </w:r>
      <w:r>
        <w:t xml:space="preserve"> name </w:t>
      </w:r>
      <w:r w:rsidRPr="00014FC3">
        <w:rPr>
          <w:b/>
          <w:bCs/>
        </w:rPr>
        <w:t>Stock Management</w:t>
      </w:r>
      <w:r>
        <w:t xml:space="preserve"> is shown. The </w:t>
      </w:r>
      <w:r w:rsidR="0059323A">
        <w:t>feature</w:t>
      </w:r>
      <w:r>
        <w:t xml:space="preserve"> name is the one shown in the left panel of the Home page.</w:t>
      </w:r>
    </w:p>
    <w:p w14:paraId="7FB643D5" w14:textId="77777777" w:rsidR="006B34FD" w:rsidRDefault="006B34FD" w:rsidP="00976ADF">
      <w:pPr>
        <w:pStyle w:val="BodyText2"/>
        <w:numPr>
          <w:ilvl w:val="0"/>
          <w:numId w:val="53"/>
        </w:numPr>
      </w:pPr>
      <w:r w:rsidRPr="00902BA9">
        <w:rPr>
          <w:b/>
          <w:bCs/>
        </w:rPr>
        <w:t>Message</w:t>
      </w:r>
      <w:r>
        <w:t>: This is the message of the notification. An example is shown below.</w:t>
      </w:r>
    </w:p>
    <w:p w14:paraId="221EEA5A" w14:textId="3787C265" w:rsidR="006B34FD" w:rsidRDefault="006B34FD" w:rsidP="003B46E0">
      <w:pPr>
        <w:pStyle w:val="BodyText2"/>
        <w:ind w:left="432"/>
        <w:jc w:val="center"/>
      </w:pPr>
      <w:r>
        <w:rPr>
          <w:noProof/>
        </w:rPr>
        <w:drawing>
          <wp:inline distT="0" distB="0" distL="0" distR="0" wp14:anchorId="1967088B" wp14:editId="15960698">
            <wp:extent cx="5278755" cy="347345"/>
            <wp:effectExtent l="19050" t="19050" r="17145" b="1460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mess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47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6A969C" w14:textId="77F6C1C8" w:rsidR="006B34FD" w:rsidRDefault="006B34FD" w:rsidP="00976ADF">
      <w:pPr>
        <w:pStyle w:val="BodyText2"/>
        <w:numPr>
          <w:ilvl w:val="0"/>
          <w:numId w:val="54"/>
        </w:numPr>
      </w:pPr>
      <w:r w:rsidRPr="00902BA9">
        <w:rPr>
          <w:b/>
          <w:bCs/>
        </w:rPr>
        <w:t>Action</w:t>
      </w:r>
      <w:r>
        <w:t xml:space="preserve">: This shows </w:t>
      </w:r>
      <w:r w:rsidR="002F1DAF">
        <w:t xml:space="preserve">the </w:t>
      </w:r>
      <w:r w:rsidR="002F1DAF" w:rsidRPr="002F1DAF">
        <w:rPr>
          <w:b/>
          <w:bCs/>
        </w:rPr>
        <w:t>View</w:t>
      </w:r>
      <w:r w:rsidR="002F1DAF">
        <w:t xml:space="preserve"> icon</w:t>
      </w:r>
      <w:r>
        <w:t>. It is activated</w:t>
      </w:r>
      <w:r w:rsidR="002F1DAF">
        <w:t xml:space="preserve"> </w:t>
      </w:r>
      <w:r w:rsidR="002F1DAF">
        <w:rPr>
          <w:noProof/>
        </w:rPr>
        <w:drawing>
          <wp:inline distT="0" distB="0" distL="0" distR="0" wp14:anchorId="5198C788" wp14:editId="6D2B8E56">
            <wp:extent cx="116958" cy="116958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20" cy="11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if the importer can click on it else it is disabled</w:t>
      </w:r>
      <w:r w:rsidR="002F1DAF">
        <w:t xml:space="preserve"> </w:t>
      </w:r>
      <w:r w:rsidR="002F1DAF">
        <w:rPr>
          <w:noProof/>
        </w:rPr>
        <w:drawing>
          <wp:inline distT="0" distB="0" distL="0" distR="0" wp14:anchorId="706F513B" wp14:editId="7C96A1BC">
            <wp:extent cx="159265" cy="145415"/>
            <wp:effectExtent l="0" t="0" r="0" b="698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DISABLED EY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3817" cy="14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0750E84" w14:textId="2EF0895A" w:rsidR="00C62D95" w:rsidRDefault="00C62D95" w:rsidP="007E274A">
      <w:pPr>
        <w:pStyle w:val="BodyText2"/>
        <w:ind w:left="360"/>
        <w:jc w:val="center"/>
      </w:pPr>
      <w:r>
        <w:rPr>
          <w:noProof/>
        </w:rPr>
        <w:drawing>
          <wp:inline distT="0" distB="0" distL="0" distR="0" wp14:anchorId="5CD1FC36" wp14:editId="66950227">
            <wp:extent cx="5278755" cy="314325"/>
            <wp:effectExtent l="19050" t="19050" r="17145" b="2857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Messagewithinactiveview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14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83BE00" w14:textId="73D32DC1" w:rsidR="002F1DAF" w:rsidRDefault="002F1DAF" w:rsidP="007E274A">
      <w:pPr>
        <w:pStyle w:val="BodyText2"/>
        <w:ind w:left="360"/>
        <w:jc w:val="center"/>
      </w:pPr>
      <w:r>
        <w:rPr>
          <w:noProof/>
        </w:rPr>
        <w:drawing>
          <wp:inline distT="0" distB="0" distL="0" distR="0" wp14:anchorId="5AB8F3FF" wp14:editId="38608EE1">
            <wp:extent cx="5278755" cy="337185"/>
            <wp:effectExtent l="19050" t="19050" r="17145" b="2476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Messagewithactiveview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37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8F337D" w14:textId="77777777" w:rsidR="00976ADF" w:rsidRDefault="00976ADF" w:rsidP="002F1DAF">
      <w:pPr>
        <w:pStyle w:val="BodyText2"/>
        <w:jc w:val="center"/>
      </w:pPr>
    </w:p>
    <w:p w14:paraId="64C4F559" w14:textId="77777777" w:rsidR="00481D2C" w:rsidRDefault="00481D2C" w:rsidP="002A39C9">
      <w:pPr>
        <w:pStyle w:val="Heading2"/>
      </w:pPr>
      <w:bookmarkStart w:id="180" w:name="_Toc31900104"/>
      <w:bookmarkStart w:id="181" w:name="_Toc31900171"/>
      <w:bookmarkStart w:id="182" w:name="_Toc31900293"/>
      <w:bookmarkStart w:id="183" w:name="_Toc33605940"/>
      <w:r>
        <w:t>Manage Consignments</w:t>
      </w:r>
      <w:bookmarkEnd w:id="180"/>
      <w:bookmarkEnd w:id="181"/>
      <w:bookmarkEnd w:id="182"/>
      <w:bookmarkEnd w:id="183"/>
    </w:p>
    <w:p w14:paraId="7305319E" w14:textId="2D2975AD" w:rsidR="000242DB" w:rsidRDefault="00481D2C" w:rsidP="00481D2C">
      <w:pPr>
        <w:pStyle w:val="BodyText2"/>
      </w:pPr>
      <w:r>
        <w:t xml:space="preserve">Importers </w:t>
      </w:r>
      <w:r w:rsidR="00DF1689">
        <w:t>purchase consignments</w:t>
      </w:r>
      <w:r>
        <w:t xml:space="preserve"> from suppliers. After a consignment is ordered, the importer </w:t>
      </w:r>
      <w:r w:rsidR="00127F07">
        <w:t>must</w:t>
      </w:r>
      <w:r>
        <w:t xml:space="preserve"> register the imported consignment in the application. </w:t>
      </w:r>
    </w:p>
    <w:p w14:paraId="1BB01FC4" w14:textId="77777777" w:rsidR="00481D2C" w:rsidRDefault="00481D2C" w:rsidP="00481D2C">
      <w:pPr>
        <w:pStyle w:val="BodyText2"/>
      </w:pPr>
      <w:r>
        <w:lastRenderedPageBreak/>
        <w:t xml:space="preserve">The </w:t>
      </w:r>
      <w:r w:rsidR="00DF1689">
        <w:t>flow of information in the consignment lifecycle is as follows</w:t>
      </w:r>
      <w:r>
        <w:t>:</w:t>
      </w:r>
    </w:p>
    <w:p w14:paraId="4EBF72AD" w14:textId="2A9436AE" w:rsidR="00481D2C" w:rsidRDefault="00481D2C" w:rsidP="00DC39E0">
      <w:pPr>
        <w:pStyle w:val="BodyText2"/>
        <w:numPr>
          <w:ilvl w:val="0"/>
          <w:numId w:val="22"/>
        </w:numPr>
      </w:pPr>
      <w:r>
        <w:t>After ordering a consignment from a supplier</w:t>
      </w:r>
      <w:r w:rsidR="00127F07">
        <w:t xml:space="preserve">, </w:t>
      </w:r>
      <w:r>
        <w:t xml:space="preserve">the </w:t>
      </w:r>
      <w:r w:rsidR="00127F07">
        <w:t xml:space="preserve">importer registers the </w:t>
      </w:r>
      <w:r>
        <w:t xml:space="preserve">consignment and supplier information in the </w:t>
      </w:r>
      <w:r w:rsidR="00F925F8">
        <w:t>system</w:t>
      </w:r>
      <w:r>
        <w:t>.</w:t>
      </w:r>
    </w:p>
    <w:p w14:paraId="219F33D6" w14:textId="610DE0E1" w:rsidR="00481D2C" w:rsidRDefault="00481D2C" w:rsidP="00DC39E0">
      <w:pPr>
        <w:pStyle w:val="BodyText2"/>
        <w:numPr>
          <w:ilvl w:val="0"/>
          <w:numId w:val="22"/>
        </w:numPr>
      </w:pPr>
      <w:r>
        <w:t>The</w:t>
      </w:r>
      <w:r w:rsidR="00DF1689">
        <w:t xml:space="preserve"> system validates the </w:t>
      </w:r>
      <w:r w:rsidR="00902BA9">
        <w:t>i</w:t>
      </w:r>
      <w:r>
        <w:t>nformation.</w:t>
      </w:r>
    </w:p>
    <w:p w14:paraId="73945C2D" w14:textId="10AD0530" w:rsidR="001F1C9A" w:rsidRDefault="001F1C9A" w:rsidP="001F1C9A">
      <w:pPr>
        <w:pStyle w:val="BodyText2"/>
        <w:numPr>
          <w:ilvl w:val="0"/>
          <w:numId w:val="22"/>
        </w:numPr>
      </w:pPr>
      <w:r>
        <w:t>If the system reject</w:t>
      </w:r>
      <w:r w:rsidR="00191AE2">
        <w:t>s</w:t>
      </w:r>
      <w:r>
        <w:t xml:space="preserve"> it,</w:t>
      </w:r>
      <w:r w:rsidRPr="001F1C9A">
        <w:t xml:space="preserve"> </w:t>
      </w:r>
      <w:r>
        <w:t>the information is available to importers for correction and the above flow is repeated.</w:t>
      </w:r>
    </w:p>
    <w:p w14:paraId="1DA11679" w14:textId="77777777" w:rsidR="00481D2C" w:rsidRDefault="00481D2C" w:rsidP="00DC39E0">
      <w:pPr>
        <w:pStyle w:val="BodyText2"/>
        <w:numPr>
          <w:ilvl w:val="0"/>
          <w:numId w:val="22"/>
        </w:numPr>
      </w:pPr>
      <w:r>
        <w:t>On successful validation, the CEIR admin</w:t>
      </w:r>
      <w:r w:rsidR="00A15427">
        <w:t>istrator</w:t>
      </w:r>
      <w:r>
        <w:t xml:space="preserve"> reviews the information for completeness and accuracy.</w:t>
      </w:r>
    </w:p>
    <w:p w14:paraId="244813C1" w14:textId="643A3F2E" w:rsidR="00481D2C" w:rsidRDefault="00A15427" w:rsidP="00DC39E0">
      <w:pPr>
        <w:pStyle w:val="BodyText2"/>
        <w:numPr>
          <w:ilvl w:val="0"/>
          <w:numId w:val="22"/>
        </w:numPr>
      </w:pPr>
      <w:r>
        <w:t>If the CEIR administrator rejects it, the information is available to importers for correction and the above flow is repeated.</w:t>
      </w:r>
    </w:p>
    <w:p w14:paraId="1355E92C" w14:textId="61DEFFE5" w:rsidR="00902BA9" w:rsidRDefault="00902BA9" w:rsidP="00902BA9">
      <w:pPr>
        <w:pStyle w:val="BodyText2"/>
        <w:numPr>
          <w:ilvl w:val="0"/>
          <w:numId w:val="22"/>
        </w:numPr>
      </w:pPr>
      <w:r>
        <w:t xml:space="preserve">After it is approved by the CEIR administrator, it is shared with the customs for clearance. </w:t>
      </w:r>
    </w:p>
    <w:p w14:paraId="6E9ADF9D" w14:textId="06D4D56B" w:rsidR="00902BA9" w:rsidRDefault="00902BA9" w:rsidP="00902BA9">
      <w:pPr>
        <w:pStyle w:val="BodyText2"/>
        <w:numPr>
          <w:ilvl w:val="0"/>
          <w:numId w:val="22"/>
        </w:numPr>
      </w:pPr>
      <w:r>
        <w:t>If the customs reject the consignment, the information is available to importers for correction and the above flow is repeated.</w:t>
      </w:r>
      <w:r w:rsidDel="001F1C9A">
        <w:t xml:space="preserve"> </w:t>
      </w:r>
    </w:p>
    <w:p w14:paraId="7C2AABE6" w14:textId="19590300" w:rsidR="00AE48C7" w:rsidRPr="0068019C" w:rsidRDefault="00902BA9" w:rsidP="00DC39E0">
      <w:pPr>
        <w:pStyle w:val="BodyText2"/>
        <w:numPr>
          <w:ilvl w:val="0"/>
          <w:numId w:val="22"/>
        </w:numPr>
      </w:pPr>
      <w:r>
        <w:t>A</w:t>
      </w:r>
      <w:r w:rsidR="00A15427">
        <w:t xml:space="preserve">fter </w:t>
      </w:r>
      <w:r w:rsidR="00AE48C7">
        <w:t>the physical consignment arrives at the customs premises, the importer goes</w:t>
      </w:r>
      <w:r w:rsidR="0018724A">
        <w:t xml:space="preserve"> to the customs office</w:t>
      </w:r>
      <w:r w:rsidR="00AE48C7">
        <w:t xml:space="preserve"> and pays </w:t>
      </w:r>
      <w:r w:rsidR="00633862">
        <w:t>the required tax</w:t>
      </w:r>
      <w:r w:rsidR="00AE48C7">
        <w:t xml:space="preserve">. </w:t>
      </w:r>
      <w:r w:rsidR="000242DB" w:rsidRPr="0068019C">
        <w:t>Custom</w:t>
      </w:r>
      <w:r>
        <w:t>s</w:t>
      </w:r>
      <w:r w:rsidR="000242DB" w:rsidRPr="0068019C">
        <w:t xml:space="preserve"> clear the consignment and </w:t>
      </w:r>
      <w:r>
        <w:t>hands it over to t</w:t>
      </w:r>
      <w:r w:rsidR="0068019C" w:rsidRPr="0068019C">
        <w:t xml:space="preserve">he </w:t>
      </w:r>
      <w:r w:rsidR="000242DB" w:rsidRPr="0068019C">
        <w:t>importer</w:t>
      </w:r>
      <w:r w:rsidR="0068019C" w:rsidRPr="0068019C">
        <w:t>.</w:t>
      </w:r>
      <w:r w:rsidR="000242DB" w:rsidRPr="0068019C">
        <w:t xml:space="preserve"> </w:t>
      </w:r>
      <w:r w:rsidR="00AE48C7" w:rsidRPr="0068019C">
        <w:t>The consignment is now ready for sale in the market.</w:t>
      </w:r>
    </w:p>
    <w:p w14:paraId="41857FFB" w14:textId="77777777" w:rsidR="00AE48C7" w:rsidRPr="00D21545" w:rsidRDefault="00AE48C7" w:rsidP="00D21545">
      <w:pPr>
        <w:pStyle w:val="BodyText2"/>
        <w:rPr>
          <w:u w:val="single"/>
        </w:rPr>
      </w:pPr>
      <w:r w:rsidRPr="00D21545">
        <w:rPr>
          <w:u w:val="single"/>
        </w:rPr>
        <w:t>To register consignments</w:t>
      </w:r>
      <w:r w:rsidR="0018724A">
        <w:rPr>
          <w:u w:val="single"/>
        </w:rPr>
        <w:t xml:space="preserve"> in the application</w:t>
      </w:r>
      <w:r w:rsidRPr="00D21545">
        <w:rPr>
          <w:u w:val="single"/>
        </w:rPr>
        <w:t>:</w:t>
      </w:r>
    </w:p>
    <w:p w14:paraId="398B88A4" w14:textId="5BFC21FB" w:rsidR="00BE231B" w:rsidRDefault="0018724A" w:rsidP="008F1020">
      <w:pPr>
        <w:pStyle w:val="BodyText2"/>
        <w:numPr>
          <w:ilvl w:val="0"/>
          <w:numId w:val="56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20B369A" wp14:editId="736F8129">
                <wp:simplePos x="0" y="0"/>
                <wp:positionH relativeFrom="column">
                  <wp:posOffset>253365</wp:posOffset>
                </wp:positionH>
                <wp:positionV relativeFrom="paragraph">
                  <wp:posOffset>773430</wp:posOffset>
                </wp:positionV>
                <wp:extent cx="603250" cy="105410"/>
                <wp:effectExtent l="0" t="0" r="25400" b="27940"/>
                <wp:wrapNone/>
                <wp:docPr id="451" name="Rectangle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10541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6782C3" id="Rectangle 451" o:spid="_x0000_s1026" style="position:absolute;margin-left:19.95pt;margin-top:60.9pt;width:47.5pt;height:8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" filled="f" strokecolor="#ffc000 [3207]" strokeweight="2pt"/>
            </w:pict>
          </mc:Fallback>
        </mc:AlternateContent>
      </w:r>
      <w:r w:rsidR="00AE48C7">
        <w:t xml:space="preserve">Select the </w:t>
      </w:r>
      <w:r w:rsidR="00AE48C7" w:rsidRPr="00BE231B">
        <w:rPr>
          <w:b/>
          <w:bCs/>
        </w:rPr>
        <w:t>Consignment</w:t>
      </w:r>
      <w:r w:rsidR="00AE48C7">
        <w:t xml:space="preserve"> menu in the left panel</w:t>
      </w:r>
      <w:r w:rsidR="001C52B5">
        <w:t xml:space="preserve"> of the application </w:t>
      </w:r>
      <w:r w:rsidR="00902BA9">
        <w:t>H</w:t>
      </w:r>
      <w:r w:rsidR="001C52B5">
        <w:t>ome page</w:t>
      </w:r>
      <w:r w:rsidR="00AE48C7">
        <w:t>.</w:t>
      </w:r>
      <w:r w:rsidR="00BE231B">
        <w:br/>
      </w:r>
      <w:r w:rsidR="00517D0F" w:rsidRPr="00517D0F">
        <w:rPr>
          <w:noProof/>
        </w:rPr>
        <w:drawing>
          <wp:inline distT="0" distB="0" distL="0" distR="0" wp14:anchorId="72B0833B" wp14:editId="6742A11D">
            <wp:extent cx="5484182" cy="2344615"/>
            <wp:effectExtent l="0" t="0" r="2540" b="0"/>
            <wp:docPr id="209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8A766C44-2DD3-4556-B50E-39B828B18E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8A766C44-2DD3-4556-B50E-39B828B18E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3759" cy="234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C7DB" w14:textId="50B46371" w:rsidR="00584DC9" w:rsidRDefault="00584DC9" w:rsidP="007E53B8">
      <w:pPr>
        <w:pStyle w:val="FigureCaption"/>
      </w:pPr>
      <w:bookmarkStart w:id="184" w:name="_Toc33730257"/>
      <w:r>
        <w:t xml:space="preserve">Figure </w:t>
      </w:r>
      <w:r w:rsidR="00E33E46">
        <w:t>1</w:t>
      </w:r>
      <w:r w:rsidR="00A14FF0">
        <w:t>9</w:t>
      </w:r>
      <w:r>
        <w:t>: Home Page</w:t>
      </w:r>
      <w:bookmarkEnd w:id="184"/>
    </w:p>
    <w:p w14:paraId="2DD0F2F4" w14:textId="10D6827D" w:rsidR="00D83304" w:rsidRDefault="004302F6" w:rsidP="0018724A">
      <w:pPr>
        <w:pStyle w:val="BodyText2"/>
        <w:ind w:left="360"/>
      </w:pPr>
      <w:r>
        <w:t xml:space="preserve">The </w:t>
      </w:r>
      <w:r w:rsidRPr="000A06E9">
        <w:rPr>
          <w:b/>
          <w:bCs/>
        </w:rPr>
        <w:t>Consignment</w:t>
      </w:r>
      <w:r>
        <w:t xml:space="preserve"> </w:t>
      </w:r>
      <w:r w:rsidR="0018724A">
        <w:t>dashboard</w:t>
      </w:r>
      <w:r>
        <w:t xml:space="preserve"> appears.</w:t>
      </w:r>
    </w:p>
    <w:p w14:paraId="44053EAD" w14:textId="4CAE7B96" w:rsidR="00D83304" w:rsidRDefault="00104BE9" w:rsidP="008F1020">
      <w:pPr>
        <w:pStyle w:val="BodyText2"/>
        <w:ind w:left="426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CC80A39" wp14:editId="330FF8E5">
                <wp:simplePos x="0" y="0"/>
                <wp:positionH relativeFrom="column">
                  <wp:posOffset>279273</wp:posOffset>
                </wp:positionH>
                <wp:positionV relativeFrom="paragraph">
                  <wp:posOffset>889</wp:posOffset>
                </wp:positionV>
                <wp:extent cx="5272659" cy="1572768"/>
                <wp:effectExtent l="0" t="0" r="23495" b="27940"/>
                <wp:wrapNone/>
                <wp:docPr id="453" name="Rectangle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2659" cy="157276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0A0BDC" id="Rectangle 453" o:spid="_x0000_s1026" style="position:absolute;margin-left:22pt;margin-top:.05pt;width:415.15pt;height:123.8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" filled="f" strokecolor="black [3200]" strokeweight="1pt"/>
            </w:pict>
          </mc:Fallback>
        </mc:AlternateContent>
      </w:r>
      <w:r w:rsidR="00D83304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0989920" wp14:editId="5A4E4C57">
                <wp:simplePos x="0" y="0"/>
                <wp:positionH relativeFrom="column">
                  <wp:posOffset>4918329</wp:posOffset>
                </wp:positionH>
                <wp:positionV relativeFrom="paragraph">
                  <wp:posOffset>19178</wp:posOffset>
                </wp:positionV>
                <wp:extent cx="615061" cy="195072"/>
                <wp:effectExtent l="0" t="0" r="13970" b="14605"/>
                <wp:wrapNone/>
                <wp:docPr id="448" name="Rectangle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061" cy="195072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27B46C" id="Rectangle 448" o:spid="_x0000_s1026" style="position:absolute;margin-left:387.25pt;margin-top:1.5pt;width:48.45pt;height:15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" filled="f" strokecolor="#ffc000 [3207]" strokeweight="2pt"/>
            </w:pict>
          </mc:Fallback>
        </mc:AlternateContent>
      </w:r>
      <w:r w:rsidR="00517D0F" w:rsidRPr="00517D0F">
        <w:rPr>
          <w:noProof/>
        </w:rPr>
        <w:drawing>
          <wp:inline distT="0" distB="0" distL="0" distR="0" wp14:anchorId="17AC8E0A" wp14:editId="559B191A">
            <wp:extent cx="5278755" cy="1591056"/>
            <wp:effectExtent l="0" t="0" r="0" b="9525"/>
            <wp:docPr id="210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D1AEFA58-88C0-4CF2-8BF2-D0A0BA2FCA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D1AEFA58-88C0-4CF2-8BF2-D0A0BA2FCA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5"/>
                    <a:srcRect b="36276"/>
                    <a:stretch/>
                  </pic:blipFill>
                  <pic:spPr bwMode="auto">
                    <a:xfrm>
                      <a:off x="0" y="0"/>
                      <a:ext cx="5278755" cy="1591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249FE" w14:textId="568D019A" w:rsidR="005271B7" w:rsidRDefault="005271B7" w:rsidP="007E53B8">
      <w:pPr>
        <w:pStyle w:val="FigureCaption"/>
      </w:pPr>
      <w:bookmarkStart w:id="185" w:name="_Toc33730258"/>
      <w:r>
        <w:t xml:space="preserve">Figure </w:t>
      </w:r>
      <w:r w:rsidR="00A14FF0">
        <w:t>20</w:t>
      </w:r>
      <w:r>
        <w:t>: Consignment</w:t>
      </w:r>
      <w:bookmarkEnd w:id="185"/>
      <w:r>
        <w:t xml:space="preserve"> </w:t>
      </w:r>
    </w:p>
    <w:p w14:paraId="6B27BB9C" w14:textId="2EB613CD" w:rsidR="00F5488A" w:rsidRPr="001C52B5" w:rsidRDefault="00AE48C7" w:rsidP="00E40E9F">
      <w:pPr>
        <w:pStyle w:val="BodyText2"/>
        <w:numPr>
          <w:ilvl w:val="0"/>
          <w:numId w:val="56"/>
        </w:numPr>
      </w:pPr>
      <w:r>
        <w:t xml:space="preserve">Click </w:t>
      </w:r>
      <w:r w:rsidRPr="00E40E9F">
        <w:rPr>
          <w:b/>
          <w:bCs/>
        </w:rPr>
        <w:t>Register</w:t>
      </w:r>
      <w:r>
        <w:t xml:space="preserve"> </w:t>
      </w:r>
      <w:r w:rsidRPr="00E40E9F">
        <w:rPr>
          <w:b/>
          <w:bCs/>
        </w:rPr>
        <w:t>Consignment</w:t>
      </w:r>
      <w:r w:rsidR="001C52B5" w:rsidRPr="00E40E9F">
        <w:rPr>
          <w:b/>
          <w:bCs/>
        </w:rPr>
        <w:t xml:space="preserve"> </w:t>
      </w:r>
      <w:r w:rsidR="001C52B5" w:rsidRPr="001C52B5">
        <w:t xml:space="preserve">seen on the top right corner of the </w:t>
      </w:r>
      <w:r w:rsidR="004302F6">
        <w:t>page.</w:t>
      </w:r>
      <w:r w:rsidR="001C52B5">
        <w:t xml:space="preserve"> The </w:t>
      </w:r>
      <w:r w:rsidR="001C52B5" w:rsidRPr="00E40E9F">
        <w:rPr>
          <w:b/>
          <w:bCs/>
        </w:rPr>
        <w:t>Register Consignment</w:t>
      </w:r>
      <w:r w:rsidR="001C52B5">
        <w:t xml:space="preserve"> </w:t>
      </w:r>
      <w:r w:rsidR="004302F6">
        <w:t>page</w:t>
      </w:r>
      <w:r w:rsidR="001C52B5">
        <w:t xml:space="preserve"> appears.</w:t>
      </w:r>
      <w:r w:rsidR="005A582E">
        <w:t xml:space="preserve"> </w:t>
      </w:r>
    </w:p>
    <w:p w14:paraId="79E9CEFF" w14:textId="08BCD1C4" w:rsidR="00AE48C7" w:rsidRDefault="00104BE9" w:rsidP="00E40E9F">
      <w:pPr>
        <w:pStyle w:val="BodyText2"/>
        <w:tabs>
          <w:tab w:val="left" w:pos="284"/>
        </w:tabs>
        <w:ind w:left="28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EC802AD" wp14:editId="3EADBBAC">
                <wp:simplePos x="0" y="0"/>
                <wp:positionH relativeFrom="column">
                  <wp:posOffset>193929</wp:posOffset>
                </wp:positionH>
                <wp:positionV relativeFrom="paragraph">
                  <wp:posOffset>7493</wp:posOffset>
                </wp:positionV>
                <wp:extent cx="5272913" cy="2956814"/>
                <wp:effectExtent l="0" t="0" r="23495" b="15240"/>
                <wp:wrapNone/>
                <wp:docPr id="274" name="Rectangl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2913" cy="29568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EBA0F0" id="Rectangle 274" o:spid="_x0000_s1026" style="position:absolute;margin-left:15.25pt;margin-top:.6pt;width:415.2pt;height:232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" filled="f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4006C6A" wp14:editId="0665796F">
            <wp:extent cx="5285232" cy="2963367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94601" cy="296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F3BE" w14:textId="1E1A41AE" w:rsidR="005271B7" w:rsidRDefault="005271B7" w:rsidP="007E53B8">
      <w:pPr>
        <w:pStyle w:val="FigureCaption"/>
      </w:pPr>
      <w:bookmarkStart w:id="186" w:name="_Toc33730259"/>
      <w:r>
        <w:t xml:space="preserve">Figure </w:t>
      </w:r>
      <w:r w:rsidR="00A14FF0">
        <w:t>2</w:t>
      </w:r>
      <w:r w:rsidR="0064062E">
        <w:t>1</w:t>
      </w:r>
      <w:r>
        <w:t>: Register Consignment</w:t>
      </w:r>
      <w:bookmarkEnd w:id="186"/>
    </w:p>
    <w:p w14:paraId="5862F88C" w14:textId="29EF3D3C" w:rsidR="005A582E" w:rsidRPr="005A582E" w:rsidRDefault="005A582E" w:rsidP="00F5488A">
      <w:pPr>
        <w:pStyle w:val="BodyText2"/>
        <w:numPr>
          <w:ilvl w:val="0"/>
          <w:numId w:val="28"/>
        </w:numPr>
      </w:pPr>
      <w:r>
        <w:t>Enter the following information:</w:t>
      </w:r>
    </w:p>
    <w:p w14:paraId="1AB1711B" w14:textId="7139FB1A" w:rsidR="00AE48C7" w:rsidRDefault="005D09BE" w:rsidP="005A582E">
      <w:pPr>
        <w:pStyle w:val="BodyText2"/>
        <w:numPr>
          <w:ilvl w:val="1"/>
          <w:numId w:val="29"/>
        </w:numPr>
      </w:pPr>
      <w:r w:rsidRPr="001C52B5">
        <w:rPr>
          <w:b/>
          <w:bCs/>
        </w:rPr>
        <w:t>Supplier/Manufacturer ID</w:t>
      </w:r>
      <w:r>
        <w:t xml:space="preserve">: </w:t>
      </w:r>
      <w:r w:rsidR="00AE48C7">
        <w:t>Enter the supplier</w:t>
      </w:r>
      <w:r w:rsidR="00D21545">
        <w:t xml:space="preserve"> or manufacturer</w:t>
      </w:r>
      <w:r w:rsidR="00AE48C7">
        <w:t xml:space="preserve"> ID</w:t>
      </w:r>
      <w:r w:rsidR="0018724A">
        <w:t xml:space="preserve"> from whom </w:t>
      </w:r>
      <w:r w:rsidR="00453C7D">
        <w:t>the importer has</w:t>
      </w:r>
      <w:r w:rsidR="0018724A">
        <w:t xml:space="preserve"> purchased the consignment</w:t>
      </w:r>
      <w:r w:rsidR="00AE48C7">
        <w:t>.</w:t>
      </w:r>
    </w:p>
    <w:p w14:paraId="244CCB50" w14:textId="6F7ECD54" w:rsidR="00AE48C7" w:rsidRDefault="008E15E0" w:rsidP="005A582E">
      <w:pPr>
        <w:pStyle w:val="BodyText2"/>
        <w:numPr>
          <w:ilvl w:val="1"/>
          <w:numId w:val="29"/>
        </w:numPr>
      </w:pPr>
      <w:r w:rsidRPr="008E15E0">
        <w:rPr>
          <w:b/>
          <w:bCs/>
          <w:color w:val="FF0000"/>
        </w:rPr>
        <w:t>*</w:t>
      </w:r>
      <w:r w:rsidR="005D09BE" w:rsidRPr="001C52B5">
        <w:rPr>
          <w:b/>
          <w:bCs/>
        </w:rPr>
        <w:t>Supplier/Manufacturer Name</w:t>
      </w:r>
      <w:r w:rsidR="005D09BE">
        <w:t xml:space="preserve">: </w:t>
      </w:r>
      <w:r w:rsidR="00AE48C7">
        <w:t>Enter the supplier name.</w:t>
      </w:r>
    </w:p>
    <w:p w14:paraId="31207FE0" w14:textId="77777777" w:rsidR="00AE48C7" w:rsidRDefault="005D09BE" w:rsidP="005A582E">
      <w:pPr>
        <w:pStyle w:val="BodyText2"/>
        <w:numPr>
          <w:ilvl w:val="1"/>
          <w:numId w:val="29"/>
        </w:numPr>
      </w:pPr>
      <w:r w:rsidRPr="001C52B5">
        <w:rPr>
          <w:b/>
          <w:bCs/>
        </w:rPr>
        <w:t>Consignment Number</w:t>
      </w:r>
      <w:r>
        <w:t xml:space="preserve">: </w:t>
      </w:r>
      <w:r w:rsidR="00AE48C7">
        <w:t>Enter the consignment number.</w:t>
      </w:r>
    </w:p>
    <w:p w14:paraId="46D6769D" w14:textId="6E9811BD" w:rsidR="00AE48C7" w:rsidRDefault="008E15E0" w:rsidP="005A582E">
      <w:pPr>
        <w:pStyle w:val="BodyText2"/>
        <w:numPr>
          <w:ilvl w:val="1"/>
          <w:numId w:val="29"/>
        </w:numPr>
      </w:pPr>
      <w:r w:rsidRPr="008E15E0">
        <w:rPr>
          <w:b/>
          <w:bCs/>
          <w:color w:val="FF0000"/>
        </w:rPr>
        <w:t>*</w:t>
      </w:r>
      <w:r w:rsidR="005D09BE" w:rsidRPr="003A1BBB">
        <w:rPr>
          <w:b/>
          <w:bCs/>
        </w:rPr>
        <w:t>Expected Dispatch Date</w:t>
      </w:r>
      <w:r w:rsidR="005D09BE">
        <w:t xml:space="preserve">: </w:t>
      </w:r>
      <w:r w:rsidR="00D21545">
        <w:t>Select the date by when the consignment would be dispatched by the supplier</w:t>
      </w:r>
      <w:r w:rsidR="00AE48C7">
        <w:t>.</w:t>
      </w:r>
      <w:r w:rsidR="00D21545">
        <w:t xml:space="preserve"> A calendar is shown. Select the date from the calendar.</w:t>
      </w:r>
    </w:p>
    <w:p w14:paraId="2C912E64" w14:textId="77777777" w:rsidR="00AE48C7" w:rsidRDefault="005D09BE" w:rsidP="005A582E">
      <w:pPr>
        <w:pStyle w:val="BodyText2"/>
        <w:numPr>
          <w:ilvl w:val="1"/>
          <w:numId w:val="29"/>
        </w:numPr>
      </w:pPr>
      <w:r w:rsidRPr="003A1BBB">
        <w:rPr>
          <w:b/>
          <w:bCs/>
        </w:rPr>
        <w:lastRenderedPageBreak/>
        <w:t>Device Origination Country</w:t>
      </w:r>
      <w:r>
        <w:t xml:space="preserve">: </w:t>
      </w:r>
      <w:r w:rsidR="00AE48C7">
        <w:t xml:space="preserve">Select the country from where the </w:t>
      </w:r>
      <w:r w:rsidR="0018724A">
        <w:t>consignment is being sent</w:t>
      </w:r>
      <w:r w:rsidR="00AE48C7">
        <w:t>.</w:t>
      </w:r>
      <w:r w:rsidR="00D21545">
        <w:t xml:space="preserve"> A list of countries is shown. Select the country from the list.</w:t>
      </w:r>
    </w:p>
    <w:p w14:paraId="58AD857F" w14:textId="5AED742C" w:rsidR="00AE48C7" w:rsidRDefault="008E15E0" w:rsidP="005A582E">
      <w:pPr>
        <w:pStyle w:val="BodyText2"/>
        <w:numPr>
          <w:ilvl w:val="1"/>
          <w:numId w:val="29"/>
        </w:numPr>
      </w:pPr>
      <w:r w:rsidRPr="008E15E0">
        <w:rPr>
          <w:b/>
          <w:bCs/>
          <w:color w:val="FF0000"/>
        </w:rPr>
        <w:t>*</w:t>
      </w:r>
      <w:r w:rsidR="005D09BE" w:rsidRPr="003A1BBB">
        <w:rPr>
          <w:b/>
          <w:bCs/>
        </w:rPr>
        <w:t>Expected Arrival Date</w:t>
      </w:r>
      <w:r w:rsidR="005D09BE">
        <w:t xml:space="preserve">: </w:t>
      </w:r>
      <w:r w:rsidR="00D21545">
        <w:t>Select the date by when the consignment would reach the customs premises. A calendar is displayed. Select the date from the calendar.</w:t>
      </w:r>
    </w:p>
    <w:p w14:paraId="13E74ACE" w14:textId="1E7AD385" w:rsidR="00AE48C7" w:rsidRPr="0068019C" w:rsidRDefault="005D09BE" w:rsidP="005A582E">
      <w:pPr>
        <w:pStyle w:val="BodyText2"/>
        <w:numPr>
          <w:ilvl w:val="1"/>
          <w:numId w:val="29"/>
        </w:numPr>
      </w:pPr>
      <w:r w:rsidRPr="0068019C">
        <w:rPr>
          <w:b/>
          <w:bCs/>
        </w:rPr>
        <w:t>Quantity</w:t>
      </w:r>
      <w:r w:rsidRPr="0068019C">
        <w:t xml:space="preserve">: </w:t>
      </w:r>
      <w:r w:rsidR="00AE48C7" w:rsidRPr="0068019C">
        <w:t>Enter the</w:t>
      </w:r>
      <w:r w:rsidR="00D21545" w:rsidRPr="0068019C">
        <w:t xml:space="preserve"> </w:t>
      </w:r>
      <w:r w:rsidR="003A1BBB" w:rsidRPr="0068019C">
        <w:t>number</w:t>
      </w:r>
      <w:r w:rsidR="00AE48C7" w:rsidRPr="0068019C">
        <w:t xml:space="preserve"> of </w:t>
      </w:r>
      <w:r w:rsidR="0018724A" w:rsidRPr="0068019C">
        <w:t>IMEIs</w:t>
      </w:r>
      <w:r w:rsidR="00D21545" w:rsidRPr="0068019C">
        <w:t xml:space="preserve"> in the consignment</w:t>
      </w:r>
      <w:r w:rsidR="00AE48C7" w:rsidRPr="0068019C">
        <w:t>.</w:t>
      </w:r>
    </w:p>
    <w:p w14:paraId="2B2D895E" w14:textId="77777777" w:rsidR="00AE48C7" w:rsidRDefault="005D09BE" w:rsidP="005A582E">
      <w:pPr>
        <w:pStyle w:val="BodyText2"/>
        <w:numPr>
          <w:ilvl w:val="1"/>
          <w:numId w:val="29"/>
        </w:numPr>
      </w:pPr>
      <w:r w:rsidRPr="003A1BBB">
        <w:rPr>
          <w:b/>
          <w:bCs/>
        </w:rPr>
        <w:t>Total Price</w:t>
      </w:r>
      <w:r>
        <w:t xml:space="preserve">: </w:t>
      </w:r>
      <w:r w:rsidR="00AE48C7">
        <w:t>Enter the total price</w:t>
      </w:r>
      <w:r w:rsidR="0018724A">
        <w:t xml:space="preserve"> of the consignment</w:t>
      </w:r>
      <w:r w:rsidR="00AE48C7">
        <w:t>.</w:t>
      </w:r>
      <w:r w:rsidR="00D836E6">
        <w:t xml:space="preserve"> </w:t>
      </w:r>
    </w:p>
    <w:p w14:paraId="0CFBAE66" w14:textId="53CF789F" w:rsidR="00D836E6" w:rsidRDefault="00D836E6" w:rsidP="005A582E">
      <w:pPr>
        <w:pStyle w:val="BodyText2"/>
        <w:numPr>
          <w:ilvl w:val="1"/>
          <w:numId w:val="29"/>
        </w:numPr>
      </w:pPr>
      <w:r>
        <w:rPr>
          <w:b/>
          <w:bCs/>
        </w:rPr>
        <w:t>Currency</w:t>
      </w:r>
      <w:r w:rsidRPr="00D836E6">
        <w:t>:</w:t>
      </w:r>
      <w:r>
        <w:t xml:space="preserve"> Select the currency from the list.</w:t>
      </w:r>
      <w:r w:rsidR="00191AE2">
        <w:t xml:space="preserve"> </w:t>
      </w:r>
      <w:r w:rsidR="0018724A">
        <w:t xml:space="preserve">This field appears only when you enter </w:t>
      </w:r>
      <w:r w:rsidR="0018724A" w:rsidRPr="0018724A">
        <w:rPr>
          <w:b/>
          <w:bCs/>
        </w:rPr>
        <w:t>Total Price</w:t>
      </w:r>
      <w:r w:rsidR="0018724A">
        <w:t>.</w:t>
      </w:r>
    </w:p>
    <w:p w14:paraId="2E5E2AF7" w14:textId="628EA734" w:rsidR="00AE48C7" w:rsidRDefault="008E15E0" w:rsidP="005A582E">
      <w:pPr>
        <w:pStyle w:val="BodyText2"/>
        <w:numPr>
          <w:ilvl w:val="1"/>
          <w:numId w:val="29"/>
        </w:numPr>
      </w:pPr>
      <w:r w:rsidRPr="008E15E0">
        <w:rPr>
          <w:b/>
          <w:bCs/>
          <w:color w:val="FF0000"/>
        </w:rPr>
        <w:t>*</w:t>
      </w:r>
      <w:r w:rsidR="005D09BE" w:rsidRPr="003A1BBB">
        <w:rPr>
          <w:b/>
          <w:bCs/>
        </w:rPr>
        <w:t>Expected Arrival Port</w:t>
      </w:r>
      <w:r w:rsidR="005D09BE">
        <w:t xml:space="preserve">: </w:t>
      </w:r>
      <w:r w:rsidR="00745696">
        <w:t xml:space="preserve">Specify whether the consignment </w:t>
      </w:r>
      <w:r w:rsidR="0018724A">
        <w:t xml:space="preserve">is </w:t>
      </w:r>
      <w:r w:rsidR="00745696">
        <w:t>being sent by air, land, or sea</w:t>
      </w:r>
      <w:r w:rsidR="00AE48C7">
        <w:t>.</w:t>
      </w:r>
    </w:p>
    <w:p w14:paraId="6DA30A23" w14:textId="36DF10C2" w:rsidR="0018724A" w:rsidRDefault="005D09BE" w:rsidP="005A582E">
      <w:pPr>
        <w:pStyle w:val="BodyText2"/>
        <w:numPr>
          <w:ilvl w:val="1"/>
          <w:numId w:val="29"/>
        </w:numPr>
      </w:pPr>
      <w:r w:rsidRPr="003A1BBB">
        <w:rPr>
          <w:b/>
          <w:bCs/>
        </w:rPr>
        <w:t>Upload Bulk Devices Information</w:t>
      </w:r>
      <w:r>
        <w:t xml:space="preserve">: </w:t>
      </w:r>
      <w:r w:rsidR="002460BA">
        <w:t>Enter the</w:t>
      </w:r>
      <w:r w:rsidR="0018724A">
        <w:t xml:space="preserve"> consignment</w:t>
      </w:r>
      <w:r w:rsidR="002460BA">
        <w:t xml:space="preserve"> details in a file. This is a </w:t>
      </w:r>
      <w:r w:rsidR="002460BA" w:rsidRPr="002460BA">
        <w:rPr>
          <w:b/>
          <w:bCs/>
        </w:rPr>
        <w:t>.csv</w:t>
      </w:r>
      <w:r w:rsidR="002460BA">
        <w:t xml:space="preserve"> file with </w:t>
      </w:r>
      <w:r w:rsidR="00902BA9">
        <w:t>defined</w:t>
      </w:r>
      <w:r w:rsidR="002460BA">
        <w:t xml:space="preserve"> column names. You need to enter</w:t>
      </w:r>
      <w:r w:rsidR="00995F5A">
        <w:t xml:space="preserve"> device</w:t>
      </w:r>
      <w:r w:rsidR="002460BA">
        <w:t xml:space="preserve"> information</w:t>
      </w:r>
      <w:r w:rsidR="00902BA9">
        <w:t xml:space="preserve"> under each column</w:t>
      </w:r>
      <w:r w:rsidR="002460BA">
        <w:t xml:space="preserve">. </w:t>
      </w:r>
    </w:p>
    <w:p w14:paraId="22C8DAB3" w14:textId="77777777" w:rsidR="00943413" w:rsidRDefault="0018724A" w:rsidP="00DC39E0">
      <w:pPr>
        <w:pStyle w:val="BodyText2"/>
        <w:numPr>
          <w:ilvl w:val="1"/>
          <w:numId w:val="29"/>
        </w:numPr>
      </w:pPr>
      <w:r>
        <w:t>Download</w:t>
      </w:r>
      <w:r w:rsidR="002460BA">
        <w:t xml:space="preserve"> the file format. Click </w:t>
      </w:r>
      <w:r w:rsidR="002460BA" w:rsidRPr="008A3C60">
        <w:rPr>
          <w:b/>
          <w:bCs/>
        </w:rPr>
        <w:t>Download Sample</w:t>
      </w:r>
      <w:r w:rsidR="002460BA">
        <w:t xml:space="preserve"> </w:t>
      </w:r>
      <w:r w:rsidR="002460BA" w:rsidRPr="008A3C60">
        <w:rPr>
          <w:b/>
          <w:bCs/>
        </w:rPr>
        <w:t>Format</w:t>
      </w:r>
      <w:r w:rsidR="002460BA">
        <w:t>.</w:t>
      </w:r>
    </w:p>
    <w:p w14:paraId="0E7AD3C8" w14:textId="6DD586E5" w:rsidR="00943413" w:rsidRPr="00B1291C" w:rsidRDefault="00220334" w:rsidP="00943413">
      <w:pPr>
        <w:pStyle w:val="BodyText2"/>
        <w:ind w:left="360" w:firstLine="349"/>
      </w:pPr>
      <w:r>
        <w:rPr>
          <w:noProof/>
        </w:rPr>
        <w:drawing>
          <wp:inline distT="0" distB="0" distL="0" distR="0" wp14:anchorId="33A4E385" wp14:editId="2908209C">
            <wp:extent cx="5278755" cy="71120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4F77" w14:textId="77777777" w:rsidR="0039742F" w:rsidRDefault="0039742F" w:rsidP="006A6E2C">
      <w:pPr>
        <w:pStyle w:val="BodyText2"/>
        <w:ind w:left="432"/>
      </w:pPr>
      <w:r>
        <w:t>The file has the following columns:</w:t>
      </w:r>
    </w:p>
    <w:p w14:paraId="47C4375C" w14:textId="456A0EED" w:rsidR="0039742F" w:rsidRPr="00512666" w:rsidRDefault="00274AEA" w:rsidP="00DC39E0">
      <w:pPr>
        <w:pStyle w:val="BodyText2"/>
        <w:numPr>
          <w:ilvl w:val="1"/>
          <w:numId w:val="20"/>
        </w:numPr>
      </w:pPr>
      <w:r w:rsidRPr="00274AEA">
        <w:rPr>
          <w:b/>
          <w:bCs/>
          <w:color w:val="FF0000"/>
        </w:rPr>
        <w:t>*</w:t>
      </w:r>
      <w:r w:rsidR="0039742F" w:rsidRPr="00976ADF">
        <w:rPr>
          <w:b/>
          <w:bCs/>
        </w:rPr>
        <w:t>Device type</w:t>
      </w:r>
      <w:r w:rsidR="0039742F" w:rsidRPr="008A49D5">
        <w:t xml:space="preserve">: </w:t>
      </w:r>
      <w:r w:rsidR="0018724A">
        <w:t>Th</w:t>
      </w:r>
      <w:r w:rsidR="00902BA9">
        <w:t>e</w:t>
      </w:r>
      <w:r w:rsidR="0018724A">
        <w:t xml:space="preserve"> </w:t>
      </w:r>
      <w:r w:rsidR="004A4EC7">
        <w:t xml:space="preserve">device can be a </w:t>
      </w:r>
      <w:r w:rsidR="0018724A">
        <w:t>h</w:t>
      </w:r>
      <w:r w:rsidR="0039742F" w:rsidRPr="008A49D5">
        <w:t>andheld</w:t>
      </w:r>
      <w:r w:rsidR="0018724A">
        <w:t xml:space="preserve"> phone</w:t>
      </w:r>
      <w:r w:rsidR="0039742F" w:rsidRPr="008A49D5">
        <w:t xml:space="preserve">, </w:t>
      </w:r>
      <w:r w:rsidR="0018724A">
        <w:t>m</w:t>
      </w:r>
      <w:r w:rsidR="0039742F" w:rsidRPr="008A49D5">
        <w:t xml:space="preserve">obile </w:t>
      </w:r>
      <w:r w:rsidR="0018724A">
        <w:t>phone, f</w:t>
      </w:r>
      <w:r w:rsidR="0039742F" w:rsidRPr="008A49D5">
        <w:t>eature phone</w:t>
      </w:r>
      <w:r w:rsidR="0039742F" w:rsidRPr="00EC2017">
        <w:t xml:space="preserve">, </w:t>
      </w:r>
      <w:r w:rsidR="0018724A" w:rsidRPr="00EC2017">
        <w:t>smart phone</w:t>
      </w:r>
      <w:r w:rsidR="0018724A" w:rsidRPr="00E215A5">
        <w:t xml:space="preserve">, </w:t>
      </w:r>
      <w:r w:rsidR="0039742F" w:rsidRPr="00995F5A">
        <w:t>Vehicle, Portable</w:t>
      </w:r>
      <w:r w:rsidR="0039742F" w:rsidRPr="00E215A5">
        <w:t xml:space="preserve"> (include PDA), </w:t>
      </w:r>
      <w:r w:rsidR="0039742F" w:rsidRPr="00995F5A">
        <w:t>Module</w:t>
      </w:r>
      <w:r w:rsidR="0039742F" w:rsidRPr="00E215A5">
        <w:t xml:space="preserve">, Dongle, WLAN </w:t>
      </w:r>
      <w:r w:rsidR="0018724A" w:rsidRPr="0082668C">
        <w:t>r</w:t>
      </w:r>
      <w:r w:rsidR="0039742F" w:rsidRPr="002F3BCD">
        <w:t xml:space="preserve">outer, </w:t>
      </w:r>
      <w:r w:rsidR="0018724A" w:rsidRPr="002F3BCD">
        <w:t>m</w:t>
      </w:r>
      <w:r w:rsidR="0039742F" w:rsidRPr="0018296F">
        <w:t xml:space="preserve">odem, </w:t>
      </w:r>
      <w:r w:rsidR="0018724A" w:rsidRPr="00512666">
        <w:t>c</w:t>
      </w:r>
      <w:r w:rsidR="0039742F" w:rsidRPr="00512666">
        <w:t xml:space="preserve">onnected </w:t>
      </w:r>
      <w:r w:rsidR="0018724A" w:rsidRPr="00512666">
        <w:t>c</w:t>
      </w:r>
      <w:r w:rsidR="0039742F" w:rsidRPr="00512666">
        <w:t xml:space="preserve">omputer, </w:t>
      </w:r>
      <w:r w:rsidR="0018724A" w:rsidRPr="00512666">
        <w:t>t</w:t>
      </w:r>
      <w:r w:rsidR="0039742F" w:rsidRPr="00512666">
        <w:t>ablet, e- Book</w:t>
      </w:r>
      <w:r w:rsidR="0018724A" w:rsidRPr="00512666">
        <w:t>.</w:t>
      </w:r>
    </w:p>
    <w:p w14:paraId="4D8CA7ED" w14:textId="5CE85AFA" w:rsidR="0039742F" w:rsidRPr="006A6E2C" w:rsidRDefault="00274AEA" w:rsidP="00DC39E0">
      <w:pPr>
        <w:pStyle w:val="BodyText2"/>
        <w:numPr>
          <w:ilvl w:val="1"/>
          <w:numId w:val="20"/>
        </w:numPr>
      </w:pPr>
      <w:r w:rsidRPr="00274AEA">
        <w:rPr>
          <w:b/>
          <w:bCs/>
          <w:color w:val="FF0000"/>
        </w:rPr>
        <w:t>*</w:t>
      </w:r>
      <w:r w:rsidR="0039742F" w:rsidRPr="00902BA9">
        <w:rPr>
          <w:b/>
          <w:bCs/>
        </w:rPr>
        <w:t>Device ID type</w:t>
      </w:r>
      <w:r w:rsidR="0039742F" w:rsidRPr="006A6E2C">
        <w:t xml:space="preserve">: </w:t>
      </w:r>
      <w:r w:rsidR="006D3EBC">
        <w:t xml:space="preserve">Type can be </w:t>
      </w:r>
      <w:r w:rsidR="0039742F" w:rsidRPr="006A6E2C">
        <w:t>IMEI</w:t>
      </w:r>
    </w:p>
    <w:p w14:paraId="28131155" w14:textId="07F8614D" w:rsidR="0039742F" w:rsidRDefault="00274AEA" w:rsidP="00DC39E0">
      <w:pPr>
        <w:pStyle w:val="BodyText2"/>
        <w:numPr>
          <w:ilvl w:val="1"/>
          <w:numId w:val="20"/>
        </w:numPr>
      </w:pPr>
      <w:r w:rsidRPr="00274AEA">
        <w:rPr>
          <w:b/>
          <w:bCs/>
          <w:color w:val="FF0000"/>
        </w:rPr>
        <w:t>*</w:t>
      </w:r>
      <w:r w:rsidR="0039742F" w:rsidRPr="00902BA9">
        <w:rPr>
          <w:b/>
          <w:bCs/>
        </w:rPr>
        <w:t>Multiple SIM Status</w:t>
      </w:r>
      <w:r w:rsidR="0039742F">
        <w:t xml:space="preserve">: </w:t>
      </w:r>
      <w:r w:rsidR="00D22DE9">
        <w:t>Whether the device supports multiple SIM</w:t>
      </w:r>
      <w:r w:rsidR="00F55B6A">
        <w:t xml:space="preserve"> slot</w:t>
      </w:r>
      <w:r w:rsidR="00995F5A">
        <w:t>s</w:t>
      </w:r>
      <w:r w:rsidR="007E274A">
        <w:t xml:space="preserve"> (Y/N)</w:t>
      </w:r>
      <w:r w:rsidR="004A4EC7">
        <w:t>.</w:t>
      </w:r>
      <w:r w:rsidR="00D22DE9">
        <w:t xml:space="preserve"> </w:t>
      </w:r>
    </w:p>
    <w:p w14:paraId="7E8CA25F" w14:textId="397AD6E5" w:rsidR="0039742F" w:rsidRDefault="00274AEA" w:rsidP="00DC39E0">
      <w:pPr>
        <w:pStyle w:val="BodyText2"/>
        <w:numPr>
          <w:ilvl w:val="1"/>
          <w:numId w:val="20"/>
        </w:numPr>
      </w:pPr>
      <w:r w:rsidRPr="00274AEA">
        <w:rPr>
          <w:b/>
          <w:bCs/>
          <w:color w:val="FF0000"/>
        </w:rPr>
        <w:t>*</w:t>
      </w:r>
      <w:r w:rsidR="0039742F" w:rsidRPr="00902BA9">
        <w:rPr>
          <w:b/>
          <w:bCs/>
        </w:rPr>
        <w:t>S/N of Device</w:t>
      </w:r>
      <w:r w:rsidR="0039742F">
        <w:t xml:space="preserve">: Device </w:t>
      </w:r>
      <w:r w:rsidR="00D75F93">
        <w:t>s</w:t>
      </w:r>
      <w:r w:rsidR="0039742F">
        <w:t xml:space="preserve">erial </w:t>
      </w:r>
      <w:r w:rsidR="00D75F93">
        <w:t>n</w:t>
      </w:r>
      <w:r w:rsidR="0039742F">
        <w:t>umbe</w:t>
      </w:r>
      <w:r w:rsidR="00104BE9">
        <w:t>r</w:t>
      </w:r>
    </w:p>
    <w:p w14:paraId="743E1510" w14:textId="654FFD2A" w:rsidR="0039742F" w:rsidRDefault="00274AEA" w:rsidP="00DC39E0">
      <w:pPr>
        <w:pStyle w:val="BodyText2"/>
        <w:numPr>
          <w:ilvl w:val="1"/>
          <w:numId w:val="20"/>
        </w:numPr>
      </w:pPr>
      <w:r w:rsidRPr="00274AEA">
        <w:rPr>
          <w:b/>
          <w:bCs/>
          <w:color w:val="FF0000"/>
        </w:rPr>
        <w:t>*</w:t>
      </w:r>
      <w:r w:rsidR="0039742F" w:rsidRPr="00902BA9">
        <w:rPr>
          <w:b/>
          <w:bCs/>
        </w:rPr>
        <w:t>IMEI</w:t>
      </w:r>
      <w:r w:rsidR="0039742F">
        <w:t xml:space="preserve">: </w:t>
      </w:r>
      <w:r w:rsidR="00D22DE9">
        <w:t>Value of IMEI</w:t>
      </w:r>
    </w:p>
    <w:p w14:paraId="0CBAFF13" w14:textId="1F84FE2D" w:rsidR="0039742F" w:rsidRPr="006A6E2C" w:rsidRDefault="0039742F" w:rsidP="00DC39E0">
      <w:pPr>
        <w:pStyle w:val="BodyText2"/>
        <w:numPr>
          <w:ilvl w:val="1"/>
          <w:numId w:val="20"/>
        </w:numPr>
      </w:pPr>
      <w:r w:rsidRPr="00902BA9">
        <w:rPr>
          <w:b/>
          <w:bCs/>
        </w:rPr>
        <w:t>Device launch date</w:t>
      </w:r>
      <w:r>
        <w:t xml:space="preserve">: </w:t>
      </w:r>
      <w:r w:rsidRPr="005D35FB">
        <w:t xml:space="preserve">Launch </w:t>
      </w:r>
      <w:r>
        <w:t>d</w:t>
      </w:r>
      <w:r w:rsidRPr="005D35FB">
        <w:t xml:space="preserve">ate or </w:t>
      </w:r>
      <w:r>
        <w:t>m</w:t>
      </w:r>
      <w:r w:rsidRPr="005D35FB">
        <w:t>anufactur</w:t>
      </w:r>
      <w:r w:rsidR="00F55B6A">
        <w:t>ing</w:t>
      </w:r>
      <w:r w:rsidRPr="005D35FB">
        <w:t xml:space="preserve"> </w:t>
      </w:r>
      <w:r>
        <w:t>d</w:t>
      </w:r>
      <w:r w:rsidRPr="005D35FB">
        <w:t>ate</w:t>
      </w:r>
      <w:r w:rsidR="00D75F93">
        <w:t xml:space="preserve"> of the device (</w:t>
      </w:r>
      <w:r w:rsidRPr="005D35FB">
        <w:t>in the format</w:t>
      </w:r>
      <w:r w:rsidR="004A4EC7">
        <w:t>,</w:t>
      </w:r>
      <w:r w:rsidRPr="005D35FB">
        <w:t xml:space="preserve"> DDMMYYYY</w:t>
      </w:r>
      <w:r w:rsidR="00D75F93">
        <w:t>)</w:t>
      </w:r>
      <w:r w:rsidR="004A4EC7">
        <w:t>.</w:t>
      </w:r>
      <w:r w:rsidRPr="006A6E2C">
        <w:t xml:space="preserve"> </w:t>
      </w:r>
    </w:p>
    <w:p w14:paraId="7CD843E8" w14:textId="04D6860D" w:rsidR="0039742F" w:rsidRDefault="0039742F" w:rsidP="00DC39E0">
      <w:pPr>
        <w:pStyle w:val="BodyText2"/>
        <w:numPr>
          <w:ilvl w:val="1"/>
          <w:numId w:val="20"/>
        </w:numPr>
      </w:pPr>
      <w:r w:rsidRPr="00902BA9">
        <w:rPr>
          <w:b/>
          <w:bCs/>
        </w:rPr>
        <w:t>Device status</w:t>
      </w:r>
      <w:r>
        <w:t xml:space="preserve">: </w:t>
      </w:r>
      <w:r w:rsidR="00933DCC">
        <w:t xml:space="preserve">Whether the device is </w:t>
      </w:r>
      <w:r w:rsidR="00D75F93">
        <w:t>new or used</w:t>
      </w:r>
      <w:r w:rsidR="00274AEA">
        <w:t xml:space="preserve"> (New/Used)</w:t>
      </w:r>
    </w:p>
    <w:p w14:paraId="0FB20A7A" w14:textId="77777777" w:rsidR="0039742F" w:rsidRDefault="0039742F" w:rsidP="00DC39E0">
      <w:pPr>
        <w:pStyle w:val="BodyText2"/>
        <w:numPr>
          <w:ilvl w:val="1"/>
          <w:numId w:val="29"/>
        </w:numPr>
      </w:pPr>
      <w:r>
        <w:t xml:space="preserve">Enter the required information in each column for each </w:t>
      </w:r>
      <w:r w:rsidR="00933DCC">
        <w:t>item</w:t>
      </w:r>
      <w:r>
        <w:t>.</w:t>
      </w:r>
    </w:p>
    <w:p w14:paraId="1499680F" w14:textId="1408AFA1" w:rsidR="0036447D" w:rsidRDefault="00F82CE8" w:rsidP="00A119B1">
      <w:pPr>
        <w:pStyle w:val="BodyText2"/>
        <w:ind w:left="709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C46732E" wp14:editId="4F3A9524">
                <wp:simplePos x="0" y="0"/>
                <wp:positionH relativeFrom="column">
                  <wp:posOffset>620649</wp:posOffset>
                </wp:positionH>
                <wp:positionV relativeFrom="paragraph">
                  <wp:posOffset>889</wp:posOffset>
                </wp:positionV>
                <wp:extent cx="4486529" cy="1371600"/>
                <wp:effectExtent l="0" t="0" r="28575" b="19050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6529" cy="137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4A1264" id="Rectangle 136" o:spid="_x0000_s1026" style="position:absolute;margin-left:48.85pt;margin-top:.05pt;width:353.25pt;height:108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" filled="f" strokecolor="black [3213]" strokeweight="1pt"/>
            </w:pict>
          </mc:Fallback>
        </mc:AlternateContent>
      </w:r>
      <w:r w:rsidR="00194952">
        <w:rPr>
          <w:noProof/>
        </w:rPr>
        <w:drawing>
          <wp:inline distT="0" distB="0" distL="0" distR="0" wp14:anchorId="6051AE53" wp14:editId="09D725A0">
            <wp:extent cx="4492752" cy="1384090"/>
            <wp:effectExtent l="0" t="0" r="3175" b="698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14409" cy="139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C80D" w14:textId="77777777" w:rsidR="0039742F" w:rsidRDefault="0039742F" w:rsidP="00DC39E0">
      <w:pPr>
        <w:pStyle w:val="BodyText2"/>
        <w:numPr>
          <w:ilvl w:val="1"/>
          <w:numId w:val="29"/>
        </w:numPr>
      </w:pPr>
      <w:r>
        <w:t xml:space="preserve">After </w:t>
      </w:r>
      <w:r w:rsidR="00933DCC">
        <w:t>entering all the information</w:t>
      </w:r>
      <w:r>
        <w:t>, save the file.</w:t>
      </w:r>
    </w:p>
    <w:p w14:paraId="54A986FE" w14:textId="77777777" w:rsidR="0039742F" w:rsidRDefault="0039742F" w:rsidP="005A582E">
      <w:pPr>
        <w:pStyle w:val="BodyText2"/>
        <w:numPr>
          <w:ilvl w:val="1"/>
          <w:numId w:val="29"/>
        </w:numPr>
      </w:pPr>
      <w:r>
        <w:t xml:space="preserve">Click </w:t>
      </w:r>
      <w:r w:rsidRPr="006779A6">
        <w:rPr>
          <w:b/>
          <w:bCs/>
        </w:rPr>
        <w:t>SELECT FILE</w:t>
      </w:r>
      <w:r>
        <w:t xml:space="preserve"> to upload the file </w:t>
      </w:r>
      <w:r w:rsidR="00933DCC">
        <w:t>to the application</w:t>
      </w:r>
      <w:r>
        <w:t>.</w:t>
      </w:r>
    </w:p>
    <w:p w14:paraId="06ACAA2D" w14:textId="77777777" w:rsidR="0039742F" w:rsidRDefault="0039742F" w:rsidP="00F5488A">
      <w:pPr>
        <w:pStyle w:val="BodyText2"/>
        <w:numPr>
          <w:ilvl w:val="0"/>
          <w:numId w:val="28"/>
        </w:numPr>
      </w:pPr>
      <w:r>
        <w:t xml:space="preserve">Click </w:t>
      </w:r>
      <w:r w:rsidRPr="006779A6">
        <w:rPr>
          <w:b/>
          <w:bCs/>
        </w:rPr>
        <w:t>SUBMIT</w:t>
      </w:r>
      <w:r>
        <w:t xml:space="preserve">. A unique transaction ID is assigned to the uploaded </w:t>
      </w:r>
      <w:r w:rsidR="00933DCC">
        <w:t>consignment</w:t>
      </w:r>
      <w:r>
        <w:t>.</w:t>
      </w:r>
    </w:p>
    <w:p w14:paraId="2909230B" w14:textId="6CF307FC" w:rsidR="0039742F" w:rsidRDefault="0039742F" w:rsidP="0039742F">
      <w:pPr>
        <w:pStyle w:val="BodyText2"/>
      </w:pPr>
      <w:r>
        <w:t xml:space="preserve">The uploaded consignment appears </w:t>
      </w:r>
      <w:r w:rsidR="00902BA9">
        <w:t xml:space="preserve">in the top row </w:t>
      </w:r>
      <w:r>
        <w:t>on the dashboard.</w:t>
      </w:r>
    </w:p>
    <w:p w14:paraId="5E92144B" w14:textId="0FFB449A" w:rsidR="00AF7107" w:rsidRPr="00AF7107" w:rsidRDefault="00A56BA8" w:rsidP="00AF7107">
      <w:pPr>
        <w:pStyle w:val="BodyText2"/>
      </w:pPr>
      <w:r>
        <w:t>For each consignment uploaded, the dashboard displays the following information: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694"/>
        <w:gridCol w:w="4979"/>
      </w:tblGrid>
      <w:tr w:rsidR="003D50EC" w:rsidRPr="003D50EC" w14:paraId="33D5104E" w14:textId="77777777" w:rsidTr="006779A6">
        <w:trPr>
          <w:trHeight w:val="293"/>
          <w:tblHeader/>
          <w:jc w:val="center"/>
        </w:trPr>
        <w:tc>
          <w:tcPr>
            <w:tcW w:w="2694" w:type="dxa"/>
            <w:shd w:val="clear" w:color="auto" w:fill="5B9BD5" w:themeFill="accent1"/>
          </w:tcPr>
          <w:p w14:paraId="25215D09" w14:textId="77777777" w:rsidR="003D50EC" w:rsidRPr="0001372C" w:rsidRDefault="00633862" w:rsidP="0001372C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0BFAE94E" w14:textId="77777777" w:rsidR="003D50EC" w:rsidRPr="0001372C" w:rsidRDefault="00633862" w:rsidP="0001372C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3D50EC" w:rsidRPr="003D50EC" w14:paraId="15783BF1" w14:textId="77777777" w:rsidTr="002873EC">
        <w:trPr>
          <w:trHeight w:val="205"/>
          <w:jc w:val="center"/>
        </w:trPr>
        <w:tc>
          <w:tcPr>
            <w:tcW w:w="2694" w:type="dxa"/>
            <w:shd w:val="clear" w:color="auto" w:fill="auto"/>
          </w:tcPr>
          <w:p w14:paraId="0FDF584E" w14:textId="77777777" w:rsidR="003D50EC" w:rsidRPr="00B708C5" w:rsidRDefault="00633862" w:rsidP="00633862">
            <w:pPr>
              <w:pStyle w:val="ListBullet1"/>
              <w:numPr>
                <w:ilvl w:val="0"/>
                <w:numId w:val="0"/>
              </w:numPr>
            </w:pPr>
            <w:r>
              <w:t>Creation Date</w:t>
            </w:r>
            <w:r w:rsidR="003D50EC" w:rsidRPr="00B708C5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064B6542" w14:textId="77777777" w:rsidR="003D50EC" w:rsidRPr="00B708C5" w:rsidRDefault="00633862" w:rsidP="00633862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Date of registering the consignment in the system.</w:t>
            </w:r>
          </w:p>
        </w:tc>
      </w:tr>
      <w:tr w:rsidR="00633862" w:rsidRPr="003D50EC" w14:paraId="3AF4F401" w14:textId="77777777" w:rsidTr="006779A6">
        <w:trPr>
          <w:trHeight w:val="377"/>
          <w:jc w:val="center"/>
        </w:trPr>
        <w:tc>
          <w:tcPr>
            <w:tcW w:w="2694" w:type="dxa"/>
            <w:shd w:val="clear" w:color="auto" w:fill="auto"/>
          </w:tcPr>
          <w:p w14:paraId="40A05169" w14:textId="77777777" w:rsidR="00633862" w:rsidRDefault="00633862" w:rsidP="00633862">
            <w:pPr>
              <w:pStyle w:val="ListBullet1"/>
              <w:numPr>
                <w:ilvl w:val="0"/>
                <w:numId w:val="0"/>
              </w:numPr>
            </w:pPr>
            <w:r>
              <w:t>Transaction ID</w:t>
            </w:r>
          </w:p>
        </w:tc>
        <w:tc>
          <w:tcPr>
            <w:tcW w:w="4979" w:type="dxa"/>
            <w:shd w:val="clear" w:color="auto" w:fill="auto"/>
          </w:tcPr>
          <w:p w14:paraId="61600036" w14:textId="25465FFC" w:rsidR="00633862" w:rsidRDefault="00633862" w:rsidP="00633862">
            <w:pPr>
              <w:pStyle w:val="BodyText2"/>
            </w:pPr>
            <w:r>
              <w:t xml:space="preserve">This is an automatically generated ID that is assigned to the consignment when </w:t>
            </w:r>
            <w:r w:rsidR="00DD395E">
              <w:t xml:space="preserve">it is </w:t>
            </w:r>
            <w:r w:rsidR="002873EC">
              <w:t>registered</w:t>
            </w:r>
            <w:r>
              <w:t>.</w:t>
            </w:r>
          </w:p>
        </w:tc>
      </w:tr>
      <w:tr w:rsidR="003D50EC" w:rsidRPr="003D50EC" w14:paraId="492B01C7" w14:textId="77777777" w:rsidTr="006779A6">
        <w:trPr>
          <w:trHeight w:val="377"/>
          <w:jc w:val="center"/>
        </w:trPr>
        <w:tc>
          <w:tcPr>
            <w:tcW w:w="2694" w:type="dxa"/>
            <w:shd w:val="clear" w:color="auto" w:fill="auto"/>
          </w:tcPr>
          <w:p w14:paraId="6241A2C7" w14:textId="77777777" w:rsidR="003D50EC" w:rsidRPr="00B708C5" w:rsidRDefault="00633862" w:rsidP="00633862">
            <w:pPr>
              <w:pStyle w:val="BodyText2"/>
            </w:pPr>
            <w:r>
              <w:t>Supplier Name</w:t>
            </w:r>
          </w:p>
        </w:tc>
        <w:tc>
          <w:tcPr>
            <w:tcW w:w="4979" w:type="dxa"/>
            <w:shd w:val="clear" w:color="auto" w:fill="auto"/>
          </w:tcPr>
          <w:p w14:paraId="0B0E9306" w14:textId="77777777" w:rsidR="003D50EC" w:rsidRPr="00B708C5" w:rsidRDefault="00633862" w:rsidP="00633862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This is the name of the supplier of the consignment.</w:t>
            </w:r>
          </w:p>
        </w:tc>
      </w:tr>
      <w:tr w:rsidR="003D50EC" w:rsidRPr="003D50EC" w14:paraId="462A240B" w14:textId="77777777" w:rsidTr="006779A6">
        <w:trPr>
          <w:trHeight w:val="377"/>
          <w:jc w:val="center"/>
        </w:trPr>
        <w:tc>
          <w:tcPr>
            <w:tcW w:w="2694" w:type="dxa"/>
            <w:shd w:val="clear" w:color="auto" w:fill="auto"/>
          </w:tcPr>
          <w:p w14:paraId="11F01CC4" w14:textId="77777777" w:rsidR="003D50EC" w:rsidRPr="003D50EC" w:rsidRDefault="00633862" w:rsidP="005A1C76">
            <w:pPr>
              <w:pStyle w:val="BodyText2"/>
            </w:pPr>
            <w:r>
              <w:t>Consignment Status</w:t>
            </w:r>
          </w:p>
        </w:tc>
        <w:tc>
          <w:tcPr>
            <w:tcW w:w="4979" w:type="dxa"/>
            <w:shd w:val="clear" w:color="auto" w:fill="auto"/>
          </w:tcPr>
          <w:p w14:paraId="438C4D24" w14:textId="77777777" w:rsidR="003D50EC" w:rsidRDefault="00633862" w:rsidP="00633862">
            <w:pPr>
              <w:pStyle w:val="BodyText2"/>
            </w:pPr>
            <w:r>
              <w:t xml:space="preserve">The registered consignment goes through different status modes. </w:t>
            </w:r>
          </w:p>
          <w:p w14:paraId="787831EB" w14:textId="555829C0" w:rsidR="00633862" w:rsidRPr="00453C7D" w:rsidRDefault="0082668C" w:rsidP="00DC39E0">
            <w:pPr>
              <w:pStyle w:val="BodyText2"/>
              <w:numPr>
                <w:ilvl w:val="0"/>
                <w:numId w:val="20"/>
              </w:numPr>
              <w:jc w:val="left"/>
            </w:pPr>
            <w:r>
              <w:t>N</w:t>
            </w:r>
            <w:r w:rsidR="00E53832">
              <w:t>ew</w:t>
            </w:r>
            <w:r w:rsidR="00633862">
              <w:t xml:space="preserve">: When a consignment is registered, its status </w:t>
            </w:r>
            <w:r w:rsidR="002873EC" w:rsidRPr="00453C7D">
              <w:t xml:space="preserve">is </w:t>
            </w:r>
            <w:r w:rsidR="002873EC" w:rsidRPr="00453C7D">
              <w:rPr>
                <w:b/>
                <w:bCs/>
              </w:rPr>
              <w:t>New</w:t>
            </w:r>
            <w:r w:rsidR="00633862" w:rsidRPr="00453C7D">
              <w:t>.</w:t>
            </w:r>
          </w:p>
          <w:p w14:paraId="36200E64" w14:textId="77777777" w:rsidR="005A1C76" w:rsidRDefault="005A1C76" w:rsidP="00DC39E0">
            <w:pPr>
              <w:pStyle w:val="BodyText2"/>
              <w:numPr>
                <w:ilvl w:val="0"/>
                <w:numId w:val="20"/>
              </w:numPr>
              <w:jc w:val="left"/>
            </w:pPr>
            <w:r>
              <w:t>Processing: The consignment is processed by the application and validated.</w:t>
            </w:r>
          </w:p>
          <w:p w14:paraId="06D4DC49" w14:textId="77777777" w:rsidR="005A1C76" w:rsidRDefault="005A1C76" w:rsidP="00DC39E0">
            <w:pPr>
              <w:pStyle w:val="BodyText2"/>
              <w:numPr>
                <w:ilvl w:val="0"/>
                <w:numId w:val="20"/>
              </w:numPr>
              <w:jc w:val="left"/>
            </w:pPr>
            <w:r>
              <w:t xml:space="preserve">Rejected by System: </w:t>
            </w:r>
            <w:r w:rsidR="004A4EC7">
              <w:t>If the consignment does not have valid</w:t>
            </w:r>
            <w:r>
              <w:t xml:space="preserve"> information</w:t>
            </w:r>
            <w:r w:rsidR="0064062E">
              <w:t>, a</w:t>
            </w:r>
            <w:r w:rsidR="007E333A">
              <w:t>n error file is generated. The import</w:t>
            </w:r>
            <w:r w:rsidR="00933DCC">
              <w:t>er</w:t>
            </w:r>
            <w:r w:rsidR="007E333A">
              <w:t xml:space="preserve"> can view the file and fix the errors in the consignment.</w:t>
            </w:r>
          </w:p>
          <w:p w14:paraId="2F139AB6" w14:textId="76175AEF" w:rsidR="005A1C76" w:rsidRDefault="005A1C76" w:rsidP="00DC39E0">
            <w:pPr>
              <w:pStyle w:val="BodyText2"/>
              <w:numPr>
                <w:ilvl w:val="0"/>
                <w:numId w:val="20"/>
              </w:numPr>
              <w:jc w:val="left"/>
            </w:pPr>
            <w:r>
              <w:t xml:space="preserve">Pending Approval from CEIR Authority: </w:t>
            </w:r>
            <w:r w:rsidR="002873EC">
              <w:t>After the consignment is validated by the system internally, t</w:t>
            </w:r>
            <w:r>
              <w:t xml:space="preserve">he consignment </w:t>
            </w:r>
            <w:r w:rsidR="00E55491">
              <w:t>is available for review</w:t>
            </w:r>
            <w:r>
              <w:t xml:space="preserve"> by the CEIR </w:t>
            </w:r>
            <w:r w:rsidR="002873EC">
              <w:t>administrator</w:t>
            </w:r>
            <w:r>
              <w:t>.</w:t>
            </w:r>
          </w:p>
          <w:p w14:paraId="1E2308D1" w14:textId="77777777" w:rsidR="00F55B6A" w:rsidRDefault="005A1C76" w:rsidP="00F55B6A">
            <w:pPr>
              <w:pStyle w:val="BodyText2"/>
              <w:numPr>
                <w:ilvl w:val="0"/>
                <w:numId w:val="20"/>
              </w:numPr>
              <w:jc w:val="left"/>
            </w:pPr>
            <w:r>
              <w:lastRenderedPageBreak/>
              <w:t>Rejected by CEIR Authority: The CEIR administrator reviews the details and rejects the</w:t>
            </w:r>
            <w:r w:rsidR="00933DCC">
              <w:t xml:space="preserve"> consignment</w:t>
            </w:r>
            <w:r>
              <w:t xml:space="preserve"> if there is a problem</w:t>
            </w:r>
            <w:r w:rsidR="0064062E">
              <w:t>.</w:t>
            </w:r>
            <w:r>
              <w:t xml:space="preserve"> </w:t>
            </w:r>
            <w:r w:rsidR="00F55B6A">
              <w:t>The importer can view the file and fix the errors in the consignment.</w:t>
            </w:r>
          </w:p>
          <w:p w14:paraId="04DC1095" w14:textId="2B623451" w:rsidR="005A1C76" w:rsidRDefault="005A1C76" w:rsidP="00F55B6A">
            <w:pPr>
              <w:pStyle w:val="BodyText2"/>
              <w:numPr>
                <w:ilvl w:val="0"/>
                <w:numId w:val="20"/>
              </w:numPr>
              <w:jc w:val="left"/>
            </w:pPr>
            <w:r>
              <w:t xml:space="preserve">Pending Clearance from Customs: </w:t>
            </w:r>
            <w:r w:rsidR="002873EC">
              <w:t>After the consignment is approved by the CEIR administrator, t</w:t>
            </w:r>
            <w:r>
              <w:t xml:space="preserve">he </w:t>
            </w:r>
            <w:r w:rsidR="0064062E">
              <w:t>consignment</w:t>
            </w:r>
            <w:r w:rsidR="00E55491">
              <w:t xml:space="preserve"> is available for </w:t>
            </w:r>
            <w:r w:rsidR="00453C7D">
              <w:t>clearance</w:t>
            </w:r>
            <w:r w:rsidR="00E55491">
              <w:t xml:space="preserve"> by the </w:t>
            </w:r>
            <w:r>
              <w:t>customs.</w:t>
            </w:r>
          </w:p>
          <w:p w14:paraId="0974C4A7" w14:textId="15EE90E6" w:rsidR="005A1C76" w:rsidRDefault="005A1C76" w:rsidP="00DC39E0">
            <w:pPr>
              <w:pStyle w:val="BodyText2"/>
              <w:numPr>
                <w:ilvl w:val="0"/>
                <w:numId w:val="20"/>
              </w:numPr>
              <w:jc w:val="left"/>
            </w:pPr>
            <w:r>
              <w:t xml:space="preserve">Approved: </w:t>
            </w:r>
            <w:r w:rsidR="00E55491">
              <w:t xml:space="preserve">When the customs </w:t>
            </w:r>
            <w:r w:rsidR="0070656F">
              <w:t>clear</w:t>
            </w:r>
            <w:r w:rsidR="006D3EBC">
              <w:t xml:space="preserve"> the consignment</w:t>
            </w:r>
            <w:r>
              <w:t xml:space="preserve">, the status changes to </w:t>
            </w:r>
            <w:r w:rsidRPr="0070656F">
              <w:rPr>
                <w:b/>
                <w:bCs/>
              </w:rPr>
              <w:t>Approved</w:t>
            </w:r>
            <w:r w:rsidR="006D3EBC">
              <w:t>.</w:t>
            </w:r>
          </w:p>
          <w:p w14:paraId="6DCD9E3C" w14:textId="77258454" w:rsidR="005A1C76" w:rsidRDefault="005A1C76" w:rsidP="00AF78AF">
            <w:pPr>
              <w:pStyle w:val="BodyText2"/>
              <w:numPr>
                <w:ilvl w:val="0"/>
                <w:numId w:val="20"/>
              </w:numPr>
              <w:jc w:val="left"/>
            </w:pPr>
            <w:r>
              <w:t xml:space="preserve">Rejected by Customs: </w:t>
            </w:r>
            <w:r w:rsidR="00E55491">
              <w:t xml:space="preserve">When the customs </w:t>
            </w:r>
            <w:r w:rsidR="0064062E">
              <w:t>do</w:t>
            </w:r>
            <w:r w:rsidR="006D3EBC">
              <w:t xml:space="preserve"> not clear the consignment</w:t>
            </w:r>
            <w:r>
              <w:t xml:space="preserve">, the status changes to </w:t>
            </w:r>
            <w:r w:rsidRPr="0070656F">
              <w:rPr>
                <w:b/>
                <w:bCs/>
              </w:rPr>
              <w:t>Rejected</w:t>
            </w:r>
            <w:r>
              <w:t>.</w:t>
            </w:r>
            <w:r w:rsidR="00F55B6A">
              <w:t xml:space="preserve"> The importer can view the file and fix the errors in the consignment.</w:t>
            </w:r>
          </w:p>
          <w:p w14:paraId="043C4655" w14:textId="129D833F" w:rsidR="005A1C76" w:rsidRDefault="005A1C76" w:rsidP="00DC39E0">
            <w:pPr>
              <w:pStyle w:val="BodyText2"/>
              <w:numPr>
                <w:ilvl w:val="0"/>
                <w:numId w:val="20"/>
              </w:numPr>
              <w:jc w:val="left"/>
            </w:pPr>
            <w:r>
              <w:t>Withdrawn by importer</w:t>
            </w:r>
            <w:r w:rsidR="002873EC">
              <w:t>: The importer can withdraw the consignment if there is a problem with the consignment</w:t>
            </w:r>
            <w:r>
              <w:t>.</w:t>
            </w:r>
            <w:r w:rsidR="002873EC">
              <w:t xml:space="preserve"> This can be done only when the status is </w:t>
            </w:r>
            <w:r w:rsidR="002873EC" w:rsidRPr="002873EC">
              <w:rPr>
                <w:b/>
                <w:bCs/>
              </w:rPr>
              <w:t>New</w:t>
            </w:r>
            <w:r w:rsidR="002873EC">
              <w:t xml:space="preserve"> or </w:t>
            </w:r>
            <w:r w:rsidR="002873EC" w:rsidRPr="002873EC">
              <w:rPr>
                <w:b/>
                <w:bCs/>
              </w:rPr>
              <w:t xml:space="preserve">Rejected by </w:t>
            </w:r>
            <w:r w:rsidR="00E53832">
              <w:rPr>
                <w:b/>
                <w:bCs/>
              </w:rPr>
              <w:t>System</w:t>
            </w:r>
            <w:r w:rsidR="002873EC">
              <w:t>.</w:t>
            </w:r>
          </w:p>
          <w:p w14:paraId="1762D8F6" w14:textId="3FC0B3B8" w:rsidR="00633862" w:rsidRPr="003D50EC" w:rsidRDefault="005A1C76" w:rsidP="00DC39E0">
            <w:pPr>
              <w:pStyle w:val="BodyText2"/>
              <w:numPr>
                <w:ilvl w:val="0"/>
                <w:numId w:val="20"/>
              </w:numPr>
              <w:rPr>
                <w:rFonts w:ascii="Arial Unicode MS" w:hAnsi="Arial Unicode MS"/>
                <w:sz w:val="18"/>
              </w:rPr>
            </w:pPr>
            <w:r w:rsidRPr="00E53832">
              <w:t xml:space="preserve">Withdrawn by CEIR: </w:t>
            </w:r>
            <w:r w:rsidR="002873EC" w:rsidRPr="00E53832">
              <w:t>The CEIR administrator can withdraw the consignment</w:t>
            </w:r>
            <w:r w:rsidRPr="00E53832">
              <w:t>.</w:t>
            </w:r>
          </w:p>
        </w:tc>
      </w:tr>
      <w:tr w:rsidR="003D50EC" w:rsidRPr="003D50EC" w14:paraId="2325E16D" w14:textId="77777777" w:rsidTr="006779A6">
        <w:trPr>
          <w:trHeight w:val="377"/>
          <w:jc w:val="center"/>
        </w:trPr>
        <w:tc>
          <w:tcPr>
            <w:tcW w:w="2694" w:type="dxa"/>
            <w:shd w:val="clear" w:color="auto" w:fill="auto"/>
          </w:tcPr>
          <w:p w14:paraId="59B58932" w14:textId="77777777" w:rsidR="003D50EC" w:rsidRPr="003D50EC" w:rsidRDefault="005A1C76" w:rsidP="005A1C76">
            <w:pPr>
              <w:pStyle w:val="BodyText2"/>
              <w:rPr>
                <w:rFonts w:ascii="Arial Unicode MS" w:hAnsi="Arial Unicode MS"/>
                <w:sz w:val="18"/>
              </w:rPr>
            </w:pPr>
            <w:r>
              <w:lastRenderedPageBreak/>
              <w:t>Tax Paid Status</w:t>
            </w:r>
          </w:p>
        </w:tc>
        <w:tc>
          <w:tcPr>
            <w:tcW w:w="4979" w:type="dxa"/>
            <w:shd w:val="clear" w:color="auto" w:fill="auto"/>
          </w:tcPr>
          <w:p w14:paraId="245D1CC8" w14:textId="2BDDC53E" w:rsidR="00E2141F" w:rsidRPr="003D50EC" w:rsidRDefault="005A1C76" w:rsidP="00421F54">
            <w:pPr>
              <w:pStyle w:val="BodyText2"/>
              <w:rPr>
                <w:rFonts w:ascii="Arial Unicode MS" w:hAnsi="Arial Unicode MS"/>
                <w:noProof/>
                <w:sz w:val="18"/>
                <w:lang w:val="en-IN" w:eastAsia="en-IN"/>
              </w:rPr>
            </w:pPr>
            <w:r>
              <w:t>Indicates whether tax has been paid or not.</w:t>
            </w:r>
            <w:r w:rsidR="006D3EBC">
              <w:t xml:space="preserve"> The status changes to </w:t>
            </w:r>
            <w:r w:rsidR="006D3EBC" w:rsidRPr="00D1400B">
              <w:rPr>
                <w:b/>
                <w:bCs/>
              </w:rPr>
              <w:t>Tax Paid</w:t>
            </w:r>
            <w:r w:rsidR="006D3EBC">
              <w:t xml:space="preserve"> when the customs clear the consignment.</w:t>
            </w:r>
          </w:p>
        </w:tc>
      </w:tr>
      <w:tr w:rsidR="003D50EC" w:rsidRPr="003D50EC" w14:paraId="6BC1DD7B" w14:textId="77777777" w:rsidTr="006779A6">
        <w:trPr>
          <w:trHeight w:val="377"/>
          <w:jc w:val="center"/>
        </w:trPr>
        <w:tc>
          <w:tcPr>
            <w:tcW w:w="2694" w:type="dxa"/>
            <w:shd w:val="clear" w:color="auto" w:fill="auto"/>
          </w:tcPr>
          <w:p w14:paraId="7F45D1FC" w14:textId="77777777" w:rsidR="003D50EC" w:rsidRPr="003D50EC" w:rsidRDefault="005A1C76" w:rsidP="00460413">
            <w:pPr>
              <w:pStyle w:val="BodyText2"/>
              <w:rPr>
                <w:rFonts w:ascii="Arial Unicode MS" w:hAnsi="Arial Unicode MS"/>
                <w:sz w:val="18"/>
              </w:rPr>
            </w:pPr>
            <w:r>
              <w:t>Quantity</w:t>
            </w:r>
          </w:p>
        </w:tc>
        <w:tc>
          <w:tcPr>
            <w:tcW w:w="4979" w:type="dxa"/>
            <w:shd w:val="clear" w:color="auto" w:fill="auto"/>
          </w:tcPr>
          <w:p w14:paraId="3495A403" w14:textId="74CCA575" w:rsidR="003D50EC" w:rsidRPr="003D50EC" w:rsidRDefault="005A1C76" w:rsidP="00460413">
            <w:pPr>
              <w:pStyle w:val="BodyText2"/>
              <w:rPr>
                <w:rFonts w:ascii="Arial Unicode MS" w:hAnsi="Arial Unicode MS"/>
                <w:noProof/>
                <w:sz w:val="18"/>
                <w:lang w:val="en-IN" w:eastAsia="en-IN"/>
              </w:rPr>
            </w:pPr>
            <w:r>
              <w:t xml:space="preserve">This is the number of </w:t>
            </w:r>
            <w:r w:rsidR="00933DCC">
              <w:t>IMEI</w:t>
            </w:r>
            <w:r w:rsidR="00D1400B">
              <w:t>s</w:t>
            </w:r>
            <w:r>
              <w:t xml:space="preserve"> in the consignment.</w:t>
            </w:r>
          </w:p>
        </w:tc>
      </w:tr>
      <w:tr w:rsidR="005A1C76" w:rsidRPr="003D50EC" w14:paraId="6CCEBF67" w14:textId="77777777" w:rsidTr="006779A6">
        <w:trPr>
          <w:trHeight w:val="377"/>
          <w:jc w:val="center"/>
        </w:trPr>
        <w:tc>
          <w:tcPr>
            <w:tcW w:w="2694" w:type="dxa"/>
            <w:shd w:val="clear" w:color="auto" w:fill="auto"/>
          </w:tcPr>
          <w:p w14:paraId="075AA216" w14:textId="77777777" w:rsidR="005A1C76" w:rsidRDefault="005A1C76" w:rsidP="00460413">
            <w:pPr>
              <w:pStyle w:val="BodyText2"/>
            </w:pPr>
            <w:r>
              <w:t>Action</w:t>
            </w:r>
          </w:p>
        </w:tc>
        <w:tc>
          <w:tcPr>
            <w:tcW w:w="4979" w:type="dxa"/>
            <w:shd w:val="clear" w:color="auto" w:fill="auto"/>
          </w:tcPr>
          <w:p w14:paraId="3B08D6C5" w14:textId="77777777" w:rsidR="005A1C76" w:rsidRDefault="005A1C76" w:rsidP="00460413">
            <w:pPr>
              <w:pStyle w:val="BodyText2"/>
            </w:pPr>
            <w:r>
              <w:t>This displays different actions that can be performed on the consignment.</w:t>
            </w:r>
          </w:p>
          <w:p w14:paraId="5D2426EB" w14:textId="71767288" w:rsidR="005A1C76" w:rsidRDefault="002460BA" w:rsidP="00DC39E0">
            <w:pPr>
              <w:pStyle w:val="BodyText2"/>
              <w:numPr>
                <w:ilvl w:val="0"/>
                <w:numId w:val="25"/>
              </w:numPr>
            </w:pPr>
            <w:r>
              <w:t>Error</w:t>
            </w:r>
            <w:r w:rsidR="00CC112F">
              <w:t xml:space="preserve"> </w:t>
            </w:r>
            <w:r w:rsidR="00513884">
              <w:rPr>
                <w:noProof/>
              </w:rPr>
              <w:drawing>
                <wp:inline distT="0" distB="0" distL="0" distR="0" wp14:anchorId="463914C0" wp14:editId="16DDD4E8">
                  <wp:extent cx="164017" cy="164017"/>
                  <wp:effectExtent l="0" t="0" r="7620" b="7620"/>
                  <wp:docPr id="470" name="Picture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" name="error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15" cy="16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A1C76">
              <w:t>: This is seen when there is an error file generated because of invalid</w:t>
            </w:r>
            <w:r w:rsidR="00D1400B">
              <w:t xml:space="preserve"> consignment</w:t>
            </w:r>
            <w:r w:rsidR="005A1C76">
              <w:t xml:space="preserve"> </w:t>
            </w:r>
            <w:r w:rsidR="005A1C76">
              <w:lastRenderedPageBreak/>
              <w:t>information</w:t>
            </w:r>
            <w:r w:rsidR="00A433E5">
              <w:t xml:space="preserve"> entered in the application</w:t>
            </w:r>
            <w:r w:rsidR="005A1C76">
              <w:t xml:space="preserve">. </w:t>
            </w:r>
            <w:r>
              <w:t>Click on it to download the error file.</w:t>
            </w:r>
          </w:p>
          <w:p w14:paraId="4EF60007" w14:textId="462DB634" w:rsidR="005A1C76" w:rsidRDefault="005A1C76" w:rsidP="00DC39E0">
            <w:pPr>
              <w:pStyle w:val="BodyText2"/>
              <w:numPr>
                <w:ilvl w:val="0"/>
                <w:numId w:val="25"/>
              </w:numPr>
            </w:pPr>
            <w:r>
              <w:t>Download</w:t>
            </w:r>
            <w:r w:rsidR="00CC112F">
              <w:t xml:space="preserve"> </w:t>
            </w:r>
            <w:r w:rsidR="009F4201">
              <w:rPr>
                <w:noProof/>
              </w:rPr>
              <w:drawing>
                <wp:inline distT="0" distB="0" distL="0" distR="0" wp14:anchorId="573D82E0" wp14:editId="6DD2A6DC">
                  <wp:extent cx="131707" cy="131707"/>
                  <wp:effectExtent l="0" t="0" r="1905" b="1905"/>
                  <wp:docPr id="471" name="Picture 471" descr="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" name="download.pn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409" cy="135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take a dump of the </w:t>
            </w:r>
            <w:r w:rsidR="00F55B6A">
              <w:t xml:space="preserve">consignment </w:t>
            </w:r>
            <w:r w:rsidR="002F3BCD">
              <w:t xml:space="preserve">file </w:t>
            </w:r>
            <w:r>
              <w:t>that is uploaded</w:t>
            </w:r>
            <w:r w:rsidR="00E55491">
              <w:t xml:space="preserve"> to the system</w:t>
            </w:r>
            <w:r>
              <w:t>.</w:t>
            </w:r>
          </w:p>
          <w:p w14:paraId="4E6BF3A5" w14:textId="6C8CAFCC" w:rsidR="005A1C76" w:rsidRDefault="005A1C76" w:rsidP="00DC39E0">
            <w:pPr>
              <w:pStyle w:val="BodyText2"/>
              <w:numPr>
                <w:ilvl w:val="0"/>
                <w:numId w:val="25"/>
              </w:numPr>
            </w:pPr>
            <w:r>
              <w:t>View</w:t>
            </w:r>
            <w:r w:rsidR="00FF11C2">
              <w:t xml:space="preserve"> </w:t>
            </w:r>
            <w:r w:rsidR="00CC112F">
              <w:t xml:space="preserve"> </w:t>
            </w:r>
            <w:r w:rsidR="00CC112F">
              <w:rPr>
                <w:noProof/>
              </w:rPr>
              <w:drawing>
                <wp:inline distT="0" distB="0" distL="0" distR="0" wp14:anchorId="45583DCF" wp14:editId="6547F9A6">
                  <wp:extent cx="154558" cy="154558"/>
                  <wp:effectExtent l="0" t="0" r="0" b="0"/>
                  <wp:docPr id="456" name="Picture 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view.pn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3" cy="15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</w:t>
            </w:r>
            <w:r w:rsidR="00E55491">
              <w:t>is used to view the consignment</w:t>
            </w:r>
            <w:r w:rsidR="00D1400B">
              <w:t>.</w:t>
            </w:r>
          </w:p>
          <w:p w14:paraId="1E6ED863" w14:textId="6C412323" w:rsidR="005A1C76" w:rsidRDefault="005A1C76" w:rsidP="00DC39E0">
            <w:pPr>
              <w:pStyle w:val="BodyText2"/>
              <w:numPr>
                <w:ilvl w:val="0"/>
                <w:numId w:val="25"/>
              </w:numPr>
            </w:pPr>
            <w:r>
              <w:t>Edit</w:t>
            </w:r>
            <w:r w:rsidR="00CC112F">
              <w:t xml:space="preserve"> </w:t>
            </w:r>
            <w:r w:rsidR="009F4201">
              <w:rPr>
                <w:noProof/>
              </w:rPr>
              <w:drawing>
                <wp:inline distT="0" distB="0" distL="0" distR="0" wp14:anchorId="15415223" wp14:editId="05F8D3B9">
                  <wp:extent cx="153670" cy="153670"/>
                  <wp:effectExtent l="0" t="0" r="0" b="0"/>
                  <wp:docPr id="472" name="Picture 472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2" name="edit.pn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13" cy="164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: This is used to modify the consignment.</w:t>
            </w:r>
          </w:p>
          <w:p w14:paraId="5B4A3AE4" w14:textId="77777777" w:rsidR="005A1C76" w:rsidRDefault="002E233A" w:rsidP="00DC39E0">
            <w:pPr>
              <w:pStyle w:val="BodyText2"/>
              <w:numPr>
                <w:ilvl w:val="0"/>
                <w:numId w:val="25"/>
              </w:numPr>
            </w:pPr>
            <w:r>
              <w:t>Delete</w:t>
            </w:r>
            <w:r w:rsidR="009F4201">
              <w:rPr>
                <w:noProof/>
              </w:rPr>
              <w:t xml:space="preserve"> </w:t>
            </w:r>
            <w:r w:rsidR="009F4201">
              <w:rPr>
                <w:noProof/>
              </w:rPr>
              <w:drawing>
                <wp:inline distT="0" distB="0" distL="0" distR="0" wp14:anchorId="35DF0CDE" wp14:editId="48FD5E04">
                  <wp:extent cx="185196" cy="185196"/>
                  <wp:effectExtent l="0" t="0" r="5715" b="5715"/>
                  <wp:docPr id="473" name="Picture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3" name="delete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18" cy="191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: This is used to delete the consignment</w:t>
            </w:r>
            <w:r w:rsidR="00933DCC">
              <w:t>.</w:t>
            </w:r>
            <w:r w:rsidR="004A2520">
              <w:t xml:space="preserve"> </w:t>
            </w:r>
          </w:p>
          <w:p w14:paraId="1D700078" w14:textId="12E47586" w:rsidR="004A2520" w:rsidRDefault="004A2520" w:rsidP="00DC39E0">
            <w:pPr>
              <w:pStyle w:val="BodyText2"/>
              <w:numPr>
                <w:ilvl w:val="0"/>
                <w:numId w:val="25"/>
              </w:numPr>
            </w:pPr>
            <w:r>
              <w:t xml:space="preserve">History </w:t>
            </w:r>
            <w:r>
              <w:rPr>
                <w:noProof/>
              </w:rPr>
              <w:drawing>
                <wp:inline distT="0" distB="0" distL="0" distR="0" wp14:anchorId="50CFA241" wp14:editId="48906696">
                  <wp:extent cx="190500" cy="22860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: This is used to view the transaction history of the consignment.</w:t>
            </w:r>
          </w:p>
        </w:tc>
      </w:tr>
    </w:tbl>
    <w:p w14:paraId="5291BB04" w14:textId="77777777" w:rsidR="003D50EC" w:rsidRDefault="003D50EC" w:rsidP="003D50EC">
      <w:pPr>
        <w:pStyle w:val="BodyText2"/>
      </w:pPr>
    </w:p>
    <w:p w14:paraId="3BC0782C" w14:textId="77777777" w:rsidR="002E233A" w:rsidRDefault="002E233A" w:rsidP="002A39C9">
      <w:pPr>
        <w:pStyle w:val="Heading2"/>
      </w:pPr>
      <w:bookmarkStart w:id="187" w:name="_Toc31900105"/>
      <w:bookmarkStart w:id="188" w:name="_Toc31900172"/>
      <w:bookmarkStart w:id="189" w:name="_Toc31900294"/>
      <w:bookmarkStart w:id="190" w:name="_Toc33605941"/>
      <w:r>
        <w:t>Edit Consignment</w:t>
      </w:r>
      <w:r w:rsidR="00EE5A16">
        <w:t>s</w:t>
      </w:r>
      <w:bookmarkEnd w:id="187"/>
      <w:bookmarkEnd w:id="188"/>
      <w:bookmarkEnd w:id="189"/>
      <w:bookmarkEnd w:id="190"/>
    </w:p>
    <w:p w14:paraId="61CF0327" w14:textId="72F538E6" w:rsidR="00166A7A" w:rsidRDefault="00976ADF" w:rsidP="003D50EC">
      <w:pPr>
        <w:pStyle w:val="BodyText2"/>
      </w:pPr>
      <w:r>
        <w:t>Importers</w:t>
      </w:r>
      <w:r w:rsidR="00166A7A">
        <w:t xml:space="preserve"> </w:t>
      </w:r>
      <w:r w:rsidR="00902BA9">
        <w:t xml:space="preserve">can </w:t>
      </w:r>
      <w:r w:rsidR="00166A7A">
        <w:t>modify the uploaded consignment</w:t>
      </w:r>
      <w:r>
        <w:t>. This is done when there is an error reported in the consignment.</w:t>
      </w:r>
    </w:p>
    <w:p w14:paraId="5DB8E0D5" w14:textId="2704F10D" w:rsidR="00166A7A" w:rsidRPr="00166A7A" w:rsidRDefault="00166A7A" w:rsidP="003D50EC">
      <w:pPr>
        <w:pStyle w:val="BodyText2"/>
        <w:rPr>
          <w:u w:val="single"/>
        </w:rPr>
      </w:pPr>
      <w:r w:rsidRPr="00166A7A">
        <w:rPr>
          <w:u w:val="single"/>
        </w:rPr>
        <w:t xml:space="preserve">To </w:t>
      </w:r>
      <w:r w:rsidR="00D1745F">
        <w:rPr>
          <w:u w:val="single"/>
        </w:rPr>
        <w:t>modify</w:t>
      </w:r>
      <w:r w:rsidRPr="00166A7A">
        <w:rPr>
          <w:u w:val="single"/>
        </w:rPr>
        <w:t xml:space="preserve"> a consignment:</w:t>
      </w:r>
    </w:p>
    <w:p w14:paraId="18963A47" w14:textId="5545776D" w:rsidR="0064062E" w:rsidRDefault="002E233A" w:rsidP="00DC39E0">
      <w:pPr>
        <w:pStyle w:val="BodyText2"/>
        <w:numPr>
          <w:ilvl w:val="0"/>
          <w:numId w:val="40"/>
        </w:numPr>
      </w:pPr>
      <w:r>
        <w:t>Click</w:t>
      </w:r>
      <w:r w:rsidR="00F83D81">
        <w:t xml:space="preserve"> </w:t>
      </w:r>
      <w:r w:rsidR="00F83D81" w:rsidRPr="00251CED">
        <w:rPr>
          <w:b/>
          <w:bCs/>
        </w:rPr>
        <w:t>Edit</w:t>
      </w:r>
      <w:r w:rsidR="00CC112F">
        <w:rPr>
          <w:b/>
          <w:bCs/>
        </w:rPr>
        <w:t xml:space="preserve"> (</w:t>
      </w:r>
      <w:r w:rsidR="00044BAF">
        <w:rPr>
          <w:noProof/>
        </w:rPr>
        <w:drawing>
          <wp:inline distT="0" distB="0" distL="0" distR="0" wp14:anchorId="5CC95C98" wp14:editId="33F870B0">
            <wp:extent cx="131781" cy="131781"/>
            <wp:effectExtent l="0" t="0" r="1905" b="1905"/>
            <wp:docPr id="6" name="Picture 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it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6487" cy="13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2F">
        <w:rPr>
          <w:b/>
          <w:bCs/>
        </w:rPr>
        <w:t xml:space="preserve">) </w:t>
      </w:r>
      <w:r w:rsidR="00F83D81">
        <w:t xml:space="preserve"> </w:t>
      </w:r>
      <w:r w:rsidR="00166A7A">
        <w:t>against the consignment to modified.</w:t>
      </w:r>
      <w:r w:rsidR="00F83D81">
        <w:t xml:space="preserve"> </w:t>
      </w:r>
    </w:p>
    <w:p w14:paraId="564662AD" w14:textId="10C125E5" w:rsidR="0064062E" w:rsidRDefault="008F1020" w:rsidP="000F2A8D">
      <w:pPr>
        <w:pStyle w:val="BodyText2"/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6923AFE" wp14:editId="13699A78">
                <wp:simplePos x="0" y="0"/>
                <wp:positionH relativeFrom="column">
                  <wp:posOffset>5117570</wp:posOffset>
                </wp:positionH>
                <wp:positionV relativeFrom="paragraph">
                  <wp:posOffset>1023817</wp:posOffset>
                </wp:positionV>
                <wp:extent cx="146873" cy="175300"/>
                <wp:effectExtent l="0" t="0" r="24765" b="1524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873" cy="1753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36922C" id="Rectangle 27" o:spid="_x0000_s1026" style="position:absolute;margin-left:402.95pt;margin-top:80.6pt;width:11.55pt;height:13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" filled="f" strokecolor="#ffc000 [3207]" strokeweight="2pt"/>
            </w:pict>
          </mc:Fallback>
        </mc:AlternateContent>
      </w:r>
      <w:r w:rsidR="004C7882" w:rsidRPr="00517D0F">
        <w:rPr>
          <w:noProof/>
        </w:rPr>
        <w:drawing>
          <wp:inline distT="0" distB="0" distL="0" distR="0" wp14:anchorId="5CD77777" wp14:editId="3D0C3720">
            <wp:extent cx="5278755" cy="1590675"/>
            <wp:effectExtent l="0" t="0" r="0" b="9525"/>
            <wp:docPr id="146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D1AEFA58-88C0-4CF2-8BF2-D0A0BA2FCA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D1AEFA58-88C0-4CF2-8BF2-D0A0BA2FCA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5"/>
                    <a:srcRect b="36276"/>
                    <a:stretch/>
                  </pic:blipFill>
                  <pic:spPr bwMode="auto">
                    <a:xfrm>
                      <a:off x="0" y="0"/>
                      <a:ext cx="5278755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4591E" w14:textId="44232AD5" w:rsidR="0064062E" w:rsidRDefault="0064062E" w:rsidP="007E53B8">
      <w:pPr>
        <w:pStyle w:val="FigureCaption"/>
      </w:pPr>
      <w:bookmarkStart w:id="191" w:name="_Toc33730260"/>
      <w:r>
        <w:t xml:space="preserve">Figure </w:t>
      </w:r>
      <w:r w:rsidR="00A14FF0">
        <w:t>22</w:t>
      </w:r>
      <w:r>
        <w:t>: Consignment</w:t>
      </w:r>
      <w:bookmarkEnd w:id="191"/>
    </w:p>
    <w:p w14:paraId="44876D44" w14:textId="77777777" w:rsidR="00274AEA" w:rsidRDefault="00274AEA" w:rsidP="0064062E">
      <w:pPr>
        <w:pStyle w:val="BodyText2"/>
        <w:ind w:left="432"/>
      </w:pPr>
    </w:p>
    <w:p w14:paraId="7C340CDF" w14:textId="77777777" w:rsidR="00274AEA" w:rsidRDefault="00274AEA" w:rsidP="0064062E">
      <w:pPr>
        <w:pStyle w:val="BodyText2"/>
        <w:ind w:left="432"/>
      </w:pPr>
    </w:p>
    <w:p w14:paraId="41687EF0" w14:textId="77777777" w:rsidR="00274AEA" w:rsidRDefault="00274AEA" w:rsidP="0064062E">
      <w:pPr>
        <w:pStyle w:val="BodyText2"/>
        <w:ind w:left="432"/>
      </w:pPr>
    </w:p>
    <w:p w14:paraId="3E50A8A9" w14:textId="77777777" w:rsidR="00274AEA" w:rsidRDefault="00274AEA" w:rsidP="0064062E">
      <w:pPr>
        <w:pStyle w:val="BodyText2"/>
        <w:ind w:left="432"/>
      </w:pPr>
    </w:p>
    <w:p w14:paraId="755CC0B0" w14:textId="77777777" w:rsidR="00274AEA" w:rsidRDefault="00274AEA" w:rsidP="0064062E">
      <w:pPr>
        <w:pStyle w:val="BodyText2"/>
        <w:ind w:left="432"/>
      </w:pPr>
    </w:p>
    <w:p w14:paraId="0A1BBEAD" w14:textId="5872F60A" w:rsidR="00CC112F" w:rsidRDefault="00444C71" w:rsidP="0064062E">
      <w:pPr>
        <w:pStyle w:val="BodyText2"/>
        <w:ind w:left="43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D55D2BF" wp14:editId="5F2CAAB5">
                <wp:simplePos x="0" y="0"/>
                <wp:positionH relativeFrom="column">
                  <wp:posOffset>829290</wp:posOffset>
                </wp:positionH>
                <wp:positionV relativeFrom="paragraph">
                  <wp:posOffset>286959</wp:posOffset>
                </wp:positionV>
                <wp:extent cx="3880485" cy="2477319"/>
                <wp:effectExtent l="0" t="0" r="24765" b="18415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0485" cy="247731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ADBF90" id="Rectangle 206" o:spid="_x0000_s1026" style="position:absolute;margin-left:65.3pt;margin-top:22.6pt;width:305.55pt;height:195.0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" filled="f" strokecolor="#1f4d78 [1604]" strokeweight="1pt"/>
            </w:pict>
          </mc:Fallback>
        </mc:AlternateContent>
      </w:r>
      <w:r w:rsidR="00F83D81">
        <w:t>Th</w:t>
      </w:r>
      <w:r w:rsidR="005A582E">
        <w:t>e</w:t>
      </w:r>
      <w:r w:rsidR="00F83D81">
        <w:t xml:space="preserve"> </w:t>
      </w:r>
      <w:r w:rsidR="00F83D81" w:rsidRPr="00251CED">
        <w:rPr>
          <w:b/>
          <w:bCs/>
        </w:rPr>
        <w:t>Edit Consignment</w:t>
      </w:r>
      <w:r w:rsidR="00F83D81">
        <w:t xml:space="preserve"> </w:t>
      </w:r>
      <w:r w:rsidR="001612D1">
        <w:t>page</w:t>
      </w:r>
      <w:r w:rsidR="005A582E">
        <w:t xml:space="preserve"> appears</w:t>
      </w:r>
      <w:r w:rsidR="00F83D81">
        <w:t>.</w:t>
      </w:r>
    </w:p>
    <w:p w14:paraId="656EA01A" w14:textId="50A40D25" w:rsidR="002E233A" w:rsidRDefault="00444C71" w:rsidP="009E7898">
      <w:pPr>
        <w:pStyle w:val="BodyText2"/>
        <w:tabs>
          <w:tab w:val="left" w:pos="142"/>
        </w:tabs>
        <w:ind w:left="426"/>
        <w:jc w:val="center"/>
      </w:pPr>
      <w:r>
        <w:rPr>
          <w:noProof/>
        </w:rPr>
        <w:drawing>
          <wp:inline distT="0" distB="0" distL="0" distR="0" wp14:anchorId="409914D7" wp14:editId="5B231CA2">
            <wp:extent cx="3880703" cy="2471830"/>
            <wp:effectExtent l="0" t="0" r="5715" b="508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86450" cy="247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FA8E" w14:textId="647B95EC" w:rsidR="005271B7" w:rsidRDefault="005271B7" w:rsidP="007E53B8">
      <w:pPr>
        <w:pStyle w:val="FigureCaption"/>
      </w:pPr>
      <w:bookmarkStart w:id="192" w:name="_Toc33730261"/>
      <w:r>
        <w:t xml:space="preserve">Figure </w:t>
      </w:r>
      <w:r w:rsidR="00A14FF0">
        <w:t>23</w:t>
      </w:r>
      <w:r>
        <w:t>: Edit Consignment</w:t>
      </w:r>
      <w:bookmarkEnd w:id="192"/>
      <w:r>
        <w:t xml:space="preserve"> </w:t>
      </w:r>
    </w:p>
    <w:p w14:paraId="2099161E" w14:textId="77777777" w:rsidR="00166A7A" w:rsidRDefault="00166A7A" w:rsidP="00DC39E0">
      <w:pPr>
        <w:pStyle w:val="BodyText2"/>
        <w:numPr>
          <w:ilvl w:val="0"/>
          <w:numId w:val="40"/>
        </w:numPr>
      </w:pPr>
      <w:r>
        <w:t>Make</w:t>
      </w:r>
      <w:r w:rsidR="00054A1F">
        <w:t xml:space="preserve"> the required changes</w:t>
      </w:r>
    </w:p>
    <w:p w14:paraId="2BF25265" w14:textId="77777777" w:rsidR="00B472E2" w:rsidRDefault="00166A7A" w:rsidP="00E2141F">
      <w:pPr>
        <w:pStyle w:val="BodyText2"/>
        <w:numPr>
          <w:ilvl w:val="0"/>
          <w:numId w:val="40"/>
        </w:numPr>
      </w:pPr>
      <w:r>
        <w:t>C</w:t>
      </w:r>
      <w:r w:rsidR="00054A1F">
        <w:t xml:space="preserve">lick </w:t>
      </w:r>
      <w:r w:rsidR="00054A1F" w:rsidRPr="00054A1F">
        <w:rPr>
          <w:b/>
          <w:bCs/>
        </w:rPr>
        <w:t>UPDATE</w:t>
      </w:r>
      <w:r w:rsidR="00054A1F">
        <w:t>.</w:t>
      </w:r>
    </w:p>
    <w:p w14:paraId="0A4FA9D6" w14:textId="700337E2" w:rsidR="00F55B6A" w:rsidRDefault="00D1745F" w:rsidP="00D1745F">
      <w:pPr>
        <w:pStyle w:val="BodyText2"/>
      </w:pPr>
      <w:r w:rsidRPr="00D1745F">
        <w:t xml:space="preserve">The status of the consignment changes to </w:t>
      </w:r>
      <w:r w:rsidRPr="002F4D55">
        <w:rPr>
          <w:b/>
          <w:bCs/>
        </w:rPr>
        <w:t>New</w:t>
      </w:r>
      <w:r w:rsidRPr="00D1745F">
        <w:t xml:space="preserve"> and is submitted for </w:t>
      </w:r>
      <w:r w:rsidR="005A582E">
        <w:t>re</w:t>
      </w:r>
      <w:r w:rsidRPr="00D1745F">
        <w:t>processing.</w:t>
      </w:r>
    </w:p>
    <w:p w14:paraId="3A9D81E2" w14:textId="77777777" w:rsidR="00453C7D" w:rsidRDefault="00453C7D" w:rsidP="00D1745F">
      <w:pPr>
        <w:pStyle w:val="BodyText2"/>
      </w:pPr>
    </w:p>
    <w:p w14:paraId="2D33329D" w14:textId="77777777" w:rsidR="00B472E2" w:rsidRDefault="00B472E2" w:rsidP="002A39C9">
      <w:pPr>
        <w:pStyle w:val="Heading2"/>
      </w:pPr>
      <w:bookmarkStart w:id="193" w:name="_Toc31900106"/>
      <w:bookmarkStart w:id="194" w:name="_Toc31900173"/>
      <w:bookmarkStart w:id="195" w:name="_Toc31900295"/>
      <w:bookmarkStart w:id="196" w:name="_Toc33605942"/>
      <w:r>
        <w:t>Filter Consignments</w:t>
      </w:r>
      <w:bookmarkEnd w:id="193"/>
      <w:bookmarkEnd w:id="194"/>
      <w:bookmarkEnd w:id="195"/>
      <w:bookmarkEnd w:id="196"/>
    </w:p>
    <w:p w14:paraId="20296989" w14:textId="71390C90" w:rsidR="0064062E" w:rsidRDefault="00976ADF" w:rsidP="00B472E2">
      <w:pPr>
        <w:pStyle w:val="BodyText2"/>
      </w:pPr>
      <w:r>
        <w:t>Importers</w:t>
      </w:r>
      <w:r w:rsidR="00902BA9">
        <w:t xml:space="preserve"> can</w:t>
      </w:r>
      <w:r w:rsidR="00B472E2">
        <w:t xml:space="preserve"> view specific consignments after </w:t>
      </w:r>
      <w:r w:rsidR="00F55B6A">
        <w:t xml:space="preserve">selecting </w:t>
      </w:r>
      <w:r w:rsidR="00A119B1">
        <w:t>the required</w:t>
      </w:r>
      <w:r w:rsidR="00B472E2">
        <w:t xml:space="preserve"> </w:t>
      </w:r>
      <w:r w:rsidR="00F55B6A">
        <w:t>filter</w:t>
      </w:r>
      <w:r w:rsidR="002F4D55">
        <w:t>s</w:t>
      </w:r>
      <w:r w:rsidR="00B472E2">
        <w:t>.</w:t>
      </w:r>
      <w:r w:rsidR="0064062E">
        <w:t xml:space="preserve"> For example, </w:t>
      </w:r>
      <w:r>
        <w:t>importers can</w:t>
      </w:r>
      <w:r w:rsidR="0064062E">
        <w:t xml:space="preserve"> view consignments that are pending </w:t>
      </w:r>
      <w:r w:rsidR="00F55B6A">
        <w:t xml:space="preserve">clearance </w:t>
      </w:r>
      <w:r w:rsidR="0064062E">
        <w:t xml:space="preserve">by customs or consignments that have been rejected by the CEIR </w:t>
      </w:r>
      <w:r w:rsidR="00DD395E">
        <w:t>administrator</w:t>
      </w:r>
      <w:r w:rsidR="0064062E">
        <w:t xml:space="preserve">. </w:t>
      </w:r>
    </w:p>
    <w:p w14:paraId="6FC25E98" w14:textId="089C6722" w:rsidR="009251E2" w:rsidRDefault="009251E2" w:rsidP="009251E2">
      <w:pPr>
        <w:pStyle w:val="BodyText2"/>
        <w:rPr>
          <w:u w:val="single"/>
        </w:rPr>
      </w:pPr>
      <w:r w:rsidRPr="009251E2">
        <w:rPr>
          <w:u w:val="single"/>
        </w:rPr>
        <w:t xml:space="preserve">To </w:t>
      </w:r>
      <w:r w:rsidR="0064062E">
        <w:rPr>
          <w:u w:val="single"/>
        </w:rPr>
        <w:t>view specific</w:t>
      </w:r>
      <w:r w:rsidRPr="009251E2">
        <w:rPr>
          <w:u w:val="single"/>
        </w:rPr>
        <w:t xml:space="preserve"> </w:t>
      </w:r>
      <w:r w:rsidR="0064062E">
        <w:rPr>
          <w:u w:val="single"/>
        </w:rPr>
        <w:t xml:space="preserve">consignments based on </w:t>
      </w:r>
      <w:r w:rsidR="00F55B6A">
        <w:rPr>
          <w:u w:val="single"/>
        </w:rPr>
        <w:t>filters</w:t>
      </w:r>
      <w:r w:rsidRPr="009251E2">
        <w:rPr>
          <w:u w:val="single"/>
        </w:rPr>
        <w:t>:</w:t>
      </w:r>
    </w:p>
    <w:p w14:paraId="732D443D" w14:textId="46751386" w:rsidR="00C35747" w:rsidRDefault="005D6C58" w:rsidP="009251E2">
      <w:pPr>
        <w:pStyle w:val="BodyText2"/>
        <w:rPr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2758497" wp14:editId="72282527">
                <wp:simplePos x="0" y="0"/>
                <wp:positionH relativeFrom="column">
                  <wp:posOffset>4833128</wp:posOffset>
                </wp:positionH>
                <wp:positionV relativeFrom="paragraph">
                  <wp:posOffset>443107</wp:posOffset>
                </wp:positionV>
                <wp:extent cx="318052" cy="204395"/>
                <wp:effectExtent l="0" t="0" r="25400" b="2476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052" cy="20439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AE5D6F" id="Rectangle 16" o:spid="_x0000_s1026" style="position:absolute;margin-left:380.55pt;margin-top:34.9pt;width:25.05pt;height:16.1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" filled="f" strokecolor="#ffc000 [3207]" strokeweight="2pt"/>
            </w:pict>
          </mc:Fallback>
        </mc:AlternateContent>
      </w:r>
      <w:r w:rsidR="00C35747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1C4D50A" wp14:editId="06E089B6">
                <wp:simplePos x="0" y="0"/>
                <wp:positionH relativeFrom="column">
                  <wp:posOffset>68273</wp:posOffset>
                </wp:positionH>
                <wp:positionV relativeFrom="paragraph">
                  <wp:posOffset>193798</wp:posOffset>
                </wp:positionV>
                <wp:extent cx="4424516" cy="451608"/>
                <wp:effectExtent l="0" t="0" r="14605" b="2476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4516" cy="45160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E11F71" id="Rectangle 17" o:spid="_x0000_s1026" style="position:absolute;margin-left:5.4pt;margin-top:15.25pt;width:348.4pt;height:35.5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" filled="f" strokecolor="#ffc000 [3207]" strokeweight="2pt"/>
            </w:pict>
          </mc:Fallback>
        </mc:AlternateContent>
      </w:r>
      <w:r w:rsidRPr="00517D0F">
        <w:rPr>
          <w:noProof/>
        </w:rPr>
        <w:drawing>
          <wp:inline distT="0" distB="0" distL="0" distR="0" wp14:anchorId="4AC29568" wp14:editId="23A32E82">
            <wp:extent cx="5278755" cy="1590675"/>
            <wp:effectExtent l="0" t="0" r="0" b="9525"/>
            <wp:docPr id="212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D1AEFA58-88C0-4CF2-8BF2-D0A0BA2FCA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D1AEFA58-88C0-4CF2-8BF2-D0A0BA2FCA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5"/>
                    <a:srcRect b="36276"/>
                    <a:stretch/>
                  </pic:blipFill>
                  <pic:spPr bwMode="auto">
                    <a:xfrm>
                      <a:off x="0" y="0"/>
                      <a:ext cx="5278755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365BC" w14:textId="3268E6EB" w:rsidR="00C35747" w:rsidRPr="009251E2" w:rsidRDefault="00C35747" w:rsidP="007E53B8">
      <w:pPr>
        <w:pStyle w:val="FigureCaption"/>
        <w:rPr>
          <w:u w:val="single"/>
        </w:rPr>
      </w:pPr>
      <w:bookmarkStart w:id="197" w:name="_Toc33730262"/>
      <w:r>
        <w:t xml:space="preserve">Figure </w:t>
      </w:r>
      <w:r w:rsidR="00A14FF0">
        <w:t>24</w:t>
      </w:r>
      <w:r>
        <w:t>: Consignment</w:t>
      </w:r>
      <w:bookmarkEnd w:id="197"/>
      <w:r>
        <w:t xml:space="preserve"> </w:t>
      </w:r>
    </w:p>
    <w:p w14:paraId="0EB3E568" w14:textId="77777777" w:rsidR="009251E2" w:rsidRDefault="009251E2" w:rsidP="00DC39E0">
      <w:pPr>
        <w:pStyle w:val="BodyText2"/>
        <w:numPr>
          <w:ilvl w:val="0"/>
          <w:numId w:val="31"/>
        </w:numPr>
      </w:pPr>
      <w:r>
        <w:t xml:space="preserve">Enter data in </w:t>
      </w:r>
      <w:r w:rsidR="0064062E">
        <w:t xml:space="preserve">one or more of </w:t>
      </w:r>
      <w:r>
        <w:t xml:space="preserve">the </w:t>
      </w:r>
      <w:r w:rsidR="0064062E">
        <w:t>listed</w:t>
      </w:r>
      <w:r>
        <w:t xml:space="preserve"> fields:</w:t>
      </w:r>
    </w:p>
    <w:p w14:paraId="267487BF" w14:textId="20B08D3B" w:rsidR="00B472E2" w:rsidRPr="00E2141F" w:rsidRDefault="00B472E2" w:rsidP="00DC39E0">
      <w:pPr>
        <w:pStyle w:val="BodyText2"/>
        <w:numPr>
          <w:ilvl w:val="0"/>
          <w:numId w:val="23"/>
        </w:numPr>
      </w:pPr>
      <w:r w:rsidRPr="00E2141F">
        <w:rPr>
          <w:b/>
          <w:bCs/>
        </w:rPr>
        <w:t>Start</w:t>
      </w:r>
      <w:r w:rsidRPr="00E2141F">
        <w:t xml:space="preserve"> </w:t>
      </w:r>
      <w:r w:rsidR="00251CED" w:rsidRPr="00E2141F">
        <w:rPr>
          <w:b/>
          <w:bCs/>
        </w:rPr>
        <w:t>Date</w:t>
      </w:r>
      <w:r w:rsidR="00251CED" w:rsidRPr="00E2141F">
        <w:t xml:space="preserve"> </w:t>
      </w:r>
      <w:r w:rsidRPr="00E2141F">
        <w:t xml:space="preserve">and </w:t>
      </w:r>
      <w:r w:rsidRPr="00E2141F">
        <w:rPr>
          <w:b/>
          <w:bCs/>
        </w:rPr>
        <w:t>End</w:t>
      </w:r>
      <w:r w:rsidRPr="00E2141F">
        <w:t xml:space="preserve"> </w:t>
      </w:r>
      <w:r w:rsidRPr="00E2141F">
        <w:rPr>
          <w:b/>
          <w:bCs/>
        </w:rPr>
        <w:t>Date</w:t>
      </w:r>
      <w:r w:rsidRPr="00E2141F">
        <w:t xml:space="preserve">: This refers to </w:t>
      </w:r>
      <w:r w:rsidR="002F4D55" w:rsidRPr="00E2141F">
        <w:t xml:space="preserve">the </w:t>
      </w:r>
      <w:r w:rsidR="00E2141F" w:rsidRPr="00E2141F">
        <w:t xml:space="preserve">registering </w:t>
      </w:r>
      <w:r w:rsidR="00F55B6A" w:rsidRPr="00E2141F">
        <w:t>date of</w:t>
      </w:r>
      <w:r w:rsidRPr="00E2141F">
        <w:t xml:space="preserve"> consignment</w:t>
      </w:r>
      <w:r w:rsidR="002F4D55" w:rsidRPr="00E2141F">
        <w:t>s</w:t>
      </w:r>
      <w:r w:rsidR="00933DCC" w:rsidRPr="00E2141F">
        <w:t xml:space="preserve"> in the system</w:t>
      </w:r>
      <w:r w:rsidRPr="00E2141F">
        <w:t xml:space="preserve">. </w:t>
      </w:r>
    </w:p>
    <w:p w14:paraId="5F88705E" w14:textId="2BEB28FE" w:rsidR="00B472E2" w:rsidRDefault="00B472E2" w:rsidP="00DC39E0">
      <w:pPr>
        <w:pStyle w:val="BodyText2"/>
        <w:numPr>
          <w:ilvl w:val="0"/>
          <w:numId w:val="23"/>
        </w:numPr>
      </w:pPr>
      <w:r w:rsidRPr="00251CED">
        <w:rPr>
          <w:b/>
          <w:bCs/>
        </w:rPr>
        <w:t>Transaction ID</w:t>
      </w:r>
      <w:r>
        <w:t xml:space="preserve">: Each consignment is assigned a </w:t>
      </w:r>
      <w:r w:rsidR="00453C7D">
        <w:t>unique</w:t>
      </w:r>
      <w:r>
        <w:t xml:space="preserve"> transaction ID. </w:t>
      </w:r>
      <w:r w:rsidR="00902BA9">
        <w:t xml:space="preserve">Importers </w:t>
      </w:r>
      <w:r>
        <w:t>can view a</w:t>
      </w:r>
      <w:r w:rsidR="009251E2">
        <w:t xml:space="preserve"> specific</w:t>
      </w:r>
      <w:r>
        <w:t xml:space="preserve"> consignment </w:t>
      </w:r>
      <w:r w:rsidR="00453C7D">
        <w:t>by entering its transaction ID</w:t>
      </w:r>
      <w:r>
        <w:t>.</w:t>
      </w:r>
    </w:p>
    <w:p w14:paraId="653E7A84" w14:textId="1508BE1C" w:rsidR="00BC1EBC" w:rsidRDefault="00BC1EBC" w:rsidP="00DC39E0">
      <w:pPr>
        <w:pStyle w:val="BodyText2"/>
        <w:numPr>
          <w:ilvl w:val="0"/>
          <w:numId w:val="23"/>
        </w:numPr>
      </w:pPr>
      <w:r>
        <w:rPr>
          <w:b/>
          <w:bCs/>
        </w:rPr>
        <w:t xml:space="preserve">Supplier </w:t>
      </w:r>
      <w:r w:rsidR="00DB6014">
        <w:rPr>
          <w:b/>
          <w:bCs/>
        </w:rPr>
        <w:t>Name:</w:t>
      </w:r>
      <w:r>
        <w:t xml:space="preserve"> Importers can view a specific consignment by entering supplier name.</w:t>
      </w:r>
    </w:p>
    <w:p w14:paraId="104BB904" w14:textId="11C7487D" w:rsidR="00B472E2" w:rsidRDefault="00B472E2" w:rsidP="00DC39E0">
      <w:pPr>
        <w:pStyle w:val="BodyText2"/>
        <w:numPr>
          <w:ilvl w:val="0"/>
          <w:numId w:val="23"/>
        </w:numPr>
      </w:pPr>
      <w:r w:rsidRPr="00251CED">
        <w:rPr>
          <w:b/>
          <w:bCs/>
        </w:rPr>
        <w:t>Consignment Status</w:t>
      </w:r>
      <w:r>
        <w:t xml:space="preserve">: This refers to the status of the consignment such as </w:t>
      </w:r>
      <w:r w:rsidR="002F4D55">
        <w:t>New</w:t>
      </w:r>
      <w:r>
        <w:t xml:space="preserve">, Processing, and other status modes. </w:t>
      </w:r>
    </w:p>
    <w:p w14:paraId="44059363" w14:textId="0B71FE29" w:rsidR="00460413" w:rsidRDefault="00460413" w:rsidP="00DC39E0">
      <w:pPr>
        <w:pStyle w:val="BodyText2"/>
        <w:numPr>
          <w:ilvl w:val="0"/>
          <w:numId w:val="23"/>
        </w:numPr>
      </w:pPr>
      <w:r w:rsidRPr="00251CED">
        <w:rPr>
          <w:b/>
          <w:bCs/>
        </w:rPr>
        <w:t>Tax Paid</w:t>
      </w:r>
      <w:r w:rsidR="008E15E0">
        <w:rPr>
          <w:b/>
          <w:bCs/>
        </w:rPr>
        <w:t xml:space="preserve"> Status</w:t>
      </w:r>
      <w:r>
        <w:t xml:space="preserve">: This indicates whether tax is paid for the consignment. </w:t>
      </w:r>
      <w:r w:rsidR="00902BA9">
        <w:t>Importers</w:t>
      </w:r>
      <w:r>
        <w:t xml:space="preserve"> can view</w:t>
      </w:r>
      <w:r w:rsidR="00902BA9">
        <w:t xml:space="preserve"> selective</w:t>
      </w:r>
      <w:r>
        <w:t xml:space="preserve"> consignments</w:t>
      </w:r>
      <w:r w:rsidR="00745F76">
        <w:t>.</w:t>
      </w:r>
    </w:p>
    <w:p w14:paraId="2F301109" w14:textId="67C78954" w:rsidR="00DB6014" w:rsidRDefault="00DB6014" w:rsidP="00DC39E0">
      <w:pPr>
        <w:pStyle w:val="BodyText2"/>
        <w:numPr>
          <w:ilvl w:val="0"/>
          <w:numId w:val="23"/>
        </w:numPr>
      </w:pPr>
      <w:r>
        <w:rPr>
          <w:b/>
          <w:bCs/>
        </w:rPr>
        <w:t>IMEI Quantity</w:t>
      </w:r>
      <w:r w:rsidRPr="00DB6014">
        <w:t>:</w:t>
      </w:r>
      <w:r>
        <w:t xml:space="preserve"> This refers to the total number of IMEI count in the consignment uploaded.</w:t>
      </w:r>
    </w:p>
    <w:p w14:paraId="089B564E" w14:textId="6CEC3F65" w:rsidR="00DB6014" w:rsidRDefault="00DB6014" w:rsidP="00DC39E0">
      <w:pPr>
        <w:pStyle w:val="BodyText2"/>
        <w:numPr>
          <w:ilvl w:val="0"/>
          <w:numId w:val="23"/>
        </w:numPr>
      </w:pPr>
      <w:r>
        <w:rPr>
          <w:b/>
          <w:bCs/>
        </w:rPr>
        <w:t>Device Quantity</w:t>
      </w:r>
      <w:r w:rsidRPr="00DB6014">
        <w:t>:</w:t>
      </w:r>
      <w:r>
        <w:t xml:space="preserve"> This refers to the total device count in the consignment uploaded.</w:t>
      </w:r>
    </w:p>
    <w:p w14:paraId="24F41B00" w14:textId="77777777" w:rsidR="00460413" w:rsidRDefault="000A06E9" w:rsidP="00DC39E0">
      <w:pPr>
        <w:pStyle w:val="BodyText2"/>
        <w:numPr>
          <w:ilvl w:val="0"/>
          <w:numId w:val="31"/>
        </w:numPr>
      </w:pPr>
      <w:r>
        <w:t>C</w:t>
      </w:r>
      <w:r w:rsidR="00460413">
        <w:t xml:space="preserve">lick </w:t>
      </w:r>
      <w:r w:rsidR="00460413" w:rsidRPr="00054A1F">
        <w:rPr>
          <w:b/>
          <w:bCs/>
        </w:rPr>
        <w:t>FILTER</w:t>
      </w:r>
      <w:r w:rsidR="00460413">
        <w:t>.</w:t>
      </w:r>
    </w:p>
    <w:p w14:paraId="43BCA744" w14:textId="1841AA2F" w:rsidR="00460413" w:rsidRDefault="00DB7910" w:rsidP="00A119B1">
      <w:pPr>
        <w:pStyle w:val="BodyText2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E78D70F" wp14:editId="3310A844">
                <wp:simplePos x="0" y="0"/>
                <wp:positionH relativeFrom="column">
                  <wp:posOffset>209857</wp:posOffset>
                </wp:positionH>
                <wp:positionV relativeFrom="paragraph">
                  <wp:posOffset>866836</wp:posOffset>
                </wp:positionV>
                <wp:extent cx="5168293" cy="807495"/>
                <wp:effectExtent l="0" t="0" r="13335" b="12065"/>
                <wp:wrapNone/>
                <wp:docPr id="467" name="Rectangle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8293" cy="80749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0FDCD" id="Rectangle 467" o:spid="_x0000_s1026" style="position:absolute;margin-left:16.5pt;margin-top:68.25pt;width:406.95pt;height:63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" filled="f" strokecolor="#ffc000 [3207]" strokeweight="2pt"/>
            </w:pict>
          </mc:Fallback>
        </mc:AlternateContent>
      </w:r>
      <w:r w:rsidR="00BC1EBC" w:rsidRPr="00517D0F">
        <w:rPr>
          <w:noProof/>
        </w:rPr>
        <w:drawing>
          <wp:inline distT="0" distB="0" distL="0" distR="0" wp14:anchorId="3CAA2A5D" wp14:editId="68A4E68B">
            <wp:extent cx="5278755" cy="1590675"/>
            <wp:effectExtent l="0" t="0" r="0" b="9525"/>
            <wp:docPr id="213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D1AEFA58-88C0-4CF2-8BF2-D0A0BA2FCA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D1AEFA58-88C0-4CF2-8BF2-D0A0BA2FCA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5"/>
                    <a:srcRect b="36276"/>
                    <a:stretch/>
                  </pic:blipFill>
                  <pic:spPr bwMode="auto">
                    <a:xfrm>
                      <a:off x="0" y="0"/>
                      <a:ext cx="5278755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60413">
        <w:t xml:space="preserve">The consignments that match </w:t>
      </w:r>
      <w:r w:rsidR="00C35747">
        <w:t xml:space="preserve">the filter </w:t>
      </w:r>
      <w:r w:rsidR="0064062E">
        <w:t>values</w:t>
      </w:r>
      <w:r w:rsidR="00460413">
        <w:t xml:space="preserve"> are shown in the dashboard.</w:t>
      </w:r>
    </w:p>
    <w:p w14:paraId="3769B47E" w14:textId="18A54E54" w:rsidR="005271B7" w:rsidRDefault="005271B7" w:rsidP="007E53B8">
      <w:pPr>
        <w:pStyle w:val="FigureCaption"/>
      </w:pPr>
      <w:bookmarkStart w:id="198" w:name="_Toc33730263"/>
      <w:r>
        <w:lastRenderedPageBreak/>
        <w:t xml:space="preserve">Figure </w:t>
      </w:r>
      <w:r w:rsidR="00A14FF0">
        <w:t>25</w:t>
      </w:r>
      <w:r>
        <w:t>: Consignment</w:t>
      </w:r>
      <w:bookmarkEnd w:id="198"/>
      <w:r>
        <w:t xml:space="preserve"> </w:t>
      </w:r>
    </w:p>
    <w:p w14:paraId="7876FC8C" w14:textId="5A48528B" w:rsidR="00FF11C2" w:rsidRPr="002460BA" w:rsidRDefault="001461E4" w:rsidP="006B407A">
      <w:pPr>
        <w:pStyle w:val="BodyText2"/>
        <w:ind w:left="360"/>
      </w:pPr>
      <w:r>
        <w:t>The user can clear all filters using the “</w:t>
      </w:r>
      <w:r w:rsidRPr="006B407A">
        <w:rPr>
          <w:b/>
          <w:bCs/>
        </w:rPr>
        <w:t>Clear All Filters</w:t>
      </w:r>
      <w:r>
        <w:t>” button.</w:t>
      </w:r>
      <w:r w:rsidR="008D5C0A">
        <w:t xml:space="preserve"> This will reset all the filter values applied on the page.                                                                                                                                </w:t>
      </w:r>
    </w:p>
    <w:p w14:paraId="7DA1D008" w14:textId="6EAED56C" w:rsidR="00125108" w:rsidRDefault="00125108" w:rsidP="002A39C9">
      <w:pPr>
        <w:pStyle w:val="Heading2"/>
      </w:pPr>
      <w:bookmarkStart w:id="199" w:name="_Toc31900107"/>
      <w:bookmarkStart w:id="200" w:name="_Toc31900174"/>
      <w:bookmarkStart w:id="201" w:name="_Toc31900296"/>
      <w:bookmarkStart w:id="202" w:name="_Toc33605943"/>
      <w:r>
        <w:t>Sorting Consignments</w:t>
      </w:r>
    </w:p>
    <w:p w14:paraId="58CFB7AA" w14:textId="62F2FF7F" w:rsidR="00920D1F" w:rsidRDefault="00920D1F" w:rsidP="00920D1F">
      <w:pPr>
        <w:pStyle w:val="BodyText2"/>
      </w:pPr>
      <w:r>
        <w:t xml:space="preserve">By default, all records displayed are sorted based on modified date. User can sort the records as per his convenience by clicking the arrow button on header in the table displayed. </w:t>
      </w:r>
    </w:p>
    <w:p w14:paraId="24CD8C02" w14:textId="5B3EE7DD" w:rsidR="00920D1F" w:rsidRDefault="00920D1F" w:rsidP="00920D1F">
      <w:pPr>
        <w:pStyle w:val="BodyText2"/>
      </w:pPr>
      <w:r>
        <w:t>On first click, the records are sorted in ascending order. When user clicks the arrow buttons again, records are sorted in descending order.</w:t>
      </w:r>
    </w:p>
    <w:p w14:paraId="1751EF31" w14:textId="3F8B5C29" w:rsidR="00920D1F" w:rsidRDefault="00920D1F" w:rsidP="00920D1F">
      <w:pPr>
        <w:pStyle w:val="BodyText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1EC7641" wp14:editId="60C8682E">
                <wp:simplePos x="0" y="0"/>
                <wp:positionH relativeFrom="column">
                  <wp:posOffset>517376</wp:posOffset>
                </wp:positionH>
                <wp:positionV relativeFrom="paragraph">
                  <wp:posOffset>1131718</wp:posOffset>
                </wp:positionV>
                <wp:extent cx="233082" cy="161365"/>
                <wp:effectExtent l="0" t="0" r="14605" b="1016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82" cy="16136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160114" id="Rectangle 11" o:spid="_x0000_s1026" style="position:absolute;margin-left:40.75pt;margin-top:89.1pt;width:18.35pt;height:12.7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" filled="f" strokecolor="#ffc000 [3207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0E50456" wp14:editId="679E2AFA">
            <wp:extent cx="5278755" cy="19005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8AE3" w14:textId="7A478530" w:rsidR="00460413" w:rsidRDefault="00460413" w:rsidP="002A39C9">
      <w:pPr>
        <w:pStyle w:val="Heading2"/>
      </w:pPr>
      <w:r>
        <w:t xml:space="preserve">Export </w:t>
      </w:r>
      <w:r w:rsidR="00EE5A16">
        <w:t>C</w:t>
      </w:r>
      <w:r>
        <w:t>onsignments</w:t>
      </w:r>
      <w:bookmarkEnd w:id="199"/>
      <w:bookmarkEnd w:id="200"/>
      <w:bookmarkEnd w:id="201"/>
      <w:bookmarkEnd w:id="202"/>
    </w:p>
    <w:p w14:paraId="73B3DC09" w14:textId="55FC4D1D" w:rsidR="009251E2" w:rsidRDefault="00976ADF" w:rsidP="00460413">
      <w:pPr>
        <w:pStyle w:val="BodyText2"/>
      </w:pPr>
      <w:r>
        <w:t>Importers can</w:t>
      </w:r>
      <w:r w:rsidR="009251E2">
        <w:t xml:space="preserve"> </w:t>
      </w:r>
      <w:r w:rsidR="00F55B6A">
        <w:t xml:space="preserve">download </w:t>
      </w:r>
      <w:r w:rsidR="009251E2">
        <w:t>all the uploaded consignment</w:t>
      </w:r>
      <w:r w:rsidR="00933DCC">
        <w:t>s</w:t>
      </w:r>
      <w:r w:rsidR="009915B5">
        <w:t xml:space="preserve"> </w:t>
      </w:r>
      <w:r w:rsidR="0064062E">
        <w:t xml:space="preserve">in a </w:t>
      </w:r>
      <w:r w:rsidR="002F3BCD" w:rsidRPr="002F4D55">
        <w:rPr>
          <w:b/>
          <w:bCs/>
        </w:rPr>
        <w:t>.csv</w:t>
      </w:r>
      <w:r w:rsidR="002F3BCD">
        <w:t xml:space="preserve"> </w:t>
      </w:r>
      <w:r w:rsidR="0064062E">
        <w:t>file.</w:t>
      </w:r>
      <w:r w:rsidR="009915B5">
        <w:t xml:space="preserve"> This is done using an export utility.</w:t>
      </w:r>
    </w:p>
    <w:p w14:paraId="560D409A" w14:textId="22F3592F" w:rsidR="00166A7A" w:rsidRPr="00166A7A" w:rsidRDefault="00166A7A" w:rsidP="00460413">
      <w:pPr>
        <w:pStyle w:val="BodyText2"/>
        <w:rPr>
          <w:u w:val="single"/>
        </w:rPr>
      </w:pPr>
      <w:r w:rsidRPr="00166A7A">
        <w:rPr>
          <w:u w:val="single"/>
        </w:rPr>
        <w:t>To export the uploaded consignment</w:t>
      </w:r>
      <w:r w:rsidR="00A119B1">
        <w:rPr>
          <w:u w:val="single"/>
        </w:rPr>
        <w:t>s</w:t>
      </w:r>
      <w:r w:rsidRPr="00166A7A">
        <w:rPr>
          <w:u w:val="single"/>
        </w:rPr>
        <w:t>:</w:t>
      </w:r>
    </w:p>
    <w:p w14:paraId="64F64AB9" w14:textId="51798FB8" w:rsidR="00EE7A3F" w:rsidRDefault="00A50FA1" w:rsidP="008D5C0A">
      <w:pPr>
        <w:pStyle w:val="BodyText2"/>
        <w:numPr>
          <w:ilvl w:val="0"/>
          <w:numId w:val="39"/>
        </w:numPr>
        <w:ind w:left="709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959D3DC" wp14:editId="5DFFE8D9">
                <wp:simplePos x="0" y="0"/>
                <wp:positionH relativeFrom="column">
                  <wp:posOffset>1100455</wp:posOffset>
                </wp:positionH>
                <wp:positionV relativeFrom="paragraph">
                  <wp:posOffset>905510</wp:posOffset>
                </wp:positionV>
                <wp:extent cx="424180" cy="240030"/>
                <wp:effectExtent l="0" t="0" r="13970" b="26670"/>
                <wp:wrapNone/>
                <wp:docPr id="462" name="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" cy="24003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542E5" id="Rectangle 462" o:spid="_x0000_s1026" style="position:absolute;margin-left:86.65pt;margin-top:71.3pt;width:33.4pt;height:18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" filled="f" strokecolor="#ffc000 [3207]" strokeweight="2pt"/>
            </w:pict>
          </mc:Fallback>
        </mc:AlternateContent>
      </w:r>
      <w:r w:rsidR="00460413">
        <w:t xml:space="preserve">Click </w:t>
      </w:r>
      <w:r w:rsidR="00460413" w:rsidRPr="00A50FA1">
        <w:rPr>
          <w:b/>
          <w:bCs/>
        </w:rPr>
        <w:t>Export</w:t>
      </w:r>
      <w:r w:rsidR="00460413">
        <w:t xml:space="preserve"> </w:t>
      </w:r>
      <w:r w:rsidR="00ED79F9" w:rsidRPr="00517D0F">
        <w:rPr>
          <w:noProof/>
        </w:rPr>
        <w:drawing>
          <wp:inline distT="0" distB="0" distL="0" distR="0" wp14:anchorId="15EE8905" wp14:editId="5DCC82B5">
            <wp:extent cx="5278755" cy="1590675"/>
            <wp:effectExtent l="0" t="0" r="0" b="9525"/>
            <wp:docPr id="214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D1AEFA58-88C0-4CF2-8BF2-D0A0BA2FCA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D1AEFA58-88C0-4CF2-8BF2-D0A0BA2FCA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5"/>
                    <a:srcRect b="36276"/>
                    <a:stretch/>
                  </pic:blipFill>
                  <pic:spPr bwMode="auto">
                    <a:xfrm>
                      <a:off x="0" y="0"/>
                      <a:ext cx="5278755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D9590" w14:textId="46855080" w:rsidR="00EE7A3F" w:rsidRDefault="00EE7A3F" w:rsidP="007E53B8">
      <w:pPr>
        <w:pStyle w:val="FigureCaption"/>
      </w:pPr>
      <w:bookmarkStart w:id="203" w:name="_Toc33730264"/>
      <w:r>
        <w:t xml:space="preserve">Figure </w:t>
      </w:r>
      <w:r w:rsidR="00A14FF0">
        <w:t>26</w:t>
      </w:r>
      <w:r>
        <w:t>: Consignment</w:t>
      </w:r>
      <w:bookmarkEnd w:id="203"/>
    </w:p>
    <w:p w14:paraId="537FA6E7" w14:textId="04A83AAD" w:rsidR="00166A7A" w:rsidRDefault="00166A7A" w:rsidP="00EE7A3F">
      <w:pPr>
        <w:pStyle w:val="BodyText2"/>
        <w:ind w:left="360"/>
      </w:pPr>
      <w:r>
        <w:t>The following page appears.</w:t>
      </w:r>
    </w:p>
    <w:p w14:paraId="6332D3D7" w14:textId="0D596F6F" w:rsidR="00166A7A" w:rsidRDefault="00166A7A" w:rsidP="00166A7A">
      <w:pPr>
        <w:pStyle w:val="BodyText2"/>
        <w:jc w:val="center"/>
      </w:pPr>
      <w:r>
        <w:rPr>
          <w:noProof/>
        </w:rPr>
        <w:lastRenderedPageBreak/>
        <w:drawing>
          <wp:inline distT="0" distB="0" distL="0" distR="0" wp14:anchorId="49DC3377" wp14:editId="1FAF2E47">
            <wp:extent cx="3453204" cy="2552022"/>
            <wp:effectExtent l="19050" t="19050" r="13970" b="20320"/>
            <wp:docPr id="454" name="Picture 4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exportconsignmentdump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219" cy="25631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F5DCD6" w14:textId="34157758" w:rsidR="00E529CF" w:rsidRDefault="00E529CF" w:rsidP="007E53B8">
      <w:pPr>
        <w:pStyle w:val="FigureCaption"/>
      </w:pPr>
      <w:bookmarkStart w:id="204" w:name="_Toc33730265"/>
      <w:r>
        <w:t xml:space="preserve">Figure </w:t>
      </w:r>
      <w:r w:rsidR="00E33E46">
        <w:t>2</w:t>
      </w:r>
      <w:r w:rsidR="00A14FF0">
        <w:t>7</w:t>
      </w:r>
      <w:r>
        <w:t>: Open or Save</w:t>
      </w:r>
      <w:r w:rsidR="000F5679">
        <w:t xml:space="preserve"> Exported Consignment</w:t>
      </w:r>
      <w:r>
        <w:t xml:space="preserve"> File</w:t>
      </w:r>
      <w:bookmarkEnd w:id="204"/>
      <w:r>
        <w:t xml:space="preserve"> </w:t>
      </w:r>
    </w:p>
    <w:p w14:paraId="0625CFA5" w14:textId="7CD21F5A" w:rsidR="00166A7A" w:rsidRDefault="00166A7A" w:rsidP="00DC39E0">
      <w:pPr>
        <w:pStyle w:val="BodyText2"/>
        <w:numPr>
          <w:ilvl w:val="0"/>
          <w:numId w:val="39"/>
        </w:numPr>
      </w:pPr>
      <w:r>
        <w:t xml:space="preserve">Click </w:t>
      </w:r>
      <w:r w:rsidRPr="00166A7A">
        <w:rPr>
          <w:b/>
          <w:bCs/>
          <w:u w:val="single"/>
        </w:rPr>
        <w:t>O</w:t>
      </w:r>
      <w:r w:rsidRPr="00166A7A">
        <w:rPr>
          <w:b/>
          <w:bCs/>
        </w:rPr>
        <w:t>pen with</w:t>
      </w:r>
      <w:r>
        <w:t xml:space="preserve"> to view the</w:t>
      </w:r>
      <w:r w:rsidR="002F3BCD">
        <w:t xml:space="preserve"> </w:t>
      </w:r>
      <w:r w:rsidR="002F3BCD" w:rsidRPr="002F4D55">
        <w:rPr>
          <w:b/>
          <w:bCs/>
        </w:rPr>
        <w:t>.csv</w:t>
      </w:r>
      <w:r w:rsidR="002F3BCD">
        <w:t xml:space="preserve"> as an</w:t>
      </w:r>
      <w:r>
        <w:t xml:space="preserve"> Excel file.</w:t>
      </w:r>
    </w:p>
    <w:p w14:paraId="754C365E" w14:textId="75294758" w:rsidR="0036447D" w:rsidRDefault="00AE3F62" w:rsidP="00AE3F62">
      <w:pPr>
        <w:pStyle w:val="BodyText2"/>
        <w:ind w:left="142"/>
        <w:jc w:val="center"/>
      </w:pPr>
      <w:r>
        <w:rPr>
          <w:noProof/>
        </w:rPr>
        <w:drawing>
          <wp:inline distT="0" distB="0" distL="0" distR="0" wp14:anchorId="4BA2E37E" wp14:editId="6D81026A">
            <wp:extent cx="5278755" cy="814705"/>
            <wp:effectExtent l="0" t="0" r="0" b="444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F974" w14:textId="56705919" w:rsidR="000305F0" w:rsidRDefault="000F2A8D" w:rsidP="007E53B8">
      <w:pPr>
        <w:pStyle w:val="FigureCaption"/>
      </w:pPr>
      <w:r>
        <w:t xml:space="preserve">             </w:t>
      </w:r>
      <w:bookmarkStart w:id="205" w:name="_Toc33730266"/>
      <w:r w:rsidR="000E2A1E">
        <w:t xml:space="preserve">Figure </w:t>
      </w:r>
      <w:r w:rsidR="00E33E46">
        <w:t>2</w:t>
      </w:r>
      <w:r w:rsidR="00A14FF0">
        <w:t>8</w:t>
      </w:r>
      <w:r w:rsidR="000E2A1E">
        <w:t>: Export</w:t>
      </w:r>
      <w:r w:rsidR="000F5679">
        <w:t>ed Consignments</w:t>
      </w:r>
      <w:bookmarkEnd w:id="205"/>
    </w:p>
    <w:p w14:paraId="538CA417" w14:textId="7A212036" w:rsidR="000305F0" w:rsidRDefault="00976ADF" w:rsidP="000305F0">
      <w:pPr>
        <w:pStyle w:val="BodyText2"/>
      </w:pPr>
      <w:r>
        <w:t>Filtered data can also be exported</w:t>
      </w:r>
      <w:r w:rsidR="00F55B6A">
        <w:t>.</w:t>
      </w:r>
      <w:r w:rsidR="002F4D55">
        <w:t xml:space="preserve"> To do this, filter specific data</w:t>
      </w:r>
      <w:r>
        <w:t xml:space="preserve"> by defining specific filter values</w:t>
      </w:r>
      <w:r w:rsidR="002F4D55">
        <w:t xml:space="preserve">. Refer to </w:t>
      </w:r>
      <w:r w:rsidR="002F4D55" w:rsidRPr="002F4D55">
        <w:rPr>
          <w:i/>
          <w:iCs/>
        </w:rPr>
        <w:t>Filter Consignments</w:t>
      </w:r>
      <w:r w:rsidR="002F4D55">
        <w:t xml:space="preserve"> for information and then use the export feature</w:t>
      </w:r>
      <w:r w:rsidR="00AF78AF">
        <w:t xml:space="preserve"> to export the filtered data</w:t>
      </w:r>
      <w:r w:rsidR="002F4D55">
        <w:t>.</w:t>
      </w:r>
    </w:p>
    <w:p w14:paraId="63DD9F77" w14:textId="02591BA6" w:rsidR="00902BA9" w:rsidRDefault="00902BA9" w:rsidP="000305F0">
      <w:pPr>
        <w:pStyle w:val="BodyText2"/>
      </w:pPr>
    </w:p>
    <w:p w14:paraId="2F865E96" w14:textId="50E76B92" w:rsidR="00274AEA" w:rsidRDefault="00274AEA" w:rsidP="000305F0">
      <w:pPr>
        <w:pStyle w:val="BodyText2"/>
      </w:pPr>
    </w:p>
    <w:p w14:paraId="5916B108" w14:textId="1765D3A7" w:rsidR="00274AEA" w:rsidRDefault="00274AEA" w:rsidP="000305F0">
      <w:pPr>
        <w:pStyle w:val="BodyText2"/>
      </w:pPr>
    </w:p>
    <w:p w14:paraId="38756B69" w14:textId="7A63735B" w:rsidR="00274AEA" w:rsidRDefault="00274AEA" w:rsidP="000305F0">
      <w:pPr>
        <w:pStyle w:val="BodyText2"/>
      </w:pPr>
    </w:p>
    <w:p w14:paraId="544D5368" w14:textId="3585A59B" w:rsidR="00482131" w:rsidRDefault="00482131" w:rsidP="000305F0">
      <w:pPr>
        <w:pStyle w:val="BodyText2"/>
      </w:pPr>
    </w:p>
    <w:p w14:paraId="632F0991" w14:textId="4B06814E" w:rsidR="00482131" w:rsidRDefault="00482131" w:rsidP="000305F0">
      <w:pPr>
        <w:pStyle w:val="BodyText2"/>
      </w:pPr>
    </w:p>
    <w:p w14:paraId="539B6F91" w14:textId="784B7E30" w:rsidR="00482131" w:rsidRDefault="00482131" w:rsidP="000305F0">
      <w:pPr>
        <w:pStyle w:val="BodyText2"/>
      </w:pPr>
    </w:p>
    <w:p w14:paraId="0334DEC5" w14:textId="3B28AF61" w:rsidR="00482131" w:rsidRDefault="00482131" w:rsidP="000305F0">
      <w:pPr>
        <w:pStyle w:val="BodyText2"/>
      </w:pPr>
    </w:p>
    <w:p w14:paraId="22DCF195" w14:textId="2156DDD4" w:rsidR="00482131" w:rsidRDefault="00482131" w:rsidP="000305F0">
      <w:pPr>
        <w:pStyle w:val="BodyText2"/>
      </w:pPr>
    </w:p>
    <w:p w14:paraId="557FF519" w14:textId="77777777" w:rsidR="000305F0" w:rsidRDefault="008C008C" w:rsidP="008C008C">
      <w:pPr>
        <w:pStyle w:val="Heading2"/>
      </w:pPr>
      <w:bookmarkStart w:id="206" w:name="_Toc31900108"/>
      <w:bookmarkStart w:id="207" w:name="_Toc31900175"/>
      <w:bookmarkStart w:id="208" w:name="_Toc31900297"/>
      <w:bookmarkStart w:id="209" w:name="_Toc33605944"/>
      <w:r>
        <w:t>Stock Management</w:t>
      </w:r>
      <w:bookmarkEnd w:id="206"/>
      <w:bookmarkEnd w:id="207"/>
      <w:bookmarkEnd w:id="208"/>
      <w:bookmarkEnd w:id="209"/>
    </w:p>
    <w:p w14:paraId="28EAABC1" w14:textId="554A95E3" w:rsidR="009623A3" w:rsidRDefault="008C008C" w:rsidP="000305F0">
      <w:pPr>
        <w:pStyle w:val="BodyText2"/>
      </w:pPr>
      <w:r w:rsidRPr="005C3C28">
        <w:lastRenderedPageBreak/>
        <w:t xml:space="preserve">After the importer pays tax </w:t>
      </w:r>
      <w:r w:rsidR="00F55B6A" w:rsidRPr="005C3C28">
        <w:t>for the</w:t>
      </w:r>
      <w:r w:rsidRPr="005C3C28">
        <w:t xml:space="preserve"> consignment, stock is </w:t>
      </w:r>
      <w:r w:rsidR="007F7176">
        <w:t xml:space="preserve">made </w:t>
      </w:r>
      <w:r w:rsidR="00F55B6A" w:rsidRPr="005C3C28">
        <w:t xml:space="preserve">available for </w:t>
      </w:r>
      <w:r w:rsidRPr="005C3C28">
        <w:t xml:space="preserve">sale in the market. </w:t>
      </w:r>
      <w:r w:rsidR="007F7176">
        <w:t>To make stock available for sale, s</w:t>
      </w:r>
      <w:r w:rsidR="005C3C28" w:rsidRPr="005C3C28">
        <w:t>tock is uploaded to the system. O</w:t>
      </w:r>
      <w:r w:rsidR="00AF78AF" w:rsidRPr="005C3C28">
        <w:t>nly</w:t>
      </w:r>
      <w:r w:rsidR="009623A3" w:rsidRPr="005C3C28">
        <w:t xml:space="preserve"> distributors and retailers</w:t>
      </w:r>
      <w:r w:rsidR="005C3C28" w:rsidRPr="005C3C28">
        <w:t xml:space="preserve"> can upload stock</w:t>
      </w:r>
      <w:r w:rsidR="009623A3" w:rsidRPr="005C3C28">
        <w:t>.</w:t>
      </w:r>
    </w:p>
    <w:p w14:paraId="5E6DF638" w14:textId="0FE015D2" w:rsidR="00AF78AF" w:rsidRDefault="00AF78AF" w:rsidP="00AF78AF">
      <w:pPr>
        <w:pStyle w:val="BodyText2"/>
        <w:pBdr>
          <w:top w:val="single" w:sz="4" w:space="1" w:color="auto"/>
        </w:pBdr>
      </w:pPr>
      <w:r>
        <w:t>There are exceptions</w:t>
      </w:r>
      <w:r w:rsidR="007F7176">
        <w:t xml:space="preserve"> to the rule. There are two situations</w:t>
      </w:r>
      <w:r>
        <w:t xml:space="preserve"> when </w:t>
      </w:r>
      <w:r w:rsidR="005C3C28">
        <w:t>importers can also upload stock</w:t>
      </w:r>
      <w:r>
        <w:t>.</w:t>
      </w:r>
    </w:p>
    <w:p w14:paraId="22351527" w14:textId="77777777" w:rsidR="00825279" w:rsidRDefault="00825279" w:rsidP="00DC39E0">
      <w:pPr>
        <w:pStyle w:val="BodyText2"/>
        <w:numPr>
          <w:ilvl w:val="0"/>
          <w:numId w:val="33"/>
        </w:numPr>
      </w:pPr>
      <w:r>
        <w:t>When</w:t>
      </w:r>
      <w:r w:rsidR="008C008C">
        <w:t xml:space="preserve"> the importer is also a distributer and/or retailer. </w:t>
      </w:r>
    </w:p>
    <w:p w14:paraId="69792D77" w14:textId="16DE2138" w:rsidR="00825279" w:rsidRPr="005C3C28" w:rsidRDefault="00DD395E" w:rsidP="00AF78AF">
      <w:pPr>
        <w:pStyle w:val="BodyText2"/>
        <w:numPr>
          <w:ilvl w:val="0"/>
          <w:numId w:val="33"/>
        </w:numPr>
        <w:pBdr>
          <w:bottom w:val="single" w:sz="4" w:space="1" w:color="auto"/>
        </w:pBdr>
      </w:pPr>
      <w:r>
        <w:t xml:space="preserve">There is a defined grace period in the system during which importers with old stock can upload their stock. </w:t>
      </w:r>
      <w:r w:rsidR="009623A3" w:rsidRPr="005C3C28">
        <w:t>After th</w:t>
      </w:r>
      <w:r w:rsidR="005C3C28" w:rsidRPr="005C3C28">
        <w:t>e</w:t>
      </w:r>
      <w:r w:rsidR="009623A3" w:rsidRPr="005C3C28">
        <w:t xml:space="preserve"> </w:t>
      </w:r>
      <w:r w:rsidR="005C3C28" w:rsidRPr="005C3C28">
        <w:t xml:space="preserve">grace </w:t>
      </w:r>
      <w:r w:rsidR="009623A3" w:rsidRPr="005C3C28">
        <w:t>period</w:t>
      </w:r>
      <w:r w:rsidR="005C3C28" w:rsidRPr="005C3C28">
        <w:t xml:space="preserve"> is over</w:t>
      </w:r>
      <w:r w:rsidR="009623A3" w:rsidRPr="005C3C28">
        <w:t xml:space="preserve">, the </w:t>
      </w:r>
      <w:r w:rsidR="005C3C28" w:rsidRPr="005C3C28">
        <w:t xml:space="preserve">stock upload </w:t>
      </w:r>
      <w:r w:rsidR="009623A3" w:rsidRPr="005C3C28">
        <w:t>option is no longer available to the importer</w:t>
      </w:r>
      <w:r>
        <w:t>s</w:t>
      </w:r>
      <w:r w:rsidR="00F55B6A" w:rsidRPr="005C3C28">
        <w:t>.</w:t>
      </w:r>
      <w:r>
        <w:t xml:space="preserve"> The</w:t>
      </w:r>
      <w:r w:rsidR="005C3C28" w:rsidRPr="005C3C28">
        <w:t xml:space="preserve"> importer</w:t>
      </w:r>
      <w:r>
        <w:t>s</w:t>
      </w:r>
      <w:r w:rsidR="00F55B6A" w:rsidRPr="005C3C28">
        <w:t xml:space="preserve"> can </w:t>
      </w:r>
      <w:r>
        <w:t xml:space="preserve">then </w:t>
      </w:r>
      <w:r w:rsidR="00AF78AF" w:rsidRPr="005C3C28">
        <w:t>only</w:t>
      </w:r>
      <w:r w:rsidR="00F55B6A" w:rsidRPr="005C3C28">
        <w:t xml:space="preserve"> view the uploaded stock</w:t>
      </w:r>
      <w:r w:rsidR="009623A3" w:rsidRPr="005C3C28">
        <w:t>.</w:t>
      </w:r>
    </w:p>
    <w:p w14:paraId="68D22630" w14:textId="29B2D299" w:rsidR="005E4CC1" w:rsidRDefault="008C008C" w:rsidP="005E4CC1">
      <w:pPr>
        <w:pStyle w:val="BodyText2"/>
        <w:rPr>
          <w:u w:val="single"/>
        </w:rPr>
      </w:pPr>
      <w:r w:rsidRPr="008C008C">
        <w:rPr>
          <w:u w:val="single"/>
        </w:rPr>
        <w:t>To upload stock:</w:t>
      </w:r>
    </w:p>
    <w:p w14:paraId="610FF838" w14:textId="77777777" w:rsidR="00D83304" w:rsidRDefault="00934D4F" w:rsidP="00DC39E0">
      <w:pPr>
        <w:pStyle w:val="BodyText2"/>
        <w:numPr>
          <w:ilvl w:val="0"/>
          <w:numId w:val="34"/>
        </w:numPr>
      </w:pPr>
      <w:r>
        <w:t xml:space="preserve">Select </w:t>
      </w:r>
      <w:r w:rsidRPr="00D74081">
        <w:rPr>
          <w:b/>
          <w:bCs/>
        </w:rPr>
        <w:t>Stock Management</w:t>
      </w:r>
      <w:r w:rsidR="00246645">
        <w:t xml:space="preserve"> in the left panel</w:t>
      </w:r>
      <w:r>
        <w:t>.</w:t>
      </w:r>
    </w:p>
    <w:p w14:paraId="3CB2750E" w14:textId="22843CDD" w:rsidR="00934D4F" w:rsidRDefault="009716E6" w:rsidP="000F2A8D">
      <w:pPr>
        <w:pStyle w:val="BodyText2"/>
        <w:ind w:left="360" w:firstLine="426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ACC4DD" wp14:editId="00FDE20C">
                <wp:simplePos x="0" y="0"/>
                <wp:positionH relativeFrom="column">
                  <wp:posOffset>502285</wp:posOffset>
                </wp:positionH>
                <wp:positionV relativeFrom="paragraph">
                  <wp:posOffset>639343</wp:posOffset>
                </wp:positionV>
                <wp:extent cx="701749" cy="148856"/>
                <wp:effectExtent l="0" t="0" r="22225" b="2286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749" cy="14885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70EAF" id="Rectangle 18" o:spid="_x0000_s1026" style="position:absolute;margin-left:39.55pt;margin-top:50.35pt;width:55.25pt;height:11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" filled="f" strokecolor="#ffc000 [3207]" strokeweight="2pt"/>
            </w:pict>
          </mc:Fallback>
        </mc:AlternateContent>
      </w:r>
      <w:r w:rsidR="00E276F0" w:rsidRPr="009F29AB">
        <w:rPr>
          <w:b/>
          <w:bCs/>
          <w:noProof/>
        </w:rPr>
        <w:drawing>
          <wp:inline distT="0" distB="0" distL="0" distR="0" wp14:anchorId="461FB537" wp14:editId="20EAEBD1">
            <wp:extent cx="5278755" cy="2256790"/>
            <wp:effectExtent l="0" t="0" r="0" b="0"/>
            <wp:docPr id="480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8A766C44-2DD3-4556-B50E-39B828B18E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8A766C44-2DD3-4556-B50E-39B828B18E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6577" w14:textId="1C92D557" w:rsidR="00DB7910" w:rsidRDefault="000F2A8D" w:rsidP="007E53B8">
      <w:pPr>
        <w:pStyle w:val="FigureCaption"/>
      </w:pPr>
      <w:r>
        <w:t xml:space="preserve">                                          </w:t>
      </w:r>
      <w:bookmarkStart w:id="210" w:name="_Toc33730267"/>
      <w:r w:rsidR="00DB7910">
        <w:t xml:space="preserve">Figure </w:t>
      </w:r>
      <w:r w:rsidR="00E33E46">
        <w:t>2</w:t>
      </w:r>
      <w:r w:rsidR="00A14FF0">
        <w:t>9</w:t>
      </w:r>
      <w:r w:rsidR="00DB7910">
        <w:t>: Home Page</w:t>
      </w:r>
      <w:bookmarkEnd w:id="210"/>
    </w:p>
    <w:p w14:paraId="58DE55BA" w14:textId="1D5164EE" w:rsidR="00D83304" w:rsidRDefault="00E00694" w:rsidP="00A119B1">
      <w:pPr>
        <w:pStyle w:val="BodyText2"/>
        <w:ind w:left="426"/>
      </w:pPr>
      <w:r w:rsidRPr="00E33E46">
        <w:t xml:space="preserve">The following </w:t>
      </w:r>
      <w:r w:rsidR="0081773C" w:rsidRPr="00E33E46">
        <w:t>page</w:t>
      </w:r>
      <w:r w:rsidRPr="00E33E46">
        <w:t xml:space="preserve"> appears. </w:t>
      </w:r>
      <w:r w:rsidR="005C3C28" w:rsidRPr="00E33E46">
        <w:t>The importer</w:t>
      </w:r>
      <w:r w:rsidRPr="00E33E46">
        <w:t xml:space="preserve"> </w:t>
      </w:r>
      <w:r w:rsidR="005C3C28" w:rsidRPr="00E33E46">
        <w:t>is required to</w:t>
      </w:r>
      <w:r w:rsidRPr="00E33E46">
        <w:t xml:space="preserve"> </w:t>
      </w:r>
      <w:r w:rsidR="005C3C28" w:rsidRPr="00E33E46">
        <w:t>select a role to proceed. The roles shown here d</w:t>
      </w:r>
      <w:r w:rsidR="0031099A" w:rsidRPr="00E33E46">
        <w:t>epend on the roles selected during registration.</w:t>
      </w:r>
      <w:r w:rsidR="005C3C28" w:rsidRPr="00E33E46">
        <w:t xml:space="preserve"> If the importer has selected only the importer role during registration, this page does not appear.</w:t>
      </w:r>
    </w:p>
    <w:p w14:paraId="648BB60E" w14:textId="4C8D4F9C" w:rsidR="00934D4F" w:rsidRDefault="009716E6" w:rsidP="00A119B1">
      <w:pPr>
        <w:pStyle w:val="BodyText2"/>
        <w:ind w:left="426" w:hanging="14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A0EAE0" wp14:editId="3A0642B0">
                <wp:simplePos x="0" y="0"/>
                <wp:positionH relativeFrom="column">
                  <wp:posOffset>2710342</wp:posOffset>
                </wp:positionH>
                <wp:positionV relativeFrom="paragraph">
                  <wp:posOffset>280035</wp:posOffset>
                </wp:positionV>
                <wp:extent cx="1463040" cy="494553"/>
                <wp:effectExtent l="0" t="0" r="22860" b="2032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49455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F490B4" id="Rectangle 21" o:spid="_x0000_s1026" style="position:absolute;margin-left:213.4pt;margin-top:22.05pt;width:115.2pt;height:38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" filled="f" strokecolor="#ffc000 [3207]" strokeweight="2pt"/>
            </w:pict>
          </mc:Fallback>
        </mc:AlternateContent>
      </w:r>
      <w:r w:rsidR="004D7DE3">
        <w:rPr>
          <w:noProof/>
        </w:rPr>
        <w:drawing>
          <wp:inline distT="0" distB="0" distL="0" distR="0" wp14:anchorId="6433F228" wp14:editId="230562E1">
            <wp:extent cx="4983603" cy="1224915"/>
            <wp:effectExtent l="19050" t="19050" r="26670" b="13335"/>
            <wp:docPr id="150" name="Picture 1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Stock management1.png"/>
                    <pic:cNvPicPr/>
                  </pic:nvPicPr>
                  <pic:blipFill rotWithShape="1">
                    <a:blip r:embed="rId70"/>
                    <a:srcRect r="5591"/>
                    <a:stretch/>
                  </pic:blipFill>
                  <pic:spPr bwMode="auto">
                    <a:xfrm>
                      <a:off x="0" y="0"/>
                      <a:ext cx="4983603" cy="12249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43018" w14:textId="3A1DF975" w:rsidR="00DB7910" w:rsidRDefault="00DB7910" w:rsidP="007E53B8">
      <w:pPr>
        <w:pStyle w:val="FigureCaption"/>
      </w:pPr>
      <w:bookmarkStart w:id="211" w:name="_Toc33730268"/>
      <w:r>
        <w:t xml:space="preserve">Figure </w:t>
      </w:r>
      <w:r w:rsidR="00A14FF0">
        <w:t>30:</w:t>
      </w:r>
      <w:r>
        <w:t xml:space="preserve"> Role Type</w:t>
      </w:r>
      <w:bookmarkEnd w:id="211"/>
    </w:p>
    <w:p w14:paraId="0D45EFF9" w14:textId="6C20AF46" w:rsidR="00FF11C2" w:rsidRPr="00B748D2" w:rsidRDefault="00E00694" w:rsidP="00DC39E0">
      <w:pPr>
        <w:pStyle w:val="BodyText2"/>
        <w:numPr>
          <w:ilvl w:val="0"/>
          <w:numId w:val="34"/>
        </w:numPr>
        <w:ind w:left="360"/>
      </w:pPr>
      <w:r w:rsidRPr="00B748D2">
        <w:lastRenderedPageBreak/>
        <w:t>Select the role type (</w:t>
      </w:r>
      <w:r w:rsidR="00EE7A3F" w:rsidRPr="00B748D2">
        <w:t>Retailer</w:t>
      </w:r>
      <w:r w:rsidRPr="00B748D2">
        <w:t>, Importer,</w:t>
      </w:r>
      <w:r w:rsidR="00EE7A3F">
        <w:t xml:space="preserve"> </w:t>
      </w:r>
      <w:r w:rsidR="00EE7A3F" w:rsidRPr="00B748D2">
        <w:t>Distributor</w:t>
      </w:r>
      <w:r w:rsidRPr="00B748D2">
        <w:t>).</w:t>
      </w:r>
      <w:r w:rsidR="00780668">
        <w:t xml:space="preserve"> Based on the type of role selected, the </w:t>
      </w:r>
      <w:r w:rsidR="00780668" w:rsidRPr="004463DD">
        <w:rPr>
          <w:b/>
          <w:bCs/>
        </w:rPr>
        <w:t>Stock Management</w:t>
      </w:r>
      <w:r w:rsidR="00780668">
        <w:t xml:space="preserve"> page appears.</w:t>
      </w:r>
    </w:p>
    <w:p w14:paraId="4F13E279" w14:textId="62993F27" w:rsidR="009716E6" w:rsidRDefault="006A6E2C" w:rsidP="00DE0266">
      <w:pPr>
        <w:pStyle w:val="BodyText2"/>
        <w:ind w:left="284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A373B00" wp14:editId="2B9B2633">
                <wp:simplePos x="0" y="0"/>
                <wp:positionH relativeFrom="column">
                  <wp:posOffset>4951095</wp:posOffset>
                </wp:positionH>
                <wp:positionV relativeFrom="paragraph">
                  <wp:posOffset>42383</wp:posOffset>
                </wp:positionV>
                <wp:extent cx="523417" cy="148856"/>
                <wp:effectExtent l="0" t="0" r="10160" b="2286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417" cy="14885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6559C8" id="Rectangle 24" o:spid="_x0000_s1026" style="position:absolute;margin-left:389.85pt;margin-top:3.35pt;width:41.2pt;height:11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" filled="f" strokecolor="#ffc000 [3207]" strokeweight="2pt"/>
            </w:pict>
          </mc:Fallback>
        </mc:AlternateContent>
      </w:r>
      <w:r w:rsidR="00A55F6A">
        <w:rPr>
          <w:noProof/>
        </w:rPr>
        <w:drawing>
          <wp:inline distT="0" distB="0" distL="0" distR="0" wp14:anchorId="2C18A8A4" wp14:editId="2A733A0D">
            <wp:extent cx="5278755" cy="1552575"/>
            <wp:effectExtent l="0" t="0" r="0" b="9525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74B0" w14:textId="422036CF" w:rsidR="00DB7910" w:rsidRDefault="00DB7910" w:rsidP="007E53B8">
      <w:pPr>
        <w:pStyle w:val="FigureCaption"/>
      </w:pPr>
      <w:bookmarkStart w:id="212" w:name="_Toc33730269"/>
      <w:r>
        <w:t xml:space="preserve">Figure </w:t>
      </w:r>
      <w:r w:rsidR="00A14FF0">
        <w:t>31</w:t>
      </w:r>
      <w:r>
        <w:t>: Stock Management</w:t>
      </w:r>
      <w:bookmarkEnd w:id="212"/>
    </w:p>
    <w:p w14:paraId="3860657F" w14:textId="77777777" w:rsidR="00EE7A3F" w:rsidRDefault="00EE7A3F" w:rsidP="00DC39E0">
      <w:pPr>
        <w:pStyle w:val="BodyText2"/>
        <w:numPr>
          <w:ilvl w:val="0"/>
          <w:numId w:val="34"/>
        </w:numPr>
        <w:ind w:left="360"/>
      </w:pPr>
      <w:r>
        <w:t>Click</w:t>
      </w:r>
      <w:r w:rsidR="006A6E2C">
        <w:t xml:space="preserve"> </w:t>
      </w:r>
      <w:r w:rsidR="006A6E2C" w:rsidRPr="00DB7910">
        <w:rPr>
          <w:b/>
          <w:bCs/>
        </w:rPr>
        <w:t>Upload Stock</w:t>
      </w:r>
      <w:r w:rsidR="006A6E2C">
        <w:t>.</w:t>
      </w:r>
    </w:p>
    <w:p w14:paraId="65227FCB" w14:textId="77777777" w:rsidR="009716E6" w:rsidRDefault="009B71C4" w:rsidP="00A119B1">
      <w:pPr>
        <w:pStyle w:val="BodyText2"/>
        <w:ind w:left="360"/>
      </w:pPr>
      <w:r>
        <w:t xml:space="preserve">The </w:t>
      </w:r>
      <w:r w:rsidRPr="006A6E2C">
        <w:rPr>
          <w:b/>
          <w:bCs/>
        </w:rPr>
        <w:t>Upload Stock</w:t>
      </w:r>
      <w:r>
        <w:t xml:space="preserve"> </w:t>
      </w:r>
      <w:r w:rsidR="0081773C">
        <w:t xml:space="preserve">page </w:t>
      </w:r>
      <w:r>
        <w:t>appears.</w:t>
      </w:r>
    </w:p>
    <w:p w14:paraId="778D7399" w14:textId="5F6F818B" w:rsidR="007839B9" w:rsidRDefault="00A55F6A" w:rsidP="00A119B1">
      <w:pPr>
        <w:pStyle w:val="BodyText2"/>
        <w:ind w:left="284"/>
        <w:jc w:val="center"/>
      </w:pPr>
      <w:r>
        <w:rPr>
          <w:noProof/>
        </w:rPr>
        <w:drawing>
          <wp:inline distT="0" distB="0" distL="0" distR="0" wp14:anchorId="53C99D04" wp14:editId="307845C8">
            <wp:extent cx="5278755" cy="2287270"/>
            <wp:effectExtent l="0" t="0" r="0" b="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A128" w14:textId="799721EF" w:rsidR="00DB7910" w:rsidRDefault="00DB7910" w:rsidP="007E53B8">
      <w:pPr>
        <w:pStyle w:val="FigureCaption"/>
      </w:pPr>
      <w:bookmarkStart w:id="213" w:name="_Toc33730270"/>
      <w:r>
        <w:t xml:space="preserve">Figure </w:t>
      </w:r>
      <w:r w:rsidR="00A14FF0">
        <w:t>3</w:t>
      </w:r>
      <w:r>
        <w:t>2: Upload Stock</w:t>
      </w:r>
      <w:bookmarkEnd w:id="213"/>
    </w:p>
    <w:p w14:paraId="039FB0A4" w14:textId="6C95AA89" w:rsidR="00780668" w:rsidRPr="00780668" w:rsidRDefault="00780668" w:rsidP="00DC39E0">
      <w:pPr>
        <w:pStyle w:val="BodyText2"/>
        <w:numPr>
          <w:ilvl w:val="0"/>
          <w:numId w:val="34"/>
        </w:numPr>
      </w:pPr>
      <w:r>
        <w:t>Enter the following information:</w:t>
      </w:r>
    </w:p>
    <w:p w14:paraId="626B36A6" w14:textId="63D0F33D" w:rsidR="00F15755" w:rsidRDefault="00D74C7A" w:rsidP="00780668">
      <w:pPr>
        <w:pStyle w:val="BodyText2"/>
        <w:numPr>
          <w:ilvl w:val="1"/>
          <w:numId w:val="34"/>
        </w:numPr>
      </w:pPr>
      <w:r w:rsidRPr="00EE7A3F">
        <w:rPr>
          <w:b/>
          <w:bCs/>
        </w:rPr>
        <w:t>Supplier ID</w:t>
      </w:r>
      <w:r>
        <w:t xml:space="preserve">: Enter the supplier </w:t>
      </w:r>
      <w:r w:rsidR="007E274A">
        <w:t>ID</w:t>
      </w:r>
      <w:r>
        <w:t xml:space="preserve">. </w:t>
      </w:r>
    </w:p>
    <w:p w14:paraId="461C6435" w14:textId="5430B192" w:rsidR="00D74C7A" w:rsidRDefault="008E15E0" w:rsidP="00780668">
      <w:pPr>
        <w:pStyle w:val="BodyText2"/>
        <w:numPr>
          <w:ilvl w:val="1"/>
          <w:numId w:val="34"/>
        </w:numPr>
      </w:pPr>
      <w:r w:rsidRPr="008E15E0">
        <w:rPr>
          <w:b/>
          <w:bCs/>
          <w:color w:val="FF0000"/>
        </w:rPr>
        <w:t>*</w:t>
      </w:r>
      <w:r w:rsidR="00D74C7A" w:rsidRPr="00E648E0">
        <w:rPr>
          <w:b/>
        </w:rPr>
        <w:t>Supplier Name</w:t>
      </w:r>
      <w:r w:rsidR="00D74C7A">
        <w:t xml:space="preserve">: Enter the </w:t>
      </w:r>
      <w:r w:rsidR="00920D1F">
        <w:t>supplier’s</w:t>
      </w:r>
      <w:r w:rsidR="00D74C7A">
        <w:t xml:space="preserve"> name.</w:t>
      </w:r>
      <w:r w:rsidR="007E274A">
        <w:t xml:space="preserve"> </w:t>
      </w:r>
    </w:p>
    <w:p w14:paraId="4A3D204B" w14:textId="59425ED6" w:rsidR="00D74C7A" w:rsidRPr="005C3C28" w:rsidRDefault="008E15E0" w:rsidP="00780668">
      <w:pPr>
        <w:pStyle w:val="BodyText2"/>
        <w:numPr>
          <w:ilvl w:val="1"/>
          <w:numId w:val="34"/>
        </w:numPr>
      </w:pPr>
      <w:r w:rsidRPr="008E15E0">
        <w:rPr>
          <w:b/>
          <w:bCs/>
          <w:color w:val="FF0000"/>
        </w:rPr>
        <w:t>*</w:t>
      </w:r>
      <w:r w:rsidR="00D74C7A" w:rsidRPr="005C3C28">
        <w:rPr>
          <w:b/>
          <w:bCs/>
        </w:rPr>
        <w:t>Quantity</w:t>
      </w:r>
      <w:r w:rsidR="00D74C7A" w:rsidRPr="005C3C28">
        <w:t xml:space="preserve">: Enter the total quantity of </w:t>
      </w:r>
      <w:r w:rsidR="0063650F" w:rsidRPr="005C3C28">
        <w:t>IMEI</w:t>
      </w:r>
      <w:r w:rsidR="00E648E0" w:rsidRPr="005C3C28">
        <w:t>s</w:t>
      </w:r>
      <w:r w:rsidR="00D74C7A" w:rsidRPr="005C3C28">
        <w:t>.</w:t>
      </w:r>
      <w:r w:rsidR="007E274A">
        <w:t xml:space="preserve"> </w:t>
      </w:r>
    </w:p>
    <w:p w14:paraId="260CAB53" w14:textId="77777777" w:rsidR="00D74C7A" w:rsidRDefault="00D74C7A" w:rsidP="00780668">
      <w:pPr>
        <w:pStyle w:val="BodyText2"/>
        <w:numPr>
          <w:ilvl w:val="1"/>
          <w:numId w:val="34"/>
        </w:numPr>
      </w:pPr>
      <w:r w:rsidRPr="00EE7A3F">
        <w:rPr>
          <w:b/>
          <w:bCs/>
        </w:rPr>
        <w:t>Invoice</w:t>
      </w:r>
      <w:r>
        <w:t>: Enter the invoice number.</w:t>
      </w:r>
    </w:p>
    <w:p w14:paraId="4F154CF8" w14:textId="5D6F2607" w:rsidR="007C5C1E" w:rsidRDefault="008E15E0" w:rsidP="00780668">
      <w:pPr>
        <w:pStyle w:val="BodyText2"/>
        <w:numPr>
          <w:ilvl w:val="1"/>
          <w:numId w:val="34"/>
        </w:numPr>
      </w:pPr>
      <w:r w:rsidRPr="008E15E0">
        <w:rPr>
          <w:b/>
          <w:bCs/>
          <w:color w:val="FF0000"/>
        </w:rPr>
        <w:t>*</w:t>
      </w:r>
      <w:r w:rsidR="00D74C7A" w:rsidRPr="00EE7A3F">
        <w:rPr>
          <w:b/>
          <w:bCs/>
        </w:rPr>
        <w:t>Upload Bulk Stock</w:t>
      </w:r>
      <w:r w:rsidR="00D74C7A">
        <w:t>:</w:t>
      </w:r>
      <w:r w:rsidR="001A54CA">
        <w:t xml:space="preserve"> Enter the </w:t>
      </w:r>
      <w:r w:rsidR="0063650F">
        <w:t>IMEI</w:t>
      </w:r>
      <w:r w:rsidR="005C3C28">
        <w:t xml:space="preserve"> </w:t>
      </w:r>
      <w:r w:rsidR="001A54CA">
        <w:t xml:space="preserve">details in </w:t>
      </w:r>
      <w:r w:rsidR="008804F6">
        <w:t>a</w:t>
      </w:r>
      <w:r w:rsidR="001A54CA">
        <w:t xml:space="preserve"> file. </w:t>
      </w:r>
      <w:r w:rsidR="001A0E9E">
        <w:t xml:space="preserve">This is a </w:t>
      </w:r>
      <w:r w:rsidR="001A0E9E" w:rsidRPr="002460BA">
        <w:rPr>
          <w:b/>
          <w:bCs/>
        </w:rPr>
        <w:t>.csv</w:t>
      </w:r>
      <w:r w:rsidR="001A0E9E">
        <w:t xml:space="preserve"> file with </w:t>
      </w:r>
      <w:r w:rsidR="006B304F">
        <w:t>defined</w:t>
      </w:r>
      <w:r w:rsidR="001A0E9E">
        <w:t xml:space="preserve"> column names. You need to enter device information in this file.</w:t>
      </w:r>
      <w:r w:rsidR="008804F6">
        <w:t xml:space="preserve"> First,</w:t>
      </w:r>
      <w:r w:rsidR="001A54CA">
        <w:t xml:space="preserve"> download the file format</w:t>
      </w:r>
      <w:r w:rsidR="0063650F">
        <w:t>, if required</w:t>
      </w:r>
      <w:r w:rsidR="008804F6">
        <w:t xml:space="preserve">. </w:t>
      </w:r>
    </w:p>
    <w:p w14:paraId="7F369A4F" w14:textId="77777777" w:rsidR="00D74C7A" w:rsidRDefault="008804F6" w:rsidP="00DC39E0">
      <w:pPr>
        <w:pStyle w:val="BodyText2"/>
        <w:numPr>
          <w:ilvl w:val="1"/>
          <w:numId w:val="34"/>
        </w:numPr>
      </w:pPr>
      <w:r>
        <w:t>C</w:t>
      </w:r>
      <w:r w:rsidR="001A54CA">
        <w:t xml:space="preserve">lick </w:t>
      </w:r>
      <w:r w:rsidR="001A54CA" w:rsidRPr="008A3C60">
        <w:rPr>
          <w:b/>
          <w:bCs/>
        </w:rPr>
        <w:t>Download Sample</w:t>
      </w:r>
      <w:r w:rsidR="001A54CA">
        <w:t xml:space="preserve"> </w:t>
      </w:r>
      <w:r w:rsidR="001A54CA" w:rsidRPr="008A3C60">
        <w:rPr>
          <w:b/>
          <w:bCs/>
        </w:rPr>
        <w:t>Format</w:t>
      </w:r>
      <w:r w:rsidR="001A54CA">
        <w:t>.</w:t>
      </w:r>
    </w:p>
    <w:p w14:paraId="6CCACF31" w14:textId="7CDD1EBA" w:rsidR="00B04A56" w:rsidRDefault="007D2827" w:rsidP="00DE0266">
      <w:pPr>
        <w:pStyle w:val="BodyText2"/>
        <w:ind w:left="426" w:firstLine="283"/>
        <w:jc w:val="center"/>
      </w:pPr>
      <w:r>
        <w:rPr>
          <w:noProof/>
        </w:rPr>
        <w:lastRenderedPageBreak/>
        <w:drawing>
          <wp:inline distT="0" distB="0" distL="0" distR="0" wp14:anchorId="49F0BBE2" wp14:editId="211142B7">
            <wp:extent cx="5278755" cy="7112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8CCD" w14:textId="2D7CDF3E" w:rsidR="00145467" w:rsidRDefault="00145467" w:rsidP="007C5C1E">
      <w:pPr>
        <w:pStyle w:val="BodyText2"/>
        <w:ind w:left="432"/>
      </w:pPr>
      <w:r>
        <w:t>The file has the following columns:</w:t>
      </w:r>
    </w:p>
    <w:p w14:paraId="0DD57402" w14:textId="41B8F51A" w:rsidR="005B283F" w:rsidRPr="00A45B96" w:rsidRDefault="00274AEA" w:rsidP="00DC39E0">
      <w:pPr>
        <w:pStyle w:val="BodyText2"/>
        <w:numPr>
          <w:ilvl w:val="1"/>
          <w:numId w:val="36"/>
        </w:numPr>
      </w:pPr>
      <w:r w:rsidRPr="008E15E0">
        <w:rPr>
          <w:b/>
          <w:bCs/>
          <w:color w:val="FF0000"/>
        </w:rPr>
        <w:t>*</w:t>
      </w:r>
      <w:r w:rsidR="005B283F" w:rsidRPr="007F7176">
        <w:rPr>
          <w:b/>
          <w:bCs/>
        </w:rPr>
        <w:t>Device type</w:t>
      </w:r>
      <w:r w:rsidR="005B283F" w:rsidRPr="008A49D5">
        <w:t xml:space="preserve">: </w:t>
      </w:r>
      <w:r w:rsidR="005B283F">
        <w:t>Th</w:t>
      </w:r>
      <w:r w:rsidR="007F7176">
        <w:t>e</w:t>
      </w:r>
      <w:r w:rsidR="005B283F">
        <w:t xml:space="preserve"> device can be a h</w:t>
      </w:r>
      <w:r w:rsidR="005B283F" w:rsidRPr="008A49D5">
        <w:t>andheld</w:t>
      </w:r>
      <w:r w:rsidR="005B283F">
        <w:t xml:space="preserve"> phone</w:t>
      </w:r>
      <w:r w:rsidR="005B283F" w:rsidRPr="008A49D5">
        <w:t xml:space="preserve">, </w:t>
      </w:r>
      <w:r w:rsidR="005B283F">
        <w:t>m</w:t>
      </w:r>
      <w:r w:rsidR="005B283F" w:rsidRPr="008A49D5">
        <w:t xml:space="preserve">obile </w:t>
      </w:r>
      <w:r w:rsidR="005B283F">
        <w:t>phone, f</w:t>
      </w:r>
      <w:r w:rsidR="005B283F" w:rsidRPr="008A49D5">
        <w:t>eature phone</w:t>
      </w:r>
      <w:r w:rsidR="005B283F" w:rsidRPr="00EC2017">
        <w:t>, smart phone</w:t>
      </w:r>
      <w:r w:rsidR="005B283F" w:rsidRPr="00A45B96">
        <w:t>, Vehicle, Portable (include PDA), Module, Dongle, WLAN router, modem, connected computer, tablet, e- Book.</w:t>
      </w:r>
    </w:p>
    <w:p w14:paraId="50D03AE8" w14:textId="0C12BFC6" w:rsidR="005B283F" w:rsidRPr="006A6E2C" w:rsidRDefault="00274AEA" w:rsidP="00DC39E0">
      <w:pPr>
        <w:pStyle w:val="BodyText2"/>
        <w:numPr>
          <w:ilvl w:val="1"/>
          <w:numId w:val="36"/>
        </w:numPr>
      </w:pPr>
      <w:r w:rsidRPr="008E15E0">
        <w:rPr>
          <w:b/>
          <w:bCs/>
          <w:color w:val="FF0000"/>
        </w:rPr>
        <w:t>*</w:t>
      </w:r>
      <w:r w:rsidR="005B283F" w:rsidRPr="007F7176">
        <w:rPr>
          <w:b/>
          <w:bCs/>
        </w:rPr>
        <w:t>Device ID type</w:t>
      </w:r>
      <w:r w:rsidR="005B283F" w:rsidRPr="006A6E2C">
        <w:t xml:space="preserve">: </w:t>
      </w:r>
      <w:r w:rsidR="005B283F">
        <w:t xml:space="preserve">Type can be </w:t>
      </w:r>
      <w:r w:rsidR="005B283F" w:rsidRPr="006A6E2C">
        <w:t>IMEI</w:t>
      </w:r>
      <w:r w:rsidR="005B283F">
        <w:t xml:space="preserve"> (</w:t>
      </w:r>
      <w:r w:rsidR="005B283F" w:rsidRPr="006A6E2C">
        <w:t>International Mobile Equipment Identity</w:t>
      </w:r>
      <w:r w:rsidR="005B283F">
        <w:t xml:space="preserve">) </w:t>
      </w:r>
    </w:p>
    <w:p w14:paraId="5F70A960" w14:textId="40E78C72" w:rsidR="005B283F" w:rsidRDefault="00274AEA" w:rsidP="00DC39E0">
      <w:pPr>
        <w:pStyle w:val="BodyText2"/>
        <w:numPr>
          <w:ilvl w:val="1"/>
          <w:numId w:val="36"/>
        </w:numPr>
      </w:pPr>
      <w:r w:rsidRPr="008E15E0">
        <w:rPr>
          <w:b/>
          <w:bCs/>
          <w:color w:val="FF0000"/>
        </w:rPr>
        <w:t>*</w:t>
      </w:r>
      <w:r w:rsidR="005B283F" w:rsidRPr="007F7176">
        <w:rPr>
          <w:b/>
          <w:bCs/>
        </w:rPr>
        <w:t>Multiple SIM Status</w:t>
      </w:r>
      <w:r w:rsidR="005B283F">
        <w:t xml:space="preserve">: </w:t>
      </w:r>
      <w:bookmarkStart w:id="214" w:name="_Hlk73676519"/>
      <w:r w:rsidR="00A3161B">
        <w:t xml:space="preserve">Number of </w:t>
      </w:r>
      <w:r w:rsidR="005B283F">
        <w:t>multiple SIM</w:t>
      </w:r>
      <w:r w:rsidR="00A3161B">
        <w:t>s the device supports</w:t>
      </w:r>
      <w:r w:rsidR="001B4EF8">
        <w:t xml:space="preserve"> (</w:t>
      </w:r>
      <w:r w:rsidR="005707BD">
        <w:t>1/2/3/4</w:t>
      </w:r>
      <w:r w:rsidR="001B4EF8">
        <w:t>)</w:t>
      </w:r>
      <w:r w:rsidR="005B283F">
        <w:t xml:space="preserve">. </w:t>
      </w:r>
    </w:p>
    <w:bookmarkEnd w:id="214"/>
    <w:p w14:paraId="001EB294" w14:textId="282C535E" w:rsidR="005B283F" w:rsidRDefault="00274AEA" w:rsidP="00DC39E0">
      <w:pPr>
        <w:pStyle w:val="BodyText2"/>
        <w:numPr>
          <w:ilvl w:val="1"/>
          <w:numId w:val="36"/>
        </w:numPr>
      </w:pPr>
      <w:r w:rsidRPr="008E15E0">
        <w:rPr>
          <w:b/>
          <w:bCs/>
          <w:color w:val="FF0000"/>
        </w:rPr>
        <w:t>*</w:t>
      </w:r>
      <w:r w:rsidR="005B283F" w:rsidRPr="007F7176">
        <w:rPr>
          <w:b/>
          <w:bCs/>
        </w:rPr>
        <w:t>S/N of</w:t>
      </w:r>
      <w:r w:rsidR="005B283F">
        <w:t xml:space="preserve"> </w:t>
      </w:r>
      <w:r w:rsidR="005B283F" w:rsidRPr="007F7176">
        <w:rPr>
          <w:b/>
          <w:bCs/>
        </w:rPr>
        <w:t>Device</w:t>
      </w:r>
      <w:r w:rsidR="005B283F">
        <w:t>: Device serial number</w:t>
      </w:r>
    </w:p>
    <w:p w14:paraId="34B57E0E" w14:textId="003525F8" w:rsidR="005B283F" w:rsidRDefault="00274AEA" w:rsidP="00DC39E0">
      <w:pPr>
        <w:pStyle w:val="BodyText2"/>
        <w:numPr>
          <w:ilvl w:val="1"/>
          <w:numId w:val="36"/>
        </w:numPr>
      </w:pPr>
      <w:r w:rsidRPr="008E15E0">
        <w:rPr>
          <w:b/>
          <w:bCs/>
          <w:color w:val="FF0000"/>
        </w:rPr>
        <w:t>*</w:t>
      </w:r>
      <w:r w:rsidR="005B283F" w:rsidRPr="007F7176">
        <w:rPr>
          <w:b/>
          <w:bCs/>
        </w:rPr>
        <w:t>IMEI</w:t>
      </w:r>
      <w:r w:rsidR="005B283F">
        <w:t xml:space="preserve">: Value of IMEI </w:t>
      </w:r>
    </w:p>
    <w:p w14:paraId="31B1B1F6" w14:textId="77777777" w:rsidR="005B283F" w:rsidRPr="006A6E2C" w:rsidRDefault="005B283F" w:rsidP="00DC39E0">
      <w:pPr>
        <w:pStyle w:val="BodyText2"/>
        <w:numPr>
          <w:ilvl w:val="1"/>
          <w:numId w:val="36"/>
        </w:numPr>
      </w:pPr>
      <w:r w:rsidRPr="007D5B24">
        <w:rPr>
          <w:b/>
          <w:bCs/>
        </w:rPr>
        <w:t>Device launch</w:t>
      </w:r>
      <w:r w:rsidRPr="005D35FB">
        <w:t xml:space="preserve"> </w:t>
      </w:r>
      <w:r w:rsidRPr="006B304F">
        <w:rPr>
          <w:b/>
          <w:bCs/>
        </w:rPr>
        <w:t>date</w:t>
      </w:r>
      <w:r>
        <w:t xml:space="preserve">: </w:t>
      </w:r>
      <w:r w:rsidRPr="005D35FB">
        <w:t xml:space="preserve">Launch </w:t>
      </w:r>
      <w:r>
        <w:t>d</w:t>
      </w:r>
      <w:r w:rsidRPr="005D35FB">
        <w:t xml:space="preserve">ate or </w:t>
      </w:r>
      <w:r>
        <w:t>m</w:t>
      </w:r>
      <w:r w:rsidRPr="005D35FB">
        <w:t xml:space="preserve">anufacture </w:t>
      </w:r>
      <w:r>
        <w:t>d</w:t>
      </w:r>
      <w:r w:rsidRPr="005D35FB">
        <w:t>ate</w:t>
      </w:r>
      <w:r>
        <w:t xml:space="preserve"> of the device (</w:t>
      </w:r>
      <w:r w:rsidRPr="005D35FB">
        <w:t>in the format</w:t>
      </w:r>
      <w:r>
        <w:t>,</w:t>
      </w:r>
      <w:r w:rsidRPr="005D35FB">
        <w:t xml:space="preserve"> DDMMYYYY</w:t>
      </w:r>
      <w:r>
        <w:t>).</w:t>
      </w:r>
      <w:r w:rsidRPr="006A6E2C">
        <w:t xml:space="preserve"> </w:t>
      </w:r>
    </w:p>
    <w:p w14:paraId="0904E830" w14:textId="70BA1D34" w:rsidR="005B283F" w:rsidRDefault="005B283F" w:rsidP="00DC39E0">
      <w:pPr>
        <w:pStyle w:val="BodyText2"/>
        <w:numPr>
          <w:ilvl w:val="1"/>
          <w:numId w:val="36"/>
        </w:numPr>
      </w:pPr>
      <w:r w:rsidRPr="006B304F">
        <w:rPr>
          <w:b/>
          <w:bCs/>
        </w:rPr>
        <w:t>Device status</w:t>
      </w:r>
      <w:r>
        <w:t>: Whether the device is new or used</w:t>
      </w:r>
      <w:r w:rsidR="00274AEA">
        <w:t xml:space="preserve"> (New/Used)</w:t>
      </w:r>
    </w:p>
    <w:p w14:paraId="1C4C274C" w14:textId="77777777" w:rsidR="008804F6" w:rsidRDefault="008804F6" w:rsidP="00DC39E0">
      <w:pPr>
        <w:pStyle w:val="BodyText2"/>
        <w:numPr>
          <w:ilvl w:val="1"/>
          <w:numId w:val="34"/>
        </w:numPr>
      </w:pPr>
      <w:r>
        <w:t>Enter the required information in each column for each device.</w:t>
      </w:r>
    </w:p>
    <w:p w14:paraId="72DC4F68" w14:textId="45B3063C" w:rsidR="007D2827" w:rsidRDefault="007D2827" w:rsidP="00DE0266">
      <w:pPr>
        <w:pStyle w:val="BodyText2"/>
        <w:ind w:left="851"/>
        <w:jc w:val="center"/>
      </w:pPr>
      <w:r>
        <w:rPr>
          <w:noProof/>
        </w:rPr>
        <w:drawing>
          <wp:inline distT="0" distB="0" distL="0" distR="0" wp14:anchorId="00031321" wp14:editId="1101789C">
            <wp:extent cx="4492752" cy="1384090"/>
            <wp:effectExtent l="0" t="0" r="3175" b="698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14409" cy="139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8CCE" w14:textId="77777777" w:rsidR="001A54CA" w:rsidRDefault="001A0E9E" w:rsidP="00DC39E0">
      <w:pPr>
        <w:pStyle w:val="BodyText2"/>
        <w:numPr>
          <w:ilvl w:val="1"/>
          <w:numId w:val="34"/>
        </w:numPr>
      </w:pPr>
      <w:r>
        <w:t>After you enter the device details, s</w:t>
      </w:r>
      <w:r w:rsidR="001A54CA">
        <w:t>ave the file.</w:t>
      </w:r>
    </w:p>
    <w:p w14:paraId="6C436CF6" w14:textId="77777777" w:rsidR="001A54CA" w:rsidRDefault="001A54CA" w:rsidP="00780668">
      <w:pPr>
        <w:pStyle w:val="BodyText2"/>
        <w:numPr>
          <w:ilvl w:val="1"/>
          <w:numId w:val="34"/>
        </w:numPr>
      </w:pPr>
      <w:r>
        <w:t xml:space="preserve">Click </w:t>
      </w:r>
      <w:r w:rsidRPr="007C5C1E">
        <w:rPr>
          <w:b/>
          <w:bCs/>
        </w:rPr>
        <w:t>SELECT FILE</w:t>
      </w:r>
      <w:r>
        <w:t xml:space="preserve"> to upload the file</w:t>
      </w:r>
      <w:r w:rsidR="008A3C60">
        <w:t xml:space="preserve"> with all the details</w:t>
      </w:r>
      <w:r>
        <w:t>.</w:t>
      </w:r>
    </w:p>
    <w:p w14:paraId="71B8070F" w14:textId="5D734581" w:rsidR="001A54CA" w:rsidRDefault="001A54CA" w:rsidP="00DC39E0">
      <w:pPr>
        <w:pStyle w:val="BodyText2"/>
        <w:numPr>
          <w:ilvl w:val="0"/>
          <w:numId w:val="34"/>
        </w:numPr>
      </w:pPr>
      <w:r>
        <w:t xml:space="preserve">Click </w:t>
      </w:r>
      <w:r w:rsidRPr="007C5C1E">
        <w:rPr>
          <w:b/>
          <w:bCs/>
        </w:rPr>
        <w:t>SUBMIT</w:t>
      </w:r>
      <w:r>
        <w:t>.</w:t>
      </w:r>
      <w:r w:rsidR="007E333A">
        <w:t xml:space="preserve"> A unique transaction ID is assigned to the uploaded stock.</w:t>
      </w:r>
    </w:p>
    <w:p w14:paraId="62581074" w14:textId="77777777" w:rsidR="00505D26" w:rsidRDefault="00505D26" w:rsidP="00A119B1">
      <w:pPr>
        <w:pStyle w:val="BodyText2"/>
        <w:ind w:left="360"/>
      </w:pPr>
    </w:p>
    <w:p w14:paraId="2023287C" w14:textId="2BAA5D78" w:rsidR="00505D26" w:rsidRDefault="00505D26" w:rsidP="00A119B1">
      <w:pPr>
        <w:pStyle w:val="BodyText2"/>
        <w:ind w:left="360"/>
      </w:pPr>
    </w:p>
    <w:p w14:paraId="41D07D2A" w14:textId="2C28F1D1" w:rsidR="00A55F6A" w:rsidRDefault="00A55F6A" w:rsidP="00A119B1">
      <w:pPr>
        <w:pStyle w:val="BodyText2"/>
        <w:ind w:left="360"/>
      </w:pPr>
    </w:p>
    <w:p w14:paraId="39D1A85B" w14:textId="77777777" w:rsidR="00A55F6A" w:rsidRDefault="00A55F6A" w:rsidP="00A119B1">
      <w:pPr>
        <w:pStyle w:val="BodyText2"/>
        <w:ind w:left="360"/>
      </w:pPr>
    </w:p>
    <w:p w14:paraId="3BF3C7A8" w14:textId="677C21A2" w:rsidR="00C24A9A" w:rsidRDefault="00C24A9A" w:rsidP="00A119B1">
      <w:pPr>
        <w:pStyle w:val="BodyText2"/>
        <w:ind w:left="360"/>
      </w:pPr>
      <w:r>
        <w:lastRenderedPageBreak/>
        <w:t xml:space="preserve">The uploaded stock appears </w:t>
      </w:r>
      <w:r w:rsidR="006B304F">
        <w:t xml:space="preserve">on top </w:t>
      </w:r>
      <w:r>
        <w:t>o</w:t>
      </w:r>
      <w:r w:rsidR="006B304F">
        <w:t>f</w:t>
      </w:r>
      <w:r>
        <w:t xml:space="preserve"> the </w:t>
      </w:r>
      <w:r w:rsidR="00DB7910" w:rsidRPr="00DB7910">
        <w:rPr>
          <w:b/>
          <w:bCs/>
        </w:rPr>
        <w:t>Stock Management</w:t>
      </w:r>
      <w:r w:rsidR="00DB7910">
        <w:t xml:space="preserve"> page</w:t>
      </w:r>
      <w:r>
        <w:t>.</w:t>
      </w:r>
    </w:p>
    <w:p w14:paraId="123F3F97" w14:textId="04C04BAB" w:rsidR="00C24A9A" w:rsidRDefault="005D4B98" w:rsidP="00A119B1">
      <w:pPr>
        <w:pStyle w:val="BodyText2"/>
        <w:ind w:left="284"/>
        <w:jc w:val="center"/>
      </w:pPr>
      <w:r>
        <w:rPr>
          <w:noProof/>
        </w:rPr>
        <w:drawing>
          <wp:inline distT="0" distB="0" distL="0" distR="0" wp14:anchorId="60239F1C" wp14:editId="0BBE765C">
            <wp:extent cx="5278755" cy="1136650"/>
            <wp:effectExtent l="0" t="0" r="0" b="635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493E" w14:textId="3B917790" w:rsidR="00EE7A3F" w:rsidRDefault="00DB7910" w:rsidP="007E53B8">
      <w:pPr>
        <w:pStyle w:val="FigureCaption"/>
      </w:pPr>
      <w:bookmarkStart w:id="215" w:name="_Toc33730271"/>
      <w:r>
        <w:t xml:space="preserve">Figure </w:t>
      </w:r>
      <w:r w:rsidR="00A14FF0">
        <w:t>33</w:t>
      </w:r>
      <w:r>
        <w:t>: Stock Management</w:t>
      </w:r>
      <w:bookmarkEnd w:id="215"/>
    </w:p>
    <w:p w14:paraId="3E418AA4" w14:textId="10DEDCF3" w:rsidR="00EE7A3F" w:rsidRDefault="00EE7A3F" w:rsidP="00EE7A3F">
      <w:pPr>
        <w:pStyle w:val="BodyText2"/>
        <w:ind w:left="360"/>
      </w:pPr>
      <w:r>
        <w:t xml:space="preserve">For each stock uploaded, the following columns are seen on the </w:t>
      </w:r>
      <w:r w:rsidRPr="00DB7910">
        <w:rPr>
          <w:b/>
          <w:bCs/>
        </w:rPr>
        <w:t>Stock Management</w:t>
      </w:r>
      <w:r>
        <w:t xml:space="preserve"> page.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C24A9A" w:rsidRPr="003D50EC" w14:paraId="0534BF5C" w14:textId="77777777" w:rsidTr="00DF1689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73709B7A" w14:textId="77777777" w:rsidR="00C24A9A" w:rsidRPr="0001372C" w:rsidRDefault="00C24A9A" w:rsidP="00DF1689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420998B9" w14:textId="77777777" w:rsidR="00C24A9A" w:rsidRPr="0001372C" w:rsidRDefault="00C24A9A" w:rsidP="00DF1689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C24A9A" w:rsidRPr="003D50EC" w14:paraId="1739B335" w14:textId="77777777" w:rsidTr="00DF1689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39DF135" w14:textId="77777777" w:rsidR="00C24A9A" w:rsidRPr="00B708C5" w:rsidRDefault="00C24A9A" w:rsidP="00DF1689">
            <w:pPr>
              <w:pStyle w:val="ListBullet1"/>
              <w:numPr>
                <w:ilvl w:val="0"/>
                <w:numId w:val="0"/>
              </w:numPr>
            </w:pPr>
            <w:r>
              <w:t>Date</w:t>
            </w:r>
            <w:r w:rsidRPr="00B708C5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6D3B4E5A" w14:textId="07E56B77" w:rsidR="00C24A9A" w:rsidRPr="00B708C5" w:rsidRDefault="00C24A9A" w:rsidP="0063650F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 xml:space="preserve">Date of </w:t>
            </w:r>
            <w:r w:rsidR="0063650F">
              <w:t xml:space="preserve">uploading </w:t>
            </w:r>
            <w:r>
              <w:t xml:space="preserve">the </w:t>
            </w:r>
            <w:r w:rsidR="008804F6">
              <w:t>stock</w:t>
            </w:r>
            <w:r>
              <w:t xml:space="preserve"> in the system.</w:t>
            </w:r>
          </w:p>
        </w:tc>
      </w:tr>
      <w:tr w:rsidR="00C24A9A" w:rsidRPr="003D50EC" w14:paraId="1F8B8453" w14:textId="77777777" w:rsidTr="00DF1689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1B9CA9EF" w14:textId="77777777" w:rsidR="00C24A9A" w:rsidRDefault="00C24A9A" w:rsidP="00DF1689">
            <w:pPr>
              <w:pStyle w:val="ListBullet1"/>
              <w:numPr>
                <w:ilvl w:val="0"/>
                <w:numId w:val="0"/>
              </w:numPr>
            </w:pPr>
            <w:r>
              <w:t>Transaction ID</w:t>
            </w:r>
          </w:p>
        </w:tc>
        <w:tc>
          <w:tcPr>
            <w:tcW w:w="4979" w:type="dxa"/>
            <w:shd w:val="clear" w:color="auto" w:fill="auto"/>
          </w:tcPr>
          <w:p w14:paraId="642FF9B5" w14:textId="77777777" w:rsidR="00C24A9A" w:rsidRDefault="00C24A9A" w:rsidP="00DF1689">
            <w:pPr>
              <w:pStyle w:val="BodyText2"/>
            </w:pPr>
            <w:r>
              <w:t xml:space="preserve">This is an automatically generated ID </w:t>
            </w:r>
            <w:r w:rsidR="008804F6">
              <w:t>that helps in identifying and tracking stock</w:t>
            </w:r>
            <w:r>
              <w:t>.</w:t>
            </w:r>
          </w:p>
        </w:tc>
      </w:tr>
      <w:tr w:rsidR="00C24A9A" w:rsidRPr="003D50EC" w14:paraId="6607FF5F" w14:textId="77777777" w:rsidTr="00DF1689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6602963" w14:textId="77777777" w:rsidR="00C24A9A" w:rsidRPr="00B708C5" w:rsidRDefault="00C24A9A" w:rsidP="00DF1689">
            <w:pPr>
              <w:pStyle w:val="BodyText2"/>
            </w:pPr>
            <w:r>
              <w:t>Supplier Name</w:t>
            </w:r>
          </w:p>
        </w:tc>
        <w:tc>
          <w:tcPr>
            <w:tcW w:w="4979" w:type="dxa"/>
            <w:shd w:val="clear" w:color="auto" w:fill="auto"/>
          </w:tcPr>
          <w:p w14:paraId="72208E82" w14:textId="77777777" w:rsidR="00C24A9A" w:rsidRPr="00B708C5" w:rsidRDefault="00C24A9A" w:rsidP="00DF1689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 xml:space="preserve">This is the name of the supplier of the </w:t>
            </w:r>
            <w:r w:rsidR="00EE7A3F">
              <w:t>stock</w:t>
            </w:r>
            <w:r>
              <w:t>.</w:t>
            </w:r>
          </w:p>
        </w:tc>
      </w:tr>
      <w:tr w:rsidR="00C24A9A" w:rsidRPr="003D50EC" w14:paraId="6952D5A9" w14:textId="77777777" w:rsidTr="00DF1689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BDCB9F3" w14:textId="77777777" w:rsidR="00C24A9A" w:rsidRDefault="00C24A9A" w:rsidP="00DF1689">
            <w:pPr>
              <w:pStyle w:val="BodyText2"/>
            </w:pPr>
            <w:r>
              <w:t>File Name</w:t>
            </w:r>
          </w:p>
        </w:tc>
        <w:tc>
          <w:tcPr>
            <w:tcW w:w="4979" w:type="dxa"/>
            <w:shd w:val="clear" w:color="auto" w:fill="auto"/>
          </w:tcPr>
          <w:p w14:paraId="3DD68255" w14:textId="77777777" w:rsidR="00C24A9A" w:rsidRDefault="008804F6" w:rsidP="00DF1689">
            <w:pPr>
              <w:pStyle w:val="BodyText2"/>
            </w:pPr>
            <w:r>
              <w:t>Name of the stock file.</w:t>
            </w:r>
          </w:p>
        </w:tc>
      </w:tr>
      <w:tr w:rsidR="00C24A9A" w:rsidRPr="003D50EC" w14:paraId="35AC5139" w14:textId="77777777" w:rsidTr="00DF1689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9DBABFB" w14:textId="77777777" w:rsidR="00C24A9A" w:rsidRPr="003D50EC" w:rsidRDefault="000444D1" w:rsidP="00DF1689">
            <w:pPr>
              <w:pStyle w:val="BodyText2"/>
            </w:pPr>
            <w:r w:rsidRPr="00B748D2">
              <w:t xml:space="preserve">Stock </w:t>
            </w:r>
            <w:r w:rsidR="00C24A9A" w:rsidRPr="00B748D2">
              <w:t>Status</w:t>
            </w:r>
          </w:p>
        </w:tc>
        <w:tc>
          <w:tcPr>
            <w:tcW w:w="4979" w:type="dxa"/>
            <w:shd w:val="clear" w:color="auto" w:fill="auto"/>
          </w:tcPr>
          <w:p w14:paraId="6B619220" w14:textId="77777777" w:rsidR="00C24A9A" w:rsidRDefault="00C24A9A" w:rsidP="00DF1689">
            <w:pPr>
              <w:pStyle w:val="BodyText2"/>
            </w:pPr>
            <w:r>
              <w:t xml:space="preserve">The </w:t>
            </w:r>
            <w:r w:rsidR="007E333A">
              <w:t>uploaded stock</w:t>
            </w:r>
            <w:r>
              <w:t xml:space="preserve"> goes through different status modes. </w:t>
            </w:r>
          </w:p>
          <w:p w14:paraId="192FBC94" w14:textId="73B7E42A" w:rsidR="00C24A9A" w:rsidRDefault="00865F6C" w:rsidP="00DC39E0">
            <w:pPr>
              <w:pStyle w:val="BodyText2"/>
              <w:numPr>
                <w:ilvl w:val="0"/>
                <w:numId w:val="20"/>
              </w:numPr>
              <w:jc w:val="left"/>
            </w:pPr>
            <w:r>
              <w:t>New</w:t>
            </w:r>
            <w:r w:rsidR="00C24A9A">
              <w:t xml:space="preserve">: When </w:t>
            </w:r>
            <w:r w:rsidR="007E333A">
              <w:t>the stock is uploaded,</w:t>
            </w:r>
            <w:r w:rsidR="00C24A9A">
              <w:t xml:space="preserve"> its status is </w:t>
            </w:r>
            <w:r w:rsidRPr="003C68FE">
              <w:rPr>
                <w:b/>
                <w:bCs/>
              </w:rPr>
              <w:t>New</w:t>
            </w:r>
            <w:r w:rsidR="00C24A9A">
              <w:t>.</w:t>
            </w:r>
          </w:p>
          <w:p w14:paraId="6FC14EEA" w14:textId="694A08CD" w:rsidR="00C24A9A" w:rsidRDefault="00C24A9A" w:rsidP="00E53832">
            <w:pPr>
              <w:pStyle w:val="BodyText2"/>
              <w:numPr>
                <w:ilvl w:val="0"/>
                <w:numId w:val="20"/>
              </w:numPr>
              <w:jc w:val="left"/>
            </w:pPr>
            <w:r>
              <w:t xml:space="preserve">Processing: The </w:t>
            </w:r>
            <w:r w:rsidR="007E333A">
              <w:t>stock is processed and validated</w:t>
            </w:r>
            <w:r>
              <w:t>.</w:t>
            </w:r>
            <w:r w:rsidR="007E333A">
              <w:t xml:space="preserve"> The status changes to </w:t>
            </w:r>
            <w:r w:rsidR="007E333A" w:rsidRPr="0030118C">
              <w:rPr>
                <w:b/>
                <w:bCs/>
              </w:rPr>
              <w:t>Processing</w:t>
            </w:r>
            <w:r w:rsidR="007E333A">
              <w:t>.</w:t>
            </w:r>
          </w:p>
          <w:p w14:paraId="65FD4830" w14:textId="09A4C874" w:rsidR="00C24A9A" w:rsidRPr="00923F72" w:rsidRDefault="00DD395E" w:rsidP="00E40E9F">
            <w:pPr>
              <w:pStyle w:val="BodyText2"/>
              <w:numPr>
                <w:ilvl w:val="0"/>
                <w:numId w:val="20"/>
              </w:numPr>
              <w:jc w:val="left"/>
              <w:rPr>
                <w:rFonts w:ascii="Arial Unicode MS" w:hAnsi="Arial Unicode MS"/>
                <w:sz w:val="18"/>
              </w:rPr>
            </w:pPr>
            <w:r>
              <w:t>Rejected by System If the stock does not have valid information, an error file is generated. The importer can view the file and fix the errors in the consignment.</w:t>
            </w:r>
          </w:p>
          <w:p w14:paraId="40C749E8" w14:textId="7D0A2C18" w:rsidR="007C5C1E" w:rsidRDefault="007C5C1E" w:rsidP="00DC39E0">
            <w:pPr>
              <w:pStyle w:val="BodyText2"/>
              <w:numPr>
                <w:ilvl w:val="0"/>
                <w:numId w:val="20"/>
              </w:numPr>
              <w:jc w:val="left"/>
            </w:pPr>
            <w:r>
              <w:t>Approval</w:t>
            </w:r>
            <w:r w:rsidR="00865F6C">
              <w:t xml:space="preserve"> Pending</w:t>
            </w:r>
            <w:r>
              <w:t xml:space="preserve"> </w:t>
            </w:r>
            <w:r w:rsidR="00865F6C">
              <w:t>by CEIR Admin</w:t>
            </w:r>
            <w:r>
              <w:t>: The uploaded</w:t>
            </w:r>
            <w:r w:rsidR="008124E8">
              <w:t xml:space="preserve"> stock</w:t>
            </w:r>
            <w:r>
              <w:t xml:space="preserve"> is available for review by the CEIR </w:t>
            </w:r>
            <w:r w:rsidR="003935C8">
              <w:t>administrator</w:t>
            </w:r>
            <w:r>
              <w:t>.</w:t>
            </w:r>
          </w:p>
          <w:p w14:paraId="7AF9B73F" w14:textId="730A8696" w:rsidR="00865F6C" w:rsidRDefault="00865F6C" w:rsidP="00DC39E0">
            <w:pPr>
              <w:pStyle w:val="BodyText2"/>
              <w:numPr>
                <w:ilvl w:val="0"/>
                <w:numId w:val="20"/>
              </w:numPr>
              <w:jc w:val="left"/>
            </w:pPr>
            <w:r>
              <w:t>Approved by CEIR Admin</w:t>
            </w:r>
            <w:r w:rsidR="00505D26">
              <w:t>: The stock is approved by the CEIR administrator.</w:t>
            </w:r>
          </w:p>
          <w:p w14:paraId="5962E9A1" w14:textId="77777777" w:rsidR="003C68FE" w:rsidRPr="00923F72" w:rsidRDefault="003C68FE" w:rsidP="003C68FE">
            <w:pPr>
              <w:pStyle w:val="BodyText2"/>
              <w:numPr>
                <w:ilvl w:val="0"/>
                <w:numId w:val="20"/>
              </w:numPr>
              <w:jc w:val="left"/>
              <w:rPr>
                <w:rFonts w:ascii="Arial Unicode MS" w:hAnsi="Arial Unicode MS"/>
                <w:sz w:val="18"/>
              </w:rPr>
            </w:pPr>
            <w:r w:rsidRPr="00923F72">
              <w:lastRenderedPageBreak/>
              <w:t xml:space="preserve">Rejected by CEIR Admin: The CEIR administrator reviews the details and rejects the stock if there is a problem. </w:t>
            </w:r>
          </w:p>
          <w:p w14:paraId="43D07B44" w14:textId="1CCF5DFF" w:rsidR="003C68FE" w:rsidRPr="001267E7" w:rsidRDefault="00865F6C" w:rsidP="003C68FE">
            <w:pPr>
              <w:pStyle w:val="BodyText2"/>
              <w:numPr>
                <w:ilvl w:val="0"/>
                <w:numId w:val="20"/>
              </w:numPr>
              <w:jc w:val="left"/>
            </w:pPr>
            <w:r w:rsidRPr="001267E7">
              <w:t>Withdrawn by User</w:t>
            </w:r>
            <w:r w:rsidR="008124E8" w:rsidRPr="001267E7">
              <w:t xml:space="preserve">: </w:t>
            </w:r>
            <w:r w:rsidR="001267E7" w:rsidRPr="001267E7">
              <w:t>The user withdraw</w:t>
            </w:r>
            <w:r w:rsidR="00505D26">
              <w:t>s</w:t>
            </w:r>
            <w:r w:rsidR="001267E7" w:rsidRPr="001267E7">
              <w:t xml:space="preserve"> stock if there is any problem.</w:t>
            </w:r>
          </w:p>
          <w:p w14:paraId="7F212599" w14:textId="304FA14A" w:rsidR="00865F6C" w:rsidRPr="003D50EC" w:rsidRDefault="00865F6C" w:rsidP="003C68FE">
            <w:pPr>
              <w:pStyle w:val="BodyText2"/>
              <w:numPr>
                <w:ilvl w:val="0"/>
                <w:numId w:val="20"/>
              </w:numPr>
              <w:jc w:val="left"/>
              <w:rPr>
                <w:rFonts w:ascii="Arial Unicode MS" w:hAnsi="Arial Unicode MS"/>
                <w:sz w:val="18"/>
              </w:rPr>
            </w:pPr>
            <w:r w:rsidRPr="001267E7">
              <w:t>Withdrawn by CEIR Admin</w:t>
            </w:r>
            <w:r w:rsidR="001267E7" w:rsidRPr="001267E7">
              <w:t>: The CEIR administrator can withdraw stock.</w:t>
            </w:r>
          </w:p>
        </w:tc>
      </w:tr>
      <w:tr w:rsidR="00C24A9A" w:rsidRPr="003D50EC" w14:paraId="1FDB3C9C" w14:textId="77777777" w:rsidTr="00DF1689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EB4CE40" w14:textId="77777777" w:rsidR="00C24A9A" w:rsidRPr="003D50EC" w:rsidRDefault="00C24A9A" w:rsidP="00DF1689">
            <w:pPr>
              <w:pStyle w:val="BodyText2"/>
              <w:rPr>
                <w:rFonts w:ascii="Arial Unicode MS" w:hAnsi="Arial Unicode MS"/>
                <w:sz w:val="18"/>
              </w:rPr>
            </w:pPr>
            <w:r>
              <w:lastRenderedPageBreak/>
              <w:t>Quantity</w:t>
            </w:r>
          </w:p>
        </w:tc>
        <w:tc>
          <w:tcPr>
            <w:tcW w:w="4979" w:type="dxa"/>
            <w:shd w:val="clear" w:color="auto" w:fill="auto"/>
          </w:tcPr>
          <w:p w14:paraId="69593F38" w14:textId="28AB4015" w:rsidR="00C24A9A" w:rsidRPr="003D50EC" w:rsidRDefault="00C24A9A" w:rsidP="00DF1689">
            <w:pPr>
              <w:pStyle w:val="BodyText2"/>
              <w:rPr>
                <w:rFonts w:ascii="Arial Unicode MS" w:hAnsi="Arial Unicode MS"/>
                <w:noProof/>
                <w:sz w:val="18"/>
                <w:lang w:val="en-IN" w:eastAsia="en-IN"/>
              </w:rPr>
            </w:pPr>
            <w:r>
              <w:t xml:space="preserve">This is the number of </w:t>
            </w:r>
            <w:r w:rsidR="005659A3">
              <w:t>IMEIs</w:t>
            </w:r>
            <w:r>
              <w:t xml:space="preserve"> in the </w:t>
            </w:r>
            <w:r w:rsidR="008804F6">
              <w:t>stock</w:t>
            </w:r>
            <w:r>
              <w:t>.</w:t>
            </w:r>
          </w:p>
        </w:tc>
      </w:tr>
      <w:tr w:rsidR="00C24A9A" w:rsidRPr="003D50EC" w14:paraId="68D63DD1" w14:textId="77777777" w:rsidTr="00DF1689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38B0EA6A" w14:textId="77777777" w:rsidR="00C24A9A" w:rsidRDefault="00C24A9A" w:rsidP="00DF1689">
            <w:pPr>
              <w:pStyle w:val="BodyText2"/>
            </w:pPr>
            <w:r>
              <w:t>Action</w:t>
            </w:r>
          </w:p>
        </w:tc>
        <w:tc>
          <w:tcPr>
            <w:tcW w:w="4979" w:type="dxa"/>
            <w:shd w:val="clear" w:color="auto" w:fill="auto"/>
          </w:tcPr>
          <w:p w14:paraId="761DB1C2" w14:textId="77777777" w:rsidR="00C24A9A" w:rsidRDefault="00C24A9A" w:rsidP="00DF1689">
            <w:pPr>
              <w:pStyle w:val="BodyText2"/>
            </w:pPr>
            <w:r>
              <w:t xml:space="preserve">This displays different actions that can be performed on the </w:t>
            </w:r>
            <w:r w:rsidR="00145467">
              <w:t>stock</w:t>
            </w:r>
            <w:r>
              <w:t>.</w:t>
            </w:r>
          </w:p>
          <w:p w14:paraId="6C3943BA" w14:textId="28E4FCF4" w:rsidR="00C24A9A" w:rsidRDefault="005659A3" w:rsidP="00DC39E0">
            <w:pPr>
              <w:pStyle w:val="BodyText2"/>
              <w:numPr>
                <w:ilvl w:val="0"/>
                <w:numId w:val="25"/>
              </w:numPr>
            </w:pPr>
            <w:r>
              <w:t>Error</w:t>
            </w:r>
            <w:r w:rsidR="00C24A9A">
              <w:t xml:space="preserve"> </w:t>
            </w:r>
            <w:r w:rsidR="009F4201">
              <w:rPr>
                <w:noProof/>
              </w:rPr>
              <w:drawing>
                <wp:inline distT="0" distB="0" distL="0" distR="0" wp14:anchorId="030BB24E" wp14:editId="72C40CC3">
                  <wp:extent cx="164017" cy="164017"/>
                  <wp:effectExtent l="0" t="0" r="7620" b="7620"/>
                  <wp:docPr id="474" name="Picture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" name="error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15" cy="16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24A9A">
              <w:t xml:space="preserve">: This is seen when there is an error file generated because of invalid information. </w:t>
            </w:r>
            <w:r w:rsidR="00145467">
              <w:t>Click on it to view the error file.</w:t>
            </w:r>
          </w:p>
          <w:p w14:paraId="6BE83845" w14:textId="77777777" w:rsidR="00C24A9A" w:rsidRDefault="00C24A9A" w:rsidP="00DC39E0">
            <w:pPr>
              <w:pStyle w:val="BodyText2"/>
              <w:numPr>
                <w:ilvl w:val="0"/>
                <w:numId w:val="25"/>
              </w:numPr>
            </w:pPr>
            <w:r>
              <w:t xml:space="preserve">Download </w:t>
            </w:r>
            <w:r w:rsidR="009F4201">
              <w:rPr>
                <w:noProof/>
              </w:rPr>
              <w:drawing>
                <wp:inline distT="0" distB="0" distL="0" distR="0" wp14:anchorId="662A780C" wp14:editId="064C41CC">
                  <wp:extent cx="207309" cy="207309"/>
                  <wp:effectExtent l="0" t="0" r="2540" b="2540"/>
                  <wp:docPr id="475" name="Picture 475" descr="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" name="download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53" cy="210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take a dump of the </w:t>
            </w:r>
            <w:r w:rsidR="00145467">
              <w:t>stock</w:t>
            </w:r>
            <w:r>
              <w:t xml:space="preserve"> that is uploaded to the system.</w:t>
            </w:r>
          </w:p>
          <w:p w14:paraId="46C39917" w14:textId="72C1B9BA" w:rsidR="00C24A9A" w:rsidRDefault="00C24A9A" w:rsidP="00DC39E0">
            <w:pPr>
              <w:pStyle w:val="BodyText2"/>
              <w:numPr>
                <w:ilvl w:val="0"/>
                <w:numId w:val="25"/>
              </w:numPr>
            </w:pPr>
            <w:r>
              <w:t xml:space="preserve">View </w:t>
            </w:r>
            <w:r>
              <w:rPr>
                <w:noProof/>
              </w:rPr>
              <w:drawing>
                <wp:inline distT="0" distB="0" distL="0" distR="0" wp14:anchorId="3684F5FE" wp14:editId="25DDE4AC">
                  <wp:extent cx="154558" cy="154558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view.pn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3" cy="15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view the </w:t>
            </w:r>
            <w:r w:rsidR="00145467">
              <w:t>stock</w:t>
            </w:r>
            <w:r>
              <w:t xml:space="preserve"> </w:t>
            </w:r>
            <w:r w:rsidR="00CC4FBE">
              <w:t>details</w:t>
            </w:r>
            <w:r>
              <w:t xml:space="preserve">. </w:t>
            </w:r>
          </w:p>
          <w:p w14:paraId="58D4E218" w14:textId="0CFF1095" w:rsidR="00C24A9A" w:rsidRDefault="00C24A9A" w:rsidP="00DC39E0">
            <w:pPr>
              <w:pStyle w:val="BodyText2"/>
              <w:numPr>
                <w:ilvl w:val="0"/>
                <w:numId w:val="25"/>
              </w:numPr>
            </w:pPr>
            <w:r>
              <w:t xml:space="preserve">Edit </w:t>
            </w:r>
            <w:r w:rsidR="009F4201">
              <w:rPr>
                <w:noProof/>
              </w:rPr>
              <w:drawing>
                <wp:inline distT="0" distB="0" distL="0" distR="0" wp14:anchorId="4C9A5454" wp14:editId="57A1FD0C">
                  <wp:extent cx="136800" cy="136800"/>
                  <wp:effectExtent l="0" t="0" r="0" b="0"/>
                  <wp:docPr id="476" name="Picture 476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edit.pn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modify the </w:t>
            </w:r>
            <w:r w:rsidR="00145467">
              <w:t>stock</w:t>
            </w:r>
            <w:r>
              <w:t xml:space="preserve"> </w:t>
            </w:r>
            <w:r w:rsidR="00CC4FBE">
              <w:t>details</w:t>
            </w:r>
            <w:r>
              <w:t>.</w:t>
            </w:r>
          </w:p>
          <w:p w14:paraId="4A390879" w14:textId="77777777" w:rsidR="0018280A" w:rsidRDefault="00C24A9A" w:rsidP="0018280A">
            <w:pPr>
              <w:pStyle w:val="BodyText2"/>
              <w:numPr>
                <w:ilvl w:val="0"/>
                <w:numId w:val="25"/>
              </w:numPr>
            </w:pPr>
            <w:r>
              <w:t>Delete</w:t>
            </w:r>
            <w:r w:rsidR="009F4201">
              <w:rPr>
                <w:noProof/>
              </w:rPr>
              <w:t xml:space="preserve"> </w:t>
            </w:r>
            <w:r w:rsidR="009F4201">
              <w:rPr>
                <w:noProof/>
              </w:rPr>
              <w:drawing>
                <wp:inline distT="0" distB="0" distL="0" distR="0" wp14:anchorId="7C7589BA" wp14:editId="443192A4">
                  <wp:extent cx="185681" cy="185681"/>
                  <wp:effectExtent l="0" t="0" r="5080" b="5080"/>
                  <wp:docPr id="477" name="Picture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" name="delete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06" cy="190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delete the </w:t>
            </w:r>
            <w:r w:rsidR="00EE7A3F">
              <w:t xml:space="preserve">uploaded </w:t>
            </w:r>
            <w:r w:rsidR="00145467">
              <w:t>stock</w:t>
            </w:r>
            <w:r>
              <w:t>.</w:t>
            </w:r>
          </w:p>
          <w:p w14:paraId="79F28B48" w14:textId="71EDCB05" w:rsidR="0018280A" w:rsidRDefault="0018280A" w:rsidP="0018280A">
            <w:pPr>
              <w:pStyle w:val="BodyText2"/>
              <w:numPr>
                <w:ilvl w:val="0"/>
                <w:numId w:val="25"/>
              </w:numPr>
            </w:pPr>
            <w:r>
              <w:t xml:space="preserve">History </w:t>
            </w:r>
            <w:r>
              <w:rPr>
                <w:noProof/>
              </w:rPr>
              <w:drawing>
                <wp:inline distT="0" distB="0" distL="0" distR="0" wp14:anchorId="2393846A" wp14:editId="3DA63895">
                  <wp:extent cx="190500" cy="199103"/>
                  <wp:effectExtent l="0" t="0" r="0" b="0"/>
                  <wp:docPr id="508" name="Picture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05" cy="200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view the transaction history of the </w:t>
            </w:r>
            <w:r w:rsidR="00416FE4">
              <w:t>stock</w:t>
            </w:r>
            <w:r>
              <w:t>.</w:t>
            </w:r>
          </w:p>
        </w:tc>
      </w:tr>
    </w:tbl>
    <w:p w14:paraId="69B2C02D" w14:textId="77777777" w:rsidR="0036447D" w:rsidRPr="00934D4F" w:rsidRDefault="0036447D" w:rsidP="005E4CC1">
      <w:pPr>
        <w:pStyle w:val="BodyText2"/>
      </w:pPr>
    </w:p>
    <w:p w14:paraId="0B883ED2" w14:textId="77777777" w:rsidR="0064671F" w:rsidRDefault="0064671F" w:rsidP="0064671F">
      <w:pPr>
        <w:pStyle w:val="Heading2"/>
      </w:pPr>
      <w:bookmarkStart w:id="216" w:name="_Toc31900109"/>
      <w:bookmarkStart w:id="217" w:name="_Toc31900176"/>
      <w:bookmarkStart w:id="218" w:name="_Toc31900298"/>
      <w:bookmarkStart w:id="219" w:name="_Toc33605945"/>
      <w:r>
        <w:t>Edit Stock</w:t>
      </w:r>
      <w:bookmarkEnd w:id="216"/>
      <w:bookmarkEnd w:id="217"/>
      <w:bookmarkEnd w:id="218"/>
      <w:bookmarkEnd w:id="219"/>
    </w:p>
    <w:p w14:paraId="04DEB511" w14:textId="1C60B0C3" w:rsidR="000A33ED" w:rsidRDefault="00976ADF" w:rsidP="0064671F">
      <w:pPr>
        <w:pStyle w:val="BodyText2"/>
      </w:pPr>
      <w:r>
        <w:t>Importers c</w:t>
      </w:r>
      <w:r w:rsidR="000A33ED">
        <w:t xml:space="preserve">an modify the uploaded stock. </w:t>
      </w:r>
    </w:p>
    <w:p w14:paraId="6ED4F82F" w14:textId="77777777" w:rsidR="000A33ED" w:rsidRPr="000A33ED" w:rsidRDefault="000A33ED" w:rsidP="0064671F">
      <w:pPr>
        <w:pStyle w:val="BodyText2"/>
        <w:rPr>
          <w:u w:val="single"/>
        </w:rPr>
      </w:pPr>
      <w:r w:rsidRPr="000A33ED">
        <w:rPr>
          <w:u w:val="single"/>
        </w:rPr>
        <w:t>To edit stock:</w:t>
      </w:r>
    </w:p>
    <w:p w14:paraId="7B4206F3" w14:textId="0BCC0136" w:rsidR="000A33ED" w:rsidRDefault="0064671F" w:rsidP="00DC39E0">
      <w:pPr>
        <w:pStyle w:val="BodyText2"/>
        <w:numPr>
          <w:ilvl w:val="0"/>
          <w:numId w:val="38"/>
        </w:numPr>
      </w:pPr>
      <w:r>
        <w:t xml:space="preserve">Click </w:t>
      </w:r>
      <w:r w:rsidRPr="00251CED">
        <w:rPr>
          <w:b/>
          <w:bCs/>
        </w:rPr>
        <w:t>Edit</w:t>
      </w:r>
      <w:r>
        <w:rPr>
          <w:b/>
          <w:bCs/>
        </w:rPr>
        <w:t xml:space="preserve"> (</w:t>
      </w:r>
      <w:r w:rsidR="00044BAF">
        <w:rPr>
          <w:b/>
          <w:bCs/>
          <w:noProof/>
        </w:rPr>
        <w:drawing>
          <wp:inline distT="0" distB="0" distL="0" distR="0" wp14:anchorId="41695821" wp14:editId="5CED2D0C">
            <wp:extent cx="120948" cy="120948"/>
            <wp:effectExtent l="0" t="0" r="0" b="0"/>
            <wp:docPr id="266" name="Picture 26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edit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4279" cy="1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) </w:t>
      </w:r>
      <w:r w:rsidR="000A33ED">
        <w:rPr>
          <w:b/>
          <w:bCs/>
        </w:rPr>
        <w:t xml:space="preserve"> </w:t>
      </w:r>
      <w:r w:rsidR="000A33ED" w:rsidRPr="00166A7A">
        <w:t>against the stock entry</w:t>
      </w:r>
      <w:r w:rsidR="00166A7A">
        <w:t xml:space="preserve"> to be modified</w:t>
      </w:r>
      <w:r w:rsidRPr="00166A7A">
        <w:t>.</w:t>
      </w:r>
      <w:r>
        <w:t xml:space="preserve"> </w:t>
      </w:r>
    </w:p>
    <w:p w14:paraId="2F119D6D" w14:textId="54D6698B" w:rsidR="000A33ED" w:rsidRDefault="00EE7A3F" w:rsidP="005426DE">
      <w:pPr>
        <w:pStyle w:val="BodyText2"/>
        <w:ind w:left="284" w:hanging="142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B34BC4A" wp14:editId="20060B75">
                <wp:simplePos x="0" y="0"/>
                <wp:positionH relativeFrom="column">
                  <wp:posOffset>4728763</wp:posOffset>
                </wp:positionH>
                <wp:positionV relativeFrom="paragraph">
                  <wp:posOffset>1350070</wp:posOffset>
                </wp:positionV>
                <wp:extent cx="180753" cy="619433"/>
                <wp:effectExtent l="0" t="0" r="10160" b="28575"/>
                <wp:wrapNone/>
                <wp:docPr id="463" name="Rectangle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753" cy="61943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D159F2" id="Rectangle 463" o:spid="_x0000_s1026" style="position:absolute;margin-left:372.35pt;margin-top:106.3pt;width:14.25pt;height:48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" filled="f" strokecolor="#ffc000 [3207]" strokeweight="2pt"/>
            </w:pict>
          </mc:Fallback>
        </mc:AlternateContent>
      </w:r>
      <w:r w:rsidR="005426DE">
        <w:rPr>
          <w:noProof/>
        </w:rPr>
        <w:drawing>
          <wp:inline distT="0" distB="0" distL="0" distR="0" wp14:anchorId="409BE338" wp14:editId="31BD506A">
            <wp:extent cx="5278755" cy="1985010"/>
            <wp:effectExtent l="0" t="0" r="0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2FE5" w14:textId="787A6774" w:rsidR="00DB7910" w:rsidRDefault="00DB7910" w:rsidP="007E53B8">
      <w:pPr>
        <w:pStyle w:val="FigureCaption"/>
      </w:pPr>
      <w:bookmarkStart w:id="220" w:name="_Toc33730272"/>
      <w:r>
        <w:t xml:space="preserve">Figure </w:t>
      </w:r>
      <w:r w:rsidR="00A14FF0">
        <w:t>34</w:t>
      </w:r>
      <w:r>
        <w:t>: Stock Management</w:t>
      </w:r>
      <w:bookmarkEnd w:id="220"/>
    </w:p>
    <w:p w14:paraId="6127411A" w14:textId="320C3EE8" w:rsidR="0064671F" w:rsidRDefault="00780668" w:rsidP="000A33ED">
      <w:pPr>
        <w:pStyle w:val="BodyText2"/>
        <w:ind w:left="567"/>
      </w:pPr>
      <w:r>
        <w:t>The</w:t>
      </w:r>
      <w:r w:rsidR="0064671F">
        <w:t xml:space="preserve"> </w:t>
      </w:r>
      <w:r w:rsidR="0064671F" w:rsidRPr="00251CED">
        <w:rPr>
          <w:b/>
          <w:bCs/>
        </w:rPr>
        <w:t xml:space="preserve">Edit </w:t>
      </w:r>
      <w:r w:rsidR="00A14DEC">
        <w:rPr>
          <w:b/>
          <w:bCs/>
        </w:rPr>
        <w:t>Stock</w:t>
      </w:r>
      <w:r w:rsidR="0064671F">
        <w:t xml:space="preserve"> page</w:t>
      </w:r>
      <w:r>
        <w:t xml:space="preserve"> appears</w:t>
      </w:r>
      <w:r w:rsidR="0064671F">
        <w:t>.</w:t>
      </w:r>
    </w:p>
    <w:p w14:paraId="39F96547" w14:textId="74E9C077" w:rsidR="002151B2" w:rsidRDefault="00BD260A" w:rsidP="000A33ED">
      <w:pPr>
        <w:pStyle w:val="BodyText2"/>
        <w:ind w:left="567"/>
        <w:jc w:val="center"/>
      </w:pPr>
      <w:r>
        <w:rPr>
          <w:noProof/>
        </w:rPr>
        <w:drawing>
          <wp:inline distT="0" distB="0" distL="0" distR="0" wp14:anchorId="4689980E" wp14:editId="1A8EB688">
            <wp:extent cx="5278755" cy="2662555"/>
            <wp:effectExtent l="0" t="0" r="0" b="4445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1EAC" w14:textId="0973318C" w:rsidR="0064671F" w:rsidRDefault="0064671F" w:rsidP="007E53B8">
      <w:pPr>
        <w:pStyle w:val="FigureCaption"/>
      </w:pPr>
      <w:bookmarkStart w:id="221" w:name="_Toc33730273"/>
      <w:r>
        <w:t xml:space="preserve">Figure </w:t>
      </w:r>
      <w:r w:rsidR="00A14FF0">
        <w:t>35</w:t>
      </w:r>
      <w:r>
        <w:t xml:space="preserve">: Edit </w:t>
      </w:r>
      <w:r w:rsidR="00A14DEC">
        <w:t>Stock</w:t>
      </w:r>
      <w:bookmarkEnd w:id="221"/>
      <w:r>
        <w:t xml:space="preserve"> </w:t>
      </w:r>
    </w:p>
    <w:p w14:paraId="6C388A11" w14:textId="77777777" w:rsidR="00166A7A" w:rsidRDefault="00166A7A" w:rsidP="00DC39E0">
      <w:pPr>
        <w:pStyle w:val="BodyText2"/>
        <w:numPr>
          <w:ilvl w:val="0"/>
          <w:numId w:val="38"/>
        </w:numPr>
      </w:pPr>
      <w:r>
        <w:t xml:space="preserve">Make </w:t>
      </w:r>
      <w:r w:rsidR="0064671F">
        <w:t>the required changes</w:t>
      </w:r>
      <w:r>
        <w:t>.</w:t>
      </w:r>
    </w:p>
    <w:p w14:paraId="5015A95B" w14:textId="77777777" w:rsidR="0064671F" w:rsidRDefault="00166A7A" w:rsidP="00DC39E0">
      <w:pPr>
        <w:pStyle w:val="BodyText2"/>
        <w:numPr>
          <w:ilvl w:val="0"/>
          <w:numId w:val="38"/>
        </w:numPr>
      </w:pPr>
      <w:r>
        <w:t>C</w:t>
      </w:r>
      <w:r w:rsidR="0064671F">
        <w:t xml:space="preserve">lick </w:t>
      </w:r>
      <w:r w:rsidR="0064671F" w:rsidRPr="00054A1F">
        <w:rPr>
          <w:b/>
          <w:bCs/>
        </w:rPr>
        <w:t>UPDATE</w:t>
      </w:r>
      <w:r w:rsidR="0064671F">
        <w:t>.</w:t>
      </w:r>
    </w:p>
    <w:p w14:paraId="0F4AE376" w14:textId="77777777" w:rsidR="00780668" w:rsidRDefault="00780668" w:rsidP="0064671F">
      <w:pPr>
        <w:pStyle w:val="BodyText2"/>
      </w:pPr>
    </w:p>
    <w:p w14:paraId="5B895D5C" w14:textId="77777777" w:rsidR="0064671F" w:rsidRDefault="0064671F" w:rsidP="0064671F">
      <w:pPr>
        <w:pStyle w:val="Heading2"/>
      </w:pPr>
      <w:bookmarkStart w:id="222" w:name="_Toc31900110"/>
      <w:bookmarkStart w:id="223" w:name="_Toc31900177"/>
      <w:bookmarkStart w:id="224" w:name="_Toc31900299"/>
      <w:bookmarkStart w:id="225" w:name="_Toc33605946"/>
      <w:r>
        <w:t xml:space="preserve">Filter </w:t>
      </w:r>
      <w:r w:rsidR="00A14DEC">
        <w:t>Stock</w:t>
      </w:r>
      <w:bookmarkEnd w:id="222"/>
      <w:bookmarkEnd w:id="223"/>
      <w:bookmarkEnd w:id="224"/>
      <w:bookmarkEnd w:id="225"/>
    </w:p>
    <w:p w14:paraId="3FCF6DE9" w14:textId="2E11B88F" w:rsidR="0064671F" w:rsidRDefault="00976ADF" w:rsidP="0064671F">
      <w:pPr>
        <w:pStyle w:val="BodyText2"/>
      </w:pPr>
      <w:r>
        <w:t>Importers c</w:t>
      </w:r>
      <w:r w:rsidR="0064671F">
        <w:t xml:space="preserve">an view </w:t>
      </w:r>
      <w:r w:rsidR="006D43DC">
        <w:t>selective</w:t>
      </w:r>
      <w:r w:rsidR="0064671F">
        <w:t xml:space="preserve"> </w:t>
      </w:r>
      <w:r w:rsidR="00A14DEC">
        <w:t>stock</w:t>
      </w:r>
      <w:r w:rsidR="0064671F">
        <w:t xml:space="preserve"> </w:t>
      </w:r>
      <w:r w:rsidR="006D43DC">
        <w:t xml:space="preserve">by </w:t>
      </w:r>
      <w:r w:rsidR="0064671F">
        <w:t xml:space="preserve">defining </w:t>
      </w:r>
      <w:r w:rsidR="006D43DC">
        <w:t xml:space="preserve">specific </w:t>
      </w:r>
      <w:r w:rsidR="00EE7A3F">
        <w:t>values in the listed fields</w:t>
      </w:r>
      <w:r w:rsidR="0064671F">
        <w:t>.</w:t>
      </w:r>
      <w:r w:rsidR="00EE7A3F">
        <w:t xml:space="preserve"> For example, </w:t>
      </w:r>
      <w:r>
        <w:t>importers</w:t>
      </w:r>
      <w:r w:rsidR="00EE7A3F">
        <w:t xml:space="preserve"> can view all the stock that is in the processing status</w:t>
      </w:r>
      <w:r w:rsidR="006C5568">
        <w:t xml:space="preserve"> or the</w:t>
      </w:r>
      <w:r w:rsidR="00DB7910">
        <w:t xml:space="preserve"> stock that is pending</w:t>
      </w:r>
      <w:r w:rsidR="006C5568">
        <w:t xml:space="preserve"> for</w:t>
      </w:r>
      <w:r w:rsidR="00DB7910">
        <w:t xml:space="preserve"> </w:t>
      </w:r>
      <w:r w:rsidR="00CC4FBE">
        <w:t xml:space="preserve">approval </w:t>
      </w:r>
      <w:r w:rsidR="00DB7910">
        <w:t>by the CEIR authority.</w:t>
      </w:r>
      <w:r>
        <w:t xml:space="preserve"> </w:t>
      </w:r>
    </w:p>
    <w:p w14:paraId="26EA3882" w14:textId="77777777" w:rsidR="00505D26" w:rsidRDefault="00505D26" w:rsidP="0064671F">
      <w:pPr>
        <w:pStyle w:val="BodyText2"/>
        <w:rPr>
          <w:u w:val="single"/>
        </w:rPr>
      </w:pPr>
    </w:p>
    <w:p w14:paraId="1F46F599" w14:textId="77777777" w:rsidR="00505D26" w:rsidRDefault="00505D26" w:rsidP="0064671F">
      <w:pPr>
        <w:pStyle w:val="BodyText2"/>
        <w:rPr>
          <w:u w:val="single"/>
        </w:rPr>
      </w:pPr>
    </w:p>
    <w:p w14:paraId="13B8552B" w14:textId="21B7B27C" w:rsidR="0064671F" w:rsidRDefault="00DB7910" w:rsidP="0064671F">
      <w:pPr>
        <w:pStyle w:val="BodyText2"/>
        <w:rPr>
          <w:u w:val="single"/>
        </w:rPr>
      </w:pPr>
      <w:r>
        <w:rPr>
          <w:u w:val="single"/>
        </w:rPr>
        <w:t>To view specific stock</w:t>
      </w:r>
      <w:r w:rsidR="0064671F" w:rsidRPr="009251E2">
        <w:rPr>
          <w:u w:val="single"/>
        </w:rPr>
        <w:t>:</w:t>
      </w:r>
    </w:p>
    <w:p w14:paraId="59258216" w14:textId="01A16003" w:rsidR="007D5B24" w:rsidRDefault="00062AF5" w:rsidP="007D5B24">
      <w:pPr>
        <w:pStyle w:val="BodyText2"/>
        <w:jc w:val="center"/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550CC24" wp14:editId="2316EC79">
                <wp:simplePos x="0" y="0"/>
                <wp:positionH relativeFrom="column">
                  <wp:posOffset>3690026</wp:posOffset>
                </wp:positionH>
                <wp:positionV relativeFrom="paragraph">
                  <wp:posOffset>588153</wp:posOffset>
                </wp:positionV>
                <wp:extent cx="389357" cy="186055"/>
                <wp:effectExtent l="0" t="0" r="10795" b="23495"/>
                <wp:wrapNone/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357" cy="18605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CCE6A2" id="Rectangle 159" o:spid="_x0000_s1026" style="position:absolute;margin-left:290.55pt;margin-top:46.3pt;width:30.65pt;height:14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" filled="f" strokecolor="#ffc000 [3207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1D01F38" wp14:editId="0E5730BF">
                <wp:simplePos x="0" y="0"/>
                <wp:positionH relativeFrom="column">
                  <wp:posOffset>32877</wp:posOffset>
                </wp:positionH>
                <wp:positionV relativeFrom="paragraph">
                  <wp:posOffset>228580</wp:posOffset>
                </wp:positionV>
                <wp:extent cx="4978891" cy="565907"/>
                <wp:effectExtent l="0" t="0" r="12700" b="2476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8891" cy="565907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049382" id="Rectangle 20" o:spid="_x0000_s1026" style="position:absolute;margin-left:2.6pt;margin-top:18pt;width:392.05pt;height:44.5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" filled="f" strokecolor="#ffc000 [3207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B93D219" wp14:editId="21925971">
            <wp:extent cx="5278755" cy="1985010"/>
            <wp:effectExtent l="0" t="0" r="0" b="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3727" w14:textId="1C6201F7" w:rsidR="00780668" w:rsidRPr="009251E2" w:rsidRDefault="00780668" w:rsidP="007E53B8">
      <w:pPr>
        <w:pStyle w:val="FigureCaption"/>
        <w:rPr>
          <w:u w:val="single"/>
        </w:rPr>
      </w:pPr>
      <w:bookmarkStart w:id="226" w:name="_Toc33730274"/>
      <w:r>
        <w:t xml:space="preserve">Figure </w:t>
      </w:r>
      <w:r w:rsidR="00A14FF0">
        <w:t>36</w:t>
      </w:r>
      <w:r>
        <w:t>: Stock Management</w:t>
      </w:r>
      <w:bookmarkEnd w:id="226"/>
      <w:r>
        <w:t xml:space="preserve"> </w:t>
      </w:r>
    </w:p>
    <w:p w14:paraId="21A81E13" w14:textId="77777777" w:rsidR="0064671F" w:rsidRDefault="0064671F" w:rsidP="00DC39E0">
      <w:pPr>
        <w:pStyle w:val="BodyText2"/>
        <w:numPr>
          <w:ilvl w:val="0"/>
          <w:numId w:val="32"/>
        </w:numPr>
      </w:pPr>
      <w:r>
        <w:t xml:space="preserve">Enter </w:t>
      </w:r>
      <w:r w:rsidR="00DB7910">
        <w:t>the required value in one or more of the listed fields</w:t>
      </w:r>
      <w:r>
        <w:t>:</w:t>
      </w:r>
    </w:p>
    <w:p w14:paraId="4996955F" w14:textId="35E8326A" w:rsidR="0064671F" w:rsidRPr="001267E7" w:rsidRDefault="00CC4FBE" w:rsidP="00DC39E0">
      <w:pPr>
        <w:pStyle w:val="BodyText2"/>
        <w:numPr>
          <w:ilvl w:val="0"/>
          <w:numId w:val="23"/>
        </w:numPr>
      </w:pPr>
      <w:r>
        <w:rPr>
          <w:b/>
          <w:bCs/>
        </w:rPr>
        <w:t xml:space="preserve">Start </w:t>
      </w:r>
      <w:r w:rsidR="00A14DEC">
        <w:rPr>
          <w:b/>
          <w:bCs/>
        </w:rPr>
        <w:t>Date</w:t>
      </w:r>
      <w:r>
        <w:rPr>
          <w:b/>
          <w:bCs/>
        </w:rPr>
        <w:t xml:space="preserve"> and End </w:t>
      </w:r>
      <w:r w:rsidR="003935C8">
        <w:rPr>
          <w:b/>
          <w:bCs/>
        </w:rPr>
        <w:t>D</w:t>
      </w:r>
      <w:r>
        <w:rPr>
          <w:b/>
          <w:bCs/>
        </w:rPr>
        <w:t>ate</w:t>
      </w:r>
      <w:r w:rsidR="0064671F" w:rsidRPr="00054A1F">
        <w:t xml:space="preserve">: This refers to the period of </w:t>
      </w:r>
      <w:r w:rsidR="0064671F" w:rsidRPr="001267E7">
        <w:t xml:space="preserve">uploading </w:t>
      </w:r>
      <w:r w:rsidR="00A14DEC" w:rsidRPr="001267E7">
        <w:t>stock</w:t>
      </w:r>
      <w:r w:rsidR="0064671F" w:rsidRPr="001267E7">
        <w:t xml:space="preserve">. </w:t>
      </w:r>
    </w:p>
    <w:p w14:paraId="30ED2884" w14:textId="3010C7ED" w:rsidR="0064671F" w:rsidRPr="001267E7" w:rsidRDefault="0064671F" w:rsidP="00DC39E0">
      <w:pPr>
        <w:pStyle w:val="BodyText2"/>
        <w:numPr>
          <w:ilvl w:val="0"/>
          <w:numId w:val="23"/>
        </w:numPr>
      </w:pPr>
      <w:r w:rsidRPr="001267E7">
        <w:rPr>
          <w:b/>
          <w:bCs/>
        </w:rPr>
        <w:t>Transaction ID</w:t>
      </w:r>
      <w:r w:rsidRPr="001267E7">
        <w:t xml:space="preserve">: Each </w:t>
      </w:r>
      <w:r w:rsidR="00A14DEC" w:rsidRPr="001267E7">
        <w:t>stock file</w:t>
      </w:r>
      <w:r w:rsidRPr="001267E7">
        <w:t xml:space="preserve"> is assigned a </w:t>
      </w:r>
      <w:r w:rsidR="00EB267A" w:rsidRPr="001267E7">
        <w:t>unique</w:t>
      </w:r>
      <w:r w:rsidRPr="001267E7">
        <w:t xml:space="preserve"> ID. </w:t>
      </w:r>
      <w:r w:rsidR="006D43DC">
        <w:t>Importers</w:t>
      </w:r>
      <w:r w:rsidRPr="001267E7">
        <w:t xml:space="preserve"> can view </w:t>
      </w:r>
      <w:r w:rsidR="00EB267A" w:rsidRPr="001267E7">
        <w:t xml:space="preserve">specific </w:t>
      </w:r>
      <w:r w:rsidR="00A14DEC" w:rsidRPr="001267E7">
        <w:t xml:space="preserve">stock </w:t>
      </w:r>
      <w:r w:rsidR="001267E7" w:rsidRPr="001267E7">
        <w:t xml:space="preserve">by entering </w:t>
      </w:r>
      <w:r w:rsidR="006D43DC">
        <w:t>its</w:t>
      </w:r>
      <w:r w:rsidR="001267E7" w:rsidRPr="001267E7">
        <w:t xml:space="preserve"> stock transaction ID</w:t>
      </w:r>
      <w:r w:rsidRPr="001267E7">
        <w:t>.</w:t>
      </w:r>
    </w:p>
    <w:p w14:paraId="153822FA" w14:textId="0EA75602" w:rsidR="0064671F" w:rsidRDefault="00A14DEC" w:rsidP="00DC39E0">
      <w:pPr>
        <w:pStyle w:val="BodyText2"/>
        <w:numPr>
          <w:ilvl w:val="0"/>
          <w:numId w:val="23"/>
        </w:numPr>
      </w:pPr>
      <w:r>
        <w:rPr>
          <w:b/>
          <w:bCs/>
        </w:rPr>
        <w:t>Stock</w:t>
      </w:r>
      <w:r w:rsidR="0064671F" w:rsidRPr="00251CED">
        <w:rPr>
          <w:b/>
          <w:bCs/>
        </w:rPr>
        <w:t xml:space="preserve"> Status</w:t>
      </w:r>
      <w:r w:rsidR="0064671F">
        <w:t xml:space="preserve">: This refers to the status of the </w:t>
      </w:r>
      <w:r w:rsidR="000D5FAC">
        <w:t>stock</w:t>
      </w:r>
      <w:r w:rsidR="0064671F">
        <w:t xml:space="preserve"> such as </w:t>
      </w:r>
      <w:r w:rsidR="00865F6C">
        <w:t>New</w:t>
      </w:r>
      <w:r w:rsidR="0064671F">
        <w:t>, Processing,</w:t>
      </w:r>
      <w:r w:rsidR="00865F6C">
        <w:t xml:space="preserve"> </w:t>
      </w:r>
      <w:r w:rsidR="00923F72">
        <w:t>Rejected by System</w:t>
      </w:r>
      <w:r w:rsidR="00865F6C">
        <w:t>,</w:t>
      </w:r>
      <w:r w:rsidR="00CC4FBE">
        <w:t xml:space="preserve"> etc</w:t>
      </w:r>
      <w:r w:rsidR="0064671F">
        <w:t xml:space="preserve">. </w:t>
      </w:r>
      <w:r w:rsidR="006D43DC">
        <w:t>Select the status of the stock to be displayed</w:t>
      </w:r>
      <w:r w:rsidR="0064671F">
        <w:t>.</w:t>
      </w:r>
    </w:p>
    <w:p w14:paraId="25A28E30" w14:textId="77777777" w:rsidR="0064671F" w:rsidRDefault="007C5C1E" w:rsidP="00DC39E0">
      <w:pPr>
        <w:pStyle w:val="BodyText2"/>
        <w:numPr>
          <w:ilvl w:val="0"/>
          <w:numId w:val="32"/>
        </w:numPr>
      </w:pPr>
      <w:r>
        <w:t>C</w:t>
      </w:r>
      <w:r w:rsidR="0064671F">
        <w:t xml:space="preserve">lick </w:t>
      </w:r>
      <w:r w:rsidR="0064671F" w:rsidRPr="00054A1F">
        <w:rPr>
          <w:b/>
          <w:bCs/>
        </w:rPr>
        <w:t>FILTER</w:t>
      </w:r>
      <w:r w:rsidR="0064671F">
        <w:t>.</w:t>
      </w:r>
    </w:p>
    <w:p w14:paraId="68359835" w14:textId="77777777" w:rsidR="0064671F" w:rsidRDefault="0064671F" w:rsidP="0064671F">
      <w:pPr>
        <w:pStyle w:val="BodyText2"/>
      </w:pPr>
      <w:r>
        <w:t xml:space="preserve">The </w:t>
      </w:r>
      <w:r w:rsidR="000D5FAC">
        <w:t>stock</w:t>
      </w:r>
      <w:r>
        <w:t xml:space="preserve"> that match</w:t>
      </w:r>
      <w:r w:rsidR="000D5FAC">
        <w:t>es</w:t>
      </w:r>
      <w:r>
        <w:t xml:space="preserve"> the </w:t>
      </w:r>
      <w:r w:rsidR="00DB7910">
        <w:t>specified values</w:t>
      </w:r>
      <w:r>
        <w:t xml:space="preserve"> are shown in the dashboard.</w:t>
      </w:r>
    </w:p>
    <w:p w14:paraId="6B1D221C" w14:textId="6C7C6474" w:rsidR="008124E8" w:rsidRDefault="007D5B24" w:rsidP="009E7898">
      <w:pPr>
        <w:pStyle w:val="BodyText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5CBD3F9" wp14:editId="54FBE8C5">
                <wp:simplePos x="0" y="0"/>
                <wp:positionH relativeFrom="column">
                  <wp:posOffset>26977</wp:posOffset>
                </wp:positionH>
                <wp:positionV relativeFrom="paragraph">
                  <wp:posOffset>1096461</wp:posOffset>
                </wp:positionV>
                <wp:extent cx="5249258" cy="690163"/>
                <wp:effectExtent l="0" t="0" r="27940" b="15240"/>
                <wp:wrapNone/>
                <wp:docPr id="465" name="Rectangle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9258" cy="69016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AA39F1" id="Rectangle 465" o:spid="_x0000_s1026" style="position:absolute;margin-left:2.1pt;margin-top:86.35pt;width:413.35pt;height:54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" filled="f" strokecolor="#ffc000 [3207]" strokeweight="2pt"/>
            </w:pict>
          </mc:Fallback>
        </mc:AlternateContent>
      </w:r>
      <w:r w:rsidR="00661EA6">
        <w:rPr>
          <w:noProof/>
        </w:rPr>
        <w:drawing>
          <wp:inline distT="0" distB="0" distL="0" distR="0" wp14:anchorId="7B26B477" wp14:editId="1F50C470">
            <wp:extent cx="5278755" cy="1816735"/>
            <wp:effectExtent l="0" t="0" r="0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8BD9" w14:textId="2E857B27" w:rsidR="0064671F" w:rsidRDefault="0064671F" w:rsidP="007E53B8">
      <w:pPr>
        <w:pStyle w:val="FigureCaption"/>
      </w:pPr>
      <w:bookmarkStart w:id="227" w:name="_Toc33730275"/>
      <w:r>
        <w:t xml:space="preserve">Figure </w:t>
      </w:r>
      <w:r w:rsidR="00A14FF0">
        <w:t>37</w:t>
      </w:r>
      <w:r>
        <w:t xml:space="preserve">: </w:t>
      </w:r>
      <w:r w:rsidR="00DB7910">
        <w:t>Stock Management</w:t>
      </w:r>
      <w:bookmarkEnd w:id="227"/>
    </w:p>
    <w:p w14:paraId="50C413CD" w14:textId="45940C56" w:rsidR="006B407A" w:rsidRPr="002460BA" w:rsidRDefault="006B407A" w:rsidP="006B407A">
      <w:pPr>
        <w:pStyle w:val="BodyText2"/>
      </w:pPr>
      <w:bookmarkStart w:id="228" w:name="_Hlk73677241"/>
      <w:r>
        <w:t>The user can clear all filters using the “</w:t>
      </w:r>
      <w:r w:rsidRPr="006B407A">
        <w:rPr>
          <w:b/>
          <w:bCs/>
        </w:rPr>
        <w:t>Clear All Filters</w:t>
      </w:r>
      <w:r>
        <w:t>” button. This will reset all the filter values applied on the page</w:t>
      </w:r>
      <w:r w:rsidR="009B08D2">
        <w:t xml:space="preserve"> and the data table will be refreshed</w:t>
      </w:r>
      <w:r>
        <w:t xml:space="preserve">.                                                                                                                                </w:t>
      </w:r>
    </w:p>
    <w:p w14:paraId="1043F31D" w14:textId="7156C999" w:rsidR="006B407A" w:rsidRDefault="006B407A" w:rsidP="006B407A">
      <w:pPr>
        <w:pStyle w:val="Heading2"/>
      </w:pPr>
      <w:r>
        <w:lastRenderedPageBreak/>
        <w:t>Sorting Stock</w:t>
      </w:r>
    </w:p>
    <w:p w14:paraId="19D260F3" w14:textId="28211432" w:rsidR="006B407A" w:rsidRDefault="006B407A" w:rsidP="006B407A">
      <w:pPr>
        <w:pStyle w:val="BodyText2"/>
      </w:pPr>
      <w:r>
        <w:t>By default, all records displayed are sorted based on modified date. User can sort the records</w:t>
      </w:r>
      <w:r w:rsidR="00BA072A">
        <w:t xml:space="preserve"> </w:t>
      </w:r>
      <w:r>
        <w:t xml:space="preserve">by clicking the arrow button on header in the table displayed. </w:t>
      </w:r>
    </w:p>
    <w:p w14:paraId="36DE13B5" w14:textId="24F8F3C8" w:rsidR="006B407A" w:rsidRDefault="006B407A" w:rsidP="006B407A">
      <w:pPr>
        <w:pStyle w:val="BodyText2"/>
      </w:pPr>
      <w:r>
        <w:t>On first click, the records are sorted in ascending order. When user clicks the arrow buttons again, records are sorted in descending order.</w:t>
      </w:r>
    </w:p>
    <w:bookmarkEnd w:id="228"/>
    <w:p w14:paraId="7DAD0051" w14:textId="57445788" w:rsidR="00DB6FCF" w:rsidRDefault="00973892" w:rsidP="006B407A">
      <w:pPr>
        <w:pStyle w:val="BodyText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3DEF20A" wp14:editId="0AE131BC">
                <wp:simplePos x="0" y="0"/>
                <wp:positionH relativeFrom="column">
                  <wp:posOffset>1342054</wp:posOffset>
                </wp:positionH>
                <wp:positionV relativeFrom="paragraph">
                  <wp:posOffset>929715</wp:posOffset>
                </wp:positionV>
                <wp:extent cx="152400" cy="197074"/>
                <wp:effectExtent l="0" t="0" r="19050" b="1270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9707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DCC36C" id="Rectangle 14" o:spid="_x0000_s1026" style="position:absolute;margin-left:105.65pt;margin-top:73.2pt;width:12pt;height:15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" filled="f" strokecolor="#ffc000 [3207]" strokeweight="2pt"/>
            </w:pict>
          </mc:Fallback>
        </mc:AlternateContent>
      </w:r>
      <w:r w:rsidR="00DB6FCF">
        <w:rPr>
          <w:noProof/>
        </w:rPr>
        <w:drawing>
          <wp:inline distT="0" distB="0" distL="0" distR="0" wp14:anchorId="08341C72" wp14:editId="1F37F0E1">
            <wp:extent cx="5278755" cy="16840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BF04" w14:textId="0BC2C02F" w:rsidR="0064671F" w:rsidRDefault="0064671F" w:rsidP="0064671F">
      <w:pPr>
        <w:pStyle w:val="Heading2"/>
      </w:pPr>
      <w:bookmarkStart w:id="229" w:name="_Toc31900111"/>
      <w:bookmarkStart w:id="230" w:name="_Toc31900178"/>
      <w:bookmarkStart w:id="231" w:name="_Toc31900300"/>
      <w:bookmarkStart w:id="232" w:name="_Toc33605947"/>
      <w:r>
        <w:t xml:space="preserve">Export </w:t>
      </w:r>
      <w:r w:rsidR="000D5FAC">
        <w:t>Stock</w:t>
      </w:r>
      <w:bookmarkEnd w:id="229"/>
      <w:bookmarkEnd w:id="230"/>
      <w:bookmarkEnd w:id="231"/>
      <w:bookmarkEnd w:id="232"/>
    </w:p>
    <w:p w14:paraId="265EC835" w14:textId="7A72A966" w:rsidR="0064671F" w:rsidRDefault="006D43DC" w:rsidP="0064671F">
      <w:pPr>
        <w:pStyle w:val="BodyText2"/>
      </w:pPr>
      <w:r>
        <w:t xml:space="preserve">Importers </w:t>
      </w:r>
      <w:r w:rsidR="006C5568">
        <w:t>can</w:t>
      </w:r>
      <w:r w:rsidR="0064671F">
        <w:t xml:space="preserve"> </w:t>
      </w:r>
      <w:r w:rsidR="00CC4FBE">
        <w:t xml:space="preserve">download </w:t>
      </w:r>
      <w:r w:rsidR="005937A5">
        <w:t>all the</w:t>
      </w:r>
      <w:r w:rsidR="0064671F">
        <w:t xml:space="preserve"> uploaded </w:t>
      </w:r>
      <w:r w:rsidR="000D5FAC">
        <w:t>stock</w:t>
      </w:r>
      <w:r w:rsidR="005937A5">
        <w:t xml:space="preserve"> data in a</w:t>
      </w:r>
      <w:r w:rsidR="00865F6C">
        <w:t xml:space="preserve"> </w:t>
      </w:r>
      <w:r w:rsidR="00865F6C" w:rsidRPr="00865F6C">
        <w:rPr>
          <w:b/>
          <w:bCs/>
        </w:rPr>
        <w:t>.csv</w:t>
      </w:r>
      <w:r w:rsidR="00865F6C">
        <w:t xml:space="preserve"> </w:t>
      </w:r>
      <w:r w:rsidR="005937A5">
        <w:t>file</w:t>
      </w:r>
      <w:r w:rsidR="00F132A8">
        <w:t>.</w:t>
      </w:r>
      <w:r w:rsidR="005937A5">
        <w:t xml:space="preserve"> This is done using an export </w:t>
      </w:r>
      <w:r w:rsidR="009915B5">
        <w:t>utility.</w:t>
      </w:r>
    </w:p>
    <w:p w14:paraId="1D33653C" w14:textId="77777777" w:rsidR="00F132A8" w:rsidRPr="00F132A8" w:rsidRDefault="00F132A8" w:rsidP="0064671F">
      <w:pPr>
        <w:pStyle w:val="BodyText2"/>
        <w:rPr>
          <w:u w:val="single"/>
        </w:rPr>
      </w:pPr>
      <w:r w:rsidRPr="00F132A8">
        <w:rPr>
          <w:u w:val="single"/>
        </w:rPr>
        <w:t>To export the uploaded stock:</w:t>
      </w:r>
    </w:p>
    <w:p w14:paraId="57BF6951" w14:textId="77777777" w:rsidR="00DB7910" w:rsidRDefault="0064671F" w:rsidP="00D13AC1">
      <w:pPr>
        <w:pStyle w:val="BodyText2"/>
        <w:numPr>
          <w:ilvl w:val="0"/>
          <w:numId w:val="37"/>
        </w:numPr>
        <w:jc w:val="left"/>
      </w:pPr>
      <w:r>
        <w:t xml:space="preserve">Click </w:t>
      </w:r>
      <w:r w:rsidRPr="00054A1F">
        <w:rPr>
          <w:b/>
          <w:bCs/>
        </w:rPr>
        <w:t>Export</w:t>
      </w:r>
      <w:r>
        <w:t xml:space="preserve"> (seen on the top right corner of the </w:t>
      </w:r>
      <w:r w:rsidR="000D5FAC" w:rsidRPr="000D5FAC">
        <w:rPr>
          <w:b/>
          <w:bCs/>
        </w:rPr>
        <w:t>Stock</w:t>
      </w:r>
      <w:r w:rsidRPr="00D60A13">
        <w:rPr>
          <w:b/>
          <w:bCs/>
        </w:rPr>
        <w:t xml:space="preserve"> </w:t>
      </w:r>
      <w:r w:rsidR="000D5FAC">
        <w:rPr>
          <w:b/>
          <w:bCs/>
        </w:rPr>
        <w:t xml:space="preserve">Management </w:t>
      </w:r>
      <w:r>
        <w:t>page).</w:t>
      </w:r>
      <w:r w:rsidR="002151B2">
        <w:t xml:space="preserve"> </w:t>
      </w:r>
    </w:p>
    <w:p w14:paraId="65381CF1" w14:textId="494900E9" w:rsidR="00DB7910" w:rsidRDefault="00DB7910" w:rsidP="000F2A8D">
      <w:pPr>
        <w:pStyle w:val="BodyText2"/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18501DA" wp14:editId="0F4A1D7F">
                <wp:simplePos x="0" y="0"/>
                <wp:positionH relativeFrom="column">
                  <wp:posOffset>528340</wp:posOffset>
                </wp:positionH>
                <wp:positionV relativeFrom="paragraph">
                  <wp:posOffset>850818</wp:posOffset>
                </wp:positionV>
                <wp:extent cx="430306" cy="193638"/>
                <wp:effectExtent l="0" t="0" r="27305" b="16510"/>
                <wp:wrapNone/>
                <wp:docPr id="468" name="Rectangle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06" cy="19363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0E33A" id="Rectangle 468" o:spid="_x0000_s1026" style="position:absolute;margin-left:41.6pt;margin-top:67pt;width:33.9pt;height:15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" filled="f" strokecolor="#ffc000 [3207]" strokeweight="2pt"/>
            </w:pict>
          </mc:Fallback>
        </mc:AlternateContent>
      </w:r>
      <w:r w:rsidR="00661EA6">
        <w:rPr>
          <w:noProof/>
        </w:rPr>
        <w:drawing>
          <wp:inline distT="0" distB="0" distL="0" distR="0" wp14:anchorId="10B4C922" wp14:editId="333B937F">
            <wp:extent cx="5278755" cy="1816735"/>
            <wp:effectExtent l="0" t="0" r="0" b="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458F" w14:textId="0C149B9B" w:rsidR="00DB7910" w:rsidRDefault="000F2A8D" w:rsidP="007E53B8">
      <w:pPr>
        <w:pStyle w:val="FigureCaption"/>
      </w:pPr>
      <w:r>
        <w:t xml:space="preserve">                             </w:t>
      </w:r>
      <w:bookmarkStart w:id="233" w:name="_Toc33730276"/>
      <w:r w:rsidR="00DB7910">
        <w:t xml:space="preserve">Figure </w:t>
      </w:r>
      <w:r w:rsidR="00E33E46">
        <w:t>3</w:t>
      </w:r>
      <w:r w:rsidR="00A14FF0">
        <w:t>8</w:t>
      </w:r>
      <w:r w:rsidR="00DB7910">
        <w:t>: Stock Management</w:t>
      </w:r>
      <w:bookmarkEnd w:id="233"/>
    </w:p>
    <w:p w14:paraId="0F684A08" w14:textId="62F935D1" w:rsidR="0064671F" w:rsidRDefault="002151B2" w:rsidP="00DB7910">
      <w:pPr>
        <w:pStyle w:val="BodyText2"/>
        <w:ind w:left="360"/>
      </w:pPr>
      <w:r>
        <w:t xml:space="preserve">The following page appears. </w:t>
      </w:r>
    </w:p>
    <w:p w14:paraId="2EECC889" w14:textId="77777777" w:rsidR="002151B2" w:rsidRDefault="002151B2" w:rsidP="00F132A8">
      <w:pPr>
        <w:pStyle w:val="BodyText2"/>
        <w:ind w:left="709" w:hanging="709"/>
        <w:jc w:val="center"/>
      </w:pPr>
      <w:r>
        <w:rPr>
          <w:noProof/>
        </w:rPr>
        <w:lastRenderedPageBreak/>
        <w:drawing>
          <wp:inline distT="0" distB="0" distL="0" distR="0" wp14:anchorId="69D3EB57" wp14:editId="01F85E9F">
            <wp:extent cx="3315821" cy="2444845"/>
            <wp:effectExtent l="19050" t="19050" r="18415" b="12700"/>
            <wp:docPr id="452" name="Picture 4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Exportstockdump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047" cy="24531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5E904" w14:textId="227EAE27" w:rsidR="009F4201" w:rsidRDefault="009F4201" w:rsidP="007E53B8">
      <w:pPr>
        <w:pStyle w:val="FigureCaption"/>
      </w:pPr>
      <w:bookmarkStart w:id="234" w:name="_Toc33730277"/>
      <w:r>
        <w:t xml:space="preserve">Figure </w:t>
      </w:r>
      <w:r w:rsidR="00E33E46">
        <w:t>3</w:t>
      </w:r>
      <w:r w:rsidR="00A14FF0">
        <w:t>9</w:t>
      </w:r>
      <w:r>
        <w:t xml:space="preserve">: Open or Save </w:t>
      </w:r>
      <w:r w:rsidR="000F5679">
        <w:t xml:space="preserve">Exported </w:t>
      </w:r>
      <w:r w:rsidR="00346DCC">
        <w:t xml:space="preserve">Stock </w:t>
      </w:r>
      <w:r w:rsidR="000F5679">
        <w:t>File</w:t>
      </w:r>
      <w:bookmarkEnd w:id="234"/>
    </w:p>
    <w:p w14:paraId="45590F9A" w14:textId="77777777" w:rsidR="002151B2" w:rsidRDefault="002151B2" w:rsidP="00DC39E0">
      <w:pPr>
        <w:pStyle w:val="BodyText2"/>
        <w:numPr>
          <w:ilvl w:val="0"/>
          <w:numId w:val="37"/>
        </w:numPr>
      </w:pPr>
      <w:r>
        <w:t xml:space="preserve">Click </w:t>
      </w:r>
      <w:r w:rsidRPr="006C5568">
        <w:rPr>
          <w:b/>
          <w:bCs/>
          <w:u w:val="single"/>
        </w:rPr>
        <w:t>O</w:t>
      </w:r>
      <w:r w:rsidRPr="006C5568">
        <w:rPr>
          <w:b/>
          <w:bCs/>
        </w:rPr>
        <w:t>pen with</w:t>
      </w:r>
      <w:r>
        <w:t xml:space="preserve"> to view the file. The file opens as an Excel file.</w:t>
      </w:r>
    </w:p>
    <w:p w14:paraId="797419DF" w14:textId="0E5A2F63" w:rsidR="0036447D" w:rsidRDefault="00A87B75" w:rsidP="00A87B75">
      <w:pPr>
        <w:pStyle w:val="BodyText2"/>
        <w:tabs>
          <w:tab w:val="left" w:pos="709"/>
        </w:tabs>
        <w:ind w:left="284"/>
        <w:jc w:val="center"/>
      </w:pPr>
      <w:r>
        <w:rPr>
          <w:noProof/>
        </w:rPr>
        <w:drawing>
          <wp:inline distT="0" distB="0" distL="0" distR="0" wp14:anchorId="34D8B445" wp14:editId="1F31AF4E">
            <wp:extent cx="5278755" cy="823595"/>
            <wp:effectExtent l="0" t="0" r="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0372" w14:textId="4CE56E96" w:rsidR="0064671F" w:rsidRDefault="0064671F" w:rsidP="007E53B8">
      <w:pPr>
        <w:pStyle w:val="FigureCaption"/>
      </w:pPr>
      <w:bookmarkStart w:id="235" w:name="_Toc33730278"/>
      <w:r>
        <w:t xml:space="preserve">Figure </w:t>
      </w:r>
      <w:r w:rsidR="00A14FF0">
        <w:t>40</w:t>
      </w:r>
      <w:r>
        <w:t>: Export</w:t>
      </w:r>
      <w:r w:rsidR="000F5679">
        <w:t>ed Stock</w:t>
      </w:r>
      <w:bookmarkEnd w:id="235"/>
      <w:r w:rsidR="000F5679">
        <w:t xml:space="preserve"> </w:t>
      </w:r>
    </w:p>
    <w:p w14:paraId="5721F58B" w14:textId="73169EE9" w:rsidR="000B0CE4" w:rsidRDefault="006D43DC" w:rsidP="000B0CE4">
      <w:pPr>
        <w:pStyle w:val="BodyText2"/>
      </w:pPr>
      <w:r>
        <w:t>Filtered stock can also be exported</w:t>
      </w:r>
      <w:r w:rsidR="00865F6C">
        <w:t>. To do this, filter stock based on specific filter</w:t>
      </w:r>
      <w:r>
        <w:t xml:space="preserve"> values</w:t>
      </w:r>
      <w:r w:rsidR="00865F6C">
        <w:t xml:space="preserve">. Refer to </w:t>
      </w:r>
      <w:r w:rsidR="00865F6C" w:rsidRPr="00865F6C">
        <w:rPr>
          <w:i/>
          <w:iCs/>
        </w:rPr>
        <w:t>Filter Stock</w:t>
      </w:r>
      <w:r w:rsidR="00865F6C">
        <w:t xml:space="preserve"> for information and then export the filtered data.</w:t>
      </w:r>
    </w:p>
    <w:p w14:paraId="497133CD" w14:textId="0048AB0E" w:rsidR="0036447D" w:rsidRDefault="0036447D" w:rsidP="000B0CE4">
      <w:pPr>
        <w:pStyle w:val="BodyText2"/>
      </w:pPr>
    </w:p>
    <w:p w14:paraId="4CD5BA20" w14:textId="77777777" w:rsidR="008C008C" w:rsidRDefault="000B0CE4" w:rsidP="000B0CE4">
      <w:pPr>
        <w:pStyle w:val="Heading2"/>
      </w:pPr>
      <w:bookmarkStart w:id="236" w:name="_Toc33605948"/>
      <w:r>
        <w:t>Grievance Management</w:t>
      </w:r>
      <w:bookmarkEnd w:id="236"/>
    </w:p>
    <w:p w14:paraId="3E52354B" w14:textId="2FB1B908" w:rsidR="00CC4FBE" w:rsidRDefault="006D43DC" w:rsidP="000B0CE4">
      <w:pPr>
        <w:pStyle w:val="BodyText2"/>
      </w:pPr>
      <w:r>
        <w:t>Importers</w:t>
      </w:r>
      <w:r w:rsidR="000B0CE4">
        <w:t xml:space="preserve"> can register complaints </w:t>
      </w:r>
      <w:r w:rsidR="00C54724">
        <w:t xml:space="preserve">or grievances </w:t>
      </w:r>
      <w:r w:rsidR="000B0CE4">
        <w:t xml:space="preserve">when there is a problem in the </w:t>
      </w:r>
      <w:r w:rsidR="00591A26">
        <w:t>portal</w:t>
      </w:r>
      <w:r w:rsidR="000B0CE4">
        <w:t xml:space="preserve">. For example, there could be situations when the registration feature is not working or there </w:t>
      </w:r>
      <w:r w:rsidR="00C54724">
        <w:t>could be</w:t>
      </w:r>
      <w:r w:rsidR="000B0CE4">
        <w:t xml:space="preserve"> a problem in consignment upload. </w:t>
      </w:r>
    </w:p>
    <w:p w14:paraId="2E23F57B" w14:textId="4E955E83" w:rsidR="000B0CE4" w:rsidRDefault="00687E23" w:rsidP="000B0CE4">
      <w:pPr>
        <w:pStyle w:val="BodyText2"/>
      </w:pPr>
      <w:r>
        <w:t xml:space="preserve">When </w:t>
      </w:r>
      <w:r w:rsidR="005132E3">
        <w:t xml:space="preserve">an importer </w:t>
      </w:r>
      <w:r w:rsidR="00591A26">
        <w:t>raise</w:t>
      </w:r>
      <w:r w:rsidR="005132E3">
        <w:t>s</w:t>
      </w:r>
      <w:r>
        <w:t xml:space="preserve"> a grievance, the </w:t>
      </w:r>
      <w:r w:rsidR="00591A26">
        <w:t xml:space="preserve">grievance </w:t>
      </w:r>
      <w:r w:rsidR="00C54724">
        <w:t>goes through the following stages</w:t>
      </w:r>
      <w:r>
        <w:t>:</w:t>
      </w:r>
      <w:r w:rsidR="000B0CE4">
        <w:t xml:space="preserve"> </w:t>
      </w:r>
    </w:p>
    <w:p w14:paraId="348D330C" w14:textId="78A0755C" w:rsidR="00CF6643" w:rsidRDefault="005132E3" w:rsidP="00DC39E0">
      <w:pPr>
        <w:pStyle w:val="BodyText2"/>
        <w:numPr>
          <w:ilvl w:val="0"/>
          <w:numId w:val="41"/>
        </w:numPr>
      </w:pPr>
      <w:r>
        <w:t>A</w:t>
      </w:r>
      <w:r w:rsidR="00CF6643">
        <w:t xml:space="preserve"> notification is sent to the CEIR administrator.</w:t>
      </w:r>
      <w:r w:rsidR="00687E23">
        <w:t xml:space="preserve"> The notification appears on the CEIR administrator portal. A mail is also sent to the registered mail of the CEIR administrator.</w:t>
      </w:r>
    </w:p>
    <w:p w14:paraId="27EC1227" w14:textId="55806968" w:rsidR="00CF6643" w:rsidRDefault="00CF6643" w:rsidP="00DC39E0">
      <w:pPr>
        <w:pStyle w:val="BodyText2"/>
        <w:numPr>
          <w:ilvl w:val="0"/>
          <w:numId w:val="41"/>
        </w:numPr>
      </w:pPr>
      <w:r>
        <w:t>The CEIR administrator responds to the grievance.</w:t>
      </w:r>
      <w:r w:rsidR="00687E23">
        <w:t xml:space="preserve"> </w:t>
      </w:r>
      <w:r>
        <w:t xml:space="preserve">A </w:t>
      </w:r>
      <w:r w:rsidR="00C54724">
        <w:t xml:space="preserve">response </w:t>
      </w:r>
      <w:r>
        <w:t xml:space="preserve">notification is sent to </w:t>
      </w:r>
      <w:r w:rsidR="007379C0">
        <w:t xml:space="preserve">on the </w:t>
      </w:r>
      <w:r w:rsidR="00591A26">
        <w:t xml:space="preserve">importer </w:t>
      </w:r>
      <w:r w:rsidR="007379C0">
        <w:t>portal</w:t>
      </w:r>
      <w:r w:rsidR="00591A26">
        <w:t>,</w:t>
      </w:r>
      <w:r w:rsidR="007379C0">
        <w:t xml:space="preserve"> and the </w:t>
      </w:r>
      <w:r w:rsidR="00591A26">
        <w:t xml:space="preserve">importer’s </w:t>
      </w:r>
      <w:r w:rsidR="007379C0">
        <w:t>registered mail ID</w:t>
      </w:r>
      <w:r>
        <w:t>.</w:t>
      </w:r>
      <w:r w:rsidR="00591A26">
        <w:t xml:space="preserve"> </w:t>
      </w:r>
    </w:p>
    <w:p w14:paraId="42645E63" w14:textId="74026127" w:rsidR="007379C0" w:rsidRDefault="007379C0" w:rsidP="00DC39E0">
      <w:pPr>
        <w:pStyle w:val="BodyText2"/>
        <w:numPr>
          <w:ilvl w:val="0"/>
          <w:numId w:val="41"/>
        </w:numPr>
      </w:pPr>
      <w:r>
        <w:t xml:space="preserve">Steps 1 to </w:t>
      </w:r>
      <w:r w:rsidR="005A0E51">
        <w:t>2</w:t>
      </w:r>
      <w:r>
        <w:t xml:space="preserve"> are repeated until the grievance is closed.</w:t>
      </w:r>
      <w:r w:rsidR="00071E8D">
        <w:t xml:space="preserve"> </w:t>
      </w:r>
      <w:r w:rsidR="00C54724">
        <w:t>The administrator closes the grievance.</w:t>
      </w:r>
    </w:p>
    <w:p w14:paraId="6D650620" w14:textId="1C1EEC1A" w:rsidR="00CF6643" w:rsidRPr="00CF6643" w:rsidRDefault="00C54724" w:rsidP="00CF6643">
      <w:pPr>
        <w:pStyle w:val="BodyText2"/>
      </w:pPr>
      <w:r>
        <w:lastRenderedPageBreak/>
        <w:t xml:space="preserve">There are situations when the grievance is automatically closed. </w:t>
      </w:r>
      <w:r w:rsidR="00591A26">
        <w:t>A grievance is automatically closed when the</w:t>
      </w:r>
      <w:r w:rsidR="00CF6643" w:rsidRPr="00CF6643">
        <w:t xml:space="preserve"> </w:t>
      </w:r>
      <w:r w:rsidR="005A0E51">
        <w:t>status of the grievance changes to</w:t>
      </w:r>
      <w:r w:rsidR="00CF6643" w:rsidRPr="00CF6643">
        <w:t xml:space="preserve"> </w:t>
      </w:r>
      <w:r w:rsidR="00BC73C2">
        <w:rPr>
          <w:b/>
          <w:bCs/>
        </w:rPr>
        <w:t>Pending with User</w:t>
      </w:r>
      <w:r w:rsidR="00CF6643" w:rsidRPr="00CF6643">
        <w:t xml:space="preserve">, </w:t>
      </w:r>
      <w:r w:rsidR="005A0E51">
        <w:t>but</w:t>
      </w:r>
      <w:r w:rsidR="00CF6643" w:rsidRPr="00CF6643">
        <w:t xml:space="preserve"> there is no response from the </w:t>
      </w:r>
      <w:r w:rsidR="00CC2D87">
        <w:t>importer</w:t>
      </w:r>
      <w:r w:rsidR="00CF6643" w:rsidRPr="00CF6643">
        <w:t xml:space="preserve"> for a specified period</w:t>
      </w:r>
      <w:r w:rsidR="00BC73C2">
        <w:t>.</w:t>
      </w:r>
    </w:p>
    <w:p w14:paraId="05D8EA8C" w14:textId="77777777" w:rsidR="000B0CE4" w:rsidRPr="005E388D" w:rsidRDefault="00457F9E" w:rsidP="000B0CE4">
      <w:pPr>
        <w:pStyle w:val="BodyText2"/>
        <w:rPr>
          <w:u w:val="single"/>
        </w:rPr>
      </w:pPr>
      <w:r w:rsidRPr="005E388D">
        <w:rPr>
          <w:u w:val="single"/>
        </w:rPr>
        <w:t>To raise a grievance</w:t>
      </w:r>
    </w:p>
    <w:p w14:paraId="6DAAA638" w14:textId="77777777" w:rsidR="006C5568" w:rsidRDefault="00457F9E" w:rsidP="00DC39E0">
      <w:pPr>
        <w:pStyle w:val="BodyText2"/>
        <w:numPr>
          <w:ilvl w:val="0"/>
          <w:numId w:val="44"/>
        </w:numPr>
        <w:ind w:left="360"/>
      </w:pPr>
      <w:r>
        <w:t xml:space="preserve">Select </w:t>
      </w:r>
      <w:r w:rsidRPr="006C5568">
        <w:rPr>
          <w:b/>
          <w:bCs/>
        </w:rPr>
        <w:t>Grievance Management</w:t>
      </w:r>
      <w:r>
        <w:t xml:space="preserve"> in the left panel.</w:t>
      </w:r>
      <w:r w:rsidR="006C5568">
        <w:t xml:space="preserve"> </w:t>
      </w:r>
    </w:p>
    <w:p w14:paraId="46B7965F" w14:textId="0A9FFDCD" w:rsidR="006C5568" w:rsidRDefault="00941A7E" w:rsidP="000F2A8D">
      <w:pPr>
        <w:pStyle w:val="BodyText2"/>
        <w:ind w:left="3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7FB7B12" wp14:editId="38213025">
                <wp:simplePos x="0" y="0"/>
                <wp:positionH relativeFrom="column">
                  <wp:posOffset>248920</wp:posOffset>
                </wp:positionH>
                <wp:positionV relativeFrom="paragraph">
                  <wp:posOffset>743053</wp:posOffset>
                </wp:positionV>
                <wp:extent cx="675861" cy="193620"/>
                <wp:effectExtent l="0" t="0" r="10160" b="16510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61" cy="19362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BD6CD" id="Rectangle 259" o:spid="_x0000_s1026" style="position:absolute;margin-left:19.6pt;margin-top:58.5pt;width:53.2pt;height:15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" filled="f" strokecolor="#ffc000 [3207]" strokeweight="2pt"/>
            </w:pict>
          </mc:Fallback>
        </mc:AlternateContent>
      </w:r>
      <w:r w:rsidR="00FE0343" w:rsidRPr="00EE4D19">
        <w:rPr>
          <w:noProof/>
        </w:rPr>
        <w:drawing>
          <wp:inline distT="0" distB="0" distL="0" distR="0" wp14:anchorId="36D84E5B" wp14:editId="746AF022">
            <wp:extent cx="5443937" cy="2327409"/>
            <wp:effectExtent l="0" t="0" r="4445" b="0"/>
            <wp:docPr id="215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8A766C44-2DD3-4556-B50E-39B828B18E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8A766C44-2DD3-4556-B50E-39B828B18E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0145" cy="233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A73C" w14:textId="7E4DC98B" w:rsidR="00045C43" w:rsidRDefault="00045C43" w:rsidP="007E53B8">
      <w:pPr>
        <w:pStyle w:val="FigureCaption"/>
      </w:pPr>
      <w:bookmarkStart w:id="237" w:name="_Toc33730279"/>
      <w:r>
        <w:t xml:space="preserve">Figure </w:t>
      </w:r>
      <w:r w:rsidR="00A14FF0">
        <w:t>41</w:t>
      </w:r>
      <w:r>
        <w:t xml:space="preserve">: </w:t>
      </w:r>
      <w:r w:rsidR="006659F6">
        <w:t>Home Page</w:t>
      </w:r>
      <w:bookmarkEnd w:id="237"/>
    </w:p>
    <w:p w14:paraId="0AD5B5FD" w14:textId="56230AD7" w:rsidR="00457F9E" w:rsidRDefault="003A2390" w:rsidP="003A2390">
      <w:pPr>
        <w:pStyle w:val="BodyText2"/>
        <w:numPr>
          <w:ilvl w:val="0"/>
          <w:numId w:val="44"/>
        </w:numPr>
        <w:ind w:left="360"/>
      </w:pPr>
      <w:r>
        <w:t xml:space="preserve">The </w:t>
      </w:r>
      <w:r w:rsidRPr="003A2390">
        <w:rPr>
          <w:b/>
          <w:bCs/>
        </w:rPr>
        <w:t>Grievance Management</w:t>
      </w:r>
      <w:r>
        <w:t xml:space="preserve"> page appears. </w:t>
      </w:r>
      <w:r w:rsidR="00457F9E">
        <w:t xml:space="preserve">Click </w:t>
      </w:r>
      <w:r w:rsidR="006767EA">
        <w:rPr>
          <w:b/>
          <w:bCs/>
        </w:rPr>
        <w:t>Create</w:t>
      </w:r>
      <w:r w:rsidR="00457F9E" w:rsidRPr="005E388D">
        <w:rPr>
          <w:b/>
          <w:bCs/>
        </w:rPr>
        <w:t xml:space="preserve"> Grievance</w:t>
      </w:r>
      <w:r w:rsidR="00457F9E">
        <w:t>.</w:t>
      </w:r>
    </w:p>
    <w:p w14:paraId="025C2271" w14:textId="0A913F91" w:rsidR="003A2390" w:rsidRDefault="006767EA" w:rsidP="003A2390">
      <w:pPr>
        <w:pStyle w:val="BodyText2"/>
        <w:jc w:val="center"/>
      </w:pPr>
      <w:r>
        <w:rPr>
          <w:noProof/>
        </w:rPr>
        <w:drawing>
          <wp:inline distT="0" distB="0" distL="0" distR="0" wp14:anchorId="014053C7" wp14:editId="09F0EF0F">
            <wp:extent cx="5195708" cy="1780028"/>
            <wp:effectExtent l="0" t="0" r="5080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03304" cy="178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362A" w14:textId="19EDE553" w:rsidR="003A2390" w:rsidRDefault="003A2390" w:rsidP="003A2390">
      <w:pPr>
        <w:pStyle w:val="FigureCaption"/>
      </w:pPr>
      <w:bookmarkStart w:id="238" w:name="_Toc33730280"/>
      <w:r>
        <w:t xml:space="preserve">Figure </w:t>
      </w:r>
      <w:r w:rsidR="00A14FF0">
        <w:t>42:</w:t>
      </w:r>
      <w:r>
        <w:t xml:space="preserve"> Grievance Management</w:t>
      </w:r>
      <w:bookmarkEnd w:id="238"/>
    </w:p>
    <w:p w14:paraId="7540FEE2" w14:textId="3E83A108" w:rsidR="003A2390" w:rsidRDefault="003A2390" w:rsidP="003A2390">
      <w:pPr>
        <w:pStyle w:val="BodyText2"/>
      </w:pPr>
      <w:r>
        <w:t xml:space="preserve">The </w:t>
      </w:r>
      <w:r w:rsidR="006767EA">
        <w:rPr>
          <w:b/>
          <w:bCs/>
        </w:rPr>
        <w:t>Create</w:t>
      </w:r>
      <w:r w:rsidRPr="003A2390">
        <w:rPr>
          <w:b/>
          <w:bCs/>
        </w:rPr>
        <w:t xml:space="preserve"> Grievance</w:t>
      </w:r>
      <w:r>
        <w:t xml:space="preserve"> page appears.</w:t>
      </w:r>
    </w:p>
    <w:p w14:paraId="43B36488" w14:textId="7CDF4607" w:rsidR="00457F9E" w:rsidRDefault="00F93C49" w:rsidP="009E7898">
      <w:pPr>
        <w:pStyle w:val="BodyText2"/>
        <w:jc w:val="center"/>
      </w:pPr>
      <w:r>
        <w:rPr>
          <w:noProof/>
        </w:rPr>
        <w:lastRenderedPageBreak/>
        <w:drawing>
          <wp:inline distT="0" distB="0" distL="0" distR="0" wp14:anchorId="1C8E72F5" wp14:editId="36799713">
            <wp:extent cx="5278755" cy="2393950"/>
            <wp:effectExtent l="0" t="0" r="0" b="635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8308" w14:textId="1581392F" w:rsidR="006C5568" w:rsidRDefault="00045C43" w:rsidP="007E53B8">
      <w:pPr>
        <w:pStyle w:val="FigureCaption"/>
      </w:pPr>
      <w:bookmarkStart w:id="239" w:name="_Toc33730281"/>
      <w:r>
        <w:t xml:space="preserve">Figure </w:t>
      </w:r>
      <w:r w:rsidR="00A14FF0">
        <w:t>43</w:t>
      </w:r>
      <w:r>
        <w:t xml:space="preserve">: </w:t>
      </w:r>
      <w:r w:rsidR="00F93C49">
        <w:t>Create</w:t>
      </w:r>
      <w:r>
        <w:t xml:space="preserve"> Grievance</w:t>
      </w:r>
      <w:bookmarkEnd w:id="239"/>
    </w:p>
    <w:p w14:paraId="048C591A" w14:textId="6FAA230B" w:rsidR="003A2390" w:rsidRPr="003A2390" w:rsidRDefault="003A2390" w:rsidP="00DC39E0">
      <w:pPr>
        <w:pStyle w:val="BodyText2"/>
        <w:numPr>
          <w:ilvl w:val="0"/>
          <w:numId w:val="44"/>
        </w:numPr>
      </w:pPr>
      <w:r>
        <w:t>Enter the following information:</w:t>
      </w:r>
    </w:p>
    <w:p w14:paraId="17C3AAA4" w14:textId="4C4EC29A" w:rsidR="00457F9E" w:rsidRDefault="00457F9E" w:rsidP="003A2390">
      <w:pPr>
        <w:pStyle w:val="BodyText2"/>
        <w:numPr>
          <w:ilvl w:val="1"/>
          <w:numId w:val="44"/>
        </w:numPr>
      </w:pPr>
      <w:r w:rsidRPr="00045C43">
        <w:rPr>
          <w:b/>
          <w:bCs/>
        </w:rPr>
        <w:t>Transaction ID</w:t>
      </w:r>
      <w:r>
        <w:t>: Enter the transaction ID of the consignment if the grievance is related to a consignment or the transaction ID of the stock if the grievance is related to stock.</w:t>
      </w:r>
      <w:r w:rsidR="00CC4FBE">
        <w:t xml:space="preserve"> </w:t>
      </w:r>
    </w:p>
    <w:p w14:paraId="48761C29" w14:textId="2850EAB9" w:rsidR="00457F9E" w:rsidRDefault="008E15E0" w:rsidP="003A2390">
      <w:pPr>
        <w:pStyle w:val="BodyText2"/>
        <w:numPr>
          <w:ilvl w:val="1"/>
          <w:numId w:val="44"/>
        </w:numPr>
      </w:pPr>
      <w:r w:rsidRPr="008E15E0">
        <w:rPr>
          <w:b/>
          <w:bCs/>
          <w:color w:val="FF0000"/>
        </w:rPr>
        <w:t>*</w:t>
      </w:r>
      <w:r w:rsidR="00457F9E" w:rsidRPr="00045C43">
        <w:rPr>
          <w:b/>
          <w:bCs/>
        </w:rPr>
        <w:t>Category</w:t>
      </w:r>
      <w:r w:rsidR="00457F9E">
        <w:t>: Select the category of the grievance. The options are:</w:t>
      </w:r>
    </w:p>
    <w:p w14:paraId="76232EC7" w14:textId="77777777" w:rsidR="00457F9E" w:rsidRDefault="00457F9E" w:rsidP="00DC39E0">
      <w:pPr>
        <w:pStyle w:val="BodyText2"/>
        <w:numPr>
          <w:ilvl w:val="0"/>
          <w:numId w:val="42"/>
        </w:numPr>
      </w:pPr>
      <w:r>
        <w:t>Report Related</w:t>
      </w:r>
      <w:r w:rsidR="005E388D">
        <w:t>: Unable to generate a report.</w:t>
      </w:r>
    </w:p>
    <w:p w14:paraId="3EC678FC" w14:textId="4A7B7080" w:rsidR="00457F9E" w:rsidRPr="005A0E51" w:rsidRDefault="00CC4FBE" w:rsidP="00DC39E0">
      <w:pPr>
        <w:pStyle w:val="BodyText2"/>
        <w:numPr>
          <w:ilvl w:val="0"/>
          <w:numId w:val="42"/>
        </w:numPr>
      </w:pPr>
      <w:r>
        <w:t>Consignment</w:t>
      </w:r>
      <w:r w:rsidR="00457F9E">
        <w:t xml:space="preserve"> Related</w:t>
      </w:r>
      <w:r>
        <w:t xml:space="preserve">: Problem with registering </w:t>
      </w:r>
      <w:r w:rsidRPr="005A0E51">
        <w:t xml:space="preserve">consignment </w:t>
      </w:r>
      <w:r w:rsidR="005A0E51" w:rsidRPr="005A0E51">
        <w:t>etc.</w:t>
      </w:r>
    </w:p>
    <w:p w14:paraId="5F1C3C94" w14:textId="7E583DCB" w:rsidR="00457F9E" w:rsidRPr="005A0E51" w:rsidRDefault="00457F9E" w:rsidP="00DC39E0">
      <w:pPr>
        <w:pStyle w:val="BodyText2"/>
        <w:numPr>
          <w:ilvl w:val="0"/>
          <w:numId w:val="42"/>
        </w:numPr>
      </w:pPr>
      <w:r>
        <w:t>Stock Related</w:t>
      </w:r>
      <w:r w:rsidR="005E388D">
        <w:t xml:space="preserve">: Problem with uploading </w:t>
      </w:r>
      <w:r w:rsidR="005E388D" w:rsidRPr="005A0E51">
        <w:t>stock</w:t>
      </w:r>
      <w:r w:rsidR="00CC4FBE" w:rsidRPr="005A0E51">
        <w:t xml:space="preserve"> etc</w:t>
      </w:r>
      <w:r w:rsidR="005A0E51" w:rsidRPr="005A0E51">
        <w:t>.</w:t>
      </w:r>
    </w:p>
    <w:p w14:paraId="594CDC38" w14:textId="77777777" w:rsidR="00457F9E" w:rsidRDefault="00457F9E" w:rsidP="00DC39E0">
      <w:pPr>
        <w:pStyle w:val="BodyText2"/>
        <w:numPr>
          <w:ilvl w:val="0"/>
          <w:numId w:val="42"/>
        </w:numPr>
      </w:pPr>
      <w:r>
        <w:t>Other</w:t>
      </w:r>
      <w:r w:rsidR="00C54724">
        <w:t>: Problem with any other aspect of the application</w:t>
      </w:r>
    </w:p>
    <w:p w14:paraId="74A9441B" w14:textId="77777777" w:rsidR="00457F9E" w:rsidRPr="000F2A8D" w:rsidRDefault="00457F9E" w:rsidP="000F2A8D">
      <w:pPr>
        <w:pStyle w:val="BodyText2"/>
        <w:numPr>
          <w:ilvl w:val="0"/>
          <w:numId w:val="42"/>
        </w:numPr>
      </w:pPr>
      <w:r>
        <w:t>Registration Related</w:t>
      </w:r>
      <w:r w:rsidR="005E388D">
        <w:t>: Problem with registering</w:t>
      </w:r>
      <w:r w:rsidR="00C54724">
        <w:t xml:space="preserve"> information</w:t>
      </w:r>
      <w:r w:rsidR="005E388D">
        <w:t xml:space="preserve"> in the </w:t>
      </w:r>
      <w:r w:rsidR="005E388D" w:rsidRPr="000F2A8D">
        <w:t>application.</w:t>
      </w:r>
    </w:p>
    <w:p w14:paraId="1CA6B200" w14:textId="4349889C" w:rsidR="00457F9E" w:rsidRPr="003A2390" w:rsidRDefault="008E15E0" w:rsidP="003A2390">
      <w:pPr>
        <w:pStyle w:val="BodyText2"/>
        <w:numPr>
          <w:ilvl w:val="1"/>
          <w:numId w:val="44"/>
        </w:numPr>
      </w:pPr>
      <w:r w:rsidRPr="008E15E0">
        <w:rPr>
          <w:b/>
          <w:bCs/>
          <w:color w:val="FF0000"/>
        </w:rPr>
        <w:t>*</w:t>
      </w:r>
      <w:r w:rsidR="00457F9E" w:rsidRPr="00045C43">
        <w:rPr>
          <w:b/>
          <w:bCs/>
        </w:rPr>
        <w:t>Remarks</w:t>
      </w:r>
      <w:r w:rsidR="00457F9E" w:rsidRPr="003A2390">
        <w:rPr>
          <w:b/>
          <w:bCs/>
        </w:rPr>
        <w:t xml:space="preserve">: </w:t>
      </w:r>
      <w:r w:rsidR="00457F9E" w:rsidRPr="003A2390">
        <w:t>Enter information about the grievance raised.</w:t>
      </w:r>
      <w:r w:rsidR="00C54724" w:rsidRPr="003A2390">
        <w:t xml:space="preserve"> This helps the administrator to understand the problem in detail.</w:t>
      </w:r>
    </w:p>
    <w:p w14:paraId="42077CF2" w14:textId="1376303B" w:rsidR="00457F9E" w:rsidRPr="003A2390" w:rsidRDefault="00457F9E" w:rsidP="003A2390">
      <w:pPr>
        <w:pStyle w:val="BodyText2"/>
        <w:numPr>
          <w:ilvl w:val="1"/>
          <w:numId w:val="44"/>
        </w:numPr>
      </w:pPr>
      <w:r w:rsidRPr="00045C43">
        <w:rPr>
          <w:b/>
          <w:bCs/>
        </w:rPr>
        <w:t>Document Type</w:t>
      </w:r>
      <w:r w:rsidRPr="003A2390">
        <w:rPr>
          <w:b/>
          <w:bCs/>
        </w:rPr>
        <w:t xml:space="preserve">: </w:t>
      </w:r>
      <w:r w:rsidRPr="003A2390">
        <w:t xml:space="preserve">Select the type of </w:t>
      </w:r>
      <w:r w:rsidR="00C54724" w:rsidRPr="003A2390">
        <w:t xml:space="preserve">identification or </w:t>
      </w:r>
      <w:r w:rsidR="00045C43" w:rsidRPr="003A2390">
        <w:t>another</w:t>
      </w:r>
      <w:r w:rsidR="00C54724" w:rsidRPr="003A2390">
        <w:t xml:space="preserve"> </w:t>
      </w:r>
      <w:r w:rsidRPr="003A2390">
        <w:t xml:space="preserve">document </w:t>
      </w:r>
      <w:r w:rsidR="005E388D" w:rsidRPr="003A2390">
        <w:t xml:space="preserve">that </w:t>
      </w:r>
      <w:r w:rsidR="006B304F" w:rsidRPr="003A2390">
        <w:t>is</w:t>
      </w:r>
      <w:r w:rsidR="005E388D" w:rsidRPr="003A2390">
        <w:t xml:space="preserve"> to</w:t>
      </w:r>
      <w:r w:rsidR="006B304F" w:rsidRPr="003A2390">
        <w:t xml:space="preserve"> be</w:t>
      </w:r>
      <w:r w:rsidR="005E388D" w:rsidRPr="003A2390">
        <w:t xml:space="preserve"> upload</w:t>
      </w:r>
      <w:r w:rsidR="006B304F" w:rsidRPr="003A2390">
        <w:t>ed</w:t>
      </w:r>
      <w:r w:rsidRPr="003A2390">
        <w:t>. The options are:</w:t>
      </w:r>
    </w:p>
    <w:p w14:paraId="34512CAD" w14:textId="77777777" w:rsidR="00457F9E" w:rsidRDefault="00457F9E" w:rsidP="003A2390">
      <w:pPr>
        <w:pStyle w:val="BodyText2"/>
        <w:numPr>
          <w:ilvl w:val="0"/>
          <w:numId w:val="42"/>
        </w:numPr>
      </w:pPr>
      <w:r>
        <w:t xml:space="preserve">Passport </w:t>
      </w:r>
    </w:p>
    <w:p w14:paraId="292BBDBE" w14:textId="77777777" w:rsidR="00457F9E" w:rsidRDefault="00457F9E" w:rsidP="003A2390">
      <w:pPr>
        <w:pStyle w:val="BodyText2"/>
        <w:numPr>
          <w:ilvl w:val="0"/>
          <w:numId w:val="42"/>
        </w:numPr>
      </w:pPr>
      <w:r>
        <w:t>Visa</w:t>
      </w:r>
    </w:p>
    <w:p w14:paraId="0E1AF426" w14:textId="77777777" w:rsidR="00457F9E" w:rsidRDefault="00457F9E" w:rsidP="003A2390">
      <w:pPr>
        <w:pStyle w:val="BodyText2"/>
        <w:numPr>
          <w:ilvl w:val="0"/>
          <w:numId w:val="42"/>
        </w:numPr>
      </w:pPr>
      <w:r>
        <w:t>NID</w:t>
      </w:r>
      <w:r w:rsidR="00045C43">
        <w:t xml:space="preserve"> (National ID)</w:t>
      </w:r>
    </w:p>
    <w:p w14:paraId="3B150C47" w14:textId="77777777" w:rsidR="00457F9E" w:rsidRDefault="00457F9E" w:rsidP="003A2390">
      <w:pPr>
        <w:pStyle w:val="BodyText2"/>
        <w:numPr>
          <w:ilvl w:val="0"/>
          <w:numId w:val="42"/>
        </w:numPr>
      </w:pPr>
      <w:r>
        <w:t>Photo</w:t>
      </w:r>
    </w:p>
    <w:p w14:paraId="3184DBA8" w14:textId="77777777" w:rsidR="00457F9E" w:rsidRDefault="00457F9E" w:rsidP="003A2390">
      <w:pPr>
        <w:pStyle w:val="BodyText2"/>
        <w:numPr>
          <w:ilvl w:val="0"/>
          <w:numId w:val="42"/>
        </w:numPr>
      </w:pPr>
      <w:r>
        <w:t>Other</w:t>
      </w:r>
    </w:p>
    <w:p w14:paraId="50EB8A08" w14:textId="6EBAA3A2" w:rsidR="00261090" w:rsidRPr="003A2390" w:rsidRDefault="00261090" w:rsidP="003A2390">
      <w:pPr>
        <w:pStyle w:val="BodyText2"/>
        <w:numPr>
          <w:ilvl w:val="1"/>
          <w:numId w:val="44"/>
        </w:numPr>
      </w:pPr>
      <w:r w:rsidRPr="00045C43">
        <w:rPr>
          <w:b/>
          <w:bCs/>
        </w:rPr>
        <w:lastRenderedPageBreak/>
        <w:t>Upload Supporting Document</w:t>
      </w:r>
      <w:r w:rsidRPr="003A2390">
        <w:rPr>
          <w:b/>
          <w:bCs/>
        </w:rPr>
        <w:t xml:space="preserve">: </w:t>
      </w:r>
      <w:r w:rsidR="006B304F" w:rsidRPr="003A2390">
        <w:t>C</w:t>
      </w:r>
      <w:r w:rsidRPr="003A2390">
        <w:t xml:space="preserve">lick </w:t>
      </w:r>
      <w:r w:rsidRPr="003A2390">
        <w:rPr>
          <w:b/>
          <w:bCs/>
        </w:rPr>
        <w:t>Select File</w:t>
      </w:r>
      <w:r w:rsidR="006B304F" w:rsidRPr="003A2390">
        <w:t xml:space="preserve"> to upload the document selected in </w:t>
      </w:r>
      <w:r w:rsidR="006B304F" w:rsidRPr="003A2390">
        <w:rPr>
          <w:b/>
          <w:bCs/>
        </w:rPr>
        <w:t>Document Type</w:t>
      </w:r>
      <w:r w:rsidRPr="003A2390">
        <w:t xml:space="preserve">. </w:t>
      </w:r>
    </w:p>
    <w:p w14:paraId="771B321D" w14:textId="77777777" w:rsidR="00261090" w:rsidRPr="003A2390" w:rsidRDefault="00261090" w:rsidP="003A2390">
      <w:pPr>
        <w:pStyle w:val="BodyText2"/>
        <w:numPr>
          <w:ilvl w:val="1"/>
          <w:numId w:val="44"/>
        </w:numPr>
        <w:rPr>
          <w:b/>
          <w:bCs/>
        </w:rPr>
      </w:pPr>
      <w:r w:rsidRPr="003A2390">
        <w:t>To upload more documents,</w:t>
      </w:r>
      <w:r w:rsidRPr="003A2390">
        <w:rPr>
          <w:b/>
          <w:bCs/>
        </w:rPr>
        <w:t xml:space="preserve"> </w:t>
      </w:r>
      <w:r w:rsidRPr="003A2390">
        <w:t>click</w:t>
      </w:r>
      <w:r w:rsidRPr="003A2390">
        <w:rPr>
          <w:b/>
          <w:bCs/>
        </w:rPr>
        <w:t xml:space="preserve"> </w:t>
      </w:r>
      <w:r w:rsidR="005E388D" w:rsidRPr="006C5568">
        <w:rPr>
          <w:b/>
          <w:bCs/>
        </w:rPr>
        <w:t>+</w:t>
      </w:r>
      <w:r w:rsidRPr="006C5568">
        <w:rPr>
          <w:b/>
          <w:bCs/>
        </w:rPr>
        <w:t>Add More Files</w:t>
      </w:r>
      <w:r w:rsidRPr="003A2390">
        <w:rPr>
          <w:b/>
          <w:bCs/>
        </w:rPr>
        <w:t>.</w:t>
      </w:r>
    </w:p>
    <w:p w14:paraId="695E813D" w14:textId="3C237BA8" w:rsidR="00261090" w:rsidRDefault="00261090" w:rsidP="006C5568">
      <w:pPr>
        <w:pStyle w:val="BodyText2"/>
        <w:ind w:left="432"/>
      </w:pPr>
      <w:r>
        <w:t xml:space="preserve">This adds two more fields: </w:t>
      </w:r>
      <w:r w:rsidRPr="00045C43">
        <w:rPr>
          <w:b/>
          <w:bCs/>
        </w:rPr>
        <w:t>Document Type</w:t>
      </w:r>
      <w:r>
        <w:t xml:space="preserve"> and </w:t>
      </w:r>
      <w:r w:rsidRPr="00045C43">
        <w:rPr>
          <w:b/>
          <w:bCs/>
        </w:rPr>
        <w:t>Select File</w:t>
      </w:r>
      <w:r>
        <w:t>.</w:t>
      </w:r>
      <w:r w:rsidR="006B304F">
        <w:t xml:space="preserve"> </w:t>
      </w:r>
    </w:p>
    <w:p w14:paraId="6990E0FE" w14:textId="77777777" w:rsidR="005E388D" w:rsidRDefault="005E388D" w:rsidP="00DC39E0">
      <w:pPr>
        <w:pStyle w:val="BodyText2"/>
        <w:numPr>
          <w:ilvl w:val="0"/>
          <w:numId w:val="44"/>
        </w:numPr>
      </w:pPr>
      <w:r>
        <w:t xml:space="preserve">Click </w:t>
      </w:r>
      <w:r w:rsidRPr="006C5568">
        <w:rPr>
          <w:b/>
          <w:bCs/>
        </w:rPr>
        <w:t>SUBMIT</w:t>
      </w:r>
      <w:r>
        <w:t>.</w:t>
      </w:r>
    </w:p>
    <w:p w14:paraId="76145653" w14:textId="728C0420" w:rsidR="005E388D" w:rsidRDefault="00044BAF" w:rsidP="000B0CE4">
      <w:pPr>
        <w:pStyle w:val="BodyText2"/>
      </w:pPr>
      <w:r>
        <w:t>A grievance ID is generated and assigned to</w:t>
      </w:r>
      <w:r w:rsidR="006B304F">
        <w:t xml:space="preserve"> the registered grievance</w:t>
      </w:r>
      <w:r>
        <w:t xml:space="preserve">. </w:t>
      </w:r>
      <w:r w:rsidR="003A2390">
        <w:t>The registered grievance appears on top of the dashboard.</w:t>
      </w:r>
    </w:p>
    <w:p w14:paraId="05409721" w14:textId="00ACFCF0" w:rsidR="00045C43" w:rsidRDefault="00D16A8A" w:rsidP="009E7898">
      <w:pPr>
        <w:pStyle w:val="BodyText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B4D7B6C" wp14:editId="5F166159">
                <wp:simplePos x="0" y="0"/>
                <wp:positionH relativeFrom="column">
                  <wp:posOffset>4646172</wp:posOffset>
                </wp:positionH>
                <wp:positionV relativeFrom="paragraph">
                  <wp:posOffset>1066902</wp:posOffset>
                </wp:positionV>
                <wp:extent cx="318565" cy="707923"/>
                <wp:effectExtent l="0" t="0" r="24765" b="1651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565" cy="70792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998158" id="Rectangle 260" o:spid="_x0000_s1026" style="position:absolute;margin-left:365.85pt;margin-top:84pt;width:25.1pt;height:55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" filled="f" strokecolor="#ffc000 [3207]" strokeweight="2pt"/>
            </w:pict>
          </mc:Fallback>
        </mc:AlternateContent>
      </w:r>
      <w:r>
        <w:rPr>
          <w:noProof/>
        </w:rPr>
        <w:drawing>
          <wp:inline distT="0" distB="0" distL="0" distR="0" wp14:anchorId="288796FE" wp14:editId="1E1964FF">
            <wp:extent cx="5125371" cy="1755931"/>
            <wp:effectExtent l="0" t="0" r="0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2409" cy="175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92E6" w14:textId="6A3534D1" w:rsidR="00045C43" w:rsidRDefault="00045C43" w:rsidP="007E53B8">
      <w:pPr>
        <w:pStyle w:val="FigureCaption"/>
      </w:pPr>
      <w:bookmarkStart w:id="240" w:name="_Toc33730282"/>
      <w:r>
        <w:t xml:space="preserve">Figure </w:t>
      </w:r>
      <w:r w:rsidR="00A14FF0">
        <w:t>44</w:t>
      </w:r>
      <w:r>
        <w:t>: Grievance Management</w:t>
      </w:r>
      <w:bookmarkEnd w:id="240"/>
    </w:p>
    <w:p w14:paraId="09FA4717" w14:textId="77777777" w:rsidR="005E388D" w:rsidRDefault="005E388D" w:rsidP="000B0CE4">
      <w:pPr>
        <w:pStyle w:val="BodyText2"/>
      </w:pPr>
      <w:r>
        <w:t>For each grievance added, the following information is displayed</w:t>
      </w:r>
      <w:r w:rsidR="00045C43">
        <w:t xml:space="preserve"> on the page</w:t>
      </w:r>
      <w:r>
        <w:t>.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5E388D" w:rsidRPr="003D50EC" w14:paraId="31EE05A0" w14:textId="77777777" w:rsidTr="006C5568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61860669" w14:textId="77777777" w:rsidR="005E388D" w:rsidRPr="0001372C" w:rsidRDefault="005E388D" w:rsidP="006C5568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6DB0C7CD" w14:textId="77777777" w:rsidR="005E388D" w:rsidRPr="0001372C" w:rsidRDefault="005E388D" w:rsidP="006C5568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5E388D" w:rsidRPr="003D50EC" w14:paraId="2A500525" w14:textId="77777777" w:rsidTr="006C5568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135A923C" w14:textId="77777777" w:rsidR="005E388D" w:rsidRPr="00B708C5" w:rsidRDefault="005E388D" w:rsidP="006C5568">
            <w:pPr>
              <w:pStyle w:val="ListBullet1"/>
              <w:numPr>
                <w:ilvl w:val="0"/>
                <w:numId w:val="0"/>
              </w:numPr>
            </w:pPr>
            <w:r>
              <w:t>Raised Date</w:t>
            </w:r>
            <w:r w:rsidRPr="00B708C5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14A8C9BD" w14:textId="77777777" w:rsidR="005E388D" w:rsidRPr="00B708C5" w:rsidRDefault="005E388D" w:rsidP="006C5568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Date of raising a grievance.</w:t>
            </w:r>
          </w:p>
        </w:tc>
      </w:tr>
      <w:tr w:rsidR="005E388D" w:rsidRPr="003D50EC" w14:paraId="7C70BB0F" w14:textId="77777777" w:rsidTr="006C5568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AE219BB" w14:textId="77777777" w:rsidR="005E388D" w:rsidRDefault="005E388D" w:rsidP="006C5568">
            <w:pPr>
              <w:pStyle w:val="ListBullet1"/>
              <w:numPr>
                <w:ilvl w:val="0"/>
                <w:numId w:val="0"/>
              </w:numPr>
            </w:pPr>
            <w:r>
              <w:t>Last Update Date</w:t>
            </w:r>
          </w:p>
        </w:tc>
        <w:tc>
          <w:tcPr>
            <w:tcW w:w="4979" w:type="dxa"/>
            <w:shd w:val="clear" w:color="auto" w:fill="auto"/>
          </w:tcPr>
          <w:p w14:paraId="2F020B1A" w14:textId="77777777" w:rsidR="005E388D" w:rsidRDefault="005E388D" w:rsidP="006C5568">
            <w:pPr>
              <w:pStyle w:val="BodyText2"/>
            </w:pPr>
            <w:r>
              <w:t>The date when the grievance was modified.</w:t>
            </w:r>
          </w:p>
        </w:tc>
      </w:tr>
      <w:tr w:rsidR="005E388D" w:rsidRPr="003D50EC" w14:paraId="0D66622E" w14:textId="77777777" w:rsidTr="006C5568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0BC52DC2" w14:textId="77777777" w:rsidR="005E388D" w:rsidRPr="00B708C5" w:rsidRDefault="005E388D" w:rsidP="006C5568">
            <w:pPr>
              <w:pStyle w:val="BodyText2"/>
            </w:pPr>
            <w:r>
              <w:t>Transaction ID</w:t>
            </w:r>
          </w:p>
        </w:tc>
        <w:tc>
          <w:tcPr>
            <w:tcW w:w="4979" w:type="dxa"/>
            <w:shd w:val="clear" w:color="auto" w:fill="auto"/>
          </w:tcPr>
          <w:p w14:paraId="26790FF8" w14:textId="77777777" w:rsidR="005E388D" w:rsidRPr="00B708C5" w:rsidRDefault="005E388D" w:rsidP="006C5568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 w:rsidRPr="005E388D">
              <w:t xml:space="preserve">The </w:t>
            </w:r>
            <w:r w:rsidR="007243D7">
              <w:t>transaction ID of stock or consignment for which a grievance was raised.</w:t>
            </w:r>
          </w:p>
        </w:tc>
      </w:tr>
      <w:tr w:rsidR="005E388D" w:rsidRPr="003D50EC" w14:paraId="4F827E1A" w14:textId="77777777" w:rsidTr="006C5568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BD14452" w14:textId="77777777" w:rsidR="005E388D" w:rsidRDefault="005E388D" w:rsidP="006C5568">
            <w:pPr>
              <w:pStyle w:val="BodyText2"/>
            </w:pPr>
            <w:r>
              <w:t>Grievance ID</w:t>
            </w:r>
          </w:p>
        </w:tc>
        <w:tc>
          <w:tcPr>
            <w:tcW w:w="4979" w:type="dxa"/>
            <w:shd w:val="clear" w:color="auto" w:fill="auto"/>
          </w:tcPr>
          <w:p w14:paraId="1636CDD1" w14:textId="77777777" w:rsidR="005E388D" w:rsidRDefault="00DA5D48" w:rsidP="006C5568">
            <w:pPr>
              <w:pStyle w:val="BodyText2"/>
            </w:pPr>
            <w:r>
              <w:t>This is the ID that is automatically assigned to the grievance.</w:t>
            </w:r>
          </w:p>
        </w:tc>
      </w:tr>
      <w:tr w:rsidR="005E388D" w:rsidRPr="003D50EC" w14:paraId="2AE7A12A" w14:textId="77777777" w:rsidTr="006C5568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C2C879B" w14:textId="77777777" w:rsidR="005E388D" w:rsidRPr="003D50EC" w:rsidRDefault="005E388D" w:rsidP="006C5568">
            <w:pPr>
              <w:pStyle w:val="BodyText2"/>
            </w:pPr>
            <w:r>
              <w:t>Grievance Status</w:t>
            </w:r>
          </w:p>
        </w:tc>
        <w:tc>
          <w:tcPr>
            <w:tcW w:w="4979" w:type="dxa"/>
            <w:shd w:val="clear" w:color="auto" w:fill="auto"/>
          </w:tcPr>
          <w:p w14:paraId="335B2F2F" w14:textId="77777777" w:rsidR="005E388D" w:rsidRDefault="005E388D" w:rsidP="006C5568">
            <w:pPr>
              <w:pStyle w:val="BodyText2"/>
            </w:pPr>
            <w:r>
              <w:t xml:space="preserve">The uploaded </w:t>
            </w:r>
            <w:r w:rsidR="00DA5D48">
              <w:t xml:space="preserve">grievance </w:t>
            </w:r>
            <w:r>
              <w:t xml:space="preserve">goes through different status modes. </w:t>
            </w:r>
          </w:p>
          <w:p w14:paraId="4C2DEACD" w14:textId="77777777" w:rsidR="005E388D" w:rsidRDefault="005E388D" w:rsidP="00DC39E0">
            <w:pPr>
              <w:pStyle w:val="BodyText2"/>
              <w:numPr>
                <w:ilvl w:val="0"/>
                <w:numId w:val="20"/>
              </w:numPr>
              <w:jc w:val="left"/>
            </w:pPr>
            <w:r>
              <w:t>New: When a grievance is raised.</w:t>
            </w:r>
          </w:p>
          <w:p w14:paraId="18959450" w14:textId="273A04EC" w:rsidR="005E388D" w:rsidRDefault="005E388D" w:rsidP="00DC39E0">
            <w:pPr>
              <w:pStyle w:val="BodyText2"/>
              <w:numPr>
                <w:ilvl w:val="0"/>
                <w:numId w:val="20"/>
              </w:numPr>
              <w:jc w:val="left"/>
            </w:pPr>
            <w:r>
              <w:t xml:space="preserve">Pending with CEIR </w:t>
            </w:r>
            <w:r w:rsidR="00CC4FBE">
              <w:t>Authority</w:t>
            </w:r>
            <w:r>
              <w:t>: When a response is awaited from the CEIR administrator.</w:t>
            </w:r>
          </w:p>
          <w:p w14:paraId="3D6792BC" w14:textId="77777777" w:rsidR="005E388D" w:rsidRPr="009E2D4E" w:rsidRDefault="005E388D" w:rsidP="00DC39E0">
            <w:pPr>
              <w:pStyle w:val="BodyText2"/>
              <w:numPr>
                <w:ilvl w:val="0"/>
                <w:numId w:val="20"/>
              </w:numPr>
              <w:jc w:val="left"/>
              <w:rPr>
                <w:rFonts w:ascii="Arial Unicode MS" w:hAnsi="Arial Unicode MS"/>
                <w:sz w:val="18"/>
              </w:rPr>
            </w:pPr>
            <w:r>
              <w:lastRenderedPageBreak/>
              <w:t>Pending with User: When a response is awaited from the importer.</w:t>
            </w:r>
          </w:p>
          <w:p w14:paraId="49750FB0" w14:textId="77777777" w:rsidR="009E2D4E" w:rsidRPr="003D50EC" w:rsidRDefault="009E2D4E" w:rsidP="00DC39E0">
            <w:pPr>
              <w:pStyle w:val="BodyText2"/>
              <w:numPr>
                <w:ilvl w:val="0"/>
                <w:numId w:val="20"/>
              </w:numPr>
              <w:jc w:val="left"/>
              <w:rPr>
                <w:rFonts w:ascii="Arial Unicode MS" w:hAnsi="Arial Unicode MS"/>
                <w:sz w:val="18"/>
              </w:rPr>
            </w:pPr>
            <w:r w:rsidRPr="009E2D4E">
              <w:t>Closed: When the</w:t>
            </w:r>
            <w:r w:rsidR="00CC4FBE">
              <w:t xml:space="preserve"> CEIR</w:t>
            </w:r>
            <w:r w:rsidRPr="009E2D4E">
              <w:t xml:space="preserve"> administrator closes the grievance.</w:t>
            </w:r>
          </w:p>
        </w:tc>
      </w:tr>
      <w:tr w:rsidR="005E388D" w:rsidRPr="003D50EC" w14:paraId="59108ABC" w14:textId="77777777" w:rsidTr="006C5568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131E9403" w14:textId="77777777" w:rsidR="005E388D" w:rsidRDefault="005E388D" w:rsidP="006C5568">
            <w:pPr>
              <w:pStyle w:val="BodyText2"/>
            </w:pPr>
            <w:r>
              <w:lastRenderedPageBreak/>
              <w:t>Action</w:t>
            </w:r>
          </w:p>
        </w:tc>
        <w:tc>
          <w:tcPr>
            <w:tcW w:w="4979" w:type="dxa"/>
            <w:shd w:val="clear" w:color="auto" w:fill="auto"/>
          </w:tcPr>
          <w:p w14:paraId="17210312" w14:textId="77777777" w:rsidR="005E388D" w:rsidRDefault="005E388D" w:rsidP="006C5568">
            <w:pPr>
              <w:pStyle w:val="BodyText2"/>
            </w:pPr>
            <w:r>
              <w:t>This displays different actions that can be performed on a grievance.</w:t>
            </w:r>
          </w:p>
          <w:p w14:paraId="687F840E" w14:textId="40829AF2" w:rsidR="005E388D" w:rsidRDefault="005E388D" w:rsidP="00DC39E0">
            <w:pPr>
              <w:pStyle w:val="BodyText2"/>
              <w:numPr>
                <w:ilvl w:val="0"/>
                <w:numId w:val="25"/>
              </w:numPr>
            </w:pPr>
            <w:r>
              <w:t>Reply</w:t>
            </w:r>
            <w:r w:rsidR="00045C43">
              <w:t xml:space="preserve"> </w:t>
            </w:r>
            <w:r w:rsidR="00045C43">
              <w:rPr>
                <w:noProof/>
              </w:rPr>
              <w:drawing>
                <wp:inline distT="0" distB="0" distL="0" distR="0" wp14:anchorId="665CFE83" wp14:editId="189CDC42">
                  <wp:extent cx="117886" cy="117886"/>
                  <wp:effectExtent l="0" t="0" r="0" b="0"/>
                  <wp:docPr id="469" name="Picture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9" name="reply.png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78" cy="120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respond to the grievance. The response is given by the CEIR administrator </w:t>
            </w:r>
            <w:r w:rsidR="00DA5D48">
              <w:t>or importer. The exchange of response</w:t>
            </w:r>
            <w:r w:rsidR="006B304F">
              <w:t>s</w:t>
            </w:r>
            <w:r w:rsidR="00DA5D48">
              <w:t xml:space="preserve"> is done </w:t>
            </w:r>
            <w:r>
              <w:t>until the grievance is closed.</w:t>
            </w:r>
          </w:p>
          <w:p w14:paraId="7EFA07F7" w14:textId="24E23C67" w:rsidR="005E388D" w:rsidRDefault="005E388D" w:rsidP="00CC4FBE">
            <w:pPr>
              <w:pStyle w:val="BodyText2"/>
              <w:numPr>
                <w:ilvl w:val="0"/>
                <w:numId w:val="25"/>
              </w:numPr>
            </w:pPr>
            <w:r>
              <w:t xml:space="preserve">View </w:t>
            </w:r>
            <w:r w:rsidR="00045C43">
              <w:rPr>
                <w:noProof/>
              </w:rPr>
              <w:drawing>
                <wp:inline distT="0" distB="0" distL="0" distR="0" wp14:anchorId="54BA7C55" wp14:editId="1140B71A">
                  <wp:extent cx="152923" cy="152923"/>
                  <wp:effectExtent l="0" t="0" r="0" b="0"/>
                  <wp:docPr id="258" name="Picture 258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view.pn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310" cy="16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view the grievance response history. </w:t>
            </w:r>
            <w:r w:rsidR="00976ADF">
              <w:t>The importer</w:t>
            </w:r>
            <w:r>
              <w:t xml:space="preserve"> can see all the responses exchange</w:t>
            </w:r>
            <w:r w:rsidR="00CC4FBE">
              <w:t xml:space="preserve">d for </w:t>
            </w:r>
            <w:r w:rsidR="006B304F">
              <w:t>any</w:t>
            </w:r>
            <w:r w:rsidR="00CC4FBE">
              <w:t xml:space="preserve"> grievance</w:t>
            </w:r>
            <w:r>
              <w:t>.</w:t>
            </w:r>
          </w:p>
        </w:tc>
      </w:tr>
    </w:tbl>
    <w:p w14:paraId="6AA73FD0" w14:textId="77777777" w:rsidR="005E388D" w:rsidRDefault="005E388D" w:rsidP="000B0CE4">
      <w:pPr>
        <w:pStyle w:val="BodyText2"/>
      </w:pPr>
    </w:p>
    <w:p w14:paraId="2D47EF85" w14:textId="77777777" w:rsidR="00261090" w:rsidRDefault="007243D7" w:rsidP="007243D7">
      <w:pPr>
        <w:pStyle w:val="Heading2"/>
      </w:pPr>
      <w:bookmarkStart w:id="241" w:name="_Toc33605949"/>
      <w:r>
        <w:t>Filter Grievances</w:t>
      </w:r>
      <w:bookmarkEnd w:id="241"/>
    </w:p>
    <w:p w14:paraId="3BBC9CCE" w14:textId="5C8E61E0" w:rsidR="007243D7" w:rsidRDefault="00976ADF" w:rsidP="000B0CE4">
      <w:pPr>
        <w:pStyle w:val="BodyText2"/>
      </w:pPr>
      <w:r>
        <w:t>The importer</w:t>
      </w:r>
      <w:r w:rsidR="007243D7">
        <w:t xml:space="preserve"> can </w:t>
      </w:r>
      <w:r w:rsidR="005132E3">
        <w:t>view selective</w:t>
      </w:r>
      <w:r w:rsidR="007243D7">
        <w:t xml:space="preserve"> grievances depending on specific filter </w:t>
      </w:r>
      <w:r w:rsidR="005A0E51">
        <w:t>values</w:t>
      </w:r>
      <w:r w:rsidR="007243D7">
        <w:t xml:space="preserve">. For example, </w:t>
      </w:r>
      <w:r w:rsidR="005132E3">
        <w:t>the importer</w:t>
      </w:r>
      <w:r>
        <w:t xml:space="preserve"> </w:t>
      </w:r>
      <w:r w:rsidR="007243D7">
        <w:t xml:space="preserve">can view only those grievances that are pending with the CEIR administrator. Similarly, </w:t>
      </w:r>
      <w:r w:rsidR="005132E3">
        <w:t>one</w:t>
      </w:r>
      <w:r w:rsidR="007243D7">
        <w:t xml:space="preserve"> can view only those grievances that are closed.</w:t>
      </w:r>
    </w:p>
    <w:p w14:paraId="570568CF" w14:textId="38F4166F" w:rsidR="007243D7" w:rsidRDefault="007243D7" w:rsidP="000B0CE4">
      <w:pPr>
        <w:pStyle w:val="BodyText2"/>
        <w:rPr>
          <w:u w:val="single"/>
        </w:rPr>
      </w:pPr>
      <w:r w:rsidRPr="007243D7">
        <w:rPr>
          <w:u w:val="single"/>
        </w:rPr>
        <w:t>To filter grievances:</w:t>
      </w:r>
    </w:p>
    <w:p w14:paraId="0592B6ED" w14:textId="3F6516D2" w:rsidR="00C54724" w:rsidRDefault="00F222EF" w:rsidP="009E7898">
      <w:pPr>
        <w:pStyle w:val="BodyText2"/>
        <w:jc w:val="center"/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A4D606B" wp14:editId="004801C1">
                <wp:simplePos x="0" y="0"/>
                <wp:positionH relativeFrom="column">
                  <wp:posOffset>115427</wp:posOffset>
                </wp:positionH>
                <wp:positionV relativeFrom="paragraph">
                  <wp:posOffset>195047</wp:posOffset>
                </wp:positionV>
                <wp:extent cx="4872867" cy="584036"/>
                <wp:effectExtent l="0" t="0" r="23495" b="260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2867" cy="58403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FEF6DE" id="Rectangle 261" o:spid="_x0000_s1026" style="position:absolute;margin-left:9.1pt;margin-top:15.35pt;width:383.7pt;height:4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" filled="f" strokecolor="#ffc000 [3207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ABD1B56" wp14:editId="07A3FA80">
                <wp:simplePos x="0" y="0"/>
                <wp:positionH relativeFrom="column">
                  <wp:posOffset>1320575</wp:posOffset>
                </wp:positionH>
                <wp:positionV relativeFrom="paragraph">
                  <wp:posOffset>543355</wp:posOffset>
                </wp:positionV>
                <wp:extent cx="372110" cy="198783"/>
                <wp:effectExtent l="0" t="0" r="27940" b="10795"/>
                <wp:wrapNone/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110" cy="19878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B885D3" w14:textId="77777777" w:rsidR="00E40E9F" w:rsidRDefault="00E40E9F" w:rsidP="00941A7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BD1B56" id="Rectangle 262" o:spid="_x0000_s1030" style="position:absolute;left:0;text-align:left;margin-left:104pt;margin-top:42.8pt;width:29.3pt;height:15.6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" filled="f" strokecolor="#ffc000 [3207]" strokeweight="2pt">
                <v:textbox>
                  <w:txbxContent>
                    <w:p w14:paraId="56B885D3" w14:textId="77777777" w:rsidR="00E40E9F" w:rsidRDefault="00E40E9F" w:rsidP="00941A7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1F14546" wp14:editId="4FFB8CC2">
            <wp:extent cx="5125371" cy="1755931"/>
            <wp:effectExtent l="0" t="0" r="0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2409" cy="175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60E3" w14:textId="7DB92D63" w:rsidR="00045C43" w:rsidRPr="007243D7" w:rsidRDefault="00045C43" w:rsidP="007E53B8">
      <w:pPr>
        <w:pStyle w:val="FigureCaption"/>
        <w:rPr>
          <w:u w:val="single"/>
        </w:rPr>
      </w:pPr>
      <w:bookmarkStart w:id="242" w:name="_Toc33730283"/>
      <w:r>
        <w:t xml:space="preserve">Figure </w:t>
      </w:r>
      <w:r w:rsidR="00A14FF0">
        <w:t>45</w:t>
      </w:r>
      <w:r>
        <w:t>: Filter Grievances</w:t>
      </w:r>
      <w:bookmarkEnd w:id="242"/>
    </w:p>
    <w:p w14:paraId="2011C68C" w14:textId="77777777" w:rsidR="007243D7" w:rsidRDefault="007243D7" w:rsidP="00DC39E0">
      <w:pPr>
        <w:pStyle w:val="BodyText2"/>
        <w:numPr>
          <w:ilvl w:val="0"/>
          <w:numId w:val="46"/>
        </w:numPr>
      </w:pPr>
      <w:r>
        <w:t>Specify the required value in one or more of the fields listed:</w:t>
      </w:r>
    </w:p>
    <w:p w14:paraId="64FAB9C8" w14:textId="77777777" w:rsidR="007243D7" w:rsidRDefault="007243D7" w:rsidP="00DC39E0">
      <w:pPr>
        <w:pStyle w:val="BodyText2"/>
        <w:numPr>
          <w:ilvl w:val="0"/>
          <w:numId w:val="47"/>
        </w:numPr>
      </w:pPr>
      <w:r w:rsidRPr="00045C43">
        <w:rPr>
          <w:b/>
          <w:bCs/>
        </w:rPr>
        <w:lastRenderedPageBreak/>
        <w:t>Start Date</w:t>
      </w:r>
      <w:r>
        <w:t xml:space="preserve"> and </w:t>
      </w:r>
      <w:r w:rsidRPr="00045C43">
        <w:rPr>
          <w:b/>
          <w:bCs/>
        </w:rPr>
        <w:t>End Date</w:t>
      </w:r>
      <w:r>
        <w:t>: Period of raising grievance</w:t>
      </w:r>
      <w:r w:rsidR="00045C43">
        <w:t>s</w:t>
      </w:r>
      <w:r>
        <w:t xml:space="preserve">. </w:t>
      </w:r>
    </w:p>
    <w:p w14:paraId="01B60E18" w14:textId="77777777" w:rsidR="007243D7" w:rsidRDefault="007243D7" w:rsidP="00DC39E0">
      <w:pPr>
        <w:pStyle w:val="BodyText2"/>
        <w:numPr>
          <w:ilvl w:val="0"/>
          <w:numId w:val="47"/>
        </w:numPr>
      </w:pPr>
      <w:r w:rsidRPr="00045C43">
        <w:rPr>
          <w:b/>
          <w:bCs/>
        </w:rPr>
        <w:t>Transaction ID</w:t>
      </w:r>
      <w:r>
        <w:t>: This is the transaction ID of the stock or consignment.</w:t>
      </w:r>
    </w:p>
    <w:p w14:paraId="4047596E" w14:textId="5E7466F8" w:rsidR="007243D7" w:rsidRDefault="007243D7" w:rsidP="00DC39E0">
      <w:pPr>
        <w:pStyle w:val="BodyText2"/>
        <w:numPr>
          <w:ilvl w:val="0"/>
          <w:numId w:val="47"/>
        </w:numPr>
      </w:pPr>
      <w:r w:rsidRPr="00045C43">
        <w:rPr>
          <w:b/>
          <w:bCs/>
        </w:rPr>
        <w:t>Grievance ID</w:t>
      </w:r>
      <w:r>
        <w:t>: This is the</w:t>
      </w:r>
      <w:r w:rsidR="001267E7">
        <w:t xml:space="preserve"> </w:t>
      </w:r>
      <w:r>
        <w:t xml:space="preserve">ID </w:t>
      </w:r>
      <w:r w:rsidR="001267E7">
        <w:t>assigned to</w:t>
      </w:r>
      <w:r>
        <w:t xml:space="preserve"> the grievance.</w:t>
      </w:r>
    </w:p>
    <w:p w14:paraId="4601C1FA" w14:textId="329F2D5C" w:rsidR="005A0E51" w:rsidRDefault="007243D7">
      <w:pPr>
        <w:pStyle w:val="BodyText2"/>
        <w:numPr>
          <w:ilvl w:val="0"/>
          <w:numId w:val="47"/>
        </w:numPr>
      </w:pPr>
      <w:r w:rsidRPr="00045C43">
        <w:rPr>
          <w:b/>
          <w:bCs/>
        </w:rPr>
        <w:t>Grievance Status</w:t>
      </w:r>
      <w:r>
        <w:t>: The status can be</w:t>
      </w:r>
      <w:r w:rsidR="001267E7">
        <w:t>:</w:t>
      </w:r>
      <w:r w:rsidR="007A1C59">
        <w:t xml:space="preserve"> </w:t>
      </w:r>
    </w:p>
    <w:p w14:paraId="587F41ED" w14:textId="3498048A" w:rsidR="007243D7" w:rsidRDefault="007243D7" w:rsidP="005A0E51">
      <w:pPr>
        <w:pStyle w:val="BodyText2"/>
        <w:numPr>
          <w:ilvl w:val="1"/>
          <w:numId w:val="47"/>
        </w:numPr>
      </w:pPr>
      <w:r>
        <w:t>New</w:t>
      </w:r>
    </w:p>
    <w:p w14:paraId="25110727" w14:textId="77777777" w:rsidR="007243D7" w:rsidRDefault="007243D7" w:rsidP="00DC39E0">
      <w:pPr>
        <w:pStyle w:val="BodyText2"/>
        <w:numPr>
          <w:ilvl w:val="1"/>
          <w:numId w:val="47"/>
        </w:numPr>
      </w:pPr>
      <w:r>
        <w:t>Pending with CEIR Administrator</w:t>
      </w:r>
    </w:p>
    <w:p w14:paraId="194C25C8" w14:textId="6591A263" w:rsidR="007243D7" w:rsidRDefault="007243D7" w:rsidP="00DC39E0">
      <w:pPr>
        <w:pStyle w:val="BodyText2"/>
        <w:numPr>
          <w:ilvl w:val="1"/>
          <w:numId w:val="47"/>
        </w:numPr>
      </w:pPr>
      <w:r>
        <w:t xml:space="preserve">Pending with </w:t>
      </w:r>
      <w:r w:rsidR="000040AB">
        <w:t>U</w:t>
      </w:r>
      <w:r>
        <w:t>ser</w:t>
      </w:r>
    </w:p>
    <w:p w14:paraId="19522F7E" w14:textId="77777777" w:rsidR="007243D7" w:rsidRDefault="007243D7" w:rsidP="00DC39E0">
      <w:pPr>
        <w:pStyle w:val="BodyText2"/>
        <w:numPr>
          <w:ilvl w:val="1"/>
          <w:numId w:val="47"/>
        </w:numPr>
      </w:pPr>
      <w:r>
        <w:t>Closed</w:t>
      </w:r>
    </w:p>
    <w:p w14:paraId="00F4B358" w14:textId="77777777" w:rsidR="007243D7" w:rsidRDefault="007243D7" w:rsidP="00DC39E0">
      <w:pPr>
        <w:pStyle w:val="BodyText2"/>
        <w:numPr>
          <w:ilvl w:val="0"/>
          <w:numId w:val="46"/>
        </w:numPr>
      </w:pPr>
      <w:r>
        <w:t xml:space="preserve">Click </w:t>
      </w:r>
      <w:r w:rsidRPr="00045C43">
        <w:rPr>
          <w:b/>
          <w:bCs/>
        </w:rPr>
        <w:t>Filter</w:t>
      </w:r>
      <w:r>
        <w:t>.</w:t>
      </w:r>
    </w:p>
    <w:p w14:paraId="4690DDC8" w14:textId="3B9F5E70" w:rsidR="007243D7" w:rsidRDefault="00045C43" w:rsidP="000B0CE4">
      <w:pPr>
        <w:pStyle w:val="BodyText2"/>
      </w:pPr>
      <w:r>
        <w:t>The filtered</w:t>
      </w:r>
      <w:r w:rsidR="007243D7">
        <w:t xml:space="preserve"> grievance</w:t>
      </w:r>
      <w:r>
        <w:t>s</w:t>
      </w:r>
      <w:r w:rsidR="007243D7">
        <w:t xml:space="preserve"> are shown on the page.</w:t>
      </w:r>
    </w:p>
    <w:p w14:paraId="3E991EF2" w14:textId="4116E930" w:rsidR="00045C43" w:rsidRDefault="00904632" w:rsidP="00793FF2">
      <w:pPr>
        <w:pStyle w:val="BodyText2"/>
        <w:jc w:val="center"/>
      </w:pPr>
      <w:r>
        <w:rPr>
          <w:noProof/>
        </w:rPr>
        <w:drawing>
          <wp:inline distT="0" distB="0" distL="0" distR="0" wp14:anchorId="26FCB0BA" wp14:editId="0220934F">
            <wp:extent cx="5124916" cy="1616424"/>
            <wp:effectExtent l="0" t="0" r="0" b="3175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b="7936"/>
                    <a:stretch/>
                  </pic:blipFill>
                  <pic:spPr bwMode="auto">
                    <a:xfrm>
                      <a:off x="0" y="0"/>
                      <a:ext cx="5132409" cy="1618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5CF62" w14:textId="1612BEDD" w:rsidR="00A951C6" w:rsidRPr="007243D7" w:rsidRDefault="00A951C6" w:rsidP="00A951C6">
      <w:pPr>
        <w:pStyle w:val="FigureCaption"/>
        <w:rPr>
          <w:u w:val="single"/>
        </w:rPr>
      </w:pPr>
      <w:bookmarkStart w:id="243" w:name="_Toc33730284"/>
      <w:r>
        <w:t xml:space="preserve">Figure </w:t>
      </w:r>
      <w:r w:rsidR="00A14FF0">
        <w:t>4</w:t>
      </w:r>
      <w:r>
        <w:t>6: Filter</w:t>
      </w:r>
      <w:r w:rsidR="006659F6">
        <w:t>ed</w:t>
      </w:r>
      <w:r>
        <w:t xml:space="preserve"> Grievances</w:t>
      </w:r>
      <w:bookmarkEnd w:id="243"/>
    </w:p>
    <w:p w14:paraId="4A5A6A94" w14:textId="5FC4B9C1" w:rsidR="00E026C8" w:rsidRDefault="00E026C8" w:rsidP="00E026C8">
      <w:pPr>
        <w:pStyle w:val="Heading2"/>
      </w:pPr>
      <w:r>
        <w:t>Sorting Grievance</w:t>
      </w:r>
    </w:p>
    <w:p w14:paraId="09B78F61" w14:textId="77777777" w:rsidR="00E026C8" w:rsidRDefault="00E026C8" w:rsidP="00E026C8">
      <w:pPr>
        <w:pStyle w:val="BodyText2"/>
      </w:pPr>
      <w:r>
        <w:t xml:space="preserve">By default, all records displayed are sorted based on modified date. User can sort the records as per his convenience by clicking the arrow button on header in the table displayed. </w:t>
      </w:r>
    </w:p>
    <w:p w14:paraId="62042705" w14:textId="77777777" w:rsidR="00E026C8" w:rsidRDefault="00E026C8" w:rsidP="00E026C8">
      <w:pPr>
        <w:pStyle w:val="BodyText2"/>
      </w:pPr>
      <w:r>
        <w:t>On first click, the records are sorted in ascending order. When user clicks the arrow buttons again, records are sorted in descending order.</w:t>
      </w:r>
    </w:p>
    <w:p w14:paraId="5459E027" w14:textId="597B4161" w:rsidR="00E026C8" w:rsidRDefault="00E026C8" w:rsidP="00E026C8">
      <w:pPr>
        <w:pStyle w:val="BodyText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6F9233E" wp14:editId="1C19BE47">
                <wp:simplePos x="0" y="0"/>
                <wp:positionH relativeFrom="column">
                  <wp:posOffset>732155</wp:posOffset>
                </wp:positionH>
                <wp:positionV relativeFrom="paragraph">
                  <wp:posOffset>838686</wp:posOffset>
                </wp:positionV>
                <wp:extent cx="179294" cy="197074"/>
                <wp:effectExtent l="0" t="0" r="11430" b="1270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294" cy="19707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7E0303" id="Rectangle 19" o:spid="_x0000_s1026" style="position:absolute;margin-left:57.65pt;margin-top:66.05pt;width:14.1pt;height:15.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" filled="f" strokecolor="#ffc000 [3207]" strokeweight="2pt"/>
            </w:pict>
          </mc:Fallback>
        </mc:AlternateContent>
      </w:r>
      <w:r w:rsidRPr="00E02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CB68D5" wp14:editId="57D038EA">
            <wp:extent cx="4894729" cy="1633932"/>
            <wp:effectExtent l="0" t="0" r="127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03800" cy="163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89EB" w14:textId="77777777" w:rsidR="007243D7" w:rsidRDefault="005937A5" w:rsidP="00045C43">
      <w:pPr>
        <w:pStyle w:val="Heading2"/>
      </w:pPr>
      <w:bookmarkStart w:id="244" w:name="_Toc33605950"/>
      <w:r>
        <w:lastRenderedPageBreak/>
        <w:t>Export</w:t>
      </w:r>
      <w:r w:rsidR="00045C43">
        <w:t xml:space="preserve"> Grievances</w:t>
      </w:r>
      <w:bookmarkEnd w:id="244"/>
    </w:p>
    <w:p w14:paraId="358A8E74" w14:textId="18DA1218" w:rsidR="000040AB" w:rsidRDefault="00976ADF" w:rsidP="000040AB">
      <w:pPr>
        <w:pStyle w:val="BodyText2"/>
      </w:pPr>
      <w:r>
        <w:t>A</w:t>
      </w:r>
      <w:r w:rsidR="000040AB">
        <w:t xml:space="preserve">ll the uploaded </w:t>
      </w:r>
      <w:r w:rsidR="0070762E">
        <w:t>grievances</w:t>
      </w:r>
      <w:r w:rsidR="000040AB">
        <w:t xml:space="preserve"> </w:t>
      </w:r>
      <w:r>
        <w:t xml:space="preserve">can be downloaded </w:t>
      </w:r>
      <w:r w:rsidR="000040AB">
        <w:t xml:space="preserve">in a </w:t>
      </w:r>
      <w:r w:rsidR="000040AB" w:rsidRPr="00865F6C">
        <w:rPr>
          <w:b/>
          <w:bCs/>
        </w:rPr>
        <w:t>.csv</w:t>
      </w:r>
      <w:r w:rsidR="000040AB">
        <w:t xml:space="preserve"> file. This is done using an export utility.</w:t>
      </w:r>
    </w:p>
    <w:p w14:paraId="3CED3EA0" w14:textId="77777777" w:rsidR="005937A5" w:rsidRPr="00045C43" w:rsidRDefault="005937A5" w:rsidP="000B0CE4">
      <w:pPr>
        <w:pStyle w:val="BodyText2"/>
        <w:rPr>
          <w:u w:val="single"/>
        </w:rPr>
      </w:pPr>
      <w:r w:rsidRPr="00045C43">
        <w:rPr>
          <w:u w:val="single"/>
        </w:rPr>
        <w:t>To export the grievances:</w:t>
      </w:r>
    </w:p>
    <w:p w14:paraId="748851F2" w14:textId="01963447" w:rsidR="009915B5" w:rsidRDefault="009915B5" w:rsidP="00DC39E0">
      <w:pPr>
        <w:pStyle w:val="BodyText2"/>
        <w:numPr>
          <w:ilvl w:val="0"/>
          <w:numId w:val="43"/>
        </w:numPr>
      </w:pPr>
      <w:r>
        <w:t xml:space="preserve">Click </w:t>
      </w:r>
      <w:r w:rsidRPr="00054A1F">
        <w:rPr>
          <w:b/>
          <w:bCs/>
        </w:rPr>
        <w:t>Export</w:t>
      </w:r>
      <w:r>
        <w:t xml:space="preserve"> (seen on the top right corner of the </w:t>
      </w:r>
      <w:r w:rsidR="007A1C59">
        <w:rPr>
          <w:b/>
          <w:bCs/>
        </w:rPr>
        <w:t>Grievance</w:t>
      </w:r>
      <w:r w:rsidR="007A1C59" w:rsidRPr="00D60A13">
        <w:rPr>
          <w:b/>
          <w:bCs/>
        </w:rPr>
        <w:t xml:space="preserve"> </w:t>
      </w:r>
      <w:r>
        <w:rPr>
          <w:b/>
          <w:bCs/>
        </w:rPr>
        <w:t xml:space="preserve">Management </w:t>
      </w:r>
      <w:r>
        <w:t xml:space="preserve">page). </w:t>
      </w:r>
    </w:p>
    <w:p w14:paraId="2CBC983E" w14:textId="6D74111D" w:rsidR="00941A7E" w:rsidRDefault="00433290" w:rsidP="000F2A8D">
      <w:pPr>
        <w:pStyle w:val="BodyText2"/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1BCE11A" wp14:editId="79BE1944">
                <wp:simplePos x="0" y="0"/>
                <wp:positionH relativeFrom="column">
                  <wp:posOffset>3119904</wp:posOffset>
                </wp:positionH>
                <wp:positionV relativeFrom="paragraph">
                  <wp:posOffset>627119</wp:posOffset>
                </wp:positionV>
                <wp:extent cx="377559" cy="171081"/>
                <wp:effectExtent l="0" t="0" r="22860" b="19685"/>
                <wp:wrapNone/>
                <wp:docPr id="265" name="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559" cy="171081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CFCE7" w14:textId="77777777" w:rsidR="00E40E9F" w:rsidRDefault="00E40E9F" w:rsidP="00941A7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CE11A" id="Rectangle 265" o:spid="_x0000_s1031" style="position:absolute;left:0;text-align:left;margin-left:245.65pt;margin-top:49.4pt;width:29.75pt;height:13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" filled="f" strokecolor="#ffc000 [3207]" strokeweight="2pt">
                <v:textbox>
                  <w:txbxContent>
                    <w:p w14:paraId="228CFCE7" w14:textId="77777777" w:rsidR="00E40E9F" w:rsidRDefault="00E40E9F" w:rsidP="00941A7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66AE0">
        <w:rPr>
          <w:noProof/>
        </w:rPr>
        <w:drawing>
          <wp:inline distT="0" distB="0" distL="0" distR="0" wp14:anchorId="18C1740F" wp14:editId="757A44EB">
            <wp:extent cx="4572907" cy="1389530"/>
            <wp:effectExtent l="0" t="0" r="0" b="127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85644" cy="13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9E45" w14:textId="34FD4393" w:rsidR="00E33E46" w:rsidRDefault="000F2A8D" w:rsidP="007E53B8">
      <w:pPr>
        <w:pStyle w:val="FigureCaption"/>
      </w:pPr>
      <w:r>
        <w:t xml:space="preserve">                                 </w:t>
      </w:r>
      <w:bookmarkStart w:id="245" w:name="_Toc33730285"/>
      <w:r w:rsidR="00E33E46">
        <w:t xml:space="preserve">Figure </w:t>
      </w:r>
      <w:r w:rsidR="00A14FF0">
        <w:t>4</w:t>
      </w:r>
      <w:r w:rsidR="0015563A">
        <w:t>7</w:t>
      </w:r>
      <w:r w:rsidR="00E33E46">
        <w:t>: Grievance Management</w:t>
      </w:r>
      <w:bookmarkEnd w:id="245"/>
    </w:p>
    <w:p w14:paraId="5A294895" w14:textId="7D4502E1" w:rsidR="009915B5" w:rsidRDefault="009915B5" w:rsidP="009915B5">
      <w:pPr>
        <w:pStyle w:val="BodyText2"/>
        <w:ind w:left="360"/>
      </w:pPr>
      <w:r>
        <w:t xml:space="preserve">The following page appears. </w:t>
      </w:r>
    </w:p>
    <w:p w14:paraId="7CD24F98" w14:textId="4CC0D455" w:rsidR="009915B5" w:rsidRDefault="00D405A8" w:rsidP="009915B5">
      <w:pPr>
        <w:pStyle w:val="BodyText2"/>
        <w:ind w:left="709" w:hanging="709"/>
        <w:jc w:val="center"/>
      </w:pPr>
      <w:r>
        <w:rPr>
          <w:noProof/>
        </w:rPr>
        <w:drawing>
          <wp:inline distT="0" distB="0" distL="0" distR="0" wp14:anchorId="1C9EA4FC" wp14:editId="593A914A">
            <wp:extent cx="2904132" cy="2144486"/>
            <wp:effectExtent l="19050" t="19050" r="10795" b="27305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rievance dump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15201" cy="2152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487C3" w14:textId="32E37D74" w:rsidR="009915B5" w:rsidRDefault="00976ADF" w:rsidP="007E53B8">
      <w:pPr>
        <w:pStyle w:val="FigureCaption"/>
      </w:pPr>
      <w:r>
        <w:t xml:space="preserve">  </w:t>
      </w:r>
      <w:bookmarkStart w:id="246" w:name="_Toc33730286"/>
      <w:r w:rsidR="009915B5" w:rsidRPr="00D405A8">
        <w:t xml:space="preserve">Figure </w:t>
      </w:r>
      <w:r w:rsidR="00A14FF0">
        <w:t>4</w:t>
      </w:r>
      <w:r w:rsidR="0015563A">
        <w:t>8</w:t>
      </w:r>
      <w:r w:rsidR="009915B5" w:rsidRPr="00D405A8">
        <w:t xml:space="preserve">: Open or Save </w:t>
      </w:r>
      <w:r w:rsidR="00045C43" w:rsidRPr="00D405A8">
        <w:t>Export</w:t>
      </w:r>
      <w:r w:rsidR="000F5679" w:rsidRPr="00D405A8">
        <w:t>ed Grievance</w:t>
      </w:r>
      <w:r w:rsidR="009915B5" w:rsidRPr="00D405A8">
        <w:t xml:space="preserve"> File</w:t>
      </w:r>
      <w:bookmarkEnd w:id="246"/>
      <w:r w:rsidR="009915B5">
        <w:t xml:space="preserve"> </w:t>
      </w:r>
    </w:p>
    <w:p w14:paraId="7F18FBF5" w14:textId="77777777" w:rsidR="009915B5" w:rsidRDefault="009915B5" w:rsidP="00DC39E0">
      <w:pPr>
        <w:pStyle w:val="BodyText2"/>
        <w:numPr>
          <w:ilvl w:val="0"/>
          <w:numId w:val="37"/>
        </w:numPr>
      </w:pPr>
      <w:r>
        <w:t xml:space="preserve">Click </w:t>
      </w:r>
      <w:r w:rsidRPr="00166A7A">
        <w:rPr>
          <w:b/>
          <w:bCs/>
          <w:u w:val="single"/>
        </w:rPr>
        <w:t>O</w:t>
      </w:r>
      <w:r w:rsidRPr="00F132A8">
        <w:rPr>
          <w:b/>
          <w:bCs/>
        </w:rPr>
        <w:t>pen with</w:t>
      </w:r>
      <w:r>
        <w:t xml:space="preserve"> to view the file. </w:t>
      </w:r>
    </w:p>
    <w:p w14:paraId="39CDB2FF" w14:textId="7956F5BA" w:rsidR="0036447D" w:rsidRDefault="000C773F" w:rsidP="009915B5">
      <w:pPr>
        <w:pStyle w:val="BodyText2"/>
        <w:tabs>
          <w:tab w:val="left" w:pos="709"/>
        </w:tabs>
        <w:ind w:left="567"/>
        <w:jc w:val="center"/>
      </w:pPr>
      <w:r>
        <w:rPr>
          <w:noProof/>
        </w:rPr>
        <w:drawing>
          <wp:inline distT="0" distB="0" distL="0" distR="0" wp14:anchorId="181DCAD2" wp14:editId="1AA37824">
            <wp:extent cx="4903694" cy="847071"/>
            <wp:effectExtent l="0" t="0" r="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20187" cy="84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2DB1" w14:textId="1891B401" w:rsidR="009915B5" w:rsidRDefault="009915B5" w:rsidP="007E53B8">
      <w:pPr>
        <w:pStyle w:val="FigureCaption"/>
      </w:pPr>
      <w:bookmarkStart w:id="247" w:name="_Toc33730287"/>
      <w:r>
        <w:t xml:space="preserve">Figure </w:t>
      </w:r>
      <w:r w:rsidR="00A14FF0">
        <w:t>4</w:t>
      </w:r>
      <w:r w:rsidR="0015563A">
        <w:t>9</w:t>
      </w:r>
      <w:r>
        <w:t xml:space="preserve">: </w:t>
      </w:r>
      <w:r w:rsidR="000F5679">
        <w:t>Exported Grievances</w:t>
      </w:r>
      <w:bookmarkEnd w:id="247"/>
    </w:p>
    <w:p w14:paraId="431FC4D4" w14:textId="468489B3" w:rsidR="005937A5" w:rsidRDefault="0070762E" w:rsidP="000B0CE4">
      <w:pPr>
        <w:pStyle w:val="BodyText2"/>
      </w:pPr>
      <w:r>
        <w:lastRenderedPageBreak/>
        <w:t xml:space="preserve">Instead of exporting all the grievances, </w:t>
      </w:r>
      <w:r w:rsidR="005132E3">
        <w:t>importers</w:t>
      </w:r>
      <w:r>
        <w:t xml:space="preserve"> can </w:t>
      </w:r>
      <w:r w:rsidR="00225432">
        <w:t>export</w:t>
      </w:r>
      <w:r>
        <w:t xml:space="preserve"> filtered grievances. First, filter the grievance data based on specific filters (refer to </w:t>
      </w:r>
      <w:r w:rsidRPr="0070762E">
        <w:rPr>
          <w:i/>
          <w:iCs/>
        </w:rPr>
        <w:t>Filter Grievances</w:t>
      </w:r>
      <w:r>
        <w:t>) and then export the filtered grievances using the export utility.</w:t>
      </w:r>
    </w:p>
    <w:p w14:paraId="34CED793" w14:textId="3C7B70B9" w:rsidR="007A1C59" w:rsidRDefault="00871482" w:rsidP="00B15E78">
      <w:pPr>
        <w:pStyle w:val="Heading2"/>
      </w:pPr>
      <w:bookmarkStart w:id="248" w:name="_Toc33605951"/>
      <w:r>
        <w:t>Type Approval Management</w:t>
      </w:r>
      <w:bookmarkEnd w:id="248"/>
    </w:p>
    <w:p w14:paraId="25397993" w14:textId="13B38089" w:rsidR="00515A44" w:rsidRDefault="004D6463" w:rsidP="000B0CE4">
      <w:pPr>
        <w:pStyle w:val="BodyText2"/>
      </w:pPr>
      <w:r>
        <w:t xml:space="preserve">Importers get a TAC (Type Allocation Code) approval certificate from the </w:t>
      </w:r>
      <w:r w:rsidR="00923F72">
        <w:t>TRC (</w:t>
      </w:r>
      <w:r w:rsidR="00923F72" w:rsidRPr="00923F72">
        <w:t>Telecommunication Regulator of Cambodia</w:t>
      </w:r>
      <w:r w:rsidR="00923F72">
        <w:t>)</w:t>
      </w:r>
      <w:r w:rsidR="00923F72" w:rsidRPr="00923F72">
        <w:t xml:space="preserve"> </w:t>
      </w:r>
      <w:r>
        <w:t xml:space="preserve">when </w:t>
      </w:r>
      <w:r w:rsidR="00103488">
        <w:t>purchasing</w:t>
      </w:r>
      <w:r>
        <w:t xml:space="preserve"> a consignment. The TAC approval certificate is required for each unique TAC. </w:t>
      </w:r>
    </w:p>
    <w:p w14:paraId="160A4A89" w14:textId="2ED870C8" w:rsidR="00F731AF" w:rsidRDefault="004D6463" w:rsidP="00515A44">
      <w:pPr>
        <w:pStyle w:val="NoteHeading"/>
      </w:pPr>
      <w:r>
        <w:t xml:space="preserve">TAC refers to the first eight </w:t>
      </w:r>
      <w:r w:rsidR="00D44E2D">
        <w:t>alphanumeric characters</w:t>
      </w:r>
      <w:r>
        <w:t xml:space="preserve"> of the</w:t>
      </w:r>
      <w:r w:rsidR="00103488">
        <w:t xml:space="preserve"> device</w:t>
      </w:r>
      <w:r>
        <w:t xml:space="preserve"> IMEI. </w:t>
      </w:r>
    </w:p>
    <w:p w14:paraId="6B2C12D1" w14:textId="77777777" w:rsidR="00515A44" w:rsidRDefault="00515A44" w:rsidP="000B0CE4">
      <w:pPr>
        <w:pStyle w:val="BodyText2"/>
      </w:pPr>
    </w:p>
    <w:p w14:paraId="3A16196E" w14:textId="6C44EF6E" w:rsidR="00515A44" w:rsidRDefault="00515A44" w:rsidP="000B0CE4">
      <w:pPr>
        <w:pStyle w:val="BodyText2"/>
      </w:pPr>
      <w:r>
        <w:t xml:space="preserve">Consider a situation in which an importer is purchasing a consignment that has Apple mobile devices: i10 and i9. There would be two TAC approval certificates required, one for the i10s and the other for i9s. </w:t>
      </w:r>
    </w:p>
    <w:p w14:paraId="59D38151" w14:textId="04773987" w:rsidR="004D6463" w:rsidRDefault="004D6463" w:rsidP="000B0CE4">
      <w:pPr>
        <w:pStyle w:val="BodyText2"/>
      </w:pPr>
      <w:r>
        <w:t xml:space="preserve">The TAC approval certificate is required for </w:t>
      </w:r>
      <w:r w:rsidR="00777764">
        <w:t>clearance</w:t>
      </w:r>
      <w:r>
        <w:t xml:space="preserve"> at customs. Therefore, it is mandatory for the importers to upload the certificates before the consignment reaches the customs premises.</w:t>
      </w:r>
    </w:p>
    <w:p w14:paraId="3C6D3C16" w14:textId="7FE49B93" w:rsidR="00E71EFC" w:rsidRDefault="00F731AF" w:rsidP="000B0CE4">
      <w:pPr>
        <w:pStyle w:val="BodyText2"/>
      </w:pPr>
      <w:r>
        <w:t>T</w:t>
      </w:r>
      <w:r w:rsidR="00E71EFC">
        <w:t xml:space="preserve">he </w:t>
      </w:r>
      <w:r w:rsidR="00566007">
        <w:t>type approval request</w:t>
      </w:r>
      <w:r w:rsidR="00E71EFC">
        <w:t xml:space="preserve"> </w:t>
      </w:r>
      <w:r>
        <w:t>goes through the following review stages:</w:t>
      </w:r>
    </w:p>
    <w:p w14:paraId="646CF5E5" w14:textId="26FFC2A8" w:rsidR="00777764" w:rsidRDefault="00777764" w:rsidP="009C1BC0">
      <w:pPr>
        <w:pStyle w:val="BodyText2"/>
        <w:numPr>
          <w:ilvl w:val="0"/>
          <w:numId w:val="52"/>
        </w:numPr>
      </w:pPr>
      <w:r>
        <w:t xml:space="preserve">Importer uploads the </w:t>
      </w:r>
      <w:r w:rsidR="00566007">
        <w:t>request details</w:t>
      </w:r>
      <w:r>
        <w:t>.</w:t>
      </w:r>
    </w:p>
    <w:p w14:paraId="044D2A47" w14:textId="23974A1C" w:rsidR="00777764" w:rsidRDefault="001242AC" w:rsidP="009C1BC0">
      <w:pPr>
        <w:pStyle w:val="BodyText2"/>
        <w:numPr>
          <w:ilvl w:val="0"/>
          <w:numId w:val="52"/>
        </w:numPr>
      </w:pPr>
      <w:r>
        <w:t xml:space="preserve">The </w:t>
      </w:r>
      <w:r w:rsidR="00566007">
        <w:t>request is</w:t>
      </w:r>
      <w:r>
        <w:t xml:space="preserve"> processed and made available to the CEIR administrator.</w:t>
      </w:r>
    </w:p>
    <w:p w14:paraId="715DBBBC" w14:textId="2C906302" w:rsidR="001242AC" w:rsidRDefault="001242AC" w:rsidP="009C1BC0">
      <w:pPr>
        <w:pStyle w:val="BodyText2"/>
        <w:numPr>
          <w:ilvl w:val="0"/>
          <w:numId w:val="52"/>
        </w:numPr>
      </w:pPr>
      <w:r>
        <w:t xml:space="preserve">The CEIR administrator may approve or reject the </w:t>
      </w:r>
      <w:r w:rsidR="00566007">
        <w:t>request</w:t>
      </w:r>
      <w:r>
        <w:t>.</w:t>
      </w:r>
    </w:p>
    <w:p w14:paraId="6943F220" w14:textId="0BDDC9AC" w:rsidR="001242AC" w:rsidRDefault="001242AC" w:rsidP="009C1BC0">
      <w:pPr>
        <w:pStyle w:val="BodyText2"/>
        <w:numPr>
          <w:ilvl w:val="0"/>
          <w:numId w:val="52"/>
        </w:numPr>
      </w:pPr>
      <w:r>
        <w:t xml:space="preserve">If rejected, the importer can withdraw the </w:t>
      </w:r>
      <w:r w:rsidR="00566007">
        <w:t>request.</w:t>
      </w:r>
      <w:r>
        <w:t xml:space="preserve"> The entire cycle is then repeated until it is approved.</w:t>
      </w:r>
    </w:p>
    <w:p w14:paraId="4DA194F6" w14:textId="38B201CD" w:rsidR="00797451" w:rsidRPr="00F544BA" w:rsidRDefault="00797451" w:rsidP="000B0CE4">
      <w:pPr>
        <w:pStyle w:val="BodyText2"/>
        <w:rPr>
          <w:u w:val="single"/>
        </w:rPr>
      </w:pPr>
      <w:r w:rsidRPr="00F544BA">
        <w:rPr>
          <w:u w:val="single"/>
        </w:rPr>
        <w:t>To upload t</w:t>
      </w:r>
      <w:r w:rsidR="002234A2">
        <w:rPr>
          <w:u w:val="single"/>
        </w:rPr>
        <w:t>ype approved device details</w:t>
      </w:r>
      <w:r w:rsidRPr="00F544BA">
        <w:rPr>
          <w:u w:val="single"/>
        </w:rPr>
        <w:t>:</w:t>
      </w:r>
    </w:p>
    <w:p w14:paraId="594FF368" w14:textId="40A5D2DB" w:rsidR="00797451" w:rsidRDefault="00797451" w:rsidP="009C1BC0">
      <w:pPr>
        <w:pStyle w:val="BodyText2"/>
        <w:numPr>
          <w:ilvl w:val="0"/>
          <w:numId w:val="50"/>
        </w:numPr>
      </w:pPr>
      <w:r>
        <w:t xml:space="preserve">Select </w:t>
      </w:r>
      <w:r w:rsidRPr="00F731AF">
        <w:rPr>
          <w:b/>
          <w:bCs/>
        </w:rPr>
        <w:t>Manage Type Approv</w:t>
      </w:r>
      <w:r w:rsidR="000F2A8D">
        <w:rPr>
          <w:b/>
          <w:bCs/>
        </w:rPr>
        <w:t>al</w:t>
      </w:r>
      <w:r w:rsidR="00C55014">
        <w:t xml:space="preserve"> </w:t>
      </w:r>
      <w:r>
        <w:t>in the left panel.</w:t>
      </w:r>
    </w:p>
    <w:p w14:paraId="6BBD7475" w14:textId="28BE3358" w:rsidR="00323732" w:rsidRDefault="000F2A8D" w:rsidP="00323732">
      <w:pPr>
        <w:pStyle w:val="BodyText2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49D0CCC" wp14:editId="77B343D1">
                <wp:simplePos x="0" y="0"/>
                <wp:positionH relativeFrom="column">
                  <wp:posOffset>43999</wp:posOffset>
                </wp:positionH>
                <wp:positionV relativeFrom="paragraph">
                  <wp:posOffset>867738</wp:posOffset>
                </wp:positionV>
                <wp:extent cx="552450" cy="129182"/>
                <wp:effectExtent l="0" t="0" r="19050" b="23495"/>
                <wp:wrapNone/>
                <wp:docPr id="460" name="Rectangle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29182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7E788A" w14:textId="77777777" w:rsidR="00E40E9F" w:rsidRDefault="00E40E9F" w:rsidP="000F2A8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9D0CCC" id="Rectangle 460" o:spid="_x0000_s1032" style="position:absolute;left:0;text-align:left;margin-left:3.45pt;margin-top:68.35pt;width:43.5pt;height:10.1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" filled="f" strokecolor="#ffc000 [3207]" strokeweight="2pt">
                <v:textbox>
                  <w:txbxContent>
                    <w:p w14:paraId="167E788A" w14:textId="77777777" w:rsidR="00E40E9F" w:rsidRDefault="00E40E9F" w:rsidP="000F2A8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FE0343" w:rsidRPr="00EE4D19">
        <w:rPr>
          <w:noProof/>
        </w:rPr>
        <w:drawing>
          <wp:inline distT="0" distB="0" distL="0" distR="0" wp14:anchorId="23C480DA" wp14:editId="73E61E6E">
            <wp:extent cx="5278755" cy="2256790"/>
            <wp:effectExtent l="0" t="0" r="0" b="0"/>
            <wp:docPr id="216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8A766C44-2DD3-4556-B50E-39B828B18E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8A766C44-2DD3-4556-B50E-39B828B18E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4C66" w14:textId="39AE158B" w:rsidR="00A14FF0" w:rsidRDefault="00A14FF0" w:rsidP="00A14FF0">
      <w:pPr>
        <w:pStyle w:val="FigureCaption"/>
      </w:pPr>
      <w:bookmarkStart w:id="249" w:name="_Toc33730288"/>
      <w:r>
        <w:t>Figure 50: Home Page</w:t>
      </w:r>
      <w:bookmarkEnd w:id="249"/>
    </w:p>
    <w:p w14:paraId="3C0BF0ED" w14:textId="58E3A46F" w:rsidR="00797451" w:rsidRDefault="00323732" w:rsidP="000B0CE4">
      <w:pPr>
        <w:pStyle w:val="BodyText2"/>
      </w:pPr>
      <w:r>
        <w:t>The</w:t>
      </w:r>
      <w:r w:rsidR="00797451">
        <w:t xml:space="preserve"> </w:t>
      </w:r>
      <w:r w:rsidR="00C55014" w:rsidRPr="00F731AF">
        <w:rPr>
          <w:b/>
          <w:bCs/>
        </w:rPr>
        <w:t>Manage Type-Approved</w:t>
      </w:r>
      <w:r w:rsidR="00797451">
        <w:t xml:space="preserve"> dashboard</w:t>
      </w:r>
      <w:r>
        <w:t xml:space="preserve"> appears</w:t>
      </w:r>
      <w:r w:rsidR="00797451">
        <w:t>.</w:t>
      </w:r>
    </w:p>
    <w:p w14:paraId="4ECED782" w14:textId="1F5223A2" w:rsidR="00323732" w:rsidRDefault="000F2A8D" w:rsidP="000B0CE4">
      <w:pPr>
        <w:pStyle w:val="BodyText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74CF7BE" wp14:editId="30A7DEA0">
                <wp:simplePos x="0" y="0"/>
                <wp:positionH relativeFrom="column">
                  <wp:posOffset>4445594</wp:posOffset>
                </wp:positionH>
                <wp:positionV relativeFrom="paragraph">
                  <wp:posOffset>198468</wp:posOffset>
                </wp:positionV>
                <wp:extent cx="719476" cy="135685"/>
                <wp:effectExtent l="0" t="0" r="23495" b="1714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476" cy="13568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B2523E" w14:textId="77777777" w:rsidR="00E40E9F" w:rsidRDefault="00E40E9F" w:rsidP="000F2A8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4CF7BE" id="Rectangle 56" o:spid="_x0000_s1033" style="position:absolute;left:0;text-align:left;margin-left:350.05pt;margin-top:15.65pt;width:56.65pt;height:10.7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" filled="f" strokecolor="#ffc000 [3207]" strokeweight="2pt">
                <v:textbox>
                  <w:txbxContent>
                    <w:p w14:paraId="17B2523E" w14:textId="77777777" w:rsidR="00E40E9F" w:rsidRDefault="00E40E9F" w:rsidP="000F2A8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652079">
        <w:rPr>
          <w:noProof/>
        </w:rPr>
        <w:drawing>
          <wp:inline distT="0" distB="0" distL="0" distR="0" wp14:anchorId="2D2DCE53" wp14:editId="6CFFD57A">
            <wp:extent cx="5278755" cy="1944370"/>
            <wp:effectExtent l="0" t="0" r="0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864C" w14:textId="6E78EC0F" w:rsidR="00A14FF0" w:rsidRDefault="00A14FF0" w:rsidP="00A14FF0">
      <w:pPr>
        <w:pStyle w:val="FigureCaption"/>
      </w:pPr>
      <w:bookmarkStart w:id="250" w:name="_Toc33730289"/>
      <w:r w:rsidRPr="007C2AB5">
        <w:t>Figure 51: Manage Type-Approved</w:t>
      </w:r>
      <w:bookmarkEnd w:id="250"/>
    </w:p>
    <w:p w14:paraId="5058EDA7" w14:textId="412A8385" w:rsidR="00797451" w:rsidRDefault="00797451" w:rsidP="009C1BC0">
      <w:pPr>
        <w:pStyle w:val="BodyText2"/>
        <w:numPr>
          <w:ilvl w:val="0"/>
          <w:numId w:val="50"/>
        </w:numPr>
      </w:pPr>
      <w:r>
        <w:t xml:space="preserve">Click </w:t>
      </w:r>
      <w:r w:rsidR="00C55014" w:rsidRPr="00F731AF">
        <w:rPr>
          <w:b/>
          <w:bCs/>
        </w:rPr>
        <w:t>Report Type</w:t>
      </w:r>
      <w:r w:rsidR="00976ADF">
        <w:rPr>
          <w:b/>
          <w:bCs/>
        </w:rPr>
        <w:t>-</w:t>
      </w:r>
      <w:r w:rsidR="00C55014" w:rsidRPr="00F731AF">
        <w:rPr>
          <w:b/>
          <w:bCs/>
        </w:rPr>
        <w:t>Approved Devices</w:t>
      </w:r>
      <w:r w:rsidR="000F2A8D">
        <w:rPr>
          <w:b/>
          <w:bCs/>
        </w:rPr>
        <w:t xml:space="preserve"> </w:t>
      </w:r>
      <w:r w:rsidR="000F2A8D">
        <w:t>(seen on the top right corner of the page)</w:t>
      </w:r>
      <w:r w:rsidR="00C55014">
        <w:t>.</w:t>
      </w:r>
      <w:r w:rsidR="000F2A8D">
        <w:t xml:space="preserve"> The </w:t>
      </w:r>
      <w:r w:rsidR="000F2A8D" w:rsidRPr="000F2A8D">
        <w:rPr>
          <w:b/>
          <w:bCs/>
        </w:rPr>
        <w:t>Type-Approved Devices</w:t>
      </w:r>
      <w:r w:rsidR="000F2A8D">
        <w:t xml:space="preserve"> page appears.</w:t>
      </w:r>
    </w:p>
    <w:p w14:paraId="368AF26F" w14:textId="3C2606D5" w:rsidR="00323732" w:rsidRDefault="009A1095" w:rsidP="00323732">
      <w:pPr>
        <w:pStyle w:val="BodyText2"/>
        <w:jc w:val="center"/>
      </w:pPr>
      <w:r>
        <w:rPr>
          <w:noProof/>
        </w:rPr>
        <w:drawing>
          <wp:inline distT="0" distB="0" distL="0" distR="0" wp14:anchorId="19E0F9F7" wp14:editId="6DCAFE6B">
            <wp:extent cx="4800907" cy="2200921"/>
            <wp:effectExtent l="0" t="0" r="0" b="889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16011" cy="22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3831" w14:textId="2667D6AD" w:rsidR="000F2A8D" w:rsidRDefault="00A14FF0" w:rsidP="00A14FF0">
      <w:pPr>
        <w:pStyle w:val="FigureCaption"/>
      </w:pPr>
      <w:bookmarkStart w:id="251" w:name="_Toc33730290"/>
      <w:r>
        <w:lastRenderedPageBreak/>
        <w:t>Figure 5</w:t>
      </w:r>
      <w:r w:rsidR="00AA04BC">
        <w:t>2</w:t>
      </w:r>
      <w:r>
        <w:t>: Type-Approved Devices</w:t>
      </w:r>
      <w:bookmarkEnd w:id="251"/>
    </w:p>
    <w:p w14:paraId="77405B6F" w14:textId="739E597E" w:rsidR="00182A56" w:rsidRDefault="00182A56" w:rsidP="009C1BC0">
      <w:pPr>
        <w:pStyle w:val="BodyText2"/>
        <w:numPr>
          <w:ilvl w:val="0"/>
          <w:numId w:val="50"/>
        </w:numPr>
      </w:pPr>
      <w:r>
        <w:t>Enter the following information:</w:t>
      </w:r>
    </w:p>
    <w:p w14:paraId="7C4C078D" w14:textId="70EC184D" w:rsidR="00C55014" w:rsidRDefault="008E15E0" w:rsidP="00113715">
      <w:pPr>
        <w:pStyle w:val="BodyText2"/>
        <w:numPr>
          <w:ilvl w:val="1"/>
          <w:numId w:val="50"/>
        </w:numPr>
      </w:pPr>
      <w:r w:rsidRPr="008E15E0">
        <w:rPr>
          <w:b/>
          <w:bCs/>
          <w:color w:val="FF0000"/>
        </w:rPr>
        <w:t>*</w:t>
      </w:r>
      <w:r w:rsidR="00C55014" w:rsidRPr="00113715">
        <w:rPr>
          <w:b/>
          <w:bCs/>
        </w:rPr>
        <w:t>Trademark</w:t>
      </w:r>
      <w:r w:rsidR="00C55014">
        <w:t>:</w:t>
      </w:r>
      <w:r w:rsidR="00A92054">
        <w:t xml:space="preserve"> Enter the trademark</w:t>
      </w:r>
      <w:r w:rsidR="00976ADF">
        <w:t xml:space="preserve"> of the product</w:t>
      </w:r>
      <w:r w:rsidR="00A92054">
        <w:t>.</w:t>
      </w:r>
    </w:p>
    <w:p w14:paraId="1890C5F4" w14:textId="16E4A324" w:rsidR="00C55014" w:rsidRDefault="008E15E0" w:rsidP="00182A56">
      <w:pPr>
        <w:pStyle w:val="BodyText2"/>
        <w:numPr>
          <w:ilvl w:val="1"/>
          <w:numId w:val="50"/>
        </w:numPr>
      </w:pPr>
      <w:r w:rsidRPr="008E15E0">
        <w:rPr>
          <w:b/>
          <w:bCs/>
          <w:color w:val="FF0000"/>
        </w:rPr>
        <w:t>*</w:t>
      </w:r>
      <w:r w:rsidR="004A7171" w:rsidRPr="00113715">
        <w:rPr>
          <w:b/>
          <w:bCs/>
        </w:rPr>
        <w:t>Product Name</w:t>
      </w:r>
      <w:r w:rsidR="004A7171">
        <w:t>:</w:t>
      </w:r>
      <w:r w:rsidR="00A92054">
        <w:t xml:space="preserve"> Select the product company from the list.</w:t>
      </w:r>
    </w:p>
    <w:p w14:paraId="7A3CB02B" w14:textId="7BE13ACD" w:rsidR="004A7171" w:rsidRDefault="008E15E0" w:rsidP="00182A56">
      <w:pPr>
        <w:pStyle w:val="BodyText2"/>
        <w:numPr>
          <w:ilvl w:val="1"/>
          <w:numId w:val="50"/>
        </w:numPr>
      </w:pPr>
      <w:r w:rsidRPr="008E15E0">
        <w:rPr>
          <w:b/>
          <w:bCs/>
          <w:color w:val="FF0000"/>
        </w:rPr>
        <w:t>*</w:t>
      </w:r>
      <w:r w:rsidR="004A7171" w:rsidRPr="00113715">
        <w:rPr>
          <w:b/>
          <w:bCs/>
        </w:rPr>
        <w:t>Model Number</w:t>
      </w:r>
      <w:r w:rsidR="00A92054">
        <w:t xml:space="preserve">: </w:t>
      </w:r>
      <w:r w:rsidR="00923F72">
        <w:t>Select</w:t>
      </w:r>
      <w:r w:rsidR="00A92054">
        <w:t xml:space="preserve"> the model number of the </w:t>
      </w:r>
      <w:r w:rsidR="00976ADF">
        <w:t>product</w:t>
      </w:r>
      <w:r w:rsidR="00A92054">
        <w:t>.</w:t>
      </w:r>
    </w:p>
    <w:p w14:paraId="0A74D2C0" w14:textId="05FCCB49" w:rsidR="004A7171" w:rsidRDefault="008E15E0" w:rsidP="00182A56">
      <w:pPr>
        <w:pStyle w:val="BodyText2"/>
        <w:numPr>
          <w:ilvl w:val="1"/>
          <w:numId w:val="50"/>
        </w:numPr>
      </w:pPr>
      <w:r w:rsidRPr="008E15E0">
        <w:rPr>
          <w:b/>
          <w:bCs/>
          <w:color w:val="FF0000"/>
        </w:rPr>
        <w:t>*</w:t>
      </w:r>
      <w:r w:rsidR="004A7171" w:rsidRPr="00113715">
        <w:rPr>
          <w:b/>
          <w:bCs/>
        </w:rPr>
        <w:t>Country</w:t>
      </w:r>
      <w:r w:rsidR="00A92054">
        <w:t>: Select the country from where the device is imported.</w:t>
      </w:r>
    </w:p>
    <w:p w14:paraId="42D53241" w14:textId="4E0F537C" w:rsidR="004A7171" w:rsidRDefault="008E15E0" w:rsidP="00182A56">
      <w:pPr>
        <w:pStyle w:val="BodyText2"/>
        <w:numPr>
          <w:ilvl w:val="1"/>
          <w:numId w:val="50"/>
        </w:numPr>
      </w:pPr>
      <w:r w:rsidRPr="008E15E0">
        <w:rPr>
          <w:b/>
          <w:bCs/>
          <w:color w:val="FF0000"/>
        </w:rPr>
        <w:t>*</w:t>
      </w:r>
      <w:r w:rsidR="004A7171" w:rsidRPr="00113715">
        <w:rPr>
          <w:b/>
          <w:bCs/>
        </w:rPr>
        <w:t>Frequency Range</w:t>
      </w:r>
      <w:r w:rsidR="00A92054">
        <w:t>: Enter the frequency range supported by the device.</w:t>
      </w:r>
    </w:p>
    <w:p w14:paraId="3463387B" w14:textId="3D029D14" w:rsidR="004A7171" w:rsidRDefault="008E15E0" w:rsidP="00182A56">
      <w:pPr>
        <w:pStyle w:val="BodyText2"/>
        <w:numPr>
          <w:ilvl w:val="1"/>
          <w:numId w:val="50"/>
        </w:numPr>
      </w:pPr>
      <w:r w:rsidRPr="008E15E0">
        <w:rPr>
          <w:b/>
          <w:bCs/>
          <w:color w:val="FF0000"/>
        </w:rPr>
        <w:t>*</w:t>
      </w:r>
      <w:r w:rsidR="004A7171" w:rsidRPr="00113715">
        <w:rPr>
          <w:b/>
          <w:bCs/>
        </w:rPr>
        <w:t>TAC</w:t>
      </w:r>
      <w:r w:rsidR="00A92054">
        <w:t>: Enter the code of the device.</w:t>
      </w:r>
    </w:p>
    <w:p w14:paraId="78AC9A1C" w14:textId="1A5D6A33" w:rsidR="004A7171" w:rsidRDefault="004A7171" w:rsidP="00182A56">
      <w:pPr>
        <w:pStyle w:val="BodyText2"/>
        <w:numPr>
          <w:ilvl w:val="1"/>
          <w:numId w:val="50"/>
        </w:numPr>
      </w:pPr>
      <w:r w:rsidRPr="00113715">
        <w:rPr>
          <w:b/>
          <w:bCs/>
        </w:rPr>
        <w:t>Document Type</w:t>
      </w:r>
      <w:r w:rsidR="00A92054">
        <w:t>: Select the type of document being uploaded. Importers are required to upload three documents:</w:t>
      </w:r>
    </w:p>
    <w:p w14:paraId="0CBFDBA8" w14:textId="3B03AC21" w:rsidR="00A92054" w:rsidRDefault="00A92054" w:rsidP="000F2A8D">
      <w:pPr>
        <w:pStyle w:val="BodyText2"/>
        <w:numPr>
          <w:ilvl w:val="2"/>
          <w:numId w:val="58"/>
        </w:numPr>
      </w:pPr>
      <w:r w:rsidRPr="000F2A8D">
        <w:t>Technical Specifications</w:t>
      </w:r>
      <w:r>
        <w:t>: This document has all the technical spec</w:t>
      </w:r>
      <w:r w:rsidR="00976ADF">
        <w:t>ification</w:t>
      </w:r>
      <w:r>
        <w:t>s of the device.</w:t>
      </w:r>
    </w:p>
    <w:p w14:paraId="682490BA" w14:textId="378C6B8D" w:rsidR="00A92054" w:rsidRDefault="00A92054" w:rsidP="000F2A8D">
      <w:pPr>
        <w:pStyle w:val="BodyText2"/>
        <w:numPr>
          <w:ilvl w:val="2"/>
          <w:numId w:val="58"/>
        </w:numPr>
      </w:pPr>
      <w:r w:rsidRPr="000F2A8D">
        <w:t>Performance Report</w:t>
      </w:r>
      <w:r>
        <w:t>: This document has the performance details of the device.</w:t>
      </w:r>
    </w:p>
    <w:p w14:paraId="1F753F07" w14:textId="19804563" w:rsidR="00A92054" w:rsidRDefault="00A92054" w:rsidP="000F2A8D">
      <w:pPr>
        <w:pStyle w:val="BodyText2"/>
        <w:numPr>
          <w:ilvl w:val="2"/>
          <w:numId w:val="58"/>
        </w:numPr>
      </w:pPr>
      <w:r w:rsidRPr="000F2A8D">
        <w:t>TAC Approval Certificate</w:t>
      </w:r>
      <w:r>
        <w:t>: This is the approval certificate issued by the supplier.</w:t>
      </w:r>
    </w:p>
    <w:p w14:paraId="6F2143E3" w14:textId="17848C22" w:rsidR="004A7171" w:rsidRDefault="004A7171" w:rsidP="00182A56">
      <w:pPr>
        <w:pStyle w:val="BodyText2"/>
        <w:numPr>
          <w:ilvl w:val="1"/>
          <w:numId w:val="50"/>
        </w:numPr>
      </w:pPr>
      <w:r w:rsidRPr="00113715">
        <w:rPr>
          <w:b/>
          <w:bCs/>
        </w:rPr>
        <w:t>Upload Supporting Document</w:t>
      </w:r>
      <w:r w:rsidR="00A92054">
        <w:t xml:space="preserve">: Click </w:t>
      </w:r>
      <w:r w:rsidR="00A92054" w:rsidRPr="00113715">
        <w:rPr>
          <w:b/>
          <w:bCs/>
        </w:rPr>
        <w:t>Select File</w:t>
      </w:r>
      <w:r w:rsidR="00A92054">
        <w:t xml:space="preserve"> to upload the document.</w:t>
      </w:r>
    </w:p>
    <w:p w14:paraId="47A2CDD8" w14:textId="06F3BE52" w:rsidR="004A7171" w:rsidRDefault="004A7171" w:rsidP="00182A56">
      <w:pPr>
        <w:pStyle w:val="BodyText2"/>
        <w:numPr>
          <w:ilvl w:val="1"/>
          <w:numId w:val="50"/>
        </w:numPr>
      </w:pPr>
      <w:r>
        <w:t xml:space="preserve">Click </w:t>
      </w:r>
      <w:r w:rsidRPr="00113715">
        <w:rPr>
          <w:b/>
          <w:bCs/>
        </w:rPr>
        <w:t>+Add More Files</w:t>
      </w:r>
      <w:r w:rsidR="00A92054">
        <w:t xml:space="preserve"> to upload more documents. This adds another set of </w:t>
      </w:r>
      <w:r w:rsidR="00A92054" w:rsidRPr="00113715">
        <w:rPr>
          <w:b/>
          <w:bCs/>
        </w:rPr>
        <w:t>Document Type</w:t>
      </w:r>
      <w:r w:rsidR="00A92054">
        <w:t xml:space="preserve"> and </w:t>
      </w:r>
      <w:r w:rsidR="00A92054" w:rsidRPr="00113715">
        <w:rPr>
          <w:b/>
          <w:bCs/>
        </w:rPr>
        <w:t>Upload Supporting Document</w:t>
      </w:r>
      <w:r w:rsidR="00A92054">
        <w:t xml:space="preserve">. </w:t>
      </w:r>
    </w:p>
    <w:p w14:paraId="39D23655" w14:textId="587BBEA9" w:rsidR="004A7171" w:rsidRDefault="004A7171" w:rsidP="009C1BC0">
      <w:pPr>
        <w:pStyle w:val="BodyText2"/>
        <w:numPr>
          <w:ilvl w:val="0"/>
          <w:numId w:val="50"/>
        </w:numPr>
      </w:pPr>
      <w:r>
        <w:t xml:space="preserve">Click </w:t>
      </w:r>
      <w:r w:rsidRPr="00113715">
        <w:rPr>
          <w:b/>
          <w:bCs/>
        </w:rPr>
        <w:t>Submit</w:t>
      </w:r>
      <w:r>
        <w:t>.</w:t>
      </w:r>
    </w:p>
    <w:p w14:paraId="1E4E3FE6" w14:textId="768F530D" w:rsidR="005468C7" w:rsidRDefault="001861D0" w:rsidP="000B0CE4">
      <w:pPr>
        <w:pStyle w:val="BodyText2"/>
      </w:pPr>
      <w:r>
        <w:t xml:space="preserve">The </w:t>
      </w:r>
      <w:r w:rsidR="002234A2">
        <w:t>type approv</w:t>
      </w:r>
      <w:r w:rsidR="00566007">
        <w:t>al request is</w:t>
      </w:r>
      <w:r w:rsidR="002234A2">
        <w:t xml:space="preserve"> added</w:t>
      </w:r>
      <w:r>
        <w:t>, and a</w:t>
      </w:r>
      <w:r w:rsidR="00BD3E41">
        <w:t xml:space="preserve"> transaction ID is assigned to </w:t>
      </w:r>
      <w:r>
        <w:t>it</w:t>
      </w:r>
      <w:r w:rsidR="00BD3E41">
        <w:t>.</w:t>
      </w:r>
    </w:p>
    <w:p w14:paraId="74C2D36C" w14:textId="46949DCF" w:rsidR="001861D0" w:rsidRDefault="001861D0" w:rsidP="00E1489F">
      <w:pPr>
        <w:pStyle w:val="BodyText2"/>
      </w:pPr>
      <w:r>
        <w:t xml:space="preserve">The </w:t>
      </w:r>
      <w:r w:rsidR="002234A2">
        <w:t>details</w:t>
      </w:r>
      <w:r>
        <w:t xml:space="preserve"> appear </w:t>
      </w:r>
      <w:r w:rsidR="0027260D">
        <w:t xml:space="preserve">on top </w:t>
      </w:r>
      <w:r>
        <w:t>o</w:t>
      </w:r>
      <w:r w:rsidR="0027260D">
        <w:t>f</w:t>
      </w:r>
      <w:r>
        <w:t xml:space="preserve"> the </w:t>
      </w:r>
      <w:r>
        <w:rPr>
          <w:b/>
          <w:bCs/>
        </w:rPr>
        <w:t xml:space="preserve">Manage Type- </w:t>
      </w:r>
      <w:r w:rsidR="00E1489F">
        <w:rPr>
          <w:b/>
          <w:bCs/>
        </w:rPr>
        <w:t>a</w:t>
      </w:r>
      <w:r>
        <w:rPr>
          <w:b/>
          <w:bCs/>
        </w:rPr>
        <w:t>pproved</w:t>
      </w:r>
      <w:r>
        <w:t xml:space="preserve"> page.</w:t>
      </w:r>
    </w:p>
    <w:p w14:paraId="7135D7A2" w14:textId="186BD421" w:rsidR="001861D0" w:rsidRDefault="001861D0" w:rsidP="000F2A8D">
      <w:pPr>
        <w:pStyle w:val="BodyText2"/>
        <w:jc w:val="center"/>
      </w:pPr>
    </w:p>
    <w:p w14:paraId="399E565E" w14:textId="2FE7967F" w:rsidR="001861D0" w:rsidRDefault="00A14FF0" w:rsidP="007E53B8">
      <w:pPr>
        <w:pStyle w:val="FigureCaption"/>
      </w:pPr>
      <w:bookmarkStart w:id="252" w:name="_Toc33730291"/>
      <w:r>
        <w:t>Figure 5</w:t>
      </w:r>
      <w:r w:rsidR="00AA04BC">
        <w:t>3</w:t>
      </w:r>
      <w:r>
        <w:t>: Manage Type-Approved</w:t>
      </w:r>
      <w:bookmarkEnd w:id="252"/>
    </w:p>
    <w:p w14:paraId="0A641903" w14:textId="05E033CB" w:rsidR="001861D0" w:rsidRDefault="001861D0" w:rsidP="001861D0">
      <w:pPr>
        <w:pStyle w:val="BodyText2"/>
        <w:ind w:left="360"/>
      </w:pPr>
      <w:r>
        <w:t>The following columns are seen on the page.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1861D0" w:rsidRPr="003D50EC" w14:paraId="761F10C4" w14:textId="77777777" w:rsidTr="00916401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3D2038CB" w14:textId="77777777" w:rsidR="001861D0" w:rsidRPr="0001372C" w:rsidRDefault="001861D0" w:rsidP="00916401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182FA023" w14:textId="77777777" w:rsidR="001861D0" w:rsidRPr="0001372C" w:rsidRDefault="001861D0" w:rsidP="00916401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1861D0" w:rsidRPr="003D50EC" w14:paraId="76BACA93" w14:textId="77777777" w:rsidTr="0091640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0D315EF" w14:textId="6B57BA93" w:rsidR="001861D0" w:rsidRPr="007C2AB5" w:rsidRDefault="001861D0" w:rsidP="00916401">
            <w:pPr>
              <w:pStyle w:val="ListBullet1"/>
              <w:numPr>
                <w:ilvl w:val="0"/>
                <w:numId w:val="0"/>
              </w:numPr>
            </w:pPr>
            <w:r w:rsidRPr="007C2AB5">
              <w:t>Creation On</w:t>
            </w:r>
          </w:p>
        </w:tc>
        <w:tc>
          <w:tcPr>
            <w:tcW w:w="4979" w:type="dxa"/>
            <w:shd w:val="clear" w:color="auto" w:fill="auto"/>
          </w:tcPr>
          <w:p w14:paraId="5CFD267F" w14:textId="7F3E5E78" w:rsidR="001861D0" w:rsidRPr="00B708C5" w:rsidRDefault="00E1489F" w:rsidP="00E1489F">
            <w:pPr>
              <w:pStyle w:val="ListBullet1"/>
              <w:numPr>
                <w:ilvl w:val="0"/>
                <w:numId w:val="0"/>
              </w:numPr>
              <w:rPr>
                <w:rFonts w:ascii="Arial Unicode MS" w:hAnsi="Arial Unicode MS" w:cs="Arial Unicode MS"/>
                <w:sz w:val="18"/>
              </w:rPr>
            </w:pPr>
            <w:r w:rsidRPr="00E1489F">
              <w:t xml:space="preserve">Date of </w:t>
            </w:r>
            <w:r w:rsidR="002234A2">
              <w:t>adding type approv</w:t>
            </w:r>
            <w:r w:rsidR="00566007">
              <w:t>al</w:t>
            </w:r>
            <w:r w:rsidR="002234A2">
              <w:t xml:space="preserve"> </w:t>
            </w:r>
            <w:r w:rsidR="00566007">
              <w:t>request.</w:t>
            </w:r>
          </w:p>
        </w:tc>
      </w:tr>
      <w:tr w:rsidR="001861D0" w:rsidRPr="003D50EC" w14:paraId="57321369" w14:textId="77777777" w:rsidTr="0091640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76FA4D94" w14:textId="4922085C" w:rsidR="001861D0" w:rsidRDefault="001861D0" w:rsidP="00916401">
            <w:pPr>
              <w:pStyle w:val="ListBullet1"/>
              <w:numPr>
                <w:ilvl w:val="0"/>
                <w:numId w:val="0"/>
              </w:numPr>
            </w:pPr>
            <w:r>
              <w:t>Trademark</w:t>
            </w:r>
          </w:p>
        </w:tc>
        <w:tc>
          <w:tcPr>
            <w:tcW w:w="4979" w:type="dxa"/>
            <w:shd w:val="clear" w:color="auto" w:fill="auto"/>
          </w:tcPr>
          <w:p w14:paraId="7B7F216C" w14:textId="463DC5B6" w:rsidR="001861D0" w:rsidRDefault="00E1489F" w:rsidP="00916401">
            <w:pPr>
              <w:pStyle w:val="BodyText2"/>
            </w:pPr>
            <w:r>
              <w:t>Trademark name</w:t>
            </w:r>
          </w:p>
        </w:tc>
      </w:tr>
      <w:tr w:rsidR="001861D0" w:rsidRPr="003D50EC" w14:paraId="3DE55FF4" w14:textId="77777777" w:rsidTr="0091640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371F81A1" w14:textId="317FB573" w:rsidR="001861D0" w:rsidRPr="00B708C5" w:rsidRDefault="001861D0" w:rsidP="00916401">
            <w:pPr>
              <w:pStyle w:val="BodyText2"/>
            </w:pPr>
            <w:r>
              <w:lastRenderedPageBreak/>
              <w:t>Product Name</w:t>
            </w:r>
          </w:p>
        </w:tc>
        <w:tc>
          <w:tcPr>
            <w:tcW w:w="4979" w:type="dxa"/>
            <w:shd w:val="clear" w:color="auto" w:fill="auto"/>
          </w:tcPr>
          <w:p w14:paraId="4EBCD933" w14:textId="75175F72" w:rsidR="001861D0" w:rsidRPr="00B708C5" w:rsidRDefault="00E1489F" w:rsidP="00542432">
            <w:pPr>
              <w:pStyle w:val="ListBullet1"/>
              <w:numPr>
                <w:ilvl w:val="0"/>
                <w:numId w:val="0"/>
              </w:numPr>
              <w:rPr>
                <w:rFonts w:ascii="Arial Unicode MS" w:hAnsi="Arial Unicode MS" w:cs="Arial Unicode MS"/>
                <w:sz w:val="18"/>
              </w:rPr>
            </w:pPr>
            <w:r w:rsidRPr="00542432">
              <w:t>Name of the device</w:t>
            </w:r>
          </w:p>
        </w:tc>
      </w:tr>
      <w:tr w:rsidR="001861D0" w:rsidRPr="003D50EC" w14:paraId="7D57EE7F" w14:textId="77777777" w:rsidTr="0091640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39EF918" w14:textId="02E75369" w:rsidR="001861D0" w:rsidRDefault="001861D0" w:rsidP="00916401">
            <w:pPr>
              <w:pStyle w:val="BodyText2"/>
            </w:pPr>
            <w:r>
              <w:t>Transaction ID</w:t>
            </w:r>
          </w:p>
        </w:tc>
        <w:tc>
          <w:tcPr>
            <w:tcW w:w="4979" w:type="dxa"/>
            <w:shd w:val="clear" w:color="auto" w:fill="auto"/>
          </w:tcPr>
          <w:p w14:paraId="24C6E550" w14:textId="64EDE2BC" w:rsidR="001861D0" w:rsidRDefault="00E1489F" w:rsidP="00E1489F">
            <w:pPr>
              <w:pStyle w:val="BodyText2"/>
            </w:pPr>
            <w:r>
              <w:t xml:space="preserve">Transaction ID assigned to the </w:t>
            </w:r>
            <w:r w:rsidR="000F08BD">
              <w:t>request</w:t>
            </w:r>
            <w:r>
              <w:t>.</w:t>
            </w:r>
          </w:p>
        </w:tc>
      </w:tr>
      <w:tr w:rsidR="001861D0" w:rsidRPr="003D50EC" w14:paraId="585E0AA8" w14:textId="77777777" w:rsidTr="0091640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3165866F" w14:textId="64837BB3" w:rsidR="001861D0" w:rsidRPr="003D50EC" w:rsidRDefault="001861D0" w:rsidP="00916401">
            <w:pPr>
              <w:pStyle w:val="BodyText2"/>
            </w:pPr>
            <w:r>
              <w:t>Model Number</w:t>
            </w:r>
          </w:p>
        </w:tc>
        <w:tc>
          <w:tcPr>
            <w:tcW w:w="4979" w:type="dxa"/>
            <w:shd w:val="clear" w:color="auto" w:fill="auto"/>
          </w:tcPr>
          <w:p w14:paraId="56C4D64C" w14:textId="4221105E" w:rsidR="001861D0" w:rsidRPr="003D50EC" w:rsidRDefault="00E1489F" w:rsidP="00E1489F">
            <w:pPr>
              <w:pStyle w:val="ListBullet1"/>
              <w:numPr>
                <w:ilvl w:val="0"/>
                <w:numId w:val="0"/>
              </w:numPr>
              <w:rPr>
                <w:rFonts w:ascii="Arial Unicode MS" w:hAnsi="Arial Unicode MS"/>
                <w:sz w:val="18"/>
              </w:rPr>
            </w:pPr>
            <w:r w:rsidRPr="00E1489F">
              <w:t>Model number of the device.</w:t>
            </w:r>
          </w:p>
        </w:tc>
      </w:tr>
      <w:tr w:rsidR="001861D0" w:rsidRPr="003D50EC" w14:paraId="3DC19602" w14:textId="77777777" w:rsidTr="0091640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ACBC233" w14:textId="75B029BA" w:rsidR="001861D0" w:rsidRPr="003D50EC" w:rsidRDefault="00E1489F" w:rsidP="00916401">
            <w:pPr>
              <w:pStyle w:val="BodyText2"/>
              <w:rPr>
                <w:rFonts w:ascii="Arial Unicode MS" w:hAnsi="Arial Unicode MS"/>
                <w:sz w:val="18"/>
              </w:rPr>
            </w:pPr>
            <w:r>
              <w:t>Country</w:t>
            </w:r>
          </w:p>
        </w:tc>
        <w:tc>
          <w:tcPr>
            <w:tcW w:w="4979" w:type="dxa"/>
            <w:shd w:val="clear" w:color="auto" w:fill="auto"/>
          </w:tcPr>
          <w:p w14:paraId="65E5D8F8" w14:textId="28FC9281" w:rsidR="001861D0" w:rsidRPr="003D50EC" w:rsidRDefault="00E1489F" w:rsidP="00916401">
            <w:pPr>
              <w:pStyle w:val="BodyText2"/>
              <w:rPr>
                <w:rFonts w:ascii="Arial Unicode MS" w:hAnsi="Arial Unicode MS"/>
                <w:noProof/>
                <w:sz w:val="18"/>
                <w:lang w:val="en-IN" w:eastAsia="en-IN"/>
              </w:rPr>
            </w:pPr>
            <w:r>
              <w:t>Country from where the device has been imported.</w:t>
            </w:r>
          </w:p>
        </w:tc>
      </w:tr>
      <w:tr w:rsidR="00E1489F" w:rsidRPr="003D50EC" w14:paraId="6705CE1C" w14:textId="77777777" w:rsidTr="0091640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B01FF1A" w14:textId="772F2EDC" w:rsidR="00E1489F" w:rsidRDefault="00E1489F" w:rsidP="00916401">
            <w:pPr>
              <w:pStyle w:val="BodyText2"/>
            </w:pPr>
            <w:r>
              <w:t>TAC</w:t>
            </w:r>
          </w:p>
        </w:tc>
        <w:tc>
          <w:tcPr>
            <w:tcW w:w="4979" w:type="dxa"/>
            <w:shd w:val="clear" w:color="auto" w:fill="auto"/>
          </w:tcPr>
          <w:p w14:paraId="06A4455E" w14:textId="12AC72D1" w:rsidR="00E1489F" w:rsidRDefault="00E1489F" w:rsidP="00916401">
            <w:pPr>
              <w:pStyle w:val="BodyText2"/>
            </w:pPr>
            <w:r>
              <w:t>Type allocation code of the device.</w:t>
            </w:r>
          </w:p>
        </w:tc>
      </w:tr>
      <w:tr w:rsidR="00E1489F" w:rsidRPr="003D50EC" w14:paraId="7B8485AE" w14:textId="77777777" w:rsidTr="0091640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491B246" w14:textId="2DDB2240" w:rsidR="00E1489F" w:rsidRPr="007C2AB5" w:rsidRDefault="00E1489F" w:rsidP="00E1489F">
            <w:pPr>
              <w:pStyle w:val="BodyText2"/>
            </w:pPr>
            <w:r w:rsidRPr="007C2AB5">
              <w:t>Status</w:t>
            </w:r>
          </w:p>
        </w:tc>
        <w:tc>
          <w:tcPr>
            <w:tcW w:w="4979" w:type="dxa"/>
            <w:shd w:val="clear" w:color="auto" w:fill="auto"/>
          </w:tcPr>
          <w:p w14:paraId="5040468C" w14:textId="7E9AA974" w:rsidR="00E1489F" w:rsidRPr="007C2AB5" w:rsidRDefault="00E1489F" w:rsidP="009C1BC0">
            <w:pPr>
              <w:pStyle w:val="BodyText2"/>
              <w:numPr>
                <w:ilvl w:val="0"/>
                <w:numId w:val="51"/>
              </w:numPr>
            </w:pPr>
            <w:r w:rsidRPr="007C2AB5">
              <w:t xml:space="preserve">New: This is the status assigned to </w:t>
            </w:r>
            <w:r w:rsidR="002234A2" w:rsidRPr="007C2AB5">
              <w:t>the type approv</w:t>
            </w:r>
            <w:r w:rsidR="00566007" w:rsidRPr="007C2AB5">
              <w:t>al request</w:t>
            </w:r>
            <w:r w:rsidRPr="007C2AB5">
              <w:t>.</w:t>
            </w:r>
          </w:p>
          <w:p w14:paraId="6099E64F" w14:textId="0A99B5A0" w:rsidR="00542432" w:rsidRPr="007C2AB5" w:rsidRDefault="00542432" w:rsidP="009C1BC0">
            <w:pPr>
              <w:pStyle w:val="BodyText2"/>
              <w:numPr>
                <w:ilvl w:val="0"/>
                <w:numId w:val="51"/>
              </w:numPr>
            </w:pPr>
            <w:r w:rsidRPr="007C2AB5">
              <w:t xml:space="preserve">Processing: The </w:t>
            </w:r>
            <w:r w:rsidR="00566007" w:rsidRPr="007C2AB5">
              <w:t>request</w:t>
            </w:r>
            <w:r w:rsidRPr="007C2AB5">
              <w:t xml:space="preserve"> is processed internally.</w:t>
            </w:r>
          </w:p>
          <w:p w14:paraId="45D96503" w14:textId="042FC080" w:rsidR="00923F72" w:rsidRPr="007C2AB5" w:rsidRDefault="00923F72" w:rsidP="009C1BC0">
            <w:pPr>
              <w:pStyle w:val="BodyText2"/>
              <w:numPr>
                <w:ilvl w:val="0"/>
                <w:numId w:val="51"/>
              </w:numPr>
            </w:pPr>
            <w:r w:rsidRPr="007C2AB5">
              <w:t>Rejected by System</w:t>
            </w:r>
            <w:r w:rsidR="007C2AB5">
              <w:t>: The request is rejected by the system if there is an error in the type approval request.</w:t>
            </w:r>
          </w:p>
          <w:p w14:paraId="21EDCA4D" w14:textId="6C6EE153" w:rsidR="00542432" w:rsidRPr="007C2AB5" w:rsidRDefault="00542432" w:rsidP="009C1BC0">
            <w:pPr>
              <w:pStyle w:val="BodyText2"/>
              <w:numPr>
                <w:ilvl w:val="0"/>
                <w:numId w:val="51"/>
              </w:numPr>
            </w:pPr>
            <w:r w:rsidRPr="007C2AB5">
              <w:t xml:space="preserve">Approval </w:t>
            </w:r>
            <w:r w:rsidR="00923F72" w:rsidRPr="007C2AB5">
              <w:t>Pending by</w:t>
            </w:r>
            <w:r w:rsidRPr="007C2AB5">
              <w:t xml:space="preserve"> CEIR Authority: After the processing</w:t>
            </w:r>
            <w:r w:rsidR="002234A2" w:rsidRPr="007C2AB5">
              <w:t xml:space="preserve"> is done</w:t>
            </w:r>
            <w:r w:rsidRPr="007C2AB5">
              <w:t xml:space="preserve">, the </w:t>
            </w:r>
            <w:r w:rsidR="002234A2" w:rsidRPr="007C2AB5">
              <w:t xml:space="preserve">type </w:t>
            </w:r>
            <w:r w:rsidR="00566007" w:rsidRPr="007C2AB5">
              <w:t>approval</w:t>
            </w:r>
            <w:r w:rsidR="002234A2" w:rsidRPr="007C2AB5">
              <w:t xml:space="preserve"> </w:t>
            </w:r>
            <w:r w:rsidR="00566007" w:rsidRPr="007C2AB5">
              <w:t>request</w:t>
            </w:r>
            <w:r w:rsidR="002234A2" w:rsidRPr="007C2AB5">
              <w:t xml:space="preserve"> sent</w:t>
            </w:r>
            <w:r w:rsidRPr="007C2AB5">
              <w:t xml:space="preserve"> for approval </w:t>
            </w:r>
            <w:r w:rsidR="002234A2" w:rsidRPr="007C2AB5">
              <w:t>to the</w:t>
            </w:r>
            <w:r w:rsidRPr="007C2AB5">
              <w:t xml:space="preserve"> CEIR administrator.</w:t>
            </w:r>
          </w:p>
          <w:p w14:paraId="7B597FC8" w14:textId="060DD5FD" w:rsidR="00542432" w:rsidRPr="007C2AB5" w:rsidRDefault="00542432" w:rsidP="009C1BC0">
            <w:pPr>
              <w:pStyle w:val="BodyText2"/>
              <w:numPr>
                <w:ilvl w:val="0"/>
                <w:numId w:val="51"/>
              </w:numPr>
            </w:pPr>
            <w:r w:rsidRPr="007C2AB5">
              <w:t>Approved</w:t>
            </w:r>
            <w:r w:rsidR="00923F72" w:rsidRPr="007C2AB5">
              <w:t xml:space="preserve"> by CEIR Admin</w:t>
            </w:r>
            <w:r w:rsidRPr="007C2AB5">
              <w:t xml:space="preserve">: The CEIR administrator approves </w:t>
            </w:r>
            <w:r w:rsidR="002234A2" w:rsidRPr="007C2AB5">
              <w:t xml:space="preserve">the </w:t>
            </w:r>
            <w:r w:rsidR="00566007" w:rsidRPr="007C2AB5">
              <w:t>request</w:t>
            </w:r>
            <w:r w:rsidRPr="007C2AB5">
              <w:t>.</w:t>
            </w:r>
          </w:p>
          <w:p w14:paraId="38F17AF5" w14:textId="5BD70AD3" w:rsidR="00542432" w:rsidRPr="007C2AB5" w:rsidRDefault="00542432" w:rsidP="009C1BC0">
            <w:pPr>
              <w:pStyle w:val="BodyText2"/>
              <w:numPr>
                <w:ilvl w:val="0"/>
                <w:numId w:val="51"/>
              </w:numPr>
            </w:pPr>
            <w:r w:rsidRPr="007C2AB5">
              <w:t>Rejected</w:t>
            </w:r>
            <w:r w:rsidR="00923F72" w:rsidRPr="007C2AB5">
              <w:t xml:space="preserve"> by CEIR Admin</w:t>
            </w:r>
            <w:r w:rsidRPr="007C2AB5">
              <w:t xml:space="preserve">: The CEIR administrator rejects the </w:t>
            </w:r>
            <w:r w:rsidR="00566007" w:rsidRPr="007C2AB5">
              <w:t>request</w:t>
            </w:r>
            <w:r w:rsidRPr="007C2AB5">
              <w:t>.</w:t>
            </w:r>
          </w:p>
          <w:p w14:paraId="63C7182B" w14:textId="4656583F" w:rsidR="00923F72" w:rsidRPr="007C2AB5" w:rsidRDefault="00923F72" w:rsidP="009C1BC0">
            <w:pPr>
              <w:pStyle w:val="BodyText2"/>
              <w:numPr>
                <w:ilvl w:val="0"/>
                <w:numId w:val="51"/>
              </w:numPr>
            </w:pPr>
            <w:r w:rsidRPr="007C2AB5">
              <w:t>Withdrawn by CEIR Admin: The CEIR administrator can withdraw the type approval request.</w:t>
            </w:r>
          </w:p>
          <w:p w14:paraId="0470EEC4" w14:textId="4E1BD0A9" w:rsidR="00542432" w:rsidRPr="007C2AB5" w:rsidRDefault="00542432" w:rsidP="009C1BC0">
            <w:pPr>
              <w:pStyle w:val="BodyText2"/>
              <w:numPr>
                <w:ilvl w:val="0"/>
                <w:numId w:val="51"/>
              </w:numPr>
            </w:pPr>
            <w:r w:rsidRPr="007C2AB5">
              <w:t xml:space="preserve">Withdrawn by User: The importer can withdraw the </w:t>
            </w:r>
            <w:r w:rsidR="002234A2" w:rsidRPr="007C2AB5">
              <w:t>type approv</w:t>
            </w:r>
            <w:r w:rsidR="00566007" w:rsidRPr="007C2AB5">
              <w:t>al</w:t>
            </w:r>
            <w:r w:rsidR="002234A2" w:rsidRPr="007C2AB5">
              <w:t xml:space="preserve"> </w:t>
            </w:r>
            <w:r w:rsidR="00566007" w:rsidRPr="007C2AB5">
              <w:t>request</w:t>
            </w:r>
            <w:r w:rsidR="002234A2" w:rsidRPr="007C2AB5">
              <w:t>.</w:t>
            </w:r>
            <w:r w:rsidRPr="007C2AB5">
              <w:t xml:space="preserve"> </w:t>
            </w:r>
          </w:p>
        </w:tc>
      </w:tr>
      <w:tr w:rsidR="00E1489F" w:rsidRPr="003D50EC" w14:paraId="2AAD9F40" w14:textId="77777777" w:rsidTr="0091640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6A4A47E" w14:textId="218C443E" w:rsidR="00E1489F" w:rsidRDefault="00E1489F" w:rsidP="00E1489F">
            <w:pPr>
              <w:pStyle w:val="BodyText2"/>
            </w:pPr>
            <w:r>
              <w:t>Action</w:t>
            </w:r>
          </w:p>
        </w:tc>
        <w:tc>
          <w:tcPr>
            <w:tcW w:w="4979" w:type="dxa"/>
            <w:shd w:val="clear" w:color="auto" w:fill="auto"/>
          </w:tcPr>
          <w:p w14:paraId="3547407A" w14:textId="234DA3AC" w:rsidR="00E1489F" w:rsidRDefault="00E1489F" w:rsidP="00E1489F">
            <w:pPr>
              <w:pStyle w:val="BodyText2"/>
            </w:pPr>
            <w:r>
              <w:t xml:space="preserve">This displays different actions that can be performed on the </w:t>
            </w:r>
            <w:r w:rsidR="002234A2">
              <w:t>type approv</w:t>
            </w:r>
            <w:r w:rsidR="00566007">
              <w:t>al</w:t>
            </w:r>
            <w:r w:rsidR="002234A2">
              <w:t xml:space="preserve"> </w:t>
            </w:r>
            <w:r w:rsidR="00566007">
              <w:t>request</w:t>
            </w:r>
            <w:r w:rsidR="002234A2">
              <w:t>.</w:t>
            </w:r>
          </w:p>
          <w:p w14:paraId="76F428B4" w14:textId="11B353F0" w:rsidR="00E1489F" w:rsidRDefault="00E1489F" w:rsidP="00E1489F">
            <w:pPr>
              <w:pStyle w:val="BodyText2"/>
              <w:numPr>
                <w:ilvl w:val="0"/>
                <w:numId w:val="25"/>
              </w:numPr>
            </w:pPr>
            <w:r>
              <w:t xml:space="preserve">View </w:t>
            </w:r>
            <w:r w:rsidR="00542432">
              <w:rPr>
                <w:noProof/>
              </w:rPr>
              <w:drawing>
                <wp:inline distT="0" distB="0" distL="0" distR="0" wp14:anchorId="6295B955" wp14:editId="4DB46EAB">
                  <wp:extent cx="167640" cy="167640"/>
                  <wp:effectExtent l="0" t="0" r="3810" b="3810"/>
                  <wp:docPr id="268" name="Picture 268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view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79995" cy="179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view the </w:t>
            </w:r>
            <w:r w:rsidR="002234A2">
              <w:t>type approv</w:t>
            </w:r>
            <w:r w:rsidR="00566007">
              <w:t>al</w:t>
            </w:r>
            <w:r w:rsidR="002234A2">
              <w:t xml:space="preserve"> </w:t>
            </w:r>
            <w:r w:rsidR="00566007">
              <w:t>request</w:t>
            </w:r>
            <w:r w:rsidR="002234A2">
              <w:t>.</w:t>
            </w:r>
          </w:p>
          <w:p w14:paraId="0FCA8857" w14:textId="523BCBE0" w:rsidR="00E1489F" w:rsidRDefault="00E1489F" w:rsidP="00E1489F">
            <w:pPr>
              <w:pStyle w:val="BodyText2"/>
              <w:numPr>
                <w:ilvl w:val="0"/>
                <w:numId w:val="25"/>
              </w:numPr>
            </w:pPr>
            <w:r>
              <w:lastRenderedPageBreak/>
              <w:t xml:space="preserve">Edit </w:t>
            </w:r>
            <w:r>
              <w:rPr>
                <w:noProof/>
              </w:rPr>
              <w:drawing>
                <wp:inline distT="0" distB="0" distL="0" distR="0" wp14:anchorId="0258571A" wp14:editId="12122457">
                  <wp:extent cx="136800" cy="136800"/>
                  <wp:effectExtent l="0" t="0" r="0" b="0"/>
                  <wp:docPr id="60" name="Picture 60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edit.pn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</w:t>
            </w:r>
            <w:r w:rsidR="00542432">
              <w:t>change</w:t>
            </w:r>
            <w:r>
              <w:t xml:space="preserve"> the </w:t>
            </w:r>
            <w:r w:rsidR="002234A2">
              <w:t xml:space="preserve">type </w:t>
            </w:r>
            <w:r w:rsidR="00566007">
              <w:t>approval</w:t>
            </w:r>
            <w:r w:rsidR="002234A2">
              <w:t xml:space="preserve"> </w:t>
            </w:r>
            <w:r w:rsidR="00566007">
              <w:t>request</w:t>
            </w:r>
            <w:r w:rsidR="002234A2">
              <w:t>.</w:t>
            </w:r>
          </w:p>
          <w:p w14:paraId="0795C91B" w14:textId="77777777" w:rsidR="00E1489F" w:rsidRDefault="00E1489F" w:rsidP="00E1489F">
            <w:pPr>
              <w:pStyle w:val="BodyText2"/>
              <w:numPr>
                <w:ilvl w:val="0"/>
                <w:numId w:val="25"/>
              </w:numPr>
            </w:pPr>
            <w:r>
              <w:t>Delete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D08D14F" wp14:editId="36529AEB">
                  <wp:extent cx="185681" cy="185681"/>
                  <wp:effectExtent l="0" t="0" r="5080" b="508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" name="delete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06" cy="190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delete the </w:t>
            </w:r>
            <w:r w:rsidR="002234A2">
              <w:t xml:space="preserve">type </w:t>
            </w:r>
            <w:r w:rsidR="00566007">
              <w:t>approval request</w:t>
            </w:r>
            <w:r w:rsidR="002234A2">
              <w:t>.</w:t>
            </w:r>
          </w:p>
          <w:p w14:paraId="67DD2A53" w14:textId="7AFFC29E" w:rsidR="00233085" w:rsidRDefault="00233085" w:rsidP="00E1489F">
            <w:pPr>
              <w:pStyle w:val="BodyText2"/>
              <w:numPr>
                <w:ilvl w:val="0"/>
                <w:numId w:val="25"/>
              </w:numPr>
            </w:pPr>
            <w:r>
              <w:t xml:space="preserve">History </w:t>
            </w:r>
            <w:r>
              <w:rPr>
                <w:noProof/>
              </w:rPr>
              <w:drawing>
                <wp:inline distT="0" distB="0" distL="0" distR="0" wp14:anchorId="6B00334A" wp14:editId="01BC7DCC">
                  <wp:extent cx="190500" cy="228600"/>
                  <wp:effectExtent l="0" t="0" r="0" b="0"/>
                  <wp:docPr id="509" name="Picture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view the transaction history of the </w:t>
            </w:r>
            <w:r w:rsidR="00180AF3">
              <w:t>type approval request</w:t>
            </w:r>
            <w:r>
              <w:t>.</w:t>
            </w:r>
          </w:p>
        </w:tc>
      </w:tr>
    </w:tbl>
    <w:p w14:paraId="5AE5EBAC" w14:textId="7391EA91" w:rsidR="001861D0" w:rsidRDefault="001861D0" w:rsidP="001861D0">
      <w:pPr>
        <w:pStyle w:val="BodyText2"/>
      </w:pPr>
    </w:p>
    <w:p w14:paraId="418F00E6" w14:textId="3F804661" w:rsidR="001861D0" w:rsidRDefault="001861D0" w:rsidP="001861D0">
      <w:pPr>
        <w:pStyle w:val="Heading2"/>
      </w:pPr>
      <w:bookmarkStart w:id="253" w:name="_Toc33605952"/>
      <w:r>
        <w:t xml:space="preserve">Edit </w:t>
      </w:r>
      <w:r w:rsidR="002234A2">
        <w:t>Type Approved Devices</w:t>
      </w:r>
      <w:bookmarkEnd w:id="253"/>
    </w:p>
    <w:p w14:paraId="2622421C" w14:textId="4C372129" w:rsidR="001861D0" w:rsidRDefault="00D4684F" w:rsidP="001861D0">
      <w:pPr>
        <w:pStyle w:val="BodyText2"/>
      </w:pPr>
      <w:r>
        <w:t xml:space="preserve">Importers </w:t>
      </w:r>
      <w:r w:rsidR="001861D0">
        <w:t xml:space="preserve">can modify the </w:t>
      </w:r>
      <w:r w:rsidR="002234A2">
        <w:t>type approv</w:t>
      </w:r>
      <w:r w:rsidR="00566007">
        <w:t>al request details</w:t>
      </w:r>
      <w:r w:rsidR="002234A2">
        <w:t>.</w:t>
      </w:r>
    </w:p>
    <w:p w14:paraId="0B4EFBC0" w14:textId="50E783E5" w:rsidR="001861D0" w:rsidRPr="000A33ED" w:rsidRDefault="001861D0" w:rsidP="001861D0">
      <w:pPr>
        <w:pStyle w:val="BodyText2"/>
        <w:rPr>
          <w:u w:val="single"/>
        </w:rPr>
      </w:pPr>
      <w:r w:rsidRPr="000A33ED">
        <w:rPr>
          <w:u w:val="single"/>
        </w:rPr>
        <w:t xml:space="preserve">To </w:t>
      </w:r>
      <w:r w:rsidR="00F36224">
        <w:rPr>
          <w:u w:val="single"/>
        </w:rPr>
        <w:t xml:space="preserve">modify </w:t>
      </w:r>
      <w:r w:rsidR="00566007">
        <w:rPr>
          <w:u w:val="single"/>
        </w:rPr>
        <w:t>type approval request</w:t>
      </w:r>
      <w:r w:rsidRPr="000A33ED">
        <w:rPr>
          <w:u w:val="single"/>
        </w:rPr>
        <w:t>:</w:t>
      </w:r>
    </w:p>
    <w:p w14:paraId="701CA47A" w14:textId="05748EF3" w:rsidR="001861D0" w:rsidRDefault="001861D0" w:rsidP="001861D0">
      <w:pPr>
        <w:pStyle w:val="BodyText2"/>
        <w:numPr>
          <w:ilvl w:val="0"/>
          <w:numId w:val="38"/>
        </w:numPr>
      </w:pPr>
      <w:r>
        <w:t xml:space="preserve">Click </w:t>
      </w:r>
      <w:r w:rsidRPr="00251CED">
        <w:rPr>
          <w:b/>
          <w:bCs/>
        </w:rPr>
        <w:t>Edit</w:t>
      </w:r>
      <w:r>
        <w:rPr>
          <w:b/>
          <w:bCs/>
        </w:rPr>
        <w:t xml:space="preserve"> (</w:t>
      </w:r>
      <w:r>
        <w:rPr>
          <w:b/>
          <w:bCs/>
          <w:noProof/>
        </w:rPr>
        <w:drawing>
          <wp:inline distT="0" distB="0" distL="0" distR="0" wp14:anchorId="1A0DED55" wp14:editId="2356A60E">
            <wp:extent cx="120948" cy="120948"/>
            <wp:effectExtent l="0" t="0" r="0" b="0"/>
            <wp:docPr id="62" name="Picture 6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edit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4279" cy="1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)  </w:t>
      </w:r>
      <w:r w:rsidRPr="00166A7A">
        <w:t xml:space="preserve">against the </w:t>
      </w:r>
      <w:r w:rsidR="002234A2">
        <w:t>e</w:t>
      </w:r>
      <w:r w:rsidRPr="00166A7A">
        <w:t>ntry</w:t>
      </w:r>
      <w:r>
        <w:t xml:space="preserve"> to be modified</w:t>
      </w:r>
      <w:r w:rsidRPr="00166A7A">
        <w:t>.</w:t>
      </w:r>
      <w:r>
        <w:t xml:space="preserve"> </w:t>
      </w:r>
    </w:p>
    <w:p w14:paraId="15DED136" w14:textId="4A7CFFDF" w:rsidR="001861D0" w:rsidRDefault="001861D0" w:rsidP="001861D0">
      <w:pPr>
        <w:pStyle w:val="BodyText2"/>
        <w:ind w:left="709" w:hanging="14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E2D2833" wp14:editId="6D979C31">
                <wp:simplePos x="0" y="0"/>
                <wp:positionH relativeFrom="column">
                  <wp:posOffset>5111422</wp:posOffset>
                </wp:positionH>
                <wp:positionV relativeFrom="paragraph">
                  <wp:posOffset>1315433</wp:posOffset>
                </wp:positionV>
                <wp:extent cx="128905" cy="883285"/>
                <wp:effectExtent l="0" t="0" r="23495" b="1206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88328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29B9C" id="Rectangle 15" o:spid="_x0000_s1026" style="position:absolute;margin-left:402.45pt;margin-top:103.6pt;width:10.15pt;height:69.5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" filled="f" strokecolor="#ffc000 [3207]" strokeweight="2pt"/>
            </w:pict>
          </mc:Fallback>
        </mc:AlternateContent>
      </w:r>
      <w:r w:rsidR="00257083">
        <w:rPr>
          <w:noProof/>
        </w:rPr>
        <w:drawing>
          <wp:inline distT="0" distB="0" distL="0" distR="0" wp14:anchorId="3870F770" wp14:editId="082EA2AF">
            <wp:extent cx="5278755" cy="2150110"/>
            <wp:effectExtent l="0" t="0" r="0" b="254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C5E2" w14:textId="2F69E665" w:rsidR="001861D0" w:rsidRDefault="002234A2" w:rsidP="007E53B8">
      <w:pPr>
        <w:pStyle w:val="FigureCaption"/>
      </w:pPr>
      <w:r>
        <w:t xml:space="preserve">                            </w:t>
      </w:r>
      <w:bookmarkStart w:id="254" w:name="_Toc33730292"/>
      <w:r w:rsidR="00A14FF0">
        <w:t>Figure 5</w:t>
      </w:r>
      <w:r w:rsidR="00AA04BC">
        <w:t>4</w:t>
      </w:r>
      <w:r w:rsidR="00A14FF0">
        <w:t>: Manage Type-Approved</w:t>
      </w:r>
      <w:bookmarkEnd w:id="254"/>
    </w:p>
    <w:p w14:paraId="7CDF6201" w14:textId="77777777" w:rsidR="00FE626D" w:rsidRDefault="00FE626D" w:rsidP="001861D0">
      <w:pPr>
        <w:pStyle w:val="BodyText2"/>
        <w:ind w:left="567"/>
      </w:pPr>
    </w:p>
    <w:p w14:paraId="25102A99" w14:textId="1652ADB9" w:rsidR="001861D0" w:rsidRDefault="00165941" w:rsidP="001861D0">
      <w:pPr>
        <w:pStyle w:val="BodyText2"/>
        <w:ind w:left="567"/>
      </w:pPr>
      <w:r>
        <w:t>The</w:t>
      </w:r>
      <w:r w:rsidR="002234A2">
        <w:t xml:space="preserve"> </w:t>
      </w:r>
      <w:r w:rsidR="002234A2" w:rsidRPr="002234A2">
        <w:rPr>
          <w:b/>
          <w:bCs/>
        </w:rPr>
        <w:t>Update Report Type-Approve Devices</w:t>
      </w:r>
      <w:r w:rsidR="001861D0">
        <w:t xml:space="preserve"> page</w:t>
      </w:r>
      <w:r>
        <w:t xml:space="preserve"> appears</w:t>
      </w:r>
      <w:r w:rsidR="001861D0">
        <w:t>.</w:t>
      </w:r>
    </w:p>
    <w:p w14:paraId="783EEB99" w14:textId="67DBA186" w:rsidR="001861D0" w:rsidRDefault="00333233" w:rsidP="001861D0">
      <w:pPr>
        <w:pStyle w:val="BodyText2"/>
        <w:ind w:left="567"/>
        <w:jc w:val="center"/>
      </w:pPr>
      <w:r>
        <w:rPr>
          <w:noProof/>
        </w:rPr>
        <w:lastRenderedPageBreak/>
        <w:drawing>
          <wp:inline distT="0" distB="0" distL="0" distR="0" wp14:anchorId="6FD08A03" wp14:editId="1AD5975B">
            <wp:extent cx="5278755" cy="3010535"/>
            <wp:effectExtent l="0" t="0" r="0" b="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0E2F" w14:textId="1AD0414F" w:rsidR="001861D0" w:rsidRDefault="002234A2" w:rsidP="007E53B8">
      <w:pPr>
        <w:pStyle w:val="FigureCaption"/>
      </w:pPr>
      <w:r>
        <w:t xml:space="preserve">                                 </w:t>
      </w:r>
      <w:bookmarkStart w:id="255" w:name="_Toc33730293"/>
      <w:r w:rsidR="001861D0">
        <w:t xml:space="preserve">Figure </w:t>
      </w:r>
      <w:r w:rsidR="00A14FF0">
        <w:t>5</w:t>
      </w:r>
      <w:r w:rsidR="00AA04BC">
        <w:t>5</w:t>
      </w:r>
      <w:r w:rsidR="001861D0">
        <w:t xml:space="preserve">: </w:t>
      </w:r>
      <w:r w:rsidRPr="002234A2">
        <w:t>Update Report Type-Approve Devices</w:t>
      </w:r>
      <w:bookmarkEnd w:id="255"/>
      <w:r>
        <w:t xml:space="preserve"> </w:t>
      </w:r>
    </w:p>
    <w:p w14:paraId="5442677B" w14:textId="3134C1DC" w:rsidR="00F36224" w:rsidRDefault="00F36224" w:rsidP="001861D0">
      <w:pPr>
        <w:pStyle w:val="BodyText2"/>
        <w:numPr>
          <w:ilvl w:val="0"/>
          <w:numId w:val="38"/>
        </w:numPr>
      </w:pPr>
      <w:r>
        <w:t>Make the required changes.</w:t>
      </w:r>
    </w:p>
    <w:p w14:paraId="22241A03" w14:textId="36ED9A3A" w:rsidR="001861D0" w:rsidRDefault="001861D0" w:rsidP="001861D0">
      <w:pPr>
        <w:pStyle w:val="BodyText2"/>
        <w:numPr>
          <w:ilvl w:val="0"/>
          <w:numId w:val="38"/>
        </w:numPr>
      </w:pPr>
      <w:r>
        <w:t xml:space="preserve">Click </w:t>
      </w:r>
      <w:r w:rsidRPr="00054A1F">
        <w:rPr>
          <w:b/>
          <w:bCs/>
        </w:rPr>
        <w:t>UPDATE</w:t>
      </w:r>
      <w:r>
        <w:t>.</w:t>
      </w:r>
    </w:p>
    <w:p w14:paraId="4664EACF" w14:textId="7DFD5210" w:rsidR="001861D0" w:rsidRDefault="001861D0" w:rsidP="000B0CE4">
      <w:pPr>
        <w:pStyle w:val="BodyText2"/>
      </w:pPr>
    </w:p>
    <w:p w14:paraId="03244D1D" w14:textId="1CD7CB02" w:rsidR="00446FCD" w:rsidRDefault="00446FCD" w:rsidP="00446FCD">
      <w:pPr>
        <w:pStyle w:val="Heading2"/>
      </w:pPr>
      <w:bookmarkStart w:id="256" w:name="_Toc33605953"/>
      <w:r>
        <w:t xml:space="preserve">Filter Type </w:t>
      </w:r>
      <w:bookmarkEnd w:id="256"/>
      <w:r w:rsidR="00E34D32">
        <w:t>Approval Requests</w:t>
      </w:r>
    </w:p>
    <w:p w14:paraId="22AF0AA2" w14:textId="3C4D0948" w:rsidR="00446FCD" w:rsidRDefault="00446FCD" w:rsidP="00446FCD">
      <w:pPr>
        <w:pStyle w:val="BodyText2"/>
      </w:pPr>
      <w:r>
        <w:t>Importers can view specific type a</w:t>
      </w:r>
      <w:r w:rsidR="00566007">
        <w:t>pproval requests</w:t>
      </w:r>
      <w:r>
        <w:t xml:space="preserve"> after defining specific values in the listed fields. For example, </w:t>
      </w:r>
      <w:r w:rsidR="004E3B7C">
        <w:t>the importer</w:t>
      </w:r>
      <w:r>
        <w:t xml:space="preserve"> can view a device of a given TAC or </w:t>
      </w:r>
      <w:r w:rsidR="004E3B7C">
        <w:t xml:space="preserve">a </w:t>
      </w:r>
      <w:r w:rsidR="00A87907">
        <w:t>record</w:t>
      </w:r>
      <w:r w:rsidR="004E3B7C">
        <w:t xml:space="preserve"> if its </w:t>
      </w:r>
      <w:r>
        <w:t>transaction ID</w:t>
      </w:r>
      <w:r w:rsidR="004E3B7C">
        <w:t xml:space="preserve"> is known</w:t>
      </w:r>
      <w:r>
        <w:t>.</w:t>
      </w:r>
    </w:p>
    <w:p w14:paraId="3037AC11" w14:textId="6E26A816" w:rsidR="00446FCD" w:rsidRDefault="00446FCD" w:rsidP="00446FCD">
      <w:pPr>
        <w:pStyle w:val="BodyText2"/>
        <w:rPr>
          <w:u w:val="single"/>
        </w:rPr>
      </w:pPr>
      <w:r>
        <w:rPr>
          <w:u w:val="single"/>
        </w:rPr>
        <w:t xml:space="preserve">To view specific type </w:t>
      </w:r>
      <w:r w:rsidR="00566007">
        <w:rPr>
          <w:u w:val="single"/>
        </w:rPr>
        <w:t>approval requests</w:t>
      </w:r>
      <w:r w:rsidRPr="009251E2">
        <w:rPr>
          <w:u w:val="single"/>
        </w:rPr>
        <w:t>:</w:t>
      </w:r>
    </w:p>
    <w:p w14:paraId="584CFA5E" w14:textId="6DAAAA0E" w:rsidR="00ED3DEB" w:rsidRDefault="00FA4AA2" w:rsidP="00ED3DEB">
      <w:pPr>
        <w:pStyle w:val="BodyText2"/>
        <w:jc w:val="center"/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D27C9B5" wp14:editId="4ECFA902">
                <wp:simplePos x="0" y="0"/>
                <wp:positionH relativeFrom="margin">
                  <wp:posOffset>76446</wp:posOffset>
                </wp:positionH>
                <wp:positionV relativeFrom="paragraph">
                  <wp:posOffset>208280</wp:posOffset>
                </wp:positionV>
                <wp:extent cx="4943659" cy="849508"/>
                <wp:effectExtent l="0" t="0" r="28575" b="27305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3659" cy="84950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400099" w14:textId="24247656" w:rsidR="00FA4AA2" w:rsidRPr="00FA4AA2" w:rsidRDefault="00FA4AA2" w:rsidP="00FA4AA2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`</w:t>
                            </w:r>
                            <w:r>
                              <w:rPr>
                                <w:lang w:val="en-IN"/>
                              </w:rPr>
                              <w:tab/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7C9B5" id="Rectangle 155" o:spid="_x0000_s1034" style="position:absolute;left:0;text-align:left;margin-left:6pt;margin-top:16.4pt;width:389.25pt;height:66.9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" filled="f" strokecolor="#ffc000 [3207]" strokeweight="2pt">
                <v:textbox>
                  <w:txbxContent>
                    <w:p w14:paraId="41400099" w14:textId="24247656" w:rsidR="00FA4AA2" w:rsidRPr="00FA4AA2" w:rsidRDefault="00FA4AA2" w:rsidP="00FA4AA2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`</w:t>
                      </w:r>
                      <w:r>
                        <w:rPr>
                          <w:lang w:val="en-IN"/>
                        </w:rPr>
                        <w:tab/>
                        <w:t>12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5869B5F" wp14:editId="78626AFC">
                <wp:simplePos x="0" y="0"/>
                <wp:positionH relativeFrom="column">
                  <wp:posOffset>1284195</wp:posOffset>
                </wp:positionH>
                <wp:positionV relativeFrom="paragraph">
                  <wp:posOffset>838097</wp:posOffset>
                </wp:positionV>
                <wp:extent cx="381000" cy="193040"/>
                <wp:effectExtent l="0" t="0" r="19050" b="16510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9304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48B266" id="Rectangle 141" o:spid="_x0000_s1026" style="position:absolute;margin-left:101.1pt;margin-top:66pt;width:30pt;height:15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" filled="f" strokecolor="#ffc000 [3207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90EFA22" wp14:editId="60690C5F">
            <wp:extent cx="5278755" cy="2132330"/>
            <wp:effectExtent l="0" t="0" r="0" b="127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682F" w14:textId="68270AE8" w:rsidR="006659F6" w:rsidRPr="009251E2" w:rsidRDefault="006659F6" w:rsidP="006659F6">
      <w:pPr>
        <w:pStyle w:val="FigureCaption"/>
        <w:rPr>
          <w:u w:val="single"/>
        </w:rPr>
      </w:pPr>
      <w:r>
        <w:t xml:space="preserve">                 </w:t>
      </w:r>
      <w:bookmarkStart w:id="257" w:name="_Toc33730294"/>
      <w:r w:rsidRPr="006659F6">
        <w:t xml:space="preserve">Figure </w:t>
      </w:r>
      <w:r w:rsidR="00A14FF0">
        <w:t>5</w:t>
      </w:r>
      <w:r w:rsidR="00AA04BC">
        <w:t>6</w:t>
      </w:r>
      <w:r w:rsidRPr="006659F6">
        <w:t xml:space="preserve">: </w:t>
      </w:r>
      <w:r>
        <w:t xml:space="preserve">Filter </w:t>
      </w:r>
      <w:r w:rsidRPr="006659F6">
        <w:t>Type</w:t>
      </w:r>
      <w:r>
        <w:t xml:space="preserve"> </w:t>
      </w:r>
      <w:r w:rsidRPr="006659F6">
        <w:t>Approv</w:t>
      </w:r>
      <w:r>
        <w:t>al Requests</w:t>
      </w:r>
      <w:bookmarkEnd w:id="257"/>
    </w:p>
    <w:p w14:paraId="62D0D008" w14:textId="77777777" w:rsidR="00446FCD" w:rsidRDefault="00446FCD" w:rsidP="00446FCD">
      <w:pPr>
        <w:pStyle w:val="BodyText2"/>
        <w:numPr>
          <w:ilvl w:val="0"/>
          <w:numId w:val="32"/>
        </w:numPr>
      </w:pPr>
      <w:r>
        <w:lastRenderedPageBreak/>
        <w:t>Enter the required value in one or more of the listed fields:</w:t>
      </w:r>
    </w:p>
    <w:p w14:paraId="7FC9A429" w14:textId="28F2982C" w:rsidR="00446FCD" w:rsidRPr="001267E7" w:rsidRDefault="00446FCD" w:rsidP="00446FCD">
      <w:pPr>
        <w:pStyle w:val="BodyText2"/>
        <w:numPr>
          <w:ilvl w:val="0"/>
          <w:numId w:val="23"/>
        </w:numPr>
      </w:pPr>
      <w:r>
        <w:rPr>
          <w:b/>
          <w:bCs/>
        </w:rPr>
        <w:t>Start Date and End Date</w:t>
      </w:r>
      <w:r w:rsidRPr="00054A1F">
        <w:t xml:space="preserve">: This refers to the period of </w:t>
      </w:r>
      <w:r w:rsidR="004E3B7C">
        <w:t xml:space="preserve">adding </w:t>
      </w:r>
      <w:r>
        <w:t xml:space="preserve">type </w:t>
      </w:r>
      <w:r w:rsidR="00566007">
        <w:t xml:space="preserve">requests </w:t>
      </w:r>
      <w:r w:rsidR="004E3B7C">
        <w:t>in the system</w:t>
      </w:r>
      <w:r w:rsidRPr="001267E7">
        <w:t xml:space="preserve">. </w:t>
      </w:r>
    </w:p>
    <w:p w14:paraId="75ABB041" w14:textId="0E34748B" w:rsidR="00446FCD" w:rsidRPr="001267E7" w:rsidRDefault="00446FCD" w:rsidP="00446FCD">
      <w:pPr>
        <w:pStyle w:val="BodyText2"/>
        <w:numPr>
          <w:ilvl w:val="0"/>
          <w:numId w:val="23"/>
        </w:numPr>
      </w:pPr>
      <w:r w:rsidRPr="001267E7">
        <w:rPr>
          <w:b/>
          <w:bCs/>
        </w:rPr>
        <w:t>Transaction ID</w:t>
      </w:r>
      <w:r w:rsidRPr="001267E7">
        <w:t xml:space="preserve">: Each </w:t>
      </w:r>
      <w:r>
        <w:t xml:space="preserve">type </w:t>
      </w:r>
      <w:r w:rsidR="00566007">
        <w:t>approval request</w:t>
      </w:r>
      <w:r>
        <w:t xml:space="preserve"> is assigned a unique transaction ID</w:t>
      </w:r>
      <w:r w:rsidRPr="001267E7">
        <w:t>.</w:t>
      </w:r>
      <w:r>
        <w:t xml:space="preserve"> </w:t>
      </w:r>
    </w:p>
    <w:p w14:paraId="56959517" w14:textId="4F81B4CE" w:rsidR="00446FCD" w:rsidRDefault="004E3B7C" w:rsidP="00446FCD">
      <w:pPr>
        <w:pStyle w:val="BodyText2"/>
        <w:numPr>
          <w:ilvl w:val="0"/>
          <w:numId w:val="23"/>
        </w:numPr>
      </w:pPr>
      <w:r>
        <w:rPr>
          <w:b/>
          <w:bCs/>
        </w:rPr>
        <w:t>TAC</w:t>
      </w:r>
      <w:r w:rsidR="00446FCD">
        <w:t xml:space="preserve">: </w:t>
      </w:r>
      <w:r>
        <w:t>This is the TAC assigned to the device</w:t>
      </w:r>
      <w:r w:rsidR="00446FCD">
        <w:t>.</w:t>
      </w:r>
    </w:p>
    <w:p w14:paraId="3E0226DE" w14:textId="18ECDF1C" w:rsidR="001B4EF8" w:rsidRDefault="001B4EF8" w:rsidP="00446FCD">
      <w:pPr>
        <w:pStyle w:val="BodyText2"/>
        <w:numPr>
          <w:ilvl w:val="0"/>
          <w:numId w:val="23"/>
        </w:numPr>
      </w:pPr>
      <w:r>
        <w:rPr>
          <w:b/>
          <w:bCs/>
        </w:rPr>
        <w:t>Status</w:t>
      </w:r>
      <w:r w:rsidRPr="001B4EF8">
        <w:t>:</w:t>
      </w:r>
      <w:r>
        <w:t xml:space="preserve"> Status of the type approval request.</w:t>
      </w:r>
    </w:p>
    <w:p w14:paraId="4385675A" w14:textId="77777777" w:rsidR="00446FCD" w:rsidRDefault="00446FCD" w:rsidP="00446FCD">
      <w:pPr>
        <w:pStyle w:val="BodyText2"/>
        <w:numPr>
          <w:ilvl w:val="0"/>
          <w:numId w:val="32"/>
        </w:numPr>
      </w:pPr>
      <w:r>
        <w:t xml:space="preserve">Click </w:t>
      </w:r>
      <w:r w:rsidRPr="00054A1F">
        <w:rPr>
          <w:b/>
          <w:bCs/>
        </w:rPr>
        <w:t>FILTER</w:t>
      </w:r>
      <w:r>
        <w:t>.</w:t>
      </w:r>
    </w:p>
    <w:p w14:paraId="6FDAB2EC" w14:textId="0B8FA752" w:rsidR="00446FCD" w:rsidRDefault="00446FCD" w:rsidP="00446FCD">
      <w:pPr>
        <w:pStyle w:val="BodyText2"/>
      </w:pPr>
      <w:r>
        <w:t xml:space="preserve">The </w:t>
      </w:r>
      <w:r w:rsidR="004E3B7C">
        <w:t xml:space="preserve">type </w:t>
      </w:r>
      <w:r w:rsidR="00566007">
        <w:t>approval requests</w:t>
      </w:r>
      <w:r w:rsidR="004E3B7C">
        <w:t xml:space="preserve"> t</w:t>
      </w:r>
      <w:r>
        <w:t>hat match the specified values are shown in the dashboard.</w:t>
      </w:r>
    </w:p>
    <w:p w14:paraId="340EEFA9" w14:textId="21129BFB" w:rsidR="00446FCD" w:rsidRDefault="00154C24" w:rsidP="00446FCD">
      <w:pPr>
        <w:pStyle w:val="BodyText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3DAD458" wp14:editId="61F69F95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5278755" cy="2132330"/>
                <wp:effectExtent l="0" t="0" r="17145" b="2032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8755" cy="21323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C8B357" id="Rectangle 44" o:spid="_x0000_s1026" style="position:absolute;margin-left:0;margin-top:.9pt;width:415.65pt;height:167.9pt;z-index:25175654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" filled="f" strokecolor="black [3213]" strokeweight="1pt">
                <w10:wrap anchorx="margin"/>
              </v:rect>
            </w:pict>
          </mc:Fallback>
        </mc:AlternateContent>
      </w:r>
      <w:r w:rsidR="001C68E1">
        <w:rPr>
          <w:noProof/>
        </w:rPr>
        <w:drawing>
          <wp:inline distT="0" distB="0" distL="0" distR="0" wp14:anchorId="71FC36E7" wp14:editId="056D693A">
            <wp:extent cx="5278755" cy="2132330"/>
            <wp:effectExtent l="0" t="0" r="0" b="127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FDD6" w14:textId="471A2D44" w:rsidR="00446FCD" w:rsidRDefault="00446FCD" w:rsidP="007E53B8">
      <w:pPr>
        <w:pStyle w:val="FigureCaption"/>
      </w:pPr>
      <w:bookmarkStart w:id="258" w:name="_Toc33730295"/>
      <w:r>
        <w:t xml:space="preserve">Figure </w:t>
      </w:r>
      <w:r w:rsidR="00A14FF0">
        <w:t>5</w:t>
      </w:r>
      <w:r w:rsidR="00AA04BC">
        <w:t>7</w:t>
      </w:r>
      <w:r w:rsidR="00A14FF0">
        <w:t>:</w:t>
      </w:r>
      <w:r w:rsidRPr="006659F6">
        <w:t xml:space="preserve"> </w:t>
      </w:r>
      <w:r w:rsidR="006659F6">
        <w:t>Filtered Type Approval Requests</w:t>
      </w:r>
      <w:bookmarkEnd w:id="258"/>
    </w:p>
    <w:p w14:paraId="524759F3" w14:textId="77777777" w:rsidR="00FE626D" w:rsidRPr="00FE626D" w:rsidRDefault="00FE626D" w:rsidP="00FE626D">
      <w:pPr>
        <w:pStyle w:val="BodyText2"/>
      </w:pPr>
    </w:p>
    <w:p w14:paraId="1C77AE3C" w14:textId="52F6F38E" w:rsidR="00554E45" w:rsidRDefault="00554E45" w:rsidP="00554E45">
      <w:pPr>
        <w:pStyle w:val="Heading2"/>
      </w:pPr>
      <w:r>
        <w:t xml:space="preserve">Sorting </w:t>
      </w:r>
      <w:r w:rsidR="00F703D1">
        <w:t>Type Approved Requests</w:t>
      </w:r>
    </w:p>
    <w:p w14:paraId="3663FF67" w14:textId="77777777" w:rsidR="00554E45" w:rsidRDefault="00554E45" w:rsidP="00554E45">
      <w:pPr>
        <w:pStyle w:val="BodyText2"/>
      </w:pPr>
      <w:r>
        <w:t xml:space="preserve">By default, all records displayed are sorted based on modified date. User can sort the records as per his convenience by clicking the arrow button on header in the table displayed. </w:t>
      </w:r>
    </w:p>
    <w:p w14:paraId="3549D076" w14:textId="77777777" w:rsidR="00554E45" w:rsidRDefault="00554E45" w:rsidP="00554E45">
      <w:pPr>
        <w:pStyle w:val="BodyText2"/>
      </w:pPr>
      <w:r>
        <w:t>On first click, the records are sorted in ascending order. When user clicks the arrow buttons again, records are sorted in descending order.</w:t>
      </w:r>
    </w:p>
    <w:p w14:paraId="6BCF01A0" w14:textId="1B7E91D6" w:rsidR="00554E45" w:rsidRDefault="00F948B9" w:rsidP="00554E45">
      <w:pPr>
        <w:pStyle w:val="BodyText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1AD9236" wp14:editId="4B7C8A31">
                <wp:simplePos x="0" y="0"/>
                <wp:positionH relativeFrom="column">
                  <wp:posOffset>15352</wp:posOffset>
                </wp:positionH>
                <wp:positionV relativeFrom="paragraph">
                  <wp:posOffset>216759</wp:posOffset>
                </wp:positionV>
                <wp:extent cx="5260826" cy="2093595"/>
                <wp:effectExtent l="0" t="0" r="16510" b="2095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0826" cy="20935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27CA8E" id="Rectangle 34" o:spid="_x0000_s1026" style="position:absolute;margin-left:1.2pt;margin-top:17.05pt;width:414.25pt;height:164.8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" filled="f" strokecolor="black [3213]" strokeweight="1pt"/>
            </w:pict>
          </mc:Fallback>
        </mc:AlternateContent>
      </w:r>
      <w:r w:rsidR="00554E45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F7E5141" wp14:editId="37760E95">
                <wp:simplePos x="0" y="0"/>
                <wp:positionH relativeFrom="column">
                  <wp:posOffset>1180764</wp:posOffset>
                </wp:positionH>
                <wp:positionV relativeFrom="paragraph">
                  <wp:posOffset>1391136</wp:posOffset>
                </wp:positionV>
                <wp:extent cx="161365" cy="178920"/>
                <wp:effectExtent l="0" t="0" r="10160" b="1206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365" cy="17892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B9A524" id="Rectangle 26" o:spid="_x0000_s1026" style="position:absolute;margin-left:92.95pt;margin-top:109.55pt;width:12.7pt;height:14.1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" filled="f" strokecolor="#ffc000 [3207]" strokeweight="2pt"/>
            </w:pict>
          </mc:Fallback>
        </mc:AlternateContent>
      </w:r>
      <w:r w:rsidR="00554E45" w:rsidRPr="00E026C8">
        <w:rPr>
          <w:noProof/>
        </w:rPr>
        <w:t xml:space="preserve"> </w:t>
      </w:r>
      <w:r w:rsidR="00FE626D">
        <w:rPr>
          <w:noProof/>
        </w:rPr>
        <w:drawing>
          <wp:inline distT="0" distB="0" distL="0" distR="0" wp14:anchorId="0D59C719" wp14:editId="4B4804B2">
            <wp:extent cx="5278755" cy="2093595"/>
            <wp:effectExtent l="0" t="0" r="0" b="190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D39B" w14:textId="77777777" w:rsidR="00446FCD" w:rsidRPr="008804F6" w:rsidRDefault="00446FCD" w:rsidP="00446FCD">
      <w:pPr>
        <w:pStyle w:val="BodyText2"/>
      </w:pPr>
    </w:p>
    <w:p w14:paraId="252CCB7C" w14:textId="511DF20C" w:rsidR="00446FCD" w:rsidRDefault="00446FCD" w:rsidP="00446FCD">
      <w:pPr>
        <w:pStyle w:val="Heading2"/>
      </w:pPr>
      <w:bookmarkStart w:id="259" w:name="_Toc33605954"/>
      <w:r>
        <w:t xml:space="preserve">Export </w:t>
      </w:r>
      <w:r w:rsidR="000301A9">
        <w:t>Type Approved Devices</w:t>
      </w:r>
      <w:bookmarkEnd w:id="259"/>
    </w:p>
    <w:p w14:paraId="42871649" w14:textId="1F3CFDFD" w:rsidR="00446FCD" w:rsidRDefault="00D4684F" w:rsidP="00446FCD">
      <w:pPr>
        <w:pStyle w:val="BodyText2"/>
      </w:pPr>
      <w:r>
        <w:t>A</w:t>
      </w:r>
      <w:r w:rsidR="00446FCD">
        <w:t xml:space="preserve">ll the uploaded </w:t>
      </w:r>
      <w:r w:rsidR="00566007">
        <w:t>type approval requests</w:t>
      </w:r>
      <w:r w:rsidR="00446FCD">
        <w:t xml:space="preserve"> </w:t>
      </w:r>
      <w:r>
        <w:t xml:space="preserve">can be downloaded </w:t>
      </w:r>
      <w:r w:rsidR="00446FCD">
        <w:t xml:space="preserve">in a </w:t>
      </w:r>
      <w:r w:rsidR="00446FCD" w:rsidRPr="00865F6C">
        <w:rPr>
          <w:b/>
          <w:bCs/>
        </w:rPr>
        <w:t>.csv</w:t>
      </w:r>
      <w:r w:rsidR="00446FCD">
        <w:t xml:space="preserve"> file. This is done using an export utility.</w:t>
      </w:r>
    </w:p>
    <w:p w14:paraId="536EB7E0" w14:textId="418899E8" w:rsidR="00446FCD" w:rsidRPr="00F132A8" w:rsidRDefault="00446FCD" w:rsidP="00446FCD">
      <w:pPr>
        <w:pStyle w:val="BodyText2"/>
        <w:rPr>
          <w:u w:val="single"/>
        </w:rPr>
      </w:pPr>
      <w:r w:rsidRPr="00F132A8">
        <w:rPr>
          <w:u w:val="single"/>
        </w:rPr>
        <w:t xml:space="preserve">To export the </w:t>
      </w:r>
      <w:r w:rsidR="000301A9">
        <w:rPr>
          <w:u w:val="single"/>
        </w:rPr>
        <w:t xml:space="preserve">type </w:t>
      </w:r>
      <w:r w:rsidR="00566007">
        <w:rPr>
          <w:u w:val="single"/>
        </w:rPr>
        <w:t>approval requests</w:t>
      </w:r>
      <w:r w:rsidRPr="00F132A8">
        <w:rPr>
          <w:u w:val="single"/>
        </w:rPr>
        <w:t>:</w:t>
      </w:r>
    </w:p>
    <w:p w14:paraId="5990DF8B" w14:textId="33C12E3F" w:rsidR="00446FCD" w:rsidRDefault="00446FCD" w:rsidP="00D4684F">
      <w:pPr>
        <w:pStyle w:val="BodyText2"/>
        <w:numPr>
          <w:ilvl w:val="0"/>
          <w:numId w:val="55"/>
        </w:numPr>
      </w:pPr>
      <w:r>
        <w:t xml:space="preserve">Click </w:t>
      </w:r>
      <w:r w:rsidRPr="00054A1F">
        <w:rPr>
          <w:b/>
          <w:bCs/>
        </w:rPr>
        <w:t>Export</w:t>
      </w:r>
      <w:r>
        <w:t xml:space="preserve"> (seen on the top right corner of the </w:t>
      </w:r>
      <w:r w:rsidR="000301A9">
        <w:rPr>
          <w:b/>
          <w:bCs/>
        </w:rPr>
        <w:t>Manage Type</w:t>
      </w:r>
      <w:r w:rsidR="006659F6">
        <w:rPr>
          <w:b/>
          <w:bCs/>
        </w:rPr>
        <w:t>-</w:t>
      </w:r>
      <w:r w:rsidR="000301A9">
        <w:rPr>
          <w:b/>
          <w:bCs/>
        </w:rPr>
        <w:t>Approved</w:t>
      </w:r>
      <w:r>
        <w:rPr>
          <w:b/>
          <w:bCs/>
        </w:rPr>
        <w:t xml:space="preserve"> </w:t>
      </w:r>
      <w:r>
        <w:t xml:space="preserve">page). </w:t>
      </w:r>
    </w:p>
    <w:p w14:paraId="25DCC92A" w14:textId="04DB8989" w:rsidR="00446FCD" w:rsidRDefault="00F249C2" w:rsidP="00446FCD">
      <w:pPr>
        <w:pStyle w:val="BodyText2"/>
        <w:ind w:left="3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AC6F597" wp14:editId="5B5422CE">
                <wp:simplePos x="0" y="0"/>
                <wp:positionH relativeFrom="column">
                  <wp:posOffset>221540</wp:posOffset>
                </wp:positionH>
                <wp:positionV relativeFrom="paragraph">
                  <wp:posOffset>8479</wp:posOffset>
                </wp:positionV>
                <wp:extent cx="5351930" cy="2079812"/>
                <wp:effectExtent l="0" t="0" r="20320" b="15875"/>
                <wp:wrapNone/>
                <wp:docPr id="466" name="Rectangle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1930" cy="2079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734A1D" id="Rectangle 466" o:spid="_x0000_s1026" style="position:absolute;margin-left:17.45pt;margin-top:.65pt;width:421.4pt;height:163.7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" filled="f" strokecolor="black [3213]" strokeweight="1pt"/>
            </w:pict>
          </mc:Fallback>
        </mc:AlternateContent>
      </w:r>
      <w:r w:rsidR="00446FCD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6105559" wp14:editId="14CA8685">
                <wp:simplePos x="0" y="0"/>
                <wp:positionH relativeFrom="column">
                  <wp:posOffset>2612595</wp:posOffset>
                </wp:positionH>
                <wp:positionV relativeFrom="paragraph">
                  <wp:posOffset>842624</wp:posOffset>
                </wp:positionV>
                <wp:extent cx="430306" cy="193638"/>
                <wp:effectExtent l="0" t="0" r="27305" b="16510"/>
                <wp:wrapNone/>
                <wp:docPr id="271" name="Rectangl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306" cy="19363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28D4AC" id="Rectangle 271" o:spid="_x0000_s1026" style="position:absolute;margin-left:205.7pt;margin-top:66.35pt;width:33.9pt;height:15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" filled="f" strokecolor="#ffc000 [3207]" strokeweight="2pt"/>
            </w:pict>
          </mc:Fallback>
        </mc:AlternateContent>
      </w:r>
      <w:r w:rsidR="001C68E1">
        <w:rPr>
          <w:noProof/>
        </w:rPr>
        <w:drawing>
          <wp:inline distT="0" distB="0" distL="0" distR="0" wp14:anchorId="459E5592" wp14:editId="137620AC">
            <wp:extent cx="5278755" cy="2132330"/>
            <wp:effectExtent l="0" t="0" r="0" b="127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EE59" w14:textId="1CE27EDD" w:rsidR="000301A9" w:rsidRDefault="00446FCD" w:rsidP="007E53B8">
      <w:pPr>
        <w:pStyle w:val="FigureCaption"/>
      </w:pPr>
      <w:bookmarkStart w:id="260" w:name="_Toc33730296"/>
      <w:r w:rsidRPr="006659F6">
        <w:t xml:space="preserve">Figure </w:t>
      </w:r>
      <w:r w:rsidR="00A14FF0">
        <w:t>5</w:t>
      </w:r>
      <w:r w:rsidR="00AA04BC">
        <w:t>8</w:t>
      </w:r>
      <w:r w:rsidRPr="006659F6">
        <w:t xml:space="preserve">: </w:t>
      </w:r>
      <w:r w:rsidR="006659F6">
        <w:t xml:space="preserve">Export </w:t>
      </w:r>
      <w:r w:rsidR="000301A9" w:rsidRPr="006659F6">
        <w:t>Type</w:t>
      </w:r>
      <w:r w:rsidR="006659F6">
        <w:t xml:space="preserve"> </w:t>
      </w:r>
      <w:r w:rsidR="000301A9" w:rsidRPr="006659F6">
        <w:t>Approv</w:t>
      </w:r>
      <w:r w:rsidR="006659F6">
        <w:t>al Requests</w:t>
      </w:r>
      <w:bookmarkEnd w:id="260"/>
    </w:p>
    <w:p w14:paraId="7316A19B" w14:textId="77777777" w:rsidR="00D6400D" w:rsidRDefault="00D6400D" w:rsidP="000301A9">
      <w:pPr>
        <w:pStyle w:val="BodyText2"/>
      </w:pPr>
    </w:p>
    <w:p w14:paraId="04C119CB" w14:textId="77777777" w:rsidR="00D6400D" w:rsidRDefault="00D6400D" w:rsidP="000301A9">
      <w:pPr>
        <w:pStyle w:val="BodyText2"/>
      </w:pPr>
    </w:p>
    <w:p w14:paraId="53EF4EEB" w14:textId="77777777" w:rsidR="00D6400D" w:rsidRDefault="00D6400D" w:rsidP="000301A9">
      <w:pPr>
        <w:pStyle w:val="BodyText2"/>
      </w:pPr>
    </w:p>
    <w:p w14:paraId="6659F3F5" w14:textId="77777777" w:rsidR="00D6400D" w:rsidRDefault="00D6400D" w:rsidP="000301A9">
      <w:pPr>
        <w:pStyle w:val="BodyText2"/>
      </w:pPr>
    </w:p>
    <w:p w14:paraId="6A58C258" w14:textId="77777777" w:rsidR="00D6400D" w:rsidRDefault="00D6400D" w:rsidP="000301A9">
      <w:pPr>
        <w:pStyle w:val="BodyText2"/>
      </w:pPr>
    </w:p>
    <w:p w14:paraId="77A9D0A0" w14:textId="23F0DCF1" w:rsidR="00446FCD" w:rsidRDefault="00446FCD" w:rsidP="000301A9">
      <w:pPr>
        <w:pStyle w:val="BodyText2"/>
      </w:pPr>
      <w:r>
        <w:lastRenderedPageBreak/>
        <w:t xml:space="preserve">The following page appears. </w:t>
      </w:r>
    </w:p>
    <w:p w14:paraId="48B582C2" w14:textId="776510C9" w:rsidR="00446FCD" w:rsidRDefault="006659F6" w:rsidP="00446FCD">
      <w:pPr>
        <w:pStyle w:val="BodyText2"/>
        <w:ind w:left="709" w:hanging="709"/>
        <w:jc w:val="center"/>
      </w:pPr>
      <w:r>
        <w:rPr>
          <w:noProof/>
        </w:rPr>
        <w:drawing>
          <wp:inline distT="0" distB="0" distL="0" distR="0" wp14:anchorId="7B41EADF" wp14:editId="0F552C4E">
            <wp:extent cx="2903689" cy="2155871"/>
            <wp:effectExtent l="19050" t="19050" r="11430" b="15875"/>
            <wp:docPr id="157" name="Picture 1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Export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17710" cy="21662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663765" w14:textId="524CE46D" w:rsidR="00446FCD" w:rsidRDefault="006659F6" w:rsidP="006659F6">
      <w:pPr>
        <w:pStyle w:val="FigureCaption"/>
        <w:jc w:val="left"/>
      </w:pPr>
      <w:r>
        <w:t xml:space="preserve">                                                  </w:t>
      </w:r>
      <w:bookmarkStart w:id="261" w:name="_Toc33730297"/>
      <w:r w:rsidR="00446FCD">
        <w:t xml:space="preserve">Figure </w:t>
      </w:r>
      <w:r w:rsidR="00A14FF0">
        <w:t>5</w:t>
      </w:r>
      <w:r w:rsidR="00AA04BC">
        <w:t>9</w:t>
      </w:r>
      <w:r w:rsidR="00446FCD">
        <w:t>: Open or Save Exported File</w:t>
      </w:r>
      <w:bookmarkEnd w:id="261"/>
      <w:r w:rsidR="00446FCD">
        <w:t xml:space="preserve"> </w:t>
      </w:r>
    </w:p>
    <w:p w14:paraId="4A68259C" w14:textId="467E9A44" w:rsidR="00446FCD" w:rsidRDefault="00F249C2" w:rsidP="00D4684F">
      <w:pPr>
        <w:pStyle w:val="BodyText2"/>
        <w:numPr>
          <w:ilvl w:val="0"/>
          <w:numId w:val="55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1F105EA" wp14:editId="70421EFC">
                <wp:simplePos x="0" y="0"/>
                <wp:positionH relativeFrom="column">
                  <wp:posOffset>356011</wp:posOffset>
                </wp:positionH>
                <wp:positionV relativeFrom="paragraph">
                  <wp:posOffset>282911</wp:posOffset>
                </wp:positionV>
                <wp:extent cx="5289176" cy="708212"/>
                <wp:effectExtent l="0" t="0" r="26035" b="15875"/>
                <wp:wrapNone/>
                <wp:docPr id="464" name="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9176" cy="7082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8A4778" id="Rectangle 464" o:spid="_x0000_s1026" style="position:absolute;margin-left:28.05pt;margin-top:22.3pt;width:416.45pt;height:55.7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" filled="f" strokecolor="black [3213]" strokeweight="1pt"/>
            </w:pict>
          </mc:Fallback>
        </mc:AlternateContent>
      </w:r>
      <w:r w:rsidR="00446FCD">
        <w:t xml:space="preserve">Click </w:t>
      </w:r>
      <w:r w:rsidR="00446FCD" w:rsidRPr="006C5568">
        <w:rPr>
          <w:b/>
          <w:bCs/>
          <w:u w:val="single"/>
        </w:rPr>
        <w:t>O</w:t>
      </w:r>
      <w:r w:rsidR="00446FCD" w:rsidRPr="006C5568">
        <w:rPr>
          <w:b/>
          <w:bCs/>
        </w:rPr>
        <w:t>pen with</w:t>
      </w:r>
      <w:r w:rsidR="00446FCD">
        <w:t xml:space="preserve"> to view the file. The file opens as an Excel file.</w:t>
      </w:r>
    </w:p>
    <w:p w14:paraId="1877BEB2" w14:textId="2BADF3C9" w:rsidR="00446FCD" w:rsidRDefault="007673A0" w:rsidP="00446FCD">
      <w:pPr>
        <w:pStyle w:val="BodyText2"/>
        <w:tabs>
          <w:tab w:val="left" w:pos="709"/>
        </w:tabs>
        <w:ind w:left="567"/>
        <w:jc w:val="center"/>
      </w:pPr>
      <w:r>
        <w:rPr>
          <w:noProof/>
        </w:rPr>
        <w:drawing>
          <wp:inline distT="0" distB="0" distL="0" distR="0" wp14:anchorId="4B6E2C74" wp14:editId="7926437A">
            <wp:extent cx="5278755" cy="714375"/>
            <wp:effectExtent l="0" t="0" r="0" b="9525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7127" w14:textId="06994010" w:rsidR="00446FCD" w:rsidRDefault="00AA04BC" w:rsidP="007E53B8">
      <w:pPr>
        <w:pStyle w:val="FigureCaption"/>
      </w:pPr>
      <w:r w:rsidRPr="00E34D32">
        <w:t xml:space="preserve">                 </w:t>
      </w:r>
      <w:bookmarkStart w:id="262" w:name="_Toc33730298"/>
      <w:r w:rsidR="00446FCD" w:rsidRPr="00E34D32">
        <w:t xml:space="preserve">Figure </w:t>
      </w:r>
      <w:r w:rsidRPr="00E34D32">
        <w:t>60</w:t>
      </w:r>
      <w:r w:rsidR="00446FCD" w:rsidRPr="00E34D32">
        <w:t xml:space="preserve">: Exported </w:t>
      </w:r>
      <w:r w:rsidR="000301A9" w:rsidRPr="00E34D32">
        <w:t>Type Approv</w:t>
      </w:r>
      <w:r w:rsidR="006659F6" w:rsidRPr="00E34D32">
        <w:t>al</w:t>
      </w:r>
      <w:r w:rsidR="000301A9" w:rsidRPr="00E34D32">
        <w:t xml:space="preserve"> </w:t>
      </w:r>
      <w:r w:rsidR="006659F6" w:rsidRPr="00E34D32">
        <w:t>Requests</w:t>
      </w:r>
      <w:bookmarkEnd w:id="262"/>
    </w:p>
    <w:p w14:paraId="3190D1BE" w14:textId="667C6AB8" w:rsidR="00446FCD" w:rsidRDefault="00976ADF" w:rsidP="00446FCD">
      <w:pPr>
        <w:pStyle w:val="BodyText2"/>
      </w:pPr>
      <w:r>
        <w:t>Users can export</w:t>
      </w:r>
      <w:r w:rsidR="00446FCD">
        <w:t xml:space="preserve"> filtered data as well. To do this, filter </w:t>
      </w:r>
      <w:r w:rsidR="00566007">
        <w:t>the type approval requests and then export the filtered data</w:t>
      </w:r>
      <w:r w:rsidR="00446FCD">
        <w:t xml:space="preserve">. Refer to </w:t>
      </w:r>
      <w:r w:rsidR="00446FCD" w:rsidRPr="00865F6C">
        <w:rPr>
          <w:i/>
          <w:iCs/>
        </w:rPr>
        <w:t xml:space="preserve">Filter </w:t>
      </w:r>
      <w:r w:rsidR="000301A9">
        <w:rPr>
          <w:i/>
          <w:iCs/>
        </w:rPr>
        <w:t xml:space="preserve">Type </w:t>
      </w:r>
      <w:r w:rsidR="00E34D32">
        <w:rPr>
          <w:i/>
          <w:iCs/>
        </w:rPr>
        <w:t>Approval Requests</w:t>
      </w:r>
      <w:r w:rsidR="00446FCD">
        <w:t xml:space="preserve"> for information and then export the filtered data.</w:t>
      </w:r>
    </w:p>
    <w:p w14:paraId="7E310514" w14:textId="77777777" w:rsidR="007A1C59" w:rsidRDefault="007A1C59" w:rsidP="000B0CE4">
      <w:pPr>
        <w:pStyle w:val="BodyText2"/>
      </w:pPr>
    </w:p>
    <w:p w14:paraId="399CD8EF" w14:textId="77777777" w:rsidR="007243D7" w:rsidRDefault="007243D7" w:rsidP="000B0CE4">
      <w:pPr>
        <w:pStyle w:val="BodyText2"/>
      </w:pPr>
    </w:p>
    <w:p w14:paraId="513B2EA7" w14:textId="25F3A113" w:rsidR="00457F9E" w:rsidRPr="000B0CE4" w:rsidRDefault="00457F9E" w:rsidP="000B0CE4">
      <w:pPr>
        <w:pStyle w:val="BodyText2"/>
      </w:pPr>
      <w:r>
        <w:tab/>
      </w:r>
    </w:p>
    <w:sectPr w:rsidR="00457F9E" w:rsidRPr="000B0CE4" w:rsidSect="00423854">
      <w:headerReference w:type="even" r:id="rId98"/>
      <w:headerReference w:type="first" r:id="rId99"/>
      <w:footerReference w:type="first" r:id="rId100"/>
      <w:pgSz w:w="11907" w:h="16839" w:code="9"/>
      <w:pgMar w:top="1440" w:right="1797" w:bottom="1440" w:left="1797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2EF0EC" w14:textId="77777777" w:rsidR="000176CD" w:rsidRDefault="000176CD">
      <w:r>
        <w:separator/>
      </w:r>
    </w:p>
    <w:p w14:paraId="5BDD3E36" w14:textId="77777777" w:rsidR="000176CD" w:rsidRDefault="000176CD"/>
  </w:endnote>
  <w:endnote w:type="continuationSeparator" w:id="0">
    <w:p w14:paraId="49FB12A5" w14:textId="77777777" w:rsidR="000176CD" w:rsidRDefault="000176CD">
      <w:r>
        <w:continuationSeparator/>
      </w:r>
    </w:p>
    <w:p w14:paraId="4007298B" w14:textId="77777777" w:rsidR="000176CD" w:rsidRDefault="000176C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Adobe Caslon Pro Bold">
    <w:altName w:val="Palatino Linotype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Arial Bold">
    <w:panose1 w:val="020B07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D37EDF" w14:textId="77777777" w:rsidR="00E40E9F" w:rsidRPr="0089039A" w:rsidRDefault="00E40E9F" w:rsidP="0089039A">
    <w:pPr>
      <w:pStyle w:val="Footer"/>
      <w:jc w:val="cen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ii</w:t>
    </w:r>
    <w:r>
      <w:rPr>
        <w:rStyle w:val="PageNumber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74E1E7" w14:textId="77777777" w:rsidR="00E40E9F" w:rsidRPr="003912B1" w:rsidRDefault="00E40E9F" w:rsidP="00584198">
    <w:pPr>
      <w:pStyle w:val="BodyText2"/>
      <w:pBdr>
        <w:top w:val="single" w:sz="4" w:space="1" w:color="auto"/>
      </w:pBdr>
      <w:rPr>
        <w:sz w:val="18"/>
        <w:szCs w:val="18"/>
      </w:rPr>
    </w:pPr>
    <w:r>
      <w:rPr>
        <w:sz w:val="18"/>
        <w:szCs w:val="18"/>
      </w:rPr>
      <w:t xml:space="preserve">Copyright @ 2020 DMC All Rights Reserved </w:t>
    </w:r>
    <w:r>
      <w:rPr>
        <w:sz w:val="18"/>
        <w:szCs w:val="18"/>
      </w:rPr>
      <w:tab/>
    </w:r>
    <w:r>
      <w:rPr>
        <w:sz w:val="18"/>
        <w:szCs w:val="18"/>
      </w:rPr>
      <w:tab/>
    </w:r>
    <w:r>
      <w:rPr>
        <w:sz w:val="18"/>
        <w:szCs w:val="18"/>
      </w:rPr>
      <w:tab/>
    </w:r>
    <w:r>
      <w:rPr>
        <w:sz w:val="18"/>
        <w:szCs w:val="18"/>
      </w:rPr>
      <w:tab/>
    </w:r>
    <w:r>
      <w:rPr>
        <w:sz w:val="18"/>
        <w:szCs w:val="18"/>
      </w:rPr>
      <w:tab/>
    </w:r>
    <w:r>
      <w:rPr>
        <w:sz w:val="18"/>
        <w:szCs w:val="18"/>
      </w:rPr>
      <w:tab/>
    </w:r>
    <w:r>
      <w:rPr>
        <w:sz w:val="18"/>
        <w:szCs w:val="18"/>
      </w:rPr>
      <w:tab/>
    </w:r>
    <w:r>
      <w:rPr>
        <w:sz w:val="18"/>
        <w:szCs w:val="18"/>
      </w:rPr>
      <w:tab/>
    </w:r>
    <w:r w:rsidRPr="00A32CF9">
      <w:rPr>
        <w:spacing w:val="60"/>
        <w:sz w:val="18"/>
        <w:szCs w:val="18"/>
      </w:rPr>
      <w:t>Page</w:t>
    </w:r>
    <w:r w:rsidRPr="00A32CF9">
      <w:rPr>
        <w:sz w:val="18"/>
        <w:szCs w:val="18"/>
      </w:rPr>
      <w:t xml:space="preserve"> | </w:t>
    </w:r>
    <w:r w:rsidRPr="00A32CF9">
      <w:rPr>
        <w:sz w:val="18"/>
        <w:szCs w:val="18"/>
      </w:rPr>
      <w:fldChar w:fldCharType="begin"/>
    </w:r>
    <w:r w:rsidRPr="00A32CF9">
      <w:rPr>
        <w:sz w:val="18"/>
        <w:szCs w:val="18"/>
      </w:rPr>
      <w:instrText xml:space="preserve"> PAGE   \* MERGEFORMAT </w:instrText>
    </w:r>
    <w:r w:rsidRPr="00A32CF9">
      <w:rPr>
        <w:sz w:val="18"/>
        <w:szCs w:val="18"/>
      </w:rPr>
      <w:fldChar w:fldCharType="separate"/>
    </w:r>
    <w:r>
      <w:rPr>
        <w:noProof/>
        <w:sz w:val="18"/>
        <w:szCs w:val="18"/>
      </w:rPr>
      <w:t>33</w:t>
    </w:r>
    <w:r w:rsidRPr="00A32CF9">
      <w:rPr>
        <w:b/>
        <w:bCs/>
        <w:noProof/>
        <w:sz w:val="18"/>
        <w:szCs w:val="18"/>
      </w:rPr>
      <w:fldChar w:fldCharType="end"/>
    </w:r>
    <w:r>
      <w:rPr>
        <w:b/>
        <w:bCs/>
        <w:noProof/>
        <w:sz w:val="18"/>
        <w:szCs w:val="18"/>
      </w:rPr>
      <w:t xml:space="preserve"> </w:t>
    </w:r>
  </w:p>
  <w:p w14:paraId="020B204E" w14:textId="77777777" w:rsidR="00E40E9F" w:rsidRDefault="00E40E9F" w:rsidP="00584198">
    <w:pPr>
      <w:pStyle w:val="BodyText2"/>
      <w:rPr>
        <w:sz w:val="18"/>
        <w:szCs w:val="1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E41B83" w14:textId="77777777" w:rsidR="00E40E9F" w:rsidRDefault="00E40E9F" w:rsidP="008E4210">
    <w:pPr>
      <w:pStyle w:val="Code"/>
    </w:pPr>
  </w:p>
  <w:p w14:paraId="1200517A" w14:textId="77777777" w:rsidR="00E40E9F" w:rsidRPr="00805B5D" w:rsidRDefault="00E40E9F" w:rsidP="008E4210">
    <w:pPr>
      <w:pStyle w:val="BodyText2"/>
    </w:pPr>
  </w:p>
  <w:p w14:paraId="3142637A" w14:textId="77777777" w:rsidR="00E40E9F" w:rsidRPr="00FC40C3" w:rsidRDefault="00E40E9F" w:rsidP="00FC40C3">
    <w:pPr>
      <w:rPr>
        <w:rStyle w:val="PageNumber"/>
        <w:rFonts w:ascii="Times New Roman" w:hAnsi="Times New Roman"/>
        <w:b w:val="0"/>
        <w:sz w:val="24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9A360B" w14:textId="77777777" w:rsidR="00E40E9F" w:rsidRPr="00531438" w:rsidRDefault="00E40E9F" w:rsidP="002D3496">
    <w:pPr>
      <w:pStyle w:val="BodyText2"/>
      <w:pBdr>
        <w:top w:val="single" w:sz="4" w:space="1" w:color="E31837"/>
      </w:pBdr>
      <w:jc w:val="center"/>
      <w:rPr>
        <w:rStyle w:val="PageNumber"/>
        <w:sz w:val="18"/>
        <w:szCs w:val="18"/>
      </w:rPr>
    </w:pPr>
    <w:r w:rsidRPr="00531438">
      <w:rPr>
        <w:sz w:val="18"/>
        <w:szCs w:val="18"/>
      </w:rPr>
      <w:t>Copyright and Proprietary Material of Dynamic Vertical Software Pvt. Ltd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B30F4F" w14:textId="77777777" w:rsidR="00E40E9F" w:rsidRDefault="00E40E9F" w:rsidP="00A27E48">
    <w:pPr>
      <w:pStyle w:val="Footer"/>
      <w:tabs>
        <w:tab w:val="clear" w:pos="8640"/>
        <w:tab w:val="right" w:pos="8280"/>
      </w:tabs>
    </w:pPr>
    <w:r>
      <w:rPr>
        <w:rStyle w:val="PageNumber"/>
      </w:rPr>
      <w:tab/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1</w:t>
    </w:r>
    <w:r>
      <w:fldChar w:fldCharType="end"/>
    </w:r>
  </w:p>
  <w:p w14:paraId="755F2782" w14:textId="77777777" w:rsidR="00E40E9F" w:rsidRPr="00A27E48" w:rsidRDefault="00E40E9F" w:rsidP="002D3496">
    <w:pPr>
      <w:pStyle w:val="BodyText2"/>
      <w:tabs>
        <w:tab w:val="right" w:pos="8280"/>
      </w:tabs>
      <w:jc w:val="center"/>
      <w:rPr>
        <w:sz w:val="16"/>
        <w:szCs w:val="16"/>
      </w:rPr>
    </w:pPr>
    <w:r w:rsidRPr="00A27E48">
      <w:rPr>
        <w:sz w:val="16"/>
        <w:szCs w:val="16"/>
      </w:rPr>
      <w:t>Copyright and Proprietary Material of Dynamic Vertical Software Pvt. Ltd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827770" w14:textId="77777777" w:rsidR="000176CD" w:rsidRDefault="000176CD">
      <w:r>
        <w:separator/>
      </w:r>
    </w:p>
    <w:p w14:paraId="352CF834" w14:textId="77777777" w:rsidR="000176CD" w:rsidRDefault="000176CD"/>
  </w:footnote>
  <w:footnote w:type="continuationSeparator" w:id="0">
    <w:p w14:paraId="7A4247D0" w14:textId="77777777" w:rsidR="000176CD" w:rsidRDefault="000176CD">
      <w:r>
        <w:continuationSeparator/>
      </w:r>
    </w:p>
    <w:p w14:paraId="5BC9F950" w14:textId="77777777" w:rsidR="000176CD" w:rsidRDefault="000176C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0E1CF8" w14:textId="77777777" w:rsidR="00E40E9F" w:rsidRDefault="00E40E9F" w:rsidP="00A042C9">
    <w:pPr>
      <w:pStyle w:val="Header"/>
      <w:jc w:val="right"/>
    </w:pPr>
    <w:r>
      <w:rPr>
        <w:noProof/>
      </w:rPr>
      <w:drawing>
        <wp:anchor distT="0" distB="0" distL="114300" distR="114300" simplePos="0" relativeHeight="251682816" behindDoc="0" locked="0" layoutInCell="1" allowOverlap="1" wp14:anchorId="665A37E9" wp14:editId="2E1FD8D0">
          <wp:simplePos x="0" y="0"/>
          <wp:positionH relativeFrom="margin">
            <wp:posOffset>3543935</wp:posOffset>
          </wp:positionH>
          <wp:positionV relativeFrom="margin">
            <wp:posOffset>-895985</wp:posOffset>
          </wp:positionV>
          <wp:extent cx="3095625" cy="666750"/>
          <wp:effectExtent l="0" t="0" r="9525" b="0"/>
          <wp:wrapSquare wrapText="bothSides"/>
          <wp:docPr id="53" name="Picture 3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1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095625" cy="6667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C7A14CE" w14:textId="77777777" w:rsidR="00E40E9F" w:rsidRDefault="00E40E9F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1679F1" w14:textId="48C69565" w:rsidR="00E40E9F" w:rsidRDefault="00E40E9F" w:rsidP="00943413">
    <w:pPr>
      <w:pStyle w:val="Header"/>
      <w:pBdr>
        <w:bottom w:val="single" w:sz="4" w:space="1" w:color="auto"/>
      </w:pBdr>
      <w:tabs>
        <w:tab w:val="clear" w:pos="8640"/>
        <w:tab w:val="right" w:pos="8313"/>
      </w:tabs>
      <w:rPr>
        <w:noProof/>
        <w:lang w:val="en-IN" w:eastAsia="en-IN"/>
      </w:rPr>
    </w:pPr>
    <w:r>
      <w:rPr>
        <w:noProof/>
        <w:lang w:val="en-IN" w:eastAsia="en-IN"/>
      </w:rPr>
      <w:drawing>
        <wp:inline distT="0" distB="0" distL="0" distR="0" wp14:anchorId="50A1FA3E" wp14:editId="44995109">
          <wp:extent cx="609600" cy="552450"/>
          <wp:effectExtent l="0" t="0" r="0" b="0"/>
          <wp:docPr id="63" name="Picture 63" descr="A close up of a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DMC-Logo1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09600" cy="5524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6750EE1C" w14:textId="77777777" w:rsidR="00E40E9F" w:rsidRDefault="00E40E9F" w:rsidP="00943413">
    <w:pPr>
      <w:pStyle w:val="Header"/>
      <w:pBdr>
        <w:bottom w:val="single" w:sz="4" w:space="1" w:color="auto"/>
      </w:pBdr>
      <w:tabs>
        <w:tab w:val="clear" w:pos="8640"/>
        <w:tab w:val="right" w:pos="8313"/>
      </w:tabs>
    </w:pPr>
    <w:r>
      <w:rPr>
        <w:noProof/>
        <w:lang w:val="en-IN" w:eastAsia="en-IN"/>
      </w:rPr>
      <w:t>CEIR Importer Portal</w:t>
    </w:r>
    <w:r>
      <w:tab/>
    </w:r>
    <w:r>
      <w:tab/>
      <w:t xml:space="preserve">User Manual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3B470C" w14:textId="77777777" w:rsidR="00E40E9F" w:rsidRDefault="00E40E9F">
    <w:pPr>
      <w:pStyle w:val="Header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0412D0" w14:textId="77777777" w:rsidR="00E40E9F" w:rsidRDefault="00E40E9F">
    <w:pPr>
      <w:pStyle w:val="Header"/>
      <w:jc w:val="right"/>
    </w:pPr>
    <w:r>
      <w:rPr>
        <w:noProof/>
      </w:rPr>
      <w:drawing>
        <wp:anchor distT="0" distB="0" distL="114300" distR="114300" simplePos="0" relativeHeight="251678720" behindDoc="1" locked="0" layoutInCell="1" allowOverlap="0" wp14:anchorId="085ABD90" wp14:editId="1C26E1A8">
          <wp:simplePos x="0" y="0"/>
          <wp:positionH relativeFrom="page">
            <wp:posOffset>914400</wp:posOffset>
          </wp:positionH>
          <wp:positionV relativeFrom="page">
            <wp:posOffset>356235</wp:posOffset>
          </wp:positionV>
          <wp:extent cx="2799080" cy="462280"/>
          <wp:effectExtent l="0" t="0" r="1270" b="0"/>
          <wp:wrapTight wrapText="bothSides">
            <wp:wrapPolygon edited="0">
              <wp:start x="0" y="0"/>
              <wp:lineTo x="0" y="20473"/>
              <wp:lineTo x="21463" y="20473"/>
              <wp:lineTo x="21463" y="0"/>
              <wp:lineTo x="0" y="0"/>
            </wp:wrapPolygon>
          </wp:wrapTight>
          <wp:docPr id="479" name="Picture 45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5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799080" cy="4622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72576" behindDoc="1" locked="0" layoutInCell="1" allowOverlap="1" wp14:anchorId="1AABA12E" wp14:editId="45532F90">
          <wp:simplePos x="0" y="0"/>
          <wp:positionH relativeFrom="column">
            <wp:posOffset>4629150</wp:posOffset>
          </wp:positionH>
          <wp:positionV relativeFrom="paragraph">
            <wp:posOffset>-333375</wp:posOffset>
          </wp:positionV>
          <wp:extent cx="932815" cy="741045"/>
          <wp:effectExtent l="0" t="0" r="635" b="1905"/>
          <wp:wrapNone/>
          <wp:docPr id="256" name="Picture 4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5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32815" cy="7410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AFB933" w14:textId="77777777" w:rsidR="00E40E9F" w:rsidRDefault="00E40E9F">
    <w:pPr>
      <w:pStyle w:val="Header"/>
      <w:pBdr>
        <w:bottom w:val="single" w:sz="4" w:space="1" w:color="auto"/>
      </w:pBdr>
      <w:tabs>
        <w:tab w:val="clear" w:pos="4320"/>
        <w:tab w:val="clear" w:pos="8640"/>
        <w:tab w:val="right" w:pos="8280"/>
      </w:tabs>
      <w:jc w:val="both"/>
    </w:pPr>
    <w:r w:rsidRPr="0061042F">
      <w:rPr>
        <w:noProof/>
      </w:rPr>
      <w:drawing>
        <wp:inline distT="0" distB="0" distL="0" distR="0" wp14:anchorId="23547697" wp14:editId="7A563912">
          <wp:extent cx="1600200" cy="295275"/>
          <wp:effectExtent l="0" t="0" r="0" b="9525"/>
          <wp:docPr id="3" name="Picture 16" descr="Comviva Usage_Final_wor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6" descr="Comviva Usage_Final_wor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0200" cy="2952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  <w:t>Contact Us</w:t>
    </w:r>
  </w:p>
  <w:p w14:paraId="2360C49A" w14:textId="77777777" w:rsidR="00E40E9F" w:rsidRDefault="00E40E9F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2EA88" w14:textId="77777777" w:rsidR="00E40E9F" w:rsidRDefault="00E40E9F">
    <w:r>
      <w:rPr>
        <w:noProof/>
      </w:rPr>
      <w:drawing>
        <wp:anchor distT="0" distB="0" distL="114300" distR="114300" simplePos="0" relativeHeight="251666432" behindDoc="1" locked="0" layoutInCell="1" allowOverlap="1" wp14:anchorId="58D86CE9" wp14:editId="01D70CC7">
          <wp:simplePos x="0" y="0"/>
          <wp:positionH relativeFrom="column">
            <wp:posOffset>4314190</wp:posOffset>
          </wp:positionH>
          <wp:positionV relativeFrom="paragraph">
            <wp:posOffset>-342900</wp:posOffset>
          </wp:positionV>
          <wp:extent cx="932815" cy="741045"/>
          <wp:effectExtent l="0" t="0" r="635" b="1905"/>
          <wp:wrapNone/>
          <wp:docPr id="1" name="Picture 2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9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32815" cy="7410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94" type="#_x0000_t75" style="width:76.2pt;height:76.2pt" o:bullet="t">
        <v:imagedata r:id="rId1" o:title="bullet"/>
      </v:shape>
    </w:pict>
  </w:numPicBullet>
  <w:numPicBullet w:numPicBulletId="1">
    <w:pict>
      <v:shape id="_x0000_i1295" type="#_x0000_t75" alt="A close up of a logo&#10;&#10;Description automatically generated" style="width:47.7pt;height:43.55pt;visibility:visible;mso-wrap-style:square" o:bullet="t">
        <v:imagedata r:id="rId2" o:title="A close up of a logo&#10;&#10;Description automatically generated"/>
      </v:shape>
    </w:pict>
  </w:numPicBullet>
  <w:abstractNum w:abstractNumId="0" w15:restartNumberingAfterBreak="0">
    <w:nsid w:val="FFFFFF7E"/>
    <w:multiLevelType w:val="singleLevel"/>
    <w:tmpl w:val="7D6E4B96"/>
    <w:lvl w:ilvl="0">
      <w:start w:val="1"/>
      <w:numFmt w:val="lowerRoman"/>
      <w:pStyle w:val="ListNumber3"/>
      <w:lvlText w:val="%1."/>
      <w:lvlJc w:val="right"/>
      <w:pPr>
        <w:tabs>
          <w:tab w:val="num" w:pos="2232"/>
        </w:tabs>
        <w:ind w:left="2232" w:hanging="259"/>
      </w:pPr>
      <w:rPr>
        <w:rFonts w:hint="default"/>
      </w:rPr>
    </w:lvl>
  </w:abstractNum>
  <w:abstractNum w:abstractNumId="1" w15:restartNumberingAfterBreak="0">
    <w:nsid w:val="FFFFFF7F"/>
    <w:multiLevelType w:val="singleLevel"/>
    <w:tmpl w:val="57B402C8"/>
    <w:lvl w:ilvl="0">
      <w:start w:val="1"/>
      <w:numFmt w:val="lowerLetter"/>
      <w:pStyle w:val="ListNumber2"/>
      <w:lvlText w:val="%1)"/>
      <w:lvlJc w:val="left"/>
      <w:pPr>
        <w:tabs>
          <w:tab w:val="num" w:pos="1872"/>
        </w:tabs>
        <w:ind w:left="1872" w:hanging="432"/>
      </w:pPr>
      <w:rPr>
        <w:rFonts w:hint="default"/>
      </w:rPr>
    </w:lvl>
  </w:abstractNum>
  <w:abstractNum w:abstractNumId="2" w15:restartNumberingAfterBreak="0">
    <w:nsid w:val="FFFFFF88"/>
    <w:multiLevelType w:val="singleLevel"/>
    <w:tmpl w:val="1D70C1C6"/>
    <w:lvl w:ilvl="0">
      <w:start w:val="1"/>
      <w:numFmt w:val="decimal"/>
      <w:pStyle w:val="TableListNumber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" w15:restartNumberingAfterBreak="0">
    <w:nsid w:val="FFFFFF89"/>
    <w:multiLevelType w:val="singleLevel"/>
    <w:tmpl w:val="8B8866F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0053271B"/>
    <w:multiLevelType w:val="hybridMultilevel"/>
    <w:tmpl w:val="E6F87D46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5" w15:restartNumberingAfterBreak="0">
    <w:nsid w:val="01530C94"/>
    <w:multiLevelType w:val="hybridMultilevel"/>
    <w:tmpl w:val="EAECFBF0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2C73588"/>
    <w:multiLevelType w:val="hybridMultilevel"/>
    <w:tmpl w:val="267A67A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03365108"/>
    <w:multiLevelType w:val="hybridMultilevel"/>
    <w:tmpl w:val="57886012"/>
    <w:lvl w:ilvl="0" w:tplc="EA7666CE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A4230BE"/>
    <w:multiLevelType w:val="hybridMultilevel"/>
    <w:tmpl w:val="A41649C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0FC05EFF"/>
    <w:multiLevelType w:val="hybridMultilevel"/>
    <w:tmpl w:val="32846D16"/>
    <w:lvl w:ilvl="0" w:tplc="9294DA94">
      <w:start w:val="1"/>
      <w:numFmt w:val="bullet"/>
      <w:pStyle w:val="ListBullet3"/>
      <w:lvlText w:val=""/>
      <w:lvlJc w:val="left"/>
      <w:pPr>
        <w:tabs>
          <w:tab w:val="num" w:pos="2232"/>
        </w:tabs>
        <w:ind w:left="2232" w:hanging="360"/>
      </w:pPr>
      <w:rPr>
        <w:rFonts w:ascii="Wingdings" w:hAnsi="Wingdings" w:hint="default"/>
        <w:color w:val="E31837"/>
        <w:sz w:val="24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537825"/>
    <w:multiLevelType w:val="hybridMultilevel"/>
    <w:tmpl w:val="C9EC0D4E"/>
    <w:lvl w:ilvl="0" w:tplc="5FF0D7FA">
      <w:start w:val="1"/>
      <w:numFmt w:val="bullet"/>
      <w:pStyle w:val="Warning"/>
      <w:lvlText w:val=""/>
      <w:lvlJc w:val="left"/>
      <w:pPr>
        <w:tabs>
          <w:tab w:val="num" w:pos="1080"/>
        </w:tabs>
        <w:ind w:left="1080" w:hanging="504"/>
      </w:pPr>
      <w:rPr>
        <w:rFonts w:ascii="Webdings" w:hAnsi="Webdings" w:hint="default"/>
        <w:b w:val="0"/>
        <w:i w:val="0"/>
        <w:color w:val="FF0000"/>
        <w:sz w:val="44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69A4ADE"/>
    <w:multiLevelType w:val="hybridMultilevel"/>
    <w:tmpl w:val="1318D6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926571"/>
    <w:multiLevelType w:val="hybridMultilevel"/>
    <w:tmpl w:val="D4B0248C"/>
    <w:lvl w:ilvl="0" w:tplc="935819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8E11DA2"/>
    <w:multiLevelType w:val="hybridMultilevel"/>
    <w:tmpl w:val="007E1E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ACD6F1B"/>
    <w:multiLevelType w:val="hybridMultilevel"/>
    <w:tmpl w:val="A41649C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1AD46650"/>
    <w:multiLevelType w:val="hybridMultilevel"/>
    <w:tmpl w:val="A36021F6"/>
    <w:lvl w:ilvl="0" w:tplc="CFC66F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CDB4735"/>
    <w:multiLevelType w:val="hybridMultilevel"/>
    <w:tmpl w:val="F3B4CF8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1E8D34A0"/>
    <w:multiLevelType w:val="hybridMultilevel"/>
    <w:tmpl w:val="4194426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20E7067E"/>
    <w:multiLevelType w:val="hybridMultilevel"/>
    <w:tmpl w:val="1BCA8A56"/>
    <w:lvl w:ilvl="0" w:tplc="0504D5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3702E27"/>
    <w:multiLevelType w:val="hybridMultilevel"/>
    <w:tmpl w:val="64A817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5F01F70"/>
    <w:multiLevelType w:val="hybridMultilevel"/>
    <w:tmpl w:val="C226B2FA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5F97F96"/>
    <w:multiLevelType w:val="hybridMultilevel"/>
    <w:tmpl w:val="0330A3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6682AA1"/>
    <w:multiLevelType w:val="hybridMultilevel"/>
    <w:tmpl w:val="5AAE63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7A77D93"/>
    <w:multiLevelType w:val="hybridMultilevel"/>
    <w:tmpl w:val="C76C33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BD421C5"/>
    <w:multiLevelType w:val="hybridMultilevel"/>
    <w:tmpl w:val="D01445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DF553DA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6" w15:restartNumberingAfterBreak="0">
    <w:nsid w:val="2FBB4625"/>
    <w:multiLevelType w:val="multilevel"/>
    <w:tmpl w:val="060E9070"/>
    <w:lvl w:ilvl="0">
      <w:start w:val="1"/>
      <w:numFmt w:val="upperRoman"/>
      <w:pStyle w:val="Head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firstLine="0"/>
      </w:pPr>
      <w:rPr>
        <w:rFonts w:hint="default"/>
      </w:rPr>
    </w:lvl>
    <w:lvl w:ilvl="3">
      <w:start w:val="1"/>
      <w:numFmt w:val="lowerLetter"/>
      <w:lvlText w:val="%4)"/>
      <w:lvlJc w:val="left"/>
      <w:pPr>
        <w:ind w:left="2160" w:firstLine="0"/>
      </w:pPr>
      <w:rPr>
        <w:rFonts w:hint="default"/>
      </w:rPr>
    </w:lvl>
    <w:lvl w:ilvl="4">
      <w:start w:val="1"/>
      <w:numFmt w:val="decimal"/>
      <w:lvlText w:val="(%5)"/>
      <w:lvlJc w:val="left"/>
      <w:pPr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27" w15:restartNumberingAfterBreak="0">
    <w:nsid w:val="30E15BF4"/>
    <w:multiLevelType w:val="hybridMultilevel"/>
    <w:tmpl w:val="DBFCE428"/>
    <w:lvl w:ilvl="0" w:tplc="E75AE54E">
      <w:start w:val="1"/>
      <w:numFmt w:val="bullet"/>
      <w:pStyle w:val="ChapterList"/>
      <w:lvlText w:val=""/>
      <w:lvlJc w:val="left"/>
      <w:pPr>
        <w:ind w:left="1944" w:hanging="360"/>
      </w:pPr>
      <w:rPr>
        <w:rFonts w:ascii="Wingdings" w:hAnsi="Wingdings" w:hint="default"/>
        <w:sz w:val="36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8" w15:restartNumberingAfterBreak="0">
    <w:nsid w:val="322C6C77"/>
    <w:multiLevelType w:val="hybridMultilevel"/>
    <w:tmpl w:val="9EF4688A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3F90E7B"/>
    <w:multiLevelType w:val="hybridMultilevel"/>
    <w:tmpl w:val="683C3C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5A11182"/>
    <w:multiLevelType w:val="multilevel"/>
    <w:tmpl w:val="AD2C1264"/>
    <w:lvl w:ilvl="0">
      <w:start w:val="1"/>
      <w:numFmt w:val="none"/>
      <w:pStyle w:val="Path"/>
      <w:lvlText w:val="%1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08"/>
        </w:tabs>
        <w:ind w:left="1008" w:hanging="360"/>
      </w:pPr>
      <w:rPr>
        <w:rFonts w:hint="default"/>
        <w:color w:val="E31837"/>
      </w:r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440" w:hanging="360"/>
      </w:pPr>
      <w:rPr>
        <w:rFonts w:hint="default"/>
        <w:color w:val="FF0000"/>
      </w:rPr>
    </w:lvl>
    <w:lvl w:ilvl="3">
      <w:start w:val="1"/>
      <w:numFmt w:val="lowerRoman"/>
      <w:lvlText w:val="%4."/>
      <w:lvlJc w:val="left"/>
      <w:pPr>
        <w:ind w:left="2232" w:hanging="360"/>
      </w:pPr>
      <w:rPr>
        <w:rFonts w:hint="default"/>
        <w:color w:val="E31837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1008"/>
        </w:tabs>
        <w:ind w:left="100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1" w15:restartNumberingAfterBreak="0">
    <w:nsid w:val="366A30D6"/>
    <w:multiLevelType w:val="multilevel"/>
    <w:tmpl w:val="4094FEF8"/>
    <w:lvl w:ilvl="0">
      <w:start w:val="1"/>
      <w:numFmt w:val="upperRoman"/>
      <w:pStyle w:val="Apendixsection"/>
      <w:lvlText w:val="A-%1"/>
      <w:lvlJc w:val="left"/>
      <w:pPr>
        <w:tabs>
          <w:tab w:val="num" w:pos="1170"/>
        </w:tabs>
        <w:ind w:left="450" w:hanging="360"/>
      </w:pPr>
      <w:rPr>
        <w:rFonts w:hint="default"/>
      </w:rPr>
    </w:lvl>
    <w:lvl w:ilvl="1">
      <w:start w:val="1"/>
      <w:numFmt w:val="upperRoman"/>
      <w:lvlText w:val="%1-%2"/>
      <w:lvlJc w:val="left"/>
      <w:pPr>
        <w:tabs>
          <w:tab w:val="num" w:pos="1440"/>
        </w:tabs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44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2" w15:restartNumberingAfterBreak="0">
    <w:nsid w:val="36B15250"/>
    <w:multiLevelType w:val="hybridMultilevel"/>
    <w:tmpl w:val="FCFAAA7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180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3B9E4D4E"/>
    <w:multiLevelType w:val="multilevel"/>
    <w:tmpl w:val="BFB64E02"/>
    <w:lvl w:ilvl="0">
      <w:start w:val="1"/>
      <w:numFmt w:val="none"/>
      <w:pStyle w:val="Promotionmanagement"/>
      <w:lvlText w:val="%1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353"/>
        </w:tabs>
        <w:ind w:left="1353" w:hanging="360"/>
      </w:pPr>
      <w:rPr>
        <w:rFonts w:hint="default"/>
        <w:color w:val="FFC000"/>
      </w:r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440" w:hanging="360"/>
      </w:pPr>
      <w:rPr>
        <w:rFonts w:hint="default"/>
        <w:color w:val="FF0000"/>
      </w:rPr>
    </w:lvl>
    <w:lvl w:ilvl="3">
      <w:start w:val="1"/>
      <w:numFmt w:val="lowerRoman"/>
      <w:lvlText w:val="%4."/>
      <w:lvlJc w:val="left"/>
      <w:pPr>
        <w:ind w:left="2232" w:hanging="360"/>
      </w:pPr>
      <w:rPr>
        <w:rFonts w:hint="default"/>
        <w:color w:val="E31837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1008"/>
        </w:tabs>
        <w:ind w:left="100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4" w15:restartNumberingAfterBreak="0">
    <w:nsid w:val="3F8A5D10"/>
    <w:multiLevelType w:val="hybridMultilevel"/>
    <w:tmpl w:val="0638FAE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3FB367C8"/>
    <w:multiLevelType w:val="hybridMultilevel"/>
    <w:tmpl w:val="4CB66C28"/>
    <w:lvl w:ilvl="0" w:tplc="AF34ED8A">
      <w:start w:val="1"/>
      <w:numFmt w:val="bullet"/>
      <w:pStyle w:val="Prerequisites"/>
      <w:lvlText w:val=""/>
      <w:lvlJc w:val="left"/>
      <w:pPr>
        <w:ind w:left="108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42F33275"/>
    <w:multiLevelType w:val="hybridMultilevel"/>
    <w:tmpl w:val="0C56A732"/>
    <w:lvl w:ilvl="0" w:tplc="6068E7E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70A1481"/>
    <w:multiLevelType w:val="hybridMultilevel"/>
    <w:tmpl w:val="840C3F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9353606"/>
    <w:multiLevelType w:val="hybridMultilevel"/>
    <w:tmpl w:val="A65CB8AC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BBF1D97"/>
    <w:multiLevelType w:val="hybridMultilevel"/>
    <w:tmpl w:val="ACC210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54F7524C"/>
    <w:multiLevelType w:val="hybridMultilevel"/>
    <w:tmpl w:val="9EF4688A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56D0EEE"/>
    <w:multiLevelType w:val="hybridMultilevel"/>
    <w:tmpl w:val="0CAECD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93930B0"/>
    <w:multiLevelType w:val="hybridMultilevel"/>
    <w:tmpl w:val="E0D61968"/>
    <w:lvl w:ilvl="0" w:tplc="22D2376E">
      <w:start w:val="1"/>
      <w:numFmt w:val="bullet"/>
      <w:pStyle w:val="TableListBullet1"/>
      <w:lvlText w:val=""/>
      <w:lvlJc w:val="left"/>
      <w:pPr>
        <w:ind w:left="360" w:hanging="360"/>
      </w:pPr>
      <w:rPr>
        <w:rFonts w:ascii="Wingdings" w:hAnsi="Wingdings" w:hint="default"/>
        <w:color w:val="F6BB00"/>
        <w:sz w:val="24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B4E035E"/>
    <w:multiLevelType w:val="hybridMultilevel"/>
    <w:tmpl w:val="1D6E46D6"/>
    <w:lvl w:ilvl="0" w:tplc="107A91B0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E1210ED"/>
    <w:multiLevelType w:val="hybridMultilevel"/>
    <w:tmpl w:val="F35A664C"/>
    <w:lvl w:ilvl="0" w:tplc="04090001">
      <w:start w:val="1"/>
      <w:numFmt w:val="bullet"/>
      <w:lvlText w:val=""/>
      <w:lvlJc w:val="left"/>
      <w:pPr>
        <w:ind w:left="122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abstractNum w:abstractNumId="45" w15:restartNumberingAfterBreak="0">
    <w:nsid w:val="60BA19F6"/>
    <w:multiLevelType w:val="hybridMultilevel"/>
    <w:tmpl w:val="300EE544"/>
    <w:lvl w:ilvl="0" w:tplc="5A8ABD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4D51EEA"/>
    <w:multiLevelType w:val="hybridMultilevel"/>
    <w:tmpl w:val="82380180"/>
    <w:lvl w:ilvl="0" w:tplc="61465418">
      <w:start w:val="1"/>
      <w:numFmt w:val="bullet"/>
      <w:pStyle w:val="ListBullet2"/>
      <w:lvlText w:val="-"/>
      <w:lvlJc w:val="left"/>
      <w:pPr>
        <w:ind w:left="1440" w:hanging="360"/>
      </w:pPr>
      <w:rPr>
        <w:rFonts w:ascii="Adobe Caslon Pro Bold" w:hAnsi="Adobe Caslon Pro Bold" w:hint="default"/>
        <w:b/>
        <w:i w:val="0"/>
        <w:color w:val="5B9BD5" w:themeColor="accent1"/>
        <w:sz w:val="24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5251161"/>
    <w:multiLevelType w:val="hybridMultilevel"/>
    <w:tmpl w:val="C680C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6C02D92"/>
    <w:multiLevelType w:val="hybridMultilevel"/>
    <w:tmpl w:val="4024F950"/>
    <w:lvl w:ilvl="0" w:tplc="138ADD52">
      <w:start w:val="1"/>
      <w:numFmt w:val="bullet"/>
      <w:pStyle w:val="NoteHeading"/>
      <w:lvlText w:val=""/>
      <w:lvlPicBulletId w:val="0"/>
      <w:lvlJc w:val="left"/>
      <w:pPr>
        <w:ind w:left="1944" w:hanging="360"/>
      </w:pPr>
      <w:rPr>
        <w:rFonts w:ascii="Symbol" w:hAnsi="Symbol" w:hint="default"/>
        <w:b/>
        <w:i w:val="0"/>
        <w:color w:val="auto"/>
        <w:sz w:val="40"/>
      </w:rPr>
    </w:lvl>
    <w:lvl w:ilvl="1" w:tplc="04090003" w:tentative="1">
      <w:start w:val="1"/>
      <w:numFmt w:val="bullet"/>
      <w:lvlText w:val="o"/>
      <w:lvlJc w:val="left"/>
      <w:pPr>
        <w:tabs>
          <w:tab w:val="num" w:pos="3842"/>
        </w:tabs>
        <w:ind w:left="384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4562"/>
        </w:tabs>
        <w:ind w:left="45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5282"/>
        </w:tabs>
        <w:ind w:left="52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6002"/>
        </w:tabs>
        <w:ind w:left="600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6722"/>
        </w:tabs>
        <w:ind w:left="67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7442"/>
        </w:tabs>
        <w:ind w:left="74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8162"/>
        </w:tabs>
        <w:ind w:left="816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882"/>
        </w:tabs>
        <w:ind w:left="8882" w:hanging="360"/>
      </w:pPr>
      <w:rPr>
        <w:rFonts w:ascii="Wingdings" w:hAnsi="Wingdings" w:hint="default"/>
      </w:rPr>
    </w:lvl>
  </w:abstractNum>
  <w:abstractNum w:abstractNumId="49" w15:restartNumberingAfterBreak="0">
    <w:nsid w:val="71093FC3"/>
    <w:multiLevelType w:val="hybridMultilevel"/>
    <w:tmpl w:val="950A39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161794C"/>
    <w:multiLevelType w:val="hybridMultilevel"/>
    <w:tmpl w:val="AAA05D44"/>
    <w:lvl w:ilvl="0" w:tplc="31CCAA9C">
      <w:start w:val="1"/>
      <w:numFmt w:val="bullet"/>
      <w:pStyle w:val="ListBullet1"/>
      <w:lvlText w:val=""/>
      <w:lvlJc w:val="left"/>
      <w:pPr>
        <w:ind w:left="360" w:hanging="360"/>
      </w:pPr>
      <w:rPr>
        <w:rFonts w:ascii="Wingdings" w:hAnsi="Wingdings" w:hint="default"/>
        <w:color w:val="5B9BD5" w:themeColor="accent1"/>
        <w:sz w:val="24"/>
      </w:rPr>
    </w:lvl>
    <w:lvl w:ilvl="1" w:tplc="04090003">
      <w:start w:val="1"/>
      <w:numFmt w:val="bullet"/>
      <w:lvlText w:val="o"/>
      <w:lvlJc w:val="left"/>
      <w:pPr>
        <w:tabs>
          <w:tab w:val="num" w:pos="792"/>
        </w:tabs>
        <w:ind w:left="792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1512"/>
        </w:tabs>
        <w:ind w:left="15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232"/>
        </w:tabs>
        <w:ind w:left="22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952"/>
        </w:tabs>
        <w:ind w:left="295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672"/>
        </w:tabs>
        <w:ind w:left="36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392"/>
        </w:tabs>
        <w:ind w:left="43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112"/>
        </w:tabs>
        <w:ind w:left="511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832"/>
        </w:tabs>
        <w:ind w:left="5832" w:hanging="360"/>
      </w:pPr>
      <w:rPr>
        <w:rFonts w:ascii="Wingdings" w:hAnsi="Wingdings" w:hint="default"/>
      </w:rPr>
    </w:lvl>
  </w:abstractNum>
  <w:abstractNum w:abstractNumId="51" w15:restartNumberingAfterBreak="0">
    <w:nsid w:val="72091E27"/>
    <w:multiLevelType w:val="hybridMultilevel"/>
    <w:tmpl w:val="0A7A2B68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52" w15:restartNumberingAfterBreak="0">
    <w:nsid w:val="72BA185B"/>
    <w:multiLevelType w:val="hybridMultilevel"/>
    <w:tmpl w:val="276A5E82"/>
    <w:lvl w:ilvl="0" w:tplc="F87437B4">
      <w:start w:val="1"/>
      <w:numFmt w:val="decimal"/>
      <w:pStyle w:val="Number1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pStyle w:val="Number2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pStyle w:val="Number3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43B451E"/>
    <w:multiLevelType w:val="hybridMultilevel"/>
    <w:tmpl w:val="499EA1D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4" w15:restartNumberingAfterBreak="0">
    <w:nsid w:val="75AA5716"/>
    <w:multiLevelType w:val="hybridMultilevel"/>
    <w:tmpl w:val="3EB2B3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8DC540E"/>
    <w:multiLevelType w:val="hybridMultilevel"/>
    <w:tmpl w:val="D25A74E4"/>
    <w:lvl w:ilvl="0" w:tplc="7820F69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AFF626C"/>
    <w:multiLevelType w:val="hybridMultilevel"/>
    <w:tmpl w:val="052E13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C2F6FA9"/>
    <w:multiLevelType w:val="hybridMultilevel"/>
    <w:tmpl w:val="C922CAAA"/>
    <w:lvl w:ilvl="0" w:tplc="85822C6C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504F48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9D8973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5A0B9D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7A868D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F46F04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C4CA47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43AEDE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C7C608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8" w15:restartNumberingAfterBreak="0">
    <w:nsid w:val="7DB72E1C"/>
    <w:multiLevelType w:val="hybridMultilevel"/>
    <w:tmpl w:val="77A0C366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2"/>
  </w:num>
  <w:num w:numId="3">
    <w:abstractNumId w:val="2"/>
  </w:num>
  <w:num w:numId="4">
    <w:abstractNumId w:val="31"/>
  </w:num>
  <w:num w:numId="5">
    <w:abstractNumId w:val="1"/>
  </w:num>
  <w:num w:numId="6">
    <w:abstractNumId w:val="10"/>
  </w:num>
  <w:num w:numId="7">
    <w:abstractNumId w:val="3"/>
  </w:num>
  <w:num w:numId="8">
    <w:abstractNumId w:val="50"/>
  </w:num>
  <w:num w:numId="9">
    <w:abstractNumId w:val="46"/>
  </w:num>
  <w:num w:numId="10">
    <w:abstractNumId w:val="9"/>
  </w:num>
  <w:num w:numId="11">
    <w:abstractNumId w:val="48"/>
  </w:num>
  <w:num w:numId="12">
    <w:abstractNumId w:val="27"/>
  </w:num>
  <w:num w:numId="13">
    <w:abstractNumId w:val="35"/>
  </w:num>
  <w:num w:numId="14">
    <w:abstractNumId w:val="30"/>
  </w:num>
  <w:num w:numId="15">
    <w:abstractNumId w:val="25"/>
  </w:num>
  <w:num w:numId="16">
    <w:abstractNumId w:val="33"/>
  </w:num>
  <w:num w:numId="17">
    <w:abstractNumId w:val="26"/>
  </w:num>
  <w:num w:numId="18">
    <w:abstractNumId w:val="52"/>
  </w:num>
  <w:num w:numId="19">
    <w:abstractNumId w:val="19"/>
  </w:num>
  <w:num w:numId="20">
    <w:abstractNumId w:val="54"/>
  </w:num>
  <w:num w:numId="21">
    <w:abstractNumId w:val="51"/>
  </w:num>
  <w:num w:numId="22">
    <w:abstractNumId w:val="8"/>
  </w:num>
  <w:num w:numId="23">
    <w:abstractNumId w:val="39"/>
  </w:num>
  <w:num w:numId="24">
    <w:abstractNumId w:val="47"/>
  </w:num>
  <w:num w:numId="25">
    <w:abstractNumId w:val="29"/>
  </w:num>
  <w:num w:numId="26">
    <w:abstractNumId w:val="21"/>
  </w:num>
  <w:num w:numId="27">
    <w:abstractNumId w:val="11"/>
  </w:num>
  <w:num w:numId="28">
    <w:abstractNumId w:val="7"/>
  </w:num>
  <w:num w:numId="29">
    <w:abstractNumId w:val="24"/>
  </w:num>
  <w:num w:numId="30">
    <w:abstractNumId w:val="4"/>
  </w:num>
  <w:num w:numId="31">
    <w:abstractNumId w:val="23"/>
  </w:num>
  <w:num w:numId="32">
    <w:abstractNumId w:val="12"/>
  </w:num>
  <w:num w:numId="33">
    <w:abstractNumId w:val="49"/>
  </w:num>
  <w:num w:numId="34">
    <w:abstractNumId w:val="20"/>
  </w:num>
  <w:num w:numId="35">
    <w:abstractNumId w:val="36"/>
  </w:num>
  <w:num w:numId="36">
    <w:abstractNumId w:val="44"/>
  </w:num>
  <w:num w:numId="37">
    <w:abstractNumId w:val="40"/>
  </w:num>
  <w:num w:numId="38">
    <w:abstractNumId w:val="58"/>
  </w:num>
  <w:num w:numId="39">
    <w:abstractNumId w:val="38"/>
  </w:num>
  <w:num w:numId="40">
    <w:abstractNumId w:val="5"/>
  </w:num>
  <w:num w:numId="41">
    <w:abstractNumId w:val="15"/>
  </w:num>
  <w:num w:numId="42">
    <w:abstractNumId w:val="17"/>
  </w:num>
  <w:num w:numId="43">
    <w:abstractNumId w:val="28"/>
  </w:num>
  <w:num w:numId="44">
    <w:abstractNumId w:val="55"/>
  </w:num>
  <w:num w:numId="45">
    <w:abstractNumId w:val="34"/>
  </w:num>
  <w:num w:numId="46">
    <w:abstractNumId w:val="18"/>
  </w:num>
  <w:num w:numId="47">
    <w:abstractNumId w:val="6"/>
  </w:num>
  <w:num w:numId="48">
    <w:abstractNumId w:val="43"/>
  </w:num>
  <w:num w:numId="49">
    <w:abstractNumId w:val="37"/>
  </w:num>
  <w:num w:numId="50">
    <w:abstractNumId w:val="53"/>
  </w:num>
  <w:num w:numId="51">
    <w:abstractNumId w:val="13"/>
  </w:num>
  <w:num w:numId="52">
    <w:abstractNumId w:val="56"/>
  </w:num>
  <w:num w:numId="53">
    <w:abstractNumId w:val="22"/>
  </w:num>
  <w:num w:numId="54">
    <w:abstractNumId w:val="41"/>
  </w:num>
  <w:num w:numId="55">
    <w:abstractNumId w:val="45"/>
  </w:num>
  <w:num w:numId="56">
    <w:abstractNumId w:val="14"/>
  </w:num>
  <w:num w:numId="57">
    <w:abstractNumId w:val="16"/>
  </w:num>
  <w:num w:numId="58">
    <w:abstractNumId w:val="32"/>
  </w:num>
  <w:num w:numId="59">
    <w:abstractNumId w:val="57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activeWritingStyle w:appName="MSWord" w:lang="en-US" w:vendorID="64" w:dllVersion="5" w:nlCheck="1" w:checkStyle="1"/>
  <w:activeWritingStyle w:appName="MSWord" w:lang="en-GB" w:vendorID="64" w:dllVersion="5" w:nlCheck="1" w:checkStyle="1"/>
  <w:activeWritingStyle w:appName="MSWord" w:lang="en-US" w:vendorID="64" w:dllVersion="6" w:nlCheck="1" w:checkStyle="1"/>
  <w:activeWritingStyle w:appName="MSWord" w:lang="fr-FR" w:vendorID="64" w:dllVersion="6" w:nlCheck="1" w:checkStyle="1"/>
  <w:activeWritingStyle w:appName="MSWord" w:lang="en-GB" w:vendorID="64" w:dllVersion="6" w:nlCheck="1" w:checkStyle="1"/>
  <w:activeWritingStyle w:appName="MSWord" w:lang="en-IN" w:vendorID="64" w:dllVersion="6" w:nlCheck="1" w:checkStyle="1"/>
  <w:activeWritingStyle w:appName="MSWord" w:lang="en-IN" w:vendorID="64" w:dllVersion="0" w:nlCheck="1" w:checkStyle="0"/>
  <w:activeWritingStyle w:appName="MSWord" w:lang="en-US" w:vendorID="64" w:dllVersion="0" w:nlCheck="1" w:checkStyle="0"/>
  <w:activeWritingStyle w:appName="MSWord" w:lang="fr-FR" w:vendorID="64" w:dllVersion="0" w:nlCheck="1" w:checkStyle="0"/>
  <w:activeWritingStyle w:appName="MSWord" w:lang="en-US" w:vendorID="64" w:dllVersion="4096" w:nlCheck="1" w:checkStyle="0"/>
  <w:activeWritingStyle w:appName="MSWord" w:lang="en-IN" w:vendorID="64" w:dllVersion="4096" w:nlCheck="1" w:checkStyle="0"/>
  <w:activeWritingStyle w:appName="MSWord" w:lang="fr-FR" w:vendorID="64" w:dllVersion="4096" w:nlCheck="1" w:checkStyle="0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ocumentProtection w:edit="readOnly" w:formatting="1" w:enforcement="0"/>
  <w:defaultTabStop w:val="432"/>
  <w:clickAndTypeStyle w:val="BodyText20"/>
  <w:drawingGridHorizontalSpacing w:val="12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2470"/>
    <w:rsid w:val="00000184"/>
    <w:rsid w:val="0000064D"/>
    <w:rsid w:val="00000752"/>
    <w:rsid w:val="000007D1"/>
    <w:rsid w:val="000007E9"/>
    <w:rsid w:val="00000839"/>
    <w:rsid w:val="000009EF"/>
    <w:rsid w:val="00001579"/>
    <w:rsid w:val="00001654"/>
    <w:rsid w:val="00001BF1"/>
    <w:rsid w:val="00001C1D"/>
    <w:rsid w:val="00001E13"/>
    <w:rsid w:val="00002042"/>
    <w:rsid w:val="0000256C"/>
    <w:rsid w:val="0000258F"/>
    <w:rsid w:val="00002956"/>
    <w:rsid w:val="00002EC3"/>
    <w:rsid w:val="00003011"/>
    <w:rsid w:val="00003932"/>
    <w:rsid w:val="000040AB"/>
    <w:rsid w:val="0000438A"/>
    <w:rsid w:val="00004DDC"/>
    <w:rsid w:val="00005031"/>
    <w:rsid w:val="0000521A"/>
    <w:rsid w:val="00005988"/>
    <w:rsid w:val="00006054"/>
    <w:rsid w:val="000065D5"/>
    <w:rsid w:val="000065F0"/>
    <w:rsid w:val="00006FA2"/>
    <w:rsid w:val="000072A1"/>
    <w:rsid w:val="0000765D"/>
    <w:rsid w:val="0000784D"/>
    <w:rsid w:val="000100A6"/>
    <w:rsid w:val="00010FE5"/>
    <w:rsid w:val="00011ED8"/>
    <w:rsid w:val="00011F68"/>
    <w:rsid w:val="000127E1"/>
    <w:rsid w:val="00012C39"/>
    <w:rsid w:val="00012FF5"/>
    <w:rsid w:val="0001319F"/>
    <w:rsid w:val="0001372C"/>
    <w:rsid w:val="000137BB"/>
    <w:rsid w:val="000138E0"/>
    <w:rsid w:val="00013964"/>
    <w:rsid w:val="00014398"/>
    <w:rsid w:val="00014973"/>
    <w:rsid w:val="00014AAF"/>
    <w:rsid w:val="00014FC3"/>
    <w:rsid w:val="000150EA"/>
    <w:rsid w:val="000158E5"/>
    <w:rsid w:val="00015BE4"/>
    <w:rsid w:val="00015FE1"/>
    <w:rsid w:val="0001600B"/>
    <w:rsid w:val="00016144"/>
    <w:rsid w:val="00016334"/>
    <w:rsid w:val="0001649B"/>
    <w:rsid w:val="00017290"/>
    <w:rsid w:val="00017533"/>
    <w:rsid w:val="000176CD"/>
    <w:rsid w:val="000177E5"/>
    <w:rsid w:val="00017DEA"/>
    <w:rsid w:val="000200D8"/>
    <w:rsid w:val="00020206"/>
    <w:rsid w:val="000204EC"/>
    <w:rsid w:val="000204F5"/>
    <w:rsid w:val="00020513"/>
    <w:rsid w:val="00020A0A"/>
    <w:rsid w:val="00021C80"/>
    <w:rsid w:val="00021D82"/>
    <w:rsid w:val="0002247E"/>
    <w:rsid w:val="00022C62"/>
    <w:rsid w:val="00022DBF"/>
    <w:rsid w:val="00022F28"/>
    <w:rsid w:val="00022F78"/>
    <w:rsid w:val="00023AC2"/>
    <w:rsid w:val="00023C37"/>
    <w:rsid w:val="00023D03"/>
    <w:rsid w:val="00023F23"/>
    <w:rsid w:val="000242DB"/>
    <w:rsid w:val="000249E9"/>
    <w:rsid w:val="00024A47"/>
    <w:rsid w:val="00024B04"/>
    <w:rsid w:val="00024B61"/>
    <w:rsid w:val="00024EB8"/>
    <w:rsid w:val="00025781"/>
    <w:rsid w:val="000262F7"/>
    <w:rsid w:val="00026959"/>
    <w:rsid w:val="00026E48"/>
    <w:rsid w:val="0002743C"/>
    <w:rsid w:val="00027616"/>
    <w:rsid w:val="00027653"/>
    <w:rsid w:val="000278E5"/>
    <w:rsid w:val="000279E2"/>
    <w:rsid w:val="00027A73"/>
    <w:rsid w:val="00027B1E"/>
    <w:rsid w:val="00027EFC"/>
    <w:rsid w:val="000301A9"/>
    <w:rsid w:val="0003055A"/>
    <w:rsid w:val="000305D1"/>
    <w:rsid w:val="000305F0"/>
    <w:rsid w:val="00030D3C"/>
    <w:rsid w:val="00030E49"/>
    <w:rsid w:val="000313B9"/>
    <w:rsid w:val="00031438"/>
    <w:rsid w:val="00031CC7"/>
    <w:rsid w:val="00031E24"/>
    <w:rsid w:val="00031EAC"/>
    <w:rsid w:val="00032054"/>
    <w:rsid w:val="00033D03"/>
    <w:rsid w:val="00034507"/>
    <w:rsid w:val="00034C65"/>
    <w:rsid w:val="00034D31"/>
    <w:rsid w:val="00034DD2"/>
    <w:rsid w:val="00034E08"/>
    <w:rsid w:val="00034E49"/>
    <w:rsid w:val="000354A9"/>
    <w:rsid w:val="0003552B"/>
    <w:rsid w:val="00035946"/>
    <w:rsid w:val="00035B75"/>
    <w:rsid w:val="000360F9"/>
    <w:rsid w:val="0003670A"/>
    <w:rsid w:val="00036AAC"/>
    <w:rsid w:val="00037600"/>
    <w:rsid w:val="00037BC6"/>
    <w:rsid w:val="00037D38"/>
    <w:rsid w:val="0004045D"/>
    <w:rsid w:val="00040516"/>
    <w:rsid w:val="00040639"/>
    <w:rsid w:val="00041037"/>
    <w:rsid w:val="00041063"/>
    <w:rsid w:val="000414B6"/>
    <w:rsid w:val="000418D9"/>
    <w:rsid w:val="0004225C"/>
    <w:rsid w:val="00042879"/>
    <w:rsid w:val="00043280"/>
    <w:rsid w:val="000434FB"/>
    <w:rsid w:val="000442AC"/>
    <w:rsid w:val="000444D1"/>
    <w:rsid w:val="0004463E"/>
    <w:rsid w:val="0004483D"/>
    <w:rsid w:val="00044BAF"/>
    <w:rsid w:val="00045835"/>
    <w:rsid w:val="000458EC"/>
    <w:rsid w:val="00045C43"/>
    <w:rsid w:val="00045FD6"/>
    <w:rsid w:val="00046136"/>
    <w:rsid w:val="00046230"/>
    <w:rsid w:val="00046812"/>
    <w:rsid w:val="000468F5"/>
    <w:rsid w:val="0004702F"/>
    <w:rsid w:val="000470C8"/>
    <w:rsid w:val="0004754E"/>
    <w:rsid w:val="00047B75"/>
    <w:rsid w:val="00047EBD"/>
    <w:rsid w:val="00050040"/>
    <w:rsid w:val="0005015F"/>
    <w:rsid w:val="00050162"/>
    <w:rsid w:val="000503F3"/>
    <w:rsid w:val="000504B2"/>
    <w:rsid w:val="00050946"/>
    <w:rsid w:val="00050C1E"/>
    <w:rsid w:val="00050D2B"/>
    <w:rsid w:val="00050D47"/>
    <w:rsid w:val="00050E60"/>
    <w:rsid w:val="00050FC8"/>
    <w:rsid w:val="00051128"/>
    <w:rsid w:val="00051235"/>
    <w:rsid w:val="0005172B"/>
    <w:rsid w:val="00051C01"/>
    <w:rsid w:val="00051D17"/>
    <w:rsid w:val="000526FD"/>
    <w:rsid w:val="00052C86"/>
    <w:rsid w:val="00052E5E"/>
    <w:rsid w:val="00053780"/>
    <w:rsid w:val="00053ABD"/>
    <w:rsid w:val="00053AF0"/>
    <w:rsid w:val="000540AD"/>
    <w:rsid w:val="000541FE"/>
    <w:rsid w:val="00054A1F"/>
    <w:rsid w:val="00054BE0"/>
    <w:rsid w:val="00054C90"/>
    <w:rsid w:val="00054CA3"/>
    <w:rsid w:val="00054CE2"/>
    <w:rsid w:val="00054FD9"/>
    <w:rsid w:val="00055D15"/>
    <w:rsid w:val="00055FCF"/>
    <w:rsid w:val="00055FE0"/>
    <w:rsid w:val="000561B7"/>
    <w:rsid w:val="000566DE"/>
    <w:rsid w:val="0005678B"/>
    <w:rsid w:val="000568A8"/>
    <w:rsid w:val="00056BC8"/>
    <w:rsid w:val="00056CA2"/>
    <w:rsid w:val="00057278"/>
    <w:rsid w:val="00057F66"/>
    <w:rsid w:val="00060631"/>
    <w:rsid w:val="00060A1C"/>
    <w:rsid w:val="00060BED"/>
    <w:rsid w:val="000613CE"/>
    <w:rsid w:val="0006149C"/>
    <w:rsid w:val="000614C4"/>
    <w:rsid w:val="00061D32"/>
    <w:rsid w:val="000623A0"/>
    <w:rsid w:val="00062441"/>
    <w:rsid w:val="00062950"/>
    <w:rsid w:val="00062AF5"/>
    <w:rsid w:val="00062B9C"/>
    <w:rsid w:val="00062F81"/>
    <w:rsid w:val="00063046"/>
    <w:rsid w:val="0006354A"/>
    <w:rsid w:val="00063967"/>
    <w:rsid w:val="00064079"/>
    <w:rsid w:val="00064323"/>
    <w:rsid w:val="0006432C"/>
    <w:rsid w:val="0006489E"/>
    <w:rsid w:val="000648EB"/>
    <w:rsid w:val="00064A9C"/>
    <w:rsid w:val="00065046"/>
    <w:rsid w:val="0006504C"/>
    <w:rsid w:val="0006507B"/>
    <w:rsid w:val="0006516C"/>
    <w:rsid w:val="000651E6"/>
    <w:rsid w:val="000658E3"/>
    <w:rsid w:val="00065BB1"/>
    <w:rsid w:val="00065E52"/>
    <w:rsid w:val="00066460"/>
    <w:rsid w:val="000667D3"/>
    <w:rsid w:val="00066AE0"/>
    <w:rsid w:val="00066FDF"/>
    <w:rsid w:val="000675BC"/>
    <w:rsid w:val="000677BC"/>
    <w:rsid w:val="00067A1A"/>
    <w:rsid w:val="00067EAA"/>
    <w:rsid w:val="00070940"/>
    <w:rsid w:val="00070ADB"/>
    <w:rsid w:val="00070D57"/>
    <w:rsid w:val="00071419"/>
    <w:rsid w:val="00071C93"/>
    <w:rsid w:val="00071E8D"/>
    <w:rsid w:val="000728B6"/>
    <w:rsid w:val="00073478"/>
    <w:rsid w:val="00073525"/>
    <w:rsid w:val="00074399"/>
    <w:rsid w:val="0007468A"/>
    <w:rsid w:val="00074BBC"/>
    <w:rsid w:val="00074C7F"/>
    <w:rsid w:val="000754FD"/>
    <w:rsid w:val="00075A05"/>
    <w:rsid w:val="00075B4D"/>
    <w:rsid w:val="000763AF"/>
    <w:rsid w:val="00076670"/>
    <w:rsid w:val="00076C5C"/>
    <w:rsid w:val="0007761E"/>
    <w:rsid w:val="00077A51"/>
    <w:rsid w:val="00077F61"/>
    <w:rsid w:val="0008069D"/>
    <w:rsid w:val="00080D15"/>
    <w:rsid w:val="00080EA2"/>
    <w:rsid w:val="000812A1"/>
    <w:rsid w:val="000817AB"/>
    <w:rsid w:val="0008185C"/>
    <w:rsid w:val="00081A0D"/>
    <w:rsid w:val="00082343"/>
    <w:rsid w:val="000823C1"/>
    <w:rsid w:val="000825D9"/>
    <w:rsid w:val="000831AE"/>
    <w:rsid w:val="00083858"/>
    <w:rsid w:val="000838FA"/>
    <w:rsid w:val="00083DB8"/>
    <w:rsid w:val="00083FB4"/>
    <w:rsid w:val="00084260"/>
    <w:rsid w:val="00084325"/>
    <w:rsid w:val="00084397"/>
    <w:rsid w:val="00084439"/>
    <w:rsid w:val="00084484"/>
    <w:rsid w:val="0008449C"/>
    <w:rsid w:val="0008475F"/>
    <w:rsid w:val="00084B19"/>
    <w:rsid w:val="0008552B"/>
    <w:rsid w:val="000860F1"/>
    <w:rsid w:val="000865FC"/>
    <w:rsid w:val="0008667F"/>
    <w:rsid w:val="00087132"/>
    <w:rsid w:val="00087370"/>
    <w:rsid w:val="000874F9"/>
    <w:rsid w:val="00087538"/>
    <w:rsid w:val="0008756A"/>
    <w:rsid w:val="00087672"/>
    <w:rsid w:val="00087A80"/>
    <w:rsid w:val="00087B2D"/>
    <w:rsid w:val="00087C28"/>
    <w:rsid w:val="00087FFD"/>
    <w:rsid w:val="0009029A"/>
    <w:rsid w:val="0009046C"/>
    <w:rsid w:val="00090581"/>
    <w:rsid w:val="000907C3"/>
    <w:rsid w:val="00090835"/>
    <w:rsid w:val="000909D0"/>
    <w:rsid w:val="00091703"/>
    <w:rsid w:val="00092520"/>
    <w:rsid w:val="0009316E"/>
    <w:rsid w:val="000931BE"/>
    <w:rsid w:val="0009342F"/>
    <w:rsid w:val="00093A98"/>
    <w:rsid w:val="00093C19"/>
    <w:rsid w:val="00093D92"/>
    <w:rsid w:val="00093E24"/>
    <w:rsid w:val="000943CD"/>
    <w:rsid w:val="0009455D"/>
    <w:rsid w:val="00094721"/>
    <w:rsid w:val="00095BB0"/>
    <w:rsid w:val="00095DB1"/>
    <w:rsid w:val="00095F73"/>
    <w:rsid w:val="000964A7"/>
    <w:rsid w:val="00096527"/>
    <w:rsid w:val="00096976"/>
    <w:rsid w:val="0009698F"/>
    <w:rsid w:val="00096B12"/>
    <w:rsid w:val="00096B48"/>
    <w:rsid w:val="00096BAC"/>
    <w:rsid w:val="00097314"/>
    <w:rsid w:val="000974C9"/>
    <w:rsid w:val="00097F0A"/>
    <w:rsid w:val="000A0096"/>
    <w:rsid w:val="000A01EB"/>
    <w:rsid w:val="000A06E9"/>
    <w:rsid w:val="000A0A73"/>
    <w:rsid w:val="000A0CB8"/>
    <w:rsid w:val="000A0D5D"/>
    <w:rsid w:val="000A171A"/>
    <w:rsid w:val="000A1AEE"/>
    <w:rsid w:val="000A1DE1"/>
    <w:rsid w:val="000A1EA4"/>
    <w:rsid w:val="000A308D"/>
    <w:rsid w:val="000A33ED"/>
    <w:rsid w:val="000A38CA"/>
    <w:rsid w:val="000A44DD"/>
    <w:rsid w:val="000A464A"/>
    <w:rsid w:val="000A4863"/>
    <w:rsid w:val="000A4B8C"/>
    <w:rsid w:val="000A5CA5"/>
    <w:rsid w:val="000A5DA1"/>
    <w:rsid w:val="000A5EE2"/>
    <w:rsid w:val="000A63F6"/>
    <w:rsid w:val="000A64B9"/>
    <w:rsid w:val="000A6DF6"/>
    <w:rsid w:val="000A6EF8"/>
    <w:rsid w:val="000A74B1"/>
    <w:rsid w:val="000A75EC"/>
    <w:rsid w:val="000A779E"/>
    <w:rsid w:val="000A785C"/>
    <w:rsid w:val="000A7C3F"/>
    <w:rsid w:val="000A7CDD"/>
    <w:rsid w:val="000B02EC"/>
    <w:rsid w:val="000B0CE4"/>
    <w:rsid w:val="000B152E"/>
    <w:rsid w:val="000B1692"/>
    <w:rsid w:val="000B18B5"/>
    <w:rsid w:val="000B1B55"/>
    <w:rsid w:val="000B1DFF"/>
    <w:rsid w:val="000B299F"/>
    <w:rsid w:val="000B29AD"/>
    <w:rsid w:val="000B344F"/>
    <w:rsid w:val="000B3B2E"/>
    <w:rsid w:val="000B42EE"/>
    <w:rsid w:val="000B4B43"/>
    <w:rsid w:val="000B4D9D"/>
    <w:rsid w:val="000B5480"/>
    <w:rsid w:val="000B568E"/>
    <w:rsid w:val="000B5C77"/>
    <w:rsid w:val="000B5D36"/>
    <w:rsid w:val="000B614D"/>
    <w:rsid w:val="000B6365"/>
    <w:rsid w:val="000B6F67"/>
    <w:rsid w:val="000B706E"/>
    <w:rsid w:val="000B7F6F"/>
    <w:rsid w:val="000C0681"/>
    <w:rsid w:val="000C1AD1"/>
    <w:rsid w:val="000C1D83"/>
    <w:rsid w:val="000C1D84"/>
    <w:rsid w:val="000C1DB2"/>
    <w:rsid w:val="000C1FFA"/>
    <w:rsid w:val="000C24D3"/>
    <w:rsid w:val="000C2943"/>
    <w:rsid w:val="000C2ED8"/>
    <w:rsid w:val="000C31DE"/>
    <w:rsid w:val="000C3428"/>
    <w:rsid w:val="000C355F"/>
    <w:rsid w:val="000C45E2"/>
    <w:rsid w:val="000C4B64"/>
    <w:rsid w:val="000C4E81"/>
    <w:rsid w:val="000C5BA7"/>
    <w:rsid w:val="000C5D92"/>
    <w:rsid w:val="000C618A"/>
    <w:rsid w:val="000C6672"/>
    <w:rsid w:val="000C66CD"/>
    <w:rsid w:val="000C6943"/>
    <w:rsid w:val="000C6C95"/>
    <w:rsid w:val="000C71DC"/>
    <w:rsid w:val="000C740C"/>
    <w:rsid w:val="000C762A"/>
    <w:rsid w:val="000C765A"/>
    <w:rsid w:val="000C773F"/>
    <w:rsid w:val="000C7BF4"/>
    <w:rsid w:val="000D01BD"/>
    <w:rsid w:val="000D1967"/>
    <w:rsid w:val="000D1EF5"/>
    <w:rsid w:val="000D20F1"/>
    <w:rsid w:val="000D245F"/>
    <w:rsid w:val="000D25E3"/>
    <w:rsid w:val="000D2E66"/>
    <w:rsid w:val="000D394C"/>
    <w:rsid w:val="000D3ECE"/>
    <w:rsid w:val="000D464E"/>
    <w:rsid w:val="000D560C"/>
    <w:rsid w:val="000D57B6"/>
    <w:rsid w:val="000D5B46"/>
    <w:rsid w:val="000D5C1D"/>
    <w:rsid w:val="000D5FAC"/>
    <w:rsid w:val="000D603C"/>
    <w:rsid w:val="000D6CB5"/>
    <w:rsid w:val="000D6F8F"/>
    <w:rsid w:val="000D76FC"/>
    <w:rsid w:val="000D7742"/>
    <w:rsid w:val="000E079F"/>
    <w:rsid w:val="000E0CF1"/>
    <w:rsid w:val="000E0E2D"/>
    <w:rsid w:val="000E1611"/>
    <w:rsid w:val="000E1F29"/>
    <w:rsid w:val="000E2509"/>
    <w:rsid w:val="000E2684"/>
    <w:rsid w:val="000E2A1E"/>
    <w:rsid w:val="000E35EB"/>
    <w:rsid w:val="000E3970"/>
    <w:rsid w:val="000E3B0F"/>
    <w:rsid w:val="000E418A"/>
    <w:rsid w:val="000E42EC"/>
    <w:rsid w:val="000E4663"/>
    <w:rsid w:val="000E4864"/>
    <w:rsid w:val="000E4DCE"/>
    <w:rsid w:val="000E52D1"/>
    <w:rsid w:val="000E5563"/>
    <w:rsid w:val="000E55CB"/>
    <w:rsid w:val="000E62C4"/>
    <w:rsid w:val="000E63B9"/>
    <w:rsid w:val="000E65B3"/>
    <w:rsid w:val="000E68B8"/>
    <w:rsid w:val="000E6E77"/>
    <w:rsid w:val="000E70B7"/>
    <w:rsid w:val="000E74E4"/>
    <w:rsid w:val="000E79EB"/>
    <w:rsid w:val="000E7D78"/>
    <w:rsid w:val="000E7F20"/>
    <w:rsid w:val="000F045A"/>
    <w:rsid w:val="000F06FE"/>
    <w:rsid w:val="000F08BB"/>
    <w:rsid w:val="000F08BD"/>
    <w:rsid w:val="000F0D1D"/>
    <w:rsid w:val="000F10B2"/>
    <w:rsid w:val="000F16DA"/>
    <w:rsid w:val="000F1751"/>
    <w:rsid w:val="000F1814"/>
    <w:rsid w:val="000F1953"/>
    <w:rsid w:val="000F2079"/>
    <w:rsid w:val="000F209F"/>
    <w:rsid w:val="000F2A8D"/>
    <w:rsid w:val="000F2B4D"/>
    <w:rsid w:val="000F2CA4"/>
    <w:rsid w:val="000F30AE"/>
    <w:rsid w:val="000F3B57"/>
    <w:rsid w:val="000F3B67"/>
    <w:rsid w:val="000F3C70"/>
    <w:rsid w:val="000F3D98"/>
    <w:rsid w:val="000F4507"/>
    <w:rsid w:val="000F486D"/>
    <w:rsid w:val="000F49CF"/>
    <w:rsid w:val="000F4C6F"/>
    <w:rsid w:val="000F4FB6"/>
    <w:rsid w:val="000F4FBF"/>
    <w:rsid w:val="000F54CF"/>
    <w:rsid w:val="000F5679"/>
    <w:rsid w:val="000F59F3"/>
    <w:rsid w:val="000F6051"/>
    <w:rsid w:val="000F61A0"/>
    <w:rsid w:val="000F666F"/>
    <w:rsid w:val="000F669E"/>
    <w:rsid w:val="000F70ED"/>
    <w:rsid w:val="00100524"/>
    <w:rsid w:val="0010058F"/>
    <w:rsid w:val="00100F45"/>
    <w:rsid w:val="00101402"/>
    <w:rsid w:val="001017CD"/>
    <w:rsid w:val="00101B46"/>
    <w:rsid w:val="0010226A"/>
    <w:rsid w:val="00103369"/>
    <w:rsid w:val="00103488"/>
    <w:rsid w:val="00103852"/>
    <w:rsid w:val="001039E8"/>
    <w:rsid w:val="00103E40"/>
    <w:rsid w:val="001042CB"/>
    <w:rsid w:val="001049A3"/>
    <w:rsid w:val="001049CF"/>
    <w:rsid w:val="00104BE9"/>
    <w:rsid w:val="00104D4A"/>
    <w:rsid w:val="00104DE5"/>
    <w:rsid w:val="00105533"/>
    <w:rsid w:val="00105847"/>
    <w:rsid w:val="0010671A"/>
    <w:rsid w:val="00106AD3"/>
    <w:rsid w:val="00106DBB"/>
    <w:rsid w:val="0010749A"/>
    <w:rsid w:val="001078DB"/>
    <w:rsid w:val="00110456"/>
    <w:rsid w:val="0011075C"/>
    <w:rsid w:val="00110F5D"/>
    <w:rsid w:val="0011129C"/>
    <w:rsid w:val="001113B6"/>
    <w:rsid w:val="0011201B"/>
    <w:rsid w:val="0011222A"/>
    <w:rsid w:val="0011270D"/>
    <w:rsid w:val="00112CDB"/>
    <w:rsid w:val="0011327B"/>
    <w:rsid w:val="00113305"/>
    <w:rsid w:val="00113715"/>
    <w:rsid w:val="00113C2A"/>
    <w:rsid w:val="00113CCF"/>
    <w:rsid w:val="00114FF1"/>
    <w:rsid w:val="001150DE"/>
    <w:rsid w:val="0011582A"/>
    <w:rsid w:val="00115C0B"/>
    <w:rsid w:val="00115E22"/>
    <w:rsid w:val="00115E26"/>
    <w:rsid w:val="00115E56"/>
    <w:rsid w:val="00115FB1"/>
    <w:rsid w:val="0011636E"/>
    <w:rsid w:val="00116D10"/>
    <w:rsid w:val="00116EC6"/>
    <w:rsid w:val="00117430"/>
    <w:rsid w:val="001178D9"/>
    <w:rsid w:val="00117A53"/>
    <w:rsid w:val="00117F49"/>
    <w:rsid w:val="00120070"/>
    <w:rsid w:val="00121D0D"/>
    <w:rsid w:val="00122241"/>
    <w:rsid w:val="001226CB"/>
    <w:rsid w:val="001227CE"/>
    <w:rsid w:val="00122883"/>
    <w:rsid w:val="001229CA"/>
    <w:rsid w:val="00122CF6"/>
    <w:rsid w:val="00122EEC"/>
    <w:rsid w:val="00123099"/>
    <w:rsid w:val="0012338B"/>
    <w:rsid w:val="00123C19"/>
    <w:rsid w:val="00123CFD"/>
    <w:rsid w:val="001242AC"/>
    <w:rsid w:val="00124304"/>
    <w:rsid w:val="00124919"/>
    <w:rsid w:val="00125108"/>
    <w:rsid w:val="00126120"/>
    <w:rsid w:val="0012676A"/>
    <w:rsid w:val="001267E7"/>
    <w:rsid w:val="00127556"/>
    <w:rsid w:val="00127850"/>
    <w:rsid w:val="00127BEB"/>
    <w:rsid w:val="00127F07"/>
    <w:rsid w:val="00130006"/>
    <w:rsid w:val="00130A06"/>
    <w:rsid w:val="00130AB7"/>
    <w:rsid w:val="00130F1E"/>
    <w:rsid w:val="0013103C"/>
    <w:rsid w:val="00131730"/>
    <w:rsid w:val="00131737"/>
    <w:rsid w:val="00132320"/>
    <w:rsid w:val="00132A3E"/>
    <w:rsid w:val="00133729"/>
    <w:rsid w:val="00133C57"/>
    <w:rsid w:val="00133FB4"/>
    <w:rsid w:val="0013482F"/>
    <w:rsid w:val="00134922"/>
    <w:rsid w:val="00134B45"/>
    <w:rsid w:val="00134D1F"/>
    <w:rsid w:val="00134EA5"/>
    <w:rsid w:val="001350BD"/>
    <w:rsid w:val="00135CC5"/>
    <w:rsid w:val="001361B2"/>
    <w:rsid w:val="0013621D"/>
    <w:rsid w:val="0013637A"/>
    <w:rsid w:val="0013641C"/>
    <w:rsid w:val="00136B4A"/>
    <w:rsid w:val="00136C8B"/>
    <w:rsid w:val="00136C9A"/>
    <w:rsid w:val="00136E56"/>
    <w:rsid w:val="00136EF4"/>
    <w:rsid w:val="001401B9"/>
    <w:rsid w:val="00140E67"/>
    <w:rsid w:val="0014124F"/>
    <w:rsid w:val="001418FC"/>
    <w:rsid w:val="00141B5C"/>
    <w:rsid w:val="00141E74"/>
    <w:rsid w:val="0014253C"/>
    <w:rsid w:val="00142693"/>
    <w:rsid w:val="00142B06"/>
    <w:rsid w:val="0014323C"/>
    <w:rsid w:val="0014325C"/>
    <w:rsid w:val="00143B73"/>
    <w:rsid w:val="00143C07"/>
    <w:rsid w:val="00143D90"/>
    <w:rsid w:val="00144450"/>
    <w:rsid w:val="0014483A"/>
    <w:rsid w:val="00145467"/>
    <w:rsid w:val="00145A74"/>
    <w:rsid w:val="001461E4"/>
    <w:rsid w:val="001461EF"/>
    <w:rsid w:val="001466D8"/>
    <w:rsid w:val="00146AF6"/>
    <w:rsid w:val="001473CF"/>
    <w:rsid w:val="001474C2"/>
    <w:rsid w:val="0014751D"/>
    <w:rsid w:val="00147681"/>
    <w:rsid w:val="001479A3"/>
    <w:rsid w:val="00147FD5"/>
    <w:rsid w:val="00150B07"/>
    <w:rsid w:val="00150D05"/>
    <w:rsid w:val="00150E55"/>
    <w:rsid w:val="00151953"/>
    <w:rsid w:val="001519AD"/>
    <w:rsid w:val="001519D8"/>
    <w:rsid w:val="00151C6E"/>
    <w:rsid w:val="00151CF8"/>
    <w:rsid w:val="00151ECB"/>
    <w:rsid w:val="00151F30"/>
    <w:rsid w:val="00152254"/>
    <w:rsid w:val="00152471"/>
    <w:rsid w:val="00152987"/>
    <w:rsid w:val="00152A64"/>
    <w:rsid w:val="001534FC"/>
    <w:rsid w:val="00153C6F"/>
    <w:rsid w:val="00153C80"/>
    <w:rsid w:val="00153FB1"/>
    <w:rsid w:val="00154C0D"/>
    <w:rsid w:val="00154C24"/>
    <w:rsid w:val="0015563A"/>
    <w:rsid w:val="001557C1"/>
    <w:rsid w:val="001559D3"/>
    <w:rsid w:val="00155E43"/>
    <w:rsid w:val="00155F60"/>
    <w:rsid w:val="00156230"/>
    <w:rsid w:val="0015627B"/>
    <w:rsid w:val="00156344"/>
    <w:rsid w:val="00156B79"/>
    <w:rsid w:val="00156F15"/>
    <w:rsid w:val="00157177"/>
    <w:rsid w:val="0015731E"/>
    <w:rsid w:val="00157EF6"/>
    <w:rsid w:val="00160223"/>
    <w:rsid w:val="00160E16"/>
    <w:rsid w:val="0016101E"/>
    <w:rsid w:val="001612D1"/>
    <w:rsid w:val="0016190F"/>
    <w:rsid w:val="00161ADA"/>
    <w:rsid w:val="00161C84"/>
    <w:rsid w:val="00161DC2"/>
    <w:rsid w:val="00161E2C"/>
    <w:rsid w:val="00162423"/>
    <w:rsid w:val="00162779"/>
    <w:rsid w:val="00162835"/>
    <w:rsid w:val="001629FD"/>
    <w:rsid w:val="00162CA5"/>
    <w:rsid w:val="00162D1E"/>
    <w:rsid w:val="00162DB0"/>
    <w:rsid w:val="00163973"/>
    <w:rsid w:val="00163B9F"/>
    <w:rsid w:val="00163BF4"/>
    <w:rsid w:val="001641BC"/>
    <w:rsid w:val="00164711"/>
    <w:rsid w:val="00164CFC"/>
    <w:rsid w:val="00165797"/>
    <w:rsid w:val="00165932"/>
    <w:rsid w:val="00165941"/>
    <w:rsid w:val="0016598F"/>
    <w:rsid w:val="00166275"/>
    <w:rsid w:val="00166721"/>
    <w:rsid w:val="00166A7A"/>
    <w:rsid w:val="00166DD1"/>
    <w:rsid w:val="001670C3"/>
    <w:rsid w:val="0016735C"/>
    <w:rsid w:val="0016740C"/>
    <w:rsid w:val="00167606"/>
    <w:rsid w:val="00167B9F"/>
    <w:rsid w:val="001708B2"/>
    <w:rsid w:val="0017090F"/>
    <w:rsid w:val="00170D32"/>
    <w:rsid w:val="00170E7C"/>
    <w:rsid w:val="00170F14"/>
    <w:rsid w:val="00171921"/>
    <w:rsid w:val="00171F2A"/>
    <w:rsid w:val="001723BE"/>
    <w:rsid w:val="00172C22"/>
    <w:rsid w:val="00172CEB"/>
    <w:rsid w:val="001732A0"/>
    <w:rsid w:val="001734E8"/>
    <w:rsid w:val="00173C60"/>
    <w:rsid w:val="00174C70"/>
    <w:rsid w:val="001753EA"/>
    <w:rsid w:val="001758A4"/>
    <w:rsid w:val="00175AB0"/>
    <w:rsid w:val="00176677"/>
    <w:rsid w:val="00176721"/>
    <w:rsid w:val="00176E67"/>
    <w:rsid w:val="00176F6A"/>
    <w:rsid w:val="001773FD"/>
    <w:rsid w:val="00177482"/>
    <w:rsid w:val="00177B24"/>
    <w:rsid w:val="00177D91"/>
    <w:rsid w:val="0018011B"/>
    <w:rsid w:val="00180A0D"/>
    <w:rsid w:val="00180AF3"/>
    <w:rsid w:val="00180C5D"/>
    <w:rsid w:val="00180D59"/>
    <w:rsid w:val="00180E95"/>
    <w:rsid w:val="00181058"/>
    <w:rsid w:val="0018178D"/>
    <w:rsid w:val="00181894"/>
    <w:rsid w:val="00181994"/>
    <w:rsid w:val="00181CB7"/>
    <w:rsid w:val="00182628"/>
    <w:rsid w:val="00182756"/>
    <w:rsid w:val="0018280A"/>
    <w:rsid w:val="0018296F"/>
    <w:rsid w:val="00182A56"/>
    <w:rsid w:val="00182AE4"/>
    <w:rsid w:val="00182E70"/>
    <w:rsid w:val="00183298"/>
    <w:rsid w:val="0018348F"/>
    <w:rsid w:val="001835B9"/>
    <w:rsid w:val="001835BD"/>
    <w:rsid w:val="00183D8D"/>
    <w:rsid w:val="001840B6"/>
    <w:rsid w:val="00184490"/>
    <w:rsid w:val="00184B6D"/>
    <w:rsid w:val="00184C62"/>
    <w:rsid w:val="00185316"/>
    <w:rsid w:val="00185688"/>
    <w:rsid w:val="00185812"/>
    <w:rsid w:val="001859AE"/>
    <w:rsid w:val="001861D0"/>
    <w:rsid w:val="00186769"/>
    <w:rsid w:val="00186909"/>
    <w:rsid w:val="00186F08"/>
    <w:rsid w:val="00187014"/>
    <w:rsid w:val="0018724A"/>
    <w:rsid w:val="00187698"/>
    <w:rsid w:val="001876DF"/>
    <w:rsid w:val="00187763"/>
    <w:rsid w:val="00191291"/>
    <w:rsid w:val="0019162B"/>
    <w:rsid w:val="00191AE2"/>
    <w:rsid w:val="0019209A"/>
    <w:rsid w:val="00192BE1"/>
    <w:rsid w:val="00192CAD"/>
    <w:rsid w:val="00192D11"/>
    <w:rsid w:val="00192EB8"/>
    <w:rsid w:val="00193669"/>
    <w:rsid w:val="001947F1"/>
    <w:rsid w:val="00194952"/>
    <w:rsid w:val="00194DCF"/>
    <w:rsid w:val="00194EE9"/>
    <w:rsid w:val="00195900"/>
    <w:rsid w:val="00195D98"/>
    <w:rsid w:val="00195DC9"/>
    <w:rsid w:val="0019615B"/>
    <w:rsid w:val="00196990"/>
    <w:rsid w:val="00196B32"/>
    <w:rsid w:val="001971AE"/>
    <w:rsid w:val="001972EF"/>
    <w:rsid w:val="001975D2"/>
    <w:rsid w:val="001976D2"/>
    <w:rsid w:val="00197EDF"/>
    <w:rsid w:val="00197F28"/>
    <w:rsid w:val="001A08E9"/>
    <w:rsid w:val="001A0937"/>
    <w:rsid w:val="001A09BF"/>
    <w:rsid w:val="001A0BE9"/>
    <w:rsid w:val="001A0E9E"/>
    <w:rsid w:val="001A12BD"/>
    <w:rsid w:val="001A136D"/>
    <w:rsid w:val="001A192F"/>
    <w:rsid w:val="001A1CB9"/>
    <w:rsid w:val="001A257F"/>
    <w:rsid w:val="001A3153"/>
    <w:rsid w:val="001A3465"/>
    <w:rsid w:val="001A3873"/>
    <w:rsid w:val="001A3B58"/>
    <w:rsid w:val="001A3C44"/>
    <w:rsid w:val="001A3EA6"/>
    <w:rsid w:val="001A3F34"/>
    <w:rsid w:val="001A435E"/>
    <w:rsid w:val="001A476B"/>
    <w:rsid w:val="001A4B9B"/>
    <w:rsid w:val="001A54CA"/>
    <w:rsid w:val="001A61DD"/>
    <w:rsid w:val="001A65E2"/>
    <w:rsid w:val="001A6628"/>
    <w:rsid w:val="001A6731"/>
    <w:rsid w:val="001A6A0A"/>
    <w:rsid w:val="001A6A15"/>
    <w:rsid w:val="001A6D5F"/>
    <w:rsid w:val="001A702A"/>
    <w:rsid w:val="001A72E2"/>
    <w:rsid w:val="001A7479"/>
    <w:rsid w:val="001A78B7"/>
    <w:rsid w:val="001A79D8"/>
    <w:rsid w:val="001A7A69"/>
    <w:rsid w:val="001A7B09"/>
    <w:rsid w:val="001A7C93"/>
    <w:rsid w:val="001A7DFF"/>
    <w:rsid w:val="001B0184"/>
    <w:rsid w:val="001B0426"/>
    <w:rsid w:val="001B0BEC"/>
    <w:rsid w:val="001B14C1"/>
    <w:rsid w:val="001B1957"/>
    <w:rsid w:val="001B1AC6"/>
    <w:rsid w:val="001B1C3D"/>
    <w:rsid w:val="001B29FF"/>
    <w:rsid w:val="001B2F3A"/>
    <w:rsid w:val="001B30E8"/>
    <w:rsid w:val="001B49FC"/>
    <w:rsid w:val="001B4AD8"/>
    <w:rsid w:val="001B4EF8"/>
    <w:rsid w:val="001B527C"/>
    <w:rsid w:val="001B53F5"/>
    <w:rsid w:val="001B543D"/>
    <w:rsid w:val="001B5CC5"/>
    <w:rsid w:val="001B5F7D"/>
    <w:rsid w:val="001B60B3"/>
    <w:rsid w:val="001B634B"/>
    <w:rsid w:val="001B6DE9"/>
    <w:rsid w:val="001B6E4F"/>
    <w:rsid w:val="001B740F"/>
    <w:rsid w:val="001B7E33"/>
    <w:rsid w:val="001C0041"/>
    <w:rsid w:val="001C0A88"/>
    <w:rsid w:val="001C1A52"/>
    <w:rsid w:val="001C1ED7"/>
    <w:rsid w:val="001C21D6"/>
    <w:rsid w:val="001C2373"/>
    <w:rsid w:val="001C242E"/>
    <w:rsid w:val="001C24D3"/>
    <w:rsid w:val="001C2566"/>
    <w:rsid w:val="001C283F"/>
    <w:rsid w:val="001C31F7"/>
    <w:rsid w:val="001C3487"/>
    <w:rsid w:val="001C34B9"/>
    <w:rsid w:val="001C3D53"/>
    <w:rsid w:val="001C4034"/>
    <w:rsid w:val="001C46B4"/>
    <w:rsid w:val="001C46E7"/>
    <w:rsid w:val="001C52B5"/>
    <w:rsid w:val="001C5A68"/>
    <w:rsid w:val="001C5C8E"/>
    <w:rsid w:val="001C5D05"/>
    <w:rsid w:val="001C615E"/>
    <w:rsid w:val="001C625A"/>
    <w:rsid w:val="001C6263"/>
    <w:rsid w:val="001C6434"/>
    <w:rsid w:val="001C66F0"/>
    <w:rsid w:val="001C6834"/>
    <w:rsid w:val="001C68E1"/>
    <w:rsid w:val="001C6B26"/>
    <w:rsid w:val="001C7061"/>
    <w:rsid w:val="001C736F"/>
    <w:rsid w:val="001C73F8"/>
    <w:rsid w:val="001C7493"/>
    <w:rsid w:val="001C756A"/>
    <w:rsid w:val="001C7B23"/>
    <w:rsid w:val="001C7EB8"/>
    <w:rsid w:val="001C7FB3"/>
    <w:rsid w:val="001D0383"/>
    <w:rsid w:val="001D065B"/>
    <w:rsid w:val="001D0A5E"/>
    <w:rsid w:val="001D0BEF"/>
    <w:rsid w:val="001D116D"/>
    <w:rsid w:val="001D188A"/>
    <w:rsid w:val="001D1A48"/>
    <w:rsid w:val="001D1B53"/>
    <w:rsid w:val="001D1EB3"/>
    <w:rsid w:val="001D28DD"/>
    <w:rsid w:val="001D2955"/>
    <w:rsid w:val="001D2C59"/>
    <w:rsid w:val="001D307D"/>
    <w:rsid w:val="001D3838"/>
    <w:rsid w:val="001D3C1E"/>
    <w:rsid w:val="001D4396"/>
    <w:rsid w:val="001D46B7"/>
    <w:rsid w:val="001D46EC"/>
    <w:rsid w:val="001D4771"/>
    <w:rsid w:val="001D4912"/>
    <w:rsid w:val="001D4CB9"/>
    <w:rsid w:val="001D4E6F"/>
    <w:rsid w:val="001D4FCD"/>
    <w:rsid w:val="001D5069"/>
    <w:rsid w:val="001D5A4B"/>
    <w:rsid w:val="001D609C"/>
    <w:rsid w:val="001D660D"/>
    <w:rsid w:val="001D766D"/>
    <w:rsid w:val="001D7876"/>
    <w:rsid w:val="001D7945"/>
    <w:rsid w:val="001D7A0E"/>
    <w:rsid w:val="001E0049"/>
    <w:rsid w:val="001E0A69"/>
    <w:rsid w:val="001E0D72"/>
    <w:rsid w:val="001E0E70"/>
    <w:rsid w:val="001E0F17"/>
    <w:rsid w:val="001E11D6"/>
    <w:rsid w:val="001E12AD"/>
    <w:rsid w:val="001E2646"/>
    <w:rsid w:val="001E2FD2"/>
    <w:rsid w:val="001E32B6"/>
    <w:rsid w:val="001E3E79"/>
    <w:rsid w:val="001E43F2"/>
    <w:rsid w:val="001E4439"/>
    <w:rsid w:val="001E4C8C"/>
    <w:rsid w:val="001E4F56"/>
    <w:rsid w:val="001E539E"/>
    <w:rsid w:val="001E5DBB"/>
    <w:rsid w:val="001E6493"/>
    <w:rsid w:val="001E6721"/>
    <w:rsid w:val="001E6E5A"/>
    <w:rsid w:val="001E70E0"/>
    <w:rsid w:val="001E75AC"/>
    <w:rsid w:val="001E7703"/>
    <w:rsid w:val="001E7CD5"/>
    <w:rsid w:val="001F032C"/>
    <w:rsid w:val="001F06FB"/>
    <w:rsid w:val="001F0E46"/>
    <w:rsid w:val="001F130C"/>
    <w:rsid w:val="001F15EA"/>
    <w:rsid w:val="001F17A1"/>
    <w:rsid w:val="001F18EC"/>
    <w:rsid w:val="001F1C9A"/>
    <w:rsid w:val="001F2068"/>
    <w:rsid w:val="001F20D8"/>
    <w:rsid w:val="001F222C"/>
    <w:rsid w:val="001F2F5C"/>
    <w:rsid w:val="001F30D3"/>
    <w:rsid w:val="001F3823"/>
    <w:rsid w:val="001F4678"/>
    <w:rsid w:val="001F4FEB"/>
    <w:rsid w:val="001F510B"/>
    <w:rsid w:val="001F52D3"/>
    <w:rsid w:val="001F6290"/>
    <w:rsid w:val="001F62EE"/>
    <w:rsid w:val="001F6954"/>
    <w:rsid w:val="001F714D"/>
    <w:rsid w:val="001F729C"/>
    <w:rsid w:val="00200057"/>
    <w:rsid w:val="0020031E"/>
    <w:rsid w:val="00200350"/>
    <w:rsid w:val="002006AB"/>
    <w:rsid w:val="002006BD"/>
    <w:rsid w:val="00200C7D"/>
    <w:rsid w:val="00200F6D"/>
    <w:rsid w:val="00201325"/>
    <w:rsid w:val="00201406"/>
    <w:rsid w:val="002015B2"/>
    <w:rsid w:val="00202482"/>
    <w:rsid w:val="00202935"/>
    <w:rsid w:val="00202CF4"/>
    <w:rsid w:val="002030C4"/>
    <w:rsid w:val="0020479E"/>
    <w:rsid w:val="00204D9B"/>
    <w:rsid w:val="00205042"/>
    <w:rsid w:val="00205ABC"/>
    <w:rsid w:val="00205CED"/>
    <w:rsid w:val="00206443"/>
    <w:rsid w:val="00207020"/>
    <w:rsid w:val="002070C5"/>
    <w:rsid w:val="00207EDF"/>
    <w:rsid w:val="00207F71"/>
    <w:rsid w:val="00210164"/>
    <w:rsid w:val="0021096D"/>
    <w:rsid w:val="0021134A"/>
    <w:rsid w:val="0021144E"/>
    <w:rsid w:val="0021197C"/>
    <w:rsid w:val="00211D21"/>
    <w:rsid w:val="00212D46"/>
    <w:rsid w:val="00212D87"/>
    <w:rsid w:val="0021313A"/>
    <w:rsid w:val="00213614"/>
    <w:rsid w:val="00213B11"/>
    <w:rsid w:val="00213C43"/>
    <w:rsid w:val="0021400F"/>
    <w:rsid w:val="002140FC"/>
    <w:rsid w:val="00214404"/>
    <w:rsid w:val="00214729"/>
    <w:rsid w:val="00214BB9"/>
    <w:rsid w:val="00214F85"/>
    <w:rsid w:val="002150EF"/>
    <w:rsid w:val="002151B2"/>
    <w:rsid w:val="00215BB0"/>
    <w:rsid w:val="00215E5F"/>
    <w:rsid w:val="00216CBC"/>
    <w:rsid w:val="00216D9C"/>
    <w:rsid w:val="00216DB1"/>
    <w:rsid w:val="00216FDA"/>
    <w:rsid w:val="00217CBE"/>
    <w:rsid w:val="002201BF"/>
    <w:rsid w:val="00220334"/>
    <w:rsid w:val="0022034C"/>
    <w:rsid w:val="00220861"/>
    <w:rsid w:val="00220B70"/>
    <w:rsid w:val="00220B8E"/>
    <w:rsid w:val="00220E71"/>
    <w:rsid w:val="002213DA"/>
    <w:rsid w:val="0022150E"/>
    <w:rsid w:val="00221B96"/>
    <w:rsid w:val="00222EE5"/>
    <w:rsid w:val="002234A2"/>
    <w:rsid w:val="00223ACA"/>
    <w:rsid w:val="00223F6E"/>
    <w:rsid w:val="0022410C"/>
    <w:rsid w:val="0022417B"/>
    <w:rsid w:val="00224900"/>
    <w:rsid w:val="00224A33"/>
    <w:rsid w:val="00225432"/>
    <w:rsid w:val="00225AE6"/>
    <w:rsid w:val="00225CDC"/>
    <w:rsid w:val="00225E68"/>
    <w:rsid w:val="00226231"/>
    <w:rsid w:val="00226BDD"/>
    <w:rsid w:val="00226CE9"/>
    <w:rsid w:val="00227081"/>
    <w:rsid w:val="00227596"/>
    <w:rsid w:val="002275FD"/>
    <w:rsid w:val="00230064"/>
    <w:rsid w:val="002301DF"/>
    <w:rsid w:val="0023022B"/>
    <w:rsid w:val="002313EF"/>
    <w:rsid w:val="002316BD"/>
    <w:rsid w:val="00231760"/>
    <w:rsid w:val="00231A0E"/>
    <w:rsid w:val="00231F79"/>
    <w:rsid w:val="0023212C"/>
    <w:rsid w:val="0023239A"/>
    <w:rsid w:val="00232C8B"/>
    <w:rsid w:val="00233085"/>
    <w:rsid w:val="00233087"/>
    <w:rsid w:val="00233E81"/>
    <w:rsid w:val="00234118"/>
    <w:rsid w:val="002342AA"/>
    <w:rsid w:val="002346D6"/>
    <w:rsid w:val="002349B9"/>
    <w:rsid w:val="00234CFD"/>
    <w:rsid w:val="00234FF1"/>
    <w:rsid w:val="002353C1"/>
    <w:rsid w:val="00235ABE"/>
    <w:rsid w:val="00235B4F"/>
    <w:rsid w:val="00235C4B"/>
    <w:rsid w:val="00235FCF"/>
    <w:rsid w:val="002365C9"/>
    <w:rsid w:val="00236650"/>
    <w:rsid w:val="00236C0F"/>
    <w:rsid w:val="0023715B"/>
    <w:rsid w:val="0023724D"/>
    <w:rsid w:val="00237CE2"/>
    <w:rsid w:val="00237D00"/>
    <w:rsid w:val="0024007C"/>
    <w:rsid w:val="00240369"/>
    <w:rsid w:val="002407C3"/>
    <w:rsid w:val="00240859"/>
    <w:rsid w:val="0024094E"/>
    <w:rsid w:val="00240AEB"/>
    <w:rsid w:val="00240D74"/>
    <w:rsid w:val="00240E3F"/>
    <w:rsid w:val="00241102"/>
    <w:rsid w:val="00241514"/>
    <w:rsid w:val="00241B39"/>
    <w:rsid w:val="00241B9D"/>
    <w:rsid w:val="00241C8A"/>
    <w:rsid w:val="002421EA"/>
    <w:rsid w:val="00242661"/>
    <w:rsid w:val="002426E8"/>
    <w:rsid w:val="00242893"/>
    <w:rsid w:val="002428B7"/>
    <w:rsid w:val="0024373D"/>
    <w:rsid w:val="00243F1B"/>
    <w:rsid w:val="0024491A"/>
    <w:rsid w:val="002449C0"/>
    <w:rsid w:val="00245261"/>
    <w:rsid w:val="00245FB9"/>
    <w:rsid w:val="002460BA"/>
    <w:rsid w:val="002464FD"/>
    <w:rsid w:val="00246645"/>
    <w:rsid w:val="00246BCA"/>
    <w:rsid w:val="00246F85"/>
    <w:rsid w:val="00247012"/>
    <w:rsid w:val="00247DD2"/>
    <w:rsid w:val="002500F9"/>
    <w:rsid w:val="00250D11"/>
    <w:rsid w:val="00251287"/>
    <w:rsid w:val="00251435"/>
    <w:rsid w:val="00251960"/>
    <w:rsid w:val="002519D8"/>
    <w:rsid w:val="00251A97"/>
    <w:rsid w:val="00251BB5"/>
    <w:rsid w:val="00251CED"/>
    <w:rsid w:val="002522BC"/>
    <w:rsid w:val="0025230E"/>
    <w:rsid w:val="002524EF"/>
    <w:rsid w:val="002529DE"/>
    <w:rsid w:val="00252C93"/>
    <w:rsid w:val="00252D0B"/>
    <w:rsid w:val="00252DB6"/>
    <w:rsid w:val="00252E6C"/>
    <w:rsid w:val="00253154"/>
    <w:rsid w:val="002531DE"/>
    <w:rsid w:val="0025378B"/>
    <w:rsid w:val="00253C2A"/>
    <w:rsid w:val="00253F43"/>
    <w:rsid w:val="002546C7"/>
    <w:rsid w:val="00254E5A"/>
    <w:rsid w:val="00254ED6"/>
    <w:rsid w:val="002556A7"/>
    <w:rsid w:val="0025574A"/>
    <w:rsid w:val="00255999"/>
    <w:rsid w:val="00255B00"/>
    <w:rsid w:val="00256336"/>
    <w:rsid w:val="00256865"/>
    <w:rsid w:val="00256902"/>
    <w:rsid w:val="00257083"/>
    <w:rsid w:val="00257241"/>
    <w:rsid w:val="00257846"/>
    <w:rsid w:val="00257972"/>
    <w:rsid w:val="00257C08"/>
    <w:rsid w:val="002603D3"/>
    <w:rsid w:val="002607D7"/>
    <w:rsid w:val="00260DFF"/>
    <w:rsid w:val="00261090"/>
    <w:rsid w:val="0026201C"/>
    <w:rsid w:val="00262071"/>
    <w:rsid w:val="002629D5"/>
    <w:rsid w:val="00262CB0"/>
    <w:rsid w:val="00262D12"/>
    <w:rsid w:val="002631E4"/>
    <w:rsid w:val="0026379B"/>
    <w:rsid w:val="00263A59"/>
    <w:rsid w:val="00263BE2"/>
    <w:rsid w:val="00263CE0"/>
    <w:rsid w:val="00263D05"/>
    <w:rsid w:val="00263E30"/>
    <w:rsid w:val="00264B6E"/>
    <w:rsid w:val="00265359"/>
    <w:rsid w:val="00265497"/>
    <w:rsid w:val="0026571A"/>
    <w:rsid w:val="00265DCC"/>
    <w:rsid w:val="00266019"/>
    <w:rsid w:val="00266132"/>
    <w:rsid w:val="002661B3"/>
    <w:rsid w:val="002661FF"/>
    <w:rsid w:val="00266678"/>
    <w:rsid w:val="00266BA6"/>
    <w:rsid w:val="00266C36"/>
    <w:rsid w:val="00266EE4"/>
    <w:rsid w:val="00266F0E"/>
    <w:rsid w:val="002671CF"/>
    <w:rsid w:val="0026736B"/>
    <w:rsid w:val="0026765C"/>
    <w:rsid w:val="00267710"/>
    <w:rsid w:val="00267C15"/>
    <w:rsid w:val="00267EC9"/>
    <w:rsid w:val="00270751"/>
    <w:rsid w:val="002710E4"/>
    <w:rsid w:val="00271258"/>
    <w:rsid w:val="002712F3"/>
    <w:rsid w:val="00271392"/>
    <w:rsid w:val="00272208"/>
    <w:rsid w:val="0027260D"/>
    <w:rsid w:val="00272D4F"/>
    <w:rsid w:val="0027381B"/>
    <w:rsid w:val="0027393F"/>
    <w:rsid w:val="002739A3"/>
    <w:rsid w:val="00273E35"/>
    <w:rsid w:val="002743CE"/>
    <w:rsid w:val="00274718"/>
    <w:rsid w:val="002748E6"/>
    <w:rsid w:val="00274AEA"/>
    <w:rsid w:val="00274CDF"/>
    <w:rsid w:val="00274F03"/>
    <w:rsid w:val="002757D9"/>
    <w:rsid w:val="00275AA3"/>
    <w:rsid w:val="002761A8"/>
    <w:rsid w:val="00276701"/>
    <w:rsid w:val="0027678B"/>
    <w:rsid w:val="002769E6"/>
    <w:rsid w:val="00277CFB"/>
    <w:rsid w:val="00280281"/>
    <w:rsid w:val="00280463"/>
    <w:rsid w:val="00280D52"/>
    <w:rsid w:val="00281187"/>
    <w:rsid w:val="002812D1"/>
    <w:rsid w:val="00282536"/>
    <w:rsid w:val="002827FA"/>
    <w:rsid w:val="00282B1C"/>
    <w:rsid w:val="00282C40"/>
    <w:rsid w:val="00282FFE"/>
    <w:rsid w:val="002830FA"/>
    <w:rsid w:val="0028362B"/>
    <w:rsid w:val="0028385F"/>
    <w:rsid w:val="002838A8"/>
    <w:rsid w:val="00283A2A"/>
    <w:rsid w:val="00284212"/>
    <w:rsid w:val="0028504B"/>
    <w:rsid w:val="002851C5"/>
    <w:rsid w:val="00285707"/>
    <w:rsid w:val="00285742"/>
    <w:rsid w:val="002857D4"/>
    <w:rsid w:val="00285A1C"/>
    <w:rsid w:val="00285C6B"/>
    <w:rsid w:val="00286300"/>
    <w:rsid w:val="002873EC"/>
    <w:rsid w:val="0028775B"/>
    <w:rsid w:val="00290915"/>
    <w:rsid w:val="00290DA1"/>
    <w:rsid w:val="00291166"/>
    <w:rsid w:val="002912AD"/>
    <w:rsid w:val="002917CA"/>
    <w:rsid w:val="0029256C"/>
    <w:rsid w:val="00292DFB"/>
    <w:rsid w:val="00292F14"/>
    <w:rsid w:val="0029334B"/>
    <w:rsid w:val="0029340C"/>
    <w:rsid w:val="002937CC"/>
    <w:rsid w:val="00293AEB"/>
    <w:rsid w:val="00293AFA"/>
    <w:rsid w:val="0029407D"/>
    <w:rsid w:val="00294277"/>
    <w:rsid w:val="00294395"/>
    <w:rsid w:val="002948D6"/>
    <w:rsid w:val="00294BA3"/>
    <w:rsid w:val="00294D78"/>
    <w:rsid w:val="00294DB2"/>
    <w:rsid w:val="002952AB"/>
    <w:rsid w:val="0029552C"/>
    <w:rsid w:val="002956D2"/>
    <w:rsid w:val="00295B89"/>
    <w:rsid w:val="00296765"/>
    <w:rsid w:val="002973CA"/>
    <w:rsid w:val="00297ECC"/>
    <w:rsid w:val="00297FCF"/>
    <w:rsid w:val="002A0881"/>
    <w:rsid w:val="002A0F4A"/>
    <w:rsid w:val="002A0FE0"/>
    <w:rsid w:val="002A1294"/>
    <w:rsid w:val="002A1367"/>
    <w:rsid w:val="002A196F"/>
    <w:rsid w:val="002A1CA4"/>
    <w:rsid w:val="002A2513"/>
    <w:rsid w:val="002A277C"/>
    <w:rsid w:val="002A335C"/>
    <w:rsid w:val="002A34F6"/>
    <w:rsid w:val="002A35AD"/>
    <w:rsid w:val="002A377F"/>
    <w:rsid w:val="002A37DB"/>
    <w:rsid w:val="002A39C9"/>
    <w:rsid w:val="002A3B26"/>
    <w:rsid w:val="002A3C6A"/>
    <w:rsid w:val="002A3F82"/>
    <w:rsid w:val="002A427F"/>
    <w:rsid w:val="002A4476"/>
    <w:rsid w:val="002A4AD7"/>
    <w:rsid w:val="002A4B3F"/>
    <w:rsid w:val="002A4DB8"/>
    <w:rsid w:val="002A4E6C"/>
    <w:rsid w:val="002A52C9"/>
    <w:rsid w:val="002A52ED"/>
    <w:rsid w:val="002A5BAF"/>
    <w:rsid w:val="002A5E14"/>
    <w:rsid w:val="002A6018"/>
    <w:rsid w:val="002A61C0"/>
    <w:rsid w:val="002A6223"/>
    <w:rsid w:val="002A66FD"/>
    <w:rsid w:val="002A6711"/>
    <w:rsid w:val="002A68AB"/>
    <w:rsid w:val="002A6AB9"/>
    <w:rsid w:val="002A6AFD"/>
    <w:rsid w:val="002A6ECA"/>
    <w:rsid w:val="002A710D"/>
    <w:rsid w:val="002A77DC"/>
    <w:rsid w:val="002A7921"/>
    <w:rsid w:val="002A7B8B"/>
    <w:rsid w:val="002B091C"/>
    <w:rsid w:val="002B0D02"/>
    <w:rsid w:val="002B0DC7"/>
    <w:rsid w:val="002B1151"/>
    <w:rsid w:val="002B199B"/>
    <w:rsid w:val="002B1B54"/>
    <w:rsid w:val="002B1EFF"/>
    <w:rsid w:val="002B23E7"/>
    <w:rsid w:val="002B2592"/>
    <w:rsid w:val="002B26A7"/>
    <w:rsid w:val="002B2760"/>
    <w:rsid w:val="002B3CF9"/>
    <w:rsid w:val="002B3DE6"/>
    <w:rsid w:val="002B3E8B"/>
    <w:rsid w:val="002B4189"/>
    <w:rsid w:val="002B4791"/>
    <w:rsid w:val="002B498B"/>
    <w:rsid w:val="002B4AF7"/>
    <w:rsid w:val="002B4F84"/>
    <w:rsid w:val="002B543F"/>
    <w:rsid w:val="002B598A"/>
    <w:rsid w:val="002B6294"/>
    <w:rsid w:val="002B6699"/>
    <w:rsid w:val="002B6ABC"/>
    <w:rsid w:val="002B74C9"/>
    <w:rsid w:val="002B77F9"/>
    <w:rsid w:val="002B7BF0"/>
    <w:rsid w:val="002B7D78"/>
    <w:rsid w:val="002B7EAB"/>
    <w:rsid w:val="002B7F31"/>
    <w:rsid w:val="002C05E7"/>
    <w:rsid w:val="002C0C6A"/>
    <w:rsid w:val="002C0DD5"/>
    <w:rsid w:val="002C0EDF"/>
    <w:rsid w:val="002C1049"/>
    <w:rsid w:val="002C1D95"/>
    <w:rsid w:val="002C1F59"/>
    <w:rsid w:val="002C2329"/>
    <w:rsid w:val="002C26A8"/>
    <w:rsid w:val="002C28B9"/>
    <w:rsid w:val="002C28D7"/>
    <w:rsid w:val="002C2C5F"/>
    <w:rsid w:val="002C2D23"/>
    <w:rsid w:val="002C34C3"/>
    <w:rsid w:val="002C3B03"/>
    <w:rsid w:val="002C3E77"/>
    <w:rsid w:val="002C4037"/>
    <w:rsid w:val="002C41A1"/>
    <w:rsid w:val="002C4B18"/>
    <w:rsid w:val="002C4F43"/>
    <w:rsid w:val="002C5F49"/>
    <w:rsid w:val="002C674B"/>
    <w:rsid w:val="002C675A"/>
    <w:rsid w:val="002C689B"/>
    <w:rsid w:val="002C71F5"/>
    <w:rsid w:val="002C7240"/>
    <w:rsid w:val="002C7398"/>
    <w:rsid w:val="002D0498"/>
    <w:rsid w:val="002D095B"/>
    <w:rsid w:val="002D0CF7"/>
    <w:rsid w:val="002D1394"/>
    <w:rsid w:val="002D1B31"/>
    <w:rsid w:val="002D2356"/>
    <w:rsid w:val="002D23CA"/>
    <w:rsid w:val="002D24C5"/>
    <w:rsid w:val="002D260D"/>
    <w:rsid w:val="002D2A5D"/>
    <w:rsid w:val="002D2A5E"/>
    <w:rsid w:val="002D2EEE"/>
    <w:rsid w:val="002D3209"/>
    <w:rsid w:val="002D3496"/>
    <w:rsid w:val="002D393D"/>
    <w:rsid w:val="002D39EF"/>
    <w:rsid w:val="002D40A9"/>
    <w:rsid w:val="002D4620"/>
    <w:rsid w:val="002D49D7"/>
    <w:rsid w:val="002D5318"/>
    <w:rsid w:val="002D54CC"/>
    <w:rsid w:val="002D5738"/>
    <w:rsid w:val="002D573B"/>
    <w:rsid w:val="002D5E26"/>
    <w:rsid w:val="002D777F"/>
    <w:rsid w:val="002D7B31"/>
    <w:rsid w:val="002E08F4"/>
    <w:rsid w:val="002E0DDC"/>
    <w:rsid w:val="002E1625"/>
    <w:rsid w:val="002E1744"/>
    <w:rsid w:val="002E1C13"/>
    <w:rsid w:val="002E1C80"/>
    <w:rsid w:val="002E200A"/>
    <w:rsid w:val="002E233A"/>
    <w:rsid w:val="002E2D36"/>
    <w:rsid w:val="002E3352"/>
    <w:rsid w:val="002E394A"/>
    <w:rsid w:val="002E46DA"/>
    <w:rsid w:val="002E4782"/>
    <w:rsid w:val="002E50B7"/>
    <w:rsid w:val="002E5751"/>
    <w:rsid w:val="002E5BD4"/>
    <w:rsid w:val="002E5C15"/>
    <w:rsid w:val="002E61CE"/>
    <w:rsid w:val="002E69D3"/>
    <w:rsid w:val="002E6ACC"/>
    <w:rsid w:val="002E6FE8"/>
    <w:rsid w:val="002E71E9"/>
    <w:rsid w:val="002E7948"/>
    <w:rsid w:val="002E7B6F"/>
    <w:rsid w:val="002E7C8D"/>
    <w:rsid w:val="002F0143"/>
    <w:rsid w:val="002F04D4"/>
    <w:rsid w:val="002F0A3B"/>
    <w:rsid w:val="002F15AA"/>
    <w:rsid w:val="002F199A"/>
    <w:rsid w:val="002F1DAF"/>
    <w:rsid w:val="002F22C2"/>
    <w:rsid w:val="002F24C7"/>
    <w:rsid w:val="002F26F0"/>
    <w:rsid w:val="002F33C8"/>
    <w:rsid w:val="002F3613"/>
    <w:rsid w:val="002F3832"/>
    <w:rsid w:val="002F3A30"/>
    <w:rsid w:val="002F3BCD"/>
    <w:rsid w:val="002F3EF1"/>
    <w:rsid w:val="002F3F79"/>
    <w:rsid w:val="002F40B5"/>
    <w:rsid w:val="002F42E0"/>
    <w:rsid w:val="002F4D55"/>
    <w:rsid w:val="002F4D89"/>
    <w:rsid w:val="002F4FB1"/>
    <w:rsid w:val="002F5069"/>
    <w:rsid w:val="002F5160"/>
    <w:rsid w:val="002F54D4"/>
    <w:rsid w:val="002F59CB"/>
    <w:rsid w:val="002F5CDC"/>
    <w:rsid w:val="002F6747"/>
    <w:rsid w:val="002F6867"/>
    <w:rsid w:val="002F732E"/>
    <w:rsid w:val="002F759D"/>
    <w:rsid w:val="00300984"/>
    <w:rsid w:val="00301114"/>
    <w:rsid w:val="0030118C"/>
    <w:rsid w:val="003018AE"/>
    <w:rsid w:val="00301AA4"/>
    <w:rsid w:val="00301EF0"/>
    <w:rsid w:val="0030253B"/>
    <w:rsid w:val="003028D5"/>
    <w:rsid w:val="00303047"/>
    <w:rsid w:val="003033EF"/>
    <w:rsid w:val="003038A9"/>
    <w:rsid w:val="00303B2D"/>
    <w:rsid w:val="00303CC4"/>
    <w:rsid w:val="00303D0B"/>
    <w:rsid w:val="00303DD3"/>
    <w:rsid w:val="00304726"/>
    <w:rsid w:val="00304BC5"/>
    <w:rsid w:val="00304CAF"/>
    <w:rsid w:val="00304E68"/>
    <w:rsid w:val="00304FA8"/>
    <w:rsid w:val="003050F6"/>
    <w:rsid w:val="00305FA8"/>
    <w:rsid w:val="003060C8"/>
    <w:rsid w:val="00306674"/>
    <w:rsid w:val="00306809"/>
    <w:rsid w:val="0030685B"/>
    <w:rsid w:val="00306977"/>
    <w:rsid w:val="00306A8E"/>
    <w:rsid w:val="00306ED2"/>
    <w:rsid w:val="00307227"/>
    <w:rsid w:val="00307957"/>
    <w:rsid w:val="00307E8A"/>
    <w:rsid w:val="0031014D"/>
    <w:rsid w:val="003101AA"/>
    <w:rsid w:val="00310742"/>
    <w:rsid w:val="0031099A"/>
    <w:rsid w:val="00310A9A"/>
    <w:rsid w:val="00310E7E"/>
    <w:rsid w:val="003111AB"/>
    <w:rsid w:val="003111FA"/>
    <w:rsid w:val="00311262"/>
    <w:rsid w:val="003113FD"/>
    <w:rsid w:val="00311465"/>
    <w:rsid w:val="00311642"/>
    <w:rsid w:val="003118B2"/>
    <w:rsid w:val="00311B41"/>
    <w:rsid w:val="003120A9"/>
    <w:rsid w:val="00312499"/>
    <w:rsid w:val="00312711"/>
    <w:rsid w:val="003129AB"/>
    <w:rsid w:val="00312D4F"/>
    <w:rsid w:val="00312E47"/>
    <w:rsid w:val="003142C4"/>
    <w:rsid w:val="00314457"/>
    <w:rsid w:val="00315605"/>
    <w:rsid w:val="00315B22"/>
    <w:rsid w:val="0031610D"/>
    <w:rsid w:val="0031683C"/>
    <w:rsid w:val="00316D67"/>
    <w:rsid w:val="00317270"/>
    <w:rsid w:val="00317290"/>
    <w:rsid w:val="003173E3"/>
    <w:rsid w:val="00317557"/>
    <w:rsid w:val="00317ACC"/>
    <w:rsid w:val="00320C97"/>
    <w:rsid w:val="00320E9F"/>
    <w:rsid w:val="0032109A"/>
    <w:rsid w:val="00321A56"/>
    <w:rsid w:val="00321C05"/>
    <w:rsid w:val="00321C9E"/>
    <w:rsid w:val="00321CD1"/>
    <w:rsid w:val="003225C8"/>
    <w:rsid w:val="003229F3"/>
    <w:rsid w:val="00322F5C"/>
    <w:rsid w:val="0032300E"/>
    <w:rsid w:val="003230A8"/>
    <w:rsid w:val="003230B0"/>
    <w:rsid w:val="00323452"/>
    <w:rsid w:val="003235EC"/>
    <w:rsid w:val="003236E0"/>
    <w:rsid w:val="00323732"/>
    <w:rsid w:val="00323A4C"/>
    <w:rsid w:val="00323C85"/>
    <w:rsid w:val="00323EA0"/>
    <w:rsid w:val="003240EA"/>
    <w:rsid w:val="00324130"/>
    <w:rsid w:val="0032426F"/>
    <w:rsid w:val="003244BF"/>
    <w:rsid w:val="003248F6"/>
    <w:rsid w:val="00324B1D"/>
    <w:rsid w:val="00324D20"/>
    <w:rsid w:val="00325312"/>
    <w:rsid w:val="00325C6F"/>
    <w:rsid w:val="00325D7C"/>
    <w:rsid w:val="00325E71"/>
    <w:rsid w:val="00327714"/>
    <w:rsid w:val="003277B3"/>
    <w:rsid w:val="00327CE0"/>
    <w:rsid w:val="00327E7A"/>
    <w:rsid w:val="00327F65"/>
    <w:rsid w:val="0033038C"/>
    <w:rsid w:val="003308E3"/>
    <w:rsid w:val="0033171B"/>
    <w:rsid w:val="003320DA"/>
    <w:rsid w:val="003320F4"/>
    <w:rsid w:val="003322BE"/>
    <w:rsid w:val="00332419"/>
    <w:rsid w:val="00332426"/>
    <w:rsid w:val="00332AA2"/>
    <w:rsid w:val="00333233"/>
    <w:rsid w:val="003335C7"/>
    <w:rsid w:val="00333CFA"/>
    <w:rsid w:val="00333DCB"/>
    <w:rsid w:val="00333DF1"/>
    <w:rsid w:val="00333E45"/>
    <w:rsid w:val="0033456A"/>
    <w:rsid w:val="0033466D"/>
    <w:rsid w:val="003349B0"/>
    <w:rsid w:val="00334D3F"/>
    <w:rsid w:val="0033569B"/>
    <w:rsid w:val="003357AC"/>
    <w:rsid w:val="00335852"/>
    <w:rsid w:val="00336BFC"/>
    <w:rsid w:val="00336FFE"/>
    <w:rsid w:val="0033725D"/>
    <w:rsid w:val="00337591"/>
    <w:rsid w:val="00337B42"/>
    <w:rsid w:val="00337BA1"/>
    <w:rsid w:val="00337D0D"/>
    <w:rsid w:val="00337DF7"/>
    <w:rsid w:val="00340B19"/>
    <w:rsid w:val="00341584"/>
    <w:rsid w:val="0034162A"/>
    <w:rsid w:val="003418BB"/>
    <w:rsid w:val="00341C36"/>
    <w:rsid w:val="00342C80"/>
    <w:rsid w:val="00342FB5"/>
    <w:rsid w:val="00343798"/>
    <w:rsid w:val="00343917"/>
    <w:rsid w:val="00343BE7"/>
    <w:rsid w:val="00343D93"/>
    <w:rsid w:val="00343EFC"/>
    <w:rsid w:val="00344966"/>
    <w:rsid w:val="00344DFB"/>
    <w:rsid w:val="00344E07"/>
    <w:rsid w:val="00344F57"/>
    <w:rsid w:val="003452B8"/>
    <w:rsid w:val="003455BC"/>
    <w:rsid w:val="00345CF2"/>
    <w:rsid w:val="00345D9C"/>
    <w:rsid w:val="00345F1E"/>
    <w:rsid w:val="003463D1"/>
    <w:rsid w:val="0034665F"/>
    <w:rsid w:val="00346681"/>
    <w:rsid w:val="00346DCC"/>
    <w:rsid w:val="0034738E"/>
    <w:rsid w:val="003475A4"/>
    <w:rsid w:val="00350310"/>
    <w:rsid w:val="00350644"/>
    <w:rsid w:val="00350C69"/>
    <w:rsid w:val="00350EBE"/>
    <w:rsid w:val="003515D7"/>
    <w:rsid w:val="0035179B"/>
    <w:rsid w:val="00351F61"/>
    <w:rsid w:val="003524B1"/>
    <w:rsid w:val="00352531"/>
    <w:rsid w:val="003533DD"/>
    <w:rsid w:val="00353524"/>
    <w:rsid w:val="00354183"/>
    <w:rsid w:val="00354CBE"/>
    <w:rsid w:val="00355940"/>
    <w:rsid w:val="00355C26"/>
    <w:rsid w:val="0035636B"/>
    <w:rsid w:val="00356B3C"/>
    <w:rsid w:val="00356E80"/>
    <w:rsid w:val="0035705C"/>
    <w:rsid w:val="003570AA"/>
    <w:rsid w:val="00357444"/>
    <w:rsid w:val="003574D5"/>
    <w:rsid w:val="0035752F"/>
    <w:rsid w:val="003575D9"/>
    <w:rsid w:val="00357898"/>
    <w:rsid w:val="003578F6"/>
    <w:rsid w:val="00357FB7"/>
    <w:rsid w:val="00361945"/>
    <w:rsid w:val="00361B7F"/>
    <w:rsid w:val="003623BE"/>
    <w:rsid w:val="00362D95"/>
    <w:rsid w:val="00362DE6"/>
    <w:rsid w:val="0036300E"/>
    <w:rsid w:val="00363973"/>
    <w:rsid w:val="00363E52"/>
    <w:rsid w:val="0036447D"/>
    <w:rsid w:val="003646F5"/>
    <w:rsid w:val="00364852"/>
    <w:rsid w:val="00364A78"/>
    <w:rsid w:val="00364D33"/>
    <w:rsid w:val="00364EE7"/>
    <w:rsid w:val="00364FED"/>
    <w:rsid w:val="0036553E"/>
    <w:rsid w:val="0036558B"/>
    <w:rsid w:val="003657C9"/>
    <w:rsid w:val="003657DB"/>
    <w:rsid w:val="00365B0F"/>
    <w:rsid w:val="003661C1"/>
    <w:rsid w:val="003665F7"/>
    <w:rsid w:val="003667E5"/>
    <w:rsid w:val="00366C22"/>
    <w:rsid w:val="00366E07"/>
    <w:rsid w:val="00367169"/>
    <w:rsid w:val="0036772B"/>
    <w:rsid w:val="00367EC9"/>
    <w:rsid w:val="0037016A"/>
    <w:rsid w:val="003702E6"/>
    <w:rsid w:val="00371577"/>
    <w:rsid w:val="00371DFC"/>
    <w:rsid w:val="00372269"/>
    <w:rsid w:val="003728E0"/>
    <w:rsid w:val="00373E0B"/>
    <w:rsid w:val="00373EA2"/>
    <w:rsid w:val="003744C9"/>
    <w:rsid w:val="00374C23"/>
    <w:rsid w:val="0037553C"/>
    <w:rsid w:val="00375A94"/>
    <w:rsid w:val="003762B4"/>
    <w:rsid w:val="003763B4"/>
    <w:rsid w:val="003768C5"/>
    <w:rsid w:val="00376DED"/>
    <w:rsid w:val="0037742C"/>
    <w:rsid w:val="0038027C"/>
    <w:rsid w:val="00380301"/>
    <w:rsid w:val="003806FE"/>
    <w:rsid w:val="00380B7E"/>
    <w:rsid w:val="00380D4A"/>
    <w:rsid w:val="00380E3A"/>
    <w:rsid w:val="003818D2"/>
    <w:rsid w:val="00382736"/>
    <w:rsid w:val="00382A20"/>
    <w:rsid w:val="00382C51"/>
    <w:rsid w:val="00382CAE"/>
    <w:rsid w:val="00383BFD"/>
    <w:rsid w:val="00383F87"/>
    <w:rsid w:val="00384430"/>
    <w:rsid w:val="003848BF"/>
    <w:rsid w:val="00384B90"/>
    <w:rsid w:val="00384C46"/>
    <w:rsid w:val="00384E8C"/>
    <w:rsid w:val="00384F55"/>
    <w:rsid w:val="00385476"/>
    <w:rsid w:val="00385608"/>
    <w:rsid w:val="003859EA"/>
    <w:rsid w:val="00385A0A"/>
    <w:rsid w:val="003863EB"/>
    <w:rsid w:val="003875BB"/>
    <w:rsid w:val="003878CA"/>
    <w:rsid w:val="00387A6B"/>
    <w:rsid w:val="00387FAB"/>
    <w:rsid w:val="003900C0"/>
    <w:rsid w:val="00390D3E"/>
    <w:rsid w:val="003912B1"/>
    <w:rsid w:val="0039151E"/>
    <w:rsid w:val="00391965"/>
    <w:rsid w:val="00391A42"/>
    <w:rsid w:val="00392245"/>
    <w:rsid w:val="0039274A"/>
    <w:rsid w:val="00392836"/>
    <w:rsid w:val="00393018"/>
    <w:rsid w:val="003935C8"/>
    <w:rsid w:val="00393A5C"/>
    <w:rsid w:val="00393BFF"/>
    <w:rsid w:val="00393C01"/>
    <w:rsid w:val="00393D37"/>
    <w:rsid w:val="00393D5B"/>
    <w:rsid w:val="00394028"/>
    <w:rsid w:val="00394120"/>
    <w:rsid w:val="00394557"/>
    <w:rsid w:val="0039484F"/>
    <w:rsid w:val="00394EBF"/>
    <w:rsid w:val="00395B26"/>
    <w:rsid w:val="003964A2"/>
    <w:rsid w:val="0039742F"/>
    <w:rsid w:val="003977C0"/>
    <w:rsid w:val="00397E14"/>
    <w:rsid w:val="00397EE3"/>
    <w:rsid w:val="003A096D"/>
    <w:rsid w:val="003A0AAE"/>
    <w:rsid w:val="003A0B29"/>
    <w:rsid w:val="003A1076"/>
    <w:rsid w:val="003A1BBB"/>
    <w:rsid w:val="003A2390"/>
    <w:rsid w:val="003A266D"/>
    <w:rsid w:val="003A3304"/>
    <w:rsid w:val="003A3404"/>
    <w:rsid w:val="003A373F"/>
    <w:rsid w:val="003A3AA9"/>
    <w:rsid w:val="003A4149"/>
    <w:rsid w:val="003A441A"/>
    <w:rsid w:val="003A4467"/>
    <w:rsid w:val="003A4590"/>
    <w:rsid w:val="003A4A7F"/>
    <w:rsid w:val="003A5994"/>
    <w:rsid w:val="003A610F"/>
    <w:rsid w:val="003A639A"/>
    <w:rsid w:val="003A70C0"/>
    <w:rsid w:val="003A7202"/>
    <w:rsid w:val="003A7225"/>
    <w:rsid w:val="003A74DC"/>
    <w:rsid w:val="003A7EB7"/>
    <w:rsid w:val="003B014F"/>
    <w:rsid w:val="003B01B7"/>
    <w:rsid w:val="003B068C"/>
    <w:rsid w:val="003B0892"/>
    <w:rsid w:val="003B0B83"/>
    <w:rsid w:val="003B0EB4"/>
    <w:rsid w:val="003B0F6B"/>
    <w:rsid w:val="003B12D4"/>
    <w:rsid w:val="003B15EC"/>
    <w:rsid w:val="003B1AA1"/>
    <w:rsid w:val="003B1AD3"/>
    <w:rsid w:val="003B1D49"/>
    <w:rsid w:val="003B1E64"/>
    <w:rsid w:val="003B1F39"/>
    <w:rsid w:val="003B2104"/>
    <w:rsid w:val="003B2634"/>
    <w:rsid w:val="003B2D53"/>
    <w:rsid w:val="003B325D"/>
    <w:rsid w:val="003B3FA6"/>
    <w:rsid w:val="003B4579"/>
    <w:rsid w:val="003B45B9"/>
    <w:rsid w:val="003B46E0"/>
    <w:rsid w:val="003B47BA"/>
    <w:rsid w:val="003B522E"/>
    <w:rsid w:val="003B525B"/>
    <w:rsid w:val="003B5303"/>
    <w:rsid w:val="003B5330"/>
    <w:rsid w:val="003B5641"/>
    <w:rsid w:val="003B57D0"/>
    <w:rsid w:val="003B62C6"/>
    <w:rsid w:val="003B68B1"/>
    <w:rsid w:val="003B6981"/>
    <w:rsid w:val="003B6E40"/>
    <w:rsid w:val="003B6E8F"/>
    <w:rsid w:val="003B716C"/>
    <w:rsid w:val="003B727E"/>
    <w:rsid w:val="003B7475"/>
    <w:rsid w:val="003B7CA7"/>
    <w:rsid w:val="003C0606"/>
    <w:rsid w:val="003C07AE"/>
    <w:rsid w:val="003C0EE3"/>
    <w:rsid w:val="003C10FF"/>
    <w:rsid w:val="003C1296"/>
    <w:rsid w:val="003C1446"/>
    <w:rsid w:val="003C1902"/>
    <w:rsid w:val="003C20EB"/>
    <w:rsid w:val="003C272E"/>
    <w:rsid w:val="003C2CC8"/>
    <w:rsid w:val="003C2F96"/>
    <w:rsid w:val="003C317D"/>
    <w:rsid w:val="003C3D89"/>
    <w:rsid w:val="003C46D6"/>
    <w:rsid w:val="003C4E3A"/>
    <w:rsid w:val="003C50F0"/>
    <w:rsid w:val="003C50F4"/>
    <w:rsid w:val="003C59E0"/>
    <w:rsid w:val="003C68FE"/>
    <w:rsid w:val="003C7ABF"/>
    <w:rsid w:val="003C7FF4"/>
    <w:rsid w:val="003D0164"/>
    <w:rsid w:val="003D0A8D"/>
    <w:rsid w:val="003D0F39"/>
    <w:rsid w:val="003D157B"/>
    <w:rsid w:val="003D157E"/>
    <w:rsid w:val="003D18F6"/>
    <w:rsid w:val="003D1EC8"/>
    <w:rsid w:val="003D203D"/>
    <w:rsid w:val="003D2112"/>
    <w:rsid w:val="003D2366"/>
    <w:rsid w:val="003D27D8"/>
    <w:rsid w:val="003D3587"/>
    <w:rsid w:val="003D38EA"/>
    <w:rsid w:val="003D3903"/>
    <w:rsid w:val="003D3AB0"/>
    <w:rsid w:val="003D3E2D"/>
    <w:rsid w:val="003D3E72"/>
    <w:rsid w:val="003D3FD5"/>
    <w:rsid w:val="003D4472"/>
    <w:rsid w:val="003D4B94"/>
    <w:rsid w:val="003D4DCA"/>
    <w:rsid w:val="003D50EC"/>
    <w:rsid w:val="003D5101"/>
    <w:rsid w:val="003D5446"/>
    <w:rsid w:val="003D55AB"/>
    <w:rsid w:val="003D5685"/>
    <w:rsid w:val="003D5F60"/>
    <w:rsid w:val="003D62BD"/>
    <w:rsid w:val="003D6440"/>
    <w:rsid w:val="003D66D8"/>
    <w:rsid w:val="003E0A93"/>
    <w:rsid w:val="003E10AF"/>
    <w:rsid w:val="003E1E36"/>
    <w:rsid w:val="003E2343"/>
    <w:rsid w:val="003E263E"/>
    <w:rsid w:val="003E2851"/>
    <w:rsid w:val="003E2EF9"/>
    <w:rsid w:val="003E2F0A"/>
    <w:rsid w:val="003E31C0"/>
    <w:rsid w:val="003E332D"/>
    <w:rsid w:val="003E3A3D"/>
    <w:rsid w:val="003E404C"/>
    <w:rsid w:val="003E453F"/>
    <w:rsid w:val="003E4788"/>
    <w:rsid w:val="003E488D"/>
    <w:rsid w:val="003E4A58"/>
    <w:rsid w:val="003E4F29"/>
    <w:rsid w:val="003E4FB7"/>
    <w:rsid w:val="003E52DA"/>
    <w:rsid w:val="003E558C"/>
    <w:rsid w:val="003E5DCE"/>
    <w:rsid w:val="003E5DFF"/>
    <w:rsid w:val="003E71E2"/>
    <w:rsid w:val="003E751C"/>
    <w:rsid w:val="003E7A55"/>
    <w:rsid w:val="003F0199"/>
    <w:rsid w:val="003F0EBC"/>
    <w:rsid w:val="003F1A9B"/>
    <w:rsid w:val="003F1DC8"/>
    <w:rsid w:val="003F2572"/>
    <w:rsid w:val="003F283B"/>
    <w:rsid w:val="003F2B97"/>
    <w:rsid w:val="003F30FA"/>
    <w:rsid w:val="003F3595"/>
    <w:rsid w:val="003F35EF"/>
    <w:rsid w:val="003F385B"/>
    <w:rsid w:val="003F3870"/>
    <w:rsid w:val="003F4424"/>
    <w:rsid w:val="003F4BF6"/>
    <w:rsid w:val="003F4FFD"/>
    <w:rsid w:val="003F54A8"/>
    <w:rsid w:val="003F57EE"/>
    <w:rsid w:val="003F5963"/>
    <w:rsid w:val="003F615E"/>
    <w:rsid w:val="003F63B0"/>
    <w:rsid w:val="003F6759"/>
    <w:rsid w:val="003F68A1"/>
    <w:rsid w:val="003F68A7"/>
    <w:rsid w:val="003F69AF"/>
    <w:rsid w:val="003F73EC"/>
    <w:rsid w:val="003F7B52"/>
    <w:rsid w:val="0040040A"/>
    <w:rsid w:val="00400446"/>
    <w:rsid w:val="00400A11"/>
    <w:rsid w:val="00400BBB"/>
    <w:rsid w:val="00400FA8"/>
    <w:rsid w:val="00400FE1"/>
    <w:rsid w:val="0040119C"/>
    <w:rsid w:val="0040124D"/>
    <w:rsid w:val="00401383"/>
    <w:rsid w:val="0040140F"/>
    <w:rsid w:val="0040177D"/>
    <w:rsid w:val="00401EA9"/>
    <w:rsid w:val="0040279D"/>
    <w:rsid w:val="004029A2"/>
    <w:rsid w:val="00402D57"/>
    <w:rsid w:val="004031AB"/>
    <w:rsid w:val="00403C4A"/>
    <w:rsid w:val="00404103"/>
    <w:rsid w:val="00404541"/>
    <w:rsid w:val="00404FDA"/>
    <w:rsid w:val="0040519C"/>
    <w:rsid w:val="0040522C"/>
    <w:rsid w:val="004056B5"/>
    <w:rsid w:val="00405777"/>
    <w:rsid w:val="00405C49"/>
    <w:rsid w:val="00405FF6"/>
    <w:rsid w:val="00406E71"/>
    <w:rsid w:val="00406F5E"/>
    <w:rsid w:val="00407093"/>
    <w:rsid w:val="00407426"/>
    <w:rsid w:val="00407BD5"/>
    <w:rsid w:val="00407FAE"/>
    <w:rsid w:val="004102A2"/>
    <w:rsid w:val="00410548"/>
    <w:rsid w:val="004105E3"/>
    <w:rsid w:val="00410A62"/>
    <w:rsid w:val="00410BC4"/>
    <w:rsid w:val="00410FCD"/>
    <w:rsid w:val="004115F6"/>
    <w:rsid w:val="0041169A"/>
    <w:rsid w:val="00411E41"/>
    <w:rsid w:val="00412380"/>
    <w:rsid w:val="00412381"/>
    <w:rsid w:val="00412E70"/>
    <w:rsid w:val="00412E96"/>
    <w:rsid w:val="004140E9"/>
    <w:rsid w:val="00414509"/>
    <w:rsid w:val="004145CA"/>
    <w:rsid w:val="00414CFC"/>
    <w:rsid w:val="00415787"/>
    <w:rsid w:val="004160BD"/>
    <w:rsid w:val="0041636E"/>
    <w:rsid w:val="00416399"/>
    <w:rsid w:val="00416855"/>
    <w:rsid w:val="00416CCF"/>
    <w:rsid w:val="00416E55"/>
    <w:rsid w:val="00416EBB"/>
    <w:rsid w:val="00416FE4"/>
    <w:rsid w:val="00417060"/>
    <w:rsid w:val="00417073"/>
    <w:rsid w:val="00417195"/>
    <w:rsid w:val="004175E1"/>
    <w:rsid w:val="004176C4"/>
    <w:rsid w:val="0041793D"/>
    <w:rsid w:val="00417A57"/>
    <w:rsid w:val="00417C94"/>
    <w:rsid w:val="0042020A"/>
    <w:rsid w:val="00420360"/>
    <w:rsid w:val="00420908"/>
    <w:rsid w:val="004210D6"/>
    <w:rsid w:val="00421367"/>
    <w:rsid w:val="004217D4"/>
    <w:rsid w:val="00421864"/>
    <w:rsid w:val="004218B8"/>
    <w:rsid w:val="00421DFE"/>
    <w:rsid w:val="00421F54"/>
    <w:rsid w:val="00422459"/>
    <w:rsid w:val="0042280A"/>
    <w:rsid w:val="00422BEC"/>
    <w:rsid w:val="00422DE0"/>
    <w:rsid w:val="00422DE6"/>
    <w:rsid w:val="00422EDC"/>
    <w:rsid w:val="00423854"/>
    <w:rsid w:val="004239CC"/>
    <w:rsid w:val="004240B1"/>
    <w:rsid w:val="004245BA"/>
    <w:rsid w:val="00424896"/>
    <w:rsid w:val="00424AC1"/>
    <w:rsid w:val="00425086"/>
    <w:rsid w:val="004250E0"/>
    <w:rsid w:val="004252D2"/>
    <w:rsid w:val="00425691"/>
    <w:rsid w:val="00425CFC"/>
    <w:rsid w:val="00425F5A"/>
    <w:rsid w:val="00425FE7"/>
    <w:rsid w:val="0042612F"/>
    <w:rsid w:val="004266D2"/>
    <w:rsid w:val="00426E00"/>
    <w:rsid w:val="00427632"/>
    <w:rsid w:val="00427A3C"/>
    <w:rsid w:val="00427C39"/>
    <w:rsid w:val="00427DB3"/>
    <w:rsid w:val="004302F6"/>
    <w:rsid w:val="004304B3"/>
    <w:rsid w:val="00430645"/>
    <w:rsid w:val="0043093F"/>
    <w:rsid w:val="00430B03"/>
    <w:rsid w:val="00430F33"/>
    <w:rsid w:val="00431316"/>
    <w:rsid w:val="00431476"/>
    <w:rsid w:val="004316BF"/>
    <w:rsid w:val="004319AD"/>
    <w:rsid w:val="00431C7B"/>
    <w:rsid w:val="0043229F"/>
    <w:rsid w:val="00433081"/>
    <w:rsid w:val="004331BA"/>
    <w:rsid w:val="00433290"/>
    <w:rsid w:val="00433452"/>
    <w:rsid w:val="00433678"/>
    <w:rsid w:val="00433964"/>
    <w:rsid w:val="0043487A"/>
    <w:rsid w:val="0043523E"/>
    <w:rsid w:val="004356CC"/>
    <w:rsid w:val="00435729"/>
    <w:rsid w:val="004359A1"/>
    <w:rsid w:val="004359B0"/>
    <w:rsid w:val="00436229"/>
    <w:rsid w:val="00436398"/>
    <w:rsid w:val="0043658F"/>
    <w:rsid w:val="00436AD7"/>
    <w:rsid w:val="00436E6A"/>
    <w:rsid w:val="00437186"/>
    <w:rsid w:val="00437247"/>
    <w:rsid w:val="0043770C"/>
    <w:rsid w:val="004377F7"/>
    <w:rsid w:val="00437C96"/>
    <w:rsid w:val="00440103"/>
    <w:rsid w:val="0044099C"/>
    <w:rsid w:val="00440DC0"/>
    <w:rsid w:val="00440E1F"/>
    <w:rsid w:val="00441226"/>
    <w:rsid w:val="0044130A"/>
    <w:rsid w:val="00441919"/>
    <w:rsid w:val="00441D58"/>
    <w:rsid w:val="0044210D"/>
    <w:rsid w:val="00442468"/>
    <w:rsid w:val="0044257D"/>
    <w:rsid w:val="004429C7"/>
    <w:rsid w:val="00443064"/>
    <w:rsid w:val="00443479"/>
    <w:rsid w:val="004434C1"/>
    <w:rsid w:val="00443A26"/>
    <w:rsid w:val="00444473"/>
    <w:rsid w:val="004444E1"/>
    <w:rsid w:val="0044450B"/>
    <w:rsid w:val="00444538"/>
    <w:rsid w:val="004448CB"/>
    <w:rsid w:val="00444C71"/>
    <w:rsid w:val="004454EB"/>
    <w:rsid w:val="0044574D"/>
    <w:rsid w:val="00446116"/>
    <w:rsid w:val="004462C8"/>
    <w:rsid w:val="004463DD"/>
    <w:rsid w:val="00446709"/>
    <w:rsid w:val="00446743"/>
    <w:rsid w:val="00446A1F"/>
    <w:rsid w:val="00446FCD"/>
    <w:rsid w:val="004470F8"/>
    <w:rsid w:val="004471E1"/>
    <w:rsid w:val="004476F2"/>
    <w:rsid w:val="00447767"/>
    <w:rsid w:val="00447823"/>
    <w:rsid w:val="004479D6"/>
    <w:rsid w:val="00447AFB"/>
    <w:rsid w:val="00447CAE"/>
    <w:rsid w:val="00447D4E"/>
    <w:rsid w:val="00450032"/>
    <w:rsid w:val="00450621"/>
    <w:rsid w:val="00450ACD"/>
    <w:rsid w:val="00450D35"/>
    <w:rsid w:val="00450E9B"/>
    <w:rsid w:val="00450ED4"/>
    <w:rsid w:val="00451096"/>
    <w:rsid w:val="0045281C"/>
    <w:rsid w:val="00453B67"/>
    <w:rsid w:val="00453C7D"/>
    <w:rsid w:val="004542E8"/>
    <w:rsid w:val="00454E78"/>
    <w:rsid w:val="004552E9"/>
    <w:rsid w:val="004555DB"/>
    <w:rsid w:val="00455745"/>
    <w:rsid w:val="004567B0"/>
    <w:rsid w:val="00456C1A"/>
    <w:rsid w:val="00457756"/>
    <w:rsid w:val="0045784D"/>
    <w:rsid w:val="00457AFD"/>
    <w:rsid w:val="00457B02"/>
    <w:rsid w:val="00457F60"/>
    <w:rsid w:val="00457F9E"/>
    <w:rsid w:val="00460413"/>
    <w:rsid w:val="004605AB"/>
    <w:rsid w:val="00460713"/>
    <w:rsid w:val="00461ACA"/>
    <w:rsid w:val="00461C7E"/>
    <w:rsid w:val="00461D91"/>
    <w:rsid w:val="00461ED8"/>
    <w:rsid w:val="004621BD"/>
    <w:rsid w:val="00462497"/>
    <w:rsid w:val="004624B7"/>
    <w:rsid w:val="00462F8F"/>
    <w:rsid w:val="004639F6"/>
    <w:rsid w:val="00463D37"/>
    <w:rsid w:val="00463FE2"/>
    <w:rsid w:val="00464357"/>
    <w:rsid w:val="00464416"/>
    <w:rsid w:val="00464BCC"/>
    <w:rsid w:val="0046547C"/>
    <w:rsid w:val="00465489"/>
    <w:rsid w:val="00465952"/>
    <w:rsid w:val="004662B9"/>
    <w:rsid w:val="004667FB"/>
    <w:rsid w:val="00466A00"/>
    <w:rsid w:val="00466BC3"/>
    <w:rsid w:val="0046727D"/>
    <w:rsid w:val="00467BD3"/>
    <w:rsid w:val="00467FD2"/>
    <w:rsid w:val="00470343"/>
    <w:rsid w:val="00470372"/>
    <w:rsid w:val="00470432"/>
    <w:rsid w:val="004707DC"/>
    <w:rsid w:val="00470A94"/>
    <w:rsid w:val="00470B1C"/>
    <w:rsid w:val="00470B63"/>
    <w:rsid w:val="00470C30"/>
    <w:rsid w:val="00470C5C"/>
    <w:rsid w:val="00471795"/>
    <w:rsid w:val="004729EF"/>
    <w:rsid w:val="00472FA2"/>
    <w:rsid w:val="00472FA4"/>
    <w:rsid w:val="00473153"/>
    <w:rsid w:val="00473F8C"/>
    <w:rsid w:val="00474388"/>
    <w:rsid w:val="00475797"/>
    <w:rsid w:val="00475888"/>
    <w:rsid w:val="004758E6"/>
    <w:rsid w:val="00475B47"/>
    <w:rsid w:val="004761B1"/>
    <w:rsid w:val="00476565"/>
    <w:rsid w:val="00476E8F"/>
    <w:rsid w:val="0047718D"/>
    <w:rsid w:val="00477882"/>
    <w:rsid w:val="004804EB"/>
    <w:rsid w:val="00480600"/>
    <w:rsid w:val="004806D9"/>
    <w:rsid w:val="00480AE9"/>
    <w:rsid w:val="00480C6C"/>
    <w:rsid w:val="00480CDD"/>
    <w:rsid w:val="00481712"/>
    <w:rsid w:val="0048189C"/>
    <w:rsid w:val="0048199E"/>
    <w:rsid w:val="00481A99"/>
    <w:rsid w:val="00481D2C"/>
    <w:rsid w:val="00481F28"/>
    <w:rsid w:val="004820AE"/>
    <w:rsid w:val="00482131"/>
    <w:rsid w:val="00482342"/>
    <w:rsid w:val="004824FE"/>
    <w:rsid w:val="00482B3B"/>
    <w:rsid w:val="00482F5F"/>
    <w:rsid w:val="0048361C"/>
    <w:rsid w:val="00483C55"/>
    <w:rsid w:val="00483D0C"/>
    <w:rsid w:val="004844CC"/>
    <w:rsid w:val="0048468C"/>
    <w:rsid w:val="00484C28"/>
    <w:rsid w:val="0048541C"/>
    <w:rsid w:val="00485FF2"/>
    <w:rsid w:val="0048728C"/>
    <w:rsid w:val="00487FA8"/>
    <w:rsid w:val="00490185"/>
    <w:rsid w:val="004902E1"/>
    <w:rsid w:val="00490BBC"/>
    <w:rsid w:val="00490F0E"/>
    <w:rsid w:val="00491081"/>
    <w:rsid w:val="00491143"/>
    <w:rsid w:val="00491555"/>
    <w:rsid w:val="004915BB"/>
    <w:rsid w:val="00491A91"/>
    <w:rsid w:val="00491E9C"/>
    <w:rsid w:val="00491ED9"/>
    <w:rsid w:val="004924A2"/>
    <w:rsid w:val="004924F5"/>
    <w:rsid w:val="00492F14"/>
    <w:rsid w:val="0049367B"/>
    <w:rsid w:val="00493961"/>
    <w:rsid w:val="00493BE1"/>
    <w:rsid w:val="00493F36"/>
    <w:rsid w:val="00494947"/>
    <w:rsid w:val="00494D1A"/>
    <w:rsid w:val="0049520C"/>
    <w:rsid w:val="004956FB"/>
    <w:rsid w:val="00495C15"/>
    <w:rsid w:val="00495C3F"/>
    <w:rsid w:val="00495FFA"/>
    <w:rsid w:val="0049710E"/>
    <w:rsid w:val="00497473"/>
    <w:rsid w:val="004978CA"/>
    <w:rsid w:val="00497F56"/>
    <w:rsid w:val="004A095A"/>
    <w:rsid w:val="004A0DA8"/>
    <w:rsid w:val="004A0EC1"/>
    <w:rsid w:val="004A1413"/>
    <w:rsid w:val="004A1487"/>
    <w:rsid w:val="004A14DA"/>
    <w:rsid w:val="004A154E"/>
    <w:rsid w:val="004A1920"/>
    <w:rsid w:val="004A226D"/>
    <w:rsid w:val="004A2520"/>
    <w:rsid w:val="004A2BEA"/>
    <w:rsid w:val="004A2F38"/>
    <w:rsid w:val="004A3107"/>
    <w:rsid w:val="004A35C4"/>
    <w:rsid w:val="004A3812"/>
    <w:rsid w:val="004A38BF"/>
    <w:rsid w:val="004A3A3D"/>
    <w:rsid w:val="004A3A45"/>
    <w:rsid w:val="004A436A"/>
    <w:rsid w:val="004A43D6"/>
    <w:rsid w:val="004A45F2"/>
    <w:rsid w:val="004A48E8"/>
    <w:rsid w:val="004A49D8"/>
    <w:rsid w:val="004A4B04"/>
    <w:rsid w:val="004A4B5B"/>
    <w:rsid w:val="004A4E93"/>
    <w:rsid w:val="004A4EC7"/>
    <w:rsid w:val="004A4F1E"/>
    <w:rsid w:val="004A55EF"/>
    <w:rsid w:val="004A59A6"/>
    <w:rsid w:val="004A60B4"/>
    <w:rsid w:val="004A61EC"/>
    <w:rsid w:val="004A67B0"/>
    <w:rsid w:val="004A67FD"/>
    <w:rsid w:val="004A7171"/>
    <w:rsid w:val="004A724A"/>
    <w:rsid w:val="004A7D87"/>
    <w:rsid w:val="004A7F9E"/>
    <w:rsid w:val="004B0224"/>
    <w:rsid w:val="004B066C"/>
    <w:rsid w:val="004B0793"/>
    <w:rsid w:val="004B0EA0"/>
    <w:rsid w:val="004B15B0"/>
    <w:rsid w:val="004B1895"/>
    <w:rsid w:val="004B2BC1"/>
    <w:rsid w:val="004B2EF5"/>
    <w:rsid w:val="004B33FD"/>
    <w:rsid w:val="004B34A6"/>
    <w:rsid w:val="004B3BE5"/>
    <w:rsid w:val="004B3FF4"/>
    <w:rsid w:val="004B421E"/>
    <w:rsid w:val="004B4620"/>
    <w:rsid w:val="004B4978"/>
    <w:rsid w:val="004B4EF5"/>
    <w:rsid w:val="004B557B"/>
    <w:rsid w:val="004B58C2"/>
    <w:rsid w:val="004B5F76"/>
    <w:rsid w:val="004B6073"/>
    <w:rsid w:val="004B6AFB"/>
    <w:rsid w:val="004B6D5E"/>
    <w:rsid w:val="004B6EBB"/>
    <w:rsid w:val="004B7186"/>
    <w:rsid w:val="004B7B9F"/>
    <w:rsid w:val="004B7EBA"/>
    <w:rsid w:val="004C0109"/>
    <w:rsid w:val="004C0253"/>
    <w:rsid w:val="004C0BF0"/>
    <w:rsid w:val="004C1296"/>
    <w:rsid w:val="004C15CA"/>
    <w:rsid w:val="004C353C"/>
    <w:rsid w:val="004C363A"/>
    <w:rsid w:val="004C4025"/>
    <w:rsid w:val="004C494D"/>
    <w:rsid w:val="004C4B95"/>
    <w:rsid w:val="004C50A8"/>
    <w:rsid w:val="004C52AD"/>
    <w:rsid w:val="004C56D5"/>
    <w:rsid w:val="004C5B67"/>
    <w:rsid w:val="004C5DE1"/>
    <w:rsid w:val="004C6223"/>
    <w:rsid w:val="004C6E89"/>
    <w:rsid w:val="004C6EB3"/>
    <w:rsid w:val="004C70D2"/>
    <w:rsid w:val="004C737E"/>
    <w:rsid w:val="004C75C3"/>
    <w:rsid w:val="004C7882"/>
    <w:rsid w:val="004C7961"/>
    <w:rsid w:val="004D0017"/>
    <w:rsid w:val="004D0226"/>
    <w:rsid w:val="004D159E"/>
    <w:rsid w:val="004D19FD"/>
    <w:rsid w:val="004D2222"/>
    <w:rsid w:val="004D225F"/>
    <w:rsid w:val="004D2497"/>
    <w:rsid w:val="004D258D"/>
    <w:rsid w:val="004D2A9D"/>
    <w:rsid w:val="004D2C29"/>
    <w:rsid w:val="004D32D9"/>
    <w:rsid w:val="004D32FF"/>
    <w:rsid w:val="004D33A1"/>
    <w:rsid w:val="004D33C3"/>
    <w:rsid w:val="004D3421"/>
    <w:rsid w:val="004D34E8"/>
    <w:rsid w:val="004D3A9F"/>
    <w:rsid w:val="004D3E67"/>
    <w:rsid w:val="004D4363"/>
    <w:rsid w:val="004D4638"/>
    <w:rsid w:val="004D4C0D"/>
    <w:rsid w:val="004D4DC3"/>
    <w:rsid w:val="004D4F48"/>
    <w:rsid w:val="004D50D5"/>
    <w:rsid w:val="004D5793"/>
    <w:rsid w:val="004D6463"/>
    <w:rsid w:val="004D6583"/>
    <w:rsid w:val="004D694C"/>
    <w:rsid w:val="004D6E91"/>
    <w:rsid w:val="004D6FE0"/>
    <w:rsid w:val="004D70B8"/>
    <w:rsid w:val="004D721B"/>
    <w:rsid w:val="004D729C"/>
    <w:rsid w:val="004D7DE3"/>
    <w:rsid w:val="004D7F9F"/>
    <w:rsid w:val="004E032B"/>
    <w:rsid w:val="004E0382"/>
    <w:rsid w:val="004E0727"/>
    <w:rsid w:val="004E0872"/>
    <w:rsid w:val="004E1037"/>
    <w:rsid w:val="004E1343"/>
    <w:rsid w:val="004E141B"/>
    <w:rsid w:val="004E2165"/>
    <w:rsid w:val="004E24E8"/>
    <w:rsid w:val="004E33F6"/>
    <w:rsid w:val="004E3B7C"/>
    <w:rsid w:val="004E3E88"/>
    <w:rsid w:val="004E3FCC"/>
    <w:rsid w:val="004E4762"/>
    <w:rsid w:val="004E4B2A"/>
    <w:rsid w:val="004E4BED"/>
    <w:rsid w:val="004E4F8A"/>
    <w:rsid w:val="004E5015"/>
    <w:rsid w:val="004E52E7"/>
    <w:rsid w:val="004E535A"/>
    <w:rsid w:val="004E5658"/>
    <w:rsid w:val="004E6354"/>
    <w:rsid w:val="004E6608"/>
    <w:rsid w:val="004E6A8E"/>
    <w:rsid w:val="004E7140"/>
    <w:rsid w:val="004E7406"/>
    <w:rsid w:val="004F01FA"/>
    <w:rsid w:val="004F0D67"/>
    <w:rsid w:val="004F16B1"/>
    <w:rsid w:val="004F2CE7"/>
    <w:rsid w:val="004F3117"/>
    <w:rsid w:val="004F34F1"/>
    <w:rsid w:val="004F3D20"/>
    <w:rsid w:val="004F47F2"/>
    <w:rsid w:val="004F4CD1"/>
    <w:rsid w:val="004F4E24"/>
    <w:rsid w:val="004F4F76"/>
    <w:rsid w:val="004F59B2"/>
    <w:rsid w:val="004F6271"/>
    <w:rsid w:val="004F645D"/>
    <w:rsid w:val="004F65C5"/>
    <w:rsid w:val="004F6D02"/>
    <w:rsid w:val="004F6D2A"/>
    <w:rsid w:val="004F7071"/>
    <w:rsid w:val="004F74C3"/>
    <w:rsid w:val="004F7E4C"/>
    <w:rsid w:val="004F7EE1"/>
    <w:rsid w:val="00500F71"/>
    <w:rsid w:val="0050102D"/>
    <w:rsid w:val="00501104"/>
    <w:rsid w:val="005011BB"/>
    <w:rsid w:val="005011F7"/>
    <w:rsid w:val="00501555"/>
    <w:rsid w:val="00501B44"/>
    <w:rsid w:val="00502088"/>
    <w:rsid w:val="0050223F"/>
    <w:rsid w:val="005022A6"/>
    <w:rsid w:val="00502437"/>
    <w:rsid w:val="005029DA"/>
    <w:rsid w:val="00502EE6"/>
    <w:rsid w:val="005037E9"/>
    <w:rsid w:val="00503A2B"/>
    <w:rsid w:val="00503ACB"/>
    <w:rsid w:val="00503DFB"/>
    <w:rsid w:val="005041F9"/>
    <w:rsid w:val="005042E3"/>
    <w:rsid w:val="00504F20"/>
    <w:rsid w:val="00504FE3"/>
    <w:rsid w:val="0050505A"/>
    <w:rsid w:val="0050539E"/>
    <w:rsid w:val="005057FA"/>
    <w:rsid w:val="00505A5F"/>
    <w:rsid w:val="00505D26"/>
    <w:rsid w:val="00505E8B"/>
    <w:rsid w:val="00505EFE"/>
    <w:rsid w:val="00506611"/>
    <w:rsid w:val="00506B9D"/>
    <w:rsid w:val="00507830"/>
    <w:rsid w:val="00507885"/>
    <w:rsid w:val="00507905"/>
    <w:rsid w:val="00507E13"/>
    <w:rsid w:val="0051002F"/>
    <w:rsid w:val="0051006E"/>
    <w:rsid w:val="005102A0"/>
    <w:rsid w:val="00510AA9"/>
    <w:rsid w:val="0051193B"/>
    <w:rsid w:val="00512666"/>
    <w:rsid w:val="005127BB"/>
    <w:rsid w:val="00512DDA"/>
    <w:rsid w:val="00512E76"/>
    <w:rsid w:val="00512FF3"/>
    <w:rsid w:val="00513058"/>
    <w:rsid w:val="0051305C"/>
    <w:rsid w:val="00513127"/>
    <w:rsid w:val="005132E3"/>
    <w:rsid w:val="005135CB"/>
    <w:rsid w:val="00513884"/>
    <w:rsid w:val="005141E3"/>
    <w:rsid w:val="00514DBE"/>
    <w:rsid w:val="00514F9C"/>
    <w:rsid w:val="005154B9"/>
    <w:rsid w:val="00515870"/>
    <w:rsid w:val="005159F7"/>
    <w:rsid w:val="00515A44"/>
    <w:rsid w:val="00515A86"/>
    <w:rsid w:val="00515BCD"/>
    <w:rsid w:val="00516184"/>
    <w:rsid w:val="00516314"/>
    <w:rsid w:val="005164AD"/>
    <w:rsid w:val="0051651C"/>
    <w:rsid w:val="00516906"/>
    <w:rsid w:val="00516A4D"/>
    <w:rsid w:val="00516BB0"/>
    <w:rsid w:val="00516D0E"/>
    <w:rsid w:val="00516F79"/>
    <w:rsid w:val="005175AF"/>
    <w:rsid w:val="005179DB"/>
    <w:rsid w:val="00517D0F"/>
    <w:rsid w:val="0052022F"/>
    <w:rsid w:val="00520ACB"/>
    <w:rsid w:val="00520D13"/>
    <w:rsid w:val="0052137D"/>
    <w:rsid w:val="0052150D"/>
    <w:rsid w:val="0052182D"/>
    <w:rsid w:val="00521863"/>
    <w:rsid w:val="0052296E"/>
    <w:rsid w:val="00522E5D"/>
    <w:rsid w:val="00522ED2"/>
    <w:rsid w:val="00523036"/>
    <w:rsid w:val="00523356"/>
    <w:rsid w:val="00523A6F"/>
    <w:rsid w:val="00523CA1"/>
    <w:rsid w:val="0052487E"/>
    <w:rsid w:val="005253EA"/>
    <w:rsid w:val="00525B78"/>
    <w:rsid w:val="005261D1"/>
    <w:rsid w:val="00526408"/>
    <w:rsid w:val="0052652E"/>
    <w:rsid w:val="00526A48"/>
    <w:rsid w:val="00526CE2"/>
    <w:rsid w:val="00526E60"/>
    <w:rsid w:val="005271B7"/>
    <w:rsid w:val="005271DF"/>
    <w:rsid w:val="005274F8"/>
    <w:rsid w:val="00527544"/>
    <w:rsid w:val="005277C7"/>
    <w:rsid w:val="00530228"/>
    <w:rsid w:val="0053025B"/>
    <w:rsid w:val="00530CC4"/>
    <w:rsid w:val="00531438"/>
    <w:rsid w:val="00531475"/>
    <w:rsid w:val="005318B0"/>
    <w:rsid w:val="00531CCF"/>
    <w:rsid w:val="00532124"/>
    <w:rsid w:val="005326D2"/>
    <w:rsid w:val="00532AAF"/>
    <w:rsid w:val="00532B04"/>
    <w:rsid w:val="00532E9A"/>
    <w:rsid w:val="00533289"/>
    <w:rsid w:val="005334DA"/>
    <w:rsid w:val="00533504"/>
    <w:rsid w:val="00533A7A"/>
    <w:rsid w:val="00533F7C"/>
    <w:rsid w:val="0053402B"/>
    <w:rsid w:val="0053412D"/>
    <w:rsid w:val="005346A3"/>
    <w:rsid w:val="00534A57"/>
    <w:rsid w:val="00534E4A"/>
    <w:rsid w:val="00534ECD"/>
    <w:rsid w:val="005357A4"/>
    <w:rsid w:val="0053602A"/>
    <w:rsid w:val="00536467"/>
    <w:rsid w:val="00536633"/>
    <w:rsid w:val="00536978"/>
    <w:rsid w:val="00536C68"/>
    <w:rsid w:val="00536D0A"/>
    <w:rsid w:val="005372C2"/>
    <w:rsid w:val="00537478"/>
    <w:rsid w:val="005378E8"/>
    <w:rsid w:val="00537A12"/>
    <w:rsid w:val="00537E0C"/>
    <w:rsid w:val="00537E29"/>
    <w:rsid w:val="005403FC"/>
    <w:rsid w:val="0054065A"/>
    <w:rsid w:val="00540FAE"/>
    <w:rsid w:val="005412E3"/>
    <w:rsid w:val="005422B8"/>
    <w:rsid w:val="00542432"/>
    <w:rsid w:val="00542668"/>
    <w:rsid w:val="005426DE"/>
    <w:rsid w:val="00542B93"/>
    <w:rsid w:val="005434F0"/>
    <w:rsid w:val="00543F0F"/>
    <w:rsid w:val="00543FAE"/>
    <w:rsid w:val="005441A8"/>
    <w:rsid w:val="00544E06"/>
    <w:rsid w:val="0054533C"/>
    <w:rsid w:val="00545836"/>
    <w:rsid w:val="00545CEC"/>
    <w:rsid w:val="00545EE4"/>
    <w:rsid w:val="0054625D"/>
    <w:rsid w:val="00546514"/>
    <w:rsid w:val="00546773"/>
    <w:rsid w:val="005467E4"/>
    <w:rsid w:val="005468C7"/>
    <w:rsid w:val="005471B7"/>
    <w:rsid w:val="0054741B"/>
    <w:rsid w:val="00547442"/>
    <w:rsid w:val="00547A87"/>
    <w:rsid w:val="00550318"/>
    <w:rsid w:val="0055039F"/>
    <w:rsid w:val="00550590"/>
    <w:rsid w:val="005509FA"/>
    <w:rsid w:val="005512C4"/>
    <w:rsid w:val="005518F3"/>
    <w:rsid w:val="00551C00"/>
    <w:rsid w:val="005531B7"/>
    <w:rsid w:val="00553409"/>
    <w:rsid w:val="00553877"/>
    <w:rsid w:val="00553B81"/>
    <w:rsid w:val="00553D61"/>
    <w:rsid w:val="005540B1"/>
    <w:rsid w:val="00554212"/>
    <w:rsid w:val="0055441F"/>
    <w:rsid w:val="00554AB1"/>
    <w:rsid w:val="00554E45"/>
    <w:rsid w:val="00554FD1"/>
    <w:rsid w:val="00555D55"/>
    <w:rsid w:val="005561D5"/>
    <w:rsid w:val="0055648C"/>
    <w:rsid w:val="0055686C"/>
    <w:rsid w:val="005576CA"/>
    <w:rsid w:val="00557A7B"/>
    <w:rsid w:val="00557B9E"/>
    <w:rsid w:val="00557EE3"/>
    <w:rsid w:val="005600DA"/>
    <w:rsid w:val="00560370"/>
    <w:rsid w:val="00560A3F"/>
    <w:rsid w:val="00560BC4"/>
    <w:rsid w:val="00560E9F"/>
    <w:rsid w:val="00561301"/>
    <w:rsid w:val="00561542"/>
    <w:rsid w:val="00561A52"/>
    <w:rsid w:val="00561BDE"/>
    <w:rsid w:val="00561D35"/>
    <w:rsid w:val="00561FC7"/>
    <w:rsid w:val="005621EE"/>
    <w:rsid w:val="00562B96"/>
    <w:rsid w:val="00563915"/>
    <w:rsid w:val="00563A7A"/>
    <w:rsid w:val="00564371"/>
    <w:rsid w:val="00564A2B"/>
    <w:rsid w:val="00564CA6"/>
    <w:rsid w:val="00564F1F"/>
    <w:rsid w:val="005653E2"/>
    <w:rsid w:val="005654A7"/>
    <w:rsid w:val="00565824"/>
    <w:rsid w:val="005659A3"/>
    <w:rsid w:val="00565A90"/>
    <w:rsid w:val="00565C07"/>
    <w:rsid w:val="00565FCA"/>
    <w:rsid w:val="00566007"/>
    <w:rsid w:val="00566087"/>
    <w:rsid w:val="00566267"/>
    <w:rsid w:val="005662E7"/>
    <w:rsid w:val="0056672C"/>
    <w:rsid w:val="00566DBF"/>
    <w:rsid w:val="00566F82"/>
    <w:rsid w:val="00567C74"/>
    <w:rsid w:val="00567F95"/>
    <w:rsid w:val="00570177"/>
    <w:rsid w:val="005703D6"/>
    <w:rsid w:val="005707BD"/>
    <w:rsid w:val="00570B5A"/>
    <w:rsid w:val="00571731"/>
    <w:rsid w:val="00571BF9"/>
    <w:rsid w:val="00571CF7"/>
    <w:rsid w:val="00572324"/>
    <w:rsid w:val="00572481"/>
    <w:rsid w:val="005730A3"/>
    <w:rsid w:val="00573B8A"/>
    <w:rsid w:val="00573E19"/>
    <w:rsid w:val="00573FC7"/>
    <w:rsid w:val="00574817"/>
    <w:rsid w:val="00574A4B"/>
    <w:rsid w:val="00574F1E"/>
    <w:rsid w:val="00575298"/>
    <w:rsid w:val="00575A0C"/>
    <w:rsid w:val="00576016"/>
    <w:rsid w:val="005766F1"/>
    <w:rsid w:val="0057694C"/>
    <w:rsid w:val="00576B39"/>
    <w:rsid w:val="00576F8E"/>
    <w:rsid w:val="00577479"/>
    <w:rsid w:val="005775DA"/>
    <w:rsid w:val="00577A3E"/>
    <w:rsid w:val="00577C0E"/>
    <w:rsid w:val="00580197"/>
    <w:rsid w:val="0058043A"/>
    <w:rsid w:val="00580702"/>
    <w:rsid w:val="00580B04"/>
    <w:rsid w:val="00580BA9"/>
    <w:rsid w:val="00581038"/>
    <w:rsid w:val="005818B7"/>
    <w:rsid w:val="0058192A"/>
    <w:rsid w:val="00581B84"/>
    <w:rsid w:val="00581BC7"/>
    <w:rsid w:val="00581C0E"/>
    <w:rsid w:val="00581D5D"/>
    <w:rsid w:val="0058241E"/>
    <w:rsid w:val="00582503"/>
    <w:rsid w:val="00582763"/>
    <w:rsid w:val="00582773"/>
    <w:rsid w:val="00582BE4"/>
    <w:rsid w:val="00583DF5"/>
    <w:rsid w:val="00583E24"/>
    <w:rsid w:val="0058407D"/>
    <w:rsid w:val="00584198"/>
    <w:rsid w:val="00584BBE"/>
    <w:rsid w:val="00584DB4"/>
    <w:rsid w:val="00584DC9"/>
    <w:rsid w:val="0058546D"/>
    <w:rsid w:val="00585A7A"/>
    <w:rsid w:val="00585DF6"/>
    <w:rsid w:val="00586383"/>
    <w:rsid w:val="0058643B"/>
    <w:rsid w:val="00586A64"/>
    <w:rsid w:val="00586C8E"/>
    <w:rsid w:val="00586D29"/>
    <w:rsid w:val="00586F67"/>
    <w:rsid w:val="005871BB"/>
    <w:rsid w:val="005878F3"/>
    <w:rsid w:val="00587AA8"/>
    <w:rsid w:val="00590096"/>
    <w:rsid w:val="005902A8"/>
    <w:rsid w:val="00590B7F"/>
    <w:rsid w:val="005912DF"/>
    <w:rsid w:val="005913A2"/>
    <w:rsid w:val="005916CF"/>
    <w:rsid w:val="00591707"/>
    <w:rsid w:val="0059199C"/>
    <w:rsid w:val="00591A26"/>
    <w:rsid w:val="00592429"/>
    <w:rsid w:val="0059243B"/>
    <w:rsid w:val="0059323A"/>
    <w:rsid w:val="0059334E"/>
    <w:rsid w:val="00593612"/>
    <w:rsid w:val="00593685"/>
    <w:rsid w:val="005937A5"/>
    <w:rsid w:val="00593C0C"/>
    <w:rsid w:val="00593C3C"/>
    <w:rsid w:val="00593F10"/>
    <w:rsid w:val="0059461E"/>
    <w:rsid w:val="0059466A"/>
    <w:rsid w:val="005946B4"/>
    <w:rsid w:val="00594800"/>
    <w:rsid w:val="00594A01"/>
    <w:rsid w:val="00594F76"/>
    <w:rsid w:val="00595484"/>
    <w:rsid w:val="005954A0"/>
    <w:rsid w:val="005959E7"/>
    <w:rsid w:val="00595A89"/>
    <w:rsid w:val="00595A91"/>
    <w:rsid w:val="00596227"/>
    <w:rsid w:val="005972D7"/>
    <w:rsid w:val="005974DA"/>
    <w:rsid w:val="00597555"/>
    <w:rsid w:val="00597D69"/>
    <w:rsid w:val="005A0972"/>
    <w:rsid w:val="005A0E51"/>
    <w:rsid w:val="005A1B7E"/>
    <w:rsid w:val="005A1C76"/>
    <w:rsid w:val="005A1E7A"/>
    <w:rsid w:val="005A20BB"/>
    <w:rsid w:val="005A23F8"/>
    <w:rsid w:val="005A2509"/>
    <w:rsid w:val="005A2AF6"/>
    <w:rsid w:val="005A320B"/>
    <w:rsid w:val="005A33E0"/>
    <w:rsid w:val="005A382F"/>
    <w:rsid w:val="005A3DA7"/>
    <w:rsid w:val="005A4037"/>
    <w:rsid w:val="005A440E"/>
    <w:rsid w:val="005A4642"/>
    <w:rsid w:val="005A4705"/>
    <w:rsid w:val="005A4A69"/>
    <w:rsid w:val="005A4A81"/>
    <w:rsid w:val="005A5015"/>
    <w:rsid w:val="005A51A1"/>
    <w:rsid w:val="005A5400"/>
    <w:rsid w:val="005A543E"/>
    <w:rsid w:val="005A5508"/>
    <w:rsid w:val="005A582E"/>
    <w:rsid w:val="005A5A4B"/>
    <w:rsid w:val="005A5B81"/>
    <w:rsid w:val="005A5D10"/>
    <w:rsid w:val="005A5D52"/>
    <w:rsid w:val="005A5FAF"/>
    <w:rsid w:val="005A632A"/>
    <w:rsid w:val="005A6684"/>
    <w:rsid w:val="005A6A67"/>
    <w:rsid w:val="005A6BA8"/>
    <w:rsid w:val="005A70FA"/>
    <w:rsid w:val="005A7786"/>
    <w:rsid w:val="005A77AD"/>
    <w:rsid w:val="005A7DD5"/>
    <w:rsid w:val="005B0089"/>
    <w:rsid w:val="005B0365"/>
    <w:rsid w:val="005B079D"/>
    <w:rsid w:val="005B0CC5"/>
    <w:rsid w:val="005B0D4F"/>
    <w:rsid w:val="005B176B"/>
    <w:rsid w:val="005B197A"/>
    <w:rsid w:val="005B24F0"/>
    <w:rsid w:val="005B2832"/>
    <w:rsid w:val="005B283F"/>
    <w:rsid w:val="005B2CF9"/>
    <w:rsid w:val="005B2E4C"/>
    <w:rsid w:val="005B331A"/>
    <w:rsid w:val="005B33ED"/>
    <w:rsid w:val="005B36CB"/>
    <w:rsid w:val="005B41B5"/>
    <w:rsid w:val="005B427A"/>
    <w:rsid w:val="005B46BF"/>
    <w:rsid w:val="005B4B56"/>
    <w:rsid w:val="005B4C93"/>
    <w:rsid w:val="005B4E55"/>
    <w:rsid w:val="005B52EA"/>
    <w:rsid w:val="005B61D2"/>
    <w:rsid w:val="005B62F5"/>
    <w:rsid w:val="005B6472"/>
    <w:rsid w:val="005B66CC"/>
    <w:rsid w:val="005B6D66"/>
    <w:rsid w:val="005B6EB7"/>
    <w:rsid w:val="005B6FD0"/>
    <w:rsid w:val="005B726D"/>
    <w:rsid w:val="005B72ED"/>
    <w:rsid w:val="005B77D5"/>
    <w:rsid w:val="005C0057"/>
    <w:rsid w:val="005C101E"/>
    <w:rsid w:val="005C1178"/>
    <w:rsid w:val="005C1757"/>
    <w:rsid w:val="005C1839"/>
    <w:rsid w:val="005C18AA"/>
    <w:rsid w:val="005C1919"/>
    <w:rsid w:val="005C1C56"/>
    <w:rsid w:val="005C1CED"/>
    <w:rsid w:val="005C21B3"/>
    <w:rsid w:val="005C2435"/>
    <w:rsid w:val="005C2AAD"/>
    <w:rsid w:val="005C3335"/>
    <w:rsid w:val="005C36B6"/>
    <w:rsid w:val="005C36B8"/>
    <w:rsid w:val="005C399E"/>
    <w:rsid w:val="005C3C28"/>
    <w:rsid w:val="005C3C5A"/>
    <w:rsid w:val="005C440C"/>
    <w:rsid w:val="005C4D56"/>
    <w:rsid w:val="005C52DD"/>
    <w:rsid w:val="005C564F"/>
    <w:rsid w:val="005C5BFD"/>
    <w:rsid w:val="005C5FFB"/>
    <w:rsid w:val="005C609C"/>
    <w:rsid w:val="005C65F9"/>
    <w:rsid w:val="005C6A24"/>
    <w:rsid w:val="005C7439"/>
    <w:rsid w:val="005C7E09"/>
    <w:rsid w:val="005D018E"/>
    <w:rsid w:val="005D0538"/>
    <w:rsid w:val="005D065E"/>
    <w:rsid w:val="005D09BE"/>
    <w:rsid w:val="005D0A7E"/>
    <w:rsid w:val="005D1938"/>
    <w:rsid w:val="005D19F4"/>
    <w:rsid w:val="005D2546"/>
    <w:rsid w:val="005D2649"/>
    <w:rsid w:val="005D2724"/>
    <w:rsid w:val="005D2BB2"/>
    <w:rsid w:val="005D3097"/>
    <w:rsid w:val="005D3554"/>
    <w:rsid w:val="005D35FB"/>
    <w:rsid w:val="005D3919"/>
    <w:rsid w:val="005D3D56"/>
    <w:rsid w:val="005D3F6F"/>
    <w:rsid w:val="005D4098"/>
    <w:rsid w:val="005D414C"/>
    <w:rsid w:val="005D41AC"/>
    <w:rsid w:val="005D4797"/>
    <w:rsid w:val="005D4846"/>
    <w:rsid w:val="005D4917"/>
    <w:rsid w:val="005D4B43"/>
    <w:rsid w:val="005D4B98"/>
    <w:rsid w:val="005D4D64"/>
    <w:rsid w:val="005D5FD3"/>
    <w:rsid w:val="005D60B1"/>
    <w:rsid w:val="005D62BB"/>
    <w:rsid w:val="005D671F"/>
    <w:rsid w:val="005D6AAD"/>
    <w:rsid w:val="005D6C58"/>
    <w:rsid w:val="005D784C"/>
    <w:rsid w:val="005D7B32"/>
    <w:rsid w:val="005D7CBD"/>
    <w:rsid w:val="005E03A3"/>
    <w:rsid w:val="005E050A"/>
    <w:rsid w:val="005E058C"/>
    <w:rsid w:val="005E0942"/>
    <w:rsid w:val="005E0CFF"/>
    <w:rsid w:val="005E12DE"/>
    <w:rsid w:val="005E133C"/>
    <w:rsid w:val="005E134A"/>
    <w:rsid w:val="005E13C8"/>
    <w:rsid w:val="005E1722"/>
    <w:rsid w:val="005E1B08"/>
    <w:rsid w:val="005E1B0E"/>
    <w:rsid w:val="005E21CB"/>
    <w:rsid w:val="005E26F3"/>
    <w:rsid w:val="005E33E1"/>
    <w:rsid w:val="005E35C7"/>
    <w:rsid w:val="005E388D"/>
    <w:rsid w:val="005E39AA"/>
    <w:rsid w:val="005E3AC0"/>
    <w:rsid w:val="005E3E11"/>
    <w:rsid w:val="005E4CC1"/>
    <w:rsid w:val="005E4F69"/>
    <w:rsid w:val="005E54A8"/>
    <w:rsid w:val="005E5A33"/>
    <w:rsid w:val="005E5DCA"/>
    <w:rsid w:val="005E604B"/>
    <w:rsid w:val="005E63A9"/>
    <w:rsid w:val="005E6451"/>
    <w:rsid w:val="005E64AC"/>
    <w:rsid w:val="005E675B"/>
    <w:rsid w:val="005E7463"/>
    <w:rsid w:val="005E75EB"/>
    <w:rsid w:val="005E76DA"/>
    <w:rsid w:val="005E7797"/>
    <w:rsid w:val="005E7800"/>
    <w:rsid w:val="005E7B69"/>
    <w:rsid w:val="005F08E1"/>
    <w:rsid w:val="005F0DFD"/>
    <w:rsid w:val="005F0E20"/>
    <w:rsid w:val="005F0EB5"/>
    <w:rsid w:val="005F0FF5"/>
    <w:rsid w:val="005F12F5"/>
    <w:rsid w:val="005F15A6"/>
    <w:rsid w:val="005F15CA"/>
    <w:rsid w:val="005F1914"/>
    <w:rsid w:val="005F1B9E"/>
    <w:rsid w:val="005F3438"/>
    <w:rsid w:val="005F3804"/>
    <w:rsid w:val="005F4145"/>
    <w:rsid w:val="005F42B2"/>
    <w:rsid w:val="005F46B0"/>
    <w:rsid w:val="005F493E"/>
    <w:rsid w:val="005F4994"/>
    <w:rsid w:val="005F4E4D"/>
    <w:rsid w:val="005F527C"/>
    <w:rsid w:val="005F53AC"/>
    <w:rsid w:val="005F625A"/>
    <w:rsid w:val="005F6467"/>
    <w:rsid w:val="005F67EE"/>
    <w:rsid w:val="005F6C50"/>
    <w:rsid w:val="005F7203"/>
    <w:rsid w:val="005F76EA"/>
    <w:rsid w:val="005F7770"/>
    <w:rsid w:val="005F7A81"/>
    <w:rsid w:val="005F7C07"/>
    <w:rsid w:val="005F7DF6"/>
    <w:rsid w:val="005F7E84"/>
    <w:rsid w:val="0060029F"/>
    <w:rsid w:val="006005CA"/>
    <w:rsid w:val="00600C32"/>
    <w:rsid w:val="006010A6"/>
    <w:rsid w:val="0060157E"/>
    <w:rsid w:val="00601927"/>
    <w:rsid w:val="00601B67"/>
    <w:rsid w:val="006022CE"/>
    <w:rsid w:val="00602359"/>
    <w:rsid w:val="00602562"/>
    <w:rsid w:val="00602CB2"/>
    <w:rsid w:val="00602FDD"/>
    <w:rsid w:val="006034A0"/>
    <w:rsid w:val="006034BE"/>
    <w:rsid w:val="0060385B"/>
    <w:rsid w:val="00603C76"/>
    <w:rsid w:val="00604030"/>
    <w:rsid w:val="00604CF9"/>
    <w:rsid w:val="0060502C"/>
    <w:rsid w:val="00605A3D"/>
    <w:rsid w:val="00605B2A"/>
    <w:rsid w:val="00606988"/>
    <w:rsid w:val="006069D1"/>
    <w:rsid w:val="00606B68"/>
    <w:rsid w:val="00607CD9"/>
    <w:rsid w:val="00607E95"/>
    <w:rsid w:val="00610249"/>
    <w:rsid w:val="006103A3"/>
    <w:rsid w:val="0061042F"/>
    <w:rsid w:val="00611373"/>
    <w:rsid w:val="00611533"/>
    <w:rsid w:val="006115CE"/>
    <w:rsid w:val="00611610"/>
    <w:rsid w:val="00611E10"/>
    <w:rsid w:val="00611FA0"/>
    <w:rsid w:val="00612411"/>
    <w:rsid w:val="006129F5"/>
    <w:rsid w:val="00612E56"/>
    <w:rsid w:val="00613310"/>
    <w:rsid w:val="0061385F"/>
    <w:rsid w:val="00613950"/>
    <w:rsid w:val="00613DFA"/>
    <w:rsid w:val="00613FED"/>
    <w:rsid w:val="006140D5"/>
    <w:rsid w:val="006143FB"/>
    <w:rsid w:val="0061491C"/>
    <w:rsid w:val="00615112"/>
    <w:rsid w:val="0061517E"/>
    <w:rsid w:val="00615424"/>
    <w:rsid w:val="00615560"/>
    <w:rsid w:val="0061586E"/>
    <w:rsid w:val="00615C54"/>
    <w:rsid w:val="00615D4D"/>
    <w:rsid w:val="00616320"/>
    <w:rsid w:val="00616379"/>
    <w:rsid w:val="00616BBE"/>
    <w:rsid w:val="00617464"/>
    <w:rsid w:val="00617DCD"/>
    <w:rsid w:val="00620233"/>
    <w:rsid w:val="006202AA"/>
    <w:rsid w:val="00620463"/>
    <w:rsid w:val="0062060C"/>
    <w:rsid w:val="006216B4"/>
    <w:rsid w:val="00621771"/>
    <w:rsid w:val="006219DE"/>
    <w:rsid w:val="00622275"/>
    <w:rsid w:val="0062298C"/>
    <w:rsid w:val="00622B48"/>
    <w:rsid w:val="00622C7D"/>
    <w:rsid w:val="00622FE0"/>
    <w:rsid w:val="006236D5"/>
    <w:rsid w:val="006244EA"/>
    <w:rsid w:val="006246AE"/>
    <w:rsid w:val="0062486F"/>
    <w:rsid w:val="00625261"/>
    <w:rsid w:val="00625299"/>
    <w:rsid w:val="00625333"/>
    <w:rsid w:val="006257C1"/>
    <w:rsid w:val="00625E7D"/>
    <w:rsid w:val="00626334"/>
    <w:rsid w:val="0062670F"/>
    <w:rsid w:val="006269A2"/>
    <w:rsid w:val="00626B4B"/>
    <w:rsid w:val="00627171"/>
    <w:rsid w:val="00627584"/>
    <w:rsid w:val="006277C8"/>
    <w:rsid w:val="00627906"/>
    <w:rsid w:val="00630388"/>
    <w:rsid w:val="0063075E"/>
    <w:rsid w:val="00630FB4"/>
    <w:rsid w:val="006311B9"/>
    <w:rsid w:val="006320E5"/>
    <w:rsid w:val="006320FD"/>
    <w:rsid w:val="00632132"/>
    <w:rsid w:val="00632464"/>
    <w:rsid w:val="006325A4"/>
    <w:rsid w:val="0063263E"/>
    <w:rsid w:val="00632CBD"/>
    <w:rsid w:val="00632F5C"/>
    <w:rsid w:val="00633632"/>
    <w:rsid w:val="00633862"/>
    <w:rsid w:val="0063463B"/>
    <w:rsid w:val="0063468B"/>
    <w:rsid w:val="00634D38"/>
    <w:rsid w:val="00634FAA"/>
    <w:rsid w:val="006354D1"/>
    <w:rsid w:val="00635A45"/>
    <w:rsid w:val="00635FF5"/>
    <w:rsid w:val="006362EA"/>
    <w:rsid w:val="0063650F"/>
    <w:rsid w:val="006368C7"/>
    <w:rsid w:val="006369B7"/>
    <w:rsid w:val="006369E0"/>
    <w:rsid w:val="00636E71"/>
    <w:rsid w:val="0063736F"/>
    <w:rsid w:val="006373BE"/>
    <w:rsid w:val="006376D6"/>
    <w:rsid w:val="00637F41"/>
    <w:rsid w:val="0064062E"/>
    <w:rsid w:val="0064068C"/>
    <w:rsid w:val="00641858"/>
    <w:rsid w:val="00641A39"/>
    <w:rsid w:val="00641D69"/>
    <w:rsid w:val="006420A3"/>
    <w:rsid w:val="00642319"/>
    <w:rsid w:val="00642486"/>
    <w:rsid w:val="00642928"/>
    <w:rsid w:val="00642A04"/>
    <w:rsid w:val="00642C09"/>
    <w:rsid w:val="00642D7A"/>
    <w:rsid w:val="00642F36"/>
    <w:rsid w:val="00643A95"/>
    <w:rsid w:val="00643CD8"/>
    <w:rsid w:val="00643D14"/>
    <w:rsid w:val="00643EC8"/>
    <w:rsid w:val="00643EDD"/>
    <w:rsid w:val="006447AB"/>
    <w:rsid w:val="00645ACD"/>
    <w:rsid w:val="00645ADE"/>
    <w:rsid w:val="00645CB2"/>
    <w:rsid w:val="00645D29"/>
    <w:rsid w:val="00645F0D"/>
    <w:rsid w:val="0064623F"/>
    <w:rsid w:val="0064635E"/>
    <w:rsid w:val="0064671F"/>
    <w:rsid w:val="00647064"/>
    <w:rsid w:val="006471EA"/>
    <w:rsid w:val="0064734B"/>
    <w:rsid w:val="00647534"/>
    <w:rsid w:val="00647C4D"/>
    <w:rsid w:val="00647F7F"/>
    <w:rsid w:val="00650153"/>
    <w:rsid w:val="0065098B"/>
    <w:rsid w:val="00650BB7"/>
    <w:rsid w:val="00650DDB"/>
    <w:rsid w:val="00650E0E"/>
    <w:rsid w:val="00650F75"/>
    <w:rsid w:val="00652079"/>
    <w:rsid w:val="0065210E"/>
    <w:rsid w:val="006528B2"/>
    <w:rsid w:val="006528C6"/>
    <w:rsid w:val="006529C5"/>
    <w:rsid w:val="00652DDF"/>
    <w:rsid w:val="00653054"/>
    <w:rsid w:val="006534C3"/>
    <w:rsid w:val="006539E9"/>
    <w:rsid w:val="00654544"/>
    <w:rsid w:val="00655878"/>
    <w:rsid w:val="006558E0"/>
    <w:rsid w:val="006563D6"/>
    <w:rsid w:val="00656AED"/>
    <w:rsid w:val="00656ECB"/>
    <w:rsid w:val="00656F56"/>
    <w:rsid w:val="006578FA"/>
    <w:rsid w:val="0066011A"/>
    <w:rsid w:val="006617F6"/>
    <w:rsid w:val="00661963"/>
    <w:rsid w:val="00661D20"/>
    <w:rsid w:val="00661D29"/>
    <w:rsid w:val="00661DD5"/>
    <w:rsid w:val="00661EA6"/>
    <w:rsid w:val="00662A39"/>
    <w:rsid w:val="0066315D"/>
    <w:rsid w:val="00664418"/>
    <w:rsid w:val="00664C35"/>
    <w:rsid w:val="006659F6"/>
    <w:rsid w:val="00665C02"/>
    <w:rsid w:val="006660BF"/>
    <w:rsid w:val="00666210"/>
    <w:rsid w:val="0066691F"/>
    <w:rsid w:val="00666EFA"/>
    <w:rsid w:val="00667029"/>
    <w:rsid w:val="00667229"/>
    <w:rsid w:val="006676BE"/>
    <w:rsid w:val="0067009C"/>
    <w:rsid w:val="0067040F"/>
    <w:rsid w:val="006705CC"/>
    <w:rsid w:val="0067086C"/>
    <w:rsid w:val="00670DC1"/>
    <w:rsid w:val="006711AC"/>
    <w:rsid w:val="00671306"/>
    <w:rsid w:val="006717BE"/>
    <w:rsid w:val="00671B2E"/>
    <w:rsid w:val="00671DD8"/>
    <w:rsid w:val="006728C1"/>
    <w:rsid w:val="00672A09"/>
    <w:rsid w:val="00672A56"/>
    <w:rsid w:val="00673CA5"/>
    <w:rsid w:val="00673EC1"/>
    <w:rsid w:val="006744FF"/>
    <w:rsid w:val="00674556"/>
    <w:rsid w:val="006746D7"/>
    <w:rsid w:val="006747DF"/>
    <w:rsid w:val="006748B0"/>
    <w:rsid w:val="00674A26"/>
    <w:rsid w:val="006752A3"/>
    <w:rsid w:val="006755C2"/>
    <w:rsid w:val="00675637"/>
    <w:rsid w:val="006757C6"/>
    <w:rsid w:val="00675AC6"/>
    <w:rsid w:val="006767EA"/>
    <w:rsid w:val="00676ED8"/>
    <w:rsid w:val="00677308"/>
    <w:rsid w:val="006779A6"/>
    <w:rsid w:val="00677F03"/>
    <w:rsid w:val="0068019C"/>
    <w:rsid w:val="006803BA"/>
    <w:rsid w:val="006804C7"/>
    <w:rsid w:val="00680719"/>
    <w:rsid w:val="0068076E"/>
    <w:rsid w:val="00680B6C"/>
    <w:rsid w:val="00681133"/>
    <w:rsid w:val="006814E9"/>
    <w:rsid w:val="006819D4"/>
    <w:rsid w:val="00681CF6"/>
    <w:rsid w:val="00682497"/>
    <w:rsid w:val="00682638"/>
    <w:rsid w:val="00682946"/>
    <w:rsid w:val="00682F8C"/>
    <w:rsid w:val="0068310D"/>
    <w:rsid w:val="00683247"/>
    <w:rsid w:val="00683545"/>
    <w:rsid w:val="006837E4"/>
    <w:rsid w:val="00683919"/>
    <w:rsid w:val="00683B2A"/>
    <w:rsid w:val="0068439C"/>
    <w:rsid w:val="0068445C"/>
    <w:rsid w:val="00684C57"/>
    <w:rsid w:val="006857C6"/>
    <w:rsid w:val="00685E82"/>
    <w:rsid w:val="00686143"/>
    <w:rsid w:val="006861BA"/>
    <w:rsid w:val="00686492"/>
    <w:rsid w:val="0068684C"/>
    <w:rsid w:val="006869FD"/>
    <w:rsid w:val="00686E1A"/>
    <w:rsid w:val="00687135"/>
    <w:rsid w:val="006871C4"/>
    <w:rsid w:val="00687C21"/>
    <w:rsid w:val="00687E23"/>
    <w:rsid w:val="00690058"/>
    <w:rsid w:val="0069035E"/>
    <w:rsid w:val="006903AC"/>
    <w:rsid w:val="00690440"/>
    <w:rsid w:val="006906E6"/>
    <w:rsid w:val="00690701"/>
    <w:rsid w:val="00690FE3"/>
    <w:rsid w:val="00691455"/>
    <w:rsid w:val="006919FC"/>
    <w:rsid w:val="00691B98"/>
    <w:rsid w:val="00691C46"/>
    <w:rsid w:val="00691F85"/>
    <w:rsid w:val="00692802"/>
    <w:rsid w:val="00692825"/>
    <w:rsid w:val="00692933"/>
    <w:rsid w:val="006931DD"/>
    <w:rsid w:val="00693678"/>
    <w:rsid w:val="006941B7"/>
    <w:rsid w:val="006942BC"/>
    <w:rsid w:val="006944F3"/>
    <w:rsid w:val="00694504"/>
    <w:rsid w:val="00694630"/>
    <w:rsid w:val="00694699"/>
    <w:rsid w:val="00694994"/>
    <w:rsid w:val="00694AF1"/>
    <w:rsid w:val="00694EBB"/>
    <w:rsid w:val="0069550D"/>
    <w:rsid w:val="00695DC6"/>
    <w:rsid w:val="00696433"/>
    <w:rsid w:val="006964A4"/>
    <w:rsid w:val="0069711D"/>
    <w:rsid w:val="00697378"/>
    <w:rsid w:val="00697F9C"/>
    <w:rsid w:val="00697FF0"/>
    <w:rsid w:val="006A01A0"/>
    <w:rsid w:val="006A0261"/>
    <w:rsid w:val="006A087E"/>
    <w:rsid w:val="006A0996"/>
    <w:rsid w:val="006A0ACD"/>
    <w:rsid w:val="006A0AD1"/>
    <w:rsid w:val="006A1015"/>
    <w:rsid w:val="006A1229"/>
    <w:rsid w:val="006A15B7"/>
    <w:rsid w:val="006A1790"/>
    <w:rsid w:val="006A1A4B"/>
    <w:rsid w:val="006A1D89"/>
    <w:rsid w:val="006A222B"/>
    <w:rsid w:val="006A264D"/>
    <w:rsid w:val="006A27FC"/>
    <w:rsid w:val="006A2F18"/>
    <w:rsid w:val="006A321E"/>
    <w:rsid w:val="006A331C"/>
    <w:rsid w:val="006A340F"/>
    <w:rsid w:val="006A39F6"/>
    <w:rsid w:val="006A4229"/>
    <w:rsid w:val="006A4384"/>
    <w:rsid w:val="006A4C91"/>
    <w:rsid w:val="006A4DA0"/>
    <w:rsid w:val="006A530C"/>
    <w:rsid w:val="006A5D14"/>
    <w:rsid w:val="006A6E2C"/>
    <w:rsid w:val="006A74F9"/>
    <w:rsid w:val="006B002C"/>
    <w:rsid w:val="006B0410"/>
    <w:rsid w:val="006B07F4"/>
    <w:rsid w:val="006B0A41"/>
    <w:rsid w:val="006B0DCB"/>
    <w:rsid w:val="006B0FE2"/>
    <w:rsid w:val="006B14C0"/>
    <w:rsid w:val="006B18FB"/>
    <w:rsid w:val="006B20F4"/>
    <w:rsid w:val="006B24A1"/>
    <w:rsid w:val="006B24FC"/>
    <w:rsid w:val="006B285A"/>
    <w:rsid w:val="006B29F5"/>
    <w:rsid w:val="006B2BDE"/>
    <w:rsid w:val="006B304F"/>
    <w:rsid w:val="006B3167"/>
    <w:rsid w:val="006B3414"/>
    <w:rsid w:val="006B3493"/>
    <w:rsid w:val="006B34FD"/>
    <w:rsid w:val="006B3B2C"/>
    <w:rsid w:val="006B407A"/>
    <w:rsid w:val="006B40B8"/>
    <w:rsid w:val="006B4957"/>
    <w:rsid w:val="006B4F04"/>
    <w:rsid w:val="006B5F04"/>
    <w:rsid w:val="006B6D5D"/>
    <w:rsid w:val="006B6DED"/>
    <w:rsid w:val="006B7538"/>
    <w:rsid w:val="006B7614"/>
    <w:rsid w:val="006B776A"/>
    <w:rsid w:val="006C00D7"/>
    <w:rsid w:val="006C0601"/>
    <w:rsid w:val="006C12F6"/>
    <w:rsid w:val="006C137E"/>
    <w:rsid w:val="006C1460"/>
    <w:rsid w:val="006C16A7"/>
    <w:rsid w:val="006C1741"/>
    <w:rsid w:val="006C1D18"/>
    <w:rsid w:val="006C20BB"/>
    <w:rsid w:val="006C258C"/>
    <w:rsid w:val="006C2794"/>
    <w:rsid w:val="006C2995"/>
    <w:rsid w:val="006C2A7C"/>
    <w:rsid w:val="006C3096"/>
    <w:rsid w:val="006C35FC"/>
    <w:rsid w:val="006C3DCE"/>
    <w:rsid w:val="006C4152"/>
    <w:rsid w:val="006C4473"/>
    <w:rsid w:val="006C4715"/>
    <w:rsid w:val="006C48E8"/>
    <w:rsid w:val="006C4DDB"/>
    <w:rsid w:val="006C4ED6"/>
    <w:rsid w:val="006C5035"/>
    <w:rsid w:val="006C5568"/>
    <w:rsid w:val="006C574D"/>
    <w:rsid w:val="006C6246"/>
    <w:rsid w:val="006C6653"/>
    <w:rsid w:val="006C6C7C"/>
    <w:rsid w:val="006C6EFA"/>
    <w:rsid w:val="006D029A"/>
    <w:rsid w:val="006D087E"/>
    <w:rsid w:val="006D089B"/>
    <w:rsid w:val="006D128E"/>
    <w:rsid w:val="006D1979"/>
    <w:rsid w:val="006D22DC"/>
    <w:rsid w:val="006D28ED"/>
    <w:rsid w:val="006D39A7"/>
    <w:rsid w:val="006D3EBC"/>
    <w:rsid w:val="006D43DC"/>
    <w:rsid w:val="006D479B"/>
    <w:rsid w:val="006D49A0"/>
    <w:rsid w:val="006D4E02"/>
    <w:rsid w:val="006D4E21"/>
    <w:rsid w:val="006D56FC"/>
    <w:rsid w:val="006D5CAE"/>
    <w:rsid w:val="006D5FE9"/>
    <w:rsid w:val="006D61A6"/>
    <w:rsid w:val="006D6936"/>
    <w:rsid w:val="006D6C2A"/>
    <w:rsid w:val="006D7335"/>
    <w:rsid w:val="006D7342"/>
    <w:rsid w:val="006D74B0"/>
    <w:rsid w:val="006D7838"/>
    <w:rsid w:val="006D7C6F"/>
    <w:rsid w:val="006D7E15"/>
    <w:rsid w:val="006D7F7C"/>
    <w:rsid w:val="006E034B"/>
    <w:rsid w:val="006E05E9"/>
    <w:rsid w:val="006E0661"/>
    <w:rsid w:val="006E080F"/>
    <w:rsid w:val="006E12AB"/>
    <w:rsid w:val="006E1389"/>
    <w:rsid w:val="006E1622"/>
    <w:rsid w:val="006E1969"/>
    <w:rsid w:val="006E197A"/>
    <w:rsid w:val="006E1DF8"/>
    <w:rsid w:val="006E242A"/>
    <w:rsid w:val="006E286A"/>
    <w:rsid w:val="006E2A9F"/>
    <w:rsid w:val="006E2AEA"/>
    <w:rsid w:val="006E2B56"/>
    <w:rsid w:val="006E2C19"/>
    <w:rsid w:val="006E33E3"/>
    <w:rsid w:val="006E343E"/>
    <w:rsid w:val="006E3954"/>
    <w:rsid w:val="006E46D9"/>
    <w:rsid w:val="006E4A53"/>
    <w:rsid w:val="006E4DFA"/>
    <w:rsid w:val="006E50E3"/>
    <w:rsid w:val="006E5147"/>
    <w:rsid w:val="006E549E"/>
    <w:rsid w:val="006E5572"/>
    <w:rsid w:val="006E609A"/>
    <w:rsid w:val="006E6298"/>
    <w:rsid w:val="006E64F7"/>
    <w:rsid w:val="006E75C3"/>
    <w:rsid w:val="006E76FF"/>
    <w:rsid w:val="006F007C"/>
    <w:rsid w:val="006F06DF"/>
    <w:rsid w:val="006F0A9D"/>
    <w:rsid w:val="006F18E5"/>
    <w:rsid w:val="006F1B08"/>
    <w:rsid w:val="006F1DB1"/>
    <w:rsid w:val="006F1ECA"/>
    <w:rsid w:val="006F29BF"/>
    <w:rsid w:val="006F317B"/>
    <w:rsid w:val="006F35CC"/>
    <w:rsid w:val="006F3702"/>
    <w:rsid w:val="006F3B13"/>
    <w:rsid w:val="006F3E46"/>
    <w:rsid w:val="006F4513"/>
    <w:rsid w:val="006F4759"/>
    <w:rsid w:val="006F47D1"/>
    <w:rsid w:val="006F4B87"/>
    <w:rsid w:val="006F4E20"/>
    <w:rsid w:val="006F5054"/>
    <w:rsid w:val="006F5095"/>
    <w:rsid w:val="006F50EA"/>
    <w:rsid w:val="006F5740"/>
    <w:rsid w:val="006F5C11"/>
    <w:rsid w:val="006F5E46"/>
    <w:rsid w:val="006F6AAA"/>
    <w:rsid w:val="006F6C09"/>
    <w:rsid w:val="006F7008"/>
    <w:rsid w:val="006F71AB"/>
    <w:rsid w:val="006F7342"/>
    <w:rsid w:val="006F7352"/>
    <w:rsid w:val="00700075"/>
    <w:rsid w:val="0070023B"/>
    <w:rsid w:val="007008E5"/>
    <w:rsid w:val="0070107B"/>
    <w:rsid w:val="00701814"/>
    <w:rsid w:val="00701EE3"/>
    <w:rsid w:val="00702AF9"/>
    <w:rsid w:val="00703109"/>
    <w:rsid w:val="00703273"/>
    <w:rsid w:val="0070376D"/>
    <w:rsid w:val="007046BB"/>
    <w:rsid w:val="00704A15"/>
    <w:rsid w:val="00704D84"/>
    <w:rsid w:val="00704FCA"/>
    <w:rsid w:val="00705791"/>
    <w:rsid w:val="00705FB4"/>
    <w:rsid w:val="00706362"/>
    <w:rsid w:val="007064C4"/>
    <w:rsid w:val="0070656F"/>
    <w:rsid w:val="00706D9C"/>
    <w:rsid w:val="0070732E"/>
    <w:rsid w:val="0070762E"/>
    <w:rsid w:val="00707A3B"/>
    <w:rsid w:val="0071089B"/>
    <w:rsid w:val="00710E64"/>
    <w:rsid w:val="0071150C"/>
    <w:rsid w:val="00711E02"/>
    <w:rsid w:val="00711EDA"/>
    <w:rsid w:val="00712165"/>
    <w:rsid w:val="0071252F"/>
    <w:rsid w:val="00713426"/>
    <w:rsid w:val="00713A09"/>
    <w:rsid w:val="007146B2"/>
    <w:rsid w:val="0071493D"/>
    <w:rsid w:val="00714B38"/>
    <w:rsid w:val="00714C05"/>
    <w:rsid w:val="00714CFF"/>
    <w:rsid w:val="0071522C"/>
    <w:rsid w:val="0071534B"/>
    <w:rsid w:val="007153B2"/>
    <w:rsid w:val="00716005"/>
    <w:rsid w:val="00716288"/>
    <w:rsid w:val="007166C6"/>
    <w:rsid w:val="00716955"/>
    <w:rsid w:val="0071707E"/>
    <w:rsid w:val="0071708C"/>
    <w:rsid w:val="00717498"/>
    <w:rsid w:val="007175DA"/>
    <w:rsid w:val="0071798C"/>
    <w:rsid w:val="00717B04"/>
    <w:rsid w:val="00717E0D"/>
    <w:rsid w:val="0072015A"/>
    <w:rsid w:val="007201F0"/>
    <w:rsid w:val="007205C0"/>
    <w:rsid w:val="0072079B"/>
    <w:rsid w:val="00720916"/>
    <w:rsid w:val="00720BE1"/>
    <w:rsid w:val="00720F00"/>
    <w:rsid w:val="00721494"/>
    <w:rsid w:val="007215B7"/>
    <w:rsid w:val="0072197F"/>
    <w:rsid w:val="0072244C"/>
    <w:rsid w:val="00722678"/>
    <w:rsid w:val="007228D8"/>
    <w:rsid w:val="00722A39"/>
    <w:rsid w:val="00722A49"/>
    <w:rsid w:val="00722C0F"/>
    <w:rsid w:val="0072323D"/>
    <w:rsid w:val="007235E1"/>
    <w:rsid w:val="00723ADD"/>
    <w:rsid w:val="00724079"/>
    <w:rsid w:val="007243D7"/>
    <w:rsid w:val="00724712"/>
    <w:rsid w:val="00724997"/>
    <w:rsid w:val="007249AA"/>
    <w:rsid w:val="00724FC5"/>
    <w:rsid w:val="0072511F"/>
    <w:rsid w:val="00725191"/>
    <w:rsid w:val="00725382"/>
    <w:rsid w:val="00725540"/>
    <w:rsid w:val="00725574"/>
    <w:rsid w:val="00725923"/>
    <w:rsid w:val="00725AB8"/>
    <w:rsid w:val="00725F3F"/>
    <w:rsid w:val="00726526"/>
    <w:rsid w:val="00726636"/>
    <w:rsid w:val="00726B2E"/>
    <w:rsid w:val="00726E62"/>
    <w:rsid w:val="00726F1C"/>
    <w:rsid w:val="00726F2F"/>
    <w:rsid w:val="00727026"/>
    <w:rsid w:val="00727033"/>
    <w:rsid w:val="0072783C"/>
    <w:rsid w:val="00730AD8"/>
    <w:rsid w:val="0073143D"/>
    <w:rsid w:val="007319BE"/>
    <w:rsid w:val="00731BA9"/>
    <w:rsid w:val="00731C4C"/>
    <w:rsid w:val="00731C4E"/>
    <w:rsid w:val="00731D0F"/>
    <w:rsid w:val="00731EBE"/>
    <w:rsid w:val="00732527"/>
    <w:rsid w:val="0073261F"/>
    <w:rsid w:val="007328C2"/>
    <w:rsid w:val="007328DA"/>
    <w:rsid w:val="00734052"/>
    <w:rsid w:val="00734083"/>
    <w:rsid w:val="007340E7"/>
    <w:rsid w:val="0073410E"/>
    <w:rsid w:val="00734708"/>
    <w:rsid w:val="00734AD0"/>
    <w:rsid w:val="0073503A"/>
    <w:rsid w:val="0073664E"/>
    <w:rsid w:val="0073712A"/>
    <w:rsid w:val="007379C0"/>
    <w:rsid w:val="00737F5E"/>
    <w:rsid w:val="007401EE"/>
    <w:rsid w:val="00740F8E"/>
    <w:rsid w:val="00741023"/>
    <w:rsid w:val="00741097"/>
    <w:rsid w:val="007411D3"/>
    <w:rsid w:val="00741527"/>
    <w:rsid w:val="00741673"/>
    <w:rsid w:val="00741791"/>
    <w:rsid w:val="007418FC"/>
    <w:rsid w:val="00741DC7"/>
    <w:rsid w:val="007423EA"/>
    <w:rsid w:val="0074260E"/>
    <w:rsid w:val="00742A2C"/>
    <w:rsid w:val="007432DE"/>
    <w:rsid w:val="00743714"/>
    <w:rsid w:val="00743A1D"/>
    <w:rsid w:val="00743DC9"/>
    <w:rsid w:val="0074431C"/>
    <w:rsid w:val="007445B5"/>
    <w:rsid w:val="00744885"/>
    <w:rsid w:val="007450CB"/>
    <w:rsid w:val="00745696"/>
    <w:rsid w:val="007456E5"/>
    <w:rsid w:val="00745888"/>
    <w:rsid w:val="0074597A"/>
    <w:rsid w:val="00745BAD"/>
    <w:rsid w:val="00745E36"/>
    <w:rsid w:val="00745F76"/>
    <w:rsid w:val="00746D56"/>
    <w:rsid w:val="0074702A"/>
    <w:rsid w:val="0074739C"/>
    <w:rsid w:val="00747445"/>
    <w:rsid w:val="007478C9"/>
    <w:rsid w:val="00747A0B"/>
    <w:rsid w:val="00747B35"/>
    <w:rsid w:val="00747BED"/>
    <w:rsid w:val="00747E3D"/>
    <w:rsid w:val="00747E94"/>
    <w:rsid w:val="007500B4"/>
    <w:rsid w:val="00750B70"/>
    <w:rsid w:val="00750E40"/>
    <w:rsid w:val="00751422"/>
    <w:rsid w:val="00751926"/>
    <w:rsid w:val="007519C5"/>
    <w:rsid w:val="00751AD0"/>
    <w:rsid w:val="00751AFF"/>
    <w:rsid w:val="0075242E"/>
    <w:rsid w:val="007527B1"/>
    <w:rsid w:val="007536C4"/>
    <w:rsid w:val="00753805"/>
    <w:rsid w:val="00753972"/>
    <w:rsid w:val="00753BBD"/>
    <w:rsid w:val="00753EAA"/>
    <w:rsid w:val="007542B6"/>
    <w:rsid w:val="00754441"/>
    <w:rsid w:val="00754DCD"/>
    <w:rsid w:val="00754E5B"/>
    <w:rsid w:val="0075691B"/>
    <w:rsid w:val="00756D27"/>
    <w:rsid w:val="00757AA0"/>
    <w:rsid w:val="00757E71"/>
    <w:rsid w:val="0076097A"/>
    <w:rsid w:val="00760FAB"/>
    <w:rsid w:val="00760FCA"/>
    <w:rsid w:val="007611C2"/>
    <w:rsid w:val="00761274"/>
    <w:rsid w:val="007615BC"/>
    <w:rsid w:val="0076215A"/>
    <w:rsid w:val="007623D5"/>
    <w:rsid w:val="007625AE"/>
    <w:rsid w:val="00762735"/>
    <w:rsid w:val="007628F5"/>
    <w:rsid w:val="00762F30"/>
    <w:rsid w:val="00762FBC"/>
    <w:rsid w:val="0076362F"/>
    <w:rsid w:val="007636F7"/>
    <w:rsid w:val="007638C2"/>
    <w:rsid w:val="00763EC9"/>
    <w:rsid w:val="0076402F"/>
    <w:rsid w:val="00764043"/>
    <w:rsid w:val="00764185"/>
    <w:rsid w:val="007643B5"/>
    <w:rsid w:val="00764474"/>
    <w:rsid w:val="0076455E"/>
    <w:rsid w:val="007648BE"/>
    <w:rsid w:val="00764B46"/>
    <w:rsid w:val="00764BE9"/>
    <w:rsid w:val="00764D39"/>
    <w:rsid w:val="00764DA9"/>
    <w:rsid w:val="00765956"/>
    <w:rsid w:val="00765FB0"/>
    <w:rsid w:val="00766250"/>
    <w:rsid w:val="0076633C"/>
    <w:rsid w:val="007667E0"/>
    <w:rsid w:val="00766BA3"/>
    <w:rsid w:val="007673A0"/>
    <w:rsid w:val="00767AB2"/>
    <w:rsid w:val="00767F07"/>
    <w:rsid w:val="007707BD"/>
    <w:rsid w:val="00770A13"/>
    <w:rsid w:val="00770C20"/>
    <w:rsid w:val="0077102C"/>
    <w:rsid w:val="007712DA"/>
    <w:rsid w:val="007722AF"/>
    <w:rsid w:val="007723DB"/>
    <w:rsid w:val="007726DB"/>
    <w:rsid w:val="00772A20"/>
    <w:rsid w:val="00772A7A"/>
    <w:rsid w:val="0077359D"/>
    <w:rsid w:val="00773AC7"/>
    <w:rsid w:val="00774121"/>
    <w:rsid w:val="007743BB"/>
    <w:rsid w:val="00774533"/>
    <w:rsid w:val="00774698"/>
    <w:rsid w:val="00774A9C"/>
    <w:rsid w:val="00774D6B"/>
    <w:rsid w:val="0077516F"/>
    <w:rsid w:val="00775ED9"/>
    <w:rsid w:val="00776078"/>
    <w:rsid w:val="0077607A"/>
    <w:rsid w:val="007761A3"/>
    <w:rsid w:val="007765A8"/>
    <w:rsid w:val="00776B67"/>
    <w:rsid w:val="00776C12"/>
    <w:rsid w:val="00777764"/>
    <w:rsid w:val="0077782A"/>
    <w:rsid w:val="00777890"/>
    <w:rsid w:val="00777A37"/>
    <w:rsid w:val="00780130"/>
    <w:rsid w:val="00780668"/>
    <w:rsid w:val="007807F7"/>
    <w:rsid w:val="00780D96"/>
    <w:rsid w:val="00781106"/>
    <w:rsid w:val="007822DD"/>
    <w:rsid w:val="00782CA5"/>
    <w:rsid w:val="00782DAC"/>
    <w:rsid w:val="00783081"/>
    <w:rsid w:val="007830B1"/>
    <w:rsid w:val="00783411"/>
    <w:rsid w:val="0078347C"/>
    <w:rsid w:val="007839B9"/>
    <w:rsid w:val="007839FF"/>
    <w:rsid w:val="00783CB2"/>
    <w:rsid w:val="00784C60"/>
    <w:rsid w:val="00785492"/>
    <w:rsid w:val="00785A8D"/>
    <w:rsid w:val="00785B87"/>
    <w:rsid w:val="007869E1"/>
    <w:rsid w:val="00786FCB"/>
    <w:rsid w:val="0078704F"/>
    <w:rsid w:val="007879B2"/>
    <w:rsid w:val="00787A61"/>
    <w:rsid w:val="00787CAA"/>
    <w:rsid w:val="00790BAF"/>
    <w:rsid w:val="00791F06"/>
    <w:rsid w:val="00792E30"/>
    <w:rsid w:val="0079386B"/>
    <w:rsid w:val="00793FF2"/>
    <w:rsid w:val="00794576"/>
    <w:rsid w:val="00794B01"/>
    <w:rsid w:val="00794D78"/>
    <w:rsid w:val="0079576D"/>
    <w:rsid w:val="007958A6"/>
    <w:rsid w:val="00795EC6"/>
    <w:rsid w:val="007960E9"/>
    <w:rsid w:val="00796478"/>
    <w:rsid w:val="00796740"/>
    <w:rsid w:val="00796829"/>
    <w:rsid w:val="00797451"/>
    <w:rsid w:val="007974D3"/>
    <w:rsid w:val="00797964"/>
    <w:rsid w:val="007979C3"/>
    <w:rsid w:val="007A024E"/>
    <w:rsid w:val="007A0D77"/>
    <w:rsid w:val="007A18F1"/>
    <w:rsid w:val="007A1C59"/>
    <w:rsid w:val="007A1C83"/>
    <w:rsid w:val="007A2A6B"/>
    <w:rsid w:val="007A2F56"/>
    <w:rsid w:val="007A35A7"/>
    <w:rsid w:val="007A3F6A"/>
    <w:rsid w:val="007A40AB"/>
    <w:rsid w:val="007A4149"/>
    <w:rsid w:val="007A4C23"/>
    <w:rsid w:val="007A55BD"/>
    <w:rsid w:val="007A5D04"/>
    <w:rsid w:val="007A5D13"/>
    <w:rsid w:val="007A5FC1"/>
    <w:rsid w:val="007A630B"/>
    <w:rsid w:val="007A6584"/>
    <w:rsid w:val="007A6BA1"/>
    <w:rsid w:val="007A6D8C"/>
    <w:rsid w:val="007A6F87"/>
    <w:rsid w:val="007A72A5"/>
    <w:rsid w:val="007A7C2D"/>
    <w:rsid w:val="007B0224"/>
    <w:rsid w:val="007B08F0"/>
    <w:rsid w:val="007B0A36"/>
    <w:rsid w:val="007B0A9E"/>
    <w:rsid w:val="007B0B50"/>
    <w:rsid w:val="007B0EF6"/>
    <w:rsid w:val="007B0F0D"/>
    <w:rsid w:val="007B1402"/>
    <w:rsid w:val="007B15E3"/>
    <w:rsid w:val="007B1CE2"/>
    <w:rsid w:val="007B1D57"/>
    <w:rsid w:val="007B22B7"/>
    <w:rsid w:val="007B31B7"/>
    <w:rsid w:val="007B34E5"/>
    <w:rsid w:val="007B3773"/>
    <w:rsid w:val="007B3874"/>
    <w:rsid w:val="007B38F5"/>
    <w:rsid w:val="007B390D"/>
    <w:rsid w:val="007B3B88"/>
    <w:rsid w:val="007B4213"/>
    <w:rsid w:val="007B486A"/>
    <w:rsid w:val="007B4F3E"/>
    <w:rsid w:val="007B53A1"/>
    <w:rsid w:val="007B55C8"/>
    <w:rsid w:val="007B5705"/>
    <w:rsid w:val="007B5956"/>
    <w:rsid w:val="007B5F4D"/>
    <w:rsid w:val="007B60D2"/>
    <w:rsid w:val="007B6A3B"/>
    <w:rsid w:val="007B6D00"/>
    <w:rsid w:val="007B6D3E"/>
    <w:rsid w:val="007B73CA"/>
    <w:rsid w:val="007B767A"/>
    <w:rsid w:val="007B7879"/>
    <w:rsid w:val="007B7A04"/>
    <w:rsid w:val="007C003E"/>
    <w:rsid w:val="007C016D"/>
    <w:rsid w:val="007C03CB"/>
    <w:rsid w:val="007C06C0"/>
    <w:rsid w:val="007C0E4A"/>
    <w:rsid w:val="007C139C"/>
    <w:rsid w:val="007C1532"/>
    <w:rsid w:val="007C1DCC"/>
    <w:rsid w:val="007C1F42"/>
    <w:rsid w:val="007C2498"/>
    <w:rsid w:val="007C2608"/>
    <w:rsid w:val="007C2AB5"/>
    <w:rsid w:val="007C2B98"/>
    <w:rsid w:val="007C3103"/>
    <w:rsid w:val="007C32F0"/>
    <w:rsid w:val="007C33AA"/>
    <w:rsid w:val="007C3B10"/>
    <w:rsid w:val="007C3C59"/>
    <w:rsid w:val="007C4F73"/>
    <w:rsid w:val="007C5046"/>
    <w:rsid w:val="007C58BC"/>
    <w:rsid w:val="007C58D7"/>
    <w:rsid w:val="007C5937"/>
    <w:rsid w:val="007C5B8C"/>
    <w:rsid w:val="007C5C1E"/>
    <w:rsid w:val="007C5F3A"/>
    <w:rsid w:val="007C650F"/>
    <w:rsid w:val="007C65B2"/>
    <w:rsid w:val="007C668C"/>
    <w:rsid w:val="007C6748"/>
    <w:rsid w:val="007C6A92"/>
    <w:rsid w:val="007C6B70"/>
    <w:rsid w:val="007C6E66"/>
    <w:rsid w:val="007C75F8"/>
    <w:rsid w:val="007C7FC9"/>
    <w:rsid w:val="007D016D"/>
    <w:rsid w:val="007D01F4"/>
    <w:rsid w:val="007D092D"/>
    <w:rsid w:val="007D0CC8"/>
    <w:rsid w:val="007D16B1"/>
    <w:rsid w:val="007D1CDD"/>
    <w:rsid w:val="007D200F"/>
    <w:rsid w:val="007D232C"/>
    <w:rsid w:val="007D2827"/>
    <w:rsid w:val="007D299A"/>
    <w:rsid w:val="007D2E55"/>
    <w:rsid w:val="007D2E58"/>
    <w:rsid w:val="007D30A9"/>
    <w:rsid w:val="007D3ACD"/>
    <w:rsid w:val="007D3B72"/>
    <w:rsid w:val="007D3C89"/>
    <w:rsid w:val="007D4204"/>
    <w:rsid w:val="007D4237"/>
    <w:rsid w:val="007D44DB"/>
    <w:rsid w:val="007D4A43"/>
    <w:rsid w:val="007D4C72"/>
    <w:rsid w:val="007D52EC"/>
    <w:rsid w:val="007D5812"/>
    <w:rsid w:val="007D5B24"/>
    <w:rsid w:val="007D600E"/>
    <w:rsid w:val="007D6368"/>
    <w:rsid w:val="007D656E"/>
    <w:rsid w:val="007D66A9"/>
    <w:rsid w:val="007D6C38"/>
    <w:rsid w:val="007D7378"/>
    <w:rsid w:val="007D7A7D"/>
    <w:rsid w:val="007D7C1B"/>
    <w:rsid w:val="007E0706"/>
    <w:rsid w:val="007E0FC9"/>
    <w:rsid w:val="007E1444"/>
    <w:rsid w:val="007E1882"/>
    <w:rsid w:val="007E2369"/>
    <w:rsid w:val="007E274A"/>
    <w:rsid w:val="007E2824"/>
    <w:rsid w:val="007E29F3"/>
    <w:rsid w:val="007E2E09"/>
    <w:rsid w:val="007E2FC6"/>
    <w:rsid w:val="007E333A"/>
    <w:rsid w:val="007E3613"/>
    <w:rsid w:val="007E3E66"/>
    <w:rsid w:val="007E3F4B"/>
    <w:rsid w:val="007E449D"/>
    <w:rsid w:val="007E4F23"/>
    <w:rsid w:val="007E53B8"/>
    <w:rsid w:val="007E56FD"/>
    <w:rsid w:val="007E5BF6"/>
    <w:rsid w:val="007E5C03"/>
    <w:rsid w:val="007E5F17"/>
    <w:rsid w:val="007E5FE4"/>
    <w:rsid w:val="007E6566"/>
    <w:rsid w:val="007E67EB"/>
    <w:rsid w:val="007E6CDB"/>
    <w:rsid w:val="007E7A53"/>
    <w:rsid w:val="007E7EF2"/>
    <w:rsid w:val="007F05B4"/>
    <w:rsid w:val="007F05B5"/>
    <w:rsid w:val="007F1555"/>
    <w:rsid w:val="007F1710"/>
    <w:rsid w:val="007F17EA"/>
    <w:rsid w:val="007F181B"/>
    <w:rsid w:val="007F18EC"/>
    <w:rsid w:val="007F1E71"/>
    <w:rsid w:val="007F21DC"/>
    <w:rsid w:val="007F2AE7"/>
    <w:rsid w:val="007F2B67"/>
    <w:rsid w:val="007F2D42"/>
    <w:rsid w:val="007F320A"/>
    <w:rsid w:val="007F35D4"/>
    <w:rsid w:val="007F49DD"/>
    <w:rsid w:val="007F4CF0"/>
    <w:rsid w:val="007F5538"/>
    <w:rsid w:val="007F5F1F"/>
    <w:rsid w:val="007F5FA6"/>
    <w:rsid w:val="007F61F1"/>
    <w:rsid w:val="007F6717"/>
    <w:rsid w:val="007F6940"/>
    <w:rsid w:val="007F714B"/>
    <w:rsid w:val="007F7176"/>
    <w:rsid w:val="007F75D7"/>
    <w:rsid w:val="007F79FA"/>
    <w:rsid w:val="0080174E"/>
    <w:rsid w:val="00801F3E"/>
    <w:rsid w:val="00802459"/>
    <w:rsid w:val="008026B4"/>
    <w:rsid w:val="00802A79"/>
    <w:rsid w:val="0080332A"/>
    <w:rsid w:val="008033C4"/>
    <w:rsid w:val="008034CD"/>
    <w:rsid w:val="00803712"/>
    <w:rsid w:val="00803BC5"/>
    <w:rsid w:val="00803BF9"/>
    <w:rsid w:val="0080469B"/>
    <w:rsid w:val="008046DE"/>
    <w:rsid w:val="00804B1D"/>
    <w:rsid w:val="00804C6E"/>
    <w:rsid w:val="0080520D"/>
    <w:rsid w:val="00806A19"/>
    <w:rsid w:val="00806B86"/>
    <w:rsid w:val="00806CF3"/>
    <w:rsid w:val="00806D03"/>
    <w:rsid w:val="00806DA8"/>
    <w:rsid w:val="00806F38"/>
    <w:rsid w:val="00806F9E"/>
    <w:rsid w:val="008075EA"/>
    <w:rsid w:val="00807B49"/>
    <w:rsid w:val="00807C65"/>
    <w:rsid w:val="00810E43"/>
    <w:rsid w:val="00810EAF"/>
    <w:rsid w:val="0081101B"/>
    <w:rsid w:val="008110A2"/>
    <w:rsid w:val="008113FD"/>
    <w:rsid w:val="00811652"/>
    <w:rsid w:val="00811DAA"/>
    <w:rsid w:val="0081203E"/>
    <w:rsid w:val="00812198"/>
    <w:rsid w:val="008124E8"/>
    <w:rsid w:val="00812C9D"/>
    <w:rsid w:val="00812CD6"/>
    <w:rsid w:val="00813882"/>
    <w:rsid w:val="00813C3D"/>
    <w:rsid w:val="0081429A"/>
    <w:rsid w:val="00814490"/>
    <w:rsid w:val="008144C0"/>
    <w:rsid w:val="00814886"/>
    <w:rsid w:val="00814B31"/>
    <w:rsid w:val="008152BB"/>
    <w:rsid w:val="00815385"/>
    <w:rsid w:val="00815612"/>
    <w:rsid w:val="00815BAF"/>
    <w:rsid w:val="00815CFA"/>
    <w:rsid w:val="00815E0F"/>
    <w:rsid w:val="00815F9F"/>
    <w:rsid w:val="00816173"/>
    <w:rsid w:val="00816201"/>
    <w:rsid w:val="008166B1"/>
    <w:rsid w:val="0081692F"/>
    <w:rsid w:val="00816962"/>
    <w:rsid w:val="008170FC"/>
    <w:rsid w:val="0081773C"/>
    <w:rsid w:val="00817974"/>
    <w:rsid w:val="00817F24"/>
    <w:rsid w:val="008203F5"/>
    <w:rsid w:val="00820E12"/>
    <w:rsid w:val="00821829"/>
    <w:rsid w:val="008219C4"/>
    <w:rsid w:val="00821D65"/>
    <w:rsid w:val="00821DB5"/>
    <w:rsid w:val="00821EA9"/>
    <w:rsid w:val="008220E2"/>
    <w:rsid w:val="00822516"/>
    <w:rsid w:val="00822703"/>
    <w:rsid w:val="00822867"/>
    <w:rsid w:val="008228CA"/>
    <w:rsid w:val="00822CB8"/>
    <w:rsid w:val="00822F6F"/>
    <w:rsid w:val="00823520"/>
    <w:rsid w:val="008239A7"/>
    <w:rsid w:val="00823C30"/>
    <w:rsid w:val="0082467F"/>
    <w:rsid w:val="00824C2D"/>
    <w:rsid w:val="00824F20"/>
    <w:rsid w:val="00825279"/>
    <w:rsid w:val="008253BC"/>
    <w:rsid w:val="008255AD"/>
    <w:rsid w:val="00825A13"/>
    <w:rsid w:val="00826483"/>
    <w:rsid w:val="0082668C"/>
    <w:rsid w:val="00826DFE"/>
    <w:rsid w:val="00827404"/>
    <w:rsid w:val="008276D5"/>
    <w:rsid w:val="008278D5"/>
    <w:rsid w:val="008278E2"/>
    <w:rsid w:val="00827D04"/>
    <w:rsid w:val="008304EE"/>
    <w:rsid w:val="00830675"/>
    <w:rsid w:val="008306D8"/>
    <w:rsid w:val="0083110B"/>
    <w:rsid w:val="008313F9"/>
    <w:rsid w:val="008315E6"/>
    <w:rsid w:val="00831DC0"/>
    <w:rsid w:val="00831F82"/>
    <w:rsid w:val="0083210A"/>
    <w:rsid w:val="00832EE1"/>
    <w:rsid w:val="00832F3C"/>
    <w:rsid w:val="008334B9"/>
    <w:rsid w:val="00834686"/>
    <w:rsid w:val="00834956"/>
    <w:rsid w:val="00834E63"/>
    <w:rsid w:val="0083504A"/>
    <w:rsid w:val="00835306"/>
    <w:rsid w:val="00835679"/>
    <w:rsid w:val="00835818"/>
    <w:rsid w:val="00835CCF"/>
    <w:rsid w:val="00836524"/>
    <w:rsid w:val="008365EE"/>
    <w:rsid w:val="0083684C"/>
    <w:rsid w:val="00836B4E"/>
    <w:rsid w:val="00836BBD"/>
    <w:rsid w:val="0083759E"/>
    <w:rsid w:val="0083788E"/>
    <w:rsid w:val="008400D5"/>
    <w:rsid w:val="00840353"/>
    <w:rsid w:val="00840484"/>
    <w:rsid w:val="00841224"/>
    <w:rsid w:val="00841675"/>
    <w:rsid w:val="0084169F"/>
    <w:rsid w:val="008417C7"/>
    <w:rsid w:val="00841DA2"/>
    <w:rsid w:val="00842016"/>
    <w:rsid w:val="00842037"/>
    <w:rsid w:val="00842173"/>
    <w:rsid w:val="008422AD"/>
    <w:rsid w:val="0084273A"/>
    <w:rsid w:val="00842F07"/>
    <w:rsid w:val="00843698"/>
    <w:rsid w:val="00844841"/>
    <w:rsid w:val="00844882"/>
    <w:rsid w:val="008449EC"/>
    <w:rsid w:val="00844E57"/>
    <w:rsid w:val="00844FDA"/>
    <w:rsid w:val="0084538F"/>
    <w:rsid w:val="0084554D"/>
    <w:rsid w:val="0084627F"/>
    <w:rsid w:val="008462CB"/>
    <w:rsid w:val="008470AD"/>
    <w:rsid w:val="0084715E"/>
    <w:rsid w:val="00847172"/>
    <w:rsid w:val="00847C8F"/>
    <w:rsid w:val="00847F63"/>
    <w:rsid w:val="008502DF"/>
    <w:rsid w:val="00850513"/>
    <w:rsid w:val="00850517"/>
    <w:rsid w:val="00850B77"/>
    <w:rsid w:val="00850BEE"/>
    <w:rsid w:val="00850E34"/>
    <w:rsid w:val="008512E2"/>
    <w:rsid w:val="00851545"/>
    <w:rsid w:val="00851B76"/>
    <w:rsid w:val="0085205E"/>
    <w:rsid w:val="008521C8"/>
    <w:rsid w:val="0085249E"/>
    <w:rsid w:val="00852889"/>
    <w:rsid w:val="00852FC8"/>
    <w:rsid w:val="00853045"/>
    <w:rsid w:val="00853597"/>
    <w:rsid w:val="0085380A"/>
    <w:rsid w:val="00853A63"/>
    <w:rsid w:val="00853D73"/>
    <w:rsid w:val="00853E5B"/>
    <w:rsid w:val="00853EB2"/>
    <w:rsid w:val="00854ED0"/>
    <w:rsid w:val="0085552F"/>
    <w:rsid w:val="00855BED"/>
    <w:rsid w:val="00855F18"/>
    <w:rsid w:val="00855FF7"/>
    <w:rsid w:val="008560D3"/>
    <w:rsid w:val="0085618A"/>
    <w:rsid w:val="00856451"/>
    <w:rsid w:val="008565B1"/>
    <w:rsid w:val="00856853"/>
    <w:rsid w:val="00856968"/>
    <w:rsid w:val="00856F8C"/>
    <w:rsid w:val="008570E1"/>
    <w:rsid w:val="008573B4"/>
    <w:rsid w:val="008579EF"/>
    <w:rsid w:val="0086070B"/>
    <w:rsid w:val="00860B6C"/>
    <w:rsid w:val="00860E47"/>
    <w:rsid w:val="00861147"/>
    <w:rsid w:val="00861331"/>
    <w:rsid w:val="00861AEE"/>
    <w:rsid w:val="00861F18"/>
    <w:rsid w:val="00862868"/>
    <w:rsid w:val="00862C48"/>
    <w:rsid w:val="008630CC"/>
    <w:rsid w:val="00863688"/>
    <w:rsid w:val="0086552A"/>
    <w:rsid w:val="00865CE5"/>
    <w:rsid w:val="00865F6C"/>
    <w:rsid w:val="0086675C"/>
    <w:rsid w:val="008678BB"/>
    <w:rsid w:val="0086795E"/>
    <w:rsid w:val="0087053A"/>
    <w:rsid w:val="00870A82"/>
    <w:rsid w:val="00870C7B"/>
    <w:rsid w:val="00871482"/>
    <w:rsid w:val="008714B0"/>
    <w:rsid w:val="008723DF"/>
    <w:rsid w:val="00872683"/>
    <w:rsid w:val="00872892"/>
    <w:rsid w:val="008731FB"/>
    <w:rsid w:val="00873BB9"/>
    <w:rsid w:val="00873CAA"/>
    <w:rsid w:val="00873CE9"/>
    <w:rsid w:val="00873D6C"/>
    <w:rsid w:val="00873EE2"/>
    <w:rsid w:val="0087408A"/>
    <w:rsid w:val="008746B0"/>
    <w:rsid w:val="00874B2D"/>
    <w:rsid w:val="00875253"/>
    <w:rsid w:val="0087581C"/>
    <w:rsid w:val="008758D2"/>
    <w:rsid w:val="0087727E"/>
    <w:rsid w:val="00877431"/>
    <w:rsid w:val="0087782D"/>
    <w:rsid w:val="00877EDF"/>
    <w:rsid w:val="00877F03"/>
    <w:rsid w:val="00880481"/>
    <w:rsid w:val="008804F6"/>
    <w:rsid w:val="0088059B"/>
    <w:rsid w:val="0088067C"/>
    <w:rsid w:val="008806DB"/>
    <w:rsid w:val="0088080B"/>
    <w:rsid w:val="00880B97"/>
    <w:rsid w:val="00880C75"/>
    <w:rsid w:val="00881026"/>
    <w:rsid w:val="0088165E"/>
    <w:rsid w:val="00881B02"/>
    <w:rsid w:val="00881BFC"/>
    <w:rsid w:val="0088261D"/>
    <w:rsid w:val="00882CFD"/>
    <w:rsid w:val="00882D9A"/>
    <w:rsid w:val="00882FA1"/>
    <w:rsid w:val="00883312"/>
    <w:rsid w:val="0088333C"/>
    <w:rsid w:val="00883721"/>
    <w:rsid w:val="00883852"/>
    <w:rsid w:val="00883A01"/>
    <w:rsid w:val="00883DE2"/>
    <w:rsid w:val="008851D7"/>
    <w:rsid w:val="008852B2"/>
    <w:rsid w:val="00885323"/>
    <w:rsid w:val="00885446"/>
    <w:rsid w:val="00885610"/>
    <w:rsid w:val="008859E7"/>
    <w:rsid w:val="008865EE"/>
    <w:rsid w:val="00886816"/>
    <w:rsid w:val="00886927"/>
    <w:rsid w:val="00886C7F"/>
    <w:rsid w:val="00886FA1"/>
    <w:rsid w:val="008876F8"/>
    <w:rsid w:val="00887B23"/>
    <w:rsid w:val="0089002D"/>
    <w:rsid w:val="0089039A"/>
    <w:rsid w:val="008909ED"/>
    <w:rsid w:val="00890CDC"/>
    <w:rsid w:val="00891390"/>
    <w:rsid w:val="008914FB"/>
    <w:rsid w:val="00891519"/>
    <w:rsid w:val="008918A7"/>
    <w:rsid w:val="008919DC"/>
    <w:rsid w:val="00891D09"/>
    <w:rsid w:val="00891FF5"/>
    <w:rsid w:val="00892107"/>
    <w:rsid w:val="0089224F"/>
    <w:rsid w:val="00892398"/>
    <w:rsid w:val="00892678"/>
    <w:rsid w:val="00892803"/>
    <w:rsid w:val="00893483"/>
    <w:rsid w:val="008936E7"/>
    <w:rsid w:val="00894900"/>
    <w:rsid w:val="00894A8F"/>
    <w:rsid w:val="00894BBF"/>
    <w:rsid w:val="0089575A"/>
    <w:rsid w:val="0089633F"/>
    <w:rsid w:val="0089691E"/>
    <w:rsid w:val="00896AD5"/>
    <w:rsid w:val="00896C1D"/>
    <w:rsid w:val="00897054"/>
    <w:rsid w:val="008971BF"/>
    <w:rsid w:val="00897442"/>
    <w:rsid w:val="008A0449"/>
    <w:rsid w:val="008A0D64"/>
    <w:rsid w:val="008A1010"/>
    <w:rsid w:val="008A11AC"/>
    <w:rsid w:val="008A1BF9"/>
    <w:rsid w:val="008A1FD3"/>
    <w:rsid w:val="008A25CA"/>
    <w:rsid w:val="008A2D4E"/>
    <w:rsid w:val="008A3310"/>
    <w:rsid w:val="008A3BB6"/>
    <w:rsid w:val="008A3C60"/>
    <w:rsid w:val="008A3F5F"/>
    <w:rsid w:val="008A44FE"/>
    <w:rsid w:val="008A49D5"/>
    <w:rsid w:val="008A4AB3"/>
    <w:rsid w:val="008A5054"/>
    <w:rsid w:val="008A535C"/>
    <w:rsid w:val="008A5D27"/>
    <w:rsid w:val="008A6391"/>
    <w:rsid w:val="008A6638"/>
    <w:rsid w:val="008A69C4"/>
    <w:rsid w:val="008A6E6B"/>
    <w:rsid w:val="008A75B0"/>
    <w:rsid w:val="008A75E0"/>
    <w:rsid w:val="008A78DF"/>
    <w:rsid w:val="008A7932"/>
    <w:rsid w:val="008A794B"/>
    <w:rsid w:val="008B03B1"/>
    <w:rsid w:val="008B067F"/>
    <w:rsid w:val="008B06C1"/>
    <w:rsid w:val="008B0CEA"/>
    <w:rsid w:val="008B0CEB"/>
    <w:rsid w:val="008B0DAC"/>
    <w:rsid w:val="008B14DA"/>
    <w:rsid w:val="008B1960"/>
    <w:rsid w:val="008B1EF0"/>
    <w:rsid w:val="008B2F4A"/>
    <w:rsid w:val="008B35CB"/>
    <w:rsid w:val="008B371C"/>
    <w:rsid w:val="008B3A42"/>
    <w:rsid w:val="008B42E2"/>
    <w:rsid w:val="008B4625"/>
    <w:rsid w:val="008B4933"/>
    <w:rsid w:val="008B4B11"/>
    <w:rsid w:val="008B4BFE"/>
    <w:rsid w:val="008B54E7"/>
    <w:rsid w:val="008B569D"/>
    <w:rsid w:val="008B588B"/>
    <w:rsid w:val="008B5B20"/>
    <w:rsid w:val="008B5C04"/>
    <w:rsid w:val="008B62E7"/>
    <w:rsid w:val="008B687A"/>
    <w:rsid w:val="008B68B5"/>
    <w:rsid w:val="008B69EB"/>
    <w:rsid w:val="008B6B6B"/>
    <w:rsid w:val="008B7345"/>
    <w:rsid w:val="008B74D5"/>
    <w:rsid w:val="008B74F7"/>
    <w:rsid w:val="008B7CA0"/>
    <w:rsid w:val="008C008C"/>
    <w:rsid w:val="008C0307"/>
    <w:rsid w:val="008C1ADD"/>
    <w:rsid w:val="008C241A"/>
    <w:rsid w:val="008C248E"/>
    <w:rsid w:val="008C2636"/>
    <w:rsid w:val="008C2718"/>
    <w:rsid w:val="008C2B19"/>
    <w:rsid w:val="008C2E25"/>
    <w:rsid w:val="008C2E5E"/>
    <w:rsid w:val="008C2FC9"/>
    <w:rsid w:val="008C32A0"/>
    <w:rsid w:val="008C340E"/>
    <w:rsid w:val="008C344B"/>
    <w:rsid w:val="008C34D0"/>
    <w:rsid w:val="008C415E"/>
    <w:rsid w:val="008C4225"/>
    <w:rsid w:val="008C491B"/>
    <w:rsid w:val="008C496D"/>
    <w:rsid w:val="008C4B3E"/>
    <w:rsid w:val="008C4C1F"/>
    <w:rsid w:val="008C4D00"/>
    <w:rsid w:val="008C517F"/>
    <w:rsid w:val="008C538A"/>
    <w:rsid w:val="008C549A"/>
    <w:rsid w:val="008C5552"/>
    <w:rsid w:val="008C6007"/>
    <w:rsid w:val="008C628D"/>
    <w:rsid w:val="008C7B6A"/>
    <w:rsid w:val="008C7DA2"/>
    <w:rsid w:val="008D01B9"/>
    <w:rsid w:val="008D06C2"/>
    <w:rsid w:val="008D0821"/>
    <w:rsid w:val="008D0FDC"/>
    <w:rsid w:val="008D1129"/>
    <w:rsid w:val="008D1653"/>
    <w:rsid w:val="008D1F99"/>
    <w:rsid w:val="008D2571"/>
    <w:rsid w:val="008D2660"/>
    <w:rsid w:val="008D28C2"/>
    <w:rsid w:val="008D29A5"/>
    <w:rsid w:val="008D2F10"/>
    <w:rsid w:val="008D395F"/>
    <w:rsid w:val="008D3D45"/>
    <w:rsid w:val="008D3D84"/>
    <w:rsid w:val="008D4399"/>
    <w:rsid w:val="008D4696"/>
    <w:rsid w:val="008D4917"/>
    <w:rsid w:val="008D4B99"/>
    <w:rsid w:val="008D4E8E"/>
    <w:rsid w:val="008D567C"/>
    <w:rsid w:val="008D5AE6"/>
    <w:rsid w:val="008D5C0A"/>
    <w:rsid w:val="008D60FE"/>
    <w:rsid w:val="008D627E"/>
    <w:rsid w:val="008D6A23"/>
    <w:rsid w:val="008D6A54"/>
    <w:rsid w:val="008D6B5D"/>
    <w:rsid w:val="008D6E09"/>
    <w:rsid w:val="008D72F2"/>
    <w:rsid w:val="008D78B3"/>
    <w:rsid w:val="008E09E5"/>
    <w:rsid w:val="008E15E0"/>
    <w:rsid w:val="008E1773"/>
    <w:rsid w:val="008E18A9"/>
    <w:rsid w:val="008E1D20"/>
    <w:rsid w:val="008E298C"/>
    <w:rsid w:val="008E2A49"/>
    <w:rsid w:val="008E2AF9"/>
    <w:rsid w:val="008E2F5E"/>
    <w:rsid w:val="008E3924"/>
    <w:rsid w:val="008E3D1A"/>
    <w:rsid w:val="008E40E4"/>
    <w:rsid w:val="008E4210"/>
    <w:rsid w:val="008E5112"/>
    <w:rsid w:val="008E5161"/>
    <w:rsid w:val="008E616D"/>
    <w:rsid w:val="008E662B"/>
    <w:rsid w:val="008E6F67"/>
    <w:rsid w:val="008E74E4"/>
    <w:rsid w:val="008E7622"/>
    <w:rsid w:val="008F0847"/>
    <w:rsid w:val="008F0ED5"/>
    <w:rsid w:val="008F1020"/>
    <w:rsid w:val="008F1C6B"/>
    <w:rsid w:val="008F1D10"/>
    <w:rsid w:val="008F22D8"/>
    <w:rsid w:val="008F2C3B"/>
    <w:rsid w:val="008F3475"/>
    <w:rsid w:val="008F3493"/>
    <w:rsid w:val="008F3A39"/>
    <w:rsid w:val="008F3CBF"/>
    <w:rsid w:val="008F3FFD"/>
    <w:rsid w:val="008F4007"/>
    <w:rsid w:val="008F4187"/>
    <w:rsid w:val="008F42A6"/>
    <w:rsid w:val="008F47E3"/>
    <w:rsid w:val="008F4E98"/>
    <w:rsid w:val="008F54C0"/>
    <w:rsid w:val="008F5722"/>
    <w:rsid w:val="008F5B96"/>
    <w:rsid w:val="008F604B"/>
    <w:rsid w:val="008F6254"/>
    <w:rsid w:val="008F6427"/>
    <w:rsid w:val="008F6AA0"/>
    <w:rsid w:val="008F715A"/>
    <w:rsid w:val="008F73BD"/>
    <w:rsid w:val="008F788F"/>
    <w:rsid w:val="008F7B00"/>
    <w:rsid w:val="0090010C"/>
    <w:rsid w:val="009007D8"/>
    <w:rsid w:val="00900AC4"/>
    <w:rsid w:val="00900EAE"/>
    <w:rsid w:val="00901622"/>
    <w:rsid w:val="009016AC"/>
    <w:rsid w:val="0090198C"/>
    <w:rsid w:val="009019F2"/>
    <w:rsid w:val="00901B02"/>
    <w:rsid w:val="00902469"/>
    <w:rsid w:val="009025FA"/>
    <w:rsid w:val="0090265C"/>
    <w:rsid w:val="009028FE"/>
    <w:rsid w:val="00902AC9"/>
    <w:rsid w:val="00902BA9"/>
    <w:rsid w:val="00902E1F"/>
    <w:rsid w:val="00902F7B"/>
    <w:rsid w:val="00903217"/>
    <w:rsid w:val="00903268"/>
    <w:rsid w:val="0090331B"/>
    <w:rsid w:val="0090367C"/>
    <w:rsid w:val="009039CB"/>
    <w:rsid w:val="00903DE3"/>
    <w:rsid w:val="00903E00"/>
    <w:rsid w:val="009040CF"/>
    <w:rsid w:val="009044AB"/>
    <w:rsid w:val="00904632"/>
    <w:rsid w:val="0090492B"/>
    <w:rsid w:val="00905740"/>
    <w:rsid w:val="009058CD"/>
    <w:rsid w:val="009059E0"/>
    <w:rsid w:val="0090645C"/>
    <w:rsid w:val="00906E5D"/>
    <w:rsid w:val="00907191"/>
    <w:rsid w:val="009077D4"/>
    <w:rsid w:val="00907AFF"/>
    <w:rsid w:val="00907D3A"/>
    <w:rsid w:val="00910C13"/>
    <w:rsid w:val="00910F72"/>
    <w:rsid w:val="009111F9"/>
    <w:rsid w:val="00911737"/>
    <w:rsid w:val="00911AE0"/>
    <w:rsid w:val="00912245"/>
    <w:rsid w:val="0091236B"/>
    <w:rsid w:val="009123B1"/>
    <w:rsid w:val="009127C3"/>
    <w:rsid w:val="00913270"/>
    <w:rsid w:val="009132B3"/>
    <w:rsid w:val="00913578"/>
    <w:rsid w:val="00913B94"/>
    <w:rsid w:val="00913BE8"/>
    <w:rsid w:val="00913D88"/>
    <w:rsid w:val="00914024"/>
    <w:rsid w:val="00914039"/>
    <w:rsid w:val="0091403D"/>
    <w:rsid w:val="00914A73"/>
    <w:rsid w:val="00914DF2"/>
    <w:rsid w:val="00914F95"/>
    <w:rsid w:val="0091541A"/>
    <w:rsid w:val="009154F5"/>
    <w:rsid w:val="0091576C"/>
    <w:rsid w:val="0091582B"/>
    <w:rsid w:val="0091596F"/>
    <w:rsid w:val="00915AF0"/>
    <w:rsid w:val="00916071"/>
    <w:rsid w:val="00916401"/>
    <w:rsid w:val="009167E4"/>
    <w:rsid w:val="0091692F"/>
    <w:rsid w:val="009169C6"/>
    <w:rsid w:val="00916FAF"/>
    <w:rsid w:val="00917124"/>
    <w:rsid w:val="0091719E"/>
    <w:rsid w:val="0091773A"/>
    <w:rsid w:val="00917DDC"/>
    <w:rsid w:val="00917E53"/>
    <w:rsid w:val="0092000C"/>
    <w:rsid w:val="0092003C"/>
    <w:rsid w:val="0092005F"/>
    <w:rsid w:val="00920962"/>
    <w:rsid w:val="00920D1F"/>
    <w:rsid w:val="00921375"/>
    <w:rsid w:val="009214DB"/>
    <w:rsid w:val="0092203C"/>
    <w:rsid w:val="0092368F"/>
    <w:rsid w:val="00923F72"/>
    <w:rsid w:val="0092407A"/>
    <w:rsid w:val="0092476B"/>
    <w:rsid w:val="0092479D"/>
    <w:rsid w:val="00924B53"/>
    <w:rsid w:val="00925152"/>
    <w:rsid w:val="009251E2"/>
    <w:rsid w:val="009253F3"/>
    <w:rsid w:val="0092559D"/>
    <w:rsid w:val="009255FB"/>
    <w:rsid w:val="00925897"/>
    <w:rsid w:val="00925C53"/>
    <w:rsid w:val="00926795"/>
    <w:rsid w:val="009267B9"/>
    <w:rsid w:val="00926BB5"/>
    <w:rsid w:val="00926DC9"/>
    <w:rsid w:val="00927063"/>
    <w:rsid w:val="009271CA"/>
    <w:rsid w:val="0092759E"/>
    <w:rsid w:val="0092763F"/>
    <w:rsid w:val="00927899"/>
    <w:rsid w:val="00927C2F"/>
    <w:rsid w:val="00927D31"/>
    <w:rsid w:val="00927EBE"/>
    <w:rsid w:val="0093057B"/>
    <w:rsid w:val="0093058A"/>
    <w:rsid w:val="009308BC"/>
    <w:rsid w:val="0093123C"/>
    <w:rsid w:val="00931649"/>
    <w:rsid w:val="009316A2"/>
    <w:rsid w:val="00931C74"/>
    <w:rsid w:val="00931D56"/>
    <w:rsid w:val="00932049"/>
    <w:rsid w:val="00933221"/>
    <w:rsid w:val="0093325C"/>
    <w:rsid w:val="009339F0"/>
    <w:rsid w:val="00933C5B"/>
    <w:rsid w:val="00933CA4"/>
    <w:rsid w:val="00933DCC"/>
    <w:rsid w:val="0093455E"/>
    <w:rsid w:val="00934C8C"/>
    <w:rsid w:val="00934D4F"/>
    <w:rsid w:val="00934DB1"/>
    <w:rsid w:val="00935096"/>
    <w:rsid w:val="0093553D"/>
    <w:rsid w:val="00935D95"/>
    <w:rsid w:val="00935E07"/>
    <w:rsid w:val="009363FC"/>
    <w:rsid w:val="0093665F"/>
    <w:rsid w:val="009369B3"/>
    <w:rsid w:val="00936F4D"/>
    <w:rsid w:val="00937960"/>
    <w:rsid w:val="00937AC9"/>
    <w:rsid w:val="00940838"/>
    <w:rsid w:val="00941395"/>
    <w:rsid w:val="009418B5"/>
    <w:rsid w:val="00941A7E"/>
    <w:rsid w:val="00941F41"/>
    <w:rsid w:val="00942A9A"/>
    <w:rsid w:val="00942ABF"/>
    <w:rsid w:val="00942F61"/>
    <w:rsid w:val="0094313F"/>
    <w:rsid w:val="00943413"/>
    <w:rsid w:val="009438E6"/>
    <w:rsid w:val="00943B83"/>
    <w:rsid w:val="0094412A"/>
    <w:rsid w:val="00944145"/>
    <w:rsid w:val="0094448E"/>
    <w:rsid w:val="00945AE0"/>
    <w:rsid w:val="009462CB"/>
    <w:rsid w:val="00946613"/>
    <w:rsid w:val="0094682B"/>
    <w:rsid w:val="00946E9B"/>
    <w:rsid w:val="009472E9"/>
    <w:rsid w:val="00947358"/>
    <w:rsid w:val="0094793B"/>
    <w:rsid w:val="00947FE0"/>
    <w:rsid w:val="009500CA"/>
    <w:rsid w:val="009504B1"/>
    <w:rsid w:val="00950547"/>
    <w:rsid w:val="009506EE"/>
    <w:rsid w:val="00950CB8"/>
    <w:rsid w:val="00950DE8"/>
    <w:rsid w:val="0095132E"/>
    <w:rsid w:val="00951547"/>
    <w:rsid w:val="0095164D"/>
    <w:rsid w:val="00952C4A"/>
    <w:rsid w:val="00952EA2"/>
    <w:rsid w:val="009530BC"/>
    <w:rsid w:val="009537C9"/>
    <w:rsid w:val="00953817"/>
    <w:rsid w:val="00953CDB"/>
    <w:rsid w:val="00953DE1"/>
    <w:rsid w:val="009549D2"/>
    <w:rsid w:val="00954ED4"/>
    <w:rsid w:val="00955020"/>
    <w:rsid w:val="00955345"/>
    <w:rsid w:val="009553A7"/>
    <w:rsid w:val="009553CB"/>
    <w:rsid w:val="0095571C"/>
    <w:rsid w:val="0095582F"/>
    <w:rsid w:val="00955C26"/>
    <w:rsid w:val="0095653E"/>
    <w:rsid w:val="00956603"/>
    <w:rsid w:val="00956756"/>
    <w:rsid w:val="0095684E"/>
    <w:rsid w:val="00956D3D"/>
    <w:rsid w:val="00956DE8"/>
    <w:rsid w:val="009573AB"/>
    <w:rsid w:val="009575D1"/>
    <w:rsid w:val="0095772C"/>
    <w:rsid w:val="00957B70"/>
    <w:rsid w:val="00960418"/>
    <w:rsid w:val="009606C8"/>
    <w:rsid w:val="00960C74"/>
    <w:rsid w:val="0096148E"/>
    <w:rsid w:val="009614DB"/>
    <w:rsid w:val="009623A3"/>
    <w:rsid w:val="00962454"/>
    <w:rsid w:val="009626AA"/>
    <w:rsid w:val="0096285D"/>
    <w:rsid w:val="00963927"/>
    <w:rsid w:val="0096393D"/>
    <w:rsid w:val="00963A60"/>
    <w:rsid w:val="00963A8E"/>
    <w:rsid w:val="00963BA1"/>
    <w:rsid w:val="00964A6A"/>
    <w:rsid w:val="009650F8"/>
    <w:rsid w:val="00965125"/>
    <w:rsid w:val="009652F2"/>
    <w:rsid w:val="00965502"/>
    <w:rsid w:val="00965D64"/>
    <w:rsid w:val="009662E2"/>
    <w:rsid w:val="0096693A"/>
    <w:rsid w:val="00967E33"/>
    <w:rsid w:val="009702AE"/>
    <w:rsid w:val="00970349"/>
    <w:rsid w:val="00970593"/>
    <w:rsid w:val="00970D8B"/>
    <w:rsid w:val="00970ECB"/>
    <w:rsid w:val="00971360"/>
    <w:rsid w:val="009716E6"/>
    <w:rsid w:val="00971A2C"/>
    <w:rsid w:val="009720D8"/>
    <w:rsid w:val="009720E1"/>
    <w:rsid w:val="009722C1"/>
    <w:rsid w:val="00972396"/>
    <w:rsid w:val="009724EC"/>
    <w:rsid w:val="00972795"/>
    <w:rsid w:val="00972AE6"/>
    <w:rsid w:val="009735A6"/>
    <w:rsid w:val="0097369E"/>
    <w:rsid w:val="00973892"/>
    <w:rsid w:val="00973E70"/>
    <w:rsid w:val="00973F32"/>
    <w:rsid w:val="0097442C"/>
    <w:rsid w:val="009748EE"/>
    <w:rsid w:val="009749FB"/>
    <w:rsid w:val="00974D35"/>
    <w:rsid w:val="0097506F"/>
    <w:rsid w:val="00975883"/>
    <w:rsid w:val="0097626E"/>
    <w:rsid w:val="009769B2"/>
    <w:rsid w:val="00976A6C"/>
    <w:rsid w:val="00976ADF"/>
    <w:rsid w:val="00976CE9"/>
    <w:rsid w:val="009773F4"/>
    <w:rsid w:val="00977404"/>
    <w:rsid w:val="0097741F"/>
    <w:rsid w:val="0097745C"/>
    <w:rsid w:val="009775DD"/>
    <w:rsid w:val="0098015A"/>
    <w:rsid w:val="0098018B"/>
    <w:rsid w:val="00980AF5"/>
    <w:rsid w:val="00980CE6"/>
    <w:rsid w:val="0098169B"/>
    <w:rsid w:val="00981B0D"/>
    <w:rsid w:val="00981E53"/>
    <w:rsid w:val="00981FCE"/>
    <w:rsid w:val="009828FB"/>
    <w:rsid w:val="00983B39"/>
    <w:rsid w:val="00983B9A"/>
    <w:rsid w:val="009840AF"/>
    <w:rsid w:val="00984159"/>
    <w:rsid w:val="009842DB"/>
    <w:rsid w:val="00984AB9"/>
    <w:rsid w:val="00984E27"/>
    <w:rsid w:val="00984E73"/>
    <w:rsid w:val="00984EE7"/>
    <w:rsid w:val="009851A8"/>
    <w:rsid w:val="009854F9"/>
    <w:rsid w:val="009858E5"/>
    <w:rsid w:val="00985A37"/>
    <w:rsid w:val="009864CC"/>
    <w:rsid w:val="00986B44"/>
    <w:rsid w:val="009874DF"/>
    <w:rsid w:val="009904E6"/>
    <w:rsid w:val="00990569"/>
    <w:rsid w:val="009915B5"/>
    <w:rsid w:val="009928A4"/>
    <w:rsid w:val="0099309C"/>
    <w:rsid w:val="0099336F"/>
    <w:rsid w:val="00993525"/>
    <w:rsid w:val="00993565"/>
    <w:rsid w:val="00993704"/>
    <w:rsid w:val="00993A27"/>
    <w:rsid w:val="00993CFB"/>
    <w:rsid w:val="0099430E"/>
    <w:rsid w:val="00994427"/>
    <w:rsid w:val="009944A2"/>
    <w:rsid w:val="009946FF"/>
    <w:rsid w:val="00994826"/>
    <w:rsid w:val="00994C3F"/>
    <w:rsid w:val="00994CF6"/>
    <w:rsid w:val="00995351"/>
    <w:rsid w:val="00995418"/>
    <w:rsid w:val="00995564"/>
    <w:rsid w:val="00995B80"/>
    <w:rsid w:val="00995C16"/>
    <w:rsid w:val="00995C61"/>
    <w:rsid w:val="00995F5A"/>
    <w:rsid w:val="00995FCD"/>
    <w:rsid w:val="00996740"/>
    <w:rsid w:val="00996A67"/>
    <w:rsid w:val="00996EF2"/>
    <w:rsid w:val="009972ED"/>
    <w:rsid w:val="00997AD3"/>
    <w:rsid w:val="00997C41"/>
    <w:rsid w:val="009A03EB"/>
    <w:rsid w:val="009A05AE"/>
    <w:rsid w:val="009A0A11"/>
    <w:rsid w:val="009A1095"/>
    <w:rsid w:val="009A1269"/>
    <w:rsid w:val="009A14BD"/>
    <w:rsid w:val="009A151E"/>
    <w:rsid w:val="009A211D"/>
    <w:rsid w:val="009A282B"/>
    <w:rsid w:val="009A3654"/>
    <w:rsid w:val="009A3865"/>
    <w:rsid w:val="009A3952"/>
    <w:rsid w:val="009A4993"/>
    <w:rsid w:val="009A49B8"/>
    <w:rsid w:val="009A552E"/>
    <w:rsid w:val="009A591C"/>
    <w:rsid w:val="009A5B7D"/>
    <w:rsid w:val="009A6664"/>
    <w:rsid w:val="009A6932"/>
    <w:rsid w:val="009A7788"/>
    <w:rsid w:val="009A7911"/>
    <w:rsid w:val="009A7A45"/>
    <w:rsid w:val="009A7A85"/>
    <w:rsid w:val="009B055E"/>
    <w:rsid w:val="009B08AB"/>
    <w:rsid w:val="009B08D2"/>
    <w:rsid w:val="009B0A27"/>
    <w:rsid w:val="009B1037"/>
    <w:rsid w:val="009B1593"/>
    <w:rsid w:val="009B1C14"/>
    <w:rsid w:val="009B1CC2"/>
    <w:rsid w:val="009B2704"/>
    <w:rsid w:val="009B2843"/>
    <w:rsid w:val="009B28BA"/>
    <w:rsid w:val="009B29BA"/>
    <w:rsid w:val="009B2E93"/>
    <w:rsid w:val="009B2FA8"/>
    <w:rsid w:val="009B3752"/>
    <w:rsid w:val="009B3A10"/>
    <w:rsid w:val="009B4E8F"/>
    <w:rsid w:val="009B51AF"/>
    <w:rsid w:val="009B5355"/>
    <w:rsid w:val="009B5963"/>
    <w:rsid w:val="009B6514"/>
    <w:rsid w:val="009B6D19"/>
    <w:rsid w:val="009B6DE3"/>
    <w:rsid w:val="009B706C"/>
    <w:rsid w:val="009B71C4"/>
    <w:rsid w:val="009B7C1C"/>
    <w:rsid w:val="009B7FD1"/>
    <w:rsid w:val="009C03B1"/>
    <w:rsid w:val="009C098A"/>
    <w:rsid w:val="009C16F1"/>
    <w:rsid w:val="009C1BC0"/>
    <w:rsid w:val="009C1E85"/>
    <w:rsid w:val="009C20B1"/>
    <w:rsid w:val="009C2614"/>
    <w:rsid w:val="009C27F6"/>
    <w:rsid w:val="009C2934"/>
    <w:rsid w:val="009C2AB4"/>
    <w:rsid w:val="009C2BFA"/>
    <w:rsid w:val="009C2EBE"/>
    <w:rsid w:val="009C32CD"/>
    <w:rsid w:val="009C3829"/>
    <w:rsid w:val="009C46CC"/>
    <w:rsid w:val="009C4CAD"/>
    <w:rsid w:val="009C556C"/>
    <w:rsid w:val="009C5A52"/>
    <w:rsid w:val="009C5B79"/>
    <w:rsid w:val="009C6976"/>
    <w:rsid w:val="009C70FC"/>
    <w:rsid w:val="009C7B83"/>
    <w:rsid w:val="009D042B"/>
    <w:rsid w:val="009D08A4"/>
    <w:rsid w:val="009D093E"/>
    <w:rsid w:val="009D0AF0"/>
    <w:rsid w:val="009D0C19"/>
    <w:rsid w:val="009D0C77"/>
    <w:rsid w:val="009D0D75"/>
    <w:rsid w:val="009D1108"/>
    <w:rsid w:val="009D1560"/>
    <w:rsid w:val="009D1F16"/>
    <w:rsid w:val="009D2C30"/>
    <w:rsid w:val="009D2FA4"/>
    <w:rsid w:val="009D30E5"/>
    <w:rsid w:val="009D3268"/>
    <w:rsid w:val="009D32CC"/>
    <w:rsid w:val="009D35E1"/>
    <w:rsid w:val="009D4264"/>
    <w:rsid w:val="009D4359"/>
    <w:rsid w:val="009D474D"/>
    <w:rsid w:val="009D4C47"/>
    <w:rsid w:val="009D4D2A"/>
    <w:rsid w:val="009D5031"/>
    <w:rsid w:val="009D5304"/>
    <w:rsid w:val="009D5938"/>
    <w:rsid w:val="009D5C3B"/>
    <w:rsid w:val="009D61AB"/>
    <w:rsid w:val="009D625D"/>
    <w:rsid w:val="009D629A"/>
    <w:rsid w:val="009D6869"/>
    <w:rsid w:val="009D6B8C"/>
    <w:rsid w:val="009D6E3D"/>
    <w:rsid w:val="009D757E"/>
    <w:rsid w:val="009D7BF6"/>
    <w:rsid w:val="009E01AE"/>
    <w:rsid w:val="009E09B3"/>
    <w:rsid w:val="009E0CF7"/>
    <w:rsid w:val="009E0EEA"/>
    <w:rsid w:val="009E1023"/>
    <w:rsid w:val="009E1510"/>
    <w:rsid w:val="009E17C9"/>
    <w:rsid w:val="009E1BB1"/>
    <w:rsid w:val="009E213F"/>
    <w:rsid w:val="009E244D"/>
    <w:rsid w:val="009E29D6"/>
    <w:rsid w:val="009E2B37"/>
    <w:rsid w:val="009E2D4E"/>
    <w:rsid w:val="009E2F67"/>
    <w:rsid w:val="009E3950"/>
    <w:rsid w:val="009E3F9B"/>
    <w:rsid w:val="009E4AB9"/>
    <w:rsid w:val="009E4D4F"/>
    <w:rsid w:val="009E4E2A"/>
    <w:rsid w:val="009E5188"/>
    <w:rsid w:val="009E527F"/>
    <w:rsid w:val="009E5379"/>
    <w:rsid w:val="009E55EB"/>
    <w:rsid w:val="009E5720"/>
    <w:rsid w:val="009E5780"/>
    <w:rsid w:val="009E5900"/>
    <w:rsid w:val="009E594F"/>
    <w:rsid w:val="009E65CB"/>
    <w:rsid w:val="009E68D7"/>
    <w:rsid w:val="009E6977"/>
    <w:rsid w:val="009E6AD0"/>
    <w:rsid w:val="009E6DD4"/>
    <w:rsid w:val="009E7010"/>
    <w:rsid w:val="009E711C"/>
    <w:rsid w:val="009E729E"/>
    <w:rsid w:val="009E775A"/>
    <w:rsid w:val="009E7793"/>
    <w:rsid w:val="009E7898"/>
    <w:rsid w:val="009E7D5B"/>
    <w:rsid w:val="009E7DB7"/>
    <w:rsid w:val="009E7EDF"/>
    <w:rsid w:val="009F024F"/>
    <w:rsid w:val="009F05BA"/>
    <w:rsid w:val="009F05BD"/>
    <w:rsid w:val="009F11A2"/>
    <w:rsid w:val="009F1321"/>
    <w:rsid w:val="009F15FE"/>
    <w:rsid w:val="009F1750"/>
    <w:rsid w:val="009F1B7F"/>
    <w:rsid w:val="009F2250"/>
    <w:rsid w:val="009F2470"/>
    <w:rsid w:val="009F26B9"/>
    <w:rsid w:val="009F29AB"/>
    <w:rsid w:val="009F2B34"/>
    <w:rsid w:val="009F2FED"/>
    <w:rsid w:val="009F3062"/>
    <w:rsid w:val="009F36F4"/>
    <w:rsid w:val="009F3DED"/>
    <w:rsid w:val="009F4201"/>
    <w:rsid w:val="009F4FA2"/>
    <w:rsid w:val="009F50BE"/>
    <w:rsid w:val="009F6609"/>
    <w:rsid w:val="009F6967"/>
    <w:rsid w:val="009F6A99"/>
    <w:rsid w:val="009F6E23"/>
    <w:rsid w:val="009F75E9"/>
    <w:rsid w:val="009F76D9"/>
    <w:rsid w:val="009F7B80"/>
    <w:rsid w:val="009F7DE6"/>
    <w:rsid w:val="009F7F08"/>
    <w:rsid w:val="00A0038F"/>
    <w:rsid w:val="00A00E4C"/>
    <w:rsid w:val="00A00FA2"/>
    <w:rsid w:val="00A0165F"/>
    <w:rsid w:val="00A016EB"/>
    <w:rsid w:val="00A01A88"/>
    <w:rsid w:val="00A01BB8"/>
    <w:rsid w:val="00A01F25"/>
    <w:rsid w:val="00A01F8F"/>
    <w:rsid w:val="00A02538"/>
    <w:rsid w:val="00A0253F"/>
    <w:rsid w:val="00A02AD7"/>
    <w:rsid w:val="00A032D7"/>
    <w:rsid w:val="00A040C9"/>
    <w:rsid w:val="00A042C9"/>
    <w:rsid w:val="00A043E1"/>
    <w:rsid w:val="00A0450D"/>
    <w:rsid w:val="00A048A1"/>
    <w:rsid w:val="00A0540F"/>
    <w:rsid w:val="00A056AB"/>
    <w:rsid w:val="00A056E9"/>
    <w:rsid w:val="00A05A51"/>
    <w:rsid w:val="00A05BF7"/>
    <w:rsid w:val="00A05FB5"/>
    <w:rsid w:val="00A06203"/>
    <w:rsid w:val="00A062B4"/>
    <w:rsid w:val="00A0666B"/>
    <w:rsid w:val="00A066D0"/>
    <w:rsid w:val="00A067DB"/>
    <w:rsid w:val="00A06812"/>
    <w:rsid w:val="00A06A96"/>
    <w:rsid w:val="00A06ACC"/>
    <w:rsid w:val="00A0752C"/>
    <w:rsid w:val="00A075DA"/>
    <w:rsid w:val="00A078A3"/>
    <w:rsid w:val="00A0795F"/>
    <w:rsid w:val="00A07CFB"/>
    <w:rsid w:val="00A07D10"/>
    <w:rsid w:val="00A100DD"/>
    <w:rsid w:val="00A10354"/>
    <w:rsid w:val="00A11026"/>
    <w:rsid w:val="00A1103F"/>
    <w:rsid w:val="00A11161"/>
    <w:rsid w:val="00A1124D"/>
    <w:rsid w:val="00A119B1"/>
    <w:rsid w:val="00A11C09"/>
    <w:rsid w:val="00A11F0A"/>
    <w:rsid w:val="00A12A9A"/>
    <w:rsid w:val="00A12CAF"/>
    <w:rsid w:val="00A1304E"/>
    <w:rsid w:val="00A13104"/>
    <w:rsid w:val="00A141F8"/>
    <w:rsid w:val="00A1421C"/>
    <w:rsid w:val="00A14625"/>
    <w:rsid w:val="00A14D57"/>
    <w:rsid w:val="00A14DEC"/>
    <w:rsid w:val="00A14FF0"/>
    <w:rsid w:val="00A151A0"/>
    <w:rsid w:val="00A15427"/>
    <w:rsid w:val="00A15444"/>
    <w:rsid w:val="00A1546A"/>
    <w:rsid w:val="00A15A1A"/>
    <w:rsid w:val="00A15E18"/>
    <w:rsid w:val="00A15EBE"/>
    <w:rsid w:val="00A1649C"/>
    <w:rsid w:val="00A16D76"/>
    <w:rsid w:val="00A16EF6"/>
    <w:rsid w:val="00A17141"/>
    <w:rsid w:val="00A17540"/>
    <w:rsid w:val="00A17556"/>
    <w:rsid w:val="00A175A2"/>
    <w:rsid w:val="00A175F0"/>
    <w:rsid w:val="00A177E1"/>
    <w:rsid w:val="00A177F7"/>
    <w:rsid w:val="00A179C9"/>
    <w:rsid w:val="00A17A26"/>
    <w:rsid w:val="00A17A93"/>
    <w:rsid w:val="00A17C9D"/>
    <w:rsid w:val="00A20819"/>
    <w:rsid w:val="00A208CD"/>
    <w:rsid w:val="00A20A0B"/>
    <w:rsid w:val="00A20BB2"/>
    <w:rsid w:val="00A2138E"/>
    <w:rsid w:val="00A21904"/>
    <w:rsid w:val="00A226D0"/>
    <w:rsid w:val="00A22FFB"/>
    <w:rsid w:val="00A231C5"/>
    <w:rsid w:val="00A234B2"/>
    <w:rsid w:val="00A234DB"/>
    <w:rsid w:val="00A23553"/>
    <w:rsid w:val="00A236DE"/>
    <w:rsid w:val="00A2405E"/>
    <w:rsid w:val="00A24167"/>
    <w:rsid w:val="00A2417B"/>
    <w:rsid w:val="00A243A8"/>
    <w:rsid w:val="00A257DD"/>
    <w:rsid w:val="00A25928"/>
    <w:rsid w:val="00A25ADB"/>
    <w:rsid w:val="00A2637D"/>
    <w:rsid w:val="00A26826"/>
    <w:rsid w:val="00A26D32"/>
    <w:rsid w:val="00A26EAB"/>
    <w:rsid w:val="00A27140"/>
    <w:rsid w:val="00A27426"/>
    <w:rsid w:val="00A27BEC"/>
    <w:rsid w:val="00A27C33"/>
    <w:rsid w:val="00A27C46"/>
    <w:rsid w:val="00A27E48"/>
    <w:rsid w:val="00A300BB"/>
    <w:rsid w:val="00A309C5"/>
    <w:rsid w:val="00A31336"/>
    <w:rsid w:val="00A3161B"/>
    <w:rsid w:val="00A31791"/>
    <w:rsid w:val="00A317EB"/>
    <w:rsid w:val="00A3184B"/>
    <w:rsid w:val="00A31D3D"/>
    <w:rsid w:val="00A31DFC"/>
    <w:rsid w:val="00A32635"/>
    <w:rsid w:val="00A32758"/>
    <w:rsid w:val="00A32CA3"/>
    <w:rsid w:val="00A32CF9"/>
    <w:rsid w:val="00A32D40"/>
    <w:rsid w:val="00A33C87"/>
    <w:rsid w:val="00A34131"/>
    <w:rsid w:val="00A3479D"/>
    <w:rsid w:val="00A34B36"/>
    <w:rsid w:val="00A34DDB"/>
    <w:rsid w:val="00A35777"/>
    <w:rsid w:val="00A35842"/>
    <w:rsid w:val="00A35BFE"/>
    <w:rsid w:val="00A365B4"/>
    <w:rsid w:val="00A36BC5"/>
    <w:rsid w:val="00A36E05"/>
    <w:rsid w:val="00A37610"/>
    <w:rsid w:val="00A37B4A"/>
    <w:rsid w:val="00A37D03"/>
    <w:rsid w:val="00A37D31"/>
    <w:rsid w:val="00A405A5"/>
    <w:rsid w:val="00A4073E"/>
    <w:rsid w:val="00A408B2"/>
    <w:rsid w:val="00A40AF7"/>
    <w:rsid w:val="00A40D42"/>
    <w:rsid w:val="00A41A20"/>
    <w:rsid w:val="00A41A77"/>
    <w:rsid w:val="00A41FDF"/>
    <w:rsid w:val="00A4242B"/>
    <w:rsid w:val="00A4305B"/>
    <w:rsid w:val="00A433E5"/>
    <w:rsid w:val="00A43A7D"/>
    <w:rsid w:val="00A43F46"/>
    <w:rsid w:val="00A444E1"/>
    <w:rsid w:val="00A44565"/>
    <w:rsid w:val="00A44F44"/>
    <w:rsid w:val="00A453E5"/>
    <w:rsid w:val="00A457A0"/>
    <w:rsid w:val="00A45926"/>
    <w:rsid w:val="00A459AF"/>
    <w:rsid w:val="00A45B96"/>
    <w:rsid w:val="00A45D6C"/>
    <w:rsid w:val="00A46381"/>
    <w:rsid w:val="00A468BD"/>
    <w:rsid w:val="00A471E5"/>
    <w:rsid w:val="00A4726F"/>
    <w:rsid w:val="00A47423"/>
    <w:rsid w:val="00A47596"/>
    <w:rsid w:val="00A477B9"/>
    <w:rsid w:val="00A477BA"/>
    <w:rsid w:val="00A47BE7"/>
    <w:rsid w:val="00A47F0B"/>
    <w:rsid w:val="00A50066"/>
    <w:rsid w:val="00A5079C"/>
    <w:rsid w:val="00A507BD"/>
    <w:rsid w:val="00A50A00"/>
    <w:rsid w:val="00A50F27"/>
    <w:rsid w:val="00A50FA1"/>
    <w:rsid w:val="00A51451"/>
    <w:rsid w:val="00A5152D"/>
    <w:rsid w:val="00A51621"/>
    <w:rsid w:val="00A51C58"/>
    <w:rsid w:val="00A51CED"/>
    <w:rsid w:val="00A51CF2"/>
    <w:rsid w:val="00A5235D"/>
    <w:rsid w:val="00A52CBF"/>
    <w:rsid w:val="00A52F21"/>
    <w:rsid w:val="00A53213"/>
    <w:rsid w:val="00A53CAE"/>
    <w:rsid w:val="00A5418C"/>
    <w:rsid w:val="00A54425"/>
    <w:rsid w:val="00A5518E"/>
    <w:rsid w:val="00A55519"/>
    <w:rsid w:val="00A55F6A"/>
    <w:rsid w:val="00A56668"/>
    <w:rsid w:val="00A569FE"/>
    <w:rsid w:val="00A56AE9"/>
    <w:rsid w:val="00A56BA8"/>
    <w:rsid w:val="00A56D6C"/>
    <w:rsid w:val="00A57ACB"/>
    <w:rsid w:val="00A600FE"/>
    <w:rsid w:val="00A60419"/>
    <w:rsid w:val="00A60A11"/>
    <w:rsid w:val="00A60C6C"/>
    <w:rsid w:val="00A60EF5"/>
    <w:rsid w:val="00A61350"/>
    <w:rsid w:val="00A6150C"/>
    <w:rsid w:val="00A6191D"/>
    <w:rsid w:val="00A62946"/>
    <w:rsid w:val="00A62CA8"/>
    <w:rsid w:val="00A62D73"/>
    <w:rsid w:val="00A62F7C"/>
    <w:rsid w:val="00A63C89"/>
    <w:rsid w:val="00A647D9"/>
    <w:rsid w:val="00A64AED"/>
    <w:rsid w:val="00A64BE2"/>
    <w:rsid w:val="00A64E4C"/>
    <w:rsid w:val="00A651BB"/>
    <w:rsid w:val="00A654E9"/>
    <w:rsid w:val="00A65CC7"/>
    <w:rsid w:val="00A65E7C"/>
    <w:rsid w:val="00A65F1E"/>
    <w:rsid w:val="00A6609F"/>
    <w:rsid w:val="00A6636F"/>
    <w:rsid w:val="00A67043"/>
    <w:rsid w:val="00A6715F"/>
    <w:rsid w:val="00A677B0"/>
    <w:rsid w:val="00A677CE"/>
    <w:rsid w:val="00A678D0"/>
    <w:rsid w:val="00A7041F"/>
    <w:rsid w:val="00A70467"/>
    <w:rsid w:val="00A70744"/>
    <w:rsid w:val="00A7082F"/>
    <w:rsid w:val="00A70A04"/>
    <w:rsid w:val="00A70C18"/>
    <w:rsid w:val="00A70D78"/>
    <w:rsid w:val="00A70F72"/>
    <w:rsid w:val="00A71209"/>
    <w:rsid w:val="00A714AC"/>
    <w:rsid w:val="00A71604"/>
    <w:rsid w:val="00A717B5"/>
    <w:rsid w:val="00A71B5B"/>
    <w:rsid w:val="00A72698"/>
    <w:rsid w:val="00A72E81"/>
    <w:rsid w:val="00A72F70"/>
    <w:rsid w:val="00A73251"/>
    <w:rsid w:val="00A74135"/>
    <w:rsid w:val="00A741CE"/>
    <w:rsid w:val="00A74398"/>
    <w:rsid w:val="00A743C9"/>
    <w:rsid w:val="00A7499B"/>
    <w:rsid w:val="00A74D4B"/>
    <w:rsid w:val="00A75482"/>
    <w:rsid w:val="00A75C1F"/>
    <w:rsid w:val="00A76355"/>
    <w:rsid w:val="00A7670F"/>
    <w:rsid w:val="00A771FA"/>
    <w:rsid w:val="00A77375"/>
    <w:rsid w:val="00A773C5"/>
    <w:rsid w:val="00A77FDB"/>
    <w:rsid w:val="00A80405"/>
    <w:rsid w:val="00A80B07"/>
    <w:rsid w:val="00A80E15"/>
    <w:rsid w:val="00A81C2C"/>
    <w:rsid w:val="00A82351"/>
    <w:rsid w:val="00A827E9"/>
    <w:rsid w:val="00A82B82"/>
    <w:rsid w:val="00A82F95"/>
    <w:rsid w:val="00A82FA9"/>
    <w:rsid w:val="00A8304A"/>
    <w:rsid w:val="00A831F9"/>
    <w:rsid w:val="00A832E9"/>
    <w:rsid w:val="00A833CF"/>
    <w:rsid w:val="00A83741"/>
    <w:rsid w:val="00A838EC"/>
    <w:rsid w:val="00A839CB"/>
    <w:rsid w:val="00A8406D"/>
    <w:rsid w:val="00A844DF"/>
    <w:rsid w:val="00A8456B"/>
    <w:rsid w:val="00A845A0"/>
    <w:rsid w:val="00A84D10"/>
    <w:rsid w:val="00A84D8A"/>
    <w:rsid w:val="00A84EAC"/>
    <w:rsid w:val="00A85176"/>
    <w:rsid w:val="00A8527D"/>
    <w:rsid w:val="00A85694"/>
    <w:rsid w:val="00A85873"/>
    <w:rsid w:val="00A85A87"/>
    <w:rsid w:val="00A8653C"/>
    <w:rsid w:val="00A86B2E"/>
    <w:rsid w:val="00A870FA"/>
    <w:rsid w:val="00A8726B"/>
    <w:rsid w:val="00A873CA"/>
    <w:rsid w:val="00A87907"/>
    <w:rsid w:val="00A87B75"/>
    <w:rsid w:val="00A87C52"/>
    <w:rsid w:val="00A87DB2"/>
    <w:rsid w:val="00A87FF3"/>
    <w:rsid w:val="00A90053"/>
    <w:rsid w:val="00A9008B"/>
    <w:rsid w:val="00A90652"/>
    <w:rsid w:val="00A90BDE"/>
    <w:rsid w:val="00A90BEF"/>
    <w:rsid w:val="00A90D32"/>
    <w:rsid w:val="00A90F25"/>
    <w:rsid w:val="00A91B3B"/>
    <w:rsid w:val="00A92054"/>
    <w:rsid w:val="00A92172"/>
    <w:rsid w:val="00A92A16"/>
    <w:rsid w:val="00A92D12"/>
    <w:rsid w:val="00A939CA"/>
    <w:rsid w:val="00A94349"/>
    <w:rsid w:val="00A94630"/>
    <w:rsid w:val="00A94D5F"/>
    <w:rsid w:val="00A951C6"/>
    <w:rsid w:val="00A9523E"/>
    <w:rsid w:val="00A95F6D"/>
    <w:rsid w:val="00A9631F"/>
    <w:rsid w:val="00A96C15"/>
    <w:rsid w:val="00A96C2D"/>
    <w:rsid w:val="00A96D83"/>
    <w:rsid w:val="00A96F8B"/>
    <w:rsid w:val="00A97112"/>
    <w:rsid w:val="00A9729B"/>
    <w:rsid w:val="00A974BE"/>
    <w:rsid w:val="00A97505"/>
    <w:rsid w:val="00A97632"/>
    <w:rsid w:val="00A978BE"/>
    <w:rsid w:val="00A97D06"/>
    <w:rsid w:val="00AA00E0"/>
    <w:rsid w:val="00AA010B"/>
    <w:rsid w:val="00AA03D6"/>
    <w:rsid w:val="00AA04BC"/>
    <w:rsid w:val="00AA056D"/>
    <w:rsid w:val="00AA05E8"/>
    <w:rsid w:val="00AA07ED"/>
    <w:rsid w:val="00AA0C20"/>
    <w:rsid w:val="00AA1144"/>
    <w:rsid w:val="00AA1617"/>
    <w:rsid w:val="00AA166B"/>
    <w:rsid w:val="00AA2886"/>
    <w:rsid w:val="00AA2B60"/>
    <w:rsid w:val="00AA2C17"/>
    <w:rsid w:val="00AA3042"/>
    <w:rsid w:val="00AA31D4"/>
    <w:rsid w:val="00AA3F82"/>
    <w:rsid w:val="00AA464A"/>
    <w:rsid w:val="00AA46C9"/>
    <w:rsid w:val="00AA49CF"/>
    <w:rsid w:val="00AA5A20"/>
    <w:rsid w:val="00AA5E1B"/>
    <w:rsid w:val="00AA63E1"/>
    <w:rsid w:val="00AA688B"/>
    <w:rsid w:val="00AA6977"/>
    <w:rsid w:val="00AA6ADA"/>
    <w:rsid w:val="00AA6B62"/>
    <w:rsid w:val="00AA6EDD"/>
    <w:rsid w:val="00AA7199"/>
    <w:rsid w:val="00AA7A43"/>
    <w:rsid w:val="00AB02FC"/>
    <w:rsid w:val="00AB0518"/>
    <w:rsid w:val="00AB1F92"/>
    <w:rsid w:val="00AB267A"/>
    <w:rsid w:val="00AB2C38"/>
    <w:rsid w:val="00AB2EA3"/>
    <w:rsid w:val="00AB308A"/>
    <w:rsid w:val="00AB30EC"/>
    <w:rsid w:val="00AB3121"/>
    <w:rsid w:val="00AB37E5"/>
    <w:rsid w:val="00AB42FC"/>
    <w:rsid w:val="00AB44D4"/>
    <w:rsid w:val="00AB4BA6"/>
    <w:rsid w:val="00AB4DDF"/>
    <w:rsid w:val="00AB4FE2"/>
    <w:rsid w:val="00AB535B"/>
    <w:rsid w:val="00AB5402"/>
    <w:rsid w:val="00AB585A"/>
    <w:rsid w:val="00AB5EC6"/>
    <w:rsid w:val="00AB6085"/>
    <w:rsid w:val="00AB6449"/>
    <w:rsid w:val="00AB6BD5"/>
    <w:rsid w:val="00AB6D6F"/>
    <w:rsid w:val="00AB72BC"/>
    <w:rsid w:val="00AB7316"/>
    <w:rsid w:val="00AB75EA"/>
    <w:rsid w:val="00AB7835"/>
    <w:rsid w:val="00AB7B6F"/>
    <w:rsid w:val="00AC032B"/>
    <w:rsid w:val="00AC0449"/>
    <w:rsid w:val="00AC0ADB"/>
    <w:rsid w:val="00AC1A65"/>
    <w:rsid w:val="00AC1BE2"/>
    <w:rsid w:val="00AC1BE5"/>
    <w:rsid w:val="00AC1CA0"/>
    <w:rsid w:val="00AC239F"/>
    <w:rsid w:val="00AC256E"/>
    <w:rsid w:val="00AC28B3"/>
    <w:rsid w:val="00AC2A43"/>
    <w:rsid w:val="00AC2B7F"/>
    <w:rsid w:val="00AC306F"/>
    <w:rsid w:val="00AC3235"/>
    <w:rsid w:val="00AC3EF8"/>
    <w:rsid w:val="00AC41B1"/>
    <w:rsid w:val="00AC429F"/>
    <w:rsid w:val="00AC43A0"/>
    <w:rsid w:val="00AC4D1D"/>
    <w:rsid w:val="00AC4EBD"/>
    <w:rsid w:val="00AC51BD"/>
    <w:rsid w:val="00AC587C"/>
    <w:rsid w:val="00AC5A35"/>
    <w:rsid w:val="00AC5BEA"/>
    <w:rsid w:val="00AC6109"/>
    <w:rsid w:val="00AC640D"/>
    <w:rsid w:val="00AC6414"/>
    <w:rsid w:val="00AC6519"/>
    <w:rsid w:val="00AC6768"/>
    <w:rsid w:val="00AC684B"/>
    <w:rsid w:val="00AC69BB"/>
    <w:rsid w:val="00AC6B06"/>
    <w:rsid w:val="00AC6C52"/>
    <w:rsid w:val="00AC700A"/>
    <w:rsid w:val="00AC75A1"/>
    <w:rsid w:val="00AC7A71"/>
    <w:rsid w:val="00AC7D56"/>
    <w:rsid w:val="00AD00F2"/>
    <w:rsid w:val="00AD00F7"/>
    <w:rsid w:val="00AD0742"/>
    <w:rsid w:val="00AD0782"/>
    <w:rsid w:val="00AD0BC0"/>
    <w:rsid w:val="00AD0D88"/>
    <w:rsid w:val="00AD0DCB"/>
    <w:rsid w:val="00AD16D8"/>
    <w:rsid w:val="00AD190C"/>
    <w:rsid w:val="00AD1C1C"/>
    <w:rsid w:val="00AD2038"/>
    <w:rsid w:val="00AD2D77"/>
    <w:rsid w:val="00AD33D4"/>
    <w:rsid w:val="00AD346F"/>
    <w:rsid w:val="00AD365C"/>
    <w:rsid w:val="00AD383A"/>
    <w:rsid w:val="00AD39A3"/>
    <w:rsid w:val="00AD3D35"/>
    <w:rsid w:val="00AD41F8"/>
    <w:rsid w:val="00AD43FC"/>
    <w:rsid w:val="00AD4630"/>
    <w:rsid w:val="00AD467D"/>
    <w:rsid w:val="00AD47D1"/>
    <w:rsid w:val="00AD4829"/>
    <w:rsid w:val="00AD4875"/>
    <w:rsid w:val="00AD4BCC"/>
    <w:rsid w:val="00AD4DAD"/>
    <w:rsid w:val="00AD51AE"/>
    <w:rsid w:val="00AD55CB"/>
    <w:rsid w:val="00AD6370"/>
    <w:rsid w:val="00AD6ADA"/>
    <w:rsid w:val="00AD736B"/>
    <w:rsid w:val="00AD763C"/>
    <w:rsid w:val="00AD792C"/>
    <w:rsid w:val="00AD7ACB"/>
    <w:rsid w:val="00AD7D8B"/>
    <w:rsid w:val="00AE02BD"/>
    <w:rsid w:val="00AE050E"/>
    <w:rsid w:val="00AE076D"/>
    <w:rsid w:val="00AE0821"/>
    <w:rsid w:val="00AE08FC"/>
    <w:rsid w:val="00AE0D3E"/>
    <w:rsid w:val="00AE0EF1"/>
    <w:rsid w:val="00AE1447"/>
    <w:rsid w:val="00AE17B3"/>
    <w:rsid w:val="00AE1AC8"/>
    <w:rsid w:val="00AE1BEF"/>
    <w:rsid w:val="00AE1F0B"/>
    <w:rsid w:val="00AE2039"/>
    <w:rsid w:val="00AE20F8"/>
    <w:rsid w:val="00AE2367"/>
    <w:rsid w:val="00AE2E6B"/>
    <w:rsid w:val="00AE2EF3"/>
    <w:rsid w:val="00AE325E"/>
    <w:rsid w:val="00AE3366"/>
    <w:rsid w:val="00AE3375"/>
    <w:rsid w:val="00AE3F49"/>
    <w:rsid w:val="00AE3F62"/>
    <w:rsid w:val="00AE4285"/>
    <w:rsid w:val="00AE48C7"/>
    <w:rsid w:val="00AE48CE"/>
    <w:rsid w:val="00AE4AF0"/>
    <w:rsid w:val="00AE50D0"/>
    <w:rsid w:val="00AE52BF"/>
    <w:rsid w:val="00AE5335"/>
    <w:rsid w:val="00AE534A"/>
    <w:rsid w:val="00AE6395"/>
    <w:rsid w:val="00AE6434"/>
    <w:rsid w:val="00AE6D69"/>
    <w:rsid w:val="00AE6D6E"/>
    <w:rsid w:val="00AE6E8C"/>
    <w:rsid w:val="00AE7A78"/>
    <w:rsid w:val="00AE7BC9"/>
    <w:rsid w:val="00AF02BF"/>
    <w:rsid w:val="00AF0C6A"/>
    <w:rsid w:val="00AF0F3C"/>
    <w:rsid w:val="00AF11A8"/>
    <w:rsid w:val="00AF148A"/>
    <w:rsid w:val="00AF156C"/>
    <w:rsid w:val="00AF1590"/>
    <w:rsid w:val="00AF1947"/>
    <w:rsid w:val="00AF280B"/>
    <w:rsid w:val="00AF293C"/>
    <w:rsid w:val="00AF294B"/>
    <w:rsid w:val="00AF3561"/>
    <w:rsid w:val="00AF394B"/>
    <w:rsid w:val="00AF39A6"/>
    <w:rsid w:val="00AF3EDA"/>
    <w:rsid w:val="00AF3FDB"/>
    <w:rsid w:val="00AF449F"/>
    <w:rsid w:val="00AF481F"/>
    <w:rsid w:val="00AF48EC"/>
    <w:rsid w:val="00AF587C"/>
    <w:rsid w:val="00AF5A4A"/>
    <w:rsid w:val="00AF5D9D"/>
    <w:rsid w:val="00AF5DB9"/>
    <w:rsid w:val="00AF5ED9"/>
    <w:rsid w:val="00AF608C"/>
    <w:rsid w:val="00AF6806"/>
    <w:rsid w:val="00AF6A84"/>
    <w:rsid w:val="00AF6D00"/>
    <w:rsid w:val="00AF6D26"/>
    <w:rsid w:val="00AF6DF1"/>
    <w:rsid w:val="00AF7107"/>
    <w:rsid w:val="00AF78AF"/>
    <w:rsid w:val="00AF790E"/>
    <w:rsid w:val="00AF7A9E"/>
    <w:rsid w:val="00AF7B5A"/>
    <w:rsid w:val="00AF7D63"/>
    <w:rsid w:val="00B00CDF"/>
    <w:rsid w:val="00B00E59"/>
    <w:rsid w:val="00B0148A"/>
    <w:rsid w:val="00B0195E"/>
    <w:rsid w:val="00B01D6D"/>
    <w:rsid w:val="00B027D6"/>
    <w:rsid w:val="00B035BA"/>
    <w:rsid w:val="00B04343"/>
    <w:rsid w:val="00B04A56"/>
    <w:rsid w:val="00B04BAD"/>
    <w:rsid w:val="00B04C00"/>
    <w:rsid w:val="00B04C7D"/>
    <w:rsid w:val="00B04D88"/>
    <w:rsid w:val="00B04E52"/>
    <w:rsid w:val="00B0500E"/>
    <w:rsid w:val="00B05340"/>
    <w:rsid w:val="00B055E4"/>
    <w:rsid w:val="00B05B59"/>
    <w:rsid w:val="00B05BDA"/>
    <w:rsid w:val="00B05C45"/>
    <w:rsid w:val="00B05C7F"/>
    <w:rsid w:val="00B05D8D"/>
    <w:rsid w:val="00B0676F"/>
    <w:rsid w:val="00B0680D"/>
    <w:rsid w:val="00B06878"/>
    <w:rsid w:val="00B068E4"/>
    <w:rsid w:val="00B06A86"/>
    <w:rsid w:val="00B06C15"/>
    <w:rsid w:val="00B06D32"/>
    <w:rsid w:val="00B0709A"/>
    <w:rsid w:val="00B0714D"/>
    <w:rsid w:val="00B07AE8"/>
    <w:rsid w:val="00B07D55"/>
    <w:rsid w:val="00B107AA"/>
    <w:rsid w:val="00B10AAC"/>
    <w:rsid w:val="00B111BD"/>
    <w:rsid w:val="00B112A7"/>
    <w:rsid w:val="00B11363"/>
    <w:rsid w:val="00B12022"/>
    <w:rsid w:val="00B1203D"/>
    <w:rsid w:val="00B12091"/>
    <w:rsid w:val="00B120B3"/>
    <w:rsid w:val="00B121E1"/>
    <w:rsid w:val="00B12230"/>
    <w:rsid w:val="00B124D4"/>
    <w:rsid w:val="00B1291C"/>
    <w:rsid w:val="00B12B8B"/>
    <w:rsid w:val="00B12CFF"/>
    <w:rsid w:val="00B13366"/>
    <w:rsid w:val="00B13780"/>
    <w:rsid w:val="00B1398D"/>
    <w:rsid w:val="00B14890"/>
    <w:rsid w:val="00B15052"/>
    <w:rsid w:val="00B153FD"/>
    <w:rsid w:val="00B154BE"/>
    <w:rsid w:val="00B15A44"/>
    <w:rsid w:val="00B15CF6"/>
    <w:rsid w:val="00B15E78"/>
    <w:rsid w:val="00B16221"/>
    <w:rsid w:val="00B16246"/>
    <w:rsid w:val="00B162F6"/>
    <w:rsid w:val="00B16E3C"/>
    <w:rsid w:val="00B16FA2"/>
    <w:rsid w:val="00B17372"/>
    <w:rsid w:val="00B175AE"/>
    <w:rsid w:val="00B20198"/>
    <w:rsid w:val="00B20B41"/>
    <w:rsid w:val="00B21141"/>
    <w:rsid w:val="00B219AF"/>
    <w:rsid w:val="00B21D09"/>
    <w:rsid w:val="00B21E58"/>
    <w:rsid w:val="00B21F1C"/>
    <w:rsid w:val="00B223B9"/>
    <w:rsid w:val="00B227BA"/>
    <w:rsid w:val="00B2311F"/>
    <w:rsid w:val="00B23D25"/>
    <w:rsid w:val="00B243B8"/>
    <w:rsid w:val="00B24699"/>
    <w:rsid w:val="00B24778"/>
    <w:rsid w:val="00B2492A"/>
    <w:rsid w:val="00B24E11"/>
    <w:rsid w:val="00B24F08"/>
    <w:rsid w:val="00B2546C"/>
    <w:rsid w:val="00B255D8"/>
    <w:rsid w:val="00B256B0"/>
    <w:rsid w:val="00B25C71"/>
    <w:rsid w:val="00B25D7D"/>
    <w:rsid w:val="00B26408"/>
    <w:rsid w:val="00B26BC7"/>
    <w:rsid w:val="00B26CB9"/>
    <w:rsid w:val="00B27034"/>
    <w:rsid w:val="00B277C4"/>
    <w:rsid w:val="00B302C8"/>
    <w:rsid w:val="00B30387"/>
    <w:rsid w:val="00B30A0D"/>
    <w:rsid w:val="00B30FB0"/>
    <w:rsid w:val="00B31AC7"/>
    <w:rsid w:val="00B31EC6"/>
    <w:rsid w:val="00B32083"/>
    <w:rsid w:val="00B32221"/>
    <w:rsid w:val="00B3252B"/>
    <w:rsid w:val="00B3276D"/>
    <w:rsid w:val="00B329AD"/>
    <w:rsid w:val="00B32DA7"/>
    <w:rsid w:val="00B32FEA"/>
    <w:rsid w:val="00B3306F"/>
    <w:rsid w:val="00B3308E"/>
    <w:rsid w:val="00B3315D"/>
    <w:rsid w:val="00B33413"/>
    <w:rsid w:val="00B33470"/>
    <w:rsid w:val="00B3349E"/>
    <w:rsid w:val="00B33589"/>
    <w:rsid w:val="00B33E51"/>
    <w:rsid w:val="00B33FEE"/>
    <w:rsid w:val="00B34D79"/>
    <w:rsid w:val="00B34D81"/>
    <w:rsid w:val="00B34EF6"/>
    <w:rsid w:val="00B35011"/>
    <w:rsid w:val="00B35401"/>
    <w:rsid w:val="00B35E6A"/>
    <w:rsid w:val="00B36078"/>
    <w:rsid w:val="00B36176"/>
    <w:rsid w:val="00B361D4"/>
    <w:rsid w:val="00B36613"/>
    <w:rsid w:val="00B36F73"/>
    <w:rsid w:val="00B3714C"/>
    <w:rsid w:val="00B372EB"/>
    <w:rsid w:val="00B376E8"/>
    <w:rsid w:val="00B379CB"/>
    <w:rsid w:val="00B40253"/>
    <w:rsid w:val="00B403A4"/>
    <w:rsid w:val="00B406E3"/>
    <w:rsid w:val="00B408CD"/>
    <w:rsid w:val="00B408F0"/>
    <w:rsid w:val="00B40B6D"/>
    <w:rsid w:val="00B40FBD"/>
    <w:rsid w:val="00B4113A"/>
    <w:rsid w:val="00B4175A"/>
    <w:rsid w:val="00B41A2A"/>
    <w:rsid w:val="00B41A87"/>
    <w:rsid w:val="00B41B7D"/>
    <w:rsid w:val="00B41C8A"/>
    <w:rsid w:val="00B4286C"/>
    <w:rsid w:val="00B42B0D"/>
    <w:rsid w:val="00B42C62"/>
    <w:rsid w:val="00B431CE"/>
    <w:rsid w:val="00B43659"/>
    <w:rsid w:val="00B43699"/>
    <w:rsid w:val="00B43EBD"/>
    <w:rsid w:val="00B44664"/>
    <w:rsid w:val="00B44AD5"/>
    <w:rsid w:val="00B454ED"/>
    <w:rsid w:val="00B4609B"/>
    <w:rsid w:val="00B461D4"/>
    <w:rsid w:val="00B463CF"/>
    <w:rsid w:val="00B4652E"/>
    <w:rsid w:val="00B46944"/>
    <w:rsid w:val="00B472E2"/>
    <w:rsid w:val="00B47854"/>
    <w:rsid w:val="00B47D84"/>
    <w:rsid w:val="00B47E47"/>
    <w:rsid w:val="00B47FA4"/>
    <w:rsid w:val="00B5025A"/>
    <w:rsid w:val="00B50A6E"/>
    <w:rsid w:val="00B50CD0"/>
    <w:rsid w:val="00B51147"/>
    <w:rsid w:val="00B51636"/>
    <w:rsid w:val="00B5181D"/>
    <w:rsid w:val="00B51AD3"/>
    <w:rsid w:val="00B523DA"/>
    <w:rsid w:val="00B525F0"/>
    <w:rsid w:val="00B52812"/>
    <w:rsid w:val="00B52A67"/>
    <w:rsid w:val="00B5313C"/>
    <w:rsid w:val="00B531A7"/>
    <w:rsid w:val="00B54473"/>
    <w:rsid w:val="00B548DA"/>
    <w:rsid w:val="00B549DA"/>
    <w:rsid w:val="00B54F60"/>
    <w:rsid w:val="00B55191"/>
    <w:rsid w:val="00B555FC"/>
    <w:rsid w:val="00B55C2C"/>
    <w:rsid w:val="00B55C6E"/>
    <w:rsid w:val="00B55EB4"/>
    <w:rsid w:val="00B56823"/>
    <w:rsid w:val="00B56D52"/>
    <w:rsid w:val="00B56EB0"/>
    <w:rsid w:val="00B57177"/>
    <w:rsid w:val="00B5771B"/>
    <w:rsid w:val="00B57ADB"/>
    <w:rsid w:val="00B60464"/>
    <w:rsid w:val="00B604D1"/>
    <w:rsid w:val="00B60B42"/>
    <w:rsid w:val="00B60D55"/>
    <w:rsid w:val="00B60D5F"/>
    <w:rsid w:val="00B61105"/>
    <w:rsid w:val="00B61267"/>
    <w:rsid w:val="00B61440"/>
    <w:rsid w:val="00B6153F"/>
    <w:rsid w:val="00B616E9"/>
    <w:rsid w:val="00B61ECA"/>
    <w:rsid w:val="00B621F0"/>
    <w:rsid w:val="00B6305E"/>
    <w:rsid w:val="00B63478"/>
    <w:rsid w:val="00B63761"/>
    <w:rsid w:val="00B641EC"/>
    <w:rsid w:val="00B64399"/>
    <w:rsid w:val="00B645E4"/>
    <w:rsid w:val="00B64742"/>
    <w:rsid w:val="00B64E69"/>
    <w:rsid w:val="00B64F62"/>
    <w:rsid w:val="00B65393"/>
    <w:rsid w:val="00B653C2"/>
    <w:rsid w:val="00B65917"/>
    <w:rsid w:val="00B65C20"/>
    <w:rsid w:val="00B65CC2"/>
    <w:rsid w:val="00B66157"/>
    <w:rsid w:val="00B66B15"/>
    <w:rsid w:val="00B6731B"/>
    <w:rsid w:val="00B67522"/>
    <w:rsid w:val="00B702A7"/>
    <w:rsid w:val="00B708C5"/>
    <w:rsid w:val="00B70C2D"/>
    <w:rsid w:val="00B70F12"/>
    <w:rsid w:val="00B710C8"/>
    <w:rsid w:val="00B7110E"/>
    <w:rsid w:val="00B72099"/>
    <w:rsid w:val="00B7337A"/>
    <w:rsid w:val="00B738D9"/>
    <w:rsid w:val="00B73DA6"/>
    <w:rsid w:val="00B74225"/>
    <w:rsid w:val="00B748D2"/>
    <w:rsid w:val="00B74B89"/>
    <w:rsid w:val="00B760FD"/>
    <w:rsid w:val="00B76280"/>
    <w:rsid w:val="00B76293"/>
    <w:rsid w:val="00B76670"/>
    <w:rsid w:val="00B76EEF"/>
    <w:rsid w:val="00B77116"/>
    <w:rsid w:val="00B7712A"/>
    <w:rsid w:val="00B7734E"/>
    <w:rsid w:val="00B773E5"/>
    <w:rsid w:val="00B774B5"/>
    <w:rsid w:val="00B77AC6"/>
    <w:rsid w:val="00B77DD3"/>
    <w:rsid w:val="00B808C1"/>
    <w:rsid w:val="00B80C5D"/>
    <w:rsid w:val="00B81050"/>
    <w:rsid w:val="00B82202"/>
    <w:rsid w:val="00B82324"/>
    <w:rsid w:val="00B82979"/>
    <w:rsid w:val="00B82CDD"/>
    <w:rsid w:val="00B83231"/>
    <w:rsid w:val="00B832AD"/>
    <w:rsid w:val="00B838D7"/>
    <w:rsid w:val="00B83E90"/>
    <w:rsid w:val="00B84A16"/>
    <w:rsid w:val="00B84B4E"/>
    <w:rsid w:val="00B84DD1"/>
    <w:rsid w:val="00B85036"/>
    <w:rsid w:val="00B85213"/>
    <w:rsid w:val="00B85A35"/>
    <w:rsid w:val="00B85DB2"/>
    <w:rsid w:val="00B8693F"/>
    <w:rsid w:val="00B873A9"/>
    <w:rsid w:val="00B87546"/>
    <w:rsid w:val="00B877B6"/>
    <w:rsid w:val="00B879B3"/>
    <w:rsid w:val="00B87C8D"/>
    <w:rsid w:val="00B87D2F"/>
    <w:rsid w:val="00B87DC0"/>
    <w:rsid w:val="00B90397"/>
    <w:rsid w:val="00B903F4"/>
    <w:rsid w:val="00B9059E"/>
    <w:rsid w:val="00B9087B"/>
    <w:rsid w:val="00B90CB3"/>
    <w:rsid w:val="00B90D49"/>
    <w:rsid w:val="00B90D89"/>
    <w:rsid w:val="00B9118E"/>
    <w:rsid w:val="00B91418"/>
    <w:rsid w:val="00B91EC7"/>
    <w:rsid w:val="00B92350"/>
    <w:rsid w:val="00B9262E"/>
    <w:rsid w:val="00B92A28"/>
    <w:rsid w:val="00B92C54"/>
    <w:rsid w:val="00B930CA"/>
    <w:rsid w:val="00B93492"/>
    <w:rsid w:val="00B9368B"/>
    <w:rsid w:val="00B936C5"/>
    <w:rsid w:val="00B94760"/>
    <w:rsid w:val="00B947A0"/>
    <w:rsid w:val="00B947D1"/>
    <w:rsid w:val="00B94BBA"/>
    <w:rsid w:val="00B94D9B"/>
    <w:rsid w:val="00B94E69"/>
    <w:rsid w:val="00B94EC8"/>
    <w:rsid w:val="00B958CD"/>
    <w:rsid w:val="00B95FA8"/>
    <w:rsid w:val="00B961A6"/>
    <w:rsid w:val="00B96280"/>
    <w:rsid w:val="00B967A8"/>
    <w:rsid w:val="00B970E2"/>
    <w:rsid w:val="00B97527"/>
    <w:rsid w:val="00B976BA"/>
    <w:rsid w:val="00B977E5"/>
    <w:rsid w:val="00B97C22"/>
    <w:rsid w:val="00B97F92"/>
    <w:rsid w:val="00BA072A"/>
    <w:rsid w:val="00BA0968"/>
    <w:rsid w:val="00BA09CA"/>
    <w:rsid w:val="00BA0E84"/>
    <w:rsid w:val="00BA0ED4"/>
    <w:rsid w:val="00BA1058"/>
    <w:rsid w:val="00BA12C3"/>
    <w:rsid w:val="00BA14C8"/>
    <w:rsid w:val="00BA1541"/>
    <w:rsid w:val="00BA15A5"/>
    <w:rsid w:val="00BA19D5"/>
    <w:rsid w:val="00BA1EA0"/>
    <w:rsid w:val="00BA20D3"/>
    <w:rsid w:val="00BA22FE"/>
    <w:rsid w:val="00BA27DB"/>
    <w:rsid w:val="00BA2F06"/>
    <w:rsid w:val="00BA3535"/>
    <w:rsid w:val="00BA3577"/>
    <w:rsid w:val="00BA3B27"/>
    <w:rsid w:val="00BA42DC"/>
    <w:rsid w:val="00BA48B3"/>
    <w:rsid w:val="00BA4D28"/>
    <w:rsid w:val="00BA52AD"/>
    <w:rsid w:val="00BA5439"/>
    <w:rsid w:val="00BA5441"/>
    <w:rsid w:val="00BA57A4"/>
    <w:rsid w:val="00BA585B"/>
    <w:rsid w:val="00BA5E44"/>
    <w:rsid w:val="00BA5F67"/>
    <w:rsid w:val="00BA611D"/>
    <w:rsid w:val="00BA6722"/>
    <w:rsid w:val="00BA67F5"/>
    <w:rsid w:val="00BA7647"/>
    <w:rsid w:val="00BB00E7"/>
    <w:rsid w:val="00BB03CB"/>
    <w:rsid w:val="00BB076B"/>
    <w:rsid w:val="00BB088A"/>
    <w:rsid w:val="00BB123A"/>
    <w:rsid w:val="00BB1928"/>
    <w:rsid w:val="00BB1D3B"/>
    <w:rsid w:val="00BB3374"/>
    <w:rsid w:val="00BB3553"/>
    <w:rsid w:val="00BB3568"/>
    <w:rsid w:val="00BB39BB"/>
    <w:rsid w:val="00BB3A6B"/>
    <w:rsid w:val="00BB3CD5"/>
    <w:rsid w:val="00BB450A"/>
    <w:rsid w:val="00BB452E"/>
    <w:rsid w:val="00BB47A1"/>
    <w:rsid w:val="00BB4894"/>
    <w:rsid w:val="00BB496F"/>
    <w:rsid w:val="00BB4FB6"/>
    <w:rsid w:val="00BB5058"/>
    <w:rsid w:val="00BB5C20"/>
    <w:rsid w:val="00BB5CEE"/>
    <w:rsid w:val="00BB5D7D"/>
    <w:rsid w:val="00BB6130"/>
    <w:rsid w:val="00BB6A79"/>
    <w:rsid w:val="00BB6B23"/>
    <w:rsid w:val="00BB6E1C"/>
    <w:rsid w:val="00BB7B0B"/>
    <w:rsid w:val="00BB7F5B"/>
    <w:rsid w:val="00BB7FEF"/>
    <w:rsid w:val="00BC0208"/>
    <w:rsid w:val="00BC0B25"/>
    <w:rsid w:val="00BC152E"/>
    <w:rsid w:val="00BC1867"/>
    <w:rsid w:val="00BC1933"/>
    <w:rsid w:val="00BC1EBC"/>
    <w:rsid w:val="00BC1FA1"/>
    <w:rsid w:val="00BC2171"/>
    <w:rsid w:val="00BC23EE"/>
    <w:rsid w:val="00BC2789"/>
    <w:rsid w:val="00BC2BE3"/>
    <w:rsid w:val="00BC2C57"/>
    <w:rsid w:val="00BC2D23"/>
    <w:rsid w:val="00BC31EB"/>
    <w:rsid w:val="00BC38D2"/>
    <w:rsid w:val="00BC3AD2"/>
    <w:rsid w:val="00BC46DE"/>
    <w:rsid w:val="00BC48D1"/>
    <w:rsid w:val="00BC48DA"/>
    <w:rsid w:val="00BC4C7A"/>
    <w:rsid w:val="00BC53A6"/>
    <w:rsid w:val="00BC5542"/>
    <w:rsid w:val="00BC5770"/>
    <w:rsid w:val="00BC57A2"/>
    <w:rsid w:val="00BC58DD"/>
    <w:rsid w:val="00BC5958"/>
    <w:rsid w:val="00BC62DA"/>
    <w:rsid w:val="00BC7266"/>
    <w:rsid w:val="00BC73C2"/>
    <w:rsid w:val="00BC7835"/>
    <w:rsid w:val="00BD0188"/>
    <w:rsid w:val="00BD0452"/>
    <w:rsid w:val="00BD05F9"/>
    <w:rsid w:val="00BD0A30"/>
    <w:rsid w:val="00BD163F"/>
    <w:rsid w:val="00BD16FC"/>
    <w:rsid w:val="00BD1A0A"/>
    <w:rsid w:val="00BD1E54"/>
    <w:rsid w:val="00BD2252"/>
    <w:rsid w:val="00BD260A"/>
    <w:rsid w:val="00BD2A25"/>
    <w:rsid w:val="00BD2EF4"/>
    <w:rsid w:val="00BD3172"/>
    <w:rsid w:val="00BD3713"/>
    <w:rsid w:val="00BD3E02"/>
    <w:rsid w:val="00BD3E41"/>
    <w:rsid w:val="00BD411B"/>
    <w:rsid w:val="00BD4CFC"/>
    <w:rsid w:val="00BD515F"/>
    <w:rsid w:val="00BD5367"/>
    <w:rsid w:val="00BD55E0"/>
    <w:rsid w:val="00BD5A00"/>
    <w:rsid w:val="00BD5A0A"/>
    <w:rsid w:val="00BD5DEC"/>
    <w:rsid w:val="00BD6507"/>
    <w:rsid w:val="00BD6820"/>
    <w:rsid w:val="00BD6AE3"/>
    <w:rsid w:val="00BD6CAC"/>
    <w:rsid w:val="00BD73FC"/>
    <w:rsid w:val="00BD74A0"/>
    <w:rsid w:val="00BD7ABF"/>
    <w:rsid w:val="00BD7BD6"/>
    <w:rsid w:val="00BD7CE2"/>
    <w:rsid w:val="00BD7E90"/>
    <w:rsid w:val="00BE01AF"/>
    <w:rsid w:val="00BE035A"/>
    <w:rsid w:val="00BE0844"/>
    <w:rsid w:val="00BE09D8"/>
    <w:rsid w:val="00BE0BEA"/>
    <w:rsid w:val="00BE0C30"/>
    <w:rsid w:val="00BE0DE8"/>
    <w:rsid w:val="00BE1302"/>
    <w:rsid w:val="00BE14EF"/>
    <w:rsid w:val="00BE231B"/>
    <w:rsid w:val="00BE2BE9"/>
    <w:rsid w:val="00BE2D5B"/>
    <w:rsid w:val="00BE308D"/>
    <w:rsid w:val="00BE36A6"/>
    <w:rsid w:val="00BE3A45"/>
    <w:rsid w:val="00BE43A9"/>
    <w:rsid w:val="00BE48A5"/>
    <w:rsid w:val="00BE4B7C"/>
    <w:rsid w:val="00BE5022"/>
    <w:rsid w:val="00BE5379"/>
    <w:rsid w:val="00BE561E"/>
    <w:rsid w:val="00BE576B"/>
    <w:rsid w:val="00BE588C"/>
    <w:rsid w:val="00BE58E0"/>
    <w:rsid w:val="00BE5BD0"/>
    <w:rsid w:val="00BE6579"/>
    <w:rsid w:val="00BE65E5"/>
    <w:rsid w:val="00BE6B5D"/>
    <w:rsid w:val="00BE6CAE"/>
    <w:rsid w:val="00BE7360"/>
    <w:rsid w:val="00BE79E5"/>
    <w:rsid w:val="00BE7A16"/>
    <w:rsid w:val="00BE7AEA"/>
    <w:rsid w:val="00BF0ECA"/>
    <w:rsid w:val="00BF1111"/>
    <w:rsid w:val="00BF17FA"/>
    <w:rsid w:val="00BF212E"/>
    <w:rsid w:val="00BF2295"/>
    <w:rsid w:val="00BF2CA5"/>
    <w:rsid w:val="00BF2E94"/>
    <w:rsid w:val="00BF2F0C"/>
    <w:rsid w:val="00BF3321"/>
    <w:rsid w:val="00BF3511"/>
    <w:rsid w:val="00BF362F"/>
    <w:rsid w:val="00BF3A95"/>
    <w:rsid w:val="00BF3C2C"/>
    <w:rsid w:val="00BF44D4"/>
    <w:rsid w:val="00BF494C"/>
    <w:rsid w:val="00BF54AF"/>
    <w:rsid w:val="00BF5E3E"/>
    <w:rsid w:val="00BF655A"/>
    <w:rsid w:val="00BF67F7"/>
    <w:rsid w:val="00BF6862"/>
    <w:rsid w:val="00BF7C86"/>
    <w:rsid w:val="00C0085D"/>
    <w:rsid w:val="00C00FFB"/>
    <w:rsid w:val="00C011DA"/>
    <w:rsid w:val="00C01421"/>
    <w:rsid w:val="00C02031"/>
    <w:rsid w:val="00C020CD"/>
    <w:rsid w:val="00C02BB4"/>
    <w:rsid w:val="00C02C8D"/>
    <w:rsid w:val="00C02EA9"/>
    <w:rsid w:val="00C037B2"/>
    <w:rsid w:val="00C03B1E"/>
    <w:rsid w:val="00C040A2"/>
    <w:rsid w:val="00C040BD"/>
    <w:rsid w:val="00C0420C"/>
    <w:rsid w:val="00C045E6"/>
    <w:rsid w:val="00C04766"/>
    <w:rsid w:val="00C04841"/>
    <w:rsid w:val="00C049B4"/>
    <w:rsid w:val="00C049E9"/>
    <w:rsid w:val="00C04BAB"/>
    <w:rsid w:val="00C053F8"/>
    <w:rsid w:val="00C058ED"/>
    <w:rsid w:val="00C0622A"/>
    <w:rsid w:val="00C06CA7"/>
    <w:rsid w:val="00C076A5"/>
    <w:rsid w:val="00C07CF9"/>
    <w:rsid w:val="00C10216"/>
    <w:rsid w:val="00C10593"/>
    <w:rsid w:val="00C105A2"/>
    <w:rsid w:val="00C10642"/>
    <w:rsid w:val="00C108CF"/>
    <w:rsid w:val="00C10DF6"/>
    <w:rsid w:val="00C10ECB"/>
    <w:rsid w:val="00C10F12"/>
    <w:rsid w:val="00C1171D"/>
    <w:rsid w:val="00C119EF"/>
    <w:rsid w:val="00C11A99"/>
    <w:rsid w:val="00C11C6C"/>
    <w:rsid w:val="00C12E12"/>
    <w:rsid w:val="00C13213"/>
    <w:rsid w:val="00C137FC"/>
    <w:rsid w:val="00C1514E"/>
    <w:rsid w:val="00C15288"/>
    <w:rsid w:val="00C1530A"/>
    <w:rsid w:val="00C1538C"/>
    <w:rsid w:val="00C155A2"/>
    <w:rsid w:val="00C157BF"/>
    <w:rsid w:val="00C15E65"/>
    <w:rsid w:val="00C15EA5"/>
    <w:rsid w:val="00C15FD0"/>
    <w:rsid w:val="00C16646"/>
    <w:rsid w:val="00C168D9"/>
    <w:rsid w:val="00C171AC"/>
    <w:rsid w:val="00C175F7"/>
    <w:rsid w:val="00C17ED4"/>
    <w:rsid w:val="00C17F62"/>
    <w:rsid w:val="00C20070"/>
    <w:rsid w:val="00C202D3"/>
    <w:rsid w:val="00C214BC"/>
    <w:rsid w:val="00C21589"/>
    <w:rsid w:val="00C215A3"/>
    <w:rsid w:val="00C21704"/>
    <w:rsid w:val="00C2174A"/>
    <w:rsid w:val="00C21818"/>
    <w:rsid w:val="00C21BE0"/>
    <w:rsid w:val="00C237A7"/>
    <w:rsid w:val="00C23D84"/>
    <w:rsid w:val="00C23FC1"/>
    <w:rsid w:val="00C24103"/>
    <w:rsid w:val="00C24305"/>
    <w:rsid w:val="00C2448F"/>
    <w:rsid w:val="00C246A0"/>
    <w:rsid w:val="00C24A7D"/>
    <w:rsid w:val="00C24A9A"/>
    <w:rsid w:val="00C25830"/>
    <w:rsid w:val="00C25CDD"/>
    <w:rsid w:val="00C264B7"/>
    <w:rsid w:val="00C26730"/>
    <w:rsid w:val="00C2673A"/>
    <w:rsid w:val="00C26776"/>
    <w:rsid w:val="00C2678A"/>
    <w:rsid w:val="00C26CE3"/>
    <w:rsid w:val="00C26EAE"/>
    <w:rsid w:val="00C27481"/>
    <w:rsid w:val="00C27512"/>
    <w:rsid w:val="00C27617"/>
    <w:rsid w:val="00C27EDB"/>
    <w:rsid w:val="00C27F32"/>
    <w:rsid w:val="00C30010"/>
    <w:rsid w:val="00C3085F"/>
    <w:rsid w:val="00C30898"/>
    <w:rsid w:val="00C308EF"/>
    <w:rsid w:val="00C30E2D"/>
    <w:rsid w:val="00C310C2"/>
    <w:rsid w:val="00C3125B"/>
    <w:rsid w:val="00C31284"/>
    <w:rsid w:val="00C31682"/>
    <w:rsid w:val="00C31AB9"/>
    <w:rsid w:val="00C31C8C"/>
    <w:rsid w:val="00C31F57"/>
    <w:rsid w:val="00C323E6"/>
    <w:rsid w:val="00C32569"/>
    <w:rsid w:val="00C3268D"/>
    <w:rsid w:val="00C32737"/>
    <w:rsid w:val="00C3294B"/>
    <w:rsid w:val="00C32A9F"/>
    <w:rsid w:val="00C337B7"/>
    <w:rsid w:val="00C34888"/>
    <w:rsid w:val="00C34AD1"/>
    <w:rsid w:val="00C34B7E"/>
    <w:rsid w:val="00C35588"/>
    <w:rsid w:val="00C35628"/>
    <w:rsid w:val="00C35747"/>
    <w:rsid w:val="00C371DD"/>
    <w:rsid w:val="00C37B1E"/>
    <w:rsid w:val="00C40380"/>
    <w:rsid w:val="00C41291"/>
    <w:rsid w:val="00C415B2"/>
    <w:rsid w:val="00C41603"/>
    <w:rsid w:val="00C41757"/>
    <w:rsid w:val="00C4178C"/>
    <w:rsid w:val="00C417F5"/>
    <w:rsid w:val="00C41CCA"/>
    <w:rsid w:val="00C41F33"/>
    <w:rsid w:val="00C422E3"/>
    <w:rsid w:val="00C4255C"/>
    <w:rsid w:val="00C425C3"/>
    <w:rsid w:val="00C42ACD"/>
    <w:rsid w:val="00C42D9F"/>
    <w:rsid w:val="00C43061"/>
    <w:rsid w:val="00C43750"/>
    <w:rsid w:val="00C43BFB"/>
    <w:rsid w:val="00C43BFF"/>
    <w:rsid w:val="00C44986"/>
    <w:rsid w:val="00C44AC4"/>
    <w:rsid w:val="00C44B44"/>
    <w:rsid w:val="00C44B48"/>
    <w:rsid w:val="00C44D12"/>
    <w:rsid w:val="00C4525C"/>
    <w:rsid w:val="00C456A1"/>
    <w:rsid w:val="00C45DE7"/>
    <w:rsid w:val="00C4659E"/>
    <w:rsid w:val="00C4665A"/>
    <w:rsid w:val="00C46BCF"/>
    <w:rsid w:val="00C471E3"/>
    <w:rsid w:val="00C47287"/>
    <w:rsid w:val="00C472C0"/>
    <w:rsid w:val="00C47630"/>
    <w:rsid w:val="00C478F1"/>
    <w:rsid w:val="00C47DA0"/>
    <w:rsid w:val="00C500F0"/>
    <w:rsid w:val="00C50510"/>
    <w:rsid w:val="00C50A4F"/>
    <w:rsid w:val="00C50B5A"/>
    <w:rsid w:val="00C5126D"/>
    <w:rsid w:val="00C512BB"/>
    <w:rsid w:val="00C512E4"/>
    <w:rsid w:val="00C51AB9"/>
    <w:rsid w:val="00C51D71"/>
    <w:rsid w:val="00C52018"/>
    <w:rsid w:val="00C5203C"/>
    <w:rsid w:val="00C52062"/>
    <w:rsid w:val="00C5231E"/>
    <w:rsid w:val="00C532E4"/>
    <w:rsid w:val="00C533F6"/>
    <w:rsid w:val="00C539C5"/>
    <w:rsid w:val="00C54069"/>
    <w:rsid w:val="00C54493"/>
    <w:rsid w:val="00C545E9"/>
    <w:rsid w:val="00C54724"/>
    <w:rsid w:val="00C54D26"/>
    <w:rsid w:val="00C54D74"/>
    <w:rsid w:val="00C55014"/>
    <w:rsid w:val="00C55525"/>
    <w:rsid w:val="00C55830"/>
    <w:rsid w:val="00C5584B"/>
    <w:rsid w:val="00C55F2D"/>
    <w:rsid w:val="00C5621F"/>
    <w:rsid w:val="00C568FD"/>
    <w:rsid w:val="00C56A33"/>
    <w:rsid w:val="00C56B5A"/>
    <w:rsid w:val="00C57342"/>
    <w:rsid w:val="00C57FC4"/>
    <w:rsid w:val="00C60A04"/>
    <w:rsid w:val="00C60F4A"/>
    <w:rsid w:val="00C6115F"/>
    <w:rsid w:val="00C61725"/>
    <w:rsid w:val="00C619D3"/>
    <w:rsid w:val="00C61E6F"/>
    <w:rsid w:val="00C61FF5"/>
    <w:rsid w:val="00C62664"/>
    <w:rsid w:val="00C6269B"/>
    <w:rsid w:val="00C627C8"/>
    <w:rsid w:val="00C62B7C"/>
    <w:rsid w:val="00C62D95"/>
    <w:rsid w:val="00C63535"/>
    <w:rsid w:val="00C63B19"/>
    <w:rsid w:val="00C63C48"/>
    <w:rsid w:val="00C644DE"/>
    <w:rsid w:val="00C648E9"/>
    <w:rsid w:val="00C6502B"/>
    <w:rsid w:val="00C65472"/>
    <w:rsid w:val="00C65588"/>
    <w:rsid w:val="00C65629"/>
    <w:rsid w:val="00C65FA3"/>
    <w:rsid w:val="00C66170"/>
    <w:rsid w:val="00C66C95"/>
    <w:rsid w:val="00C66E29"/>
    <w:rsid w:val="00C66E65"/>
    <w:rsid w:val="00C66FA8"/>
    <w:rsid w:val="00C67250"/>
    <w:rsid w:val="00C67305"/>
    <w:rsid w:val="00C67ED0"/>
    <w:rsid w:val="00C67F18"/>
    <w:rsid w:val="00C70235"/>
    <w:rsid w:val="00C70632"/>
    <w:rsid w:val="00C709A9"/>
    <w:rsid w:val="00C70B66"/>
    <w:rsid w:val="00C70B73"/>
    <w:rsid w:val="00C70BD5"/>
    <w:rsid w:val="00C70E91"/>
    <w:rsid w:val="00C70F9A"/>
    <w:rsid w:val="00C7135D"/>
    <w:rsid w:val="00C71695"/>
    <w:rsid w:val="00C716ED"/>
    <w:rsid w:val="00C71AC3"/>
    <w:rsid w:val="00C71E66"/>
    <w:rsid w:val="00C71F9B"/>
    <w:rsid w:val="00C724C2"/>
    <w:rsid w:val="00C727F7"/>
    <w:rsid w:val="00C728C6"/>
    <w:rsid w:val="00C72D84"/>
    <w:rsid w:val="00C730A7"/>
    <w:rsid w:val="00C7344B"/>
    <w:rsid w:val="00C7400D"/>
    <w:rsid w:val="00C741DB"/>
    <w:rsid w:val="00C741E6"/>
    <w:rsid w:val="00C74358"/>
    <w:rsid w:val="00C74A08"/>
    <w:rsid w:val="00C74A7B"/>
    <w:rsid w:val="00C75711"/>
    <w:rsid w:val="00C7583C"/>
    <w:rsid w:val="00C759A9"/>
    <w:rsid w:val="00C75EE2"/>
    <w:rsid w:val="00C75F92"/>
    <w:rsid w:val="00C76088"/>
    <w:rsid w:val="00C76690"/>
    <w:rsid w:val="00C7681B"/>
    <w:rsid w:val="00C77A8B"/>
    <w:rsid w:val="00C801EA"/>
    <w:rsid w:val="00C803FC"/>
    <w:rsid w:val="00C8095D"/>
    <w:rsid w:val="00C80A97"/>
    <w:rsid w:val="00C8159C"/>
    <w:rsid w:val="00C81709"/>
    <w:rsid w:val="00C81A92"/>
    <w:rsid w:val="00C81C0D"/>
    <w:rsid w:val="00C81D24"/>
    <w:rsid w:val="00C81D6A"/>
    <w:rsid w:val="00C81D7C"/>
    <w:rsid w:val="00C81EAA"/>
    <w:rsid w:val="00C822C0"/>
    <w:rsid w:val="00C82CA2"/>
    <w:rsid w:val="00C83286"/>
    <w:rsid w:val="00C83475"/>
    <w:rsid w:val="00C83A8A"/>
    <w:rsid w:val="00C83CB0"/>
    <w:rsid w:val="00C8400A"/>
    <w:rsid w:val="00C84325"/>
    <w:rsid w:val="00C84816"/>
    <w:rsid w:val="00C84A0E"/>
    <w:rsid w:val="00C84A85"/>
    <w:rsid w:val="00C84AD0"/>
    <w:rsid w:val="00C84B58"/>
    <w:rsid w:val="00C85623"/>
    <w:rsid w:val="00C85819"/>
    <w:rsid w:val="00C85B16"/>
    <w:rsid w:val="00C864F5"/>
    <w:rsid w:val="00C8770C"/>
    <w:rsid w:val="00C87946"/>
    <w:rsid w:val="00C90053"/>
    <w:rsid w:val="00C90397"/>
    <w:rsid w:val="00C9062D"/>
    <w:rsid w:val="00C90A2D"/>
    <w:rsid w:val="00C90C35"/>
    <w:rsid w:val="00C91230"/>
    <w:rsid w:val="00C91A1E"/>
    <w:rsid w:val="00C922C3"/>
    <w:rsid w:val="00C926E5"/>
    <w:rsid w:val="00C9273D"/>
    <w:rsid w:val="00C92797"/>
    <w:rsid w:val="00C92F51"/>
    <w:rsid w:val="00C93000"/>
    <w:rsid w:val="00C930FF"/>
    <w:rsid w:val="00C93319"/>
    <w:rsid w:val="00C9333D"/>
    <w:rsid w:val="00C93988"/>
    <w:rsid w:val="00C93A0C"/>
    <w:rsid w:val="00C93B55"/>
    <w:rsid w:val="00C9465F"/>
    <w:rsid w:val="00C94E02"/>
    <w:rsid w:val="00C94EE6"/>
    <w:rsid w:val="00C951FA"/>
    <w:rsid w:val="00C9552B"/>
    <w:rsid w:val="00C9578F"/>
    <w:rsid w:val="00C95883"/>
    <w:rsid w:val="00C95C4A"/>
    <w:rsid w:val="00C9745A"/>
    <w:rsid w:val="00C97796"/>
    <w:rsid w:val="00C97798"/>
    <w:rsid w:val="00C97C5E"/>
    <w:rsid w:val="00CA0163"/>
    <w:rsid w:val="00CA058B"/>
    <w:rsid w:val="00CA0B49"/>
    <w:rsid w:val="00CA1499"/>
    <w:rsid w:val="00CA17FA"/>
    <w:rsid w:val="00CA1FF2"/>
    <w:rsid w:val="00CA22D8"/>
    <w:rsid w:val="00CA23C4"/>
    <w:rsid w:val="00CA3224"/>
    <w:rsid w:val="00CA34B0"/>
    <w:rsid w:val="00CA34C7"/>
    <w:rsid w:val="00CA3559"/>
    <w:rsid w:val="00CA3946"/>
    <w:rsid w:val="00CA3BB2"/>
    <w:rsid w:val="00CA3E1A"/>
    <w:rsid w:val="00CA3E66"/>
    <w:rsid w:val="00CA4014"/>
    <w:rsid w:val="00CA40CB"/>
    <w:rsid w:val="00CA4113"/>
    <w:rsid w:val="00CA4743"/>
    <w:rsid w:val="00CA4AFE"/>
    <w:rsid w:val="00CA4E63"/>
    <w:rsid w:val="00CA5053"/>
    <w:rsid w:val="00CA51DD"/>
    <w:rsid w:val="00CA526F"/>
    <w:rsid w:val="00CA57B5"/>
    <w:rsid w:val="00CA618D"/>
    <w:rsid w:val="00CA74EC"/>
    <w:rsid w:val="00CA771B"/>
    <w:rsid w:val="00CA7EDD"/>
    <w:rsid w:val="00CA7FEA"/>
    <w:rsid w:val="00CB0818"/>
    <w:rsid w:val="00CB0854"/>
    <w:rsid w:val="00CB0BE2"/>
    <w:rsid w:val="00CB0F36"/>
    <w:rsid w:val="00CB1AB9"/>
    <w:rsid w:val="00CB2437"/>
    <w:rsid w:val="00CB2620"/>
    <w:rsid w:val="00CB31C4"/>
    <w:rsid w:val="00CB3542"/>
    <w:rsid w:val="00CB368C"/>
    <w:rsid w:val="00CB398A"/>
    <w:rsid w:val="00CB3C6E"/>
    <w:rsid w:val="00CB3E66"/>
    <w:rsid w:val="00CB42DA"/>
    <w:rsid w:val="00CB549F"/>
    <w:rsid w:val="00CB5C3B"/>
    <w:rsid w:val="00CB5C94"/>
    <w:rsid w:val="00CB613D"/>
    <w:rsid w:val="00CB6522"/>
    <w:rsid w:val="00CB653C"/>
    <w:rsid w:val="00CB6677"/>
    <w:rsid w:val="00CB66CE"/>
    <w:rsid w:val="00CB6D8F"/>
    <w:rsid w:val="00CB719D"/>
    <w:rsid w:val="00CB719F"/>
    <w:rsid w:val="00CB71B6"/>
    <w:rsid w:val="00CB7251"/>
    <w:rsid w:val="00CB73A8"/>
    <w:rsid w:val="00CB7646"/>
    <w:rsid w:val="00CB77AE"/>
    <w:rsid w:val="00CB7F84"/>
    <w:rsid w:val="00CC0309"/>
    <w:rsid w:val="00CC0659"/>
    <w:rsid w:val="00CC08F3"/>
    <w:rsid w:val="00CC0B66"/>
    <w:rsid w:val="00CC0F51"/>
    <w:rsid w:val="00CC112F"/>
    <w:rsid w:val="00CC116B"/>
    <w:rsid w:val="00CC11A6"/>
    <w:rsid w:val="00CC11CB"/>
    <w:rsid w:val="00CC1576"/>
    <w:rsid w:val="00CC16B5"/>
    <w:rsid w:val="00CC21E0"/>
    <w:rsid w:val="00CC2711"/>
    <w:rsid w:val="00CC2734"/>
    <w:rsid w:val="00CC2D87"/>
    <w:rsid w:val="00CC317B"/>
    <w:rsid w:val="00CC376E"/>
    <w:rsid w:val="00CC396D"/>
    <w:rsid w:val="00CC3CD2"/>
    <w:rsid w:val="00CC3DD9"/>
    <w:rsid w:val="00CC4881"/>
    <w:rsid w:val="00CC4F7F"/>
    <w:rsid w:val="00CC4FBE"/>
    <w:rsid w:val="00CC54FF"/>
    <w:rsid w:val="00CC5A4E"/>
    <w:rsid w:val="00CC5B1D"/>
    <w:rsid w:val="00CC5E8F"/>
    <w:rsid w:val="00CC6041"/>
    <w:rsid w:val="00CC6A84"/>
    <w:rsid w:val="00CC73EE"/>
    <w:rsid w:val="00CC73F8"/>
    <w:rsid w:val="00CC741E"/>
    <w:rsid w:val="00CC7CD4"/>
    <w:rsid w:val="00CD03F3"/>
    <w:rsid w:val="00CD047E"/>
    <w:rsid w:val="00CD092D"/>
    <w:rsid w:val="00CD0A66"/>
    <w:rsid w:val="00CD0B99"/>
    <w:rsid w:val="00CD0FF9"/>
    <w:rsid w:val="00CD1646"/>
    <w:rsid w:val="00CD1F0E"/>
    <w:rsid w:val="00CD1F60"/>
    <w:rsid w:val="00CD1FD2"/>
    <w:rsid w:val="00CD2096"/>
    <w:rsid w:val="00CD2177"/>
    <w:rsid w:val="00CD2379"/>
    <w:rsid w:val="00CD2425"/>
    <w:rsid w:val="00CD26F6"/>
    <w:rsid w:val="00CD3B85"/>
    <w:rsid w:val="00CD4149"/>
    <w:rsid w:val="00CD43B0"/>
    <w:rsid w:val="00CD4E7C"/>
    <w:rsid w:val="00CD4EE7"/>
    <w:rsid w:val="00CD566F"/>
    <w:rsid w:val="00CD5751"/>
    <w:rsid w:val="00CD59A3"/>
    <w:rsid w:val="00CD5C8A"/>
    <w:rsid w:val="00CD6672"/>
    <w:rsid w:val="00CD6730"/>
    <w:rsid w:val="00CD68D6"/>
    <w:rsid w:val="00CD6CE3"/>
    <w:rsid w:val="00CD6F45"/>
    <w:rsid w:val="00CD7E17"/>
    <w:rsid w:val="00CE00F2"/>
    <w:rsid w:val="00CE0316"/>
    <w:rsid w:val="00CE088D"/>
    <w:rsid w:val="00CE0C3B"/>
    <w:rsid w:val="00CE0E94"/>
    <w:rsid w:val="00CE0F1C"/>
    <w:rsid w:val="00CE1147"/>
    <w:rsid w:val="00CE1333"/>
    <w:rsid w:val="00CE17D3"/>
    <w:rsid w:val="00CE2015"/>
    <w:rsid w:val="00CE213E"/>
    <w:rsid w:val="00CE28F7"/>
    <w:rsid w:val="00CE2AAA"/>
    <w:rsid w:val="00CE2E23"/>
    <w:rsid w:val="00CE3523"/>
    <w:rsid w:val="00CE47EB"/>
    <w:rsid w:val="00CE56BC"/>
    <w:rsid w:val="00CE5E0F"/>
    <w:rsid w:val="00CE63CC"/>
    <w:rsid w:val="00CE6699"/>
    <w:rsid w:val="00CE6BCA"/>
    <w:rsid w:val="00CE72DF"/>
    <w:rsid w:val="00CE7461"/>
    <w:rsid w:val="00CE759E"/>
    <w:rsid w:val="00CE7883"/>
    <w:rsid w:val="00CF00E1"/>
    <w:rsid w:val="00CF06C4"/>
    <w:rsid w:val="00CF0E9E"/>
    <w:rsid w:val="00CF1843"/>
    <w:rsid w:val="00CF23CF"/>
    <w:rsid w:val="00CF2836"/>
    <w:rsid w:val="00CF2AAA"/>
    <w:rsid w:val="00CF326B"/>
    <w:rsid w:val="00CF329C"/>
    <w:rsid w:val="00CF3EDA"/>
    <w:rsid w:val="00CF402B"/>
    <w:rsid w:val="00CF495B"/>
    <w:rsid w:val="00CF4CBB"/>
    <w:rsid w:val="00CF4E49"/>
    <w:rsid w:val="00CF550E"/>
    <w:rsid w:val="00CF5595"/>
    <w:rsid w:val="00CF5813"/>
    <w:rsid w:val="00CF5A22"/>
    <w:rsid w:val="00CF6153"/>
    <w:rsid w:val="00CF643D"/>
    <w:rsid w:val="00CF6643"/>
    <w:rsid w:val="00CF667B"/>
    <w:rsid w:val="00CF6BB3"/>
    <w:rsid w:val="00CF6E08"/>
    <w:rsid w:val="00CF6EF4"/>
    <w:rsid w:val="00CF715D"/>
    <w:rsid w:val="00CF74B7"/>
    <w:rsid w:val="00CF74E1"/>
    <w:rsid w:val="00CF75B0"/>
    <w:rsid w:val="00CF7929"/>
    <w:rsid w:val="00D00300"/>
    <w:rsid w:val="00D00DAC"/>
    <w:rsid w:val="00D0103B"/>
    <w:rsid w:val="00D01399"/>
    <w:rsid w:val="00D01611"/>
    <w:rsid w:val="00D01746"/>
    <w:rsid w:val="00D01A0F"/>
    <w:rsid w:val="00D01D46"/>
    <w:rsid w:val="00D0296D"/>
    <w:rsid w:val="00D02A48"/>
    <w:rsid w:val="00D02B3E"/>
    <w:rsid w:val="00D02C7A"/>
    <w:rsid w:val="00D02D23"/>
    <w:rsid w:val="00D02E0D"/>
    <w:rsid w:val="00D03525"/>
    <w:rsid w:val="00D03628"/>
    <w:rsid w:val="00D036BC"/>
    <w:rsid w:val="00D04303"/>
    <w:rsid w:val="00D0451A"/>
    <w:rsid w:val="00D045DD"/>
    <w:rsid w:val="00D04892"/>
    <w:rsid w:val="00D0498D"/>
    <w:rsid w:val="00D049B2"/>
    <w:rsid w:val="00D04D58"/>
    <w:rsid w:val="00D04EA5"/>
    <w:rsid w:val="00D056EC"/>
    <w:rsid w:val="00D05AE5"/>
    <w:rsid w:val="00D05AF6"/>
    <w:rsid w:val="00D0674D"/>
    <w:rsid w:val="00D067F3"/>
    <w:rsid w:val="00D06CBD"/>
    <w:rsid w:val="00D070AA"/>
    <w:rsid w:val="00D07275"/>
    <w:rsid w:val="00D073E7"/>
    <w:rsid w:val="00D07B1D"/>
    <w:rsid w:val="00D100A6"/>
    <w:rsid w:val="00D10228"/>
    <w:rsid w:val="00D10233"/>
    <w:rsid w:val="00D10456"/>
    <w:rsid w:val="00D10F2C"/>
    <w:rsid w:val="00D11015"/>
    <w:rsid w:val="00D11205"/>
    <w:rsid w:val="00D11332"/>
    <w:rsid w:val="00D11412"/>
    <w:rsid w:val="00D1147A"/>
    <w:rsid w:val="00D11BB8"/>
    <w:rsid w:val="00D127EB"/>
    <w:rsid w:val="00D12894"/>
    <w:rsid w:val="00D12B56"/>
    <w:rsid w:val="00D12DC5"/>
    <w:rsid w:val="00D12DF8"/>
    <w:rsid w:val="00D13835"/>
    <w:rsid w:val="00D13AC1"/>
    <w:rsid w:val="00D1400B"/>
    <w:rsid w:val="00D14069"/>
    <w:rsid w:val="00D14B56"/>
    <w:rsid w:val="00D1547E"/>
    <w:rsid w:val="00D157FB"/>
    <w:rsid w:val="00D159C0"/>
    <w:rsid w:val="00D162CA"/>
    <w:rsid w:val="00D1639E"/>
    <w:rsid w:val="00D16A8A"/>
    <w:rsid w:val="00D16E9C"/>
    <w:rsid w:val="00D1705F"/>
    <w:rsid w:val="00D17114"/>
    <w:rsid w:val="00D1745F"/>
    <w:rsid w:val="00D176CC"/>
    <w:rsid w:val="00D2009A"/>
    <w:rsid w:val="00D212D6"/>
    <w:rsid w:val="00D21545"/>
    <w:rsid w:val="00D21AF1"/>
    <w:rsid w:val="00D21D1A"/>
    <w:rsid w:val="00D22211"/>
    <w:rsid w:val="00D22267"/>
    <w:rsid w:val="00D22685"/>
    <w:rsid w:val="00D22BA7"/>
    <w:rsid w:val="00D22DE9"/>
    <w:rsid w:val="00D233F9"/>
    <w:rsid w:val="00D239B5"/>
    <w:rsid w:val="00D23CCC"/>
    <w:rsid w:val="00D23CD6"/>
    <w:rsid w:val="00D23E5E"/>
    <w:rsid w:val="00D24333"/>
    <w:rsid w:val="00D24E58"/>
    <w:rsid w:val="00D252B2"/>
    <w:rsid w:val="00D25A33"/>
    <w:rsid w:val="00D25B53"/>
    <w:rsid w:val="00D26CC3"/>
    <w:rsid w:val="00D27081"/>
    <w:rsid w:val="00D27262"/>
    <w:rsid w:val="00D277DA"/>
    <w:rsid w:val="00D30083"/>
    <w:rsid w:val="00D30165"/>
    <w:rsid w:val="00D304CB"/>
    <w:rsid w:val="00D305D3"/>
    <w:rsid w:val="00D3062C"/>
    <w:rsid w:val="00D308A8"/>
    <w:rsid w:val="00D3169B"/>
    <w:rsid w:val="00D319B8"/>
    <w:rsid w:val="00D32183"/>
    <w:rsid w:val="00D322D7"/>
    <w:rsid w:val="00D32AE0"/>
    <w:rsid w:val="00D32BC2"/>
    <w:rsid w:val="00D32C54"/>
    <w:rsid w:val="00D331E6"/>
    <w:rsid w:val="00D33258"/>
    <w:rsid w:val="00D33A82"/>
    <w:rsid w:val="00D33C92"/>
    <w:rsid w:val="00D33D08"/>
    <w:rsid w:val="00D34104"/>
    <w:rsid w:val="00D34274"/>
    <w:rsid w:val="00D34560"/>
    <w:rsid w:val="00D345C4"/>
    <w:rsid w:val="00D3509E"/>
    <w:rsid w:val="00D35235"/>
    <w:rsid w:val="00D354BE"/>
    <w:rsid w:val="00D3561F"/>
    <w:rsid w:val="00D35957"/>
    <w:rsid w:val="00D35DAE"/>
    <w:rsid w:val="00D363ED"/>
    <w:rsid w:val="00D3649A"/>
    <w:rsid w:val="00D3661A"/>
    <w:rsid w:val="00D36F73"/>
    <w:rsid w:val="00D373B5"/>
    <w:rsid w:val="00D37CB4"/>
    <w:rsid w:val="00D37E62"/>
    <w:rsid w:val="00D403F7"/>
    <w:rsid w:val="00D405A8"/>
    <w:rsid w:val="00D40A72"/>
    <w:rsid w:val="00D40C4D"/>
    <w:rsid w:val="00D41338"/>
    <w:rsid w:val="00D41972"/>
    <w:rsid w:val="00D419F1"/>
    <w:rsid w:val="00D4218F"/>
    <w:rsid w:val="00D424B2"/>
    <w:rsid w:val="00D43798"/>
    <w:rsid w:val="00D440FC"/>
    <w:rsid w:val="00D442D7"/>
    <w:rsid w:val="00D449A4"/>
    <w:rsid w:val="00D44BE6"/>
    <w:rsid w:val="00D44E2D"/>
    <w:rsid w:val="00D4510E"/>
    <w:rsid w:val="00D459D9"/>
    <w:rsid w:val="00D461D1"/>
    <w:rsid w:val="00D464A3"/>
    <w:rsid w:val="00D4684F"/>
    <w:rsid w:val="00D46A4B"/>
    <w:rsid w:val="00D46D30"/>
    <w:rsid w:val="00D471C1"/>
    <w:rsid w:val="00D4751F"/>
    <w:rsid w:val="00D5036F"/>
    <w:rsid w:val="00D50763"/>
    <w:rsid w:val="00D5095A"/>
    <w:rsid w:val="00D50E2D"/>
    <w:rsid w:val="00D50EF4"/>
    <w:rsid w:val="00D511BF"/>
    <w:rsid w:val="00D512C0"/>
    <w:rsid w:val="00D51696"/>
    <w:rsid w:val="00D51954"/>
    <w:rsid w:val="00D51DF9"/>
    <w:rsid w:val="00D5227B"/>
    <w:rsid w:val="00D52F1A"/>
    <w:rsid w:val="00D5366E"/>
    <w:rsid w:val="00D53B89"/>
    <w:rsid w:val="00D53BBF"/>
    <w:rsid w:val="00D53EB4"/>
    <w:rsid w:val="00D5400F"/>
    <w:rsid w:val="00D5537A"/>
    <w:rsid w:val="00D55490"/>
    <w:rsid w:val="00D56518"/>
    <w:rsid w:val="00D57285"/>
    <w:rsid w:val="00D5774F"/>
    <w:rsid w:val="00D57DC4"/>
    <w:rsid w:val="00D57ED3"/>
    <w:rsid w:val="00D60271"/>
    <w:rsid w:val="00D60747"/>
    <w:rsid w:val="00D60A13"/>
    <w:rsid w:val="00D60CD7"/>
    <w:rsid w:val="00D610D5"/>
    <w:rsid w:val="00D611E1"/>
    <w:rsid w:val="00D617E8"/>
    <w:rsid w:val="00D61EE6"/>
    <w:rsid w:val="00D6253F"/>
    <w:rsid w:val="00D63016"/>
    <w:rsid w:val="00D630E0"/>
    <w:rsid w:val="00D63425"/>
    <w:rsid w:val="00D63732"/>
    <w:rsid w:val="00D63780"/>
    <w:rsid w:val="00D6400D"/>
    <w:rsid w:val="00D64AEA"/>
    <w:rsid w:val="00D64F64"/>
    <w:rsid w:val="00D65D80"/>
    <w:rsid w:val="00D66571"/>
    <w:rsid w:val="00D665D8"/>
    <w:rsid w:val="00D66F05"/>
    <w:rsid w:val="00D66F53"/>
    <w:rsid w:val="00D66FB4"/>
    <w:rsid w:val="00D67304"/>
    <w:rsid w:val="00D70150"/>
    <w:rsid w:val="00D7025A"/>
    <w:rsid w:val="00D708EC"/>
    <w:rsid w:val="00D709BA"/>
    <w:rsid w:val="00D70B23"/>
    <w:rsid w:val="00D71712"/>
    <w:rsid w:val="00D717BD"/>
    <w:rsid w:val="00D71AFC"/>
    <w:rsid w:val="00D7290E"/>
    <w:rsid w:val="00D72A57"/>
    <w:rsid w:val="00D73546"/>
    <w:rsid w:val="00D73B9D"/>
    <w:rsid w:val="00D73C6C"/>
    <w:rsid w:val="00D73CB6"/>
    <w:rsid w:val="00D73D6E"/>
    <w:rsid w:val="00D73D8D"/>
    <w:rsid w:val="00D73D96"/>
    <w:rsid w:val="00D74081"/>
    <w:rsid w:val="00D748F1"/>
    <w:rsid w:val="00D74C7A"/>
    <w:rsid w:val="00D75C7A"/>
    <w:rsid w:val="00D75F93"/>
    <w:rsid w:val="00D7621A"/>
    <w:rsid w:val="00D765D1"/>
    <w:rsid w:val="00D77424"/>
    <w:rsid w:val="00D7748E"/>
    <w:rsid w:val="00D774AE"/>
    <w:rsid w:val="00D77742"/>
    <w:rsid w:val="00D777D7"/>
    <w:rsid w:val="00D77D17"/>
    <w:rsid w:val="00D77D38"/>
    <w:rsid w:val="00D77D62"/>
    <w:rsid w:val="00D77FBF"/>
    <w:rsid w:val="00D80417"/>
    <w:rsid w:val="00D812F5"/>
    <w:rsid w:val="00D8149F"/>
    <w:rsid w:val="00D81541"/>
    <w:rsid w:val="00D81663"/>
    <w:rsid w:val="00D81778"/>
    <w:rsid w:val="00D817BF"/>
    <w:rsid w:val="00D827D3"/>
    <w:rsid w:val="00D828A2"/>
    <w:rsid w:val="00D82EB3"/>
    <w:rsid w:val="00D82F5C"/>
    <w:rsid w:val="00D83042"/>
    <w:rsid w:val="00D83223"/>
    <w:rsid w:val="00D83304"/>
    <w:rsid w:val="00D836E6"/>
    <w:rsid w:val="00D83C1E"/>
    <w:rsid w:val="00D842E1"/>
    <w:rsid w:val="00D845C4"/>
    <w:rsid w:val="00D85498"/>
    <w:rsid w:val="00D8578D"/>
    <w:rsid w:val="00D85B78"/>
    <w:rsid w:val="00D85F82"/>
    <w:rsid w:val="00D8636F"/>
    <w:rsid w:val="00D8659B"/>
    <w:rsid w:val="00D86C32"/>
    <w:rsid w:val="00D87696"/>
    <w:rsid w:val="00D87B3F"/>
    <w:rsid w:val="00D87D7D"/>
    <w:rsid w:val="00D87E10"/>
    <w:rsid w:val="00D87E30"/>
    <w:rsid w:val="00D9015E"/>
    <w:rsid w:val="00D901C9"/>
    <w:rsid w:val="00D90E67"/>
    <w:rsid w:val="00D90F8E"/>
    <w:rsid w:val="00D910AD"/>
    <w:rsid w:val="00D911CC"/>
    <w:rsid w:val="00D916EB"/>
    <w:rsid w:val="00D92180"/>
    <w:rsid w:val="00D92435"/>
    <w:rsid w:val="00D92E8E"/>
    <w:rsid w:val="00D9359F"/>
    <w:rsid w:val="00D936E5"/>
    <w:rsid w:val="00D93998"/>
    <w:rsid w:val="00D93A03"/>
    <w:rsid w:val="00D93B32"/>
    <w:rsid w:val="00D94767"/>
    <w:rsid w:val="00D94EA7"/>
    <w:rsid w:val="00D95914"/>
    <w:rsid w:val="00D959F1"/>
    <w:rsid w:val="00D964E1"/>
    <w:rsid w:val="00D96F07"/>
    <w:rsid w:val="00D977F5"/>
    <w:rsid w:val="00D97BC8"/>
    <w:rsid w:val="00D97D77"/>
    <w:rsid w:val="00DA0177"/>
    <w:rsid w:val="00DA08B5"/>
    <w:rsid w:val="00DA0D62"/>
    <w:rsid w:val="00DA1238"/>
    <w:rsid w:val="00DA15D5"/>
    <w:rsid w:val="00DA16E4"/>
    <w:rsid w:val="00DA184A"/>
    <w:rsid w:val="00DA1CD1"/>
    <w:rsid w:val="00DA2042"/>
    <w:rsid w:val="00DA2F38"/>
    <w:rsid w:val="00DA3171"/>
    <w:rsid w:val="00DA38EC"/>
    <w:rsid w:val="00DA39B8"/>
    <w:rsid w:val="00DA411B"/>
    <w:rsid w:val="00DA4307"/>
    <w:rsid w:val="00DA4552"/>
    <w:rsid w:val="00DA4602"/>
    <w:rsid w:val="00DA4818"/>
    <w:rsid w:val="00DA4877"/>
    <w:rsid w:val="00DA4878"/>
    <w:rsid w:val="00DA5684"/>
    <w:rsid w:val="00DA57D5"/>
    <w:rsid w:val="00DA5BA9"/>
    <w:rsid w:val="00DA5CFD"/>
    <w:rsid w:val="00DA5D48"/>
    <w:rsid w:val="00DA61B8"/>
    <w:rsid w:val="00DA654B"/>
    <w:rsid w:val="00DA66FA"/>
    <w:rsid w:val="00DA710F"/>
    <w:rsid w:val="00DA7342"/>
    <w:rsid w:val="00DA783C"/>
    <w:rsid w:val="00DA7FA1"/>
    <w:rsid w:val="00DB06A8"/>
    <w:rsid w:val="00DB08DF"/>
    <w:rsid w:val="00DB0909"/>
    <w:rsid w:val="00DB12E4"/>
    <w:rsid w:val="00DB1605"/>
    <w:rsid w:val="00DB1BC5"/>
    <w:rsid w:val="00DB1C49"/>
    <w:rsid w:val="00DB2419"/>
    <w:rsid w:val="00DB2CF8"/>
    <w:rsid w:val="00DB2D63"/>
    <w:rsid w:val="00DB2DF0"/>
    <w:rsid w:val="00DB2F20"/>
    <w:rsid w:val="00DB31F7"/>
    <w:rsid w:val="00DB3381"/>
    <w:rsid w:val="00DB36C9"/>
    <w:rsid w:val="00DB37B2"/>
    <w:rsid w:val="00DB37EF"/>
    <w:rsid w:val="00DB383F"/>
    <w:rsid w:val="00DB3B07"/>
    <w:rsid w:val="00DB3C7F"/>
    <w:rsid w:val="00DB3EBC"/>
    <w:rsid w:val="00DB41DB"/>
    <w:rsid w:val="00DB42EB"/>
    <w:rsid w:val="00DB4583"/>
    <w:rsid w:val="00DB6014"/>
    <w:rsid w:val="00DB642E"/>
    <w:rsid w:val="00DB69E9"/>
    <w:rsid w:val="00DB6E5C"/>
    <w:rsid w:val="00DB6FCF"/>
    <w:rsid w:val="00DB73D8"/>
    <w:rsid w:val="00DB784D"/>
    <w:rsid w:val="00DB7910"/>
    <w:rsid w:val="00DB7F1F"/>
    <w:rsid w:val="00DB7F42"/>
    <w:rsid w:val="00DB7F71"/>
    <w:rsid w:val="00DB7F7D"/>
    <w:rsid w:val="00DC0230"/>
    <w:rsid w:val="00DC0649"/>
    <w:rsid w:val="00DC082D"/>
    <w:rsid w:val="00DC0868"/>
    <w:rsid w:val="00DC1B08"/>
    <w:rsid w:val="00DC1CCB"/>
    <w:rsid w:val="00DC2610"/>
    <w:rsid w:val="00DC286F"/>
    <w:rsid w:val="00DC2929"/>
    <w:rsid w:val="00DC2AE3"/>
    <w:rsid w:val="00DC2C83"/>
    <w:rsid w:val="00DC2F1E"/>
    <w:rsid w:val="00DC362B"/>
    <w:rsid w:val="00DC37E3"/>
    <w:rsid w:val="00DC39E0"/>
    <w:rsid w:val="00DC3C39"/>
    <w:rsid w:val="00DC4046"/>
    <w:rsid w:val="00DC41E7"/>
    <w:rsid w:val="00DC4233"/>
    <w:rsid w:val="00DC4BA4"/>
    <w:rsid w:val="00DC4C33"/>
    <w:rsid w:val="00DC514D"/>
    <w:rsid w:val="00DC54C1"/>
    <w:rsid w:val="00DC560C"/>
    <w:rsid w:val="00DC5D0D"/>
    <w:rsid w:val="00DC64F1"/>
    <w:rsid w:val="00DC65C6"/>
    <w:rsid w:val="00DC677A"/>
    <w:rsid w:val="00DC685D"/>
    <w:rsid w:val="00DC6C27"/>
    <w:rsid w:val="00DC6D7E"/>
    <w:rsid w:val="00DC6DA1"/>
    <w:rsid w:val="00DC7838"/>
    <w:rsid w:val="00DC7CDA"/>
    <w:rsid w:val="00DC7D3F"/>
    <w:rsid w:val="00DC7E41"/>
    <w:rsid w:val="00DD022F"/>
    <w:rsid w:val="00DD025E"/>
    <w:rsid w:val="00DD02A4"/>
    <w:rsid w:val="00DD02EE"/>
    <w:rsid w:val="00DD090E"/>
    <w:rsid w:val="00DD0A51"/>
    <w:rsid w:val="00DD0C56"/>
    <w:rsid w:val="00DD0E7C"/>
    <w:rsid w:val="00DD13C0"/>
    <w:rsid w:val="00DD26F8"/>
    <w:rsid w:val="00DD28CB"/>
    <w:rsid w:val="00DD29AF"/>
    <w:rsid w:val="00DD2BA2"/>
    <w:rsid w:val="00DD2FF6"/>
    <w:rsid w:val="00DD3247"/>
    <w:rsid w:val="00DD38E3"/>
    <w:rsid w:val="00DD395E"/>
    <w:rsid w:val="00DD42AD"/>
    <w:rsid w:val="00DD4539"/>
    <w:rsid w:val="00DD45D9"/>
    <w:rsid w:val="00DD5568"/>
    <w:rsid w:val="00DD5642"/>
    <w:rsid w:val="00DD612A"/>
    <w:rsid w:val="00DD6B5A"/>
    <w:rsid w:val="00DD76D2"/>
    <w:rsid w:val="00DD79CA"/>
    <w:rsid w:val="00DE0178"/>
    <w:rsid w:val="00DE0266"/>
    <w:rsid w:val="00DE08E1"/>
    <w:rsid w:val="00DE0AF2"/>
    <w:rsid w:val="00DE0DE3"/>
    <w:rsid w:val="00DE0E39"/>
    <w:rsid w:val="00DE17DF"/>
    <w:rsid w:val="00DE1974"/>
    <w:rsid w:val="00DE2095"/>
    <w:rsid w:val="00DE2DB2"/>
    <w:rsid w:val="00DE2E57"/>
    <w:rsid w:val="00DE3020"/>
    <w:rsid w:val="00DE33BD"/>
    <w:rsid w:val="00DE34EF"/>
    <w:rsid w:val="00DE39F4"/>
    <w:rsid w:val="00DE3B71"/>
    <w:rsid w:val="00DE3BE5"/>
    <w:rsid w:val="00DE3E3B"/>
    <w:rsid w:val="00DE3E62"/>
    <w:rsid w:val="00DE4055"/>
    <w:rsid w:val="00DE407E"/>
    <w:rsid w:val="00DE48C8"/>
    <w:rsid w:val="00DE52A9"/>
    <w:rsid w:val="00DE5456"/>
    <w:rsid w:val="00DE54FD"/>
    <w:rsid w:val="00DE5C3D"/>
    <w:rsid w:val="00DE627A"/>
    <w:rsid w:val="00DE6686"/>
    <w:rsid w:val="00DE6999"/>
    <w:rsid w:val="00DE6C3F"/>
    <w:rsid w:val="00DE6E05"/>
    <w:rsid w:val="00DE77A6"/>
    <w:rsid w:val="00DE7A84"/>
    <w:rsid w:val="00DE7CCA"/>
    <w:rsid w:val="00DF0705"/>
    <w:rsid w:val="00DF096B"/>
    <w:rsid w:val="00DF0C2F"/>
    <w:rsid w:val="00DF0F95"/>
    <w:rsid w:val="00DF131C"/>
    <w:rsid w:val="00DF147A"/>
    <w:rsid w:val="00DF1689"/>
    <w:rsid w:val="00DF1774"/>
    <w:rsid w:val="00DF1F0A"/>
    <w:rsid w:val="00DF1F0E"/>
    <w:rsid w:val="00DF2003"/>
    <w:rsid w:val="00DF22B5"/>
    <w:rsid w:val="00DF2ABD"/>
    <w:rsid w:val="00DF3511"/>
    <w:rsid w:val="00DF3CFE"/>
    <w:rsid w:val="00DF3D5A"/>
    <w:rsid w:val="00DF4753"/>
    <w:rsid w:val="00DF4AF2"/>
    <w:rsid w:val="00DF582C"/>
    <w:rsid w:val="00DF5AD4"/>
    <w:rsid w:val="00DF5E77"/>
    <w:rsid w:val="00DF661B"/>
    <w:rsid w:val="00DF70F1"/>
    <w:rsid w:val="00DF72DE"/>
    <w:rsid w:val="00DF77B5"/>
    <w:rsid w:val="00DF78E4"/>
    <w:rsid w:val="00DF7A29"/>
    <w:rsid w:val="00DF7A4A"/>
    <w:rsid w:val="00DF7C8B"/>
    <w:rsid w:val="00DF7E06"/>
    <w:rsid w:val="00DF7FE3"/>
    <w:rsid w:val="00E005D4"/>
    <w:rsid w:val="00E00694"/>
    <w:rsid w:val="00E008E2"/>
    <w:rsid w:val="00E00C26"/>
    <w:rsid w:val="00E010A9"/>
    <w:rsid w:val="00E01610"/>
    <w:rsid w:val="00E01E43"/>
    <w:rsid w:val="00E01EC5"/>
    <w:rsid w:val="00E02295"/>
    <w:rsid w:val="00E026C8"/>
    <w:rsid w:val="00E0307C"/>
    <w:rsid w:val="00E03081"/>
    <w:rsid w:val="00E031BE"/>
    <w:rsid w:val="00E03B45"/>
    <w:rsid w:val="00E03B6F"/>
    <w:rsid w:val="00E03C79"/>
    <w:rsid w:val="00E04281"/>
    <w:rsid w:val="00E0476C"/>
    <w:rsid w:val="00E0562B"/>
    <w:rsid w:val="00E0605E"/>
    <w:rsid w:val="00E061FD"/>
    <w:rsid w:val="00E06300"/>
    <w:rsid w:val="00E06484"/>
    <w:rsid w:val="00E072CB"/>
    <w:rsid w:val="00E07666"/>
    <w:rsid w:val="00E07DFA"/>
    <w:rsid w:val="00E108F0"/>
    <w:rsid w:val="00E10954"/>
    <w:rsid w:val="00E10FAE"/>
    <w:rsid w:val="00E1101A"/>
    <w:rsid w:val="00E11450"/>
    <w:rsid w:val="00E120B5"/>
    <w:rsid w:val="00E12560"/>
    <w:rsid w:val="00E12569"/>
    <w:rsid w:val="00E128B4"/>
    <w:rsid w:val="00E12B34"/>
    <w:rsid w:val="00E12D72"/>
    <w:rsid w:val="00E12D77"/>
    <w:rsid w:val="00E12DD5"/>
    <w:rsid w:val="00E12FA8"/>
    <w:rsid w:val="00E1361A"/>
    <w:rsid w:val="00E13BFF"/>
    <w:rsid w:val="00E13D9F"/>
    <w:rsid w:val="00E14219"/>
    <w:rsid w:val="00E14445"/>
    <w:rsid w:val="00E1489F"/>
    <w:rsid w:val="00E14CDE"/>
    <w:rsid w:val="00E1563F"/>
    <w:rsid w:val="00E15C7D"/>
    <w:rsid w:val="00E15E63"/>
    <w:rsid w:val="00E1632E"/>
    <w:rsid w:val="00E172DA"/>
    <w:rsid w:val="00E1746C"/>
    <w:rsid w:val="00E174AB"/>
    <w:rsid w:val="00E17CA6"/>
    <w:rsid w:val="00E20133"/>
    <w:rsid w:val="00E211C0"/>
    <w:rsid w:val="00E21208"/>
    <w:rsid w:val="00E2141F"/>
    <w:rsid w:val="00E215A5"/>
    <w:rsid w:val="00E21B17"/>
    <w:rsid w:val="00E22F01"/>
    <w:rsid w:val="00E23190"/>
    <w:rsid w:val="00E232B9"/>
    <w:rsid w:val="00E2350E"/>
    <w:rsid w:val="00E23746"/>
    <w:rsid w:val="00E23779"/>
    <w:rsid w:val="00E23A4F"/>
    <w:rsid w:val="00E23AE3"/>
    <w:rsid w:val="00E24C91"/>
    <w:rsid w:val="00E24E53"/>
    <w:rsid w:val="00E250A4"/>
    <w:rsid w:val="00E2526E"/>
    <w:rsid w:val="00E25588"/>
    <w:rsid w:val="00E255F7"/>
    <w:rsid w:val="00E2569C"/>
    <w:rsid w:val="00E26056"/>
    <w:rsid w:val="00E26623"/>
    <w:rsid w:val="00E26714"/>
    <w:rsid w:val="00E26D3E"/>
    <w:rsid w:val="00E26EE8"/>
    <w:rsid w:val="00E271DB"/>
    <w:rsid w:val="00E27445"/>
    <w:rsid w:val="00E276F0"/>
    <w:rsid w:val="00E2793D"/>
    <w:rsid w:val="00E27F7F"/>
    <w:rsid w:val="00E3020E"/>
    <w:rsid w:val="00E30739"/>
    <w:rsid w:val="00E30ACB"/>
    <w:rsid w:val="00E30AE4"/>
    <w:rsid w:val="00E30D4B"/>
    <w:rsid w:val="00E31314"/>
    <w:rsid w:val="00E31533"/>
    <w:rsid w:val="00E31D67"/>
    <w:rsid w:val="00E31DCD"/>
    <w:rsid w:val="00E32258"/>
    <w:rsid w:val="00E3273B"/>
    <w:rsid w:val="00E32F78"/>
    <w:rsid w:val="00E333D3"/>
    <w:rsid w:val="00E335B6"/>
    <w:rsid w:val="00E33C64"/>
    <w:rsid w:val="00E33E46"/>
    <w:rsid w:val="00E345A8"/>
    <w:rsid w:val="00E348B1"/>
    <w:rsid w:val="00E34D32"/>
    <w:rsid w:val="00E3500E"/>
    <w:rsid w:val="00E350C6"/>
    <w:rsid w:val="00E35C10"/>
    <w:rsid w:val="00E35C43"/>
    <w:rsid w:val="00E36000"/>
    <w:rsid w:val="00E36489"/>
    <w:rsid w:val="00E402F2"/>
    <w:rsid w:val="00E40933"/>
    <w:rsid w:val="00E40ADA"/>
    <w:rsid w:val="00E40B52"/>
    <w:rsid w:val="00E40BA0"/>
    <w:rsid w:val="00E40D43"/>
    <w:rsid w:val="00E40D4F"/>
    <w:rsid w:val="00E40E9F"/>
    <w:rsid w:val="00E40F5D"/>
    <w:rsid w:val="00E40FEA"/>
    <w:rsid w:val="00E412D6"/>
    <w:rsid w:val="00E4185A"/>
    <w:rsid w:val="00E41C0E"/>
    <w:rsid w:val="00E41FD6"/>
    <w:rsid w:val="00E42157"/>
    <w:rsid w:val="00E425DE"/>
    <w:rsid w:val="00E429F4"/>
    <w:rsid w:val="00E42D6D"/>
    <w:rsid w:val="00E43069"/>
    <w:rsid w:val="00E430EF"/>
    <w:rsid w:val="00E432D7"/>
    <w:rsid w:val="00E43686"/>
    <w:rsid w:val="00E43DC9"/>
    <w:rsid w:val="00E43EFE"/>
    <w:rsid w:val="00E43F73"/>
    <w:rsid w:val="00E443F4"/>
    <w:rsid w:val="00E44D8D"/>
    <w:rsid w:val="00E45098"/>
    <w:rsid w:val="00E4555D"/>
    <w:rsid w:val="00E45856"/>
    <w:rsid w:val="00E458BD"/>
    <w:rsid w:val="00E45DF1"/>
    <w:rsid w:val="00E4624D"/>
    <w:rsid w:val="00E465FA"/>
    <w:rsid w:val="00E466B6"/>
    <w:rsid w:val="00E47120"/>
    <w:rsid w:val="00E47169"/>
    <w:rsid w:val="00E47288"/>
    <w:rsid w:val="00E47D23"/>
    <w:rsid w:val="00E505D0"/>
    <w:rsid w:val="00E50873"/>
    <w:rsid w:val="00E50E58"/>
    <w:rsid w:val="00E510A6"/>
    <w:rsid w:val="00E51897"/>
    <w:rsid w:val="00E51D68"/>
    <w:rsid w:val="00E528E1"/>
    <w:rsid w:val="00E529CF"/>
    <w:rsid w:val="00E53832"/>
    <w:rsid w:val="00E53902"/>
    <w:rsid w:val="00E53B26"/>
    <w:rsid w:val="00E53BD9"/>
    <w:rsid w:val="00E53F5D"/>
    <w:rsid w:val="00E5405D"/>
    <w:rsid w:val="00E54A0A"/>
    <w:rsid w:val="00E54AD3"/>
    <w:rsid w:val="00E54C7A"/>
    <w:rsid w:val="00E54C93"/>
    <w:rsid w:val="00E55491"/>
    <w:rsid w:val="00E561F8"/>
    <w:rsid w:val="00E5626C"/>
    <w:rsid w:val="00E56E98"/>
    <w:rsid w:val="00E5711A"/>
    <w:rsid w:val="00E5748D"/>
    <w:rsid w:val="00E576AF"/>
    <w:rsid w:val="00E578C1"/>
    <w:rsid w:val="00E57A20"/>
    <w:rsid w:val="00E57BD3"/>
    <w:rsid w:val="00E57BEA"/>
    <w:rsid w:val="00E57E68"/>
    <w:rsid w:val="00E609A6"/>
    <w:rsid w:val="00E60CF3"/>
    <w:rsid w:val="00E60FEA"/>
    <w:rsid w:val="00E61B2C"/>
    <w:rsid w:val="00E61BCE"/>
    <w:rsid w:val="00E61E58"/>
    <w:rsid w:val="00E62477"/>
    <w:rsid w:val="00E628F1"/>
    <w:rsid w:val="00E62D92"/>
    <w:rsid w:val="00E637D3"/>
    <w:rsid w:val="00E63D11"/>
    <w:rsid w:val="00E64695"/>
    <w:rsid w:val="00E648E0"/>
    <w:rsid w:val="00E64F78"/>
    <w:rsid w:val="00E652B3"/>
    <w:rsid w:val="00E657B0"/>
    <w:rsid w:val="00E659B4"/>
    <w:rsid w:val="00E65B7D"/>
    <w:rsid w:val="00E65E4E"/>
    <w:rsid w:val="00E664E1"/>
    <w:rsid w:val="00E66541"/>
    <w:rsid w:val="00E665BA"/>
    <w:rsid w:val="00E66A36"/>
    <w:rsid w:val="00E66BCD"/>
    <w:rsid w:val="00E67159"/>
    <w:rsid w:val="00E6772D"/>
    <w:rsid w:val="00E67B92"/>
    <w:rsid w:val="00E67D62"/>
    <w:rsid w:val="00E702B8"/>
    <w:rsid w:val="00E7036D"/>
    <w:rsid w:val="00E70642"/>
    <w:rsid w:val="00E7095E"/>
    <w:rsid w:val="00E70A04"/>
    <w:rsid w:val="00E71038"/>
    <w:rsid w:val="00E711CC"/>
    <w:rsid w:val="00E71EFC"/>
    <w:rsid w:val="00E71F4E"/>
    <w:rsid w:val="00E725F3"/>
    <w:rsid w:val="00E72731"/>
    <w:rsid w:val="00E72A10"/>
    <w:rsid w:val="00E72DC6"/>
    <w:rsid w:val="00E72F96"/>
    <w:rsid w:val="00E73498"/>
    <w:rsid w:val="00E73DBB"/>
    <w:rsid w:val="00E73E6F"/>
    <w:rsid w:val="00E748EA"/>
    <w:rsid w:val="00E74B28"/>
    <w:rsid w:val="00E75613"/>
    <w:rsid w:val="00E7568B"/>
    <w:rsid w:val="00E757D6"/>
    <w:rsid w:val="00E7588A"/>
    <w:rsid w:val="00E75C0E"/>
    <w:rsid w:val="00E75D3D"/>
    <w:rsid w:val="00E76A0E"/>
    <w:rsid w:val="00E76BD3"/>
    <w:rsid w:val="00E776DF"/>
    <w:rsid w:val="00E776EE"/>
    <w:rsid w:val="00E77C16"/>
    <w:rsid w:val="00E77C46"/>
    <w:rsid w:val="00E77C4D"/>
    <w:rsid w:val="00E808A6"/>
    <w:rsid w:val="00E810A2"/>
    <w:rsid w:val="00E816C2"/>
    <w:rsid w:val="00E8177A"/>
    <w:rsid w:val="00E81DF0"/>
    <w:rsid w:val="00E8212C"/>
    <w:rsid w:val="00E82255"/>
    <w:rsid w:val="00E826FA"/>
    <w:rsid w:val="00E82738"/>
    <w:rsid w:val="00E828D3"/>
    <w:rsid w:val="00E82C5B"/>
    <w:rsid w:val="00E82F16"/>
    <w:rsid w:val="00E82FA3"/>
    <w:rsid w:val="00E830F3"/>
    <w:rsid w:val="00E8318C"/>
    <w:rsid w:val="00E83CC4"/>
    <w:rsid w:val="00E847B2"/>
    <w:rsid w:val="00E853CF"/>
    <w:rsid w:val="00E85867"/>
    <w:rsid w:val="00E85EF7"/>
    <w:rsid w:val="00E8601F"/>
    <w:rsid w:val="00E8630E"/>
    <w:rsid w:val="00E8640D"/>
    <w:rsid w:val="00E8646A"/>
    <w:rsid w:val="00E868DF"/>
    <w:rsid w:val="00E86DBF"/>
    <w:rsid w:val="00E86EA6"/>
    <w:rsid w:val="00E86F19"/>
    <w:rsid w:val="00E8749D"/>
    <w:rsid w:val="00E878C2"/>
    <w:rsid w:val="00E87BC0"/>
    <w:rsid w:val="00E87E4D"/>
    <w:rsid w:val="00E87F88"/>
    <w:rsid w:val="00E900C0"/>
    <w:rsid w:val="00E90787"/>
    <w:rsid w:val="00E90ADB"/>
    <w:rsid w:val="00E90D9F"/>
    <w:rsid w:val="00E90E99"/>
    <w:rsid w:val="00E9164B"/>
    <w:rsid w:val="00E9167E"/>
    <w:rsid w:val="00E919A8"/>
    <w:rsid w:val="00E92342"/>
    <w:rsid w:val="00E92ECD"/>
    <w:rsid w:val="00E931C3"/>
    <w:rsid w:val="00E9345E"/>
    <w:rsid w:val="00E9377E"/>
    <w:rsid w:val="00E938C8"/>
    <w:rsid w:val="00E93A9A"/>
    <w:rsid w:val="00E94256"/>
    <w:rsid w:val="00E942BB"/>
    <w:rsid w:val="00E94CC4"/>
    <w:rsid w:val="00E94CD1"/>
    <w:rsid w:val="00E95226"/>
    <w:rsid w:val="00E9525B"/>
    <w:rsid w:val="00E9594A"/>
    <w:rsid w:val="00E95A63"/>
    <w:rsid w:val="00E95E37"/>
    <w:rsid w:val="00E968A6"/>
    <w:rsid w:val="00E97958"/>
    <w:rsid w:val="00E97A54"/>
    <w:rsid w:val="00E97DFF"/>
    <w:rsid w:val="00EA0127"/>
    <w:rsid w:val="00EA019F"/>
    <w:rsid w:val="00EA06DC"/>
    <w:rsid w:val="00EA08F1"/>
    <w:rsid w:val="00EA0D89"/>
    <w:rsid w:val="00EA11C1"/>
    <w:rsid w:val="00EA1301"/>
    <w:rsid w:val="00EA1379"/>
    <w:rsid w:val="00EA186C"/>
    <w:rsid w:val="00EA1AF9"/>
    <w:rsid w:val="00EA1BED"/>
    <w:rsid w:val="00EA1E50"/>
    <w:rsid w:val="00EA1F45"/>
    <w:rsid w:val="00EA1F52"/>
    <w:rsid w:val="00EA25B0"/>
    <w:rsid w:val="00EA26E9"/>
    <w:rsid w:val="00EA2AB2"/>
    <w:rsid w:val="00EA2B27"/>
    <w:rsid w:val="00EA2F34"/>
    <w:rsid w:val="00EA38EC"/>
    <w:rsid w:val="00EA3D74"/>
    <w:rsid w:val="00EA40A9"/>
    <w:rsid w:val="00EA4213"/>
    <w:rsid w:val="00EA47C6"/>
    <w:rsid w:val="00EA4B41"/>
    <w:rsid w:val="00EA59F6"/>
    <w:rsid w:val="00EA5A6B"/>
    <w:rsid w:val="00EA5CD4"/>
    <w:rsid w:val="00EA6550"/>
    <w:rsid w:val="00EA65AE"/>
    <w:rsid w:val="00EA6701"/>
    <w:rsid w:val="00EA6B06"/>
    <w:rsid w:val="00EA6F95"/>
    <w:rsid w:val="00EA70A1"/>
    <w:rsid w:val="00EA7273"/>
    <w:rsid w:val="00EA77E5"/>
    <w:rsid w:val="00EA7989"/>
    <w:rsid w:val="00EA7C4E"/>
    <w:rsid w:val="00EB0D8B"/>
    <w:rsid w:val="00EB1217"/>
    <w:rsid w:val="00EB12EC"/>
    <w:rsid w:val="00EB157A"/>
    <w:rsid w:val="00EB16D3"/>
    <w:rsid w:val="00EB19FD"/>
    <w:rsid w:val="00EB1B27"/>
    <w:rsid w:val="00EB1F73"/>
    <w:rsid w:val="00EB2346"/>
    <w:rsid w:val="00EB267A"/>
    <w:rsid w:val="00EB27A0"/>
    <w:rsid w:val="00EB2E84"/>
    <w:rsid w:val="00EB337F"/>
    <w:rsid w:val="00EB3839"/>
    <w:rsid w:val="00EB4867"/>
    <w:rsid w:val="00EB511F"/>
    <w:rsid w:val="00EB52AC"/>
    <w:rsid w:val="00EB55FF"/>
    <w:rsid w:val="00EB5681"/>
    <w:rsid w:val="00EB5FA1"/>
    <w:rsid w:val="00EB6256"/>
    <w:rsid w:val="00EB663D"/>
    <w:rsid w:val="00EB69B2"/>
    <w:rsid w:val="00EB6C67"/>
    <w:rsid w:val="00EB761B"/>
    <w:rsid w:val="00EB7BF1"/>
    <w:rsid w:val="00EB7D8A"/>
    <w:rsid w:val="00EB7EC6"/>
    <w:rsid w:val="00EC0CD2"/>
    <w:rsid w:val="00EC0F2F"/>
    <w:rsid w:val="00EC163A"/>
    <w:rsid w:val="00EC1832"/>
    <w:rsid w:val="00EC18E3"/>
    <w:rsid w:val="00EC1A7F"/>
    <w:rsid w:val="00EC1CFB"/>
    <w:rsid w:val="00EC2017"/>
    <w:rsid w:val="00EC2246"/>
    <w:rsid w:val="00EC253E"/>
    <w:rsid w:val="00EC28B0"/>
    <w:rsid w:val="00EC2B36"/>
    <w:rsid w:val="00EC2C32"/>
    <w:rsid w:val="00EC2D2D"/>
    <w:rsid w:val="00EC31A4"/>
    <w:rsid w:val="00EC3277"/>
    <w:rsid w:val="00EC349F"/>
    <w:rsid w:val="00EC3C0C"/>
    <w:rsid w:val="00EC3CF9"/>
    <w:rsid w:val="00EC3D3C"/>
    <w:rsid w:val="00EC3F4A"/>
    <w:rsid w:val="00EC4204"/>
    <w:rsid w:val="00EC4531"/>
    <w:rsid w:val="00EC4890"/>
    <w:rsid w:val="00EC4C2D"/>
    <w:rsid w:val="00EC4C36"/>
    <w:rsid w:val="00EC4EFD"/>
    <w:rsid w:val="00EC520F"/>
    <w:rsid w:val="00EC5746"/>
    <w:rsid w:val="00EC5B5B"/>
    <w:rsid w:val="00EC5BCB"/>
    <w:rsid w:val="00EC627F"/>
    <w:rsid w:val="00EC629F"/>
    <w:rsid w:val="00EC64D3"/>
    <w:rsid w:val="00EC6A98"/>
    <w:rsid w:val="00EC739D"/>
    <w:rsid w:val="00EC7511"/>
    <w:rsid w:val="00EC76BA"/>
    <w:rsid w:val="00EC7726"/>
    <w:rsid w:val="00EC77E8"/>
    <w:rsid w:val="00EC788D"/>
    <w:rsid w:val="00EC7A19"/>
    <w:rsid w:val="00ED019B"/>
    <w:rsid w:val="00ED0623"/>
    <w:rsid w:val="00ED0C5D"/>
    <w:rsid w:val="00ED0C83"/>
    <w:rsid w:val="00ED17D4"/>
    <w:rsid w:val="00ED1978"/>
    <w:rsid w:val="00ED1D75"/>
    <w:rsid w:val="00ED2031"/>
    <w:rsid w:val="00ED21D5"/>
    <w:rsid w:val="00ED2357"/>
    <w:rsid w:val="00ED270F"/>
    <w:rsid w:val="00ED273E"/>
    <w:rsid w:val="00ED29E8"/>
    <w:rsid w:val="00ED2F4A"/>
    <w:rsid w:val="00ED31DE"/>
    <w:rsid w:val="00ED3480"/>
    <w:rsid w:val="00ED385C"/>
    <w:rsid w:val="00ED3C13"/>
    <w:rsid w:val="00ED3DEB"/>
    <w:rsid w:val="00ED3E51"/>
    <w:rsid w:val="00ED44D0"/>
    <w:rsid w:val="00ED583B"/>
    <w:rsid w:val="00ED614B"/>
    <w:rsid w:val="00ED72C3"/>
    <w:rsid w:val="00ED763E"/>
    <w:rsid w:val="00ED79F9"/>
    <w:rsid w:val="00ED7AC2"/>
    <w:rsid w:val="00EE03D3"/>
    <w:rsid w:val="00EE13EB"/>
    <w:rsid w:val="00EE16B4"/>
    <w:rsid w:val="00EE1A6B"/>
    <w:rsid w:val="00EE20C3"/>
    <w:rsid w:val="00EE2474"/>
    <w:rsid w:val="00EE2A3B"/>
    <w:rsid w:val="00EE2A71"/>
    <w:rsid w:val="00EE2D7D"/>
    <w:rsid w:val="00EE3137"/>
    <w:rsid w:val="00EE321E"/>
    <w:rsid w:val="00EE3B81"/>
    <w:rsid w:val="00EE3E9E"/>
    <w:rsid w:val="00EE3FDB"/>
    <w:rsid w:val="00EE4D19"/>
    <w:rsid w:val="00EE4D7A"/>
    <w:rsid w:val="00EE5A16"/>
    <w:rsid w:val="00EE5C5D"/>
    <w:rsid w:val="00EE5F24"/>
    <w:rsid w:val="00EE616F"/>
    <w:rsid w:val="00EE6F08"/>
    <w:rsid w:val="00EE6F2C"/>
    <w:rsid w:val="00EE729E"/>
    <w:rsid w:val="00EE72C5"/>
    <w:rsid w:val="00EE773E"/>
    <w:rsid w:val="00EE7A3F"/>
    <w:rsid w:val="00EE7BB3"/>
    <w:rsid w:val="00EE7EFB"/>
    <w:rsid w:val="00EE7F53"/>
    <w:rsid w:val="00EF0163"/>
    <w:rsid w:val="00EF083D"/>
    <w:rsid w:val="00EF0A91"/>
    <w:rsid w:val="00EF17C0"/>
    <w:rsid w:val="00EF1C51"/>
    <w:rsid w:val="00EF2A97"/>
    <w:rsid w:val="00EF2E0C"/>
    <w:rsid w:val="00EF3316"/>
    <w:rsid w:val="00EF3CFE"/>
    <w:rsid w:val="00EF4350"/>
    <w:rsid w:val="00EF4AAC"/>
    <w:rsid w:val="00EF4CC8"/>
    <w:rsid w:val="00EF4F9F"/>
    <w:rsid w:val="00EF506D"/>
    <w:rsid w:val="00EF558A"/>
    <w:rsid w:val="00EF5CAB"/>
    <w:rsid w:val="00EF679D"/>
    <w:rsid w:val="00EF6AD0"/>
    <w:rsid w:val="00EF7A3B"/>
    <w:rsid w:val="00F0051A"/>
    <w:rsid w:val="00F00692"/>
    <w:rsid w:val="00F00AE9"/>
    <w:rsid w:val="00F00D7D"/>
    <w:rsid w:val="00F0112B"/>
    <w:rsid w:val="00F0193B"/>
    <w:rsid w:val="00F01C64"/>
    <w:rsid w:val="00F01CF1"/>
    <w:rsid w:val="00F022D8"/>
    <w:rsid w:val="00F02493"/>
    <w:rsid w:val="00F02817"/>
    <w:rsid w:val="00F03301"/>
    <w:rsid w:val="00F038C3"/>
    <w:rsid w:val="00F03BB2"/>
    <w:rsid w:val="00F0415C"/>
    <w:rsid w:val="00F04604"/>
    <w:rsid w:val="00F04B41"/>
    <w:rsid w:val="00F04C0B"/>
    <w:rsid w:val="00F056B9"/>
    <w:rsid w:val="00F05A64"/>
    <w:rsid w:val="00F05F0D"/>
    <w:rsid w:val="00F05F83"/>
    <w:rsid w:val="00F075D7"/>
    <w:rsid w:val="00F07D19"/>
    <w:rsid w:val="00F07D3F"/>
    <w:rsid w:val="00F07FD0"/>
    <w:rsid w:val="00F102AA"/>
    <w:rsid w:val="00F10726"/>
    <w:rsid w:val="00F10C3A"/>
    <w:rsid w:val="00F114A1"/>
    <w:rsid w:val="00F1172F"/>
    <w:rsid w:val="00F11C2D"/>
    <w:rsid w:val="00F11DEA"/>
    <w:rsid w:val="00F121E5"/>
    <w:rsid w:val="00F1226C"/>
    <w:rsid w:val="00F124AE"/>
    <w:rsid w:val="00F12812"/>
    <w:rsid w:val="00F128AD"/>
    <w:rsid w:val="00F1294A"/>
    <w:rsid w:val="00F132A8"/>
    <w:rsid w:val="00F138CC"/>
    <w:rsid w:val="00F138F1"/>
    <w:rsid w:val="00F1396C"/>
    <w:rsid w:val="00F139E0"/>
    <w:rsid w:val="00F13ED7"/>
    <w:rsid w:val="00F1438B"/>
    <w:rsid w:val="00F14498"/>
    <w:rsid w:val="00F148D1"/>
    <w:rsid w:val="00F14DB0"/>
    <w:rsid w:val="00F15755"/>
    <w:rsid w:val="00F15E99"/>
    <w:rsid w:val="00F16C89"/>
    <w:rsid w:val="00F16E6D"/>
    <w:rsid w:val="00F173A6"/>
    <w:rsid w:val="00F17804"/>
    <w:rsid w:val="00F17A06"/>
    <w:rsid w:val="00F17C5E"/>
    <w:rsid w:val="00F2009D"/>
    <w:rsid w:val="00F207A1"/>
    <w:rsid w:val="00F208A7"/>
    <w:rsid w:val="00F20D34"/>
    <w:rsid w:val="00F21D2B"/>
    <w:rsid w:val="00F222EF"/>
    <w:rsid w:val="00F2278F"/>
    <w:rsid w:val="00F22FE7"/>
    <w:rsid w:val="00F23168"/>
    <w:rsid w:val="00F23421"/>
    <w:rsid w:val="00F2382C"/>
    <w:rsid w:val="00F239BB"/>
    <w:rsid w:val="00F23C6D"/>
    <w:rsid w:val="00F23DC4"/>
    <w:rsid w:val="00F2420F"/>
    <w:rsid w:val="00F24872"/>
    <w:rsid w:val="00F249C2"/>
    <w:rsid w:val="00F24B4F"/>
    <w:rsid w:val="00F24BB7"/>
    <w:rsid w:val="00F2528C"/>
    <w:rsid w:val="00F2539A"/>
    <w:rsid w:val="00F25785"/>
    <w:rsid w:val="00F263EA"/>
    <w:rsid w:val="00F2683B"/>
    <w:rsid w:val="00F26A33"/>
    <w:rsid w:val="00F26E36"/>
    <w:rsid w:val="00F26F2B"/>
    <w:rsid w:val="00F27C50"/>
    <w:rsid w:val="00F27DF2"/>
    <w:rsid w:val="00F27F68"/>
    <w:rsid w:val="00F3050E"/>
    <w:rsid w:val="00F306F9"/>
    <w:rsid w:val="00F319F6"/>
    <w:rsid w:val="00F32554"/>
    <w:rsid w:val="00F325C8"/>
    <w:rsid w:val="00F3293D"/>
    <w:rsid w:val="00F3339C"/>
    <w:rsid w:val="00F3372A"/>
    <w:rsid w:val="00F337D8"/>
    <w:rsid w:val="00F33B88"/>
    <w:rsid w:val="00F33FBA"/>
    <w:rsid w:val="00F34027"/>
    <w:rsid w:val="00F34610"/>
    <w:rsid w:val="00F3482A"/>
    <w:rsid w:val="00F34F99"/>
    <w:rsid w:val="00F35907"/>
    <w:rsid w:val="00F3596E"/>
    <w:rsid w:val="00F359FC"/>
    <w:rsid w:val="00F35B92"/>
    <w:rsid w:val="00F36224"/>
    <w:rsid w:val="00F366D1"/>
    <w:rsid w:val="00F375F4"/>
    <w:rsid w:val="00F3766E"/>
    <w:rsid w:val="00F37803"/>
    <w:rsid w:val="00F378E7"/>
    <w:rsid w:val="00F378F2"/>
    <w:rsid w:val="00F37C9C"/>
    <w:rsid w:val="00F37EBE"/>
    <w:rsid w:val="00F4074F"/>
    <w:rsid w:val="00F40838"/>
    <w:rsid w:val="00F40E87"/>
    <w:rsid w:val="00F40F77"/>
    <w:rsid w:val="00F423EE"/>
    <w:rsid w:val="00F4261F"/>
    <w:rsid w:val="00F42753"/>
    <w:rsid w:val="00F429D3"/>
    <w:rsid w:val="00F42CA1"/>
    <w:rsid w:val="00F42F41"/>
    <w:rsid w:val="00F43002"/>
    <w:rsid w:val="00F43BD5"/>
    <w:rsid w:val="00F43C6F"/>
    <w:rsid w:val="00F44333"/>
    <w:rsid w:val="00F44527"/>
    <w:rsid w:val="00F44815"/>
    <w:rsid w:val="00F4486C"/>
    <w:rsid w:val="00F44BA8"/>
    <w:rsid w:val="00F44EE2"/>
    <w:rsid w:val="00F44FAB"/>
    <w:rsid w:val="00F4533E"/>
    <w:rsid w:val="00F45966"/>
    <w:rsid w:val="00F45D67"/>
    <w:rsid w:val="00F46308"/>
    <w:rsid w:val="00F46E54"/>
    <w:rsid w:val="00F47877"/>
    <w:rsid w:val="00F47949"/>
    <w:rsid w:val="00F479DF"/>
    <w:rsid w:val="00F47F6F"/>
    <w:rsid w:val="00F5006A"/>
    <w:rsid w:val="00F500AB"/>
    <w:rsid w:val="00F507D4"/>
    <w:rsid w:val="00F50802"/>
    <w:rsid w:val="00F50DF2"/>
    <w:rsid w:val="00F50E2D"/>
    <w:rsid w:val="00F50E9A"/>
    <w:rsid w:val="00F5187D"/>
    <w:rsid w:val="00F51A62"/>
    <w:rsid w:val="00F52A68"/>
    <w:rsid w:val="00F52CBD"/>
    <w:rsid w:val="00F5352D"/>
    <w:rsid w:val="00F535BB"/>
    <w:rsid w:val="00F54111"/>
    <w:rsid w:val="00F544BA"/>
    <w:rsid w:val="00F54653"/>
    <w:rsid w:val="00F5488A"/>
    <w:rsid w:val="00F55089"/>
    <w:rsid w:val="00F55B6A"/>
    <w:rsid w:val="00F55BEE"/>
    <w:rsid w:val="00F55C95"/>
    <w:rsid w:val="00F55F8E"/>
    <w:rsid w:val="00F563C3"/>
    <w:rsid w:val="00F56456"/>
    <w:rsid w:val="00F56F04"/>
    <w:rsid w:val="00F57109"/>
    <w:rsid w:val="00F57967"/>
    <w:rsid w:val="00F604A7"/>
    <w:rsid w:val="00F60A0D"/>
    <w:rsid w:val="00F614DA"/>
    <w:rsid w:val="00F6189B"/>
    <w:rsid w:val="00F618F1"/>
    <w:rsid w:val="00F62349"/>
    <w:rsid w:val="00F62702"/>
    <w:rsid w:val="00F62720"/>
    <w:rsid w:val="00F62775"/>
    <w:rsid w:val="00F62BAE"/>
    <w:rsid w:val="00F62C3A"/>
    <w:rsid w:val="00F63105"/>
    <w:rsid w:val="00F6335D"/>
    <w:rsid w:val="00F63B20"/>
    <w:rsid w:val="00F64067"/>
    <w:rsid w:val="00F6480D"/>
    <w:rsid w:val="00F64DF8"/>
    <w:rsid w:val="00F64FC6"/>
    <w:rsid w:val="00F65EB6"/>
    <w:rsid w:val="00F66D77"/>
    <w:rsid w:val="00F67372"/>
    <w:rsid w:val="00F67789"/>
    <w:rsid w:val="00F67AC5"/>
    <w:rsid w:val="00F67B5C"/>
    <w:rsid w:val="00F703D1"/>
    <w:rsid w:val="00F70FB5"/>
    <w:rsid w:val="00F7104E"/>
    <w:rsid w:val="00F71581"/>
    <w:rsid w:val="00F7161D"/>
    <w:rsid w:val="00F71C06"/>
    <w:rsid w:val="00F726BF"/>
    <w:rsid w:val="00F72B3E"/>
    <w:rsid w:val="00F72B98"/>
    <w:rsid w:val="00F72D4A"/>
    <w:rsid w:val="00F72E6E"/>
    <w:rsid w:val="00F731AF"/>
    <w:rsid w:val="00F734AB"/>
    <w:rsid w:val="00F73CB5"/>
    <w:rsid w:val="00F73F29"/>
    <w:rsid w:val="00F73FD9"/>
    <w:rsid w:val="00F7464E"/>
    <w:rsid w:val="00F7465F"/>
    <w:rsid w:val="00F756EE"/>
    <w:rsid w:val="00F7575B"/>
    <w:rsid w:val="00F75872"/>
    <w:rsid w:val="00F75A48"/>
    <w:rsid w:val="00F75C19"/>
    <w:rsid w:val="00F75C6B"/>
    <w:rsid w:val="00F76801"/>
    <w:rsid w:val="00F76CEC"/>
    <w:rsid w:val="00F77049"/>
    <w:rsid w:val="00F7738E"/>
    <w:rsid w:val="00F779FE"/>
    <w:rsid w:val="00F80462"/>
    <w:rsid w:val="00F80A41"/>
    <w:rsid w:val="00F80BC4"/>
    <w:rsid w:val="00F8127A"/>
    <w:rsid w:val="00F8163D"/>
    <w:rsid w:val="00F825C6"/>
    <w:rsid w:val="00F82CE8"/>
    <w:rsid w:val="00F82D40"/>
    <w:rsid w:val="00F82E3C"/>
    <w:rsid w:val="00F82FAF"/>
    <w:rsid w:val="00F83251"/>
    <w:rsid w:val="00F835D3"/>
    <w:rsid w:val="00F83D81"/>
    <w:rsid w:val="00F83F78"/>
    <w:rsid w:val="00F8419C"/>
    <w:rsid w:val="00F84561"/>
    <w:rsid w:val="00F84794"/>
    <w:rsid w:val="00F847CA"/>
    <w:rsid w:val="00F85188"/>
    <w:rsid w:val="00F852F6"/>
    <w:rsid w:val="00F854B3"/>
    <w:rsid w:val="00F855CA"/>
    <w:rsid w:val="00F85D2F"/>
    <w:rsid w:val="00F85EB9"/>
    <w:rsid w:val="00F860D5"/>
    <w:rsid w:val="00F86189"/>
    <w:rsid w:val="00F86CDA"/>
    <w:rsid w:val="00F86E70"/>
    <w:rsid w:val="00F86E7C"/>
    <w:rsid w:val="00F86F99"/>
    <w:rsid w:val="00F8714A"/>
    <w:rsid w:val="00F874EF"/>
    <w:rsid w:val="00F87D2A"/>
    <w:rsid w:val="00F87FCF"/>
    <w:rsid w:val="00F903F6"/>
    <w:rsid w:val="00F90575"/>
    <w:rsid w:val="00F908F6"/>
    <w:rsid w:val="00F90A94"/>
    <w:rsid w:val="00F90C9A"/>
    <w:rsid w:val="00F92089"/>
    <w:rsid w:val="00F925F8"/>
    <w:rsid w:val="00F92ED8"/>
    <w:rsid w:val="00F930D9"/>
    <w:rsid w:val="00F93481"/>
    <w:rsid w:val="00F938EC"/>
    <w:rsid w:val="00F93C49"/>
    <w:rsid w:val="00F93E02"/>
    <w:rsid w:val="00F948B9"/>
    <w:rsid w:val="00F949F8"/>
    <w:rsid w:val="00F94A42"/>
    <w:rsid w:val="00F94B6B"/>
    <w:rsid w:val="00F94C01"/>
    <w:rsid w:val="00F94E1A"/>
    <w:rsid w:val="00F952E4"/>
    <w:rsid w:val="00F9598B"/>
    <w:rsid w:val="00F95ECA"/>
    <w:rsid w:val="00F95FB3"/>
    <w:rsid w:val="00F9609F"/>
    <w:rsid w:val="00F96355"/>
    <w:rsid w:val="00F968C4"/>
    <w:rsid w:val="00F96B97"/>
    <w:rsid w:val="00F96E8A"/>
    <w:rsid w:val="00F97287"/>
    <w:rsid w:val="00F972C7"/>
    <w:rsid w:val="00F97A2E"/>
    <w:rsid w:val="00F97BCE"/>
    <w:rsid w:val="00F97DD5"/>
    <w:rsid w:val="00FA052E"/>
    <w:rsid w:val="00FA07B0"/>
    <w:rsid w:val="00FA08B9"/>
    <w:rsid w:val="00FA0B00"/>
    <w:rsid w:val="00FA1900"/>
    <w:rsid w:val="00FA1BFC"/>
    <w:rsid w:val="00FA1D7D"/>
    <w:rsid w:val="00FA1FB9"/>
    <w:rsid w:val="00FA201B"/>
    <w:rsid w:val="00FA3326"/>
    <w:rsid w:val="00FA38FD"/>
    <w:rsid w:val="00FA459E"/>
    <w:rsid w:val="00FA4603"/>
    <w:rsid w:val="00FA4AA2"/>
    <w:rsid w:val="00FA4C92"/>
    <w:rsid w:val="00FA4F7A"/>
    <w:rsid w:val="00FA5E58"/>
    <w:rsid w:val="00FA6369"/>
    <w:rsid w:val="00FA6787"/>
    <w:rsid w:val="00FA6C75"/>
    <w:rsid w:val="00FA7DBE"/>
    <w:rsid w:val="00FB0124"/>
    <w:rsid w:val="00FB06E3"/>
    <w:rsid w:val="00FB08E2"/>
    <w:rsid w:val="00FB0949"/>
    <w:rsid w:val="00FB09C9"/>
    <w:rsid w:val="00FB0D67"/>
    <w:rsid w:val="00FB1F85"/>
    <w:rsid w:val="00FB25D0"/>
    <w:rsid w:val="00FB26C7"/>
    <w:rsid w:val="00FB2BE7"/>
    <w:rsid w:val="00FB2F21"/>
    <w:rsid w:val="00FB3147"/>
    <w:rsid w:val="00FB3338"/>
    <w:rsid w:val="00FB335E"/>
    <w:rsid w:val="00FB34CF"/>
    <w:rsid w:val="00FB34D4"/>
    <w:rsid w:val="00FB36A4"/>
    <w:rsid w:val="00FB3A42"/>
    <w:rsid w:val="00FB3E99"/>
    <w:rsid w:val="00FB4129"/>
    <w:rsid w:val="00FB47C0"/>
    <w:rsid w:val="00FB49BF"/>
    <w:rsid w:val="00FB4BE2"/>
    <w:rsid w:val="00FB4D1F"/>
    <w:rsid w:val="00FB5901"/>
    <w:rsid w:val="00FB60CB"/>
    <w:rsid w:val="00FB6242"/>
    <w:rsid w:val="00FB6425"/>
    <w:rsid w:val="00FB650E"/>
    <w:rsid w:val="00FB6E1F"/>
    <w:rsid w:val="00FB738F"/>
    <w:rsid w:val="00FB753C"/>
    <w:rsid w:val="00FB7C98"/>
    <w:rsid w:val="00FB7D44"/>
    <w:rsid w:val="00FC037C"/>
    <w:rsid w:val="00FC0703"/>
    <w:rsid w:val="00FC0B82"/>
    <w:rsid w:val="00FC0CAD"/>
    <w:rsid w:val="00FC0FA7"/>
    <w:rsid w:val="00FC1C2E"/>
    <w:rsid w:val="00FC314C"/>
    <w:rsid w:val="00FC38D3"/>
    <w:rsid w:val="00FC3B3E"/>
    <w:rsid w:val="00FC3C2B"/>
    <w:rsid w:val="00FC40C3"/>
    <w:rsid w:val="00FC4525"/>
    <w:rsid w:val="00FC45CC"/>
    <w:rsid w:val="00FC4644"/>
    <w:rsid w:val="00FC4696"/>
    <w:rsid w:val="00FC477D"/>
    <w:rsid w:val="00FC47DC"/>
    <w:rsid w:val="00FC4A31"/>
    <w:rsid w:val="00FC56CB"/>
    <w:rsid w:val="00FC5909"/>
    <w:rsid w:val="00FC5D6E"/>
    <w:rsid w:val="00FC7679"/>
    <w:rsid w:val="00FC7743"/>
    <w:rsid w:val="00FC7BF7"/>
    <w:rsid w:val="00FC7C5F"/>
    <w:rsid w:val="00FD0756"/>
    <w:rsid w:val="00FD08A5"/>
    <w:rsid w:val="00FD0B01"/>
    <w:rsid w:val="00FD0FED"/>
    <w:rsid w:val="00FD17A9"/>
    <w:rsid w:val="00FD21ED"/>
    <w:rsid w:val="00FD22F0"/>
    <w:rsid w:val="00FD27C8"/>
    <w:rsid w:val="00FD27FF"/>
    <w:rsid w:val="00FD2AAF"/>
    <w:rsid w:val="00FD31E0"/>
    <w:rsid w:val="00FD3524"/>
    <w:rsid w:val="00FD3C16"/>
    <w:rsid w:val="00FD3DA9"/>
    <w:rsid w:val="00FD4181"/>
    <w:rsid w:val="00FD48BB"/>
    <w:rsid w:val="00FD4CDE"/>
    <w:rsid w:val="00FD52FD"/>
    <w:rsid w:val="00FD54F2"/>
    <w:rsid w:val="00FD5FCF"/>
    <w:rsid w:val="00FD607A"/>
    <w:rsid w:val="00FD632E"/>
    <w:rsid w:val="00FD63B8"/>
    <w:rsid w:val="00FD63D3"/>
    <w:rsid w:val="00FD69D1"/>
    <w:rsid w:val="00FD6E02"/>
    <w:rsid w:val="00FD6E73"/>
    <w:rsid w:val="00FD6E8C"/>
    <w:rsid w:val="00FD717A"/>
    <w:rsid w:val="00FE0235"/>
    <w:rsid w:val="00FE0343"/>
    <w:rsid w:val="00FE0832"/>
    <w:rsid w:val="00FE0861"/>
    <w:rsid w:val="00FE0B0A"/>
    <w:rsid w:val="00FE1527"/>
    <w:rsid w:val="00FE1990"/>
    <w:rsid w:val="00FE1E41"/>
    <w:rsid w:val="00FE1F10"/>
    <w:rsid w:val="00FE2067"/>
    <w:rsid w:val="00FE3284"/>
    <w:rsid w:val="00FE36BB"/>
    <w:rsid w:val="00FE38A9"/>
    <w:rsid w:val="00FE3AE3"/>
    <w:rsid w:val="00FE3ECD"/>
    <w:rsid w:val="00FE3F64"/>
    <w:rsid w:val="00FE401D"/>
    <w:rsid w:val="00FE443C"/>
    <w:rsid w:val="00FE459C"/>
    <w:rsid w:val="00FE460B"/>
    <w:rsid w:val="00FE46C3"/>
    <w:rsid w:val="00FE4C79"/>
    <w:rsid w:val="00FE4FA2"/>
    <w:rsid w:val="00FE51FC"/>
    <w:rsid w:val="00FE5798"/>
    <w:rsid w:val="00FE5BCF"/>
    <w:rsid w:val="00FE5D53"/>
    <w:rsid w:val="00FE5D81"/>
    <w:rsid w:val="00FE60B5"/>
    <w:rsid w:val="00FE626D"/>
    <w:rsid w:val="00FE6B54"/>
    <w:rsid w:val="00FE7065"/>
    <w:rsid w:val="00FE7169"/>
    <w:rsid w:val="00FE79BD"/>
    <w:rsid w:val="00FE7ADE"/>
    <w:rsid w:val="00FE7D2D"/>
    <w:rsid w:val="00FE7FE5"/>
    <w:rsid w:val="00FF059F"/>
    <w:rsid w:val="00FF073B"/>
    <w:rsid w:val="00FF098D"/>
    <w:rsid w:val="00FF0D2C"/>
    <w:rsid w:val="00FF0F75"/>
    <w:rsid w:val="00FF115F"/>
    <w:rsid w:val="00FF11C2"/>
    <w:rsid w:val="00FF1EAB"/>
    <w:rsid w:val="00FF2B4E"/>
    <w:rsid w:val="00FF2DEA"/>
    <w:rsid w:val="00FF34B0"/>
    <w:rsid w:val="00FF369C"/>
    <w:rsid w:val="00FF3FB3"/>
    <w:rsid w:val="00FF45A9"/>
    <w:rsid w:val="00FF5442"/>
    <w:rsid w:val="00FF54F1"/>
    <w:rsid w:val="00FF55B6"/>
    <w:rsid w:val="00FF5BAE"/>
    <w:rsid w:val="00FF650C"/>
    <w:rsid w:val="00FF6FDF"/>
    <w:rsid w:val="00FF7155"/>
    <w:rsid w:val="00FF71A6"/>
    <w:rsid w:val="00FF7238"/>
    <w:rsid w:val="00FF74BE"/>
    <w:rsid w:val="00FF771E"/>
    <w:rsid w:val="00FF7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F1F01ED"/>
  <w15:docId w15:val="{70019B9B-E56D-49EA-8DEF-9B7750DEE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0" w:qFormat="1"/>
    <w:lsdException w:name="heading 5" w:semiHidden="1" w:uiPriority="0" w:unhideWhenUsed="1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iPriority="0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Note Heading" w:semiHidden="1" w:uiPriority="0" w:unhideWhenUsed="1"/>
    <w:lsdException w:name="Body Text 2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2C0F"/>
    <w:rPr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autoRedefine/>
    <w:uiPriority w:val="9"/>
    <w:qFormat/>
    <w:rsid w:val="00F83D81"/>
    <w:pPr>
      <w:pageBreakBefore/>
      <w:numPr>
        <w:numId w:val="15"/>
      </w:numPr>
      <w:pBdr>
        <w:top w:val="single" w:sz="12" w:space="1" w:color="5B9BD5" w:themeColor="accent1"/>
        <w:bottom w:val="single" w:sz="12" w:space="1" w:color="5B9BD5" w:themeColor="accent1"/>
      </w:pBdr>
      <w:shd w:val="clear" w:color="auto" w:fill="FFFFFF"/>
      <w:spacing w:before="120" w:after="240"/>
      <w:jc w:val="center"/>
      <w:outlineLvl w:val="0"/>
    </w:pPr>
    <w:rPr>
      <w:rFonts w:ascii="Arial Bold" w:hAnsi="Arial Bold" w:cstheme="minorHAnsi"/>
      <w:b/>
      <w:spacing w:val="38"/>
      <w:kern w:val="32"/>
      <w:position w:val="6"/>
      <w:sz w:val="32"/>
      <w:szCs w:val="32"/>
    </w:rPr>
  </w:style>
  <w:style w:type="paragraph" w:styleId="Heading2">
    <w:name w:val="heading 2"/>
    <w:basedOn w:val="Heading1"/>
    <w:next w:val="BodyText2"/>
    <w:link w:val="Heading2Char"/>
    <w:autoRedefine/>
    <w:qFormat/>
    <w:rsid w:val="00F83D81"/>
    <w:pPr>
      <w:pageBreakBefore w:val="0"/>
      <w:numPr>
        <w:ilvl w:val="1"/>
      </w:numPr>
      <w:pBdr>
        <w:top w:val="none" w:sz="0" w:space="0" w:color="auto"/>
        <w:bottom w:val="single" w:sz="8" w:space="1" w:color="5B9BD5" w:themeColor="accent1"/>
      </w:pBdr>
      <w:shd w:val="clear" w:color="auto" w:fill="auto"/>
      <w:spacing w:before="240"/>
      <w:jc w:val="left"/>
      <w:outlineLvl w:val="1"/>
    </w:pPr>
    <w:rPr>
      <w:rFonts w:eastAsia="Arial Unicode MS"/>
      <w:iCs/>
      <w:spacing w:val="20"/>
      <w:sz w:val="28"/>
      <w:szCs w:val="28"/>
    </w:rPr>
  </w:style>
  <w:style w:type="paragraph" w:styleId="Heading3">
    <w:name w:val="heading 3"/>
    <w:basedOn w:val="Heading2"/>
    <w:next w:val="BodyText2"/>
    <w:autoRedefine/>
    <w:qFormat/>
    <w:rsid w:val="005E1B08"/>
    <w:pPr>
      <w:numPr>
        <w:ilvl w:val="2"/>
      </w:numPr>
      <w:outlineLvl w:val="2"/>
    </w:pPr>
    <w:rPr>
      <w:bCs/>
      <w:szCs w:val="26"/>
    </w:rPr>
  </w:style>
  <w:style w:type="paragraph" w:styleId="Heading4">
    <w:name w:val="heading 4"/>
    <w:basedOn w:val="Heading3"/>
    <w:next w:val="Normal"/>
    <w:autoRedefine/>
    <w:qFormat/>
    <w:rsid w:val="005E1B08"/>
    <w:pPr>
      <w:numPr>
        <w:ilvl w:val="3"/>
      </w:numPr>
      <w:jc w:val="right"/>
      <w:outlineLvl w:val="3"/>
    </w:pPr>
    <w:rPr>
      <w:bCs w:val="0"/>
      <w:sz w:val="44"/>
      <w:szCs w:val="28"/>
    </w:rPr>
  </w:style>
  <w:style w:type="paragraph" w:styleId="Heading5">
    <w:name w:val="heading 5"/>
    <w:aliases w:val="h5,Roman list,l5,hm,Table label,mh2,Module heading 2,Head 5,list 5,5,H5,Para5,h51,h52,L5,Level 3 - i"/>
    <w:basedOn w:val="Heading4"/>
    <w:next w:val="BodyText2"/>
    <w:qFormat/>
    <w:rsid w:val="005E1B08"/>
    <w:pPr>
      <w:numPr>
        <w:ilvl w:val="4"/>
      </w:numPr>
      <w:tabs>
        <w:tab w:val="left" w:pos="1152"/>
      </w:tabs>
      <w:outlineLvl w:val="4"/>
    </w:pPr>
    <w:rPr>
      <w:bCs/>
      <w:iCs w:val="0"/>
      <w:szCs w:val="26"/>
    </w:rPr>
  </w:style>
  <w:style w:type="paragraph" w:styleId="Heading6">
    <w:name w:val="heading 6"/>
    <w:aliases w:val="Legal Level 1."/>
    <w:basedOn w:val="Normal"/>
    <w:next w:val="Normal"/>
    <w:qFormat/>
    <w:rsid w:val="005E1B08"/>
    <w:pPr>
      <w:numPr>
        <w:ilvl w:val="5"/>
        <w:numId w:val="15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5E1B08"/>
    <w:pPr>
      <w:numPr>
        <w:ilvl w:val="6"/>
        <w:numId w:val="15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5E1B08"/>
    <w:pPr>
      <w:numPr>
        <w:ilvl w:val="7"/>
        <w:numId w:val="15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ChapterNo"/>
    <w:next w:val="BodyText"/>
    <w:qFormat/>
    <w:rsid w:val="005E1B08"/>
    <w:pPr>
      <w:numPr>
        <w:ilvl w:val="8"/>
        <w:numId w:val="15"/>
      </w:numPr>
      <w:spacing w:before="240"/>
      <w:outlineLvl w:val="8"/>
    </w:pPr>
    <w:rPr>
      <w:rFonts w:cs="Arial"/>
      <w:sz w:val="56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Text2">
    <w:name w:val="BodyText2"/>
    <w:basedOn w:val="BodyText"/>
    <w:link w:val="BodyText2Char"/>
    <w:rsid w:val="00BD7ABF"/>
    <w:pPr>
      <w:spacing w:after="120" w:line="360" w:lineRule="auto"/>
    </w:pPr>
    <w:rPr>
      <w:rFonts w:eastAsia="Arial Unicode MS"/>
    </w:rPr>
  </w:style>
  <w:style w:type="paragraph" w:styleId="BodyText">
    <w:name w:val="Body Text"/>
    <w:basedOn w:val="Normal"/>
    <w:next w:val="BodyText2"/>
    <w:link w:val="BodyTextChar"/>
    <w:rsid w:val="005E1B08"/>
    <w:pPr>
      <w:spacing w:before="60" w:after="60"/>
      <w:jc w:val="both"/>
    </w:pPr>
    <w:rPr>
      <w:rFonts w:ascii="Arial" w:hAnsi="Arial"/>
      <w:sz w:val="20"/>
    </w:rPr>
  </w:style>
  <w:style w:type="character" w:customStyle="1" w:styleId="BodyTextChar">
    <w:name w:val="Body Text Char"/>
    <w:link w:val="BodyText"/>
    <w:rsid w:val="00F62BAE"/>
    <w:rPr>
      <w:rFonts w:ascii="Arial" w:hAnsi="Arial"/>
      <w:szCs w:val="24"/>
    </w:rPr>
  </w:style>
  <w:style w:type="character" w:customStyle="1" w:styleId="BodyText2Char">
    <w:name w:val="BodyText2 Char"/>
    <w:link w:val="BodyText2"/>
    <w:rsid w:val="00BD7ABF"/>
    <w:rPr>
      <w:rFonts w:ascii="Arial" w:eastAsia="Arial Unicode MS" w:hAnsi="Arial"/>
      <w:szCs w:val="24"/>
      <w:lang w:val="en-US" w:eastAsia="en-US"/>
    </w:rPr>
  </w:style>
  <w:style w:type="paragraph" w:customStyle="1" w:styleId="ChapterNo">
    <w:name w:val="Chapter No"/>
    <w:basedOn w:val="BodyText"/>
    <w:rsid w:val="005E1B08"/>
    <w:pPr>
      <w:jc w:val="center"/>
    </w:pPr>
    <w:rPr>
      <w:rFonts w:ascii="Comic Sans MS" w:hAnsi="Comic Sans MS" w:cs="Tahoma"/>
      <w:b/>
      <w:bCs/>
      <w:color w:val="000000"/>
      <w:sz w:val="96"/>
    </w:rPr>
  </w:style>
  <w:style w:type="paragraph" w:styleId="TOC1">
    <w:name w:val="toc 1"/>
    <w:basedOn w:val="BodyText"/>
    <w:next w:val="Normal"/>
    <w:autoRedefine/>
    <w:uiPriority w:val="39"/>
    <w:rsid w:val="003C7ABF"/>
    <w:pPr>
      <w:spacing w:before="120" w:after="0"/>
      <w:jc w:val="left"/>
    </w:pPr>
    <w:rPr>
      <w:rFonts w:ascii="Calibri" w:hAnsi="Calibri"/>
      <w:b/>
      <w:bCs/>
      <w:i/>
      <w:iCs/>
      <w:sz w:val="24"/>
    </w:rPr>
  </w:style>
  <w:style w:type="paragraph" w:styleId="Header">
    <w:name w:val="header"/>
    <w:aliases w:val="index,ho,header odd,page-header,ph"/>
    <w:basedOn w:val="Normal"/>
    <w:link w:val="HeaderChar"/>
    <w:rsid w:val="005E1B08"/>
    <w:pPr>
      <w:tabs>
        <w:tab w:val="center" w:pos="4320"/>
        <w:tab w:val="right" w:pos="8640"/>
      </w:tabs>
      <w:spacing w:after="120"/>
    </w:pPr>
    <w:rPr>
      <w:rFonts w:ascii="Tahoma" w:hAnsi="Tahoma"/>
      <w:b/>
      <w:sz w:val="20"/>
    </w:rPr>
  </w:style>
  <w:style w:type="paragraph" w:customStyle="1" w:styleId="ListBullet1">
    <w:name w:val="List Bullet 1"/>
    <w:basedOn w:val="BodyText2"/>
    <w:rsid w:val="00B708C5"/>
    <w:pPr>
      <w:numPr>
        <w:numId w:val="8"/>
      </w:numPr>
    </w:pPr>
  </w:style>
  <w:style w:type="paragraph" w:styleId="ListBullet2">
    <w:name w:val="List Bullet 2"/>
    <w:basedOn w:val="ListBullet1"/>
    <w:autoRedefine/>
    <w:rsid w:val="005C1CED"/>
    <w:pPr>
      <w:numPr>
        <w:numId w:val="9"/>
      </w:numPr>
    </w:pPr>
  </w:style>
  <w:style w:type="paragraph" w:styleId="ListBullet3">
    <w:name w:val="List Bullet 3"/>
    <w:basedOn w:val="ListBullet2"/>
    <w:rsid w:val="00C930FF"/>
    <w:pPr>
      <w:numPr>
        <w:numId w:val="10"/>
      </w:numPr>
      <w:tabs>
        <w:tab w:val="clear" w:pos="2232"/>
        <w:tab w:val="left" w:pos="1440"/>
      </w:tabs>
      <w:ind w:left="1800"/>
    </w:pPr>
  </w:style>
  <w:style w:type="paragraph" w:styleId="TOC2">
    <w:name w:val="toc 2"/>
    <w:basedOn w:val="TOC1"/>
    <w:next w:val="Normal"/>
    <w:autoRedefine/>
    <w:uiPriority w:val="39"/>
    <w:rsid w:val="003C7ABF"/>
    <w:pPr>
      <w:ind w:left="397"/>
    </w:pPr>
    <w:rPr>
      <w:i w:val="0"/>
      <w:iCs w:val="0"/>
      <w:sz w:val="22"/>
      <w:szCs w:val="22"/>
    </w:rPr>
  </w:style>
  <w:style w:type="paragraph" w:styleId="TOC3">
    <w:name w:val="toc 3"/>
    <w:basedOn w:val="TOC2"/>
    <w:next w:val="Normal"/>
    <w:uiPriority w:val="39"/>
    <w:rsid w:val="005E1B08"/>
    <w:pPr>
      <w:spacing w:before="0"/>
      <w:ind w:left="480"/>
    </w:pPr>
    <w:rPr>
      <w:b w:val="0"/>
      <w:bCs w:val="0"/>
      <w:sz w:val="20"/>
      <w:szCs w:val="20"/>
    </w:rPr>
  </w:style>
  <w:style w:type="paragraph" w:styleId="TOC4">
    <w:name w:val="toc 4"/>
    <w:basedOn w:val="TOC3"/>
    <w:next w:val="BodyText"/>
    <w:uiPriority w:val="39"/>
    <w:rsid w:val="005E1B08"/>
    <w:pPr>
      <w:ind w:left="720"/>
    </w:pPr>
  </w:style>
  <w:style w:type="paragraph" w:styleId="TOC5">
    <w:name w:val="toc 5"/>
    <w:basedOn w:val="TOC4"/>
    <w:next w:val="Normal"/>
    <w:autoRedefine/>
    <w:uiPriority w:val="39"/>
    <w:rsid w:val="005E1B08"/>
    <w:pPr>
      <w:ind w:left="960"/>
    </w:pPr>
  </w:style>
  <w:style w:type="paragraph" w:styleId="TOC6">
    <w:name w:val="toc 6"/>
    <w:basedOn w:val="Normal"/>
    <w:next w:val="Normal"/>
    <w:autoRedefine/>
    <w:uiPriority w:val="39"/>
    <w:rsid w:val="005E1B08"/>
    <w:pPr>
      <w:ind w:left="1200"/>
    </w:pPr>
    <w:rPr>
      <w:rFonts w:ascii="Calibri" w:hAnsi="Calibr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rsid w:val="005E1B08"/>
    <w:pPr>
      <w:ind w:left="1440"/>
    </w:pPr>
    <w:rPr>
      <w:rFonts w:ascii="Calibri" w:hAnsi="Calibr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rsid w:val="005E1B08"/>
    <w:pPr>
      <w:ind w:left="1680"/>
    </w:pPr>
    <w:rPr>
      <w:rFonts w:ascii="Calibri" w:hAnsi="Calibr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rsid w:val="005E1B08"/>
    <w:pPr>
      <w:ind w:left="1920"/>
    </w:pPr>
    <w:rPr>
      <w:rFonts w:ascii="Calibri" w:hAnsi="Calibri"/>
      <w:sz w:val="20"/>
      <w:szCs w:val="20"/>
    </w:rPr>
  </w:style>
  <w:style w:type="character" w:styleId="Hyperlink">
    <w:name w:val="Hyperlink"/>
    <w:uiPriority w:val="99"/>
    <w:rsid w:val="006246AE"/>
    <w:rPr>
      <w:i/>
      <w:color w:val="0000FF"/>
      <w:u w:val="single"/>
    </w:rPr>
  </w:style>
  <w:style w:type="paragraph" w:customStyle="1" w:styleId="FigureCaption">
    <w:name w:val="Figure Caption"/>
    <w:basedOn w:val="BodyText"/>
    <w:next w:val="BodyText2"/>
    <w:autoRedefine/>
    <w:rsid w:val="007E53B8"/>
    <w:pPr>
      <w:spacing w:before="120" w:after="240"/>
      <w:jc w:val="center"/>
    </w:pPr>
    <w:rPr>
      <w:rFonts w:ascii="Arial Bold" w:hAnsi="Arial Bold" w:cs="Arial"/>
      <w:b/>
      <w:bCs/>
      <w:sz w:val="18"/>
      <w:szCs w:val="20"/>
    </w:rPr>
  </w:style>
  <w:style w:type="paragraph" w:styleId="NoteHeading">
    <w:name w:val="Note Heading"/>
    <w:basedOn w:val="Normal"/>
    <w:next w:val="BodyText2"/>
    <w:link w:val="NoteHeadingChar"/>
    <w:autoRedefine/>
    <w:rsid w:val="00CF715D"/>
    <w:pPr>
      <w:numPr>
        <w:numId w:val="11"/>
      </w:numPr>
      <w:pBdr>
        <w:top w:val="single" w:sz="8" w:space="1" w:color="000000"/>
        <w:bottom w:val="single" w:sz="8" w:space="1" w:color="000000"/>
      </w:pBdr>
      <w:ind w:left="0" w:firstLine="0"/>
      <w:jc w:val="both"/>
    </w:pPr>
    <w:rPr>
      <w:rFonts w:ascii="Arial" w:eastAsia="Arial Unicode MS" w:hAnsi="Arial"/>
      <w:bCs/>
      <w:sz w:val="20"/>
    </w:rPr>
  </w:style>
  <w:style w:type="paragraph" w:customStyle="1" w:styleId="SectionHead">
    <w:name w:val="SectionHead"/>
    <w:basedOn w:val="Heading1"/>
    <w:next w:val="BodyText"/>
    <w:autoRedefine/>
    <w:rsid w:val="005E1B08"/>
    <w:pPr>
      <w:numPr>
        <w:numId w:val="0"/>
      </w:numPr>
      <w:tabs>
        <w:tab w:val="right" w:leader="dot" w:pos="8630"/>
      </w:tabs>
      <w:jc w:val="both"/>
    </w:pPr>
    <w:rPr>
      <w:spacing w:val="28"/>
    </w:rPr>
  </w:style>
  <w:style w:type="paragraph" w:customStyle="1" w:styleId="bodytextforlistnumber">
    <w:name w:val="body text for list number"/>
    <w:basedOn w:val="Normal"/>
    <w:rsid w:val="005E1B08"/>
    <w:pPr>
      <w:ind w:left="1480"/>
      <w:jc w:val="both"/>
    </w:pPr>
    <w:rPr>
      <w:rFonts w:ascii="Arial" w:hAnsi="Arial"/>
      <w:sz w:val="20"/>
    </w:rPr>
  </w:style>
  <w:style w:type="paragraph" w:customStyle="1" w:styleId="Image">
    <w:name w:val="Image"/>
    <w:basedOn w:val="BodyText"/>
    <w:next w:val="FigureCaption"/>
    <w:rsid w:val="005E1B08"/>
    <w:pPr>
      <w:spacing w:before="120" w:after="120"/>
      <w:jc w:val="center"/>
    </w:pPr>
  </w:style>
  <w:style w:type="paragraph" w:styleId="Caption">
    <w:name w:val="caption"/>
    <w:basedOn w:val="FigureCaption"/>
    <w:next w:val="Normal"/>
    <w:autoRedefine/>
    <w:qFormat/>
    <w:rsid w:val="00CA22D8"/>
    <w:pPr>
      <w:spacing w:before="240" w:after="120"/>
    </w:pPr>
    <w:rPr>
      <w:bCs w:val="0"/>
    </w:rPr>
  </w:style>
  <w:style w:type="paragraph" w:styleId="TableofFigures">
    <w:name w:val="table of figures"/>
    <w:basedOn w:val="Normal"/>
    <w:next w:val="Normal"/>
    <w:autoRedefine/>
    <w:uiPriority w:val="99"/>
    <w:rsid w:val="005E1B08"/>
    <w:rPr>
      <w:rFonts w:ascii="Arial" w:hAnsi="Arial"/>
      <w:iCs/>
      <w:sz w:val="20"/>
    </w:rPr>
  </w:style>
  <w:style w:type="paragraph" w:styleId="Footer">
    <w:name w:val="footer"/>
    <w:basedOn w:val="Normal"/>
    <w:link w:val="FooterChar"/>
    <w:uiPriority w:val="99"/>
    <w:rsid w:val="000677BC"/>
    <w:pPr>
      <w:pBdr>
        <w:top w:val="single" w:sz="8" w:space="1" w:color="E31837"/>
      </w:pBdr>
      <w:tabs>
        <w:tab w:val="center" w:pos="4320"/>
        <w:tab w:val="right" w:pos="8640"/>
      </w:tabs>
    </w:pPr>
    <w:rPr>
      <w:rFonts w:ascii="Tahoma" w:hAnsi="Tahoma"/>
      <w:b/>
      <w:sz w:val="20"/>
    </w:rPr>
  </w:style>
  <w:style w:type="paragraph" w:customStyle="1" w:styleId="TableColumnLabels">
    <w:name w:val="Table Column Labels"/>
    <w:basedOn w:val="BodyText"/>
    <w:link w:val="TableColumnLabelsChar"/>
    <w:autoRedefine/>
    <w:rsid w:val="00AA010B"/>
    <w:pPr>
      <w:jc w:val="left"/>
    </w:pPr>
    <w:rPr>
      <w:rFonts w:ascii="Arial Unicode MS" w:eastAsia="Arial Unicode MS" w:hAnsi="Arial Unicode MS"/>
      <w:b/>
      <w:bCs/>
      <w:color w:val="FFFFFF"/>
    </w:rPr>
  </w:style>
  <w:style w:type="paragraph" w:customStyle="1" w:styleId="Tablecontent">
    <w:name w:val="Table content"/>
    <w:basedOn w:val="BodyText"/>
    <w:link w:val="TablecontentChar"/>
    <w:qFormat/>
    <w:rsid w:val="00E26EE8"/>
    <w:pPr>
      <w:framePr w:hSpace="180" w:wrap="around" w:vAnchor="page" w:hAnchor="margin" w:xAlign="center" w:y="2491"/>
      <w:spacing w:before="120" w:after="0"/>
      <w:jc w:val="center"/>
    </w:pPr>
    <w:rPr>
      <w:rFonts w:ascii="Arial Unicode MS" w:eastAsia="Arial Unicode MS" w:hAnsi="Arial Unicode MS"/>
      <w:sz w:val="18"/>
    </w:rPr>
  </w:style>
  <w:style w:type="paragraph" w:customStyle="1" w:styleId="TableListNumber1">
    <w:name w:val="Table List Number 1"/>
    <w:basedOn w:val="Normal"/>
    <w:rsid w:val="0039151E"/>
    <w:pPr>
      <w:numPr>
        <w:numId w:val="3"/>
      </w:numPr>
      <w:tabs>
        <w:tab w:val="left" w:pos="432"/>
        <w:tab w:val="left" w:pos="1008"/>
      </w:tabs>
      <w:spacing w:before="120"/>
    </w:pPr>
    <w:rPr>
      <w:rFonts w:ascii="Arial" w:hAnsi="Arial"/>
      <w:sz w:val="18"/>
    </w:rPr>
  </w:style>
  <w:style w:type="paragraph" w:customStyle="1" w:styleId="TableListBullet1">
    <w:name w:val="Table List Bullet 1"/>
    <w:basedOn w:val="ListBullet1"/>
    <w:rsid w:val="004448CB"/>
    <w:pPr>
      <w:numPr>
        <w:numId w:val="2"/>
      </w:numPr>
      <w:spacing w:after="0"/>
    </w:pPr>
    <w:rPr>
      <w:sz w:val="18"/>
    </w:rPr>
  </w:style>
  <w:style w:type="character" w:styleId="PageNumber">
    <w:name w:val="page number"/>
    <w:rsid w:val="005E1B08"/>
    <w:rPr>
      <w:rFonts w:ascii="Tahoma" w:hAnsi="Tahoma"/>
      <w:b/>
      <w:sz w:val="20"/>
      <w:bdr w:val="none" w:sz="0" w:space="0" w:color="auto"/>
      <w:shd w:val="clear" w:color="auto" w:fill="auto"/>
    </w:rPr>
  </w:style>
  <w:style w:type="paragraph" w:styleId="Index1">
    <w:name w:val="index 1"/>
    <w:basedOn w:val="Normal"/>
    <w:next w:val="Normal"/>
    <w:autoRedefine/>
    <w:rsid w:val="005E1B08"/>
    <w:pPr>
      <w:ind w:left="240" w:hanging="240"/>
    </w:pPr>
    <w:rPr>
      <w:rFonts w:ascii="Arial" w:hAnsi="Arial"/>
      <w:szCs w:val="21"/>
    </w:rPr>
  </w:style>
  <w:style w:type="paragraph" w:customStyle="1" w:styleId="Apendixsection">
    <w:name w:val="Apendix section"/>
    <w:basedOn w:val="BodyText"/>
    <w:next w:val="BodyText"/>
    <w:rsid w:val="005E1B08"/>
    <w:pPr>
      <w:numPr>
        <w:numId w:val="4"/>
      </w:numPr>
    </w:pPr>
    <w:rPr>
      <w:rFonts w:ascii="Arial Narrow" w:hAnsi="Arial Narrow"/>
      <w:b/>
      <w:sz w:val="28"/>
    </w:rPr>
  </w:style>
  <w:style w:type="paragraph" w:customStyle="1" w:styleId="Code">
    <w:name w:val="Code"/>
    <w:basedOn w:val="BodyText"/>
    <w:rsid w:val="00CA22D8"/>
    <w:pPr>
      <w:ind w:left="1366" w:hanging="357"/>
    </w:pPr>
    <w:rPr>
      <w:rFonts w:ascii="Courier New" w:hAnsi="Courier New"/>
    </w:rPr>
  </w:style>
  <w:style w:type="paragraph" w:styleId="Index2">
    <w:name w:val="index 2"/>
    <w:basedOn w:val="Normal"/>
    <w:next w:val="Normal"/>
    <w:autoRedefine/>
    <w:rsid w:val="005E1B08"/>
    <w:pPr>
      <w:ind w:left="480" w:hanging="240"/>
    </w:pPr>
    <w:rPr>
      <w:rFonts w:ascii="Arial" w:hAnsi="Arial"/>
      <w:szCs w:val="21"/>
    </w:rPr>
  </w:style>
  <w:style w:type="paragraph" w:styleId="Index3">
    <w:name w:val="index 3"/>
    <w:basedOn w:val="Normal"/>
    <w:next w:val="Normal"/>
    <w:autoRedefine/>
    <w:rsid w:val="005E1B08"/>
    <w:pPr>
      <w:ind w:left="720" w:hanging="240"/>
    </w:pPr>
    <w:rPr>
      <w:szCs w:val="21"/>
    </w:rPr>
  </w:style>
  <w:style w:type="paragraph" w:styleId="Index4">
    <w:name w:val="index 4"/>
    <w:basedOn w:val="Normal"/>
    <w:next w:val="Normal"/>
    <w:autoRedefine/>
    <w:rsid w:val="005E1B08"/>
    <w:pPr>
      <w:ind w:left="960" w:hanging="240"/>
    </w:pPr>
    <w:rPr>
      <w:szCs w:val="21"/>
    </w:rPr>
  </w:style>
  <w:style w:type="paragraph" w:styleId="Index5">
    <w:name w:val="index 5"/>
    <w:basedOn w:val="Normal"/>
    <w:next w:val="Normal"/>
    <w:autoRedefine/>
    <w:rsid w:val="005E1B08"/>
    <w:pPr>
      <w:ind w:left="1200" w:hanging="240"/>
    </w:pPr>
    <w:rPr>
      <w:szCs w:val="21"/>
    </w:rPr>
  </w:style>
  <w:style w:type="paragraph" w:styleId="Index6">
    <w:name w:val="index 6"/>
    <w:basedOn w:val="Normal"/>
    <w:next w:val="Normal"/>
    <w:autoRedefine/>
    <w:rsid w:val="005E1B08"/>
    <w:pPr>
      <w:ind w:left="1440" w:hanging="240"/>
    </w:pPr>
    <w:rPr>
      <w:szCs w:val="21"/>
    </w:rPr>
  </w:style>
  <w:style w:type="paragraph" w:styleId="Index7">
    <w:name w:val="index 7"/>
    <w:basedOn w:val="Normal"/>
    <w:next w:val="Normal"/>
    <w:autoRedefine/>
    <w:rsid w:val="005E1B08"/>
    <w:pPr>
      <w:ind w:left="1680" w:hanging="240"/>
    </w:pPr>
    <w:rPr>
      <w:szCs w:val="21"/>
    </w:rPr>
  </w:style>
  <w:style w:type="paragraph" w:styleId="Index8">
    <w:name w:val="index 8"/>
    <w:basedOn w:val="Normal"/>
    <w:next w:val="Normal"/>
    <w:autoRedefine/>
    <w:rsid w:val="005E1B08"/>
    <w:pPr>
      <w:ind w:left="1920" w:hanging="240"/>
    </w:pPr>
    <w:rPr>
      <w:szCs w:val="21"/>
    </w:rPr>
  </w:style>
  <w:style w:type="paragraph" w:styleId="Index9">
    <w:name w:val="index 9"/>
    <w:basedOn w:val="Normal"/>
    <w:next w:val="Normal"/>
    <w:autoRedefine/>
    <w:rsid w:val="005E1B08"/>
    <w:pPr>
      <w:ind w:left="2160" w:hanging="240"/>
    </w:pPr>
    <w:rPr>
      <w:szCs w:val="21"/>
    </w:rPr>
  </w:style>
  <w:style w:type="paragraph" w:customStyle="1" w:styleId="ManualName">
    <w:name w:val="Manual Name"/>
    <w:basedOn w:val="BodyText"/>
    <w:autoRedefine/>
    <w:rsid w:val="00345F1E"/>
    <w:pPr>
      <w:spacing w:before="0" w:after="100" w:afterAutospacing="1"/>
      <w:jc w:val="center"/>
    </w:pPr>
    <w:rPr>
      <w:rFonts w:ascii="Bookman Old Style" w:hAnsi="Bookman Old Style"/>
      <w:b/>
      <w:sz w:val="28"/>
    </w:rPr>
  </w:style>
  <w:style w:type="paragraph" w:customStyle="1" w:styleId="TableNames">
    <w:name w:val="Table Names"/>
    <w:basedOn w:val="SectionHead"/>
    <w:autoRedefine/>
    <w:rsid w:val="00E00694"/>
    <w:pPr>
      <w:pageBreakBefore w:val="0"/>
      <w:pBdr>
        <w:top w:val="none" w:sz="0" w:space="0" w:color="auto"/>
        <w:bottom w:val="none" w:sz="0" w:space="0" w:color="auto"/>
      </w:pBdr>
      <w:tabs>
        <w:tab w:val="clear" w:pos="8630"/>
        <w:tab w:val="left" w:pos="4536"/>
        <w:tab w:val="right" w:pos="9027"/>
      </w:tabs>
      <w:spacing w:before="0"/>
      <w:jc w:val="center"/>
    </w:pPr>
    <w:rPr>
      <w:bCs/>
    </w:rPr>
  </w:style>
  <w:style w:type="paragraph" w:customStyle="1" w:styleId="version">
    <w:name w:val="version"/>
    <w:basedOn w:val="BodyText"/>
    <w:rsid w:val="005E1B08"/>
    <w:pPr>
      <w:spacing w:before="120" w:after="120"/>
      <w:ind w:left="1440"/>
      <w:jc w:val="center"/>
    </w:pPr>
    <w:rPr>
      <w:rFonts w:ascii="Trebuchet MS" w:hAnsi="Trebuchet MS"/>
      <w:b/>
      <w:color w:val="000000"/>
      <w:sz w:val="36"/>
    </w:rPr>
  </w:style>
  <w:style w:type="paragraph" w:customStyle="1" w:styleId="Head">
    <w:name w:val="Head"/>
    <w:basedOn w:val="Normal"/>
    <w:rsid w:val="005E1B08"/>
    <w:rPr>
      <w:rFonts w:ascii="Arial" w:hAnsi="Arial"/>
      <w:b/>
      <w:bCs/>
      <w:spacing w:val="-5"/>
      <w:sz w:val="20"/>
      <w:szCs w:val="20"/>
    </w:rPr>
  </w:style>
  <w:style w:type="paragraph" w:styleId="Title">
    <w:name w:val="Title"/>
    <w:basedOn w:val="Normal"/>
    <w:qFormat/>
    <w:rsid w:val="005E1B08"/>
    <w:pPr>
      <w:spacing w:after="1920"/>
      <w:jc w:val="center"/>
    </w:pPr>
    <w:rPr>
      <w:rFonts w:ascii="Arial Black" w:hAnsi="Arial Black" w:cs="Arial"/>
      <w:b/>
      <w:bCs/>
      <w:color w:val="808080"/>
      <w:sz w:val="48"/>
      <w:u w:val="single"/>
    </w:rPr>
  </w:style>
  <w:style w:type="paragraph" w:styleId="Subtitle">
    <w:name w:val="Subtitle"/>
    <w:basedOn w:val="Title"/>
    <w:next w:val="BodyText"/>
    <w:qFormat/>
    <w:rsid w:val="005E1B08"/>
    <w:pPr>
      <w:keepNext/>
      <w:pBdr>
        <w:bottom w:val="single" w:sz="6" w:space="14" w:color="808080"/>
      </w:pBdr>
      <w:spacing w:before="1940" w:line="200" w:lineRule="atLeast"/>
    </w:pPr>
    <w:rPr>
      <w:rFonts w:ascii="Garamond" w:hAnsi="Garamond" w:cs="Times New Roman"/>
      <w:bCs w:val="0"/>
      <w:caps/>
      <w:spacing w:val="30"/>
      <w:kern w:val="28"/>
      <w:sz w:val="18"/>
      <w:szCs w:val="20"/>
      <w:u w:val="none"/>
    </w:rPr>
  </w:style>
  <w:style w:type="character" w:styleId="FollowedHyperlink">
    <w:name w:val="FollowedHyperlink"/>
    <w:rsid w:val="00DE39F4"/>
    <w:rPr>
      <w:i/>
      <w:color w:val="800080"/>
      <w:u w:val="single"/>
    </w:rPr>
  </w:style>
  <w:style w:type="paragraph" w:customStyle="1" w:styleId="ContentList">
    <w:name w:val="Content List"/>
    <w:basedOn w:val="BodyText"/>
    <w:rsid w:val="005E1B08"/>
    <w:pPr>
      <w:tabs>
        <w:tab w:val="num" w:pos="576"/>
      </w:tabs>
      <w:ind w:left="576" w:hanging="360"/>
      <w:jc w:val="left"/>
    </w:pPr>
  </w:style>
  <w:style w:type="paragraph" w:customStyle="1" w:styleId="ChapterList">
    <w:name w:val="Chapter List"/>
    <w:basedOn w:val="BodyText2"/>
    <w:rsid w:val="00D842E1"/>
    <w:pPr>
      <w:numPr>
        <w:numId w:val="12"/>
      </w:numPr>
      <w:tabs>
        <w:tab w:val="num" w:pos="1872"/>
      </w:tabs>
    </w:pPr>
  </w:style>
  <w:style w:type="paragraph" w:customStyle="1" w:styleId="Warning">
    <w:name w:val="Warning"/>
    <w:basedOn w:val="BodyText2"/>
    <w:rsid w:val="002838A8"/>
    <w:pPr>
      <w:numPr>
        <w:numId w:val="6"/>
      </w:numPr>
      <w:pBdr>
        <w:top w:val="single" w:sz="8" w:space="1" w:color="000000"/>
        <w:bottom w:val="single" w:sz="8" w:space="1" w:color="000000"/>
      </w:pBdr>
      <w:tabs>
        <w:tab w:val="clear" w:pos="1080"/>
        <w:tab w:val="left" w:pos="1872"/>
      </w:tabs>
      <w:ind w:left="2016" w:hanging="432"/>
    </w:pPr>
    <w:rPr>
      <w:rFonts w:ascii="Arial Narrow" w:hAnsi="Arial Narrow"/>
    </w:rPr>
  </w:style>
  <w:style w:type="paragraph" w:customStyle="1" w:styleId="ProductName">
    <w:name w:val="Product Name"/>
    <w:basedOn w:val="ManualName"/>
    <w:autoRedefine/>
    <w:rsid w:val="00345F1E"/>
    <w:pPr>
      <w:spacing w:before="120" w:after="120" w:afterAutospacing="0"/>
    </w:pPr>
    <w:rPr>
      <w:rFonts w:cs="Arial"/>
      <w:bCs/>
      <w:color w:val="FF0000"/>
      <w:sz w:val="36"/>
    </w:rPr>
  </w:style>
  <w:style w:type="paragraph" w:customStyle="1" w:styleId="QMSBodyText">
    <w:name w:val="QMS Body Text"/>
    <w:basedOn w:val="Normal"/>
    <w:autoRedefine/>
    <w:rsid w:val="005E1B08"/>
    <w:pPr>
      <w:ind w:left="720"/>
      <w:jc w:val="both"/>
    </w:pPr>
    <w:rPr>
      <w:b/>
      <w:bCs/>
      <w:szCs w:val="20"/>
    </w:rPr>
  </w:style>
  <w:style w:type="paragraph" w:customStyle="1" w:styleId="QMSHead1">
    <w:name w:val="QMS Head 1"/>
    <w:basedOn w:val="Heading1"/>
    <w:next w:val="QMSBodyText"/>
    <w:autoRedefine/>
    <w:rsid w:val="005E1B08"/>
    <w:pPr>
      <w:numPr>
        <w:numId w:val="0"/>
      </w:numPr>
      <w:tabs>
        <w:tab w:val="left" w:pos="540"/>
        <w:tab w:val="left" w:pos="720"/>
        <w:tab w:val="left" w:pos="1080"/>
      </w:tabs>
      <w:spacing w:before="240"/>
      <w:ind w:left="720" w:hanging="360"/>
    </w:pPr>
    <w:rPr>
      <w:rFonts w:ascii="Arial" w:hAnsi="Arial" w:cs="Times New Roman"/>
      <w:b w:val="0"/>
      <w:bCs/>
      <w:caps/>
      <w:szCs w:val="20"/>
    </w:rPr>
  </w:style>
  <w:style w:type="paragraph" w:customStyle="1" w:styleId="QMSHead2">
    <w:name w:val="QMS Head 2"/>
    <w:basedOn w:val="Heading2"/>
    <w:next w:val="QMSBodyText"/>
    <w:autoRedefine/>
    <w:rsid w:val="005E1B08"/>
    <w:pPr>
      <w:numPr>
        <w:ilvl w:val="0"/>
        <w:numId w:val="0"/>
      </w:numPr>
      <w:tabs>
        <w:tab w:val="num" w:pos="1440"/>
      </w:tabs>
      <w:ind w:left="1440" w:hanging="360"/>
    </w:pPr>
    <w:rPr>
      <w:rFonts w:ascii="Arial" w:hAnsi="Arial"/>
      <w:b w:val="0"/>
      <w:bCs/>
      <w:iCs w:val="0"/>
      <w:spacing w:val="0"/>
      <w:szCs w:val="20"/>
    </w:rPr>
  </w:style>
  <w:style w:type="paragraph" w:customStyle="1" w:styleId="QMSHead3">
    <w:name w:val="QMS Head 3"/>
    <w:basedOn w:val="Heading3"/>
    <w:next w:val="QMSBodyText"/>
    <w:autoRedefine/>
    <w:rsid w:val="005E1B08"/>
    <w:pPr>
      <w:numPr>
        <w:ilvl w:val="0"/>
        <w:numId w:val="0"/>
      </w:numPr>
    </w:pPr>
    <w:rPr>
      <w:rFonts w:ascii="Arial" w:hAnsi="Arial"/>
      <w:iCs w:val="0"/>
      <w:caps/>
      <w:spacing w:val="0"/>
      <w:sz w:val="24"/>
      <w:szCs w:val="20"/>
    </w:rPr>
  </w:style>
  <w:style w:type="paragraph" w:customStyle="1" w:styleId="Productversion">
    <w:name w:val="Productversion"/>
    <w:basedOn w:val="version"/>
    <w:rsid w:val="005E1B08"/>
    <w:pPr>
      <w:jc w:val="right"/>
    </w:pPr>
  </w:style>
  <w:style w:type="paragraph" w:styleId="IndexHeading">
    <w:name w:val="index heading"/>
    <w:basedOn w:val="Normal"/>
    <w:next w:val="Index1"/>
    <w:rsid w:val="005E1B08"/>
    <w:pPr>
      <w:pBdr>
        <w:top w:val="single" w:sz="12" w:space="0" w:color="auto"/>
      </w:pBdr>
      <w:spacing w:before="360" w:after="240"/>
    </w:pPr>
    <w:rPr>
      <w:rFonts w:ascii="Arial Bold" w:hAnsi="Arial Bold"/>
      <w:b/>
      <w:bCs/>
      <w:i/>
      <w:iCs/>
      <w:szCs w:val="31"/>
    </w:rPr>
  </w:style>
  <w:style w:type="paragraph" w:customStyle="1" w:styleId="Path">
    <w:name w:val="Path"/>
    <w:basedOn w:val="BodyText2"/>
    <w:rsid w:val="00E931C3"/>
    <w:pPr>
      <w:numPr>
        <w:numId w:val="14"/>
      </w:numPr>
      <w:pBdr>
        <w:top w:val="single" w:sz="4" w:space="1" w:color="FFFFFF"/>
        <w:left w:val="single" w:sz="4" w:space="4" w:color="FFFFFF"/>
        <w:bottom w:val="single" w:sz="4" w:space="1" w:color="FFFFFF"/>
      </w:pBdr>
      <w:shd w:val="clear" w:color="auto" w:fill="5B9BD5" w:themeFill="accent1"/>
    </w:pPr>
    <w:rPr>
      <w:b/>
      <w:bCs/>
      <w:color w:val="FFFFFF"/>
    </w:rPr>
  </w:style>
  <w:style w:type="paragraph" w:customStyle="1" w:styleId="TitleCover">
    <w:name w:val="Title Cover"/>
    <w:basedOn w:val="Normal"/>
    <w:next w:val="Normal"/>
    <w:rsid w:val="005E1B08"/>
    <w:pPr>
      <w:pBdr>
        <w:top w:val="single" w:sz="6" w:space="31" w:color="FFFFFF"/>
        <w:left w:val="single" w:sz="6" w:space="31" w:color="FFFFFF"/>
        <w:bottom w:val="single" w:sz="6" w:space="31" w:color="FFFFFF"/>
        <w:right w:val="single" w:sz="6" w:space="31" w:color="FFFFFF"/>
      </w:pBdr>
      <w:shd w:val="pct10" w:color="auto" w:fill="auto"/>
      <w:ind w:left="601" w:right="601"/>
    </w:pPr>
    <w:rPr>
      <w:rFonts w:ascii="Arial Black" w:hAnsi="Arial Black"/>
      <w:spacing w:val="-70"/>
      <w:kern w:val="28"/>
      <w:sz w:val="80"/>
      <w:szCs w:val="20"/>
    </w:rPr>
  </w:style>
  <w:style w:type="paragraph" w:customStyle="1" w:styleId="command">
    <w:name w:val="command"/>
    <w:basedOn w:val="Normal"/>
    <w:rsid w:val="005E1B08"/>
    <w:pPr>
      <w:ind w:left="2592"/>
    </w:pPr>
    <w:rPr>
      <w:rFonts w:ascii="Courier New" w:hAnsi="Courier New"/>
      <w:b/>
      <w:sz w:val="20"/>
    </w:rPr>
  </w:style>
  <w:style w:type="paragraph" w:customStyle="1" w:styleId="Heading">
    <w:name w:val="Heading"/>
    <w:basedOn w:val="BodyText2"/>
    <w:next w:val="BodyText2"/>
    <w:autoRedefine/>
    <w:rsid w:val="00226231"/>
    <w:pPr>
      <w:numPr>
        <w:numId w:val="17"/>
      </w:numPr>
      <w:spacing w:before="120"/>
    </w:pPr>
    <w:rPr>
      <w:rFonts w:ascii="Arial Narrow" w:hAnsi="Arial Narrow" w:cs="Tahoma"/>
      <w:b/>
      <w:sz w:val="26"/>
      <w:u w:val="single"/>
    </w:rPr>
  </w:style>
  <w:style w:type="paragraph" w:customStyle="1" w:styleId="tablecontents">
    <w:name w:val="table_contents"/>
    <w:basedOn w:val="Normal"/>
    <w:rsid w:val="005E1B08"/>
    <w:rPr>
      <w:rFonts w:ascii="Arial" w:hAnsi="Arial"/>
      <w:sz w:val="22"/>
      <w:szCs w:val="20"/>
      <w:lang w:val="en-GB"/>
    </w:rPr>
  </w:style>
  <w:style w:type="paragraph" w:customStyle="1" w:styleId="Bodytextforrestriction">
    <w:name w:val="Body text for restriction"/>
    <w:basedOn w:val="Normal"/>
    <w:next w:val="Normal"/>
    <w:rsid w:val="005E1B08"/>
    <w:pPr>
      <w:spacing w:line="360" w:lineRule="auto"/>
    </w:pPr>
    <w:rPr>
      <w:rFonts w:ascii="Arial" w:hAnsi="Arial"/>
      <w:sz w:val="18"/>
    </w:rPr>
  </w:style>
  <w:style w:type="paragraph" w:customStyle="1" w:styleId="TableHeader">
    <w:name w:val="Table Header"/>
    <w:basedOn w:val="Normal"/>
    <w:rsid w:val="005E1B08"/>
    <w:pPr>
      <w:spacing w:before="60"/>
      <w:jc w:val="center"/>
    </w:pPr>
    <w:rPr>
      <w:rFonts w:ascii="Arial" w:hAnsi="Arial"/>
      <w:b/>
      <w:spacing w:val="-5"/>
      <w:sz w:val="22"/>
      <w:szCs w:val="20"/>
    </w:rPr>
  </w:style>
  <w:style w:type="paragraph" w:styleId="BodyText20">
    <w:name w:val="Body Text 2"/>
    <w:basedOn w:val="Normal"/>
    <w:rsid w:val="005E1B08"/>
    <w:rPr>
      <w:rFonts w:ascii="Arial Narrow" w:hAnsi="Arial Narrow"/>
      <w:b/>
      <w:bCs/>
      <w:color w:val="FFFFFF"/>
    </w:rPr>
  </w:style>
  <w:style w:type="paragraph" w:styleId="BodyTextIndent2">
    <w:name w:val="Body Text Indent 2"/>
    <w:aliases w:val="Body Text Indent 2 Char"/>
    <w:basedOn w:val="Normal"/>
    <w:rsid w:val="005E1B08"/>
    <w:pPr>
      <w:spacing w:before="120" w:after="120" w:line="480" w:lineRule="auto"/>
      <w:ind w:left="360"/>
    </w:pPr>
    <w:rPr>
      <w:rFonts w:ascii="Arial" w:hAnsi="Arial"/>
      <w:sz w:val="18"/>
    </w:rPr>
  </w:style>
  <w:style w:type="paragraph" w:styleId="TableofAuthorities">
    <w:name w:val="table of authorities"/>
    <w:basedOn w:val="Normal"/>
    <w:next w:val="Normal"/>
    <w:rsid w:val="005E1B08"/>
    <w:pPr>
      <w:spacing w:before="120" w:after="120"/>
      <w:jc w:val="center"/>
    </w:pPr>
    <w:rPr>
      <w:rFonts w:ascii="Arial" w:hAnsi="Arial" w:cs="Arial"/>
      <w:b/>
      <w:sz w:val="16"/>
      <w:szCs w:val="14"/>
    </w:rPr>
  </w:style>
  <w:style w:type="paragraph" w:styleId="Signature">
    <w:name w:val="Signature"/>
    <w:basedOn w:val="Normal"/>
    <w:rsid w:val="005E1B08"/>
    <w:pPr>
      <w:spacing w:before="60" w:after="60"/>
      <w:jc w:val="right"/>
    </w:pPr>
    <w:rPr>
      <w:rFonts w:ascii="Arial" w:hAnsi="Arial" w:cs="Arial"/>
      <w:bCs/>
      <w:i/>
      <w:sz w:val="15"/>
      <w:szCs w:val="16"/>
    </w:rPr>
  </w:style>
  <w:style w:type="paragraph" w:styleId="CommentText">
    <w:name w:val="annotation text"/>
    <w:basedOn w:val="Normal"/>
    <w:link w:val="CommentTextChar"/>
    <w:rsid w:val="005E1B08"/>
    <w:pPr>
      <w:jc w:val="both"/>
    </w:pPr>
    <w:rPr>
      <w:rFonts w:ascii="Arial" w:hAnsi="Arial" w:cs="Arial"/>
      <w:sz w:val="20"/>
      <w:szCs w:val="20"/>
    </w:rPr>
  </w:style>
  <w:style w:type="character" w:customStyle="1" w:styleId="CommentTextChar">
    <w:name w:val="Comment Text Char"/>
    <w:link w:val="CommentText"/>
    <w:rsid w:val="00F62BAE"/>
    <w:rPr>
      <w:rFonts w:ascii="Arial" w:hAnsi="Arial" w:cs="Arial"/>
    </w:rPr>
  </w:style>
  <w:style w:type="character" w:styleId="CommentReference">
    <w:name w:val="annotation reference"/>
    <w:rsid w:val="005E1B08"/>
    <w:rPr>
      <w:sz w:val="16"/>
      <w:szCs w:val="16"/>
    </w:rPr>
  </w:style>
  <w:style w:type="paragraph" w:customStyle="1" w:styleId="bodytextlistbullet2">
    <w:name w:val="body text list bullet 2"/>
    <w:basedOn w:val="ListBullet2"/>
    <w:rsid w:val="00717B04"/>
    <w:pPr>
      <w:numPr>
        <w:numId w:val="0"/>
      </w:numPr>
      <w:tabs>
        <w:tab w:val="left" w:pos="1440"/>
      </w:tabs>
      <w:ind w:left="1440"/>
    </w:pPr>
  </w:style>
  <w:style w:type="paragraph" w:styleId="TOAHeading">
    <w:name w:val="toa heading"/>
    <w:basedOn w:val="Normal"/>
    <w:next w:val="Normal"/>
    <w:rsid w:val="005E1B08"/>
    <w:pPr>
      <w:spacing w:before="120"/>
    </w:pPr>
    <w:rPr>
      <w:rFonts w:ascii="Arial" w:hAnsi="Arial" w:cs="Arial"/>
      <w:b/>
      <w:bCs/>
    </w:rPr>
  </w:style>
  <w:style w:type="paragraph" w:customStyle="1" w:styleId="bodytextlistbullet3">
    <w:name w:val="body text list bullet 3"/>
    <w:basedOn w:val="ListBullet3"/>
    <w:rsid w:val="00BA5F67"/>
    <w:pPr>
      <w:numPr>
        <w:numId w:val="0"/>
      </w:numPr>
      <w:tabs>
        <w:tab w:val="left" w:pos="2232"/>
      </w:tabs>
      <w:ind w:left="2160"/>
    </w:pPr>
  </w:style>
  <w:style w:type="paragraph" w:customStyle="1" w:styleId="bodytextlistbullet1">
    <w:name w:val="body text list bullet1"/>
    <w:basedOn w:val="BodyText2"/>
    <w:rsid w:val="005E1B08"/>
    <w:pPr>
      <w:tabs>
        <w:tab w:val="num" w:pos="0"/>
        <w:tab w:val="left" w:pos="1008"/>
      </w:tabs>
      <w:ind w:left="980"/>
    </w:pPr>
  </w:style>
  <w:style w:type="paragraph" w:customStyle="1" w:styleId="Reference">
    <w:name w:val="Reference"/>
    <w:basedOn w:val="ManualName"/>
    <w:rsid w:val="005E1B08"/>
    <w:pPr>
      <w:ind w:left="864" w:hanging="864"/>
    </w:pPr>
    <w:rPr>
      <w:rFonts w:ascii="Arial" w:hAnsi="Arial"/>
      <w:b w:val="0"/>
      <w:sz w:val="16"/>
    </w:rPr>
  </w:style>
  <w:style w:type="paragraph" w:styleId="BalloonText">
    <w:name w:val="Balloon Text"/>
    <w:basedOn w:val="Normal"/>
    <w:link w:val="BalloonTextChar"/>
    <w:uiPriority w:val="99"/>
    <w:rsid w:val="003D3FD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sid w:val="00F62BAE"/>
    <w:rPr>
      <w:rFonts w:ascii="Tahoma" w:hAnsi="Tahoma" w:cs="Tahoma"/>
      <w:sz w:val="16"/>
      <w:szCs w:val="16"/>
    </w:rPr>
  </w:style>
  <w:style w:type="paragraph" w:styleId="DocumentMap">
    <w:name w:val="Document Map"/>
    <w:basedOn w:val="Normal"/>
    <w:link w:val="DocumentMapChar"/>
    <w:uiPriority w:val="99"/>
    <w:rsid w:val="004D258D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uiPriority w:val="99"/>
    <w:rsid w:val="00F27F68"/>
    <w:rPr>
      <w:rFonts w:ascii="Tahoma" w:hAnsi="Tahoma" w:cs="Tahoma"/>
      <w:sz w:val="16"/>
      <w:szCs w:val="16"/>
      <w:lang w:val="en-US" w:eastAsia="en-US"/>
    </w:rPr>
  </w:style>
  <w:style w:type="paragraph" w:styleId="ListNumber">
    <w:name w:val="List Number"/>
    <w:basedOn w:val="Normal"/>
    <w:uiPriority w:val="99"/>
    <w:rsid w:val="00C35628"/>
    <w:pPr>
      <w:tabs>
        <w:tab w:val="num" w:pos="360"/>
      </w:tabs>
      <w:ind w:left="360" w:hanging="360"/>
      <w:contextualSpacing/>
    </w:pPr>
  </w:style>
  <w:style w:type="paragraph" w:styleId="ListNumber2">
    <w:name w:val="List Number 2"/>
    <w:basedOn w:val="Normal"/>
    <w:uiPriority w:val="99"/>
    <w:rsid w:val="00C35628"/>
    <w:pPr>
      <w:numPr>
        <w:numId w:val="5"/>
      </w:numPr>
      <w:contextualSpacing/>
    </w:pPr>
  </w:style>
  <w:style w:type="paragraph" w:styleId="ListNumber3">
    <w:name w:val="List Number 3"/>
    <w:basedOn w:val="Normal"/>
    <w:uiPriority w:val="99"/>
    <w:rsid w:val="00C35628"/>
    <w:pPr>
      <w:numPr>
        <w:numId w:val="1"/>
      </w:numPr>
      <w:contextualSpacing/>
    </w:pPr>
  </w:style>
  <w:style w:type="paragraph" w:customStyle="1" w:styleId="Number1">
    <w:name w:val="Number1"/>
    <w:basedOn w:val="BodyText2"/>
    <w:autoRedefine/>
    <w:qFormat/>
    <w:rsid w:val="00A651BB"/>
    <w:pPr>
      <w:numPr>
        <w:numId w:val="18"/>
      </w:numPr>
    </w:pPr>
  </w:style>
  <w:style w:type="paragraph" w:customStyle="1" w:styleId="Number2">
    <w:name w:val="Number2"/>
    <w:basedOn w:val="Number1"/>
    <w:qFormat/>
    <w:rsid w:val="00960C74"/>
    <w:pPr>
      <w:numPr>
        <w:ilvl w:val="2"/>
      </w:numPr>
      <w:tabs>
        <w:tab w:val="num" w:pos="360"/>
      </w:tabs>
      <w:ind w:left="993" w:hanging="360"/>
    </w:pPr>
  </w:style>
  <w:style w:type="paragraph" w:customStyle="1" w:styleId="Number3">
    <w:name w:val="Number3"/>
    <w:basedOn w:val="Number2"/>
    <w:qFormat/>
    <w:rsid w:val="004B2EF5"/>
    <w:pPr>
      <w:numPr>
        <w:ilvl w:val="3"/>
      </w:numPr>
      <w:tabs>
        <w:tab w:val="num" w:pos="360"/>
      </w:tabs>
      <w:ind w:left="993"/>
    </w:pPr>
  </w:style>
  <w:style w:type="character" w:customStyle="1" w:styleId="TableColumnLabelsChar">
    <w:name w:val="Table Column Labels Char"/>
    <w:link w:val="TableColumnLabels"/>
    <w:rsid w:val="00AA010B"/>
    <w:rPr>
      <w:rFonts w:ascii="Arial Unicode MS" w:eastAsia="Arial Unicode MS" w:hAnsi="Arial Unicode MS"/>
      <w:b/>
      <w:bCs/>
      <w:color w:val="FFFFFF"/>
      <w:szCs w:val="24"/>
      <w:lang w:val="en-US" w:eastAsia="en-US"/>
    </w:rPr>
  </w:style>
  <w:style w:type="character" w:customStyle="1" w:styleId="NoteHeadingChar">
    <w:name w:val="Note Heading Char"/>
    <w:link w:val="NoteHeading"/>
    <w:rsid w:val="00CF715D"/>
    <w:rPr>
      <w:rFonts w:ascii="Arial" w:eastAsia="Arial Unicode MS" w:hAnsi="Arial"/>
      <w:bCs/>
      <w:szCs w:val="24"/>
      <w:lang w:val="en-US" w:eastAsia="en-US"/>
    </w:rPr>
  </w:style>
  <w:style w:type="character" w:customStyle="1" w:styleId="HeaderChar">
    <w:name w:val="Header Char"/>
    <w:aliases w:val="index Char,ho Char,header odd Char,page-header Char,ph Char"/>
    <w:link w:val="Header"/>
    <w:rsid w:val="00F27F68"/>
    <w:rPr>
      <w:rFonts w:ascii="Tahoma" w:hAnsi="Tahoma"/>
      <w:b/>
      <w:szCs w:val="24"/>
      <w:lang w:val="en-US" w:eastAsia="en-US"/>
    </w:rPr>
  </w:style>
  <w:style w:type="paragraph" w:customStyle="1" w:styleId="Example">
    <w:name w:val="Example"/>
    <w:basedOn w:val="Header"/>
    <w:qFormat/>
    <w:rsid w:val="00550590"/>
    <w:pPr>
      <w:shd w:val="clear" w:color="auto" w:fill="F2F2F2"/>
    </w:pPr>
    <w:rPr>
      <w:rFonts w:ascii="Courier New" w:eastAsia="Calibri" w:hAnsi="Courier New" w:cs="Courier New"/>
      <w:b w:val="0"/>
    </w:rPr>
  </w:style>
  <w:style w:type="character" w:customStyle="1" w:styleId="TablecontentChar">
    <w:name w:val="Table content Char"/>
    <w:link w:val="Tablecontent"/>
    <w:rsid w:val="00E26EE8"/>
    <w:rPr>
      <w:rFonts w:ascii="Arial Unicode MS" w:eastAsia="Arial Unicode MS" w:hAnsi="Arial Unicode MS"/>
      <w:sz w:val="18"/>
      <w:szCs w:val="24"/>
      <w:lang w:val="en-US" w:eastAsia="en-US"/>
    </w:rPr>
  </w:style>
  <w:style w:type="paragraph" w:customStyle="1" w:styleId="SampleOutput">
    <w:name w:val="Sample Output"/>
    <w:basedOn w:val="Code"/>
    <w:qFormat/>
    <w:rsid w:val="00F46E54"/>
    <w:pPr>
      <w:shd w:val="clear" w:color="auto" w:fill="F2F2F2"/>
      <w:ind w:left="353"/>
      <w:jc w:val="left"/>
    </w:pPr>
  </w:style>
  <w:style w:type="paragraph" w:styleId="ListBullet">
    <w:name w:val="List Bullet"/>
    <w:basedOn w:val="Normal"/>
    <w:uiPriority w:val="99"/>
    <w:rsid w:val="007328C2"/>
    <w:pPr>
      <w:numPr>
        <w:numId w:val="7"/>
      </w:numPr>
      <w:contextualSpacing/>
    </w:pPr>
  </w:style>
  <w:style w:type="paragraph" w:customStyle="1" w:styleId="TableListBullet2">
    <w:name w:val="Table List Bullet 2"/>
    <w:basedOn w:val="TableListBullet1"/>
    <w:rsid w:val="00290DA1"/>
    <w:pPr>
      <w:tabs>
        <w:tab w:val="left" w:pos="360"/>
      </w:tabs>
      <w:ind w:left="720"/>
    </w:pPr>
    <w:rPr>
      <w:rFonts w:eastAsia="Arial"/>
    </w:rPr>
  </w:style>
  <w:style w:type="paragraph" w:customStyle="1" w:styleId="Prerequisites">
    <w:name w:val="Prerequisites"/>
    <w:basedOn w:val="ListBullet1"/>
    <w:qFormat/>
    <w:rsid w:val="00170F14"/>
    <w:pPr>
      <w:numPr>
        <w:numId w:val="13"/>
      </w:numPr>
      <w:spacing w:after="0"/>
    </w:pPr>
  </w:style>
  <w:style w:type="paragraph" w:customStyle="1" w:styleId="ChapterName">
    <w:name w:val="Chapter Name"/>
    <w:basedOn w:val="Normal"/>
    <w:next w:val="BodyText"/>
    <w:autoRedefine/>
    <w:rsid w:val="0008069D"/>
    <w:pPr>
      <w:pBdr>
        <w:bottom w:val="single" w:sz="12" w:space="1" w:color="E31837"/>
      </w:pBdr>
      <w:spacing w:before="240" w:after="240"/>
    </w:pPr>
    <w:rPr>
      <w:rFonts w:ascii="Arial Narrow" w:hAnsi="Arial Narrow"/>
      <w:b/>
      <w:color w:val="6D6E71"/>
      <w:spacing w:val="38"/>
      <w:position w:val="6"/>
      <w:sz w:val="44"/>
    </w:rPr>
  </w:style>
  <w:style w:type="paragraph" w:styleId="TOCHeading">
    <w:name w:val="TOC Heading"/>
    <w:basedOn w:val="Heading1"/>
    <w:next w:val="Normal"/>
    <w:uiPriority w:val="39"/>
    <w:qFormat/>
    <w:rsid w:val="0008069D"/>
    <w:pPr>
      <w:keepLines/>
      <w:numPr>
        <w:numId w:val="0"/>
      </w:numPr>
      <w:spacing w:before="480" w:line="276" w:lineRule="auto"/>
      <w:outlineLvl w:val="9"/>
    </w:pPr>
    <w:rPr>
      <w:rFonts w:ascii="Cambria" w:hAnsi="Cambria" w:cs="Times New Roman"/>
      <w:color w:val="365F91"/>
      <w:spacing w:val="0"/>
      <w:kern w:val="0"/>
      <w:position w:val="0"/>
      <w:sz w:val="28"/>
      <w:szCs w:val="28"/>
    </w:rPr>
  </w:style>
  <w:style w:type="character" w:customStyle="1" w:styleId="FooterChar">
    <w:name w:val="Footer Char"/>
    <w:link w:val="Footer"/>
    <w:uiPriority w:val="99"/>
    <w:rsid w:val="00F27F68"/>
    <w:rPr>
      <w:rFonts w:ascii="Tahoma" w:hAnsi="Tahoma"/>
      <w:b/>
      <w:szCs w:val="24"/>
      <w:lang w:val="en-US" w:eastAsia="en-US"/>
    </w:rPr>
  </w:style>
  <w:style w:type="paragraph" w:styleId="ListParagraph">
    <w:name w:val="List Paragraph"/>
    <w:basedOn w:val="Normal"/>
    <w:uiPriority w:val="34"/>
    <w:qFormat/>
    <w:rsid w:val="002B6699"/>
    <w:pPr>
      <w:ind w:left="720"/>
      <w:contextualSpacing/>
    </w:pPr>
  </w:style>
  <w:style w:type="paragraph" w:styleId="CommentSubject">
    <w:name w:val="annotation subject"/>
    <w:basedOn w:val="CommentText"/>
    <w:next w:val="CommentText"/>
    <w:link w:val="CommentSubjectChar"/>
    <w:uiPriority w:val="99"/>
    <w:rsid w:val="00E1746C"/>
    <w:pPr>
      <w:jc w:val="left"/>
    </w:pPr>
    <w:rPr>
      <w:rFonts w:ascii="Times New Roman" w:hAnsi="Times New Roman" w:cs="Times New Roman"/>
      <w:b/>
      <w:bCs/>
    </w:rPr>
  </w:style>
  <w:style w:type="character" w:customStyle="1" w:styleId="CommentSubjectChar">
    <w:name w:val="Comment Subject Char"/>
    <w:link w:val="CommentSubject"/>
    <w:uiPriority w:val="99"/>
    <w:rsid w:val="00E1746C"/>
    <w:rPr>
      <w:rFonts w:ascii="Arial" w:hAnsi="Arial" w:cs="Arial"/>
      <w:b/>
      <w:bCs/>
      <w:lang w:val="en-US" w:eastAsia="en-US"/>
    </w:rPr>
  </w:style>
  <w:style w:type="paragraph" w:styleId="Revision">
    <w:name w:val="Revision"/>
    <w:hidden/>
    <w:uiPriority w:val="99"/>
    <w:semiHidden/>
    <w:rsid w:val="00E1746C"/>
    <w:rPr>
      <w:sz w:val="24"/>
      <w:szCs w:val="24"/>
      <w:lang w:val="en-US" w:eastAsia="en-US"/>
    </w:rPr>
  </w:style>
  <w:style w:type="table" w:styleId="TableGrid">
    <w:name w:val="Table Grid"/>
    <w:basedOn w:val="TableNormal"/>
    <w:uiPriority w:val="59"/>
    <w:rsid w:val="002F42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lainText">
    <w:name w:val="Plain Text"/>
    <w:basedOn w:val="Normal"/>
    <w:link w:val="PlainTextChar"/>
    <w:uiPriority w:val="99"/>
    <w:unhideWhenUsed/>
    <w:rsid w:val="00B35401"/>
    <w:rPr>
      <w:rFonts w:ascii="Consolas" w:eastAsia="Calibri" w:hAnsi="Consolas" w:cs="Consolas"/>
      <w:sz w:val="21"/>
      <w:szCs w:val="21"/>
      <w:lang w:val="en-IN"/>
    </w:rPr>
  </w:style>
  <w:style w:type="character" w:customStyle="1" w:styleId="PlainTextChar">
    <w:name w:val="Plain Text Char"/>
    <w:link w:val="PlainText"/>
    <w:uiPriority w:val="99"/>
    <w:rsid w:val="00B35401"/>
    <w:rPr>
      <w:rFonts w:ascii="Consolas" w:eastAsia="Calibri" w:hAnsi="Consolas" w:cs="Consolas"/>
      <w:sz w:val="21"/>
      <w:szCs w:val="21"/>
      <w:lang w:eastAsia="en-US"/>
    </w:rPr>
  </w:style>
  <w:style w:type="character" w:styleId="PlaceholderText">
    <w:name w:val="Placeholder Text"/>
    <w:uiPriority w:val="99"/>
    <w:rsid w:val="002A4B3F"/>
    <w:rPr>
      <w:color w:val="808080"/>
    </w:rPr>
  </w:style>
  <w:style w:type="paragraph" w:styleId="List">
    <w:name w:val="List"/>
    <w:basedOn w:val="Normal"/>
    <w:uiPriority w:val="99"/>
    <w:rsid w:val="00DF1774"/>
    <w:pPr>
      <w:ind w:left="283" w:hanging="283"/>
      <w:contextualSpacing/>
    </w:pPr>
  </w:style>
  <w:style w:type="paragraph" w:customStyle="1" w:styleId="Promotionmanagement">
    <w:name w:val="Promotion management"/>
    <w:basedOn w:val="BodyText2"/>
    <w:qFormat/>
    <w:rsid w:val="00753972"/>
    <w:pPr>
      <w:numPr>
        <w:numId w:val="16"/>
      </w:numPr>
    </w:pPr>
  </w:style>
  <w:style w:type="paragraph" w:customStyle="1" w:styleId="Uploadproduct">
    <w:name w:val="Upload product"/>
    <w:basedOn w:val="Number1"/>
    <w:qFormat/>
    <w:rsid w:val="006B29F5"/>
  </w:style>
  <w:style w:type="paragraph" w:styleId="NoSpacing">
    <w:name w:val="No Spacing"/>
    <w:link w:val="NoSpacingChar"/>
    <w:uiPriority w:val="1"/>
    <w:qFormat/>
    <w:rsid w:val="0075242E"/>
    <w:rPr>
      <w:rFonts w:ascii="Calibri" w:hAnsi="Calibri"/>
      <w:sz w:val="22"/>
      <w:szCs w:val="22"/>
      <w:lang w:val="en-US" w:eastAsia="en-US"/>
    </w:rPr>
  </w:style>
  <w:style w:type="character" w:customStyle="1" w:styleId="NoSpacingChar">
    <w:name w:val="No Spacing Char"/>
    <w:link w:val="NoSpacing"/>
    <w:uiPriority w:val="1"/>
    <w:rsid w:val="0075242E"/>
    <w:rPr>
      <w:rFonts w:ascii="Calibri" w:eastAsia="Times New Roman" w:hAnsi="Calibri" w:cs="Times New Roman"/>
      <w:sz w:val="22"/>
      <w:szCs w:val="22"/>
      <w:lang w:val="en-US" w:eastAsia="en-US"/>
    </w:rPr>
  </w:style>
  <w:style w:type="paragraph" w:customStyle="1" w:styleId="Taxbase">
    <w:name w:val="Tax base"/>
    <w:basedOn w:val="ListBullet1"/>
    <w:qFormat/>
    <w:rsid w:val="00351F61"/>
  </w:style>
  <w:style w:type="paragraph" w:customStyle="1" w:styleId="MasterData">
    <w:name w:val="Master Data"/>
    <w:basedOn w:val="BodyText2"/>
    <w:qFormat/>
    <w:rsid w:val="00917DDC"/>
    <w:pPr>
      <w:tabs>
        <w:tab w:val="num" w:pos="0"/>
      </w:tabs>
    </w:pPr>
  </w:style>
  <w:style w:type="paragraph" w:customStyle="1" w:styleId="Importcsv">
    <w:name w:val="Import csv"/>
    <w:basedOn w:val="Heading1"/>
    <w:qFormat/>
    <w:rsid w:val="0035179B"/>
  </w:style>
  <w:style w:type="paragraph" w:customStyle="1" w:styleId="Productdiscountmanagement">
    <w:name w:val="Product discount management"/>
    <w:basedOn w:val="TOC1"/>
    <w:qFormat/>
    <w:rsid w:val="00973F32"/>
    <w:pPr>
      <w:tabs>
        <w:tab w:val="left" w:pos="720"/>
        <w:tab w:val="right" w:leader="dot" w:pos="9017"/>
      </w:tabs>
    </w:pPr>
    <w:rPr>
      <w:noProof/>
    </w:rPr>
  </w:style>
  <w:style w:type="paragraph" w:styleId="BodyTextFirstIndent">
    <w:name w:val="Body Text First Indent"/>
    <w:basedOn w:val="BodyText"/>
    <w:link w:val="BodyTextFirstIndentChar"/>
    <w:uiPriority w:val="99"/>
    <w:rsid w:val="003F30FA"/>
    <w:pPr>
      <w:spacing w:before="0" w:after="0"/>
      <w:ind w:firstLine="360"/>
      <w:jc w:val="left"/>
    </w:pPr>
    <w:rPr>
      <w:rFonts w:ascii="Times New Roman" w:hAnsi="Times New Roman"/>
      <w:sz w:val="24"/>
    </w:rPr>
  </w:style>
  <w:style w:type="character" w:customStyle="1" w:styleId="BodyTextFirstIndentChar">
    <w:name w:val="Body Text First Indent Char"/>
    <w:link w:val="BodyTextFirstIndent"/>
    <w:uiPriority w:val="99"/>
    <w:rsid w:val="003F30FA"/>
    <w:rPr>
      <w:rFonts w:ascii="Arial" w:hAnsi="Arial"/>
      <w:sz w:val="24"/>
      <w:szCs w:val="24"/>
      <w:lang w:val="en-US" w:eastAsia="en-US"/>
    </w:rPr>
  </w:style>
  <w:style w:type="character" w:customStyle="1" w:styleId="Heading2Char">
    <w:name w:val="Heading 2 Char"/>
    <w:link w:val="Heading2"/>
    <w:rsid w:val="00F83D81"/>
    <w:rPr>
      <w:rFonts w:ascii="Arial Bold" w:eastAsia="Arial Unicode MS" w:hAnsi="Arial Bold" w:cstheme="minorHAnsi"/>
      <w:b/>
      <w:iCs/>
      <w:spacing w:val="20"/>
      <w:kern w:val="32"/>
      <w:position w:val="6"/>
      <w:sz w:val="28"/>
      <w:szCs w:val="28"/>
      <w:lang w:val="en-US" w:eastAsia="en-US"/>
    </w:rPr>
  </w:style>
  <w:style w:type="table" w:customStyle="1" w:styleId="TableGrid1">
    <w:name w:val="Table Grid1"/>
    <w:basedOn w:val="TableNormal"/>
    <w:next w:val="TableGrid"/>
    <w:uiPriority w:val="59"/>
    <w:rsid w:val="00B30A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basedOn w:val="Normal"/>
    <w:rsid w:val="009007D8"/>
    <w:pPr>
      <w:autoSpaceDE w:val="0"/>
      <w:autoSpaceDN w:val="0"/>
    </w:pPr>
    <w:rPr>
      <w:rFonts w:ascii="Arial Unicode MS" w:eastAsia="Arial Unicode MS" w:hAnsi="Arial Unicode MS" w:cs="Arial Unicode MS"/>
      <w:color w:val="000000"/>
    </w:rPr>
  </w:style>
  <w:style w:type="character" w:styleId="IntenseReference">
    <w:name w:val="Intense Reference"/>
    <w:basedOn w:val="DefaultParagraphFont"/>
    <w:uiPriority w:val="32"/>
    <w:qFormat/>
    <w:rsid w:val="005022A6"/>
    <w:rPr>
      <w:b/>
      <w:bCs/>
      <w:smallCaps/>
      <w:color w:val="5B9BD5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32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7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8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9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5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7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1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5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13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8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5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gif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97" Type="http://schemas.openxmlformats.org/officeDocument/2006/relationships/image" Target="media/image87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16" Type="http://schemas.openxmlformats.org/officeDocument/2006/relationships/footer" Target="footer4.xml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gif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9.png"/><Relationship Id="rId14" Type="http://schemas.openxmlformats.org/officeDocument/2006/relationships/footer" Target="footer3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footer" Target="footer5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header" Target="header5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15.gif"/><Relationship Id="rId33" Type="http://schemas.openxmlformats.org/officeDocument/2006/relationships/image" Target="media/image23.png"/><Relationship Id="rId38" Type="http://schemas.openxmlformats.org/officeDocument/2006/relationships/image" Target="media/image28.gif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2.xml"/><Relationship Id="rId31" Type="http://schemas.openxmlformats.org/officeDocument/2006/relationships/image" Target="media/image21.gif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header" Target="header6.xml"/><Relationship Id="rId10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6.jpeg"/><Relationship Id="rId1" Type="http://schemas.openxmlformats.org/officeDocument/2006/relationships/image" Target="media/image5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88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shu.saini\AppData\Roaming\Microsoft\Templates\User%20Manual%20Templat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Enterprise Mobility Solutions for Sales &amp; Distribution Channels Empowering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961801E-9479-46C8-A577-0B348C1AB4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User Manual Template</Template>
  <TotalTime>1092</TotalTime>
  <Pages>56</Pages>
  <Words>7096</Words>
  <Characters>40451</Characters>
  <Application>Microsoft Office Word</Application>
  <DocSecurity>0</DocSecurity>
  <Lines>337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eSetup &amp; Configuration Manual</vt:lpstr>
    </vt:vector>
  </TitlesOfParts>
  <Company>comviva</Company>
  <LinksUpToDate>false</LinksUpToDate>
  <CharactersWithSpaces>47453</CharactersWithSpaces>
  <SharedDoc>false</SharedDoc>
  <HLinks>
    <vt:vector size="234" baseType="variant">
      <vt:variant>
        <vt:i4>2424882</vt:i4>
      </vt:variant>
      <vt:variant>
        <vt:i4>207</vt:i4>
      </vt:variant>
      <vt:variant>
        <vt:i4>0</vt:i4>
      </vt:variant>
      <vt:variant>
        <vt:i4>5</vt:i4>
      </vt:variant>
      <vt:variant>
        <vt:lpwstr/>
      </vt:variant>
      <vt:variant>
        <vt:lpwstr>_User_Operations</vt:lpwstr>
      </vt:variant>
      <vt:variant>
        <vt:i4>7274594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_Application_Access</vt:lpwstr>
      </vt:variant>
      <vt:variant>
        <vt:i4>1638450</vt:i4>
      </vt:variant>
      <vt:variant>
        <vt:i4>201</vt:i4>
      </vt:variant>
      <vt:variant>
        <vt:i4>0</vt:i4>
      </vt:variant>
      <vt:variant>
        <vt:i4>5</vt:i4>
      </vt:variant>
      <vt:variant>
        <vt:lpwstr/>
      </vt:variant>
      <vt:variant>
        <vt:lpwstr>_Overview</vt:lpwstr>
      </vt:variant>
      <vt:variant>
        <vt:i4>7077968</vt:i4>
      </vt:variant>
      <vt:variant>
        <vt:i4>198</vt:i4>
      </vt:variant>
      <vt:variant>
        <vt:i4>0</vt:i4>
      </vt:variant>
      <vt:variant>
        <vt:i4>5</vt:i4>
      </vt:variant>
      <vt:variant>
        <vt:lpwstr>mailto:techwriters@mahindracomviva.com</vt:lpwstr>
      </vt:variant>
      <vt:variant>
        <vt:lpwstr/>
      </vt:variant>
      <vt:variant>
        <vt:i4>2293886</vt:i4>
      </vt:variant>
      <vt:variant>
        <vt:i4>180</vt:i4>
      </vt:variant>
      <vt:variant>
        <vt:i4>0</vt:i4>
      </vt:variant>
      <vt:variant>
        <vt:i4>5</vt:i4>
      </vt:variant>
      <vt:variant>
        <vt:lpwstr>http://www.comviva.com/</vt:lpwstr>
      </vt:variant>
      <vt:variant>
        <vt:lpwstr/>
      </vt:variant>
      <vt:variant>
        <vt:i4>1441844</vt:i4>
      </vt:variant>
      <vt:variant>
        <vt:i4>171</vt:i4>
      </vt:variant>
      <vt:variant>
        <vt:i4>0</vt:i4>
      </vt:variant>
      <vt:variant>
        <vt:i4>5</vt:i4>
      </vt:variant>
      <vt:variant>
        <vt:lpwstr/>
      </vt:variant>
      <vt:variant>
        <vt:lpwstr>_Appendix_B_—</vt:lpwstr>
      </vt:variant>
      <vt:variant>
        <vt:i4>1441847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_Appendix_A_—</vt:lpwstr>
      </vt:variant>
      <vt:variant>
        <vt:i4>7929980</vt:i4>
      </vt:variant>
      <vt:variant>
        <vt:i4>165</vt:i4>
      </vt:variant>
      <vt:variant>
        <vt:i4>0</vt:i4>
      </vt:variant>
      <vt:variant>
        <vt:i4>5</vt:i4>
      </vt:variant>
      <vt:variant>
        <vt:lpwstr/>
      </vt:variant>
      <vt:variant>
        <vt:lpwstr>_Web_Operations</vt:lpwstr>
      </vt:variant>
      <vt:variant>
        <vt:i4>4259917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_Document_Overview</vt:lpwstr>
      </vt:variant>
      <vt:variant>
        <vt:i4>131135</vt:i4>
      </vt:variant>
      <vt:variant>
        <vt:i4>159</vt:i4>
      </vt:variant>
      <vt:variant>
        <vt:i4>0</vt:i4>
      </vt:variant>
      <vt:variant>
        <vt:i4>5</vt:i4>
      </vt:variant>
      <vt:variant>
        <vt:lpwstr/>
      </vt:variant>
      <vt:variant>
        <vt:lpwstr>_Feedback</vt:lpwstr>
      </vt:variant>
      <vt:variant>
        <vt:i4>7143513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_References</vt:lpwstr>
      </vt:variant>
      <vt:variant>
        <vt:i4>8257608</vt:i4>
      </vt:variant>
      <vt:variant>
        <vt:i4>153</vt:i4>
      </vt:variant>
      <vt:variant>
        <vt:i4>0</vt:i4>
      </vt:variant>
      <vt:variant>
        <vt:i4>5</vt:i4>
      </vt:variant>
      <vt:variant>
        <vt:lpwstr/>
      </vt:variant>
      <vt:variant>
        <vt:lpwstr>_Acronyms_and_Abbreviations</vt:lpwstr>
      </vt:variant>
      <vt:variant>
        <vt:i4>47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_Conventions</vt:lpwstr>
      </vt:variant>
      <vt:variant>
        <vt:i4>458797</vt:i4>
      </vt:variant>
      <vt:variant>
        <vt:i4>147</vt:i4>
      </vt:variant>
      <vt:variant>
        <vt:i4>0</vt:i4>
      </vt:variant>
      <vt:variant>
        <vt:i4>5</vt:i4>
      </vt:variant>
      <vt:variant>
        <vt:lpwstr/>
      </vt:variant>
      <vt:variant>
        <vt:lpwstr>_Organization</vt:lpwstr>
      </vt:variant>
      <vt:variant>
        <vt:i4>196653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_Audience</vt:lpwstr>
      </vt:variant>
      <vt:variant>
        <vt:i4>7929932</vt:i4>
      </vt:variant>
      <vt:variant>
        <vt:i4>141</vt:i4>
      </vt:variant>
      <vt:variant>
        <vt:i4>0</vt:i4>
      </vt:variant>
      <vt:variant>
        <vt:i4>5</vt:i4>
      </vt:variant>
      <vt:variant>
        <vt:lpwstr/>
      </vt:variant>
      <vt:variant>
        <vt:lpwstr>_Scope</vt:lpwstr>
      </vt:variant>
      <vt:variant>
        <vt:i4>1441842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_Toc354652007</vt:lpwstr>
      </vt:variant>
      <vt:variant>
        <vt:i4>1441842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_Toc354652006</vt:lpwstr>
      </vt:variant>
      <vt:variant>
        <vt:i4>1441842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_Toc354652005</vt:lpwstr>
      </vt:variant>
      <vt:variant>
        <vt:i4>1441842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_Toc354652004</vt:lpwstr>
      </vt:variant>
      <vt:variant>
        <vt:i4>1441842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_Toc354652003</vt:lpwstr>
      </vt:variant>
      <vt:variant>
        <vt:i4>1441842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_Toc354652002</vt:lpwstr>
      </vt:variant>
      <vt:variant>
        <vt:i4>1441853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_Toc372295510</vt:lpwstr>
      </vt:variant>
      <vt:variant>
        <vt:i4>1507389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_Toc372295509</vt:lpwstr>
      </vt:variant>
      <vt:variant>
        <vt:i4>1507389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_Toc372295508</vt:lpwstr>
      </vt:variant>
      <vt:variant>
        <vt:i4>1507389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_Toc372295507</vt:lpwstr>
      </vt:variant>
      <vt:variant>
        <vt:i4>1507389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_Toc372295506</vt:lpwstr>
      </vt:variant>
      <vt:variant>
        <vt:i4>1507389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_Toc372295505</vt:lpwstr>
      </vt:variant>
      <vt:variant>
        <vt:i4>1507389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_Toc372295504</vt:lpwstr>
      </vt:variant>
      <vt:variant>
        <vt:i4>1507389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_Toc372295503</vt:lpwstr>
      </vt:variant>
      <vt:variant>
        <vt:i4>1507389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_Toc372295502</vt:lpwstr>
      </vt:variant>
      <vt:variant>
        <vt:i4>1507389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_Toc372295501</vt:lpwstr>
      </vt:variant>
      <vt:variant>
        <vt:i4>1507389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_Toc372295500</vt:lpwstr>
      </vt:variant>
      <vt:variant>
        <vt:i4>1966140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_Toc372295499</vt:lpwstr>
      </vt:variant>
      <vt:variant>
        <vt:i4>1966140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_Toc372295498</vt:lpwstr>
      </vt:variant>
      <vt:variant>
        <vt:i4>1966140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_Toc372295497</vt:lpwstr>
      </vt:variant>
      <vt:variant>
        <vt:i4>1966140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_Toc372295496</vt:lpwstr>
      </vt:variant>
      <vt:variant>
        <vt:i4>1966140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_Toc372295495</vt:lpwstr>
      </vt:variant>
      <vt:variant>
        <vt:i4>6619248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Howtologout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eSetup &amp; Configuration Manual</dc:title>
  <dc:subject/>
  <dc:creator>s</dc:creator>
  <cp:keywords/>
  <dc:description/>
  <cp:lastModifiedBy>gaurav</cp:lastModifiedBy>
  <cp:revision>90</cp:revision>
  <cp:lastPrinted>2020-02-27T15:44:00Z</cp:lastPrinted>
  <dcterms:created xsi:type="dcterms:W3CDTF">2021-06-01T10:59:00Z</dcterms:created>
  <dcterms:modified xsi:type="dcterms:W3CDTF">2021-06-04T00:58:00Z</dcterms:modified>
</cp:coreProperties>
</file>