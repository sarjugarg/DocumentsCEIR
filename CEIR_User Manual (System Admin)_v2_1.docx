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FB6608" w14:textId="165193F1" w:rsidR="003C7ABF" w:rsidRPr="008758D2" w:rsidRDefault="00B307AA" w:rsidP="00B44664">
      <w:pPr>
        <w:pStyle w:val="BodyText20"/>
        <w:tabs>
          <w:tab w:val="center" w:pos="4513"/>
        </w:tabs>
        <w:rPr>
          <w:sz w:val="20"/>
          <w:szCs w:val="20"/>
        </w:rPr>
        <w:sectPr w:rsidR="003C7ABF" w:rsidRPr="008758D2" w:rsidSect="008D2F10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7" w:h="16839" w:code="9"/>
          <w:pgMar w:top="1440" w:right="1440" w:bottom="1440" w:left="1440" w:header="706" w:footer="706" w:gutter="0"/>
          <w:pgNumType w:fmt="lowerRoman" w:start="0"/>
          <w:cols w:space="708"/>
          <w:titlePg/>
          <w:docGrid w:linePitch="360"/>
        </w:sect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591680" behindDoc="0" locked="0" layoutInCell="1" allowOverlap="1" wp14:anchorId="058E7A16" wp14:editId="7CD513EB">
                <wp:simplePos x="0" y="0"/>
                <wp:positionH relativeFrom="page">
                  <wp:posOffset>15875</wp:posOffset>
                </wp:positionH>
                <wp:positionV relativeFrom="paragraph">
                  <wp:posOffset>2924546</wp:posOffset>
                </wp:positionV>
                <wp:extent cx="7545070" cy="1687195"/>
                <wp:effectExtent l="0" t="0" r="0" b="0"/>
                <wp:wrapSquare wrapText="bothSides"/>
                <wp:docPr id="27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45070" cy="168719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1F27E9" w14:textId="60B5CED6" w:rsidR="0034637C" w:rsidRPr="00B44664" w:rsidRDefault="0034637C" w:rsidP="00670230">
                            <w:pPr>
                              <w:pStyle w:val="ListParagraph"/>
                              <w:numPr>
                                <w:ilvl w:val="0"/>
                                <w:numId w:val="32"/>
                              </w:numPr>
                              <w:jc w:val="center"/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 w:rsidRPr="00B44664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</w:rPr>
                              <w:t xml:space="preserve">Central Equipment Identity Register </w:t>
                            </w:r>
                            <w: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</w:rPr>
                              <w:t xml:space="preserve">System </w:t>
                            </w:r>
                            <w:proofErr w:type="spellStart"/>
                            <w: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</w:rPr>
                              <w:t>Admine</w:t>
                            </w:r>
                            <w:proofErr w:type="spellEnd"/>
                            <w:r w:rsidRPr="00B44664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</w:rPr>
                              <w:t xml:space="preserve"> Portal</w:t>
                            </w:r>
                            <w:r w:rsidR="00B307AA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58E7A16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.25pt;margin-top:230.3pt;width:594.1pt;height:132.85pt;z-index:25159168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" filled="f" stroked="f">
                <v:textbox>
                  <w:txbxContent>
                    <w:p w14:paraId="7D1F27E9" w14:textId="60B5CED6" w:rsidR="0034637C" w:rsidRPr="00B44664" w:rsidRDefault="0034637C" w:rsidP="00670230">
                      <w:pPr>
                        <w:pStyle w:val="ListParagraph"/>
                        <w:numPr>
                          <w:ilvl w:val="0"/>
                          <w:numId w:val="32"/>
                        </w:numPr>
                        <w:jc w:val="center"/>
                        <w:rPr>
                          <w:rFonts w:asciiTheme="minorHAnsi" w:hAnsiTheme="minorHAnsi" w:cstheme="minorHAnsi"/>
                          <w:b/>
                          <w:bCs/>
                          <w:color w:val="FFFFFF" w:themeColor="background1"/>
                          <w:sz w:val="96"/>
                          <w:szCs w:val="96"/>
                        </w:rPr>
                      </w:pPr>
                      <w:r w:rsidRPr="00B44664">
                        <w:rPr>
                          <w:rFonts w:asciiTheme="minorHAnsi" w:hAnsiTheme="minorHAnsi" w:cstheme="minorHAnsi"/>
                          <w:b/>
                          <w:bCs/>
                          <w:color w:val="FFFFFF" w:themeColor="background1"/>
                          <w:sz w:val="96"/>
                          <w:szCs w:val="96"/>
                        </w:rPr>
                        <w:t xml:space="preserve">Central Equipment Identity Register </w:t>
                      </w:r>
                      <w:r>
                        <w:rPr>
                          <w:rFonts w:asciiTheme="minorHAnsi" w:hAnsiTheme="minorHAnsi" w:cstheme="minorHAnsi"/>
                          <w:b/>
                          <w:bCs/>
                          <w:color w:val="FFFFFF" w:themeColor="background1"/>
                          <w:sz w:val="96"/>
                          <w:szCs w:val="96"/>
                        </w:rPr>
                        <w:t xml:space="preserve">System </w:t>
                      </w:r>
                      <w:proofErr w:type="spellStart"/>
                      <w:r>
                        <w:rPr>
                          <w:rFonts w:asciiTheme="minorHAnsi" w:hAnsiTheme="minorHAnsi" w:cstheme="minorHAnsi"/>
                          <w:b/>
                          <w:bCs/>
                          <w:color w:val="FFFFFF" w:themeColor="background1"/>
                          <w:sz w:val="96"/>
                          <w:szCs w:val="96"/>
                        </w:rPr>
                        <w:t>Admine</w:t>
                      </w:r>
                      <w:proofErr w:type="spellEnd"/>
                      <w:r w:rsidRPr="00B44664">
                        <w:rPr>
                          <w:rFonts w:asciiTheme="minorHAnsi" w:hAnsiTheme="minorHAnsi" w:cstheme="minorHAnsi"/>
                          <w:b/>
                          <w:bCs/>
                          <w:color w:val="FFFFFF" w:themeColor="background1"/>
                          <w:sz w:val="96"/>
                          <w:szCs w:val="96"/>
                        </w:rPr>
                        <w:t xml:space="preserve"> Portal</w:t>
                      </w:r>
                      <w:r w:rsidR="00B307AA">
                        <w:rPr>
                          <w:rFonts w:asciiTheme="minorHAnsi" w:hAnsiTheme="minorHAnsi" w:cstheme="minorHAnsi"/>
                          <w:b/>
                          <w:bCs/>
                          <w:color w:val="FFFFFF" w:themeColor="background1"/>
                          <w:sz w:val="96"/>
                          <w:szCs w:val="96"/>
                        </w:rPr>
                        <w:t xml:space="preserve">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EE5F24">
        <w:rPr>
          <w:noProof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2523BD3A" wp14:editId="671F1184">
                <wp:simplePos x="0" y="0"/>
                <wp:positionH relativeFrom="page">
                  <wp:posOffset>10795</wp:posOffset>
                </wp:positionH>
                <wp:positionV relativeFrom="paragraph">
                  <wp:posOffset>5099464</wp:posOffset>
                </wp:positionV>
                <wp:extent cx="7545070" cy="794385"/>
                <wp:effectExtent l="0" t="0" r="0" b="5715"/>
                <wp:wrapSquare wrapText="bothSides"/>
                <wp:docPr id="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45070" cy="7943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61931E" w14:textId="3776A386" w:rsidR="0034637C" w:rsidRPr="003236E0" w:rsidRDefault="0034637C" w:rsidP="003236E0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  <w:t>System Admin</w:t>
                            </w:r>
                            <w:r w:rsidRPr="003236E0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  <w:t xml:space="preserve"> User Manual</w:t>
                            </w:r>
                            <w: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  <w:t xml:space="preserve"> v </w:t>
                            </w:r>
                            <w:r w:rsidR="00C678FF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  <w:t>2</w:t>
                            </w:r>
                            <w: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  <w:t>.</w:t>
                            </w:r>
                            <w:r w:rsidR="00B95845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3BD3A" id="_x0000_s1027" type="#_x0000_t202" style="position:absolute;margin-left:.85pt;margin-top:401.55pt;width:594.1pt;height:62.55pt;z-index:25170227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" filled="f" stroked="f">
                <v:textbox>
                  <w:txbxContent>
                    <w:p w14:paraId="3261931E" w14:textId="3776A386" w:rsidR="0034637C" w:rsidRPr="003236E0" w:rsidRDefault="0034637C" w:rsidP="003236E0">
                      <w:pPr>
                        <w:jc w:val="center"/>
                        <w:rPr>
                          <w:rFonts w:asciiTheme="minorHAnsi" w:hAnsiTheme="minorHAnsi" w:cstheme="minorHAnsi"/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</w:pPr>
                      <w:r>
                        <w:rPr>
                          <w:rFonts w:asciiTheme="minorHAnsi" w:hAnsiTheme="minorHAnsi" w:cstheme="minorHAnsi"/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  <w:t>System Admin</w:t>
                      </w:r>
                      <w:r w:rsidRPr="003236E0">
                        <w:rPr>
                          <w:rFonts w:asciiTheme="minorHAnsi" w:hAnsiTheme="minorHAnsi" w:cstheme="minorHAnsi"/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  <w:t xml:space="preserve"> User Manual</w:t>
                      </w:r>
                      <w:r>
                        <w:rPr>
                          <w:rFonts w:asciiTheme="minorHAnsi" w:hAnsiTheme="minorHAnsi" w:cstheme="minorHAnsi"/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  <w:t xml:space="preserve"> v </w:t>
                      </w:r>
                      <w:r w:rsidR="00C678FF">
                        <w:rPr>
                          <w:rFonts w:asciiTheme="minorHAnsi" w:hAnsiTheme="minorHAnsi" w:cstheme="minorHAnsi"/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  <w:t>2</w:t>
                      </w:r>
                      <w:r>
                        <w:rPr>
                          <w:rFonts w:asciiTheme="minorHAnsi" w:hAnsiTheme="minorHAnsi" w:cstheme="minorHAnsi"/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  <w:t>.</w:t>
                      </w:r>
                      <w:r w:rsidR="00B95845">
                        <w:rPr>
                          <w:rFonts w:asciiTheme="minorHAnsi" w:hAnsiTheme="minorHAnsi" w:cstheme="minorHAnsi"/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  <w:t>1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3236E0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DEFDEAE" wp14:editId="34B44B5D">
                <wp:simplePos x="0" y="0"/>
                <wp:positionH relativeFrom="page">
                  <wp:posOffset>-239486</wp:posOffset>
                </wp:positionH>
                <wp:positionV relativeFrom="paragraph">
                  <wp:posOffset>5094514</wp:posOffset>
                </wp:positionV>
                <wp:extent cx="8213090" cy="794385"/>
                <wp:effectExtent l="0" t="0" r="16510" b="24765"/>
                <wp:wrapNone/>
                <wp:docPr id="41" name="Rectangle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213090" cy="79438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  <a:alpha val="75294"/>
                          </a:schemeClr>
                        </a:solidFill>
                        <a:ln w="12700" cap="flat" cmpd="sng" algn="ctr">
                          <a:solidFill>
                            <a:srgbClr val="3786CD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4650C25C" w14:textId="77777777" w:rsidR="0034637C" w:rsidRDefault="0034637C" w:rsidP="003236E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EFDEAE" id="Rectangle 41" o:spid="_x0000_s1028" style="position:absolute;margin-left:-18.85pt;margin-top:401.15pt;width:646.7pt;height:62.55pt;z-index:251700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" fillcolor="#1f4d78 [1604]" strokecolor="#3786cd" strokeweight="1pt">
                <v:fill opacity="49344f"/>
                <v:path arrowok="t"/>
                <v:textbox>
                  <w:txbxContent>
                    <w:p w14:paraId="4650C25C" w14:textId="77777777" w:rsidR="0034637C" w:rsidRDefault="0034637C" w:rsidP="003236E0"/>
                  </w:txbxContent>
                </v:textbox>
                <w10:wrap anchorx="page"/>
              </v:rect>
            </w:pict>
          </mc:Fallback>
        </mc:AlternateContent>
      </w:r>
      <w:r w:rsidR="003236E0">
        <w:rPr>
          <w:noProof/>
        </w:rPr>
        <mc:AlternateContent>
          <mc:Choice Requires="wps">
            <w:drawing>
              <wp:anchor distT="0" distB="0" distL="114300" distR="114300" simplePos="0" relativeHeight="251589632" behindDoc="0" locked="0" layoutInCell="1" allowOverlap="1" wp14:anchorId="616229A7" wp14:editId="0DE4E31B">
                <wp:simplePos x="0" y="0"/>
                <wp:positionH relativeFrom="page">
                  <wp:posOffset>0</wp:posOffset>
                </wp:positionH>
                <wp:positionV relativeFrom="paragraph">
                  <wp:posOffset>2928257</wp:posOffset>
                </wp:positionV>
                <wp:extent cx="8213090" cy="1687195"/>
                <wp:effectExtent l="0" t="0" r="16510" b="27305"/>
                <wp:wrapNone/>
                <wp:docPr id="220" name="Rectangle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213090" cy="16871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75294"/>
                          </a:schemeClr>
                        </a:solidFill>
                        <a:ln w="12700" cap="flat" cmpd="sng" algn="ctr">
                          <a:solidFill>
                            <a:srgbClr val="3786CD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D86A3AE" w14:textId="77777777" w:rsidR="0034637C" w:rsidRDefault="0034637C" w:rsidP="00DA460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6229A7" id="Rectangle 220" o:spid="_x0000_s1029" style="position:absolute;margin-left:0;margin-top:230.55pt;width:646.7pt;height:132.85pt;z-index:251589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" fillcolor="#5b9bd5 [3204]" strokecolor="#3786cd" strokeweight="1pt">
                <v:fill opacity="49344f"/>
                <v:path arrowok="t"/>
                <v:textbox>
                  <w:txbxContent>
                    <w:p w14:paraId="6D86A3AE" w14:textId="77777777" w:rsidR="0034637C" w:rsidRDefault="0034637C" w:rsidP="00DA4602"/>
                  </w:txbxContent>
                </v:textbox>
                <w10:wrap anchorx="page"/>
              </v:rect>
            </w:pict>
          </mc:Fallback>
        </mc:AlternateContent>
      </w:r>
      <w:r w:rsidR="00252DB6">
        <w:rPr>
          <w:noProof/>
          <w:sz w:val="20"/>
          <w:szCs w:val="20"/>
          <w:lang w:val="en-IN" w:eastAsia="en-IN"/>
        </w:rPr>
        <w:t>ve</w:t>
      </w:r>
    </w:p>
    <w:p w14:paraId="2B860E9C" w14:textId="77777777" w:rsidR="00241514" w:rsidRPr="00C70F9A" w:rsidRDefault="00241514" w:rsidP="00E00694">
      <w:pPr>
        <w:pStyle w:val="TableNames"/>
      </w:pPr>
      <w:bookmarkStart w:id="0" w:name="_Toc385937347"/>
      <w:bookmarkStart w:id="1" w:name="_Toc386724013"/>
      <w:bookmarkStart w:id="2" w:name="_Toc387651072"/>
      <w:bookmarkStart w:id="3" w:name="_Toc389744743"/>
      <w:bookmarkStart w:id="4" w:name="_Toc389841230"/>
      <w:bookmarkStart w:id="5" w:name="_Toc390091307"/>
      <w:bookmarkStart w:id="6" w:name="_Toc390091900"/>
      <w:bookmarkStart w:id="7" w:name="_Toc390092071"/>
      <w:bookmarkStart w:id="8" w:name="_Toc392664615"/>
      <w:bookmarkStart w:id="9" w:name="_Toc393985733"/>
      <w:bookmarkStart w:id="10" w:name="_Toc395257988"/>
      <w:bookmarkStart w:id="11" w:name="_Toc395277600"/>
      <w:bookmarkStart w:id="12" w:name="_Toc395345882"/>
      <w:bookmarkStart w:id="13" w:name="_Toc395346384"/>
      <w:bookmarkStart w:id="14" w:name="_Toc395539090"/>
      <w:bookmarkStart w:id="15" w:name="_Toc395597821"/>
      <w:bookmarkStart w:id="16" w:name="_Toc395598050"/>
      <w:bookmarkStart w:id="17" w:name="_Toc395598299"/>
      <w:bookmarkStart w:id="18" w:name="_Toc395600352"/>
      <w:bookmarkStart w:id="19" w:name="_Toc395713687"/>
      <w:bookmarkStart w:id="20" w:name="_Toc398654253"/>
      <w:bookmarkStart w:id="21" w:name="_Toc399322644"/>
      <w:bookmarkStart w:id="22" w:name="_Toc402788471"/>
      <w:bookmarkStart w:id="23" w:name="_Toc406498746"/>
      <w:bookmarkStart w:id="24" w:name="_Toc406669273"/>
      <w:bookmarkStart w:id="25" w:name="_Toc407109268"/>
      <w:bookmarkStart w:id="26" w:name="_Toc408930297"/>
      <w:bookmarkStart w:id="27" w:name="_Toc408930526"/>
      <w:bookmarkStart w:id="28" w:name="_Toc409003656"/>
      <w:bookmarkStart w:id="29" w:name="_Toc409003727"/>
      <w:bookmarkStart w:id="30" w:name="_Toc409003767"/>
      <w:bookmarkStart w:id="31" w:name="_Toc409004075"/>
      <w:bookmarkStart w:id="32" w:name="_Toc409540863"/>
      <w:bookmarkStart w:id="33" w:name="_Toc409780154"/>
      <w:bookmarkStart w:id="34" w:name="_Toc410059042"/>
      <w:bookmarkStart w:id="35" w:name="_Toc410380744"/>
      <w:bookmarkStart w:id="36" w:name="_Toc410394430"/>
      <w:bookmarkStart w:id="37" w:name="_Toc410403358"/>
      <w:bookmarkStart w:id="38" w:name="_Toc410834271"/>
      <w:bookmarkStart w:id="39" w:name="_Toc411523913"/>
      <w:bookmarkStart w:id="40" w:name="_Toc414375659"/>
      <w:bookmarkStart w:id="41" w:name="_Toc414543160"/>
      <w:bookmarkStart w:id="42" w:name="_Toc414868276"/>
      <w:bookmarkStart w:id="43" w:name="_Toc416703718"/>
      <w:bookmarkStart w:id="44" w:name="_Toc416703828"/>
      <w:bookmarkStart w:id="45" w:name="_Toc418250451"/>
      <w:bookmarkStart w:id="46" w:name="_Toc418606563"/>
      <w:bookmarkStart w:id="47" w:name="_Toc420937618"/>
      <w:bookmarkStart w:id="48" w:name="_Toc421114948"/>
      <w:bookmarkStart w:id="49" w:name="_Toc31537549"/>
      <w:bookmarkStart w:id="50" w:name="_Toc31556089"/>
      <w:bookmarkStart w:id="51" w:name="_Toc31633662"/>
      <w:bookmarkStart w:id="52" w:name="_Toc31884129"/>
      <w:bookmarkStart w:id="53" w:name="_Toc31898962"/>
      <w:bookmarkStart w:id="54" w:name="_Toc31899945"/>
      <w:bookmarkStart w:id="55" w:name="_Toc31900096"/>
      <w:bookmarkStart w:id="56" w:name="_Toc31900163"/>
      <w:bookmarkStart w:id="57" w:name="_Toc31900207"/>
      <w:bookmarkStart w:id="58" w:name="_Toc31900285"/>
      <w:bookmarkStart w:id="59" w:name="_Toc31961532"/>
      <w:bookmarkStart w:id="60" w:name="_Toc31988933"/>
      <w:bookmarkStart w:id="61" w:name="_Toc32478497"/>
      <w:bookmarkStart w:id="62" w:name="_Toc32485177"/>
      <w:bookmarkStart w:id="63" w:name="_Toc32485225"/>
      <w:bookmarkStart w:id="64" w:name="_Toc33605928"/>
      <w:bookmarkStart w:id="65" w:name="_Toc75767361"/>
      <w:bookmarkStart w:id="66" w:name="_Toc75767510"/>
      <w:bookmarkStart w:id="67" w:name="_Toc354994306"/>
      <w:bookmarkStart w:id="68" w:name="_Toc75816815"/>
      <w:r w:rsidRPr="00C70F9A">
        <w:lastRenderedPageBreak/>
        <w:t>Document Change History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8"/>
    </w:p>
    <w:p w14:paraId="50EB3802" w14:textId="77777777" w:rsidR="00531438" w:rsidRDefault="00531438" w:rsidP="00531438">
      <w:pPr>
        <w:pStyle w:val="BodyText20"/>
      </w:pPr>
    </w:p>
    <w:tbl>
      <w:tblPr>
        <w:tblStyle w:val="TableGrid"/>
        <w:tblW w:w="0" w:type="auto"/>
        <w:tbl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single" w:sz="4" w:space="0" w:color="5B9BD5" w:themeColor="accent1"/>
          <w:insideV w:val="single" w:sz="4" w:space="0" w:color="5B9BD5" w:themeColor="accent1"/>
        </w:tblBorders>
        <w:tblLook w:val="04A0" w:firstRow="1" w:lastRow="0" w:firstColumn="1" w:lastColumn="0" w:noHBand="0" w:noVBand="1"/>
      </w:tblPr>
      <w:tblGrid>
        <w:gridCol w:w="2282"/>
        <w:gridCol w:w="1824"/>
        <w:gridCol w:w="2859"/>
        <w:gridCol w:w="2052"/>
      </w:tblGrid>
      <w:tr w:rsidR="004F2CE7" w14:paraId="744D0FA8" w14:textId="77777777" w:rsidTr="0001372C">
        <w:tc>
          <w:tcPr>
            <w:tcW w:w="2282" w:type="dxa"/>
            <w:shd w:val="clear" w:color="auto" w:fill="5B9BD5" w:themeFill="accent1"/>
          </w:tcPr>
          <w:p w14:paraId="6AD08D8D" w14:textId="77777777" w:rsidR="004F2CE7" w:rsidRDefault="004F2CE7" w:rsidP="00D424B2">
            <w:pPr>
              <w:pStyle w:val="TableColumnLabels"/>
              <w:jc w:val="center"/>
            </w:pPr>
            <w:r>
              <w:t>Version</w:t>
            </w:r>
          </w:p>
        </w:tc>
        <w:tc>
          <w:tcPr>
            <w:tcW w:w="1824" w:type="dxa"/>
            <w:shd w:val="clear" w:color="auto" w:fill="5B9BD5" w:themeFill="accent1"/>
          </w:tcPr>
          <w:p w14:paraId="5DD3387B" w14:textId="77777777" w:rsidR="004F2CE7" w:rsidRDefault="004F2CE7" w:rsidP="00D424B2">
            <w:pPr>
              <w:pStyle w:val="TableColumnLabels"/>
              <w:jc w:val="center"/>
            </w:pPr>
            <w:r>
              <w:t>Change Type</w:t>
            </w:r>
          </w:p>
        </w:tc>
        <w:tc>
          <w:tcPr>
            <w:tcW w:w="2859" w:type="dxa"/>
            <w:shd w:val="clear" w:color="auto" w:fill="5B9BD5" w:themeFill="accent1"/>
          </w:tcPr>
          <w:p w14:paraId="0B2AB402" w14:textId="77777777" w:rsidR="004F2CE7" w:rsidRDefault="004F2CE7" w:rsidP="00D424B2">
            <w:pPr>
              <w:pStyle w:val="TableColumnLabels"/>
              <w:jc w:val="center"/>
            </w:pPr>
            <w:r>
              <w:t>Description</w:t>
            </w:r>
          </w:p>
        </w:tc>
        <w:tc>
          <w:tcPr>
            <w:tcW w:w="2052" w:type="dxa"/>
            <w:shd w:val="clear" w:color="auto" w:fill="5B9BD5" w:themeFill="accent1"/>
          </w:tcPr>
          <w:p w14:paraId="004864BB" w14:textId="77777777" w:rsidR="004F2CE7" w:rsidRDefault="004F2CE7" w:rsidP="00D424B2">
            <w:pPr>
              <w:pStyle w:val="TableColumnLabels"/>
              <w:jc w:val="center"/>
            </w:pPr>
            <w:r>
              <w:t>Date</w:t>
            </w:r>
          </w:p>
        </w:tc>
      </w:tr>
      <w:tr w:rsidR="004F2CE7" w14:paraId="5A207956" w14:textId="77777777" w:rsidTr="0001372C">
        <w:tc>
          <w:tcPr>
            <w:tcW w:w="2282" w:type="dxa"/>
          </w:tcPr>
          <w:p w14:paraId="4B5E82F0" w14:textId="77777777" w:rsidR="004F2CE7" w:rsidRPr="00BD7ABF" w:rsidRDefault="004F2CE7" w:rsidP="00D424B2">
            <w:pPr>
              <w:pStyle w:val="BodyText2"/>
              <w:jc w:val="center"/>
              <w:rPr>
                <w:rFonts w:cs="Arial"/>
                <w:sz w:val="18"/>
                <w:szCs w:val="18"/>
              </w:rPr>
            </w:pPr>
            <w:r w:rsidRPr="00BD7ABF">
              <w:rPr>
                <w:rFonts w:cs="Arial"/>
                <w:sz w:val="18"/>
                <w:szCs w:val="18"/>
              </w:rPr>
              <w:t>Draft</w:t>
            </w:r>
          </w:p>
        </w:tc>
        <w:tc>
          <w:tcPr>
            <w:tcW w:w="1824" w:type="dxa"/>
          </w:tcPr>
          <w:p w14:paraId="03D2106D" w14:textId="77777777" w:rsidR="004F2CE7" w:rsidRPr="00BD7ABF" w:rsidRDefault="004F2CE7" w:rsidP="004F2CE7">
            <w:pPr>
              <w:pStyle w:val="BodyText2"/>
              <w:rPr>
                <w:rFonts w:cs="Arial"/>
                <w:sz w:val="18"/>
                <w:szCs w:val="18"/>
              </w:rPr>
            </w:pPr>
          </w:p>
        </w:tc>
        <w:tc>
          <w:tcPr>
            <w:tcW w:w="2859" w:type="dxa"/>
          </w:tcPr>
          <w:p w14:paraId="2CCCD3E8" w14:textId="77777777" w:rsidR="004F2CE7" w:rsidRPr="00BD7ABF" w:rsidRDefault="004F2CE7" w:rsidP="004F2CE7">
            <w:pPr>
              <w:pStyle w:val="BodyText2"/>
              <w:rPr>
                <w:rFonts w:cs="Arial"/>
                <w:sz w:val="18"/>
                <w:szCs w:val="18"/>
              </w:rPr>
            </w:pPr>
            <w:r w:rsidRPr="00BD7ABF">
              <w:rPr>
                <w:rFonts w:cs="Arial"/>
                <w:sz w:val="18"/>
                <w:szCs w:val="18"/>
              </w:rPr>
              <w:t>Submitted for internal review</w:t>
            </w:r>
          </w:p>
        </w:tc>
        <w:tc>
          <w:tcPr>
            <w:tcW w:w="2052" w:type="dxa"/>
          </w:tcPr>
          <w:p w14:paraId="48EA287F" w14:textId="77777777" w:rsidR="004F2CE7" w:rsidRPr="00BD7ABF" w:rsidRDefault="00BD7ABF" w:rsidP="00AB02FC">
            <w:pPr>
              <w:pStyle w:val="BodyText2"/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February 20</w:t>
            </w:r>
            <w:r w:rsidR="006A39F6">
              <w:rPr>
                <w:rFonts w:cs="Arial"/>
                <w:sz w:val="18"/>
                <w:szCs w:val="18"/>
              </w:rPr>
              <w:t>20</w:t>
            </w:r>
          </w:p>
        </w:tc>
      </w:tr>
      <w:tr w:rsidR="00060CD4" w14:paraId="66273B1E" w14:textId="77777777" w:rsidTr="00060CD4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2282" w:type="dxa"/>
          </w:tcPr>
          <w:p w14:paraId="356A9F95" w14:textId="2BD9CEA4" w:rsidR="00060CD4" w:rsidRPr="00BD7ABF" w:rsidRDefault="00060CD4" w:rsidP="00B86019">
            <w:pPr>
              <w:pStyle w:val="BodyText2"/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Version 2.</w:t>
            </w:r>
            <w:r w:rsidR="006F78DE">
              <w:rPr>
                <w:rFonts w:cs="Arial"/>
                <w:sz w:val="18"/>
                <w:szCs w:val="18"/>
              </w:rPr>
              <w:t>1</w:t>
            </w:r>
          </w:p>
        </w:tc>
        <w:tc>
          <w:tcPr>
            <w:tcW w:w="1824" w:type="dxa"/>
          </w:tcPr>
          <w:p w14:paraId="5678EEF2" w14:textId="77777777" w:rsidR="00060CD4" w:rsidRPr="00BD7ABF" w:rsidRDefault="00060CD4" w:rsidP="00B86019">
            <w:pPr>
              <w:pStyle w:val="BodyText2"/>
              <w:rPr>
                <w:rFonts w:cs="Arial"/>
                <w:sz w:val="18"/>
                <w:szCs w:val="18"/>
              </w:rPr>
            </w:pPr>
          </w:p>
        </w:tc>
        <w:tc>
          <w:tcPr>
            <w:tcW w:w="2859" w:type="dxa"/>
          </w:tcPr>
          <w:p w14:paraId="78738F41" w14:textId="5DD92C7D" w:rsidR="00060CD4" w:rsidRPr="00BD7ABF" w:rsidRDefault="00060CD4" w:rsidP="00B86019">
            <w:pPr>
              <w:pStyle w:val="BodyText2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 xml:space="preserve">Multiple System Admin, Configurable Notifications, Filter and sorting, Field Validations, History of the request, Address management </w:t>
            </w:r>
          </w:p>
        </w:tc>
        <w:tc>
          <w:tcPr>
            <w:tcW w:w="2052" w:type="dxa"/>
          </w:tcPr>
          <w:p w14:paraId="044BAC8C" w14:textId="77777777" w:rsidR="00060CD4" w:rsidRDefault="00060CD4" w:rsidP="00B86019">
            <w:pPr>
              <w:pStyle w:val="BodyText2"/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June 2021</w:t>
            </w:r>
          </w:p>
        </w:tc>
      </w:tr>
    </w:tbl>
    <w:p w14:paraId="2ADBB2FB" w14:textId="77777777" w:rsidR="004F2CE7" w:rsidRDefault="004F2CE7" w:rsidP="00531438">
      <w:pPr>
        <w:pStyle w:val="BodyText20"/>
      </w:pPr>
    </w:p>
    <w:p w14:paraId="496E1FC0" w14:textId="77777777" w:rsidR="004F2CE7" w:rsidRPr="00531438" w:rsidRDefault="004F2CE7" w:rsidP="00531438">
      <w:pPr>
        <w:pStyle w:val="BodyText20"/>
      </w:pPr>
    </w:p>
    <w:p w14:paraId="20C4D70D" w14:textId="77777777" w:rsidR="00531438" w:rsidRPr="00531438" w:rsidRDefault="00531438" w:rsidP="00531438">
      <w:pPr>
        <w:pStyle w:val="BodyText20"/>
      </w:pPr>
    </w:p>
    <w:p w14:paraId="3A7AE072" w14:textId="77777777" w:rsidR="00531438" w:rsidRPr="00531438" w:rsidRDefault="00531438" w:rsidP="00531438">
      <w:pPr>
        <w:pStyle w:val="BodyText20"/>
      </w:pPr>
    </w:p>
    <w:p w14:paraId="17013D46" w14:textId="77777777" w:rsidR="00531438" w:rsidRPr="00531438" w:rsidRDefault="00531438" w:rsidP="00531438">
      <w:pPr>
        <w:pStyle w:val="BodyText20"/>
      </w:pPr>
    </w:p>
    <w:p w14:paraId="25986153" w14:textId="77777777" w:rsidR="00531438" w:rsidRPr="00531438" w:rsidRDefault="00531438" w:rsidP="00531438">
      <w:pPr>
        <w:pStyle w:val="BodyText20"/>
      </w:pPr>
    </w:p>
    <w:p w14:paraId="61DA7E26" w14:textId="77777777" w:rsidR="00531438" w:rsidRPr="00531438" w:rsidRDefault="00531438" w:rsidP="00531438">
      <w:pPr>
        <w:pStyle w:val="BodyText20"/>
      </w:pPr>
    </w:p>
    <w:p w14:paraId="16265F35" w14:textId="77777777" w:rsidR="00531438" w:rsidRPr="00531438" w:rsidRDefault="00531438" w:rsidP="00531438">
      <w:pPr>
        <w:pStyle w:val="BodyText20"/>
      </w:pPr>
    </w:p>
    <w:p w14:paraId="591F4134" w14:textId="77777777" w:rsidR="00531438" w:rsidRDefault="00531438" w:rsidP="00531438">
      <w:pPr>
        <w:pStyle w:val="BodyText20"/>
      </w:pPr>
    </w:p>
    <w:p w14:paraId="1F1556A3" w14:textId="77777777" w:rsidR="0040040A" w:rsidRDefault="0040040A" w:rsidP="00531438">
      <w:pPr>
        <w:pStyle w:val="BodyText20"/>
      </w:pPr>
    </w:p>
    <w:p w14:paraId="10A97087" w14:textId="77777777" w:rsidR="0040040A" w:rsidRDefault="0040040A" w:rsidP="00531438">
      <w:pPr>
        <w:pStyle w:val="BodyText20"/>
      </w:pPr>
    </w:p>
    <w:p w14:paraId="4F4E9F31" w14:textId="77777777" w:rsidR="0040040A" w:rsidRDefault="0040040A" w:rsidP="00531438">
      <w:pPr>
        <w:pStyle w:val="BodyText20"/>
      </w:pPr>
    </w:p>
    <w:p w14:paraId="163E04D4" w14:textId="77777777" w:rsidR="0040040A" w:rsidRDefault="0040040A" w:rsidP="00531438">
      <w:pPr>
        <w:pStyle w:val="BodyText20"/>
      </w:pPr>
    </w:p>
    <w:p w14:paraId="644BED50" w14:textId="77777777" w:rsidR="0040040A" w:rsidRDefault="0040040A" w:rsidP="00531438">
      <w:pPr>
        <w:pStyle w:val="BodyText20"/>
      </w:pPr>
    </w:p>
    <w:p w14:paraId="4FDC0E06" w14:textId="77777777" w:rsidR="0040040A" w:rsidRDefault="0040040A" w:rsidP="00531438">
      <w:pPr>
        <w:pStyle w:val="BodyText20"/>
      </w:pPr>
    </w:p>
    <w:p w14:paraId="4812CE9A" w14:textId="77777777" w:rsidR="0040040A" w:rsidRDefault="0040040A" w:rsidP="00531438">
      <w:pPr>
        <w:pStyle w:val="BodyText20"/>
      </w:pPr>
    </w:p>
    <w:p w14:paraId="148CBC4B" w14:textId="77777777" w:rsidR="0040040A" w:rsidRDefault="0040040A" w:rsidP="00531438">
      <w:pPr>
        <w:pStyle w:val="BodyText20"/>
      </w:pPr>
    </w:p>
    <w:p w14:paraId="7620549F" w14:textId="77777777" w:rsidR="0040040A" w:rsidRDefault="0040040A" w:rsidP="00531438">
      <w:pPr>
        <w:pStyle w:val="BodyText20"/>
      </w:pPr>
    </w:p>
    <w:p w14:paraId="515B4DA0" w14:textId="77777777" w:rsidR="0040040A" w:rsidRDefault="0040040A" w:rsidP="00531438">
      <w:pPr>
        <w:pStyle w:val="BodyText20"/>
      </w:pPr>
    </w:p>
    <w:p w14:paraId="36BDC253" w14:textId="77777777" w:rsidR="0040040A" w:rsidRDefault="0040040A" w:rsidP="00531438">
      <w:pPr>
        <w:pStyle w:val="BodyText20"/>
      </w:pPr>
    </w:p>
    <w:p w14:paraId="28D4C3C5" w14:textId="77777777" w:rsidR="0040040A" w:rsidRDefault="0040040A" w:rsidP="00531438">
      <w:pPr>
        <w:pStyle w:val="BodyText20"/>
      </w:pPr>
    </w:p>
    <w:p w14:paraId="05671956" w14:textId="77777777" w:rsidR="0040040A" w:rsidRDefault="0040040A" w:rsidP="00531438">
      <w:pPr>
        <w:pStyle w:val="BodyText20"/>
      </w:pPr>
    </w:p>
    <w:p w14:paraId="5F43B7A1" w14:textId="77777777" w:rsidR="0040040A" w:rsidRDefault="0040040A" w:rsidP="00531438">
      <w:pPr>
        <w:pStyle w:val="BodyText20"/>
      </w:pPr>
    </w:p>
    <w:p w14:paraId="43E88EF4" w14:textId="77777777" w:rsidR="0040040A" w:rsidRDefault="0040040A" w:rsidP="00531438">
      <w:pPr>
        <w:pStyle w:val="BodyText20"/>
      </w:pPr>
    </w:p>
    <w:p w14:paraId="4BC0FCF5" w14:textId="77777777" w:rsidR="0040040A" w:rsidRDefault="0040040A" w:rsidP="00531438">
      <w:pPr>
        <w:pStyle w:val="BodyText20"/>
      </w:pPr>
    </w:p>
    <w:p w14:paraId="45B5266F" w14:textId="77777777" w:rsidR="0040040A" w:rsidRDefault="0040040A" w:rsidP="00531438">
      <w:pPr>
        <w:pStyle w:val="BodyText20"/>
      </w:pPr>
    </w:p>
    <w:p w14:paraId="51904B96" w14:textId="77777777" w:rsidR="0040040A" w:rsidRDefault="0040040A" w:rsidP="00531438">
      <w:pPr>
        <w:pStyle w:val="BodyText20"/>
      </w:pPr>
    </w:p>
    <w:p w14:paraId="27B09C79" w14:textId="77777777" w:rsidR="0040040A" w:rsidRDefault="0040040A" w:rsidP="00531438">
      <w:pPr>
        <w:pStyle w:val="BodyText20"/>
      </w:pPr>
    </w:p>
    <w:p w14:paraId="3D6FA5C6" w14:textId="77777777" w:rsidR="0040040A" w:rsidRDefault="0040040A" w:rsidP="00531438">
      <w:pPr>
        <w:pStyle w:val="BodyText20"/>
      </w:pPr>
    </w:p>
    <w:p w14:paraId="7F377245" w14:textId="77777777" w:rsidR="0040040A" w:rsidRDefault="0040040A" w:rsidP="00531438">
      <w:pPr>
        <w:pStyle w:val="BodyText20"/>
      </w:pPr>
    </w:p>
    <w:p w14:paraId="0D27BD00" w14:textId="77777777" w:rsidR="0040040A" w:rsidRDefault="0040040A" w:rsidP="00531438">
      <w:pPr>
        <w:pStyle w:val="BodyText20"/>
      </w:pPr>
    </w:p>
    <w:p w14:paraId="488A6D42" w14:textId="77777777" w:rsidR="0040040A" w:rsidRDefault="0040040A" w:rsidP="00531438">
      <w:pPr>
        <w:pStyle w:val="BodyText20"/>
      </w:pPr>
    </w:p>
    <w:p w14:paraId="018E6907" w14:textId="40218290" w:rsidR="0040040A" w:rsidRPr="00531438" w:rsidRDefault="0040040A" w:rsidP="00531438">
      <w:pPr>
        <w:pStyle w:val="BodyText20"/>
      </w:pPr>
    </w:p>
    <w:bookmarkEnd w:id="67"/>
    <w:p w14:paraId="64C4D36C" w14:textId="20DB84B3" w:rsidR="00B35011" w:rsidRPr="00531438" w:rsidRDefault="00B35011" w:rsidP="00886927">
      <w:pPr>
        <w:pStyle w:val="BodyText20"/>
        <w:tabs>
          <w:tab w:val="left" w:pos="2453"/>
        </w:tabs>
      </w:pPr>
    </w:p>
    <w:bookmarkStart w:id="69" w:name="_Toc75816816" w:displacedByCustomXml="next"/>
    <w:bookmarkStart w:id="70" w:name="_Toc33605929" w:displacedByCustomXml="next"/>
    <w:bookmarkStart w:id="71" w:name="_Toc32485226" w:displacedByCustomXml="next"/>
    <w:bookmarkStart w:id="72" w:name="_Toc32485178" w:displacedByCustomXml="next"/>
    <w:bookmarkStart w:id="73" w:name="_Toc32478498" w:displacedByCustomXml="next"/>
    <w:bookmarkStart w:id="74" w:name="_Toc31988934" w:displacedByCustomXml="next"/>
    <w:bookmarkStart w:id="75" w:name="_Toc75767362" w:displacedByCustomXml="next"/>
    <w:bookmarkStart w:id="76" w:name="_Toc75767511" w:displacedByCustomXml="next"/>
    <w:sdt>
      <w:sdtPr>
        <w:rPr>
          <w:rFonts w:ascii="Times New Roman" w:hAnsi="Times New Roman" w:cs="Times New Roman"/>
          <w:b w:val="0"/>
          <w:bCs w:val="0"/>
          <w:spacing w:val="0"/>
          <w:kern w:val="0"/>
          <w:position w:val="0"/>
          <w:sz w:val="24"/>
          <w:szCs w:val="24"/>
        </w:rPr>
        <w:id w:val="-993097543"/>
        <w:docPartObj>
          <w:docPartGallery w:val="Table of Contents"/>
          <w:docPartUnique/>
        </w:docPartObj>
      </w:sdtPr>
      <w:sdtEndPr>
        <w:rPr>
          <w:rFonts w:ascii="Arial" w:hAnsi="Arial" w:cs="Arial"/>
          <w:noProof/>
          <w:sz w:val="20"/>
          <w:szCs w:val="20"/>
        </w:rPr>
      </w:sdtEndPr>
      <w:sdtContent>
        <w:p w14:paraId="3770B291" w14:textId="77777777" w:rsidR="00D709F7" w:rsidRDefault="000B0CE4" w:rsidP="00336E57">
          <w:pPr>
            <w:pStyle w:val="TableNames"/>
            <w:rPr>
              <w:noProof/>
            </w:rPr>
          </w:pPr>
          <w:r>
            <w:t>Contents</w:t>
          </w:r>
          <w:bookmarkEnd w:id="76"/>
          <w:bookmarkEnd w:id="75"/>
          <w:bookmarkEnd w:id="74"/>
          <w:bookmarkEnd w:id="73"/>
          <w:bookmarkEnd w:id="72"/>
          <w:bookmarkEnd w:id="71"/>
          <w:bookmarkEnd w:id="70"/>
          <w:bookmarkEnd w:id="69"/>
          <w:r w:rsidRPr="000B0CE4">
            <w:rPr>
              <w:rFonts w:ascii="Arial" w:hAnsi="Arial" w:cs="Arial"/>
              <w:i/>
              <w:iCs/>
              <w:sz w:val="20"/>
              <w:szCs w:val="20"/>
            </w:rPr>
            <w:fldChar w:fldCharType="begin"/>
          </w:r>
          <w:r w:rsidRPr="000B0CE4">
            <w:rPr>
              <w:rFonts w:ascii="Arial" w:hAnsi="Arial" w:cs="Arial"/>
              <w:sz w:val="20"/>
              <w:szCs w:val="20"/>
            </w:rPr>
            <w:instrText xml:space="preserve"> TOC \o "1-3" \h \z \u </w:instrText>
          </w:r>
          <w:r w:rsidRPr="000B0CE4">
            <w:rPr>
              <w:rFonts w:ascii="Arial" w:hAnsi="Arial" w:cs="Arial"/>
              <w:i/>
              <w:iCs/>
              <w:sz w:val="20"/>
              <w:szCs w:val="20"/>
            </w:rPr>
            <w:fldChar w:fldCharType="separate"/>
          </w:r>
        </w:p>
        <w:p w14:paraId="470BDBF5" w14:textId="374899AB" w:rsidR="00D709F7" w:rsidRDefault="00D709F7">
          <w:pPr>
            <w:pStyle w:val="TOC1"/>
            <w:tabs>
              <w:tab w:val="left" w:pos="397"/>
              <w:tab w:val="right" w:pos="9017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2"/>
              <w:szCs w:val="22"/>
              <w:lang w:val="en-IN" w:eastAsia="en-IN"/>
            </w:rPr>
          </w:pPr>
          <w:hyperlink w:anchor="_Toc75816818" w:history="1">
            <w:r w:rsidRPr="009B48D8">
              <w:rPr>
                <w:rStyle w:val="Hyperlink"/>
                <w:noProof/>
              </w:rPr>
              <w:t>1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en-IN" w:eastAsia="en-IN"/>
              </w:rPr>
              <w:tab/>
            </w:r>
            <w:r w:rsidRPr="009B48D8">
              <w:rPr>
                <w:rStyle w:val="Hyperlink"/>
                <w:noProof/>
              </w:rPr>
              <w:t>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_Toc75816818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695E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021668" w14:textId="0F0F49EB" w:rsidR="00D709F7" w:rsidRDefault="00D709F7">
          <w:pPr>
            <w:pStyle w:val="TOC2"/>
            <w:tabs>
              <w:tab w:val="left" w:pos="960"/>
              <w:tab w:val="righ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5816819" w:history="1">
            <w:r w:rsidRPr="009B48D8">
              <w:rPr>
                <w:rStyle w:val="Hyperlink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Pr="009B48D8">
              <w:rPr>
                <w:rStyle w:val="Hyperlink"/>
                <w:noProof/>
              </w:rPr>
              <w:t>Scope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_Toc75816819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695E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224EE6" w14:textId="2B9E24DA" w:rsidR="00D709F7" w:rsidRDefault="00D709F7">
          <w:pPr>
            <w:pStyle w:val="TOC2"/>
            <w:tabs>
              <w:tab w:val="left" w:pos="960"/>
              <w:tab w:val="righ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5816820" w:history="1">
            <w:r w:rsidRPr="009B48D8">
              <w:rPr>
                <w:rStyle w:val="Hyperlink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Pr="009B48D8">
              <w:rPr>
                <w:rStyle w:val="Hyperlink"/>
                <w:noProof/>
              </w:rPr>
              <w:t>Acronyms &amp; Abbreviations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_Toc75816820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695E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39B374" w14:textId="13063A24" w:rsidR="00D709F7" w:rsidRDefault="00D709F7">
          <w:pPr>
            <w:pStyle w:val="TOC2"/>
            <w:tabs>
              <w:tab w:val="left" w:pos="960"/>
              <w:tab w:val="righ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5816821" w:history="1">
            <w:r w:rsidRPr="009B48D8">
              <w:rPr>
                <w:rStyle w:val="Hyperlink"/>
                <w:noProof/>
              </w:rPr>
              <w:t>1.3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Pr="009B48D8">
              <w:rPr>
                <w:rStyle w:val="Hyperlink"/>
                <w:noProof/>
              </w:rPr>
              <w:t>Conventions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_Toc75816821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695E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A66A8C" w14:textId="70DD4587" w:rsidR="00D709F7" w:rsidRDefault="00D709F7">
          <w:pPr>
            <w:pStyle w:val="TOC1"/>
            <w:tabs>
              <w:tab w:val="left" w:pos="397"/>
              <w:tab w:val="right" w:pos="9017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2"/>
              <w:szCs w:val="22"/>
              <w:lang w:val="en-IN" w:eastAsia="en-IN"/>
            </w:rPr>
          </w:pPr>
          <w:hyperlink w:anchor="_Toc75816822" w:history="1">
            <w:r w:rsidRPr="009B48D8">
              <w:rPr>
                <w:rStyle w:val="Hyperlink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en-IN" w:eastAsia="en-IN"/>
              </w:rPr>
              <w:tab/>
            </w:r>
            <w:r w:rsidRPr="009B48D8">
              <w:rPr>
                <w:rStyle w:val="Hyperlink"/>
                <w:noProof/>
              </w:rPr>
              <w:t>System Admin Operations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_Toc75816822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695E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5224A6" w14:textId="59466241" w:rsidR="00D709F7" w:rsidRDefault="00D709F7">
          <w:pPr>
            <w:pStyle w:val="TOC2"/>
            <w:tabs>
              <w:tab w:val="left" w:pos="960"/>
              <w:tab w:val="righ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5816823" w:history="1">
            <w:r w:rsidRPr="009B48D8">
              <w:rPr>
                <w:rStyle w:val="Hyperlink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Pr="009B48D8">
              <w:rPr>
                <w:rStyle w:val="Hyperlink"/>
                <w:noProof/>
              </w:rPr>
              <w:t>Application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_Toc75816823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695E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54B916" w14:textId="7A6274E9" w:rsidR="00D709F7" w:rsidRDefault="00D709F7">
          <w:pPr>
            <w:pStyle w:val="TOC2"/>
            <w:tabs>
              <w:tab w:val="left" w:pos="960"/>
              <w:tab w:val="righ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5816824" w:history="1">
            <w:r w:rsidRPr="009B48D8">
              <w:rPr>
                <w:rStyle w:val="Hyperlink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Pr="009B48D8">
              <w:rPr>
                <w:rStyle w:val="Hyperlink"/>
                <w:noProof/>
              </w:rPr>
              <w:t>Logging into the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_Toc75816824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695E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4D7775" w14:textId="6BE36556" w:rsidR="00D709F7" w:rsidRDefault="00D709F7">
          <w:pPr>
            <w:pStyle w:val="TOC2"/>
            <w:tabs>
              <w:tab w:val="left" w:pos="960"/>
              <w:tab w:val="righ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5816825" w:history="1">
            <w:r w:rsidRPr="009B48D8">
              <w:rPr>
                <w:rStyle w:val="Hyperlink"/>
                <w:noProof/>
              </w:rPr>
              <w:t>2.3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Pr="009B48D8">
              <w:rPr>
                <w:rStyle w:val="Hyperlink"/>
                <w:noProof/>
              </w:rPr>
              <w:t>Application User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_Toc75816825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695E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EC7DA6" w14:textId="3876033C" w:rsidR="00D709F7" w:rsidRDefault="00D709F7">
          <w:pPr>
            <w:pStyle w:val="TOC2"/>
            <w:tabs>
              <w:tab w:val="left" w:pos="960"/>
              <w:tab w:val="righ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5816826" w:history="1">
            <w:r w:rsidRPr="009B48D8">
              <w:rPr>
                <w:rStyle w:val="Hyperlink"/>
                <w:noProof/>
              </w:rPr>
              <w:t>2.4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Pr="009B48D8">
              <w:rPr>
                <w:rStyle w:val="Hyperlink"/>
                <w:noProof/>
              </w:rPr>
              <w:t>System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_Toc75816826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695E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9D2159" w14:textId="61175DCF" w:rsidR="00D709F7" w:rsidRDefault="00D709F7">
          <w:pPr>
            <w:pStyle w:val="TOC2"/>
            <w:tabs>
              <w:tab w:val="left" w:pos="960"/>
              <w:tab w:val="righ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5816827" w:history="1">
            <w:r w:rsidRPr="009B48D8">
              <w:rPr>
                <w:rStyle w:val="Hyperlink"/>
                <w:noProof/>
              </w:rPr>
              <w:t>2.5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Pr="009B48D8">
              <w:rPr>
                <w:rStyle w:val="Hyperlink"/>
                <w:noProof/>
              </w:rPr>
              <w:t>Edit Parameter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_Toc75816827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695E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151737" w14:textId="5D669ECB" w:rsidR="00D709F7" w:rsidRDefault="00D709F7">
          <w:pPr>
            <w:pStyle w:val="TOC2"/>
            <w:tabs>
              <w:tab w:val="left" w:pos="960"/>
              <w:tab w:val="righ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5816828" w:history="1">
            <w:r w:rsidRPr="009B48D8">
              <w:rPr>
                <w:rStyle w:val="Hyperlink"/>
                <w:noProof/>
              </w:rPr>
              <w:t>2.6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Pr="009B48D8">
              <w:rPr>
                <w:rStyle w:val="Hyperlink"/>
                <w:noProof/>
              </w:rPr>
              <w:t>Filter Parameter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_Toc75816828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695E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28888C" w14:textId="60208D5C" w:rsidR="00D709F7" w:rsidRDefault="00D709F7">
          <w:pPr>
            <w:pStyle w:val="TOC2"/>
            <w:tabs>
              <w:tab w:val="left" w:pos="960"/>
              <w:tab w:val="righ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5816829" w:history="1">
            <w:r w:rsidRPr="009B48D8">
              <w:rPr>
                <w:rStyle w:val="Hyperlink"/>
                <w:noProof/>
              </w:rPr>
              <w:t>2.7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Pr="009B48D8">
              <w:rPr>
                <w:rStyle w:val="Hyperlink"/>
                <w:noProof/>
              </w:rPr>
              <w:t>Message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_Toc75816829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695E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0B4E88" w14:textId="214C7216" w:rsidR="00D709F7" w:rsidRDefault="00D709F7">
          <w:pPr>
            <w:pStyle w:val="TOC2"/>
            <w:tabs>
              <w:tab w:val="left" w:pos="960"/>
              <w:tab w:val="righ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5816830" w:history="1">
            <w:r w:rsidRPr="009B48D8">
              <w:rPr>
                <w:rStyle w:val="Hyperlink"/>
                <w:noProof/>
              </w:rPr>
              <w:t>2.8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Pr="009B48D8">
              <w:rPr>
                <w:rStyle w:val="Hyperlink"/>
                <w:noProof/>
              </w:rPr>
              <w:t>Edit Message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_Toc75816830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695E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D091EC" w14:textId="74148576" w:rsidR="00D709F7" w:rsidRDefault="00D709F7">
          <w:pPr>
            <w:pStyle w:val="TOC2"/>
            <w:tabs>
              <w:tab w:val="left" w:pos="960"/>
              <w:tab w:val="righ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5816831" w:history="1">
            <w:r w:rsidRPr="009B48D8">
              <w:rPr>
                <w:rStyle w:val="Hyperlink"/>
                <w:noProof/>
              </w:rPr>
              <w:t>2.9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Pr="009B48D8">
              <w:rPr>
                <w:rStyle w:val="Hyperlink"/>
                <w:noProof/>
              </w:rPr>
              <w:t>Filter Message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_Toc75816831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695E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7ACE64" w14:textId="04C50F06" w:rsidR="00D709F7" w:rsidRDefault="00D709F7">
          <w:pPr>
            <w:pStyle w:val="TOC2"/>
            <w:tabs>
              <w:tab w:val="left" w:pos="1200"/>
              <w:tab w:val="righ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5816832" w:history="1">
            <w:r w:rsidRPr="009B48D8">
              <w:rPr>
                <w:rStyle w:val="Hyperlink"/>
                <w:noProof/>
              </w:rPr>
              <w:t>2.10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Pr="009B48D8">
              <w:rPr>
                <w:rStyle w:val="Hyperlink"/>
                <w:noProof/>
              </w:rPr>
              <w:t>Custom 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_Toc75816832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695E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4CD35B" w14:textId="5CFA98D6" w:rsidR="00D709F7" w:rsidRDefault="00D709F7">
          <w:pPr>
            <w:pStyle w:val="TOC2"/>
            <w:tabs>
              <w:tab w:val="left" w:pos="1200"/>
              <w:tab w:val="righ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5816833" w:history="1">
            <w:r w:rsidRPr="009B48D8">
              <w:rPr>
                <w:rStyle w:val="Hyperlink"/>
                <w:noProof/>
              </w:rPr>
              <w:t>2.11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Pr="009B48D8">
              <w:rPr>
                <w:rStyle w:val="Hyperlink"/>
                <w:noProof/>
              </w:rPr>
              <w:t>Edit Port Parameters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_Toc75816833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695E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551BCD" w14:textId="1069BBA4" w:rsidR="00D709F7" w:rsidRDefault="00D709F7">
          <w:pPr>
            <w:pStyle w:val="TOC2"/>
            <w:tabs>
              <w:tab w:val="left" w:pos="1200"/>
              <w:tab w:val="righ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5816834" w:history="1">
            <w:r w:rsidRPr="009B48D8">
              <w:rPr>
                <w:rStyle w:val="Hyperlink"/>
                <w:noProof/>
              </w:rPr>
              <w:t>2.12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Pr="009B48D8">
              <w:rPr>
                <w:rStyle w:val="Hyperlink"/>
                <w:noProof/>
              </w:rPr>
              <w:t>Filter Custom 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_Toc75816834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695E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188E31" w14:textId="77562755" w:rsidR="00D709F7" w:rsidRDefault="00D709F7">
          <w:pPr>
            <w:pStyle w:val="TOC2"/>
            <w:tabs>
              <w:tab w:val="left" w:pos="1200"/>
              <w:tab w:val="righ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5816835" w:history="1">
            <w:r w:rsidRPr="009B48D8">
              <w:rPr>
                <w:rStyle w:val="Hyperlink"/>
                <w:noProof/>
              </w:rPr>
              <w:t>2.13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Pr="009B48D8">
              <w:rPr>
                <w:rStyle w:val="Hyperlink"/>
                <w:noProof/>
              </w:rPr>
              <w:t>Field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_Toc75816835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695E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13DE6A" w14:textId="2ACAAC1B" w:rsidR="00D709F7" w:rsidRDefault="00D709F7">
          <w:pPr>
            <w:pStyle w:val="TOC2"/>
            <w:tabs>
              <w:tab w:val="left" w:pos="1200"/>
              <w:tab w:val="righ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5816836" w:history="1">
            <w:r w:rsidRPr="009B48D8">
              <w:rPr>
                <w:rStyle w:val="Hyperlink"/>
                <w:noProof/>
              </w:rPr>
              <w:t>2.14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Pr="009B48D8">
              <w:rPr>
                <w:rStyle w:val="Hyperlink"/>
                <w:noProof/>
              </w:rPr>
              <w:t>Edit Field Parameters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_Toc75816836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695E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488902" w14:textId="7E3927EF" w:rsidR="00D709F7" w:rsidRDefault="00D709F7">
          <w:pPr>
            <w:pStyle w:val="TOC2"/>
            <w:tabs>
              <w:tab w:val="left" w:pos="1200"/>
              <w:tab w:val="righ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5816837" w:history="1">
            <w:r w:rsidRPr="009B48D8">
              <w:rPr>
                <w:rStyle w:val="Hyperlink"/>
                <w:noProof/>
              </w:rPr>
              <w:t>2.15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Pr="009B48D8">
              <w:rPr>
                <w:rStyle w:val="Hyperlink"/>
                <w:noProof/>
              </w:rPr>
              <w:t>Filter Field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_Toc75816837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695E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BCFF58" w14:textId="1EDF5CB6" w:rsidR="00D709F7" w:rsidRDefault="00D709F7">
          <w:pPr>
            <w:pStyle w:val="TOC2"/>
            <w:tabs>
              <w:tab w:val="left" w:pos="1200"/>
              <w:tab w:val="righ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5816838" w:history="1">
            <w:r w:rsidRPr="009B48D8">
              <w:rPr>
                <w:rStyle w:val="Hyperlink"/>
                <w:noProof/>
              </w:rPr>
              <w:t>2.16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Pr="009B48D8">
              <w:rPr>
                <w:rStyle w:val="Hyperlink"/>
                <w:noProof/>
              </w:rPr>
              <w:t>Add new field in Field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_Toc75816838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695E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9CC934" w14:textId="31EFB29D" w:rsidR="00D709F7" w:rsidRDefault="00D709F7">
          <w:pPr>
            <w:pStyle w:val="TOC2"/>
            <w:tabs>
              <w:tab w:val="left" w:pos="1200"/>
              <w:tab w:val="righ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5816839" w:history="1">
            <w:r w:rsidRPr="009B48D8">
              <w:rPr>
                <w:rStyle w:val="Hyperlink"/>
                <w:noProof/>
              </w:rPr>
              <w:t>2.17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Pr="009B48D8">
              <w:rPr>
                <w:rStyle w:val="Hyperlink"/>
                <w:noProof/>
              </w:rPr>
              <w:t>Exchange Rate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_Toc75816839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695E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DFC1DB" w14:textId="55481BCF" w:rsidR="00D709F7" w:rsidRDefault="00D709F7">
          <w:pPr>
            <w:pStyle w:val="TOC2"/>
            <w:tabs>
              <w:tab w:val="left" w:pos="1200"/>
              <w:tab w:val="righ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5816840" w:history="1">
            <w:r w:rsidRPr="009B48D8">
              <w:rPr>
                <w:rStyle w:val="Hyperlink"/>
                <w:noProof/>
              </w:rPr>
              <w:t>2.18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Pr="009B48D8">
              <w:rPr>
                <w:rStyle w:val="Hyperlink"/>
                <w:noProof/>
              </w:rPr>
              <w:t>Edit Exchange Rate Parameters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_Toc75816840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695E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1CD309" w14:textId="53094E4A" w:rsidR="00D709F7" w:rsidRDefault="00D709F7">
          <w:pPr>
            <w:pStyle w:val="TOC2"/>
            <w:tabs>
              <w:tab w:val="left" w:pos="1200"/>
              <w:tab w:val="righ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5816841" w:history="1">
            <w:r w:rsidRPr="009B48D8">
              <w:rPr>
                <w:rStyle w:val="Hyperlink"/>
                <w:noProof/>
              </w:rPr>
              <w:t>2.19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Pr="009B48D8">
              <w:rPr>
                <w:rStyle w:val="Hyperlink"/>
                <w:noProof/>
              </w:rPr>
              <w:t>Filter Currency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_Toc75816841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695E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D8F05D" w14:textId="422886D9" w:rsidR="00D709F7" w:rsidRDefault="00D709F7">
          <w:pPr>
            <w:pStyle w:val="TOC2"/>
            <w:tabs>
              <w:tab w:val="left" w:pos="1200"/>
              <w:tab w:val="righ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5816842" w:history="1">
            <w:r w:rsidRPr="009B48D8">
              <w:rPr>
                <w:rStyle w:val="Hyperlink"/>
                <w:noProof/>
              </w:rPr>
              <w:t>2.20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Pr="009B48D8">
              <w:rPr>
                <w:rStyle w:val="Hyperlink"/>
                <w:noProof/>
              </w:rPr>
              <w:t>Add Currency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_Toc75816842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695E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89EF6F" w14:textId="0AF94F51" w:rsidR="00D709F7" w:rsidRDefault="00D709F7">
          <w:pPr>
            <w:pStyle w:val="TOC2"/>
            <w:tabs>
              <w:tab w:val="left" w:pos="1200"/>
              <w:tab w:val="righ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5816843" w:history="1">
            <w:r w:rsidRPr="009B48D8">
              <w:rPr>
                <w:rStyle w:val="Hyperlink"/>
                <w:noProof/>
              </w:rPr>
              <w:t>2.21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Pr="009B48D8">
              <w:rPr>
                <w:rStyle w:val="Hyperlink"/>
                <w:noProof/>
              </w:rPr>
              <w:t>Audit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_Toc75816843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695E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B35263" w14:textId="44301061" w:rsidR="00D709F7" w:rsidRDefault="00D709F7">
          <w:pPr>
            <w:pStyle w:val="TOC2"/>
            <w:tabs>
              <w:tab w:val="left" w:pos="1200"/>
              <w:tab w:val="righ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5816844" w:history="1">
            <w:r w:rsidRPr="009B48D8">
              <w:rPr>
                <w:rStyle w:val="Hyperlink"/>
                <w:noProof/>
              </w:rPr>
              <w:t>2.22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Pr="009B48D8">
              <w:rPr>
                <w:rStyle w:val="Hyperlink"/>
                <w:noProof/>
              </w:rPr>
              <w:t>Filter Audit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_Toc75816844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695E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6C6A5F" w14:textId="79BD1DE2" w:rsidR="00D709F7" w:rsidRDefault="00D709F7">
          <w:pPr>
            <w:pStyle w:val="TOC2"/>
            <w:tabs>
              <w:tab w:val="left" w:pos="1200"/>
              <w:tab w:val="righ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5816845" w:history="1">
            <w:r w:rsidRPr="009B48D8">
              <w:rPr>
                <w:rStyle w:val="Hyperlink"/>
                <w:noProof/>
              </w:rPr>
              <w:t>2.23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Pr="009B48D8">
              <w:rPr>
                <w:rStyle w:val="Hyperlink"/>
                <w:noProof/>
              </w:rPr>
              <w:t>User Type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_Toc75816845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695E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398026" w14:textId="469088AB" w:rsidR="00D709F7" w:rsidRDefault="00D709F7">
          <w:pPr>
            <w:pStyle w:val="TOC2"/>
            <w:tabs>
              <w:tab w:val="left" w:pos="1200"/>
              <w:tab w:val="righ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5816846" w:history="1">
            <w:r w:rsidRPr="009B48D8">
              <w:rPr>
                <w:rStyle w:val="Hyperlink"/>
                <w:noProof/>
              </w:rPr>
              <w:t>2.24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Pr="009B48D8">
              <w:rPr>
                <w:rStyle w:val="Hyperlink"/>
                <w:noProof/>
              </w:rPr>
              <w:t>Edit User 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_Toc75816846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695E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F61025" w14:textId="3FD3E542" w:rsidR="00D709F7" w:rsidRDefault="00D709F7">
          <w:pPr>
            <w:pStyle w:val="TOC2"/>
            <w:tabs>
              <w:tab w:val="left" w:pos="1200"/>
              <w:tab w:val="righ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5816847" w:history="1">
            <w:r w:rsidRPr="009B48D8">
              <w:rPr>
                <w:rStyle w:val="Hyperlink"/>
                <w:noProof/>
              </w:rPr>
              <w:t>2.25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Pr="009B48D8">
              <w:rPr>
                <w:rStyle w:val="Hyperlink"/>
                <w:noProof/>
              </w:rPr>
              <w:t>Filter User Type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_Toc75816847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695E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D602DB" w14:textId="3A8DBDDE" w:rsidR="00D709F7" w:rsidRDefault="00D709F7">
          <w:pPr>
            <w:pStyle w:val="TOC2"/>
            <w:tabs>
              <w:tab w:val="left" w:pos="1200"/>
              <w:tab w:val="righ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5816848" w:history="1">
            <w:r w:rsidRPr="009B48D8">
              <w:rPr>
                <w:rStyle w:val="Hyperlink"/>
                <w:noProof/>
              </w:rPr>
              <w:t>2.26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Pr="009B48D8">
              <w:rPr>
                <w:rStyle w:val="Hyperlink"/>
                <w:noProof/>
              </w:rPr>
              <w:t>Rule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_Toc75816848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695E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3853DC" w14:textId="7177D6FD" w:rsidR="00D709F7" w:rsidRDefault="00D709F7">
          <w:pPr>
            <w:pStyle w:val="TOC2"/>
            <w:tabs>
              <w:tab w:val="left" w:pos="1200"/>
              <w:tab w:val="righ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5816849" w:history="1">
            <w:r w:rsidRPr="009B48D8">
              <w:rPr>
                <w:rStyle w:val="Hyperlink"/>
                <w:noProof/>
              </w:rPr>
              <w:t>2.27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Pr="009B48D8">
              <w:rPr>
                <w:rStyle w:val="Hyperlink"/>
                <w:noProof/>
              </w:rPr>
              <w:t>Edit Rule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_Toc75816849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695E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F629FC" w14:textId="436FE8BB" w:rsidR="00D709F7" w:rsidRDefault="00D709F7">
          <w:pPr>
            <w:pStyle w:val="TOC2"/>
            <w:tabs>
              <w:tab w:val="left" w:pos="1200"/>
              <w:tab w:val="righ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5816850" w:history="1">
            <w:r w:rsidRPr="009B48D8">
              <w:rPr>
                <w:rStyle w:val="Hyperlink"/>
                <w:noProof/>
              </w:rPr>
              <w:t>2.28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Pr="009B48D8">
              <w:rPr>
                <w:rStyle w:val="Hyperlink"/>
                <w:noProof/>
              </w:rPr>
              <w:t>Filter Rule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_Toc75816850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695E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B5AD8C" w14:textId="32E3CCDF" w:rsidR="00D709F7" w:rsidRDefault="00D709F7">
          <w:pPr>
            <w:pStyle w:val="TOC2"/>
            <w:tabs>
              <w:tab w:val="left" w:pos="1200"/>
              <w:tab w:val="righ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5816851" w:history="1">
            <w:r w:rsidRPr="009B48D8">
              <w:rPr>
                <w:rStyle w:val="Hyperlink"/>
                <w:noProof/>
              </w:rPr>
              <w:t>2.29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Pr="009B48D8">
              <w:rPr>
                <w:rStyle w:val="Hyperlink"/>
                <w:noProof/>
              </w:rPr>
              <w:t>User Feature Mapping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_Toc75816851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695E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CF9739" w14:textId="2CDC5BC7" w:rsidR="00D709F7" w:rsidRDefault="00D709F7">
          <w:pPr>
            <w:pStyle w:val="TOC2"/>
            <w:tabs>
              <w:tab w:val="left" w:pos="1200"/>
              <w:tab w:val="righ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5816852" w:history="1">
            <w:r w:rsidRPr="009B48D8">
              <w:rPr>
                <w:rStyle w:val="Hyperlink"/>
                <w:noProof/>
              </w:rPr>
              <w:t>2.30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Pr="009B48D8">
              <w:rPr>
                <w:rStyle w:val="Hyperlink"/>
                <w:noProof/>
              </w:rPr>
              <w:t>Edit user feature mapping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_Toc75816852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695E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E9247F" w14:textId="1A5B8F66" w:rsidR="00D709F7" w:rsidRDefault="00D709F7">
          <w:pPr>
            <w:pStyle w:val="TOC2"/>
            <w:tabs>
              <w:tab w:val="left" w:pos="1200"/>
              <w:tab w:val="righ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5816853" w:history="1">
            <w:r w:rsidRPr="009B48D8">
              <w:rPr>
                <w:rStyle w:val="Hyperlink"/>
                <w:noProof/>
              </w:rPr>
              <w:t>2.31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Pr="009B48D8">
              <w:rPr>
                <w:rStyle w:val="Hyperlink"/>
                <w:noProof/>
              </w:rPr>
              <w:t>Filter User Feature Mapping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_Toc75816853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695E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29FE38" w14:textId="1A744030" w:rsidR="00D709F7" w:rsidRDefault="00D709F7">
          <w:pPr>
            <w:pStyle w:val="TOC2"/>
            <w:tabs>
              <w:tab w:val="left" w:pos="1200"/>
              <w:tab w:val="righ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5816854" w:history="1">
            <w:r w:rsidRPr="009B48D8">
              <w:rPr>
                <w:rStyle w:val="Hyperlink"/>
                <w:noProof/>
              </w:rPr>
              <w:t>2.32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Pr="009B48D8">
              <w:rPr>
                <w:rStyle w:val="Hyperlink"/>
                <w:noProof/>
              </w:rPr>
              <w:t>Rule Feature Mapping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_Toc75816854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695E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0A7B58" w14:textId="40BBF4AB" w:rsidR="00D709F7" w:rsidRDefault="00D709F7">
          <w:pPr>
            <w:pStyle w:val="TOC2"/>
            <w:tabs>
              <w:tab w:val="left" w:pos="1200"/>
              <w:tab w:val="righ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5816855" w:history="1">
            <w:r w:rsidRPr="009B48D8">
              <w:rPr>
                <w:rStyle w:val="Hyperlink"/>
                <w:noProof/>
              </w:rPr>
              <w:t>2.33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Pr="009B48D8">
              <w:rPr>
                <w:rStyle w:val="Hyperlink"/>
                <w:noProof/>
              </w:rPr>
              <w:t>Edit Rule Feature Mapping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_Toc75816855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695E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2AA001" w14:textId="4F57095E" w:rsidR="00D709F7" w:rsidRDefault="00D709F7">
          <w:pPr>
            <w:pStyle w:val="TOC2"/>
            <w:tabs>
              <w:tab w:val="left" w:pos="1200"/>
              <w:tab w:val="righ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5816856" w:history="1">
            <w:r w:rsidRPr="009B48D8">
              <w:rPr>
                <w:rStyle w:val="Hyperlink"/>
                <w:noProof/>
              </w:rPr>
              <w:t>2.34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Pr="009B48D8">
              <w:rPr>
                <w:rStyle w:val="Hyperlink"/>
                <w:noProof/>
              </w:rPr>
              <w:t>Filter Rule Feature Mapping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_Toc75816856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695E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4939AD" w14:textId="39A4063C" w:rsidR="00D709F7" w:rsidRDefault="00D709F7">
          <w:pPr>
            <w:pStyle w:val="TOC2"/>
            <w:tabs>
              <w:tab w:val="left" w:pos="1200"/>
              <w:tab w:val="righ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5816857" w:history="1">
            <w:r w:rsidRPr="009B48D8">
              <w:rPr>
                <w:rStyle w:val="Hyperlink"/>
                <w:noProof/>
              </w:rPr>
              <w:t>2.35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Pr="009B48D8">
              <w:rPr>
                <w:rStyle w:val="Hyperlink"/>
                <w:noProof/>
              </w:rPr>
              <w:t>User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_Toc75816857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695E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3690AB" w14:textId="03D3544A" w:rsidR="00D709F7" w:rsidRDefault="00D709F7">
          <w:pPr>
            <w:pStyle w:val="TOC2"/>
            <w:tabs>
              <w:tab w:val="left" w:pos="1200"/>
              <w:tab w:val="righ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5816858" w:history="1">
            <w:r w:rsidRPr="009B48D8">
              <w:rPr>
                <w:rStyle w:val="Hyperlink"/>
                <w:noProof/>
              </w:rPr>
              <w:t>2.36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Pr="009B48D8">
              <w:rPr>
                <w:rStyle w:val="Hyperlink"/>
                <w:noProof/>
              </w:rPr>
              <w:t>Edit Users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_Toc75816858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695E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58BC66" w14:textId="2A9B08E4" w:rsidR="00D709F7" w:rsidRDefault="00D709F7">
          <w:pPr>
            <w:pStyle w:val="TOC2"/>
            <w:tabs>
              <w:tab w:val="left" w:pos="1200"/>
              <w:tab w:val="righ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5816859" w:history="1">
            <w:r w:rsidRPr="009B48D8">
              <w:rPr>
                <w:rStyle w:val="Hyperlink"/>
                <w:noProof/>
              </w:rPr>
              <w:t>2.37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Pr="009B48D8">
              <w:rPr>
                <w:rStyle w:val="Hyperlink"/>
                <w:noProof/>
              </w:rPr>
              <w:t>Filter Users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_Toc75816859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695E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406B72" w14:textId="5509FE16" w:rsidR="00D709F7" w:rsidRDefault="00D709F7">
          <w:pPr>
            <w:pStyle w:val="TOC2"/>
            <w:tabs>
              <w:tab w:val="left" w:pos="1200"/>
              <w:tab w:val="righ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5816860" w:history="1">
            <w:r w:rsidRPr="009B48D8">
              <w:rPr>
                <w:rStyle w:val="Hyperlink"/>
                <w:noProof/>
              </w:rPr>
              <w:t>2.38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Pr="009B48D8">
              <w:rPr>
                <w:rStyle w:val="Hyperlink"/>
                <w:noProof/>
              </w:rPr>
              <w:t>Address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_Toc75816860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695E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66DECF" w14:textId="7FE8F963" w:rsidR="00D709F7" w:rsidRDefault="00D709F7">
          <w:pPr>
            <w:pStyle w:val="TOC2"/>
            <w:tabs>
              <w:tab w:val="left" w:pos="1200"/>
              <w:tab w:val="righ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5816861" w:history="1">
            <w:r w:rsidRPr="009B48D8">
              <w:rPr>
                <w:rStyle w:val="Hyperlink"/>
                <w:noProof/>
              </w:rPr>
              <w:t>2.39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Pr="009B48D8">
              <w:rPr>
                <w:rStyle w:val="Hyperlink"/>
                <w:noProof/>
              </w:rPr>
              <w:t>Edit Address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_Toc75816861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695E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7EA8B5" w14:textId="4BDF74EB" w:rsidR="00D709F7" w:rsidRDefault="00D709F7">
          <w:pPr>
            <w:pStyle w:val="TOC2"/>
            <w:tabs>
              <w:tab w:val="left" w:pos="1200"/>
              <w:tab w:val="righ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5816862" w:history="1">
            <w:r w:rsidRPr="009B48D8">
              <w:rPr>
                <w:rStyle w:val="Hyperlink"/>
                <w:noProof/>
              </w:rPr>
              <w:t>2.40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Pr="009B48D8">
              <w:rPr>
                <w:rStyle w:val="Hyperlink"/>
                <w:noProof/>
              </w:rPr>
              <w:t>Filter Address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_Toc75816862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695E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1AE4BF" w14:textId="35244A6B" w:rsidR="00D709F7" w:rsidRDefault="00D709F7">
          <w:pPr>
            <w:pStyle w:val="TOC2"/>
            <w:tabs>
              <w:tab w:val="left" w:pos="1200"/>
              <w:tab w:val="righ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5816863" w:history="1">
            <w:r w:rsidRPr="009B48D8">
              <w:rPr>
                <w:rStyle w:val="Hyperlink"/>
                <w:noProof/>
              </w:rPr>
              <w:t>2.41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Pr="009B48D8">
              <w:rPr>
                <w:rStyle w:val="Hyperlink"/>
                <w:noProof/>
              </w:rPr>
              <w:t>DB Tables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_Toc75816863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695E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C647AF" w14:textId="78DF2573" w:rsidR="00D709F7" w:rsidRDefault="00D709F7">
          <w:pPr>
            <w:pStyle w:val="TOC2"/>
            <w:tabs>
              <w:tab w:val="left" w:pos="1200"/>
              <w:tab w:val="righ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5816864" w:history="1">
            <w:r w:rsidRPr="009B48D8">
              <w:rPr>
                <w:rStyle w:val="Hyperlink"/>
                <w:noProof/>
              </w:rPr>
              <w:t>2.42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Pr="009B48D8">
              <w:rPr>
                <w:rStyle w:val="Hyperlink"/>
                <w:noProof/>
              </w:rPr>
              <w:t>Annex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_Toc75816864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695E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B8C550" w14:textId="30DF9D3E" w:rsidR="00D709F7" w:rsidRDefault="00D709F7">
          <w:pPr>
            <w:pStyle w:val="TOC2"/>
            <w:tabs>
              <w:tab w:val="left" w:pos="1200"/>
              <w:tab w:val="righ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5816865" w:history="1">
            <w:r w:rsidRPr="009B48D8">
              <w:rPr>
                <w:rStyle w:val="Hyperlink"/>
                <w:noProof/>
              </w:rPr>
              <w:t>2.43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Pr="009B48D8">
              <w:rPr>
                <w:rStyle w:val="Hyperlink"/>
                <w:noProof/>
              </w:rPr>
              <w:t>Annex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_Toc75816865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695E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766582" w14:textId="52165BB1" w:rsidR="00D709F7" w:rsidRDefault="00D709F7">
          <w:pPr>
            <w:pStyle w:val="TOC2"/>
            <w:tabs>
              <w:tab w:val="left" w:pos="1200"/>
              <w:tab w:val="righ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5816866" w:history="1">
            <w:r w:rsidRPr="009B48D8">
              <w:rPr>
                <w:rStyle w:val="Hyperlink"/>
                <w:noProof/>
              </w:rPr>
              <w:t>2.44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Pr="009B48D8">
              <w:rPr>
                <w:rStyle w:val="Hyperlink"/>
                <w:noProof/>
              </w:rPr>
              <w:t>Annex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_Toc75816866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695E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20DEBB" w14:textId="2DC9424F" w:rsidR="00D709F7" w:rsidRDefault="00D709F7">
          <w:pPr>
            <w:pStyle w:val="TOC2"/>
            <w:tabs>
              <w:tab w:val="left" w:pos="1200"/>
              <w:tab w:val="righ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5816867" w:history="1">
            <w:r w:rsidRPr="009B48D8">
              <w:rPr>
                <w:rStyle w:val="Hyperlink"/>
                <w:noProof/>
              </w:rPr>
              <w:t>2.45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Pr="009B48D8">
              <w:rPr>
                <w:rStyle w:val="Hyperlink"/>
                <w:noProof/>
              </w:rPr>
              <w:t>Annex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_Toc75816867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695E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040361" w14:textId="6914CAAB" w:rsidR="000B0CE4" w:rsidRPr="000B0CE4" w:rsidRDefault="000B0CE4">
          <w:pPr>
            <w:rPr>
              <w:rFonts w:ascii="Arial" w:hAnsi="Arial" w:cs="Arial"/>
              <w:sz w:val="20"/>
              <w:szCs w:val="20"/>
            </w:rPr>
          </w:pPr>
          <w:r w:rsidRPr="000B0CE4">
            <w:rPr>
              <w:rFonts w:ascii="Arial" w:hAnsi="Arial" w:cs="Arial"/>
              <w:b/>
              <w:bCs/>
              <w:noProof/>
              <w:sz w:val="20"/>
              <w:szCs w:val="20"/>
            </w:rPr>
            <w:fldChar w:fldCharType="end"/>
          </w:r>
        </w:p>
      </w:sdtContent>
    </w:sdt>
    <w:p w14:paraId="1F029D39" w14:textId="77777777" w:rsidR="000B0CE4" w:rsidRDefault="000B0CE4" w:rsidP="000B0CE4">
      <w:pPr>
        <w:pStyle w:val="TableNames"/>
        <w:sectPr w:rsidR="000B0CE4" w:rsidSect="008D2F10">
          <w:headerReference w:type="first" r:id="rId15"/>
          <w:footerReference w:type="first" r:id="rId16"/>
          <w:pgSz w:w="11907" w:h="16839" w:code="9"/>
          <w:pgMar w:top="1440" w:right="1440" w:bottom="1440" w:left="1440" w:header="706" w:footer="706" w:gutter="0"/>
          <w:pgNumType w:fmt="lowerRoman"/>
          <w:cols w:space="708"/>
          <w:docGrid w:linePitch="360"/>
        </w:sectPr>
      </w:pPr>
    </w:p>
    <w:p w14:paraId="42564649" w14:textId="77777777" w:rsidR="002631E4" w:rsidRPr="002631E4" w:rsidRDefault="002631E4" w:rsidP="003C7ABF">
      <w:pPr>
        <w:pStyle w:val="TOC1"/>
      </w:pPr>
    </w:p>
    <w:p w14:paraId="02D3294D" w14:textId="77777777" w:rsidR="006755C2" w:rsidRDefault="006755C2" w:rsidP="0001372C">
      <w:pPr>
        <w:pStyle w:val="TableNames"/>
      </w:pPr>
      <w:bookmarkStart w:id="77" w:name="_Toc354993235"/>
      <w:bookmarkStart w:id="78" w:name="_Toc354994307"/>
      <w:bookmarkStart w:id="79" w:name="_Toc385937349"/>
      <w:bookmarkStart w:id="80" w:name="_Toc386724015"/>
      <w:bookmarkStart w:id="81" w:name="_Toc387651074"/>
      <w:bookmarkStart w:id="82" w:name="_Toc389744745"/>
      <w:bookmarkStart w:id="83" w:name="_Toc389841232"/>
      <w:bookmarkStart w:id="84" w:name="_Toc390091309"/>
      <w:bookmarkStart w:id="85" w:name="_Toc390091902"/>
      <w:bookmarkStart w:id="86" w:name="_Toc390092073"/>
      <w:bookmarkStart w:id="87" w:name="_Toc392664617"/>
      <w:bookmarkStart w:id="88" w:name="_Toc393985735"/>
      <w:bookmarkStart w:id="89" w:name="_Toc395257990"/>
      <w:bookmarkStart w:id="90" w:name="_Toc395277602"/>
      <w:bookmarkStart w:id="91" w:name="_Toc395345884"/>
      <w:bookmarkStart w:id="92" w:name="_Toc395346386"/>
      <w:bookmarkStart w:id="93" w:name="_Toc395539092"/>
      <w:bookmarkStart w:id="94" w:name="_Toc395597823"/>
      <w:bookmarkStart w:id="95" w:name="_Toc395598052"/>
      <w:bookmarkStart w:id="96" w:name="_Toc395598301"/>
      <w:bookmarkStart w:id="97" w:name="_Toc395600354"/>
      <w:bookmarkStart w:id="98" w:name="_Toc395713689"/>
      <w:bookmarkStart w:id="99" w:name="_Toc398654255"/>
      <w:bookmarkStart w:id="100" w:name="_Toc399322646"/>
      <w:bookmarkStart w:id="101" w:name="_Toc402788473"/>
      <w:bookmarkStart w:id="102" w:name="_Toc406498748"/>
      <w:bookmarkStart w:id="103" w:name="_Toc406669275"/>
      <w:bookmarkStart w:id="104" w:name="_Toc407109270"/>
      <w:bookmarkStart w:id="105" w:name="_Toc408930299"/>
      <w:bookmarkStart w:id="106" w:name="_Toc408930528"/>
      <w:bookmarkStart w:id="107" w:name="_Toc409003658"/>
      <w:bookmarkStart w:id="108" w:name="_Toc409003729"/>
      <w:bookmarkStart w:id="109" w:name="_Toc409003769"/>
      <w:bookmarkStart w:id="110" w:name="_Toc409004077"/>
      <w:bookmarkStart w:id="111" w:name="_Toc409540865"/>
      <w:bookmarkStart w:id="112" w:name="_Toc409780156"/>
      <w:bookmarkStart w:id="113" w:name="_Toc410059044"/>
      <w:bookmarkStart w:id="114" w:name="_Toc410380746"/>
      <w:bookmarkStart w:id="115" w:name="_Toc410394432"/>
      <w:bookmarkStart w:id="116" w:name="_Toc410403360"/>
      <w:bookmarkStart w:id="117" w:name="_Toc410834273"/>
      <w:bookmarkStart w:id="118" w:name="_Toc411523915"/>
      <w:bookmarkStart w:id="119" w:name="_Toc414375661"/>
      <w:bookmarkStart w:id="120" w:name="_Toc414543162"/>
      <w:bookmarkStart w:id="121" w:name="_Toc414868278"/>
      <w:bookmarkStart w:id="122" w:name="_Toc416703720"/>
      <w:bookmarkStart w:id="123" w:name="_Toc416703830"/>
      <w:bookmarkStart w:id="124" w:name="_Toc418250453"/>
      <w:bookmarkStart w:id="125" w:name="_Toc418606565"/>
      <w:bookmarkStart w:id="126" w:name="_Toc420937620"/>
      <w:bookmarkStart w:id="127" w:name="_Toc421114950"/>
      <w:bookmarkStart w:id="128" w:name="_Toc31537551"/>
      <w:bookmarkStart w:id="129" w:name="_Toc31556091"/>
      <w:bookmarkStart w:id="130" w:name="_Toc31624680"/>
      <w:bookmarkStart w:id="131" w:name="_Toc31633664"/>
      <w:bookmarkStart w:id="132" w:name="_Toc31884131"/>
      <w:bookmarkStart w:id="133" w:name="_Toc31898964"/>
      <w:bookmarkStart w:id="134" w:name="_Toc31899947"/>
      <w:bookmarkStart w:id="135" w:name="_Toc31900098"/>
      <w:bookmarkStart w:id="136" w:name="_Toc31900165"/>
      <w:bookmarkStart w:id="137" w:name="_Toc31900209"/>
      <w:bookmarkStart w:id="138" w:name="_Toc31900287"/>
      <w:bookmarkStart w:id="139" w:name="_Toc31961534"/>
      <w:bookmarkStart w:id="140" w:name="_Toc31988935"/>
      <w:bookmarkStart w:id="141" w:name="_Toc32478499"/>
      <w:bookmarkStart w:id="142" w:name="_Toc32485179"/>
      <w:bookmarkStart w:id="143" w:name="_Toc32485227"/>
      <w:bookmarkStart w:id="144" w:name="_Toc33605930"/>
      <w:bookmarkStart w:id="145" w:name="_Toc75767363"/>
      <w:bookmarkStart w:id="146" w:name="_Toc75767512"/>
      <w:bookmarkStart w:id="147" w:name="_Toc75816817"/>
      <w:r>
        <w:t>Figures</w:t>
      </w:r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</w:p>
    <w:p w14:paraId="3FA5D15B" w14:textId="4BE5177A" w:rsidR="00EE2FCA" w:rsidRDefault="00D239B5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r>
        <w:fldChar w:fldCharType="begin"/>
      </w:r>
      <w:r w:rsidR="00726B2E">
        <w:instrText xml:space="preserve"> TOC \f F \h \z \t "Figure Caption" \c </w:instrText>
      </w:r>
      <w:r>
        <w:fldChar w:fldCharType="separate"/>
      </w:r>
      <w:hyperlink w:anchor="_Toc75817134" w:history="1">
        <w:r w:rsidR="00EE2FCA" w:rsidRPr="00DB7FDD">
          <w:rPr>
            <w:rStyle w:val="Hyperlink"/>
            <w:noProof/>
          </w:rPr>
          <w:t>Figure 1: Login</w:t>
        </w:r>
        <w:r w:rsidR="00EE2FCA">
          <w:rPr>
            <w:noProof/>
            <w:webHidden/>
          </w:rPr>
          <w:tab/>
        </w:r>
        <w:r w:rsidR="00EE2FCA">
          <w:rPr>
            <w:noProof/>
            <w:webHidden/>
          </w:rPr>
          <w:fldChar w:fldCharType="begin"/>
        </w:r>
        <w:r w:rsidR="00EE2FCA">
          <w:rPr>
            <w:noProof/>
            <w:webHidden/>
          </w:rPr>
          <w:instrText xml:space="preserve"> PAGEREF _Toc75817134 \h </w:instrText>
        </w:r>
        <w:r w:rsidR="00EE2FCA">
          <w:rPr>
            <w:noProof/>
            <w:webHidden/>
          </w:rPr>
        </w:r>
        <w:r w:rsidR="00EE2FCA">
          <w:rPr>
            <w:noProof/>
            <w:webHidden/>
          </w:rPr>
          <w:fldChar w:fldCharType="separate"/>
        </w:r>
        <w:r w:rsidR="0097695E">
          <w:rPr>
            <w:noProof/>
            <w:webHidden/>
          </w:rPr>
          <w:t>3</w:t>
        </w:r>
        <w:r w:rsidR="00EE2FCA">
          <w:rPr>
            <w:noProof/>
            <w:webHidden/>
          </w:rPr>
          <w:fldChar w:fldCharType="end"/>
        </w:r>
      </w:hyperlink>
    </w:p>
    <w:p w14:paraId="575D54C4" w14:textId="748233FF" w:rsidR="00EE2FCA" w:rsidRDefault="00EE2FCA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817135" w:history="1">
        <w:r w:rsidRPr="00DB7FDD">
          <w:rPr>
            <w:rStyle w:val="Hyperlink"/>
            <w:noProof/>
          </w:rPr>
          <w:t>Figure 2: Home 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_Toc75817135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695E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289D2B3" w14:textId="3D733570" w:rsidR="00EE2FCA" w:rsidRDefault="00EE2FCA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817136" w:history="1">
        <w:r w:rsidRPr="00DB7FDD">
          <w:rPr>
            <w:rStyle w:val="Hyperlink"/>
            <w:noProof/>
          </w:rPr>
          <w:t>Figure 3: Forgot Password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_Toc75817136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695E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C64DB4A" w14:textId="355B0EA3" w:rsidR="00EE2FCA" w:rsidRDefault="00EE2FCA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817137" w:history="1">
        <w:r w:rsidRPr="00DB7FDD">
          <w:rPr>
            <w:rStyle w:val="Hyperlink"/>
            <w:noProof/>
          </w:rPr>
          <w:t>Figure 4: Set New Password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_Toc75817137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695E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43DA3E9" w14:textId="0CF8364B" w:rsidR="00EE2FCA" w:rsidRDefault="00EE2FCA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817138" w:history="1">
        <w:r w:rsidRPr="00DB7FDD">
          <w:rPr>
            <w:rStyle w:val="Hyperlink"/>
            <w:noProof/>
          </w:rPr>
          <w:t>Figure 5: Home 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_Toc75817138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695E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BC60F90" w14:textId="3755623D" w:rsidR="00EE2FCA" w:rsidRDefault="00EE2FCA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817139" w:history="1">
        <w:r w:rsidRPr="00DB7FDD">
          <w:rPr>
            <w:rStyle w:val="Hyperlink"/>
            <w:noProof/>
          </w:rPr>
          <w:t>Figure 6: View profile Information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_Toc75817139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695E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84FF322" w14:textId="4C661920" w:rsidR="00EE2FCA" w:rsidRDefault="00EE2FCA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817140" w:history="1">
        <w:r w:rsidRPr="00DB7FDD">
          <w:rPr>
            <w:rStyle w:val="Hyperlink"/>
            <w:noProof/>
          </w:rPr>
          <w:t>Figure 7: Change Password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_Toc75817140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695E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E2F47E1" w14:textId="12F4B549" w:rsidR="00EE2FCA" w:rsidRDefault="00EE2FCA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817141" w:history="1">
        <w:r w:rsidRPr="00DB7FDD">
          <w:rPr>
            <w:rStyle w:val="Hyperlink"/>
            <w:noProof/>
          </w:rPr>
          <w:t>Figure 8: System Management – View All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_Toc75817141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695E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6E54533" w14:textId="0BA19D9B" w:rsidR="00EE2FCA" w:rsidRDefault="00EE2FCA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817142" w:history="1">
        <w:r w:rsidRPr="00DB7FDD">
          <w:rPr>
            <w:rStyle w:val="Hyperlink"/>
            <w:noProof/>
          </w:rPr>
          <w:t>Figure 9: System Management - Edit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_Toc75817142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695E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49C93CB" w14:textId="628F4A8D" w:rsidR="00EE2FCA" w:rsidRDefault="00EE2FCA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817143" w:history="1">
        <w:r w:rsidRPr="00DB7FDD">
          <w:rPr>
            <w:rStyle w:val="Hyperlink"/>
            <w:noProof/>
          </w:rPr>
          <w:t>Figure 10: System Management – Filter Option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_Toc75817143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695E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5DE7332" w14:textId="66F71C03" w:rsidR="00EE2FCA" w:rsidRDefault="00EE2FCA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817144" w:history="1">
        <w:r w:rsidRPr="00DB7FDD">
          <w:rPr>
            <w:rStyle w:val="Hyperlink"/>
            <w:noProof/>
          </w:rPr>
          <w:t>Figure 11: System Management – View All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_Toc75817144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695E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1F5EB3A" w14:textId="17FD6618" w:rsidR="00EE2FCA" w:rsidRDefault="00EE2FCA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817145" w:history="1">
        <w:r w:rsidRPr="00DB7FDD">
          <w:rPr>
            <w:rStyle w:val="Hyperlink"/>
            <w:noProof/>
          </w:rPr>
          <w:t>Figure 12: Message Management - Edit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_Toc75817145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695E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24DF467" w14:textId="63D5106E" w:rsidR="00EE2FCA" w:rsidRDefault="00EE2FCA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817146" w:history="1">
        <w:r w:rsidRPr="00DB7FDD">
          <w:rPr>
            <w:rStyle w:val="Hyperlink"/>
            <w:noProof/>
          </w:rPr>
          <w:t>Figure 13: Message Management – Filter Option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_Toc75817146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695E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3A5CF36" w14:textId="7405BC08" w:rsidR="00EE2FCA" w:rsidRDefault="00EE2FCA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817147" w:history="1">
        <w:r w:rsidRPr="00DB7FDD">
          <w:rPr>
            <w:rStyle w:val="Hyperlink"/>
            <w:noProof/>
          </w:rPr>
          <w:t>Figure 14: Custom Port – View All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_Toc75817147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695E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B0B2283" w14:textId="209FC35F" w:rsidR="00EE2FCA" w:rsidRDefault="00EE2FCA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817148" w:history="1">
        <w:r w:rsidRPr="00DB7FDD">
          <w:rPr>
            <w:rStyle w:val="Hyperlink"/>
            <w:noProof/>
          </w:rPr>
          <w:t>Figure 15: Custom Port - Edit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_Toc75817148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695E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537B18B" w14:textId="057A146F" w:rsidR="00EE2FCA" w:rsidRDefault="00EE2FCA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817149" w:history="1">
        <w:r w:rsidRPr="00DB7FDD">
          <w:rPr>
            <w:rStyle w:val="Hyperlink"/>
            <w:noProof/>
          </w:rPr>
          <w:t>Figure 16: Custom Port – Filter Option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_Toc75817149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695E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4A2CC95" w14:textId="282089E1" w:rsidR="00EE2FCA" w:rsidRDefault="00EE2FCA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817150" w:history="1">
        <w:r w:rsidRPr="00DB7FDD">
          <w:rPr>
            <w:rStyle w:val="Hyperlink"/>
            <w:noProof/>
          </w:rPr>
          <w:t>Figure 17: Field Management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_Toc75817150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695E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48F349D" w14:textId="21B763C7" w:rsidR="00EE2FCA" w:rsidRDefault="00EE2FCA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817151" w:history="1">
        <w:r w:rsidRPr="00DB7FDD">
          <w:rPr>
            <w:rStyle w:val="Hyperlink"/>
            <w:noProof/>
          </w:rPr>
          <w:t>Figure 18: Field Management – View All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_Toc75817151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695E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4E245A0" w14:textId="04E1328F" w:rsidR="00EE2FCA" w:rsidRDefault="00EE2FCA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817152" w:history="1">
        <w:r w:rsidRPr="00DB7FDD">
          <w:rPr>
            <w:rStyle w:val="Hyperlink"/>
            <w:noProof/>
          </w:rPr>
          <w:t>Figure 19: Field Management - Edit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_Toc75817152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695E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795D5C1" w14:textId="6CE3FD9A" w:rsidR="00EE2FCA" w:rsidRDefault="00EE2FCA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817153" w:history="1">
        <w:r w:rsidRPr="00DB7FDD">
          <w:rPr>
            <w:rStyle w:val="Hyperlink"/>
            <w:noProof/>
          </w:rPr>
          <w:t>Figure 20: Field Management – Filter Option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_Toc75817153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695E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A3623A9" w14:textId="64BCDA50" w:rsidR="00EE2FCA" w:rsidRDefault="00EE2FCA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817154" w:history="1">
        <w:r w:rsidRPr="00DB7FDD">
          <w:rPr>
            <w:rStyle w:val="Hyperlink"/>
            <w:noProof/>
          </w:rPr>
          <w:t>Figure 21: Field Management – Add new field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_Toc75817154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695E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A02B600" w14:textId="50F8631C" w:rsidR="00EE2FCA" w:rsidRDefault="00EE2FCA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817155" w:history="1">
        <w:r w:rsidRPr="00DB7FDD">
          <w:rPr>
            <w:rStyle w:val="Hyperlink"/>
            <w:noProof/>
          </w:rPr>
          <w:t>Figure 22: Field Management – Add Value Option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_Toc75817155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695E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50D1344" w14:textId="4A8D8B77" w:rsidR="00EE2FCA" w:rsidRDefault="00EE2FCA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817156" w:history="1">
        <w:r w:rsidRPr="00DB7FDD">
          <w:rPr>
            <w:rStyle w:val="Hyperlink"/>
            <w:noProof/>
          </w:rPr>
          <w:t>Figure 23: Exchange Rate Management – View All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_Toc75817156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695E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1A8D571" w14:textId="438B1C35" w:rsidR="00EE2FCA" w:rsidRDefault="00EE2FCA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817157" w:history="1">
        <w:r w:rsidRPr="00DB7FDD">
          <w:rPr>
            <w:rStyle w:val="Hyperlink"/>
            <w:noProof/>
          </w:rPr>
          <w:t>Figure 24: Currency Management - Edit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_Toc75817157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695E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51143AA" w14:textId="2806E0FF" w:rsidR="00EE2FCA" w:rsidRDefault="00EE2FCA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817158" w:history="1">
        <w:r w:rsidRPr="00DB7FDD">
          <w:rPr>
            <w:rStyle w:val="Hyperlink"/>
            <w:noProof/>
          </w:rPr>
          <w:t>Figure 25: Field Management – Filter Option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_Toc75817158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695E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25DB504" w14:textId="2E0075F7" w:rsidR="00EE2FCA" w:rsidRDefault="00EE2FCA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817159" w:history="1">
        <w:r w:rsidRPr="00DB7FDD">
          <w:rPr>
            <w:rStyle w:val="Hyperlink"/>
            <w:noProof/>
          </w:rPr>
          <w:t>Figure 26: Field Management – Filter Option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_Toc75817159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695E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2FF60F47" w14:textId="1FFC390B" w:rsidR="00EE2FCA" w:rsidRDefault="00EE2FCA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817160" w:history="1">
        <w:r w:rsidRPr="00DB7FDD">
          <w:rPr>
            <w:rStyle w:val="Hyperlink"/>
            <w:noProof/>
          </w:rPr>
          <w:t>Figure 27: Currency Management – Add Option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_Toc75817160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695E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DB4F2CF" w14:textId="6F82D1C2" w:rsidR="00EE2FCA" w:rsidRDefault="00EE2FCA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817161" w:history="1">
        <w:r w:rsidRPr="00DB7FDD">
          <w:rPr>
            <w:rStyle w:val="Hyperlink"/>
            <w:noProof/>
          </w:rPr>
          <w:t>Figure 28: Audit Management – View All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_Toc75817161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695E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1D3A4C5" w14:textId="46B763A2" w:rsidR="00EE2FCA" w:rsidRDefault="00EE2FCA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817162" w:history="1">
        <w:r w:rsidRPr="00DB7FDD">
          <w:rPr>
            <w:rStyle w:val="Hyperlink"/>
            <w:noProof/>
          </w:rPr>
          <w:t>Figure 29: Audit Management – Filter Option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_Toc75817162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695E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5F6514E6" w14:textId="4260887F" w:rsidR="00EE2FCA" w:rsidRDefault="00EE2FCA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817163" w:history="1">
        <w:r w:rsidRPr="00DB7FDD">
          <w:rPr>
            <w:rStyle w:val="Hyperlink"/>
            <w:noProof/>
          </w:rPr>
          <w:t>Figure 30: Policy Management – View All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_Toc75817163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695E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43DF94CB" w14:textId="0D065A7C" w:rsidR="00EE2FCA" w:rsidRDefault="00EE2FCA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817164" w:history="1">
        <w:r w:rsidRPr="00DB7FDD">
          <w:rPr>
            <w:rStyle w:val="Hyperlink"/>
            <w:noProof/>
          </w:rPr>
          <w:t>Figure 31: User Type Management - Edit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_Toc75817164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695E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735C1665" w14:textId="2BBF0B4B" w:rsidR="00EE2FCA" w:rsidRDefault="00EE2FCA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817165" w:history="1">
        <w:r w:rsidRPr="00DB7FDD">
          <w:rPr>
            <w:rStyle w:val="Hyperlink"/>
            <w:noProof/>
          </w:rPr>
          <w:t>Figure 32: User Type Management – Filter Option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_Toc75817165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695E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2ED41B0D" w14:textId="1A6574B3" w:rsidR="00EE2FCA" w:rsidRDefault="00EE2FCA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817166" w:history="1">
        <w:r w:rsidRPr="00DB7FDD">
          <w:rPr>
            <w:rStyle w:val="Hyperlink"/>
            <w:noProof/>
          </w:rPr>
          <w:t>Figure 33: Rule List – View All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_Toc75817166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695E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1A1E8D07" w14:textId="04BFB09D" w:rsidR="00EE2FCA" w:rsidRDefault="00EE2FCA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817167" w:history="1">
        <w:r w:rsidRPr="00DB7FDD">
          <w:rPr>
            <w:rStyle w:val="Hyperlink"/>
            <w:noProof/>
          </w:rPr>
          <w:t>Figure 34: Rule List- Edit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_Toc75817167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695E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21150E13" w14:textId="68004DA1" w:rsidR="00EE2FCA" w:rsidRDefault="00EE2FCA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817168" w:history="1">
        <w:r w:rsidRPr="00DB7FDD">
          <w:rPr>
            <w:rStyle w:val="Hyperlink"/>
            <w:noProof/>
          </w:rPr>
          <w:t>Figure 35: Rule List – Filter Option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_Toc75817168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695E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3FC9C226" w14:textId="4C76E41F" w:rsidR="00EE2FCA" w:rsidRDefault="00EE2FCA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817169" w:history="1">
        <w:r w:rsidRPr="00DB7FDD">
          <w:rPr>
            <w:rStyle w:val="Hyperlink"/>
            <w:noProof/>
          </w:rPr>
          <w:t>Figure 36: User Feature Mapping – View All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_Toc75817169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695E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3A29FE14" w14:textId="7634CFA1" w:rsidR="00EE2FCA" w:rsidRDefault="00EE2FCA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817170" w:history="1">
        <w:r w:rsidRPr="00DB7FDD">
          <w:rPr>
            <w:rStyle w:val="Hyperlink"/>
            <w:noProof/>
          </w:rPr>
          <w:t>Figure 37: User Feature Mapping - Edit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_Toc75817170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695E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780509AC" w14:textId="376E41E5" w:rsidR="00EE2FCA" w:rsidRDefault="00EE2FCA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817171" w:history="1">
        <w:r w:rsidRPr="00DB7FDD">
          <w:rPr>
            <w:rStyle w:val="Hyperlink"/>
            <w:noProof/>
          </w:rPr>
          <w:t>Figure 38: User Feature Mapping – Filter Option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_Toc75817171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695E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74510577" w14:textId="6371AB7C" w:rsidR="00EE2FCA" w:rsidRDefault="00EE2FCA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817172" w:history="1">
        <w:r w:rsidRPr="00DB7FDD">
          <w:rPr>
            <w:rStyle w:val="Hyperlink"/>
            <w:noProof/>
          </w:rPr>
          <w:t>Figure 39: Rule Feature Mapping – View All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_Toc75817172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695E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634B9B57" w14:textId="383A834C" w:rsidR="00EE2FCA" w:rsidRDefault="00EE2FCA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817173" w:history="1">
        <w:r w:rsidRPr="00DB7FDD">
          <w:rPr>
            <w:rStyle w:val="Hyperlink"/>
            <w:noProof/>
          </w:rPr>
          <w:t>Figure 40: Rule Feature Mapping - Edit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_Toc75817173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695E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66935536" w14:textId="1F2C8DC6" w:rsidR="00EE2FCA" w:rsidRDefault="00EE2FCA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817174" w:history="1">
        <w:r w:rsidRPr="00DB7FDD">
          <w:rPr>
            <w:rStyle w:val="Hyperlink"/>
            <w:noProof/>
          </w:rPr>
          <w:t>Figure 41: Rule Feature Mapping – Filter Option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_Toc75817174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695E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3D38D514" w14:textId="57A29D70" w:rsidR="00EE2FCA" w:rsidRDefault="00EE2FCA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817175" w:history="1">
        <w:r w:rsidRPr="00DB7FDD">
          <w:rPr>
            <w:rStyle w:val="Hyperlink"/>
            <w:noProof/>
          </w:rPr>
          <w:t>Figure 42: User Management – View All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_Toc75817175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695E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48533FA6" w14:textId="5EC2DAF5" w:rsidR="00EE2FCA" w:rsidRDefault="00EE2FCA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817176" w:history="1">
        <w:r w:rsidRPr="00DB7FDD">
          <w:rPr>
            <w:rStyle w:val="Hyperlink"/>
            <w:noProof/>
          </w:rPr>
          <w:t>Figure 43: User Management - Edit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_Toc75817176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695E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3CBDA5E9" w14:textId="424F29AE" w:rsidR="00EE2FCA" w:rsidRDefault="00EE2FCA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817177" w:history="1">
        <w:r w:rsidRPr="00DB7FDD">
          <w:rPr>
            <w:rStyle w:val="Hyperlink"/>
            <w:noProof/>
          </w:rPr>
          <w:t>Figure 44: User Management – Filter Option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_Toc75817177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695E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5292B6FB" w14:textId="57F54C95" w:rsidR="00EE2FCA" w:rsidRDefault="00EE2FCA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817178" w:history="1">
        <w:r w:rsidRPr="00DB7FDD">
          <w:rPr>
            <w:rStyle w:val="Hyperlink"/>
            <w:noProof/>
          </w:rPr>
          <w:t>Figure 45: Address Management – View All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_Toc75817178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695E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6182A521" w14:textId="0F24E0B2" w:rsidR="00EE2FCA" w:rsidRDefault="00EE2FCA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817179" w:history="1">
        <w:r w:rsidRPr="00DB7FDD">
          <w:rPr>
            <w:rStyle w:val="Hyperlink"/>
            <w:noProof/>
          </w:rPr>
          <w:t>Figure 46: Address Management - Edit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_Toc75817179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695E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6C05DD0B" w14:textId="0FF95F79" w:rsidR="00EE2FCA" w:rsidRDefault="00EE2FCA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817180" w:history="1">
        <w:r w:rsidRPr="00DB7FDD">
          <w:rPr>
            <w:rStyle w:val="Hyperlink"/>
            <w:noProof/>
          </w:rPr>
          <w:t>Figure 47:  Address Management – Filter Option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_Toc75817180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695E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37FDEB14" w14:textId="139D80CE" w:rsidR="00EE2FCA" w:rsidRDefault="00EE2FCA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817181" w:history="1">
        <w:r w:rsidRPr="00DB7FDD">
          <w:rPr>
            <w:rStyle w:val="Hyperlink"/>
            <w:noProof/>
          </w:rPr>
          <w:t>Figure 48: DB Tables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_Toc75817181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695E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23303050" w14:textId="2063517F" w:rsidR="00EE2FCA" w:rsidRDefault="00EE2FCA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817182" w:history="1">
        <w:r w:rsidRPr="00DB7FDD">
          <w:rPr>
            <w:rStyle w:val="Hyperlink"/>
            <w:noProof/>
          </w:rPr>
          <w:t>Figure 49: DB Tables – view specific table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_Toc75817182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695E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20DE25B1" w14:textId="0ABA42EF" w:rsidR="006755C2" w:rsidRDefault="00D239B5">
      <w:pPr>
        <w:pStyle w:val="TableofFigures"/>
      </w:pPr>
      <w:r>
        <w:fldChar w:fldCharType="end"/>
      </w:r>
    </w:p>
    <w:p w14:paraId="0558C72E" w14:textId="77777777" w:rsidR="00122CF6" w:rsidRDefault="00122CF6">
      <w:pPr>
        <w:pStyle w:val="BodyText"/>
        <w:sectPr w:rsidR="00122CF6" w:rsidSect="008D2F10">
          <w:pgSz w:w="11907" w:h="16839" w:code="9"/>
          <w:pgMar w:top="1440" w:right="1440" w:bottom="1440" w:left="1440" w:header="706" w:footer="706" w:gutter="0"/>
          <w:pgNumType w:fmt="lowerRoman"/>
          <w:cols w:space="708"/>
          <w:docGrid w:linePitch="360"/>
        </w:sectPr>
      </w:pPr>
    </w:p>
    <w:p w14:paraId="39DDD4F3" w14:textId="77777777" w:rsidR="006755C2" w:rsidRPr="002A39C9" w:rsidRDefault="009F2B34" w:rsidP="002A39C9">
      <w:pPr>
        <w:pStyle w:val="Heading1"/>
      </w:pPr>
      <w:bookmarkStart w:id="148" w:name="_Document_Overview"/>
      <w:bookmarkStart w:id="149" w:name="h11"/>
      <w:bookmarkStart w:id="150" w:name="_Scope"/>
      <w:bookmarkStart w:id="151" w:name="_References"/>
      <w:bookmarkStart w:id="152" w:name="_Introduction"/>
      <w:bookmarkStart w:id="153" w:name="_Operations"/>
      <w:bookmarkStart w:id="154" w:name="_Web_Operations"/>
      <w:bookmarkStart w:id="155" w:name="_Toc31900099"/>
      <w:bookmarkStart w:id="156" w:name="_Toc31900166"/>
      <w:bookmarkStart w:id="157" w:name="_Toc31900210"/>
      <w:bookmarkStart w:id="158" w:name="_Toc31900288"/>
      <w:bookmarkStart w:id="159" w:name="_Toc75816818"/>
      <w:bookmarkEnd w:id="148"/>
      <w:bookmarkEnd w:id="149"/>
      <w:bookmarkEnd w:id="150"/>
      <w:bookmarkEnd w:id="151"/>
      <w:bookmarkEnd w:id="152"/>
      <w:bookmarkEnd w:id="153"/>
      <w:bookmarkEnd w:id="154"/>
      <w:r w:rsidRPr="002A39C9">
        <w:lastRenderedPageBreak/>
        <w:t>Overview</w:t>
      </w:r>
      <w:bookmarkEnd w:id="155"/>
      <w:bookmarkEnd w:id="156"/>
      <w:bookmarkEnd w:id="157"/>
      <w:bookmarkEnd w:id="158"/>
      <w:bookmarkEnd w:id="159"/>
    </w:p>
    <w:p w14:paraId="0E3F52AF" w14:textId="77777777" w:rsidR="00AF7107" w:rsidRDefault="00384430" w:rsidP="00CD5889">
      <w:pPr>
        <w:pStyle w:val="Heading2"/>
      </w:pPr>
      <w:bookmarkStart w:id="160" w:name="_Toc75816819"/>
      <w:r>
        <w:t>Scope</w:t>
      </w:r>
      <w:bookmarkEnd w:id="160"/>
    </w:p>
    <w:p w14:paraId="2E53C656" w14:textId="77777777" w:rsidR="00AF7107" w:rsidRPr="00EE5A16" w:rsidRDefault="00AF7107" w:rsidP="00EE5A16">
      <w:pPr>
        <w:pStyle w:val="BodyText2"/>
      </w:pPr>
      <w:r w:rsidRPr="00EE5A16">
        <w:t xml:space="preserve">The </w:t>
      </w:r>
      <w:r w:rsidR="007958A6" w:rsidRPr="00EE5A16">
        <w:t>objective of th</w:t>
      </w:r>
      <w:r w:rsidR="002F199A">
        <w:t>is</w:t>
      </w:r>
      <w:r w:rsidR="007958A6" w:rsidRPr="00EE5A16">
        <w:t xml:space="preserve"> </w:t>
      </w:r>
      <w:r w:rsidRPr="00EE5A16">
        <w:t xml:space="preserve">manual </w:t>
      </w:r>
      <w:r w:rsidR="007958A6" w:rsidRPr="00EE5A16">
        <w:t xml:space="preserve">is to </w:t>
      </w:r>
      <w:r w:rsidRPr="00EE5A16">
        <w:t xml:space="preserve">help </w:t>
      </w:r>
      <w:r w:rsidR="00B86583">
        <w:t>system admin to</w:t>
      </w:r>
      <w:r w:rsidRPr="00EE5A16">
        <w:t xml:space="preserve"> use</w:t>
      </w:r>
      <w:r w:rsidR="00B86583">
        <w:t xml:space="preserve"> and configure</w:t>
      </w:r>
      <w:r w:rsidRPr="00EE5A16">
        <w:t xml:space="preserve"> the </w:t>
      </w:r>
      <w:r w:rsidR="00F854B3" w:rsidRPr="00EE5A16">
        <w:t>CEIR (</w:t>
      </w:r>
      <w:r w:rsidR="00F854B3" w:rsidRPr="0040040A">
        <w:t>Central Equipment Identity Register</w:t>
      </w:r>
      <w:r w:rsidR="00F854B3" w:rsidRPr="00EE5A16">
        <w:t xml:space="preserve">) </w:t>
      </w:r>
      <w:r w:rsidRPr="00EE5A16">
        <w:t>application.</w:t>
      </w:r>
    </w:p>
    <w:p w14:paraId="5EECA503" w14:textId="77777777" w:rsidR="00084397" w:rsidRDefault="00084397" w:rsidP="00CD5889">
      <w:pPr>
        <w:pStyle w:val="Heading2"/>
      </w:pPr>
      <w:bookmarkStart w:id="161" w:name="_Toc75816820"/>
      <w:r>
        <w:t>Acronyms</w:t>
      </w:r>
      <w:r w:rsidR="00384430">
        <w:t xml:space="preserve"> &amp; Abbreviations</w:t>
      </w:r>
      <w:bookmarkEnd w:id="161"/>
    </w:p>
    <w:tbl>
      <w:tblPr>
        <w:tblW w:w="0" w:type="auto"/>
        <w:jc w:val="center"/>
        <w:tbl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single" w:sz="4" w:space="0" w:color="4472C4" w:themeColor="accent5"/>
          <w:insideV w:val="single" w:sz="4" w:space="0" w:color="4472C4" w:themeColor="accent5"/>
        </w:tblBorders>
        <w:tblLook w:val="01E0" w:firstRow="1" w:lastRow="1" w:firstColumn="1" w:lastColumn="1" w:noHBand="0" w:noVBand="0"/>
      </w:tblPr>
      <w:tblGrid>
        <w:gridCol w:w="2547"/>
        <w:gridCol w:w="4979"/>
      </w:tblGrid>
      <w:tr w:rsidR="00084397" w:rsidRPr="003D50EC" w14:paraId="099E9A97" w14:textId="77777777" w:rsidTr="00686143">
        <w:trPr>
          <w:trHeight w:val="293"/>
          <w:tblHeader/>
          <w:jc w:val="center"/>
        </w:trPr>
        <w:tc>
          <w:tcPr>
            <w:tcW w:w="2547" w:type="dxa"/>
            <w:shd w:val="clear" w:color="auto" w:fill="5B9BD5" w:themeFill="accent1"/>
          </w:tcPr>
          <w:p w14:paraId="378340C7" w14:textId="77777777" w:rsidR="00084397" w:rsidRPr="0001372C" w:rsidRDefault="00084397" w:rsidP="00686143">
            <w:pPr>
              <w:pStyle w:val="BodyText2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Acronym</w:t>
            </w:r>
          </w:p>
        </w:tc>
        <w:tc>
          <w:tcPr>
            <w:tcW w:w="4979" w:type="dxa"/>
            <w:shd w:val="clear" w:color="auto" w:fill="5B9BD5" w:themeFill="accent1"/>
          </w:tcPr>
          <w:p w14:paraId="4158E038" w14:textId="77777777" w:rsidR="00084397" w:rsidRPr="0001372C" w:rsidRDefault="00084397" w:rsidP="00686143">
            <w:pPr>
              <w:pStyle w:val="BodyText2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  <w:lang w:val="fr-FR"/>
              </w:rPr>
              <w:t xml:space="preserve">Full </w:t>
            </w:r>
            <w:proofErr w:type="spellStart"/>
            <w:r>
              <w:rPr>
                <w:b/>
                <w:bCs/>
                <w:color w:val="FFFFFF" w:themeColor="background1"/>
                <w:lang w:val="fr-FR"/>
              </w:rPr>
              <w:t>Form</w:t>
            </w:r>
            <w:proofErr w:type="spellEnd"/>
          </w:p>
        </w:tc>
      </w:tr>
      <w:tr w:rsidR="00084397" w:rsidRPr="003D50EC" w14:paraId="684900C8" w14:textId="77777777" w:rsidTr="00686143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249D48F5" w14:textId="77777777" w:rsidR="00084397" w:rsidRPr="00B708C5" w:rsidRDefault="00084397" w:rsidP="00686143">
            <w:pPr>
              <w:pStyle w:val="ListBullet1"/>
              <w:numPr>
                <w:ilvl w:val="0"/>
                <w:numId w:val="0"/>
              </w:numPr>
            </w:pPr>
            <w:r>
              <w:t>CEIR</w:t>
            </w:r>
          </w:p>
        </w:tc>
        <w:tc>
          <w:tcPr>
            <w:tcW w:w="4979" w:type="dxa"/>
            <w:shd w:val="clear" w:color="auto" w:fill="auto"/>
          </w:tcPr>
          <w:p w14:paraId="41049806" w14:textId="77777777" w:rsidR="00084397" w:rsidRPr="00B708C5" w:rsidRDefault="00084397" w:rsidP="00686143">
            <w:pPr>
              <w:pStyle w:val="BodyText2"/>
              <w:rPr>
                <w:rFonts w:ascii="Arial Unicode MS" w:hAnsi="Arial Unicode MS" w:cs="Arial Unicode MS"/>
                <w:sz w:val="18"/>
              </w:rPr>
            </w:pPr>
            <w:r w:rsidRPr="0040040A">
              <w:t>Central Equipment Identity Register</w:t>
            </w:r>
          </w:p>
        </w:tc>
      </w:tr>
      <w:tr w:rsidR="00084397" w:rsidRPr="003D50EC" w14:paraId="3B8C22CE" w14:textId="77777777" w:rsidTr="00686143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22533BF4" w14:textId="77777777" w:rsidR="00084397" w:rsidRDefault="00084397" w:rsidP="00686143">
            <w:pPr>
              <w:pStyle w:val="ListBullet1"/>
              <w:numPr>
                <w:ilvl w:val="0"/>
                <w:numId w:val="0"/>
              </w:numPr>
            </w:pPr>
            <w:r>
              <w:t>IMEI</w:t>
            </w:r>
          </w:p>
        </w:tc>
        <w:tc>
          <w:tcPr>
            <w:tcW w:w="4979" w:type="dxa"/>
            <w:shd w:val="clear" w:color="auto" w:fill="auto"/>
          </w:tcPr>
          <w:p w14:paraId="6E2FD1AF" w14:textId="77777777" w:rsidR="00084397" w:rsidRDefault="00084397" w:rsidP="00686143">
            <w:pPr>
              <w:pStyle w:val="BodyText2"/>
            </w:pPr>
            <w:r>
              <w:t>International Mobile Equipment Identity</w:t>
            </w:r>
          </w:p>
        </w:tc>
      </w:tr>
      <w:tr w:rsidR="00084397" w:rsidRPr="003D50EC" w14:paraId="2AE83F4F" w14:textId="77777777" w:rsidTr="00686143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2D061203" w14:textId="77777777" w:rsidR="00084397" w:rsidRDefault="00084397" w:rsidP="00686143">
            <w:pPr>
              <w:pStyle w:val="BodyText2"/>
            </w:pPr>
            <w:r>
              <w:t>PDA</w:t>
            </w:r>
          </w:p>
        </w:tc>
        <w:tc>
          <w:tcPr>
            <w:tcW w:w="4979" w:type="dxa"/>
            <w:shd w:val="clear" w:color="auto" w:fill="auto"/>
          </w:tcPr>
          <w:p w14:paraId="5CEDD3EE" w14:textId="77777777" w:rsidR="00084397" w:rsidRDefault="00084397" w:rsidP="00686143">
            <w:pPr>
              <w:pStyle w:val="BodyText2"/>
            </w:pPr>
            <w:r>
              <w:t>Personal Digital Assistant</w:t>
            </w:r>
          </w:p>
        </w:tc>
      </w:tr>
      <w:tr w:rsidR="00F854B3" w:rsidRPr="003D50EC" w14:paraId="4B98E23E" w14:textId="77777777" w:rsidTr="00686143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2AD1781E" w14:textId="77777777" w:rsidR="00F854B3" w:rsidRDefault="00F854B3" w:rsidP="00686143">
            <w:pPr>
              <w:pStyle w:val="BodyText2"/>
            </w:pPr>
            <w:r>
              <w:t>TAC</w:t>
            </w:r>
          </w:p>
        </w:tc>
        <w:tc>
          <w:tcPr>
            <w:tcW w:w="4979" w:type="dxa"/>
            <w:shd w:val="clear" w:color="auto" w:fill="auto"/>
          </w:tcPr>
          <w:p w14:paraId="40F9D623" w14:textId="77777777" w:rsidR="00F854B3" w:rsidRDefault="00F854B3" w:rsidP="00686143">
            <w:pPr>
              <w:pStyle w:val="BodyText2"/>
            </w:pPr>
            <w:r>
              <w:t>Type Allocation Code</w:t>
            </w:r>
          </w:p>
        </w:tc>
      </w:tr>
      <w:tr w:rsidR="00271258" w:rsidRPr="003D50EC" w14:paraId="39533C02" w14:textId="77777777" w:rsidTr="00686143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432C4315" w14:textId="77777777" w:rsidR="00271258" w:rsidRDefault="00271258" w:rsidP="00686143">
            <w:pPr>
              <w:pStyle w:val="BodyText2"/>
            </w:pPr>
            <w:r>
              <w:t>TRC</w:t>
            </w:r>
          </w:p>
        </w:tc>
        <w:tc>
          <w:tcPr>
            <w:tcW w:w="4979" w:type="dxa"/>
            <w:shd w:val="clear" w:color="auto" w:fill="auto"/>
          </w:tcPr>
          <w:p w14:paraId="14165F50" w14:textId="77777777" w:rsidR="00271258" w:rsidRDefault="00271258" w:rsidP="00686143">
            <w:pPr>
              <w:pStyle w:val="BodyText2"/>
            </w:pPr>
            <w:r w:rsidRPr="00271258">
              <w:t>Telecommunication Regulator of Cambodia</w:t>
            </w:r>
          </w:p>
        </w:tc>
      </w:tr>
    </w:tbl>
    <w:p w14:paraId="4931D831" w14:textId="77777777" w:rsidR="00191AE2" w:rsidRDefault="00191AE2" w:rsidP="00191AE2">
      <w:pPr>
        <w:pStyle w:val="BodyText2"/>
        <w:ind w:left="360"/>
      </w:pPr>
    </w:p>
    <w:p w14:paraId="183FA3E0" w14:textId="77777777" w:rsidR="00384430" w:rsidRDefault="00384430" w:rsidP="00CD5889">
      <w:pPr>
        <w:pStyle w:val="Heading2"/>
      </w:pPr>
      <w:bookmarkStart w:id="162" w:name="_Toc75816821"/>
      <w:r>
        <w:t>Conventions</w:t>
      </w:r>
      <w:bookmarkEnd w:id="162"/>
    </w:p>
    <w:tbl>
      <w:tblPr>
        <w:tblW w:w="0" w:type="auto"/>
        <w:jc w:val="center"/>
        <w:tbl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single" w:sz="4" w:space="0" w:color="4472C4" w:themeColor="accent5"/>
          <w:insideV w:val="single" w:sz="4" w:space="0" w:color="4472C4" w:themeColor="accent5"/>
        </w:tblBorders>
        <w:tblLook w:val="01E0" w:firstRow="1" w:lastRow="1" w:firstColumn="1" w:lastColumn="1" w:noHBand="0" w:noVBand="0"/>
      </w:tblPr>
      <w:tblGrid>
        <w:gridCol w:w="4106"/>
        <w:gridCol w:w="3420"/>
      </w:tblGrid>
      <w:tr w:rsidR="00384430" w:rsidRPr="003D50EC" w14:paraId="102B8C32" w14:textId="77777777" w:rsidTr="00271258">
        <w:trPr>
          <w:trHeight w:val="293"/>
          <w:tblHeader/>
          <w:jc w:val="center"/>
        </w:trPr>
        <w:tc>
          <w:tcPr>
            <w:tcW w:w="4106" w:type="dxa"/>
            <w:shd w:val="clear" w:color="auto" w:fill="5B9BD5" w:themeFill="accent1"/>
          </w:tcPr>
          <w:p w14:paraId="5C7E7435" w14:textId="77777777" w:rsidR="00384430" w:rsidRPr="0001372C" w:rsidRDefault="00384430" w:rsidP="00686143">
            <w:pPr>
              <w:pStyle w:val="BodyText2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Information</w:t>
            </w:r>
          </w:p>
        </w:tc>
        <w:tc>
          <w:tcPr>
            <w:tcW w:w="3420" w:type="dxa"/>
            <w:shd w:val="clear" w:color="auto" w:fill="5B9BD5" w:themeFill="accent1"/>
          </w:tcPr>
          <w:p w14:paraId="7A3CF90E" w14:textId="77777777" w:rsidR="00384430" w:rsidRPr="0001372C" w:rsidRDefault="00384430" w:rsidP="00686143">
            <w:pPr>
              <w:pStyle w:val="BodyText2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  <w:lang w:val="fr-FR"/>
              </w:rPr>
              <w:t>Convention</w:t>
            </w:r>
          </w:p>
        </w:tc>
      </w:tr>
      <w:tr w:rsidR="00384430" w:rsidRPr="003D50EC" w14:paraId="021DC0BA" w14:textId="77777777" w:rsidTr="00271258">
        <w:trPr>
          <w:trHeight w:val="377"/>
          <w:jc w:val="center"/>
        </w:trPr>
        <w:tc>
          <w:tcPr>
            <w:tcW w:w="4106" w:type="dxa"/>
            <w:shd w:val="clear" w:color="auto" w:fill="auto"/>
          </w:tcPr>
          <w:p w14:paraId="71AE023F" w14:textId="77777777" w:rsidR="00384430" w:rsidRPr="004D3E67" w:rsidRDefault="00384430" w:rsidP="004D3E67">
            <w:pPr>
              <w:pStyle w:val="ListBullet1"/>
              <w:numPr>
                <w:ilvl w:val="0"/>
                <w:numId w:val="0"/>
              </w:numPr>
            </w:pPr>
            <w:r w:rsidRPr="004D3E67">
              <w:t>UI elements</w:t>
            </w:r>
          </w:p>
          <w:p w14:paraId="3B9931E8" w14:textId="77777777" w:rsidR="00384430" w:rsidRPr="00B708C5" w:rsidRDefault="00384430" w:rsidP="004D6E91">
            <w:pPr>
              <w:pStyle w:val="ListBullet1"/>
              <w:numPr>
                <w:ilvl w:val="0"/>
                <w:numId w:val="0"/>
              </w:numPr>
            </w:pPr>
            <w:r w:rsidRPr="004D3E67">
              <w:t>(</w:t>
            </w:r>
            <w:proofErr w:type="gramStart"/>
            <w:r w:rsidRPr="004D3E67">
              <w:t>such</w:t>
            </w:r>
            <w:proofErr w:type="gramEnd"/>
            <w:r w:rsidRPr="004D3E67">
              <w:t xml:space="preserve"> as names of windows, buttons, and fields)</w:t>
            </w:r>
          </w:p>
        </w:tc>
        <w:tc>
          <w:tcPr>
            <w:tcW w:w="3420" w:type="dxa"/>
            <w:shd w:val="clear" w:color="auto" w:fill="auto"/>
          </w:tcPr>
          <w:p w14:paraId="7F1C7768" w14:textId="77777777" w:rsidR="00384430" w:rsidRPr="004D3E67" w:rsidRDefault="00384430" w:rsidP="004D3E67">
            <w:pPr>
              <w:pStyle w:val="ListBullet1"/>
              <w:numPr>
                <w:ilvl w:val="0"/>
                <w:numId w:val="0"/>
              </w:numPr>
            </w:pPr>
            <w:r>
              <w:t>Bold</w:t>
            </w:r>
          </w:p>
        </w:tc>
      </w:tr>
      <w:tr w:rsidR="00384430" w:rsidRPr="003D50EC" w14:paraId="2CBB72C7" w14:textId="77777777" w:rsidTr="00271258">
        <w:trPr>
          <w:trHeight w:val="377"/>
          <w:jc w:val="center"/>
        </w:trPr>
        <w:tc>
          <w:tcPr>
            <w:tcW w:w="4106" w:type="dxa"/>
            <w:shd w:val="clear" w:color="auto" w:fill="auto"/>
          </w:tcPr>
          <w:p w14:paraId="4A77616F" w14:textId="77777777" w:rsidR="00384430" w:rsidRPr="004D3E67" w:rsidRDefault="00384430" w:rsidP="004D3E67">
            <w:pPr>
              <w:pStyle w:val="ListBullet1"/>
              <w:numPr>
                <w:ilvl w:val="0"/>
                <w:numId w:val="0"/>
              </w:numPr>
            </w:pPr>
            <w:r w:rsidRPr="004D3E67">
              <w:t>References</w:t>
            </w:r>
          </w:p>
          <w:p w14:paraId="60E1AC34" w14:textId="77777777" w:rsidR="00384430" w:rsidRPr="004D3E67" w:rsidRDefault="00384430" w:rsidP="004D3E67">
            <w:pPr>
              <w:pStyle w:val="ListBullet1"/>
              <w:numPr>
                <w:ilvl w:val="0"/>
                <w:numId w:val="0"/>
              </w:numPr>
            </w:pPr>
            <w:r w:rsidRPr="004D3E67">
              <w:t>(</w:t>
            </w:r>
            <w:proofErr w:type="gramStart"/>
            <w:r w:rsidRPr="004D3E67">
              <w:t>such</w:t>
            </w:r>
            <w:proofErr w:type="gramEnd"/>
            <w:r w:rsidRPr="004D3E67">
              <w:t xml:space="preserve"> as names of files, sections, paths, and</w:t>
            </w:r>
          </w:p>
          <w:p w14:paraId="4C981F4E" w14:textId="77777777" w:rsidR="00384430" w:rsidRDefault="00384430" w:rsidP="004D6E91">
            <w:pPr>
              <w:pStyle w:val="ListBullet1"/>
              <w:numPr>
                <w:ilvl w:val="0"/>
                <w:numId w:val="0"/>
              </w:numPr>
            </w:pPr>
            <w:r w:rsidRPr="004D3E67">
              <w:t>parameters)</w:t>
            </w:r>
          </w:p>
        </w:tc>
        <w:tc>
          <w:tcPr>
            <w:tcW w:w="3420" w:type="dxa"/>
            <w:shd w:val="clear" w:color="auto" w:fill="auto"/>
          </w:tcPr>
          <w:p w14:paraId="02F5DA11" w14:textId="77777777" w:rsidR="00384430" w:rsidRPr="00512666" w:rsidRDefault="00384430" w:rsidP="004D3E67">
            <w:pPr>
              <w:pStyle w:val="ListBullet1"/>
              <w:numPr>
                <w:ilvl w:val="0"/>
                <w:numId w:val="0"/>
              </w:numPr>
              <w:rPr>
                <w:i/>
                <w:iCs/>
              </w:rPr>
            </w:pPr>
            <w:r w:rsidRPr="00512666">
              <w:rPr>
                <w:i/>
                <w:iCs/>
              </w:rPr>
              <w:t>Italics</w:t>
            </w:r>
          </w:p>
        </w:tc>
      </w:tr>
      <w:tr w:rsidR="00FE5798" w:rsidRPr="003D50EC" w14:paraId="5C311733" w14:textId="77777777" w:rsidTr="00271258">
        <w:trPr>
          <w:trHeight w:val="377"/>
          <w:jc w:val="center"/>
        </w:trPr>
        <w:tc>
          <w:tcPr>
            <w:tcW w:w="4106" w:type="dxa"/>
            <w:shd w:val="clear" w:color="auto" w:fill="auto"/>
          </w:tcPr>
          <w:p w14:paraId="2E2F0367" w14:textId="77777777" w:rsidR="00FE5798" w:rsidRPr="004D3E67" w:rsidRDefault="00FE5798" w:rsidP="00271258">
            <w:pPr>
              <w:pStyle w:val="ListBullet1"/>
              <w:numPr>
                <w:ilvl w:val="0"/>
                <w:numId w:val="0"/>
              </w:numPr>
              <w:jc w:val="center"/>
            </w:pPr>
            <w:r w:rsidRPr="008E15E0">
              <w:rPr>
                <w:b/>
                <w:bCs/>
                <w:color w:val="FF0000"/>
              </w:rPr>
              <w:t>*</w:t>
            </w:r>
          </w:p>
        </w:tc>
        <w:tc>
          <w:tcPr>
            <w:tcW w:w="3420" w:type="dxa"/>
            <w:shd w:val="clear" w:color="auto" w:fill="auto"/>
          </w:tcPr>
          <w:p w14:paraId="5CA25F5B" w14:textId="77777777" w:rsidR="00FE5798" w:rsidRPr="00FE5798" w:rsidRDefault="00271258" w:rsidP="004D3E67">
            <w:pPr>
              <w:pStyle w:val="ListBullet1"/>
              <w:numPr>
                <w:ilvl w:val="0"/>
                <w:numId w:val="0"/>
              </w:numPr>
            </w:pPr>
            <w:r>
              <w:t>Indicates a m</w:t>
            </w:r>
            <w:r w:rsidR="00FE5798">
              <w:t>andatory field</w:t>
            </w:r>
            <w:r w:rsidR="00577C0E">
              <w:t xml:space="preserve"> or column</w:t>
            </w:r>
          </w:p>
        </w:tc>
      </w:tr>
    </w:tbl>
    <w:p w14:paraId="6253E401" w14:textId="77777777" w:rsidR="00A90D32" w:rsidRDefault="00B86583" w:rsidP="004D6E91">
      <w:pPr>
        <w:pStyle w:val="Heading1"/>
      </w:pPr>
      <w:bookmarkStart w:id="163" w:name="_Toc75816822"/>
      <w:r>
        <w:lastRenderedPageBreak/>
        <w:t>System Admin</w:t>
      </w:r>
      <w:r w:rsidR="00384430">
        <w:t xml:space="preserve"> Operations</w:t>
      </w:r>
      <w:bookmarkEnd w:id="163"/>
    </w:p>
    <w:p w14:paraId="475EEA75" w14:textId="77777777" w:rsidR="003F3870" w:rsidRPr="003F3870" w:rsidRDefault="003F3870" w:rsidP="003F3870"/>
    <w:p w14:paraId="1F555A28" w14:textId="77777777" w:rsidR="00384430" w:rsidRPr="002A39C9" w:rsidRDefault="00384430" w:rsidP="00CD5889">
      <w:pPr>
        <w:pStyle w:val="Heading2"/>
      </w:pPr>
      <w:bookmarkStart w:id="164" w:name="_Toc75816823"/>
      <w:r w:rsidRPr="002A39C9">
        <w:t>Application Overview</w:t>
      </w:r>
      <w:bookmarkEnd w:id="164"/>
    </w:p>
    <w:p w14:paraId="2870673B" w14:textId="77777777" w:rsidR="00384430" w:rsidRDefault="00384430" w:rsidP="00384430">
      <w:pPr>
        <w:pStyle w:val="BodyText2"/>
      </w:pPr>
      <w:r w:rsidRPr="00EE5A16">
        <w:t>The CEIR (</w:t>
      </w:r>
      <w:r w:rsidRPr="0040040A">
        <w:t>Central Equipment Identity Register</w:t>
      </w:r>
      <w:r w:rsidRPr="00EE5A16">
        <w:t xml:space="preserve">) </w:t>
      </w:r>
      <w:r w:rsidR="00B86583">
        <w:t>System Admin</w:t>
      </w:r>
      <w:r>
        <w:t xml:space="preserve"> Portal </w:t>
      </w:r>
      <w:r w:rsidRPr="00EE5A16">
        <w:t xml:space="preserve">is used to </w:t>
      </w:r>
      <w:r w:rsidR="00B86583">
        <w:t xml:space="preserve">use and configure the CEIR application </w:t>
      </w:r>
    </w:p>
    <w:p w14:paraId="7B350CD6" w14:textId="77777777" w:rsidR="00384430" w:rsidRPr="00EE5A16" w:rsidRDefault="00B86583" w:rsidP="00384430">
      <w:pPr>
        <w:pStyle w:val="BodyText2"/>
      </w:pPr>
      <w:r>
        <w:t>System Admin</w:t>
      </w:r>
      <w:r w:rsidR="00384430" w:rsidRPr="00EE5A16">
        <w:t>s perform the following tasks:</w:t>
      </w:r>
    </w:p>
    <w:p w14:paraId="446A6BE4" w14:textId="552EA793" w:rsidR="00B57CCC" w:rsidRDefault="00B57CCC" w:rsidP="00B57CCC">
      <w:pPr>
        <w:pStyle w:val="BodyText2"/>
        <w:numPr>
          <w:ilvl w:val="0"/>
          <w:numId w:val="23"/>
        </w:numPr>
      </w:pPr>
      <w:r>
        <w:t>Message Administration</w:t>
      </w:r>
    </w:p>
    <w:p w14:paraId="3D3A55BE" w14:textId="77777777" w:rsidR="00B86583" w:rsidRDefault="00B86583" w:rsidP="00C328D5">
      <w:pPr>
        <w:pStyle w:val="BodyText2"/>
        <w:numPr>
          <w:ilvl w:val="0"/>
          <w:numId w:val="23"/>
        </w:numPr>
      </w:pPr>
      <w:r>
        <w:t>System Management</w:t>
      </w:r>
    </w:p>
    <w:p w14:paraId="43193F8D" w14:textId="77777777" w:rsidR="00B57CCC" w:rsidRDefault="00B57CCC" w:rsidP="00B57CCC">
      <w:pPr>
        <w:pStyle w:val="BodyText2"/>
        <w:numPr>
          <w:ilvl w:val="0"/>
          <w:numId w:val="23"/>
        </w:numPr>
      </w:pPr>
      <w:r>
        <w:t>Audit Management</w:t>
      </w:r>
    </w:p>
    <w:p w14:paraId="60905590" w14:textId="77777777" w:rsidR="00B57CCC" w:rsidRDefault="00B57CCC" w:rsidP="00B57CCC">
      <w:pPr>
        <w:pStyle w:val="BodyText2"/>
        <w:numPr>
          <w:ilvl w:val="0"/>
          <w:numId w:val="23"/>
        </w:numPr>
      </w:pPr>
      <w:r>
        <w:t>Custom Port</w:t>
      </w:r>
    </w:p>
    <w:p w14:paraId="6BE72B65" w14:textId="77777777" w:rsidR="00B57CCC" w:rsidRDefault="00B57CCC" w:rsidP="00B57CCC">
      <w:pPr>
        <w:pStyle w:val="BodyText2"/>
        <w:numPr>
          <w:ilvl w:val="0"/>
          <w:numId w:val="23"/>
        </w:numPr>
      </w:pPr>
      <w:r>
        <w:t>Field Management</w:t>
      </w:r>
    </w:p>
    <w:p w14:paraId="0D83804C" w14:textId="77777777" w:rsidR="00B57CCC" w:rsidRDefault="00B57CCC" w:rsidP="00B57CCC">
      <w:pPr>
        <w:pStyle w:val="BodyText2"/>
        <w:numPr>
          <w:ilvl w:val="0"/>
          <w:numId w:val="23"/>
        </w:numPr>
      </w:pPr>
      <w:r>
        <w:t>Exchange Rate Management</w:t>
      </w:r>
    </w:p>
    <w:p w14:paraId="53841756" w14:textId="77777777" w:rsidR="00B57CCC" w:rsidRDefault="00B57CCC" w:rsidP="00B57CCC">
      <w:pPr>
        <w:pStyle w:val="BodyText2"/>
        <w:numPr>
          <w:ilvl w:val="0"/>
          <w:numId w:val="23"/>
        </w:numPr>
      </w:pPr>
      <w:r>
        <w:t>User type Management</w:t>
      </w:r>
    </w:p>
    <w:p w14:paraId="2A96EF33" w14:textId="0D800F05" w:rsidR="00B86583" w:rsidRDefault="00B307AA" w:rsidP="00C328D5">
      <w:pPr>
        <w:pStyle w:val="BodyText2"/>
        <w:numPr>
          <w:ilvl w:val="0"/>
          <w:numId w:val="23"/>
        </w:numPr>
      </w:pPr>
      <w:r>
        <w:t xml:space="preserve">Rule list </w:t>
      </w:r>
    </w:p>
    <w:p w14:paraId="177B3700" w14:textId="77777777" w:rsidR="00B57CCC" w:rsidRDefault="00B57CCC" w:rsidP="00B57CCC">
      <w:pPr>
        <w:pStyle w:val="BodyText2"/>
        <w:numPr>
          <w:ilvl w:val="0"/>
          <w:numId w:val="23"/>
        </w:numPr>
      </w:pPr>
      <w:r>
        <w:t>User Feature Mapping</w:t>
      </w:r>
    </w:p>
    <w:p w14:paraId="38FD340A" w14:textId="6CF9C600" w:rsidR="00B307AA" w:rsidRDefault="00B307AA" w:rsidP="00C328D5">
      <w:pPr>
        <w:pStyle w:val="BodyText2"/>
        <w:numPr>
          <w:ilvl w:val="0"/>
          <w:numId w:val="23"/>
        </w:numPr>
      </w:pPr>
      <w:r>
        <w:t>Rule Feature Mapping</w:t>
      </w:r>
    </w:p>
    <w:p w14:paraId="452DE762" w14:textId="46527604" w:rsidR="00B57CCC" w:rsidRDefault="00B57CCC" w:rsidP="00C328D5">
      <w:pPr>
        <w:pStyle w:val="BodyText2"/>
        <w:numPr>
          <w:ilvl w:val="0"/>
          <w:numId w:val="23"/>
        </w:numPr>
      </w:pPr>
      <w:r>
        <w:t>User Management</w:t>
      </w:r>
    </w:p>
    <w:p w14:paraId="64866093" w14:textId="3EEDBDA8" w:rsidR="00B57CCC" w:rsidRDefault="00B57CCC" w:rsidP="00C328D5">
      <w:pPr>
        <w:pStyle w:val="BodyText2"/>
        <w:numPr>
          <w:ilvl w:val="0"/>
          <w:numId w:val="23"/>
        </w:numPr>
      </w:pPr>
      <w:r>
        <w:t>Address Management</w:t>
      </w:r>
    </w:p>
    <w:p w14:paraId="50AC4A3C" w14:textId="77777777" w:rsidR="00384430" w:rsidRDefault="00384430" w:rsidP="00CD5889">
      <w:pPr>
        <w:pStyle w:val="Heading2"/>
      </w:pPr>
      <w:bookmarkStart w:id="165" w:name="_Toc75816824"/>
      <w:r>
        <w:t>Logging into the Application</w:t>
      </w:r>
      <w:bookmarkEnd w:id="165"/>
    </w:p>
    <w:p w14:paraId="22267E83" w14:textId="24CC380D" w:rsidR="0077516F" w:rsidRDefault="00B57CCC" w:rsidP="00B57CCC">
      <w:pPr>
        <w:pStyle w:val="BodyText2"/>
      </w:pPr>
      <w:r>
        <w:t xml:space="preserve">As part of configuration, system admin login would be provided. </w:t>
      </w:r>
      <w:r w:rsidR="00B86583">
        <w:t xml:space="preserve">The </w:t>
      </w:r>
      <w:r>
        <w:t>user’s</w:t>
      </w:r>
      <w:r w:rsidR="00B86583">
        <w:t xml:space="preserve"> name is </w:t>
      </w:r>
      <w:r>
        <w:t>‘</w:t>
      </w:r>
      <w:r w:rsidR="00B86583" w:rsidRPr="00B57CCC">
        <w:rPr>
          <w:b/>
          <w:bCs/>
          <w:i/>
          <w:iCs/>
        </w:rPr>
        <w:t>system</w:t>
      </w:r>
      <w:r>
        <w:t>’</w:t>
      </w:r>
      <w:r w:rsidR="00B86583">
        <w:t xml:space="preserve"> and password </w:t>
      </w:r>
      <w:proofErr w:type="gramStart"/>
      <w:r w:rsidR="00B86583">
        <w:t>is</w:t>
      </w:r>
      <w:proofErr w:type="gramEnd"/>
      <w:r w:rsidR="00B86583">
        <w:t xml:space="preserve"> </w:t>
      </w:r>
      <w:r>
        <w:t>‘</w:t>
      </w:r>
      <w:r w:rsidR="00B86583" w:rsidRPr="00B57CCC">
        <w:rPr>
          <w:b/>
          <w:bCs/>
          <w:i/>
          <w:iCs/>
        </w:rPr>
        <w:t>system</w:t>
      </w:r>
      <w:r>
        <w:t>’</w:t>
      </w:r>
      <w:r w:rsidR="00A90D32">
        <w:t>.</w:t>
      </w:r>
      <w:r w:rsidR="00B86583">
        <w:t xml:space="preserve"> It is advised to change the password.</w:t>
      </w:r>
      <w:r>
        <w:t xml:space="preserve"> </w:t>
      </w:r>
    </w:p>
    <w:p w14:paraId="2F646485" w14:textId="7A7B14FC" w:rsidR="00B57CCC" w:rsidRDefault="00B57CCC" w:rsidP="00B57CCC">
      <w:pPr>
        <w:pStyle w:val="BodyText2"/>
      </w:pPr>
      <w:r>
        <w:t>In case there is a need to register more than one system admin users, the same can be done using the user management</w:t>
      </w:r>
      <w:r w:rsidR="001A3AC9">
        <w:t xml:space="preserve"> feature in system admin portal.</w:t>
      </w:r>
    </w:p>
    <w:p w14:paraId="39D03358" w14:textId="77777777" w:rsidR="00A90D32" w:rsidRPr="00A90D32" w:rsidRDefault="00A90D32" w:rsidP="00A90D32">
      <w:pPr>
        <w:pStyle w:val="BodyText2"/>
        <w:rPr>
          <w:u w:val="single"/>
        </w:rPr>
      </w:pPr>
      <w:r w:rsidRPr="00A90D32">
        <w:rPr>
          <w:u w:val="single"/>
        </w:rPr>
        <w:t>To login:</w:t>
      </w:r>
    </w:p>
    <w:p w14:paraId="034E82F3" w14:textId="77777777" w:rsidR="00A90D32" w:rsidRDefault="00A90D32" w:rsidP="00C328D5">
      <w:pPr>
        <w:pStyle w:val="BodyText2"/>
        <w:numPr>
          <w:ilvl w:val="0"/>
          <w:numId w:val="25"/>
        </w:numPr>
      </w:pPr>
      <w:r>
        <w:t xml:space="preserve">Open the browser and enter the </w:t>
      </w:r>
      <w:r w:rsidR="000242DB">
        <w:t xml:space="preserve">CEIR </w:t>
      </w:r>
      <w:r w:rsidR="00B86583">
        <w:t>System Admin</w:t>
      </w:r>
      <w:r w:rsidR="000242DB">
        <w:t xml:space="preserve"> Portal </w:t>
      </w:r>
      <w:r>
        <w:t>URL in the address bar. The login screen appears.</w:t>
      </w:r>
    </w:p>
    <w:p w14:paraId="76025ECB" w14:textId="77777777" w:rsidR="0001372C" w:rsidRDefault="0077516F" w:rsidP="00956603">
      <w:pPr>
        <w:pStyle w:val="BodyText2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0E94AD1" wp14:editId="30E7FCC2">
                <wp:simplePos x="0" y="0"/>
                <wp:positionH relativeFrom="column">
                  <wp:posOffset>3354705</wp:posOffset>
                </wp:positionH>
                <wp:positionV relativeFrom="paragraph">
                  <wp:posOffset>2226945</wp:posOffset>
                </wp:positionV>
                <wp:extent cx="683840" cy="219075"/>
                <wp:effectExtent l="0" t="0" r="21590" b="28575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3840" cy="21907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9A3818" id="Rectangle 52" o:spid="_x0000_s1026" style="position:absolute;margin-left:264.15pt;margin-top:175.35pt;width:53.85pt;height:17.2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" filled="f" strokecolor="#ffc000 [3207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ED8673B" wp14:editId="5EFD2A95">
                <wp:simplePos x="0" y="0"/>
                <wp:positionH relativeFrom="column">
                  <wp:posOffset>3010775</wp:posOffset>
                </wp:positionH>
                <wp:positionV relativeFrom="paragraph">
                  <wp:posOffset>25640</wp:posOffset>
                </wp:positionV>
                <wp:extent cx="1040611" cy="313038"/>
                <wp:effectExtent l="0" t="0" r="26670" b="11430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0611" cy="313038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08A2D6" id="Rectangle 51" o:spid="_x0000_s1026" style="position:absolute;margin-left:237.05pt;margin-top:2pt;width:81.95pt;height:24.6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" filled="f" strokecolor="#ffc000 [3207]" strokeweight="2pt"/>
            </w:pict>
          </mc:Fallback>
        </mc:AlternateContent>
      </w:r>
      <w:r w:rsidR="0001372C">
        <w:rPr>
          <w:noProof/>
        </w:rPr>
        <w:drawing>
          <wp:inline distT="0" distB="0" distL="0" distR="0" wp14:anchorId="31578267" wp14:editId="05326EF5">
            <wp:extent cx="3132941" cy="2492756"/>
            <wp:effectExtent l="19050" t="19050" r="10795" b="22225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ogin.gif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6178" cy="25112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FB8CA1" w14:textId="6A16391B" w:rsidR="00C63B19" w:rsidRDefault="00C63B19" w:rsidP="00FD5198">
      <w:pPr>
        <w:pStyle w:val="FigureCaption"/>
      </w:pPr>
      <w:bookmarkStart w:id="166" w:name="_Toc75817134"/>
      <w:r>
        <w:t>Figure</w:t>
      </w:r>
      <w:r w:rsidR="002302C9">
        <w:t xml:space="preserve"> 1</w:t>
      </w:r>
      <w:r>
        <w:t>: Login</w:t>
      </w:r>
      <w:bookmarkEnd w:id="166"/>
    </w:p>
    <w:p w14:paraId="744EE935" w14:textId="77777777" w:rsidR="00A90D32" w:rsidRDefault="00391A42" w:rsidP="002A39C9">
      <w:pPr>
        <w:pStyle w:val="BodyText2"/>
        <w:ind w:left="432"/>
      </w:pPr>
      <w:r>
        <w:t xml:space="preserve">On the top right corner of the login screen is the </w:t>
      </w:r>
      <w:r w:rsidRPr="00822F6F">
        <w:rPr>
          <w:b/>
          <w:bCs/>
        </w:rPr>
        <w:t xml:space="preserve">Language </w:t>
      </w:r>
      <w:r>
        <w:t xml:space="preserve">option. </w:t>
      </w:r>
      <w:r w:rsidR="00A90D32">
        <w:t xml:space="preserve">The application supports two languages: </w:t>
      </w:r>
      <w:r w:rsidR="00A90D32" w:rsidRPr="004140E9">
        <w:rPr>
          <w:b/>
          <w:bCs/>
        </w:rPr>
        <w:t>English</w:t>
      </w:r>
      <w:r w:rsidR="00A90D32">
        <w:t xml:space="preserve"> and </w:t>
      </w:r>
      <w:r w:rsidR="00A90D32" w:rsidRPr="004140E9">
        <w:rPr>
          <w:b/>
          <w:bCs/>
        </w:rPr>
        <w:t>Khmer</w:t>
      </w:r>
      <w:r w:rsidR="00A90D32">
        <w:t>. On selecting a</w:t>
      </w:r>
      <w:r w:rsidR="00BD7ABF">
        <w:t xml:space="preserve"> </w:t>
      </w:r>
      <w:r w:rsidR="000249E9">
        <w:t>given</w:t>
      </w:r>
      <w:r w:rsidR="00BD7ABF">
        <w:t xml:space="preserve"> language</w:t>
      </w:r>
      <w:r w:rsidR="00A90D32">
        <w:t xml:space="preserve">, all the field and column labels </w:t>
      </w:r>
      <w:r w:rsidR="004140E9">
        <w:t xml:space="preserve">in the application </w:t>
      </w:r>
      <w:r w:rsidR="00A90D32">
        <w:t>appear in the selected language. All user inputs are, however, in English.</w:t>
      </w:r>
    </w:p>
    <w:p w14:paraId="1255859A" w14:textId="77777777" w:rsidR="00391A42" w:rsidRDefault="00391A42" w:rsidP="00956603">
      <w:pPr>
        <w:pStyle w:val="BodyText2"/>
        <w:ind w:left="432"/>
        <w:jc w:val="center"/>
      </w:pPr>
      <w:r>
        <w:rPr>
          <w:noProof/>
        </w:rPr>
        <w:drawing>
          <wp:inline distT="0" distB="0" distL="0" distR="0" wp14:anchorId="7AD74FB1" wp14:editId="31193D53">
            <wp:extent cx="1447800" cy="818322"/>
            <wp:effectExtent l="19050" t="19050" r="19050" b="20320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Languagelogin.gif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2225" cy="8208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F3156C" w14:textId="77777777" w:rsidR="00A90D32" w:rsidRDefault="00BD7ABF" w:rsidP="00C328D5">
      <w:pPr>
        <w:pStyle w:val="BodyText2"/>
        <w:numPr>
          <w:ilvl w:val="0"/>
          <w:numId w:val="25"/>
        </w:numPr>
      </w:pPr>
      <w:r>
        <w:t>Next, e</w:t>
      </w:r>
      <w:r w:rsidR="00A90D32">
        <w:t xml:space="preserve">nter </w:t>
      </w:r>
      <w:r w:rsidR="00C90C35">
        <w:t xml:space="preserve">the assigned </w:t>
      </w:r>
      <w:r w:rsidR="00933CA4">
        <w:t xml:space="preserve">login </w:t>
      </w:r>
      <w:r w:rsidR="00A90D32">
        <w:t>username and password.</w:t>
      </w:r>
    </w:p>
    <w:p w14:paraId="0989BE15" w14:textId="77777777" w:rsidR="00A90D32" w:rsidRDefault="00ED2357" w:rsidP="002A39C9">
      <w:pPr>
        <w:pStyle w:val="BodyText2"/>
        <w:ind w:left="360"/>
      </w:pPr>
      <w:r w:rsidRPr="00933CA4">
        <w:t>U</w:t>
      </w:r>
      <w:r w:rsidR="00A90D32" w:rsidRPr="00933CA4">
        <w:t xml:space="preserve">sername is the registration ID that is </w:t>
      </w:r>
      <w:r w:rsidR="00BD7ABF" w:rsidRPr="00933CA4">
        <w:t xml:space="preserve">sent </w:t>
      </w:r>
      <w:r w:rsidR="00C90C35" w:rsidRPr="00933CA4">
        <w:t xml:space="preserve">on mail </w:t>
      </w:r>
      <w:r w:rsidR="00933CA4" w:rsidRPr="00933CA4">
        <w:t xml:space="preserve">to the </w:t>
      </w:r>
      <w:r w:rsidR="00B86583">
        <w:t>System Admin</w:t>
      </w:r>
      <w:r w:rsidR="00933CA4" w:rsidRPr="00933CA4">
        <w:t xml:space="preserve"> </w:t>
      </w:r>
      <w:r w:rsidR="00A90D32" w:rsidRPr="00933CA4">
        <w:t>after successful registration</w:t>
      </w:r>
      <w:r w:rsidR="00933CA4" w:rsidRPr="00933CA4">
        <w:t xml:space="preserve"> in the system</w:t>
      </w:r>
      <w:r w:rsidR="004140E9" w:rsidRPr="00933CA4">
        <w:t>.</w:t>
      </w:r>
    </w:p>
    <w:p w14:paraId="044DEA33" w14:textId="77777777" w:rsidR="00A90D32" w:rsidRDefault="00A90D32" w:rsidP="00C328D5">
      <w:pPr>
        <w:pStyle w:val="BodyText2"/>
        <w:numPr>
          <w:ilvl w:val="0"/>
          <w:numId w:val="25"/>
        </w:numPr>
      </w:pPr>
      <w:r>
        <w:t>Enter the captcha.</w:t>
      </w:r>
    </w:p>
    <w:p w14:paraId="3C1E4D57" w14:textId="77777777" w:rsidR="00A90D32" w:rsidRDefault="00A90D32" w:rsidP="00C328D5">
      <w:pPr>
        <w:pStyle w:val="BodyText2"/>
        <w:numPr>
          <w:ilvl w:val="0"/>
          <w:numId w:val="25"/>
        </w:numPr>
      </w:pPr>
      <w:r>
        <w:t xml:space="preserve">Click </w:t>
      </w:r>
      <w:r w:rsidR="00391A42" w:rsidRPr="00391A42">
        <w:rPr>
          <w:b/>
          <w:bCs/>
        </w:rPr>
        <w:t>LOGIN</w:t>
      </w:r>
      <w:r>
        <w:t>.</w:t>
      </w:r>
    </w:p>
    <w:p w14:paraId="7189DFE3" w14:textId="77777777" w:rsidR="00B40253" w:rsidRDefault="00B40253" w:rsidP="00B40253">
      <w:pPr>
        <w:pStyle w:val="BodyText2"/>
        <w:ind w:left="360"/>
      </w:pPr>
      <w:r>
        <w:t>If the login and password are incorrect or the captcha is not correct, an error message appears, and you are prompted to re-enter the login details.</w:t>
      </w:r>
    </w:p>
    <w:p w14:paraId="515F0D23" w14:textId="36E3B146" w:rsidR="00391A42" w:rsidRDefault="00A90D32" w:rsidP="00E40E9F">
      <w:pPr>
        <w:pStyle w:val="BodyText2"/>
        <w:ind w:left="432"/>
      </w:pPr>
      <w:r>
        <w:t xml:space="preserve">On entering correct information, the application </w:t>
      </w:r>
      <w:r w:rsidR="001A3AC9">
        <w:t>home</w:t>
      </w:r>
      <w:r w:rsidR="000249E9">
        <w:t xml:space="preserve"> page appears</w:t>
      </w:r>
      <w:r>
        <w:t xml:space="preserve">. </w:t>
      </w:r>
    </w:p>
    <w:p w14:paraId="4687D35A" w14:textId="5B10CD49" w:rsidR="00391A42" w:rsidRDefault="001A3AC9" w:rsidP="00E40E9F">
      <w:pPr>
        <w:pStyle w:val="BodyText2"/>
        <w:ind w:left="432"/>
        <w:jc w:val="center"/>
      </w:pPr>
      <w:r>
        <w:rPr>
          <w:noProof/>
        </w:rPr>
        <w:lastRenderedPageBreak/>
        <w:drawing>
          <wp:inline distT="0" distB="0" distL="0" distR="0" wp14:anchorId="2EA054D1" wp14:editId="134C1960">
            <wp:extent cx="5278755" cy="20853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40327" w14:textId="16B735B1" w:rsidR="00C63B19" w:rsidRDefault="00C63B19" w:rsidP="00FD5198">
      <w:pPr>
        <w:pStyle w:val="FigureCaption"/>
      </w:pPr>
      <w:bookmarkStart w:id="167" w:name="_Toc75817135"/>
      <w:r>
        <w:t xml:space="preserve">Figure </w:t>
      </w:r>
      <w:r w:rsidR="00432EB5">
        <w:t>2</w:t>
      </w:r>
      <w:r>
        <w:t>: Home Page</w:t>
      </w:r>
      <w:bookmarkEnd w:id="167"/>
    </w:p>
    <w:p w14:paraId="71B9D8BD" w14:textId="77777777" w:rsidR="00A90D32" w:rsidRDefault="00A90D32" w:rsidP="00E40E9F">
      <w:pPr>
        <w:pStyle w:val="BodyText2"/>
        <w:ind w:left="432"/>
      </w:pPr>
      <w:r>
        <w:t xml:space="preserve">If </w:t>
      </w:r>
      <w:r w:rsidR="00C47287">
        <w:t xml:space="preserve">the </w:t>
      </w:r>
      <w:r w:rsidR="00B86583">
        <w:t>System Admin</w:t>
      </w:r>
      <w:r>
        <w:t xml:space="preserve"> forget</w:t>
      </w:r>
      <w:r w:rsidR="00C47287">
        <w:t>s the assigned</w:t>
      </w:r>
      <w:r>
        <w:t xml:space="preserve"> password, click the </w:t>
      </w:r>
      <w:r w:rsidRPr="003A29D3">
        <w:rPr>
          <w:b/>
          <w:bCs/>
        </w:rPr>
        <w:t>Forgot Password</w:t>
      </w:r>
      <w:r>
        <w:t xml:space="preserve"> link</w:t>
      </w:r>
      <w:r w:rsidR="00BD7ABF">
        <w:t xml:space="preserve"> on the </w:t>
      </w:r>
      <w:r w:rsidR="00BD7ABF" w:rsidRPr="00BD7ABF">
        <w:rPr>
          <w:b/>
          <w:bCs/>
        </w:rPr>
        <w:t>Login</w:t>
      </w:r>
      <w:r w:rsidR="00BD7ABF">
        <w:t xml:space="preserve"> </w:t>
      </w:r>
      <w:r w:rsidR="000249E9">
        <w:t>page</w:t>
      </w:r>
      <w:r>
        <w:t>.</w:t>
      </w:r>
      <w:r w:rsidR="00BD7ABF">
        <w:t xml:space="preserve"> The </w:t>
      </w:r>
      <w:r w:rsidR="00BD7ABF" w:rsidRPr="000249E9">
        <w:rPr>
          <w:b/>
          <w:bCs/>
        </w:rPr>
        <w:t>Forgot Password</w:t>
      </w:r>
      <w:r w:rsidR="00BD7ABF">
        <w:t xml:space="preserve"> </w:t>
      </w:r>
      <w:r w:rsidR="000249E9">
        <w:t>page</w:t>
      </w:r>
      <w:r w:rsidR="00BD7ABF">
        <w:t xml:space="preserve"> appears.</w:t>
      </w:r>
      <w:r>
        <w:t xml:space="preserve"> </w:t>
      </w:r>
    </w:p>
    <w:p w14:paraId="01BCC83E" w14:textId="77777777" w:rsidR="004359B0" w:rsidRDefault="004359B0" w:rsidP="00956603">
      <w:pPr>
        <w:pStyle w:val="BodyText2"/>
        <w:jc w:val="center"/>
      </w:pPr>
      <w:r>
        <w:rPr>
          <w:noProof/>
        </w:rPr>
        <w:drawing>
          <wp:inline distT="0" distB="0" distL="0" distR="0" wp14:anchorId="76ABF13D" wp14:editId="3D52B03D">
            <wp:extent cx="2995118" cy="1954766"/>
            <wp:effectExtent l="19050" t="19050" r="15240" b="26670"/>
            <wp:docPr id="29" name="Picture 2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Forgot password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05777" cy="19617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5AB67C" w14:textId="71C248F5" w:rsidR="00C63B19" w:rsidRDefault="00C63B19" w:rsidP="00FD5198">
      <w:pPr>
        <w:pStyle w:val="FigureCaption"/>
      </w:pPr>
      <w:bookmarkStart w:id="168" w:name="_Toc75817136"/>
      <w:r>
        <w:t>Figure</w:t>
      </w:r>
      <w:r w:rsidR="00584DC9">
        <w:t xml:space="preserve"> </w:t>
      </w:r>
      <w:r w:rsidR="00432EB5">
        <w:t>3</w:t>
      </w:r>
      <w:r w:rsidR="00E33E46">
        <w:t>:</w:t>
      </w:r>
      <w:r>
        <w:t xml:space="preserve"> Forgot Password</w:t>
      </w:r>
      <w:bookmarkEnd w:id="168"/>
    </w:p>
    <w:p w14:paraId="2D178339" w14:textId="77777777" w:rsidR="00A90D32" w:rsidRDefault="00A90D32" w:rsidP="00C328D5">
      <w:pPr>
        <w:pStyle w:val="BodyText2"/>
        <w:numPr>
          <w:ilvl w:val="0"/>
          <w:numId w:val="26"/>
        </w:numPr>
      </w:pPr>
      <w:r>
        <w:t xml:space="preserve">Enter </w:t>
      </w:r>
      <w:r w:rsidR="000E4663">
        <w:t xml:space="preserve">the login </w:t>
      </w:r>
      <w:r>
        <w:t xml:space="preserve">username. </w:t>
      </w:r>
    </w:p>
    <w:p w14:paraId="7A11F9D2" w14:textId="77777777" w:rsidR="00A90D32" w:rsidRDefault="00A90D32" w:rsidP="00C328D5">
      <w:pPr>
        <w:pStyle w:val="BodyText2"/>
        <w:numPr>
          <w:ilvl w:val="0"/>
          <w:numId w:val="26"/>
        </w:numPr>
      </w:pPr>
      <w:r>
        <w:t xml:space="preserve">Select </w:t>
      </w:r>
      <w:r w:rsidR="00ED2357">
        <w:t>a</w:t>
      </w:r>
      <w:r>
        <w:t xml:space="preserve"> security question from the list. </w:t>
      </w:r>
      <w:r w:rsidR="00C47287">
        <w:t>S</w:t>
      </w:r>
      <w:r w:rsidR="00E43EFE">
        <w:t xml:space="preserve">elect any one of the security questions that </w:t>
      </w:r>
      <w:r w:rsidR="00ED2357">
        <w:t>w</w:t>
      </w:r>
      <w:r w:rsidR="00C47287">
        <w:t>ere</w:t>
      </w:r>
      <w:r w:rsidR="00E43EFE">
        <w:t xml:space="preserve"> selected during registration.</w:t>
      </w:r>
    </w:p>
    <w:p w14:paraId="1EA9DE82" w14:textId="77777777" w:rsidR="00A90D32" w:rsidRDefault="00A90D32" w:rsidP="00C328D5">
      <w:pPr>
        <w:pStyle w:val="BodyText2"/>
        <w:numPr>
          <w:ilvl w:val="0"/>
          <w:numId w:val="26"/>
        </w:numPr>
      </w:pPr>
      <w:r>
        <w:t>Enter the answer</w:t>
      </w:r>
      <w:r w:rsidR="00E43EFE">
        <w:t xml:space="preserve"> to the selected security question</w:t>
      </w:r>
      <w:r>
        <w:t>.</w:t>
      </w:r>
      <w:r w:rsidR="00E43EFE">
        <w:t xml:space="preserve"> This should match the answer given at the time of registration.</w:t>
      </w:r>
    </w:p>
    <w:p w14:paraId="75C9E662" w14:textId="77777777" w:rsidR="00A90D32" w:rsidRDefault="00A90D32" w:rsidP="00C328D5">
      <w:pPr>
        <w:pStyle w:val="BodyText2"/>
        <w:numPr>
          <w:ilvl w:val="0"/>
          <w:numId w:val="26"/>
        </w:numPr>
      </w:pPr>
      <w:r>
        <w:t xml:space="preserve">Click </w:t>
      </w:r>
      <w:r w:rsidR="00E43EFE" w:rsidRPr="005271B7">
        <w:rPr>
          <w:b/>
          <w:bCs/>
        </w:rPr>
        <w:t>SUBMIT</w:t>
      </w:r>
      <w:r>
        <w:t>.</w:t>
      </w:r>
    </w:p>
    <w:p w14:paraId="5D98308A" w14:textId="77777777" w:rsidR="00ED2357" w:rsidRDefault="00ED2357" w:rsidP="00ED2357">
      <w:pPr>
        <w:pStyle w:val="BodyText2"/>
        <w:ind w:left="360"/>
      </w:pPr>
      <w:r>
        <w:t xml:space="preserve">The </w:t>
      </w:r>
      <w:r w:rsidRPr="00ED2357">
        <w:rPr>
          <w:b/>
          <w:bCs/>
        </w:rPr>
        <w:t>Set New Password</w:t>
      </w:r>
      <w:r>
        <w:t xml:space="preserve"> page appears.</w:t>
      </w:r>
    </w:p>
    <w:p w14:paraId="328B108D" w14:textId="77777777" w:rsidR="00054A1F" w:rsidRDefault="00047B75" w:rsidP="0036447D">
      <w:pPr>
        <w:pStyle w:val="BodyText2"/>
        <w:ind w:left="360"/>
        <w:jc w:val="center"/>
      </w:pPr>
      <w:r>
        <w:rPr>
          <w:noProof/>
        </w:rPr>
        <w:lastRenderedPageBreak/>
        <w:drawing>
          <wp:inline distT="0" distB="0" distL="0" distR="0" wp14:anchorId="283FF066" wp14:editId="37F64389">
            <wp:extent cx="2865120" cy="1988790"/>
            <wp:effectExtent l="19050" t="19050" r="11430" b="12065"/>
            <wp:docPr id="478" name="Picture 47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setnewpassword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95992" cy="20102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06B2B6" w14:textId="53BC2020" w:rsidR="00E33E46" w:rsidRDefault="00E33E46" w:rsidP="00FD5198">
      <w:pPr>
        <w:pStyle w:val="FigureCaption"/>
      </w:pPr>
      <w:bookmarkStart w:id="169" w:name="_Toc75817137"/>
      <w:r>
        <w:t xml:space="preserve">Figure </w:t>
      </w:r>
      <w:r w:rsidR="00432EB5">
        <w:t>4</w:t>
      </w:r>
      <w:r>
        <w:t xml:space="preserve">: </w:t>
      </w:r>
      <w:r w:rsidR="008B4625">
        <w:t>Set New</w:t>
      </w:r>
      <w:r>
        <w:t xml:space="preserve"> Password</w:t>
      </w:r>
      <w:bookmarkEnd w:id="169"/>
    </w:p>
    <w:p w14:paraId="4802C084" w14:textId="77777777" w:rsidR="00ED2357" w:rsidRDefault="00ED2357" w:rsidP="00C328D5">
      <w:pPr>
        <w:pStyle w:val="BodyText2"/>
        <w:numPr>
          <w:ilvl w:val="0"/>
          <w:numId w:val="26"/>
        </w:numPr>
      </w:pPr>
      <w:r>
        <w:t>Enter a new password.</w:t>
      </w:r>
      <w:r w:rsidR="00911AE0">
        <w:t xml:space="preserve"> Click </w:t>
      </w:r>
      <w:r w:rsidR="00911AE0">
        <w:rPr>
          <w:noProof/>
        </w:rPr>
        <w:drawing>
          <wp:inline distT="0" distB="0" distL="0" distR="0" wp14:anchorId="7D89A75F" wp14:editId="24E6E817">
            <wp:extent cx="200000" cy="142857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viewpasswd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0000" cy="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0E7E">
        <w:t xml:space="preserve"> </w:t>
      </w:r>
      <w:r w:rsidR="00911AE0">
        <w:t xml:space="preserve">to see the password characters being entered. </w:t>
      </w:r>
      <w:r w:rsidR="004140E9">
        <w:t xml:space="preserve">Click on it again to hide the password characters. </w:t>
      </w:r>
      <w:r w:rsidR="00911AE0">
        <w:t xml:space="preserve">This works like a toggle key. </w:t>
      </w:r>
    </w:p>
    <w:p w14:paraId="2CA05DF9" w14:textId="77777777" w:rsidR="00ED2357" w:rsidRDefault="00ED2357" w:rsidP="00C328D5">
      <w:pPr>
        <w:pStyle w:val="BodyText2"/>
        <w:numPr>
          <w:ilvl w:val="0"/>
          <w:numId w:val="26"/>
        </w:numPr>
      </w:pPr>
      <w:r>
        <w:t>Re-enter the password.</w:t>
      </w:r>
    </w:p>
    <w:p w14:paraId="1F41E104" w14:textId="77777777" w:rsidR="004140E9" w:rsidRDefault="00ED2357" w:rsidP="00C328D5">
      <w:pPr>
        <w:pStyle w:val="BodyText2"/>
        <w:numPr>
          <w:ilvl w:val="0"/>
          <w:numId w:val="26"/>
        </w:numPr>
      </w:pPr>
      <w:r>
        <w:t xml:space="preserve">Click </w:t>
      </w:r>
      <w:r w:rsidRPr="00ED2357">
        <w:rPr>
          <w:b/>
          <w:bCs/>
        </w:rPr>
        <w:t>Save</w:t>
      </w:r>
    </w:p>
    <w:p w14:paraId="3D621BD6" w14:textId="77777777" w:rsidR="00F5488A" w:rsidRDefault="00F5488A" w:rsidP="00A90D32">
      <w:pPr>
        <w:pStyle w:val="BodyText2"/>
      </w:pPr>
    </w:p>
    <w:p w14:paraId="77D2C239" w14:textId="77777777" w:rsidR="00FB08E2" w:rsidRDefault="00FB08E2" w:rsidP="00CD5889">
      <w:pPr>
        <w:pStyle w:val="Heading2"/>
      </w:pPr>
      <w:bookmarkStart w:id="170" w:name="_Toc31900103"/>
      <w:bookmarkStart w:id="171" w:name="_Toc31900170"/>
      <w:bookmarkStart w:id="172" w:name="_Toc31900292"/>
      <w:bookmarkStart w:id="173" w:name="_Toc75816825"/>
      <w:r>
        <w:t>Application User Interface</w:t>
      </w:r>
      <w:bookmarkEnd w:id="170"/>
      <w:bookmarkEnd w:id="171"/>
      <w:bookmarkEnd w:id="172"/>
      <w:bookmarkEnd w:id="173"/>
    </w:p>
    <w:p w14:paraId="6B71EA9B" w14:textId="4F45903C" w:rsidR="000249E9" w:rsidRPr="000249E9" w:rsidRDefault="000249E9" w:rsidP="000249E9">
      <w:pPr>
        <w:pStyle w:val="BodyText2"/>
      </w:pPr>
      <w:r>
        <w:t>On logging into the application successfully, the</w:t>
      </w:r>
      <w:r w:rsidR="00E1361A">
        <w:t xml:space="preserve"> CEIR </w:t>
      </w:r>
      <w:r w:rsidR="00B86583">
        <w:t>System Admin</w:t>
      </w:r>
      <w:r w:rsidR="00E1361A">
        <w:t xml:space="preserve"> Portal</w:t>
      </w:r>
      <w:r>
        <w:t xml:space="preserve"> </w:t>
      </w:r>
      <w:r w:rsidR="00FA3B26">
        <w:t>h</w:t>
      </w:r>
      <w:r>
        <w:t>ome page appears.</w:t>
      </w:r>
      <w:r w:rsidR="008F1918">
        <w:t xml:space="preserve"> By default, the system management page opens up. </w:t>
      </w:r>
    </w:p>
    <w:p w14:paraId="0C423DB7" w14:textId="31800DD2" w:rsidR="00E43EFE" w:rsidRDefault="00B1060B" w:rsidP="00956603">
      <w:pPr>
        <w:pStyle w:val="BodyText2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9628881" wp14:editId="2F2F06AF">
                <wp:simplePos x="0" y="0"/>
                <wp:positionH relativeFrom="column">
                  <wp:posOffset>4888230</wp:posOffset>
                </wp:positionH>
                <wp:positionV relativeFrom="paragraph">
                  <wp:posOffset>6350</wp:posOffset>
                </wp:positionV>
                <wp:extent cx="401955" cy="190500"/>
                <wp:effectExtent l="0" t="0" r="17145" b="1905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955" cy="1905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E2F1CE" id="Rectangle 10" o:spid="_x0000_s1026" style="position:absolute;margin-left:384.9pt;margin-top:.5pt;width:31.65pt;height:1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" filled="f" strokecolor="#ffc000 [3207]" strokeweight="2pt"/>
            </w:pict>
          </mc:Fallback>
        </mc:AlternateContent>
      </w:r>
      <w:r w:rsidR="008F1918">
        <w:rPr>
          <w:noProof/>
        </w:rPr>
        <w:drawing>
          <wp:inline distT="0" distB="0" distL="0" distR="0" wp14:anchorId="189EF28E" wp14:editId="663D245B">
            <wp:extent cx="5278755" cy="224409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63D44" w14:textId="109A2092" w:rsidR="005271B7" w:rsidRDefault="005271B7" w:rsidP="00FD5198">
      <w:pPr>
        <w:pStyle w:val="FigureCaption"/>
      </w:pPr>
      <w:bookmarkStart w:id="174" w:name="_Toc75817138"/>
      <w:r>
        <w:t xml:space="preserve">Figure </w:t>
      </w:r>
      <w:r w:rsidR="00432EB5">
        <w:t>5</w:t>
      </w:r>
      <w:r>
        <w:t>: Home Page</w:t>
      </w:r>
      <w:bookmarkEnd w:id="174"/>
    </w:p>
    <w:p w14:paraId="75A944D9" w14:textId="77777777" w:rsidR="003F3870" w:rsidRDefault="003F3870" w:rsidP="00FB08E2">
      <w:pPr>
        <w:pStyle w:val="BodyText2"/>
      </w:pPr>
      <w:r>
        <w:t xml:space="preserve">The </w:t>
      </w:r>
      <w:r w:rsidR="004463DD">
        <w:t>H</w:t>
      </w:r>
      <w:r w:rsidR="00FE5D81">
        <w:t xml:space="preserve">ome </w:t>
      </w:r>
      <w:r>
        <w:t xml:space="preserve">page has all the </w:t>
      </w:r>
      <w:r w:rsidR="00933CA4">
        <w:t xml:space="preserve">feature </w:t>
      </w:r>
      <w:r>
        <w:t>menus on the left panel.</w:t>
      </w:r>
    </w:p>
    <w:p w14:paraId="79C32F4A" w14:textId="77777777" w:rsidR="003F3870" w:rsidRDefault="003F3870" w:rsidP="00FB08E2">
      <w:pPr>
        <w:pStyle w:val="BodyText2"/>
      </w:pPr>
      <w:r>
        <w:t xml:space="preserve">The center of the page is the </w:t>
      </w:r>
      <w:r w:rsidR="00FE5D81">
        <w:t>D</w:t>
      </w:r>
      <w:r>
        <w:t>ashboard.</w:t>
      </w:r>
    </w:p>
    <w:p w14:paraId="4FFA30D4" w14:textId="77777777" w:rsidR="00FB08E2" w:rsidRDefault="00FB08E2" w:rsidP="00FB08E2">
      <w:pPr>
        <w:pStyle w:val="BodyText2"/>
      </w:pPr>
      <w:r>
        <w:t>The top right corner of the screen displays the following menu</w:t>
      </w:r>
      <w:r w:rsidR="00643EDD">
        <w:t xml:space="preserve"> options</w:t>
      </w:r>
      <w:r>
        <w:t>:</w:t>
      </w:r>
    </w:p>
    <w:p w14:paraId="4C301419" w14:textId="77777777" w:rsidR="00C47287" w:rsidRPr="00C47287" w:rsidRDefault="00C47287" w:rsidP="00DC39E0">
      <w:pPr>
        <w:pStyle w:val="BodyText2"/>
        <w:numPr>
          <w:ilvl w:val="0"/>
          <w:numId w:val="19"/>
        </w:numPr>
      </w:pPr>
      <w:r w:rsidRPr="00E40E9F">
        <w:rPr>
          <w:b/>
          <w:bCs/>
        </w:rPr>
        <w:lastRenderedPageBreak/>
        <w:t>Download</w:t>
      </w:r>
      <w:r w:rsidRPr="00E40E9F">
        <w:t>:</w:t>
      </w:r>
      <w:r>
        <w:t xml:space="preserve"> Click to download th</w:t>
      </w:r>
      <w:r w:rsidR="00E40E9F">
        <w:t>is</w:t>
      </w:r>
      <w:r>
        <w:t xml:space="preserve"> user manual. </w:t>
      </w:r>
    </w:p>
    <w:p w14:paraId="4A685031" w14:textId="77777777" w:rsidR="00FB08E2" w:rsidRPr="00933CA4" w:rsidRDefault="00AC7A71" w:rsidP="00DC39E0">
      <w:pPr>
        <w:pStyle w:val="BodyText2"/>
        <w:numPr>
          <w:ilvl w:val="0"/>
          <w:numId w:val="19"/>
        </w:numPr>
      </w:pPr>
      <w:r w:rsidRPr="00933CA4">
        <w:rPr>
          <w:noProof/>
        </w:rPr>
        <w:drawing>
          <wp:inline distT="0" distB="0" distL="0" distR="0" wp14:anchorId="4431092F" wp14:editId="283A233F">
            <wp:extent cx="304800" cy="335280"/>
            <wp:effectExtent l="0" t="0" r="0" b="7620"/>
            <wp:docPr id="128" name="Picture 128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user profile.gif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72" cy="337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3CA4">
        <w:t>(</w:t>
      </w:r>
      <w:r w:rsidR="00FB08E2" w:rsidRPr="00933CA4">
        <w:rPr>
          <w:b/>
          <w:bCs/>
        </w:rPr>
        <w:t>User profile</w:t>
      </w:r>
      <w:r w:rsidRPr="00933CA4">
        <w:t>)</w:t>
      </w:r>
      <w:r w:rsidR="00FB08E2" w:rsidRPr="00933CA4">
        <w:t xml:space="preserve">: Click </w:t>
      </w:r>
      <w:r w:rsidR="00643EDD" w:rsidRPr="00933CA4">
        <w:t>on it</w:t>
      </w:r>
      <w:r w:rsidR="00FB08E2" w:rsidRPr="00933CA4">
        <w:t xml:space="preserve"> to see the following menu</w:t>
      </w:r>
      <w:r w:rsidR="00643EDD" w:rsidRPr="00933CA4">
        <w:t>:</w:t>
      </w:r>
    </w:p>
    <w:p w14:paraId="1ED93F18" w14:textId="772ED2E8" w:rsidR="00FB08E2" w:rsidRDefault="00AE6570" w:rsidP="00956603">
      <w:pPr>
        <w:pStyle w:val="BodyText2"/>
        <w:ind w:left="709"/>
        <w:jc w:val="center"/>
      </w:pPr>
      <w:r>
        <w:rPr>
          <w:noProof/>
        </w:rPr>
        <w:drawing>
          <wp:inline distT="0" distB="0" distL="0" distR="0" wp14:anchorId="5A5E135A" wp14:editId="6619544F">
            <wp:extent cx="1451610" cy="120586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78366" t="11978" r="13496" b="76006"/>
                    <a:stretch/>
                  </pic:blipFill>
                  <pic:spPr bwMode="auto">
                    <a:xfrm>
                      <a:off x="0" y="0"/>
                      <a:ext cx="1462707" cy="1215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5646A6" w14:textId="6992970D" w:rsidR="00FB08E2" w:rsidRDefault="00AE6570" w:rsidP="00DC39E0">
      <w:pPr>
        <w:pStyle w:val="BodyText2"/>
        <w:numPr>
          <w:ilvl w:val="0"/>
          <w:numId w:val="20"/>
        </w:numPr>
      </w:pPr>
      <w:bookmarkStart w:id="175" w:name="_Hlk74638453"/>
      <w:r>
        <w:rPr>
          <w:noProof/>
        </w:rPr>
        <w:drawing>
          <wp:inline distT="0" distB="0" distL="0" distR="0" wp14:anchorId="438D5324" wp14:editId="34B3C5EF">
            <wp:extent cx="272375" cy="231262"/>
            <wp:effectExtent l="0" t="0" r="0" b="0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5130" cy="24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3CA4">
        <w:rPr>
          <w:b/>
          <w:bCs/>
        </w:rPr>
        <w:t xml:space="preserve"> </w:t>
      </w:r>
      <w:r w:rsidR="005A582E" w:rsidRPr="00933CA4">
        <w:t>(</w:t>
      </w:r>
      <w:r>
        <w:rPr>
          <w:b/>
          <w:bCs/>
        </w:rPr>
        <w:t>View Profile</w:t>
      </w:r>
      <w:r w:rsidR="005A582E" w:rsidRPr="00933CA4">
        <w:t>)</w:t>
      </w:r>
      <w:r w:rsidR="00FB08E2">
        <w:t xml:space="preserve">: Click on it to </w:t>
      </w:r>
      <w:r w:rsidR="00A115C0">
        <w:t>view</w:t>
      </w:r>
      <w:r w:rsidR="00FB08E2">
        <w:t xml:space="preserve"> </w:t>
      </w:r>
      <w:r w:rsidR="00B12230">
        <w:t>the</w:t>
      </w:r>
      <w:r w:rsidR="00FB08E2">
        <w:t xml:space="preserve"> registered information. </w:t>
      </w:r>
      <w:r w:rsidR="00B12230">
        <w:t xml:space="preserve">The </w:t>
      </w:r>
      <w:r>
        <w:rPr>
          <w:b/>
          <w:bCs/>
        </w:rPr>
        <w:t xml:space="preserve">View Profile </w:t>
      </w:r>
      <w:r w:rsidR="00B12230">
        <w:t>page opens.</w:t>
      </w:r>
    </w:p>
    <w:p w14:paraId="7BE11A5B" w14:textId="0BDADA77" w:rsidR="00FB08E2" w:rsidRDefault="00AE6570" w:rsidP="009E7898">
      <w:pPr>
        <w:pStyle w:val="BodyText2"/>
        <w:ind w:left="709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5FBB72F" wp14:editId="677ED618">
                <wp:simplePos x="0" y="0"/>
                <wp:positionH relativeFrom="column">
                  <wp:posOffset>804437</wp:posOffset>
                </wp:positionH>
                <wp:positionV relativeFrom="paragraph">
                  <wp:posOffset>5053</wp:posOffset>
                </wp:positionV>
                <wp:extent cx="4123622" cy="1990928"/>
                <wp:effectExtent l="0" t="0" r="10795" b="28575"/>
                <wp:wrapNone/>
                <wp:docPr id="463" name="Rectangle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3622" cy="19909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C39B82" id="Rectangle 463" o:spid="_x0000_s1026" style="position:absolute;margin-left:63.35pt;margin-top:.4pt;width:324.7pt;height:156.7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" filled="f" strokecolor="black [3213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4233F33" wp14:editId="2A4645C5">
            <wp:extent cx="4131013" cy="1973326"/>
            <wp:effectExtent l="0" t="0" r="3175" b="8255"/>
            <wp:docPr id="461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41903" cy="1978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CFCEA" w14:textId="0486F206" w:rsidR="005271B7" w:rsidRDefault="005A582E" w:rsidP="00FD5198">
      <w:pPr>
        <w:pStyle w:val="FigureCaption"/>
      </w:pPr>
      <w:r>
        <w:t xml:space="preserve">       </w:t>
      </w:r>
      <w:bookmarkStart w:id="176" w:name="_Toc75817139"/>
      <w:r w:rsidR="005271B7">
        <w:t xml:space="preserve">Figure </w:t>
      </w:r>
      <w:r w:rsidR="00432EB5">
        <w:t>6</w:t>
      </w:r>
      <w:r w:rsidR="005271B7">
        <w:t xml:space="preserve">: </w:t>
      </w:r>
      <w:r w:rsidR="00A115C0">
        <w:t>View profile</w:t>
      </w:r>
      <w:r w:rsidR="005271B7">
        <w:t xml:space="preserve"> Information</w:t>
      </w:r>
      <w:bookmarkEnd w:id="176"/>
    </w:p>
    <w:bookmarkEnd w:id="175"/>
    <w:p w14:paraId="025EFFCC" w14:textId="77777777" w:rsidR="00FB08E2" w:rsidRDefault="00933CA4" w:rsidP="00DC39E0">
      <w:pPr>
        <w:pStyle w:val="BodyText2"/>
        <w:numPr>
          <w:ilvl w:val="0"/>
          <w:numId w:val="20"/>
        </w:numPr>
      </w:pPr>
      <w:r w:rsidRPr="00933CA4">
        <w:rPr>
          <w:b/>
          <w:bCs/>
          <w:noProof/>
        </w:rPr>
        <w:drawing>
          <wp:inline distT="0" distB="0" distL="0" distR="0" wp14:anchorId="3FC1D31A" wp14:editId="09CC5DD2">
            <wp:extent cx="152400" cy="143256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hangePassword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8282" cy="14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3CA4">
        <w:rPr>
          <w:b/>
          <w:bCs/>
        </w:rPr>
        <w:t xml:space="preserve"> </w:t>
      </w:r>
      <w:r w:rsidRPr="00933CA4">
        <w:t>(</w:t>
      </w:r>
      <w:r w:rsidR="00FB08E2" w:rsidRPr="00933CA4">
        <w:rPr>
          <w:b/>
          <w:bCs/>
        </w:rPr>
        <w:t>Change Password</w:t>
      </w:r>
      <w:r w:rsidRPr="00933CA4">
        <w:t>)</w:t>
      </w:r>
      <w:r w:rsidR="00FB08E2" w:rsidRPr="00933CA4">
        <w:t>:</w:t>
      </w:r>
      <w:r w:rsidR="00FB08E2">
        <w:t xml:space="preserve"> Click on it change </w:t>
      </w:r>
      <w:r w:rsidR="00ED2357">
        <w:t>the</w:t>
      </w:r>
      <w:r w:rsidR="00FB08E2">
        <w:t xml:space="preserve"> login password. </w:t>
      </w:r>
    </w:p>
    <w:p w14:paraId="1187D4E2" w14:textId="77777777" w:rsidR="00FB08E2" w:rsidRDefault="008B4625" w:rsidP="0036447D">
      <w:pPr>
        <w:pStyle w:val="BodyText2"/>
        <w:ind w:firstLine="709"/>
        <w:jc w:val="center"/>
      </w:pPr>
      <w:r>
        <w:rPr>
          <w:noProof/>
        </w:rPr>
        <w:drawing>
          <wp:inline distT="0" distB="0" distL="0" distR="0" wp14:anchorId="0037FECF" wp14:editId="2288C648">
            <wp:extent cx="2910906" cy="1803264"/>
            <wp:effectExtent l="19050" t="19050" r="22860" b="26035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hange password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30954" cy="18156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FE962E" w14:textId="768E9A39" w:rsidR="005271B7" w:rsidRDefault="00FF11C2" w:rsidP="00FD5198">
      <w:pPr>
        <w:pStyle w:val="FigureCaption"/>
      </w:pPr>
      <w:r>
        <w:t xml:space="preserve">    </w:t>
      </w:r>
      <w:bookmarkStart w:id="177" w:name="_Toc75817140"/>
      <w:r w:rsidR="005271B7">
        <w:t xml:space="preserve">Figure </w:t>
      </w:r>
      <w:r w:rsidR="00432EB5">
        <w:t>7</w:t>
      </w:r>
      <w:r w:rsidR="005271B7">
        <w:t>: Change Password</w:t>
      </w:r>
      <w:bookmarkEnd w:id="177"/>
    </w:p>
    <w:p w14:paraId="1BD43669" w14:textId="77777777" w:rsidR="00643EDD" w:rsidRDefault="00A15427" w:rsidP="00670230">
      <w:pPr>
        <w:pStyle w:val="BodyText2"/>
        <w:numPr>
          <w:ilvl w:val="0"/>
          <w:numId w:val="30"/>
        </w:numPr>
      </w:pPr>
      <w:r w:rsidRPr="00310E7E">
        <w:rPr>
          <w:b/>
          <w:bCs/>
        </w:rPr>
        <w:lastRenderedPageBreak/>
        <w:t>Old Password</w:t>
      </w:r>
      <w:r>
        <w:t xml:space="preserve">: </w:t>
      </w:r>
      <w:r w:rsidR="00643EDD">
        <w:t xml:space="preserve">Enter </w:t>
      </w:r>
      <w:r w:rsidR="00ED2357">
        <w:t>the</w:t>
      </w:r>
      <w:r w:rsidR="00643EDD">
        <w:t xml:space="preserve"> </w:t>
      </w:r>
      <w:r>
        <w:t>existing</w:t>
      </w:r>
      <w:r w:rsidR="00643EDD">
        <w:t xml:space="preserve"> password.</w:t>
      </w:r>
      <w:r w:rsidR="005261D1">
        <w:t xml:space="preserve"> </w:t>
      </w:r>
      <w:r w:rsidR="00310E7E">
        <w:t xml:space="preserve">Click </w:t>
      </w:r>
      <w:r w:rsidR="00310E7E">
        <w:rPr>
          <w:noProof/>
        </w:rPr>
        <w:drawing>
          <wp:inline distT="0" distB="0" distL="0" distR="0" wp14:anchorId="7C8FDC1D" wp14:editId="35FC2D10">
            <wp:extent cx="200000" cy="142857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viewpasswd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0000" cy="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0E7E">
        <w:t xml:space="preserve"> to see the password characters being entered. Click on it again to hide the password characters.</w:t>
      </w:r>
      <w:r w:rsidR="00B12230">
        <w:t xml:space="preserve"> This works like a toggle key.</w:t>
      </w:r>
    </w:p>
    <w:p w14:paraId="37380980" w14:textId="77777777" w:rsidR="000242DB" w:rsidRDefault="00A15427" w:rsidP="00670230">
      <w:pPr>
        <w:pStyle w:val="BodyText2"/>
        <w:numPr>
          <w:ilvl w:val="0"/>
          <w:numId w:val="30"/>
        </w:numPr>
      </w:pPr>
      <w:r w:rsidRPr="000242DB">
        <w:rPr>
          <w:b/>
          <w:bCs/>
        </w:rPr>
        <w:t>New Password</w:t>
      </w:r>
      <w:r>
        <w:t xml:space="preserve">: </w:t>
      </w:r>
      <w:r w:rsidR="00643EDD">
        <w:t>Enter a new password.</w:t>
      </w:r>
      <w:r w:rsidR="004A4EC7">
        <w:t xml:space="preserve"> </w:t>
      </w:r>
    </w:p>
    <w:p w14:paraId="7BD1458B" w14:textId="77777777" w:rsidR="00643EDD" w:rsidRDefault="00A15427" w:rsidP="00670230">
      <w:pPr>
        <w:pStyle w:val="BodyText2"/>
        <w:numPr>
          <w:ilvl w:val="0"/>
          <w:numId w:val="30"/>
        </w:numPr>
      </w:pPr>
      <w:r w:rsidRPr="000242DB">
        <w:rPr>
          <w:b/>
          <w:bCs/>
        </w:rPr>
        <w:t>Confirm Password</w:t>
      </w:r>
      <w:r>
        <w:t xml:space="preserve">: </w:t>
      </w:r>
      <w:r w:rsidR="00643EDD">
        <w:t>Re-enter the new password to confirm the password.</w:t>
      </w:r>
    </w:p>
    <w:p w14:paraId="2665E1BB" w14:textId="77777777" w:rsidR="00643EDD" w:rsidRDefault="00643EDD" w:rsidP="00670230">
      <w:pPr>
        <w:pStyle w:val="BodyText2"/>
        <w:numPr>
          <w:ilvl w:val="0"/>
          <w:numId w:val="30"/>
        </w:numPr>
      </w:pPr>
      <w:r>
        <w:t xml:space="preserve">Click </w:t>
      </w:r>
      <w:r w:rsidR="00AC6B06" w:rsidRPr="00A15427">
        <w:rPr>
          <w:b/>
          <w:bCs/>
        </w:rPr>
        <w:t>SUBMIT</w:t>
      </w:r>
      <w:r>
        <w:t>.</w:t>
      </w:r>
      <w:r w:rsidR="00127F07">
        <w:t xml:space="preserve"> </w:t>
      </w:r>
    </w:p>
    <w:p w14:paraId="50EF4894" w14:textId="77777777" w:rsidR="000305F0" w:rsidRDefault="00B86583" w:rsidP="00CD5889">
      <w:pPr>
        <w:pStyle w:val="Heading2"/>
      </w:pPr>
      <w:bookmarkStart w:id="178" w:name="_Toc31900108"/>
      <w:bookmarkStart w:id="179" w:name="_Toc31900175"/>
      <w:bookmarkStart w:id="180" w:name="_Toc31900297"/>
      <w:bookmarkStart w:id="181" w:name="_Toc75816826"/>
      <w:r>
        <w:t>System</w:t>
      </w:r>
      <w:r w:rsidR="008C008C">
        <w:t xml:space="preserve"> Management</w:t>
      </w:r>
      <w:bookmarkEnd w:id="178"/>
      <w:bookmarkEnd w:id="179"/>
      <w:bookmarkEnd w:id="180"/>
      <w:bookmarkEnd w:id="181"/>
    </w:p>
    <w:p w14:paraId="06C044AA" w14:textId="77777777" w:rsidR="00B86583" w:rsidRDefault="00B86583" w:rsidP="00D5498E">
      <w:pPr>
        <w:pStyle w:val="BodyText2"/>
      </w:pPr>
      <w:r>
        <w:t>Using this feature, System admin can configure the sys</w:t>
      </w:r>
      <w:r w:rsidR="00C4451E">
        <w:t>tem parameters. There are two types</w:t>
      </w:r>
      <w:r>
        <w:t xml:space="preserve"> of parameters:</w:t>
      </w:r>
    </w:p>
    <w:p w14:paraId="1916DAA4" w14:textId="77777777" w:rsidR="00B86583" w:rsidRDefault="00B86583" w:rsidP="00670230">
      <w:pPr>
        <w:pStyle w:val="BodyText2"/>
        <w:numPr>
          <w:ilvl w:val="0"/>
          <w:numId w:val="31"/>
        </w:numPr>
      </w:pPr>
      <w:r>
        <w:t xml:space="preserve">System </w:t>
      </w:r>
    </w:p>
    <w:p w14:paraId="1CCE97DA" w14:textId="77777777" w:rsidR="00B86583" w:rsidRDefault="00B86583" w:rsidP="00670230">
      <w:pPr>
        <w:pStyle w:val="BodyText2"/>
        <w:numPr>
          <w:ilvl w:val="0"/>
          <w:numId w:val="31"/>
        </w:numPr>
      </w:pPr>
      <w:r>
        <w:t>User</w:t>
      </w:r>
    </w:p>
    <w:p w14:paraId="3CA44A9B" w14:textId="77777777" w:rsidR="00B86583" w:rsidRDefault="00B86583" w:rsidP="00D5498E">
      <w:pPr>
        <w:pStyle w:val="BodyText2"/>
      </w:pPr>
      <w:r>
        <w:t xml:space="preserve">System parameter are not allowed to be changed and are configured at the time of installation. </w:t>
      </w:r>
    </w:p>
    <w:p w14:paraId="05CEEFEF" w14:textId="77777777" w:rsidR="00B86583" w:rsidRDefault="00B86583" w:rsidP="00D5498E">
      <w:pPr>
        <w:pStyle w:val="BodyText2"/>
      </w:pPr>
      <w:r>
        <w:t xml:space="preserve">User parameter can be changed by system admin. The parameter would come into effect from the next time the new request </w:t>
      </w:r>
      <w:proofErr w:type="gramStart"/>
      <w:r>
        <w:t>are</w:t>
      </w:r>
      <w:proofErr w:type="gramEnd"/>
      <w:r>
        <w:t xml:space="preserve"> processed. </w:t>
      </w:r>
    </w:p>
    <w:p w14:paraId="6ED74C35" w14:textId="77777777" w:rsidR="00825279" w:rsidRPr="005C3C28" w:rsidRDefault="005C3C28" w:rsidP="00D5498E">
      <w:pPr>
        <w:pStyle w:val="BodyText2"/>
      </w:pPr>
      <w:r w:rsidRPr="005C3C28">
        <w:t xml:space="preserve">. </w:t>
      </w:r>
    </w:p>
    <w:p w14:paraId="549389C9" w14:textId="77777777" w:rsidR="005E4CC1" w:rsidRDefault="008C008C" w:rsidP="005E4CC1">
      <w:pPr>
        <w:pStyle w:val="BodyText2"/>
        <w:rPr>
          <w:u w:val="single"/>
        </w:rPr>
      </w:pPr>
      <w:r w:rsidRPr="008C008C">
        <w:rPr>
          <w:u w:val="single"/>
        </w:rPr>
        <w:t xml:space="preserve">To </w:t>
      </w:r>
      <w:r w:rsidR="00B86583">
        <w:rPr>
          <w:u w:val="single"/>
        </w:rPr>
        <w:t>configure</w:t>
      </w:r>
      <w:r w:rsidRPr="008C008C">
        <w:rPr>
          <w:u w:val="single"/>
        </w:rPr>
        <w:t xml:space="preserve"> </w:t>
      </w:r>
      <w:r w:rsidR="00B86583">
        <w:rPr>
          <w:u w:val="single"/>
        </w:rPr>
        <w:t>parameters</w:t>
      </w:r>
      <w:r w:rsidRPr="008C008C">
        <w:rPr>
          <w:u w:val="single"/>
        </w:rPr>
        <w:t>:</w:t>
      </w:r>
    </w:p>
    <w:p w14:paraId="3B19B9AA" w14:textId="77777777" w:rsidR="00D83304" w:rsidRDefault="00934D4F" w:rsidP="00670230">
      <w:pPr>
        <w:pStyle w:val="BodyText2"/>
        <w:numPr>
          <w:ilvl w:val="0"/>
          <w:numId w:val="28"/>
        </w:numPr>
      </w:pPr>
      <w:r>
        <w:t xml:space="preserve">Select </w:t>
      </w:r>
      <w:r w:rsidR="00B86583">
        <w:rPr>
          <w:b/>
          <w:bCs/>
        </w:rPr>
        <w:t>System M</w:t>
      </w:r>
      <w:r w:rsidRPr="00D74081">
        <w:rPr>
          <w:b/>
          <w:bCs/>
        </w:rPr>
        <w:t>anagement</w:t>
      </w:r>
      <w:r w:rsidR="00246645">
        <w:t xml:space="preserve"> in the left panel</w:t>
      </w:r>
      <w:r>
        <w:t>.</w:t>
      </w:r>
    </w:p>
    <w:p w14:paraId="64F479D6" w14:textId="58835D4A" w:rsidR="00934D4F" w:rsidRDefault="009716E6" w:rsidP="000F2A8D">
      <w:pPr>
        <w:pStyle w:val="BodyText2"/>
        <w:ind w:left="360" w:firstLine="426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1AA8B3A" wp14:editId="5D67CAB7">
                <wp:simplePos x="0" y="0"/>
                <wp:positionH relativeFrom="column">
                  <wp:posOffset>455917</wp:posOffset>
                </wp:positionH>
                <wp:positionV relativeFrom="paragraph">
                  <wp:posOffset>407360</wp:posOffset>
                </wp:positionV>
                <wp:extent cx="701749" cy="148856"/>
                <wp:effectExtent l="0" t="0" r="34925" b="2921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749" cy="148856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786448" id="Rectangle 18" o:spid="_x0000_s1026" style="position:absolute;margin-left:35.9pt;margin-top:32.1pt;width:55.25pt;height:11.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" filled="f" strokecolor="#ffc000 [3207]" strokeweight="2pt"/>
            </w:pict>
          </mc:Fallback>
        </mc:AlternateContent>
      </w:r>
      <w:r w:rsidR="00CB71B2">
        <w:rPr>
          <w:noProof/>
        </w:rPr>
        <w:drawing>
          <wp:inline distT="0" distB="0" distL="0" distR="0" wp14:anchorId="429ECA35" wp14:editId="58C8BD53">
            <wp:extent cx="5113901" cy="1699097"/>
            <wp:effectExtent l="0" t="0" r="0" b="0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13901" cy="1699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2E0BC" w14:textId="799828CB" w:rsidR="00DB7910" w:rsidRDefault="000F2A8D" w:rsidP="00FD5198">
      <w:pPr>
        <w:pStyle w:val="FigureCaption"/>
      </w:pPr>
      <w:r>
        <w:t xml:space="preserve">                                          </w:t>
      </w:r>
      <w:bookmarkStart w:id="182" w:name="_Toc75817141"/>
      <w:r w:rsidR="00DB7910">
        <w:t xml:space="preserve">Figure </w:t>
      </w:r>
      <w:r w:rsidR="00962B19">
        <w:t>8</w:t>
      </w:r>
      <w:r w:rsidR="00DB7910">
        <w:t xml:space="preserve">: </w:t>
      </w:r>
      <w:r w:rsidR="005F60B2">
        <w:t>System Management – View All</w:t>
      </w:r>
      <w:bookmarkEnd w:id="182"/>
    </w:p>
    <w:p w14:paraId="2DA4458B" w14:textId="77777777" w:rsidR="00B86583" w:rsidRDefault="00B86583" w:rsidP="00A119B1">
      <w:pPr>
        <w:pStyle w:val="BodyText2"/>
        <w:ind w:left="426"/>
      </w:pPr>
      <w:r>
        <w:t>The following columns are seen in the System Management Page</w:t>
      </w:r>
    </w:p>
    <w:tbl>
      <w:tblPr>
        <w:tblW w:w="0" w:type="auto"/>
        <w:jc w:val="center"/>
        <w:tbl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single" w:sz="4" w:space="0" w:color="4472C4" w:themeColor="accent5"/>
          <w:insideV w:val="single" w:sz="4" w:space="0" w:color="4472C4" w:themeColor="accent5"/>
        </w:tblBorders>
        <w:tblLook w:val="01E0" w:firstRow="1" w:lastRow="1" w:firstColumn="1" w:lastColumn="1" w:noHBand="0" w:noVBand="0"/>
      </w:tblPr>
      <w:tblGrid>
        <w:gridCol w:w="2547"/>
        <w:gridCol w:w="4979"/>
      </w:tblGrid>
      <w:tr w:rsidR="00B86583" w:rsidRPr="003D50EC" w14:paraId="625B4A14" w14:textId="77777777" w:rsidTr="00525215">
        <w:trPr>
          <w:trHeight w:val="293"/>
          <w:tblHeader/>
          <w:jc w:val="center"/>
        </w:trPr>
        <w:tc>
          <w:tcPr>
            <w:tcW w:w="2547" w:type="dxa"/>
            <w:shd w:val="clear" w:color="auto" w:fill="5B9BD5" w:themeFill="accent1"/>
          </w:tcPr>
          <w:p w14:paraId="120CB6A6" w14:textId="77777777" w:rsidR="00B86583" w:rsidRPr="0001372C" w:rsidRDefault="00B86583" w:rsidP="00525215">
            <w:pPr>
              <w:pStyle w:val="BodyText2"/>
              <w:rPr>
                <w:b/>
                <w:bCs/>
                <w:color w:val="FFFFFF" w:themeColor="background1"/>
              </w:rPr>
            </w:pPr>
            <w:r w:rsidRPr="0001372C">
              <w:rPr>
                <w:b/>
                <w:bCs/>
                <w:color w:val="FFFFFF" w:themeColor="background1"/>
              </w:rPr>
              <w:t>Column</w:t>
            </w:r>
          </w:p>
        </w:tc>
        <w:tc>
          <w:tcPr>
            <w:tcW w:w="4979" w:type="dxa"/>
            <w:shd w:val="clear" w:color="auto" w:fill="5B9BD5" w:themeFill="accent1"/>
          </w:tcPr>
          <w:p w14:paraId="0CC7A6EB" w14:textId="77777777" w:rsidR="00B86583" w:rsidRPr="0001372C" w:rsidRDefault="00B86583" w:rsidP="00525215">
            <w:pPr>
              <w:pStyle w:val="BodyText2"/>
              <w:rPr>
                <w:b/>
                <w:bCs/>
                <w:color w:val="FFFFFF" w:themeColor="background1"/>
              </w:rPr>
            </w:pPr>
            <w:r w:rsidRPr="0001372C">
              <w:rPr>
                <w:b/>
                <w:bCs/>
                <w:color w:val="FFFFFF" w:themeColor="background1"/>
                <w:lang w:val="fr-FR"/>
              </w:rPr>
              <w:t>Description</w:t>
            </w:r>
          </w:p>
        </w:tc>
      </w:tr>
      <w:tr w:rsidR="00B86583" w:rsidRPr="003D50EC" w14:paraId="03C9EE7B" w14:textId="77777777" w:rsidTr="00525215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6335D0C2" w14:textId="77777777" w:rsidR="00B86583" w:rsidRPr="00B708C5" w:rsidRDefault="00B86583" w:rsidP="00525215">
            <w:pPr>
              <w:pStyle w:val="ListBullet1"/>
              <w:numPr>
                <w:ilvl w:val="0"/>
                <w:numId w:val="0"/>
              </w:numPr>
            </w:pPr>
            <w:r>
              <w:t>Created On</w:t>
            </w:r>
            <w:r w:rsidRPr="00B708C5">
              <w:t xml:space="preserve"> </w:t>
            </w:r>
          </w:p>
        </w:tc>
        <w:tc>
          <w:tcPr>
            <w:tcW w:w="4979" w:type="dxa"/>
            <w:shd w:val="clear" w:color="auto" w:fill="auto"/>
          </w:tcPr>
          <w:p w14:paraId="2296871B" w14:textId="77777777" w:rsidR="00B86583" w:rsidRPr="00B708C5" w:rsidRDefault="00B86583" w:rsidP="00B86583">
            <w:pPr>
              <w:pStyle w:val="BodyText2"/>
              <w:rPr>
                <w:rFonts w:ascii="Arial Unicode MS" w:hAnsi="Arial Unicode MS" w:cs="Arial Unicode MS"/>
                <w:sz w:val="18"/>
              </w:rPr>
            </w:pPr>
            <w:r>
              <w:t>This is the date of installation of system.</w:t>
            </w:r>
          </w:p>
        </w:tc>
      </w:tr>
      <w:tr w:rsidR="00B86583" w:rsidRPr="003D50EC" w14:paraId="6E4D88F6" w14:textId="77777777" w:rsidTr="00525215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74CE85B9" w14:textId="77777777" w:rsidR="00B86583" w:rsidRDefault="00B86583" w:rsidP="00525215">
            <w:pPr>
              <w:pStyle w:val="ListBullet1"/>
              <w:numPr>
                <w:ilvl w:val="0"/>
                <w:numId w:val="0"/>
              </w:numPr>
            </w:pPr>
            <w:r>
              <w:lastRenderedPageBreak/>
              <w:t>Modified On</w:t>
            </w:r>
          </w:p>
        </w:tc>
        <w:tc>
          <w:tcPr>
            <w:tcW w:w="4979" w:type="dxa"/>
            <w:shd w:val="clear" w:color="auto" w:fill="auto"/>
          </w:tcPr>
          <w:p w14:paraId="31ED0E62" w14:textId="77777777" w:rsidR="00B86583" w:rsidRDefault="00B86583" w:rsidP="00525215">
            <w:pPr>
              <w:pStyle w:val="BodyText2"/>
            </w:pPr>
            <w:r>
              <w:t>Date when parameter is last modified.</w:t>
            </w:r>
          </w:p>
        </w:tc>
      </w:tr>
      <w:tr w:rsidR="00B86583" w:rsidRPr="003D50EC" w14:paraId="7AFC63B7" w14:textId="77777777" w:rsidTr="00525215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2F8C2A86" w14:textId="77777777" w:rsidR="00B86583" w:rsidRPr="00B708C5" w:rsidRDefault="00B86583" w:rsidP="00525215">
            <w:pPr>
              <w:pStyle w:val="BodyText2"/>
            </w:pPr>
            <w:r>
              <w:t>Description</w:t>
            </w:r>
          </w:p>
        </w:tc>
        <w:tc>
          <w:tcPr>
            <w:tcW w:w="4979" w:type="dxa"/>
            <w:shd w:val="clear" w:color="auto" w:fill="auto"/>
          </w:tcPr>
          <w:p w14:paraId="2F48128C" w14:textId="77777777" w:rsidR="00B86583" w:rsidRPr="00B708C5" w:rsidRDefault="00B86583" w:rsidP="00525215">
            <w:pPr>
              <w:pStyle w:val="BodyText2"/>
              <w:rPr>
                <w:rFonts w:ascii="Arial Unicode MS" w:hAnsi="Arial Unicode MS" w:cs="Arial Unicode MS"/>
                <w:sz w:val="18"/>
              </w:rPr>
            </w:pPr>
            <w:r>
              <w:t>Description of the parameter.</w:t>
            </w:r>
          </w:p>
        </w:tc>
      </w:tr>
      <w:tr w:rsidR="00B86583" w:rsidRPr="003D50EC" w14:paraId="359BCA8E" w14:textId="77777777" w:rsidTr="00525215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3F8A6209" w14:textId="77777777" w:rsidR="00B86583" w:rsidRDefault="00B86583" w:rsidP="00525215">
            <w:pPr>
              <w:pStyle w:val="BodyText2"/>
            </w:pPr>
            <w:r>
              <w:t>Value</w:t>
            </w:r>
          </w:p>
        </w:tc>
        <w:tc>
          <w:tcPr>
            <w:tcW w:w="4979" w:type="dxa"/>
            <w:shd w:val="clear" w:color="auto" w:fill="auto"/>
          </w:tcPr>
          <w:p w14:paraId="3ADFC52B" w14:textId="77777777" w:rsidR="00B86583" w:rsidRDefault="00B86583" w:rsidP="00525215">
            <w:pPr>
              <w:pStyle w:val="BodyText2"/>
            </w:pPr>
            <w:r>
              <w:t>Cur</w:t>
            </w:r>
            <w:r w:rsidR="00EB0F47">
              <w:t>r</w:t>
            </w:r>
            <w:r>
              <w:t>ent Value assigned to the parameter.</w:t>
            </w:r>
          </w:p>
        </w:tc>
      </w:tr>
      <w:tr w:rsidR="00B86583" w:rsidRPr="003D50EC" w14:paraId="4F77D971" w14:textId="77777777" w:rsidTr="00525215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34B66B73" w14:textId="77777777" w:rsidR="00B86583" w:rsidRPr="003D50EC" w:rsidRDefault="00B86583" w:rsidP="00525215">
            <w:pPr>
              <w:pStyle w:val="BodyText2"/>
            </w:pPr>
            <w:r>
              <w:t>Type</w:t>
            </w:r>
          </w:p>
        </w:tc>
        <w:tc>
          <w:tcPr>
            <w:tcW w:w="4979" w:type="dxa"/>
            <w:shd w:val="clear" w:color="auto" w:fill="auto"/>
          </w:tcPr>
          <w:p w14:paraId="5544E7A7" w14:textId="77777777" w:rsidR="00B86583" w:rsidRPr="00B86583" w:rsidRDefault="00B86583" w:rsidP="00B86583">
            <w:pPr>
              <w:pStyle w:val="BodyText2"/>
            </w:pPr>
            <w:r>
              <w:t>Whether the parameter is of System or User Type</w:t>
            </w:r>
          </w:p>
        </w:tc>
      </w:tr>
      <w:tr w:rsidR="00B86583" w:rsidRPr="003D50EC" w14:paraId="575F70F4" w14:textId="77777777" w:rsidTr="00525215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43DDB3D8" w14:textId="77777777" w:rsidR="00B86583" w:rsidRDefault="00B86583" w:rsidP="00525215">
            <w:pPr>
              <w:pStyle w:val="BodyText2"/>
            </w:pPr>
            <w:r>
              <w:t>Action</w:t>
            </w:r>
          </w:p>
        </w:tc>
        <w:tc>
          <w:tcPr>
            <w:tcW w:w="4979" w:type="dxa"/>
            <w:shd w:val="clear" w:color="auto" w:fill="auto"/>
          </w:tcPr>
          <w:p w14:paraId="2B493F9C" w14:textId="77777777" w:rsidR="00B86583" w:rsidRDefault="00B86583" w:rsidP="00525215">
            <w:pPr>
              <w:pStyle w:val="BodyText2"/>
            </w:pPr>
            <w:r>
              <w:t>This displays different actions that can be performed on the parameter.</w:t>
            </w:r>
          </w:p>
          <w:p w14:paraId="341A0ADB" w14:textId="77777777" w:rsidR="00B86583" w:rsidRDefault="00B86583" w:rsidP="00C328D5">
            <w:pPr>
              <w:pStyle w:val="BodyText2"/>
              <w:numPr>
                <w:ilvl w:val="0"/>
                <w:numId w:val="24"/>
              </w:numPr>
            </w:pPr>
            <w:r>
              <w:t xml:space="preserve">View </w:t>
            </w:r>
            <w:r>
              <w:rPr>
                <w:noProof/>
              </w:rPr>
              <w:drawing>
                <wp:inline distT="0" distB="0" distL="0" distR="0" wp14:anchorId="5C3DD316" wp14:editId="4AD7CEEE">
                  <wp:extent cx="154558" cy="154558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6" name="view.pn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083" cy="159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: This is used to view the parameter details. </w:t>
            </w:r>
          </w:p>
          <w:p w14:paraId="661F3C76" w14:textId="77777777" w:rsidR="00B86583" w:rsidRDefault="00B86583" w:rsidP="00C328D5">
            <w:pPr>
              <w:pStyle w:val="BodyText2"/>
              <w:numPr>
                <w:ilvl w:val="0"/>
                <w:numId w:val="24"/>
              </w:numPr>
            </w:pPr>
            <w:r>
              <w:t xml:space="preserve">Edit </w:t>
            </w:r>
            <w:r>
              <w:rPr>
                <w:noProof/>
              </w:rPr>
              <w:drawing>
                <wp:inline distT="0" distB="0" distL="0" distR="0" wp14:anchorId="542A556E" wp14:editId="771C360C">
                  <wp:extent cx="136800" cy="136800"/>
                  <wp:effectExtent l="0" t="0" r="0" b="0"/>
                  <wp:docPr id="13" name="Picture 13" descr="A close up of a 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6" name="edit.pn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8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: This is used to modify the parameter details.</w:t>
            </w:r>
          </w:p>
        </w:tc>
      </w:tr>
    </w:tbl>
    <w:p w14:paraId="037D24AD" w14:textId="77777777" w:rsidR="00B86583" w:rsidRDefault="00B86583" w:rsidP="00A119B1">
      <w:pPr>
        <w:pStyle w:val="BodyText2"/>
        <w:ind w:left="426"/>
      </w:pPr>
    </w:p>
    <w:p w14:paraId="72F4A0C4" w14:textId="77777777" w:rsidR="00E141D7" w:rsidRDefault="00E141D7" w:rsidP="00E141D7">
      <w:pPr>
        <w:pStyle w:val="BodyText2"/>
        <w:ind w:left="426"/>
      </w:pPr>
      <w:r>
        <w:t>Refer to Annex 1 for complete list of messages.</w:t>
      </w:r>
    </w:p>
    <w:p w14:paraId="2DC86794" w14:textId="77777777" w:rsidR="00211CB9" w:rsidRPr="00934D4F" w:rsidRDefault="00211CB9" w:rsidP="005E4CC1">
      <w:pPr>
        <w:pStyle w:val="BodyText2"/>
      </w:pPr>
      <w:r>
        <w:tab/>
      </w:r>
    </w:p>
    <w:p w14:paraId="7C3A73A6" w14:textId="77777777" w:rsidR="0064671F" w:rsidRDefault="0064671F" w:rsidP="00CD5889">
      <w:pPr>
        <w:pStyle w:val="Heading2"/>
      </w:pPr>
      <w:bookmarkStart w:id="183" w:name="_Toc31900109"/>
      <w:bookmarkStart w:id="184" w:name="_Toc31900176"/>
      <w:bookmarkStart w:id="185" w:name="_Toc31900298"/>
      <w:bookmarkStart w:id="186" w:name="_Toc75816827"/>
      <w:r>
        <w:t xml:space="preserve">Edit </w:t>
      </w:r>
      <w:bookmarkEnd w:id="183"/>
      <w:bookmarkEnd w:id="184"/>
      <w:bookmarkEnd w:id="185"/>
      <w:r w:rsidR="00211CB9">
        <w:t>Parameter</w:t>
      </w:r>
      <w:bookmarkEnd w:id="186"/>
    </w:p>
    <w:p w14:paraId="6973B42B" w14:textId="77777777" w:rsidR="000A33ED" w:rsidRDefault="00B86583" w:rsidP="0064671F">
      <w:pPr>
        <w:pStyle w:val="BodyText2"/>
      </w:pPr>
      <w:r>
        <w:t>System Admin</w:t>
      </w:r>
      <w:r w:rsidR="00976ADF">
        <w:t>s c</w:t>
      </w:r>
      <w:r w:rsidR="000A33ED">
        <w:t xml:space="preserve">an modify the </w:t>
      </w:r>
      <w:r w:rsidR="00211CB9">
        <w:t>parameter of type user.</w:t>
      </w:r>
      <w:r w:rsidR="000A33ED">
        <w:t xml:space="preserve"> </w:t>
      </w:r>
    </w:p>
    <w:p w14:paraId="16D3C20C" w14:textId="77777777" w:rsidR="000A33ED" w:rsidRPr="000A33ED" w:rsidRDefault="000A33ED" w:rsidP="0064671F">
      <w:pPr>
        <w:pStyle w:val="BodyText2"/>
        <w:rPr>
          <w:u w:val="single"/>
        </w:rPr>
      </w:pPr>
      <w:r w:rsidRPr="000A33ED">
        <w:rPr>
          <w:u w:val="single"/>
        </w:rPr>
        <w:t xml:space="preserve">To edit </w:t>
      </w:r>
      <w:r w:rsidR="00211CB9">
        <w:rPr>
          <w:u w:val="single"/>
        </w:rPr>
        <w:t>parameter</w:t>
      </w:r>
      <w:r w:rsidRPr="000A33ED">
        <w:rPr>
          <w:u w:val="single"/>
        </w:rPr>
        <w:t>:</w:t>
      </w:r>
    </w:p>
    <w:p w14:paraId="54C7F377" w14:textId="77777777" w:rsidR="000A33ED" w:rsidRDefault="0064671F" w:rsidP="00670230">
      <w:pPr>
        <w:pStyle w:val="BodyText2"/>
        <w:numPr>
          <w:ilvl w:val="0"/>
          <w:numId w:val="29"/>
        </w:numPr>
      </w:pPr>
      <w:r>
        <w:t xml:space="preserve">Click </w:t>
      </w:r>
      <w:r w:rsidRPr="00251CED">
        <w:rPr>
          <w:b/>
          <w:bCs/>
        </w:rPr>
        <w:t>Edit</w:t>
      </w:r>
      <w:r>
        <w:rPr>
          <w:b/>
          <w:bCs/>
        </w:rPr>
        <w:t xml:space="preserve"> (</w:t>
      </w:r>
      <w:r w:rsidR="00044BAF">
        <w:rPr>
          <w:b/>
          <w:bCs/>
          <w:noProof/>
        </w:rPr>
        <w:drawing>
          <wp:inline distT="0" distB="0" distL="0" distR="0" wp14:anchorId="10526971" wp14:editId="44A3C9ED">
            <wp:extent cx="120948" cy="120948"/>
            <wp:effectExtent l="0" t="0" r="0" b="0"/>
            <wp:docPr id="266" name="Picture 266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edit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24279" cy="12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) </w:t>
      </w:r>
      <w:r w:rsidR="000A33ED">
        <w:rPr>
          <w:b/>
          <w:bCs/>
        </w:rPr>
        <w:t xml:space="preserve"> </w:t>
      </w:r>
      <w:r w:rsidR="000A33ED" w:rsidRPr="00166A7A">
        <w:t xml:space="preserve">against the </w:t>
      </w:r>
      <w:r w:rsidR="00211CB9">
        <w:t>parameter</w:t>
      </w:r>
      <w:r w:rsidR="000A33ED" w:rsidRPr="00166A7A">
        <w:t xml:space="preserve"> entry</w:t>
      </w:r>
      <w:r w:rsidR="00166A7A">
        <w:t xml:space="preserve"> to be modified</w:t>
      </w:r>
      <w:r w:rsidRPr="00166A7A">
        <w:t>.</w:t>
      </w:r>
      <w:r>
        <w:t xml:space="preserve"> </w:t>
      </w:r>
    </w:p>
    <w:p w14:paraId="15D40369" w14:textId="77777777" w:rsidR="005F60B2" w:rsidRDefault="005F60B2" w:rsidP="00670230">
      <w:pPr>
        <w:pStyle w:val="BodyText2"/>
        <w:numPr>
          <w:ilvl w:val="0"/>
          <w:numId w:val="29"/>
        </w:numPr>
      </w:pPr>
      <w:r>
        <w:t xml:space="preserve">The </w:t>
      </w:r>
      <w:r w:rsidRPr="00251CED">
        <w:rPr>
          <w:b/>
          <w:bCs/>
        </w:rPr>
        <w:t xml:space="preserve">Edit </w:t>
      </w:r>
      <w:r>
        <w:rPr>
          <w:b/>
          <w:bCs/>
        </w:rPr>
        <w:t>User Parameter</w:t>
      </w:r>
      <w:r>
        <w:t xml:space="preserve"> page appears.</w:t>
      </w:r>
    </w:p>
    <w:p w14:paraId="01938B32" w14:textId="77777777" w:rsidR="005F60B2" w:rsidRDefault="005F60B2" w:rsidP="005F60B2">
      <w:pPr>
        <w:pStyle w:val="BodyText2"/>
      </w:pPr>
    </w:p>
    <w:p w14:paraId="144FAB8C" w14:textId="193761AA" w:rsidR="000A33ED" w:rsidRDefault="00D876D9" w:rsidP="000F2A8D">
      <w:pPr>
        <w:pStyle w:val="BodyText2"/>
        <w:ind w:left="862" w:hanging="142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7CAA76E5" wp14:editId="28B93D22">
                <wp:simplePos x="0" y="0"/>
                <wp:positionH relativeFrom="column">
                  <wp:posOffset>953594</wp:posOffset>
                </wp:positionH>
                <wp:positionV relativeFrom="paragraph">
                  <wp:posOffset>8282</wp:posOffset>
                </wp:positionV>
                <wp:extent cx="3812675" cy="2140450"/>
                <wp:effectExtent l="0" t="0" r="16510" b="12700"/>
                <wp:wrapNone/>
                <wp:docPr id="469" name="Rectangle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2675" cy="2140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4ED503" id="Rectangle 469" o:spid="_x0000_s1026" style="position:absolute;margin-left:75.1pt;margin-top:.65pt;width:300.2pt;height:168.5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" filled="f" strokecolor="black [3213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C7B9D2F" wp14:editId="2F48E8A6">
            <wp:extent cx="3806758" cy="2147226"/>
            <wp:effectExtent l="0" t="0" r="3810" b="5715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15606" cy="21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4DE0B" w14:textId="06862F72" w:rsidR="00DB7910" w:rsidRDefault="00DB7910" w:rsidP="00FD5198">
      <w:pPr>
        <w:pStyle w:val="FigureCaption"/>
      </w:pPr>
      <w:bookmarkStart w:id="187" w:name="_Toc75817142"/>
      <w:r>
        <w:t xml:space="preserve">Figure </w:t>
      </w:r>
      <w:r w:rsidR="00962B19">
        <w:t>9</w:t>
      </w:r>
      <w:r>
        <w:t xml:space="preserve">: </w:t>
      </w:r>
      <w:r w:rsidR="00211CB9">
        <w:t>System</w:t>
      </w:r>
      <w:r>
        <w:t xml:space="preserve"> Management</w:t>
      </w:r>
      <w:r w:rsidR="005F60B2">
        <w:t xml:space="preserve"> - Edit</w:t>
      </w:r>
      <w:bookmarkEnd w:id="187"/>
    </w:p>
    <w:p w14:paraId="51773C93" w14:textId="77777777" w:rsidR="002151B2" w:rsidRDefault="002151B2" w:rsidP="000A33ED">
      <w:pPr>
        <w:pStyle w:val="BodyText2"/>
        <w:ind w:left="567"/>
        <w:jc w:val="center"/>
      </w:pPr>
    </w:p>
    <w:p w14:paraId="665BBD33" w14:textId="77777777" w:rsidR="00166A7A" w:rsidRDefault="00166A7A" w:rsidP="00670230">
      <w:pPr>
        <w:pStyle w:val="BodyText2"/>
        <w:numPr>
          <w:ilvl w:val="0"/>
          <w:numId w:val="29"/>
        </w:numPr>
      </w:pPr>
      <w:r>
        <w:t xml:space="preserve">Make </w:t>
      </w:r>
      <w:r w:rsidR="0064671F">
        <w:t>the required changes</w:t>
      </w:r>
      <w:r>
        <w:t>.</w:t>
      </w:r>
    </w:p>
    <w:p w14:paraId="687639A6" w14:textId="77777777" w:rsidR="0064671F" w:rsidRDefault="00166A7A" w:rsidP="00670230">
      <w:pPr>
        <w:pStyle w:val="BodyText2"/>
        <w:numPr>
          <w:ilvl w:val="0"/>
          <w:numId w:val="29"/>
        </w:numPr>
      </w:pPr>
      <w:r>
        <w:t>C</w:t>
      </w:r>
      <w:r w:rsidR="0064671F">
        <w:t xml:space="preserve">lick </w:t>
      </w:r>
      <w:r w:rsidR="0064671F" w:rsidRPr="00054A1F">
        <w:rPr>
          <w:b/>
          <w:bCs/>
        </w:rPr>
        <w:t>UPDATE</w:t>
      </w:r>
      <w:r w:rsidR="0064671F">
        <w:t>.</w:t>
      </w:r>
    </w:p>
    <w:p w14:paraId="1A8E7344" w14:textId="77777777" w:rsidR="00780668" w:rsidRDefault="00780668" w:rsidP="0064671F">
      <w:pPr>
        <w:pStyle w:val="BodyText2"/>
      </w:pPr>
    </w:p>
    <w:p w14:paraId="65E8C900" w14:textId="77777777" w:rsidR="0064671F" w:rsidRDefault="0064671F" w:rsidP="00CD5889">
      <w:pPr>
        <w:pStyle w:val="Heading2"/>
      </w:pPr>
      <w:bookmarkStart w:id="188" w:name="_Toc31900110"/>
      <w:bookmarkStart w:id="189" w:name="_Toc31900177"/>
      <w:bookmarkStart w:id="190" w:name="_Toc31900299"/>
      <w:bookmarkStart w:id="191" w:name="_Toc75816828"/>
      <w:r>
        <w:t xml:space="preserve">Filter </w:t>
      </w:r>
      <w:bookmarkEnd w:id="188"/>
      <w:bookmarkEnd w:id="189"/>
      <w:bookmarkEnd w:id="190"/>
      <w:r w:rsidR="00211CB9">
        <w:t>Parameter</w:t>
      </w:r>
      <w:bookmarkEnd w:id="191"/>
    </w:p>
    <w:p w14:paraId="2E73E1EA" w14:textId="77777777" w:rsidR="00505D26" w:rsidRPr="00211CB9" w:rsidRDefault="00B86583" w:rsidP="0064671F">
      <w:pPr>
        <w:pStyle w:val="BodyText2"/>
      </w:pPr>
      <w:r>
        <w:t>System Admin</w:t>
      </w:r>
      <w:r w:rsidR="00976ADF">
        <w:t>s c</w:t>
      </w:r>
      <w:r w:rsidR="0064671F">
        <w:t xml:space="preserve">an view </w:t>
      </w:r>
      <w:r w:rsidR="006D43DC">
        <w:t>selective</w:t>
      </w:r>
      <w:r w:rsidR="0064671F">
        <w:t xml:space="preserve"> </w:t>
      </w:r>
      <w:r w:rsidR="00211CB9">
        <w:t>parameters</w:t>
      </w:r>
      <w:r w:rsidR="0064671F">
        <w:t xml:space="preserve"> </w:t>
      </w:r>
      <w:r w:rsidR="006D43DC">
        <w:t xml:space="preserve">by </w:t>
      </w:r>
      <w:r w:rsidR="0064671F">
        <w:t xml:space="preserve">defining </w:t>
      </w:r>
      <w:r w:rsidR="006D43DC">
        <w:t xml:space="preserve">specific </w:t>
      </w:r>
      <w:r w:rsidR="00EE7A3F">
        <w:t>values in the listed fields</w:t>
      </w:r>
      <w:r w:rsidR="0064671F">
        <w:t>.</w:t>
      </w:r>
      <w:r w:rsidR="00EE7A3F">
        <w:t xml:space="preserve"> For example, </w:t>
      </w:r>
      <w:r>
        <w:t>System Admin</w:t>
      </w:r>
      <w:r w:rsidR="00976ADF">
        <w:t>s</w:t>
      </w:r>
      <w:r w:rsidR="00EE7A3F">
        <w:t xml:space="preserve"> can view all the </w:t>
      </w:r>
      <w:r w:rsidR="00211CB9">
        <w:t>user parameter.</w:t>
      </w:r>
    </w:p>
    <w:p w14:paraId="79033432" w14:textId="77777777" w:rsidR="0064671F" w:rsidRDefault="00DB7910" w:rsidP="0064671F">
      <w:pPr>
        <w:pStyle w:val="BodyText2"/>
        <w:rPr>
          <w:u w:val="single"/>
        </w:rPr>
      </w:pPr>
      <w:r>
        <w:rPr>
          <w:u w:val="single"/>
        </w:rPr>
        <w:t xml:space="preserve">To view specific </w:t>
      </w:r>
      <w:r w:rsidR="00211CB9">
        <w:rPr>
          <w:u w:val="single"/>
        </w:rPr>
        <w:t>parameter</w:t>
      </w:r>
      <w:r w:rsidR="0064671F" w:rsidRPr="009251E2">
        <w:rPr>
          <w:u w:val="single"/>
        </w:rPr>
        <w:t>:</w:t>
      </w:r>
    </w:p>
    <w:p w14:paraId="0AF6661E" w14:textId="139C896D" w:rsidR="007D5B24" w:rsidRDefault="008C3CD3" w:rsidP="007D5B24">
      <w:pPr>
        <w:pStyle w:val="BodyText2"/>
        <w:jc w:val="center"/>
        <w:rPr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A67D205" wp14:editId="7593E1B0">
                <wp:simplePos x="0" y="0"/>
                <wp:positionH relativeFrom="column">
                  <wp:posOffset>32709</wp:posOffset>
                </wp:positionH>
                <wp:positionV relativeFrom="paragraph">
                  <wp:posOffset>163857</wp:posOffset>
                </wp:positionV>
                <wp:extent cx="4967592" cy="538264"/>
                <wp:effectExtent l="0" t="0" r="24130" b="14605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67592" cy="538264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7EBC74" id="Rectangle 20" o:spid="_x0000_s1026" style="position:absolute;margin-left:2.6pt;margin-top:12.9pt;width:391.15pt;height:42.4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" filled="f" strokecolor="#ffc000 [3207]" strokeweight="2pt"/>
            </w:pict>
          </mc:Fallback>
        </mc:AlternateContent>
      </w:r>
      <w:r w:rsidR="005F60B2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10D2DFE" wp14:editId="4407C1A6">
                <wp:simplePos x="0" y="0"/>
                <wp:positionH relativeFrom="column">
                  <wp:posOffset>1250005</wp:posOffset>
                </wp:positionH>
                <wp:positionV relativeFrom="paragraph">
                  <wp:posOffset>472778</wp:posOffset>
                </wp:positionV>
                <wp:extent cx="377190" cy="186055"/>
                <wp:effectExtent l="0" t="0" r="29210" b="17145"/>
                <wp:wrapNone/>
                <wp:docPr id="159" name="Rectangle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190" cy="18605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89C3C1" id="Rectangle 159" o:spid="_x0000_s1026" style="position:absolute;margin-left:98.45pt;margin-top:37.25pt;width:29.7pt;height:14.6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" filled="f" strokecolor="#ffc000 [3207]" strokeweight="2pt"/>
            </w:pict>
          </mc:Fallback>
        </mc:AlternateContent>
      </w:r>
      <w:r>
        <w:rPr>
          <w:noProof/>
        </w:rPr>
        <w:drawing>
          <wp:inline distT="0" distB="0" distL="0" distR="0" wp14:anchorId="11BF2063" wp14:editId="581D26E5">
            <wp:extent cx="5077838" cy="2282675"/>
            <wp:effectExtent l="0" t="0" r="0" b="3810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87025" cy="228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83B6E" w14:textId="7F34050F" w:rsidR="00780668" w:rsidRPr="009251E2" w:rsidRDefault="00780668" w:rsidP="00FD5198">
      <w:pPr>
        <w:pStyle w:val="FigureCaption"/>
        <w:rPr>
          <w:u w:val="single"/>
        </w:rPr>
      </w:pPr>
      <w:bookmarkStart w:id="192" w:name="_Toc75817143"/>
      <w:r>
        <w:t xml:space="preserve">Figure </w:t>
      </w:r>
      <w:r w:rsidR="00962B19">
        <w:t>10</w:t>
      </w:r>
      <w:r w:rsidR="005F60B2">
        <w:t xml:space="preserve">: System </w:t>
      </w:r>
      <w:r>
        <w:t>Management</w:t>
      </w:r>
      <w:r w:rsidR="005F60B2">
        <w:t xml:space="preserve"> – Filter Option</w:t>
      </w:r>
      <w:bookmarkEnd w:id="192"/>
      <w:r>
        <w:t xml:space="preserve"> </w:t>
      </w:r>
    </w:p>
    <w:p w14:paraId="1BCCBD16" w14:textId="77777777" w:rsidR="0064671F" w:rsidRDefault="0064671F" w:rsidP="00670230">
      <w:pPr>
        <w:pStyle w:val="BodyText2"/>
        <w:numPr>
          <w:ilvl w:val="0"/>
          <w:numId w:val="27"/>
        </w:numPr>
      </w:pPr>
      <w:r>
        <w:t xml:space="preserve">Enter </w:t>
      </w:r>
      <w:r w:rsidR="00DB7910">
        <w:t>the required value in one or more of the listed fields</w:t>
      </w:r>
      <w:r>
        <w:t>:</w:t>
      </w:r>
    </w:p>
    <w:p w14:paraId="187EAB78" w14:textId="77777777" w:rsidR="0064671F" w:rsidRPr="001267E7" w:rsidRDefault="00211CB9" w:rsidP="00C328D5">
      <w:pPr>
        <w:pStyle w:val="BodyText2"/>
        <w:numPr>
          <w:ilvl w:val="0"/>
          <w:numId w:val="22"/>
        </w:numPr>
      </w:pPr>
      <w:r>
        <w:rPr>
          <w:b/>
          <w:bCs/>
        </w:rPr>
        <w:t>Type</w:t>
      </w:r>
      <w:r w:rsidR="0064671F" w:rsidRPr="00054A1F">
        <w:t xml:space="preserve">: </w:t>
      </w:r>
      <w:r>
        <w:t>Select the configuration parameter type</w:t>
      </w:r>
      <w:r w:rsidR="0064671F" w:rsidRPr="001267E7">
        <w:t xml:space="preserve"> </w:t>
      </w:r>
    </w:p>
    <w:p w14:paraId="4E84D018" w14:textId="77777777" w:rsidR="0064671F" w:rsidRDefault="007C5C1E" w:rsidP="00670230">
      <w:pPr>
        <w:pStyle w:val="BodyText2"/>
        <w:numPr>
          <w:ilvl w:val="0"/>
          <w:numId w:val="27"/>
        </w:numPr>
      </w:pPr>
      <w:r>
        <w:lastRenderedPageBreak/>
        <w:t>C</w:t>
      </w:r>
      <w:r w:rsidR="0064671F">
        <w:t xml:space="preserve">lick </w:t>
      </w:r>
      <w:r w:rsidR="0064671F" w:rsidRPr="00054A1F">
        <w:rPr>
          <w:b/>
          <w:bCs/>
        </w:rPr>
        <w:t>FILTER</w:t>
      </w:r>
      <w:r w:rsidR="0064671F">
        <w:t>.</w:t>
      </w:r>
    </w:p>
    <w:p w14:paraId="582FF6B8" w14:textId="77777777" w:rsidR="008804F6" w:rsidRDefault="0064671F" w:rsidP="008804F6">
      <w:pPr>
        <w:pStyle w:val="BodyText2"/>
      </w:pPr>
      <w:r>
        <w:t xml:space="preserve">The </w:t>
      </w:r>
      <w:r w:rsidR="00211CB9">
        <w:t>parameter</w:t>
      </w:r>
      <w:r>
        <w:t xml:space="preserve"> that match</w:t>
      </w:r>
      <w:r w:rsidR="000D5FAC">
        <w:t>es</w:t>
      </w:r>
      <w:r>
        <w:t xml:space="preserve"> the </w:t>
      </w:r>
      <w:r w:rsidR="00DB7910">
        <w:t>specified values</w:t>
      </w:r>
      <w:r>
        <w:t xml:space="preserve"> </w:t>
      </w:r>
      <w:r w:rsidR="00DC3C89">
        <w:t>is</w:t>
      </w:r>
      <w:r>
        <w:t xml:space="preserve"> shown in the dashboard.</w:t>
      </w:r>
    </w:p>
    <w:p w14:paraId="4318CE0E" w14:textId="77777777" w:rsidR="00E141D7" w:rsidRDefault="00E141D7" w:rsidP="00CD5889">
      <w:pPr>
        <w:pStyle w:val="Heading2"/>
      </w:pPr>
      <w:bookmarkStart w:id="193" w:name="_Toc75816829"/>
      <w:r>
        <w:t>Message Management</w:t>
      </w:r>
      <w:bookmarkEnd w:id="193"/>
    </w:p>
    <w:p w14:paraId="29A5C76E" w14:textId="26450AA7" w:rsidR="00E141D7" w:rsidRDefault="00E141D7" w:rsidP="00E141D7">
      <w:pPr>
        <w:pStyle w:val="BodyText2"/>
      </w:pPr>
      <w:r>
        <w:t xml:space="preserve">Using this feature, System admin can configure the Email/SMS notification/message to be sent to the users. There are two types of </w:t>
      </w:r>
      <w:r w:rsidR="001564FC">
        <w:t>channels</w:t>
      </w:r>
      <w:r>
        <w:t xml:space="preserve"> using which message can be delivered:</w:t>
      </w:r>
    </w:p>
    <w:p w14:paraId="57E0805B" w14:textId="77777777" w:rsidR="00E141D7" w:rsidRDefault="00E141D7" w:rsidP="00670230">
      <w:pPr>
        <w:pStyle w:val="BodyText2"/>
        <w:numPr>
          <w:ilvl w:val="0"/>
          <w:numId w:val="31"/>
        </w:numPr>
      </w:pPr>
      <w:r>
        <w:t>SMS</w:t>
      </w:r>
    </w:p>
    <w:p w14:paraId="5AA90224" w14:textId="77777777" w:rsidR="00E141D7" w:rsidRDefault="00E141D7" w:rsidP="00670230">
      <w:pPr>
        <w:pStyle w:val="BodyText2"/>
        <w:numPr>
          <w:ilvl w:val="0"/>
          <w:numId w:val="31"/>
        </w:numPr>
      </w:pPr>
      <w:r>
        <w:t>Email</w:t>
      </w:r>
    </w:p>
    <w:p w14:paraId="20C40C2D" w14:textId="7E967E6B" w:rsidR="00E141D7" w:rsidRPr="005C3C28" w:rsidRDefault="00E141D7" w:rsidP="00E141D7">
      <w:pPr>
        <w:pStyle w:val="BodyText2"/>
      </w:pPr>
      <w:r>
        <w:t>Message parameter can be changed by system admin. The parameter would come into effect from the next time the new request</w:t>
      </w:r>
      <w:r w:rsidR="002B1DD7">
        <w:t>s</w:t>
      </w:r>
      <w:r>
        <w:t xml:space="preserve"> are processed. </w:t>
      </w:r>
    </w:p>
    <w:p w14:paraId="1C13DFCF" w14:textId="77777777" w:rsidR="00E141D7" w:rsidRDefault="00E141D7" w:rsidP="00E141D7">
      <w:pPr>
        <w:pStyle w:val="BodyText2"/>
        <w:rPr>
          <w:u w:val="single"/>
        </w:rPr>
      </w:pPr>
      <w:r w:rsidRPr="008C008C">
        <w:rPr>
          <w:u w:val="single"/>
        </w:rPr>
        <w:t xml:space="preserve">To </w:t>
      </w:r>
      <w:r>
        <w:rPr>
          <w:u w:val="single"/>
        </w:rPr>
        <w:t>configure</w:t>
      </w:r>
      <w:r w:rsidRPr="008C008C">
        <w:rPr>
          <w:u w:val="single"/>
        </w:rPr>
        <w:t xml:space="preserve"> </w:t>
      </w:r>
      <w:r>
        <w:rPr>
          <w:u w:val="single"/>
        </w:rPr>
        <w:t>message parameters</w:t>
      </w:r>
      <w:r w:rsidRPr="008C008C">
        <w:rPr>
          <w:u w:val="single"/>
        </w:rPr>
        <w:t>:</w:t>
      </w:r>
    </w:p>
    <w:p w14:paraId="417DCA49" w14:textId="77777777" w:rsidR="00E141D7" w:rsidRDefault="00E141D7" w:rsidP="00670230">
      <w:pPr>
        <w:pStyle w:val="BodyText2"/>
        <w:numPr>
          <w:ilvl w:val="0"/>
          <w:numId w:val="28"/>
        </w:numPr>
      </w:pPr>
      <w:r>
        <w:t xml:space="preserve">Select </w:t>
      </w:r>
      <w:r>
        <w:rPr>
          <w:b/>
          <w:bCs/>
        </w:rPr>
        <w:t>Message M</w:t>
      </w:r>
      <w:r w:rsidRPr="00D74081">
        <w:rPr>
          <w:b/>
          <w:bCs/>
        </w:rPr>
        <w:t>anagement</w:t>
      </w:r>
      <w:r>
        <w:t xml:space="preserve"> in the left panel.</w:t>
      </w:r>
    </w:p>
    <w:p w14:paraId="11C6344E" w14:textId="17EEE5C8" w:rsidR="00E141D7" w:rsidRDefault="00E141D7" w:rsidP="00E141D7">
      <w:pPr>
        <w:pStyle w:val="BodyText2"/>
        <w:ind w:left="360" w:firstLine="426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80D6903" wp14:editId="2FDDD805">
                <wp:simplePos x="0" y="0"/>
                <wp:positionH relativeFrom="column">
                  <wp:posOffset>598157</wp:posOffset>
                </wp:positionH>
                <wp:positionV relativeFrom="paragraph">
                  <wp:posOffset>297234</wp:posOffset>
                </wp:positionV>
                <wp:extent cx="701749" cy="148856"/>
                <wp:effectExtent l="0" t="0" r="34925" b="2921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749" cy="148856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5CCE4E" id="Rectangle 17" o:spid="_x0000_s1026" style="position:absolute;margin-left:47.1pt;margin-top:23.4pt;width:55.25pt;height:11.7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" filled="f" strokecolor="#ffc000 [3207]" strokeweight="2pt"/>
            </w:pict>
          </mc:Fallback>
        </mc:AlternateContent>
      </w:r>
      <w:r w:rsidR="005F02A9">
        <w:rPr>
          <w:noProof/>
        </w:rPr>
        <w:drawing>
          <wp:inline distT="0" distB="0" distL="0" distR="0" wp14:anchorId="42F1DD6F" wp14:editId="1483125B">
            <wp:extent cx="4574951" cy="1770434"/>
            <wp:effectExtent l="0" t="0" r="0" b="1270"/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79575" cy="177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14962" w14:textId="0D23B4C7" w:rsidR="00E141D7" w:rsidRDefault="00E141D7" w:rsidP="00FD5198">
      <w:pPr>
        <w:pStyle w:val="FigureCaption"/>
      </w:pPr>
      <w:r>
        <w:t xml:space="preserve">                                          </w:t>
      </w:r>
      <w:bookmarkStart w:id="194" w:name="_Toc75817144"/>
      <w:r>
        <w:t xml:space="preserve">Figure </w:t>
      </w:r>
      <w:r w:rsidR="00510CA7">
        <w:t>11</w:t>
      </w:r>
      <w:r>
        <w:t>: System Management – View All</w:t>
      </w:r>
      <w:bookmarkEnd w:id="194"/>
    </w:p>
    <w:p w14:paraId="26F92585" w14:textId="77777777" w:rsidR="00E141D7" w:rsidRDefault="00E141D7" w:rsidP="00E141D7">
      <w:pPr>
        <w:pStyle w:val="BodyText2"/>
        <w:ind w:left="426"/>
      </w:pPr>
      <w:r>
        <w:t>The following columns are seen in the Message Management Page</w:t>
      </w:r>
    </w:p>
    <w:tbl>
      <w:tblPr>
        <w:tblW w:w="0" w:type="auto"/>
        <w:jc w:val="center"/>
        <w:tbl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single" w:sz="4" w:space="0" w:color="4472C4" w:themeColor="accent5"/>
          <w:insideV w:val="single" w:sz="4" w:space="0" w:color="4472C4" w:themeColor="accent5"/>
        </w:tblBorders>
        <w:tblLook w:val="01E0" w:firstRow="1" w:lastRow="1" w:firstColumn="1" w:lastColumn="1" w:noHBand="0" w:noVBand="0"/>
      </w:tblPr>
      <w:tblGrid>
        <w:gridCol w:w="2547"/>
        <w:gridCol w:w="4979"/>
      </w:tblGrid>
      <w:tr w:rsidR="00E141D7" w:rsidRPr="003D50EC" w14:paraId="458CB426" w14:textId="77777777" w:rsidTr="00D40FA1">
        <w:trPr>
          <w:trHeight w:val="293"/>
          <w:tblHeader/>
          <w:jc w:val="center"/>
        </w:trPr>
        <w:tc>
          <w:tcPr>
            <w:tcW w:w="2547" w:type="dxa"/>
            <w:shd w:val="clear" w:color="auto" w:fill="5B9BD5" w:themeFill="accent1"/>
          </w:tcPr>
          <w:p w14:paraId="3F212EF7" w14:textId="77777777" w:rsidR="00E141D7" w:rsidRPr="0001372C" w:rsidRDefault="00E141D7" w:rsidP="00D40FA1">
            <w:pPr>
              <w:pStyle w:val="BodyText2"/>
              <w:rPr>
                <w:b/>
                <w:bCs/>
                <w:color w:val="FFFFFF" w:themeColor="background1"/>
              </w:rPr>
            </w:pPr>
            <w:r w:rsidRPr="0001372C">
              <w:rPr>
                <w:b/>
                <w:bCs/>
                <w:color w:val="FFFFFF" w:themeColor="background1"/>
              </w:rPr>
              <w:t>Column</w:t>
            </w:r>
          </w:p>
        </w:tc>
        <w:tc>
          <w:tcPr>
            <w:tcW w:w="4979" w:type="dxa"/>
            <w:shd w:val="clear" w:color="auto" w:fill="5B9BD5" w:themeFill="accent1"/>
          </w:tcPr>
          <w:p w14:paraId="771396CA" w14:textId="77777777" w:rsidR="00E141D7" w:rsidRPr="0001372C" w:rsidRDefault="00E141D7" w:rsidP="00D40FA1">
            <w:pPr>
              <w:pStyle w:val="BodyText2"/>
              <w:rPr>
                <w:b/>
                <w:bCs/>
                <w:color w:val="FFFFFF" w:themeColor="background1"/>
              </w:rPr>
            </w:pPr>
            <w:r w:rsidRPr="0001372C">
              <w:rPr>
                <w:b/>
                <w:bCs/>
                <w:color w:val="FFFFFF" w:themeColor="background1"/>
                <w:lang w:val="fr-FR"/>
              </w:rPr>
              <w:t>Description</w:t>
            </w:r>
          </w:p>
        </w:tc>
      </w:tr>
      <w:tr w:rsidR="00E141D7" w:rsidRPr="003D50EC" w14:paraId="2E3A1DA7" w14:textId="77777777" w:rsidTr="00D40FA1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41E7FDE1" w14:textId="77777777" w:rsidR="00E141D7" w:rsidRPr="00B708C5" w:rsidRDefault="00E141D7" w:rsidP="00D40FA1">
            <w:pPr>
              <w:pStyle w:val="ListBullet1"/>
              <w:numPr>
                <w:ilvl w:val="0"/>
                <w:numId w:val="0"/>
              </w:numPr>
            </w:pPr>
            <w:r>
              <w:t>Created On</w:t>
            </w:r>
            <w:r w:rsidRPr="00B708C5">
              <w:t xml:space="preserve"> </w:t>
            </w:r>
          </w:p>
        </w:tc>
        <w:tc>
          <w:tcPr>
            <w:tcW w:w="4979" w:type="dxa"/>
            <w:shd w:val="clear" w:color="auto" w:fill="auto"/>
          </w:tcPr>
          <w:p w14:paraId="7C03860A" w14:textId="77777777" w:rsidR="00E141D7" w:rsidRPr="00B708C5" w:rsidRDefault="00E141D7" w:rsidP="00D40FA1">
            <w:pPr>
              <w:pStyle w:val="BodyText2"/>
              <w:rPr>
                <w:rFonts w:ascii="Arial Unicode MS" w:hAnsi="Arial Unicode MS" w:cs="Arial Unicode MS"/>
                <w:sz w:val="18"/>
              </w:rPr>
            </w:pPr>
            <w:r>
              <w:t>This is the date of installation of system.</w:t>
            </w:r>
          </w:p>
        </w:tc>
      </w:tr>
      <w:tr w:rsidR="00E141D7" w:rsidRPr="003D50EC" w14:paraId="26640EE0" w14:textId="77777777" w:rsidTr="00D40FA1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0690586D" w14:textId="77777777" w:rsidR="00E141D7" w:rsidRDefault="00E141D7" w:rsidP="00D40FA1">
            <w:pPr>
              <w:pStyle w:val="ListBullet1"/>
              <w:numPr>
                <w:ilvl w:val="0"/>
                <w:numId w:val="0"/>
              </w:numPr>
            </w:pPr>
            <w:r>
              <w:t>Modified On</w:t>
            </w:r>
          </w:p>
        </w:tc>
        <w:tc>
          <w:tcPr>
            <w:tcW w:w="4979" w:type="dxa"/>
            <w:shd w:val="clear" w:color="auto" w:fill="auto"/>
          </w:tcPr>
          <w:p w14:paraId="6A9D0F62" w14:textId="77777777" w:rsidR="00E141D7" w:rsidRDefault="00E141D7" w:rsidP="00E141D7">
            <w:pPr>
              <w:pStyle w:val="BodyText2"/>
            </w:pPr>
            <w:r>
              <w:t>Date when message is last modified.</w:t>
            </w:r>
          </w:p>
        </w:tc>
      </w:tr>
      <w:tr w:rsidR="001564FC" w:rsidRPr="003D50EC" w14:paraId="1B722070" w14:textId="77777777" w:rsidTr="00D40FA1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79332520" w14:textId="6573BB09" w:rsidR="001564FC" w:rsidRDefault="001564FC" w:rsidP="00D40FA1">
            <w:pPr>
              <w:pStyle w:val="ListBullet1"/>
              <w:numPr>
                <w:ilvl w:val="0"/>
                <w:numId w:val="0"/>
              </w:numPr>
            </w:pPr>
            <w:r>
              <w:t>Feature</w:t>
            </w:r>
          </w:p>
        </w:tc>
        <w:tc>
          <w:tcPr>
            <w:tcW w:w="4979" w:type="dxa"/>
            <w:shd w:val="clear" w:color="auto" w:fill="auto"/>
          </w:tcPr>
          <w:p w14:paraId="3A243E2D" w14:textId="1E0525BC" w:rsidR="001564FC" w:rsidRDefault="001564FC" w:rsidP="00E141D7">
            <w:pPr>
              <w:pStyle w:val="BodyText2"/>
            </w:pPr>
            <w:r>
              <w:t xml:space="preserve">Which feature the message </w:t>
            </w:r>
            <w:r w:rsidR="00086482">
              <w:t xml:space="preserve">belongs </w:t>
            </w:r>
            <w:proofErr w:type="gramStart"/>
            <w:r w:rsidR="00086482">
              <w:t>to.</w:t>
            </w:r>
            <w:proofErr w:type="gramEnd"/>
          </w:p>
        </w:tc>
      </w:tr>
      <w:tr w:rsidR="001564FC" w:rsidRPr="003D50EC" w14:paraId="2FF51320" w14:textId="77777777" w:rsidTr="00D40FA1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33069844" w14:textId="453F397F" w:rsidR="001564FC" w:rsidRDefault="001564FC" w:rsidP="00D40FA1">
            <w:pPr>
              <w:pStyle w:val="ListBullet1"/>
              <w:numPr>
                <w:ilvl w:val="0"/>
                <w:numId w:val="0"/>
              </w:numPr>
            </w:pPr>
            <w:r>
              <w:t>Subject</w:t>
            </w:r>
          </w:p>
        </w:tc>
        <w:tc>
          <w:tcPr>
            <w:tcW w:w="4979" w:type="dxa"/>
            <w:shd w:val="clear" w:color="auto" w:fill="auto"/>
          </w:tcPr>
          <w:p w14:paraId="1F0C2506" w14:textId="38FD4773" w:rsidR="001564FC" w:rsidRDefault="001564FC" w:rsidP="00E141D7">
            <w:pPr>
              <w:pStyle w:val="BodyText2"/>
            </w:pPr>
            <w:r>
              <w:t>Subject of the message.</w:t>
            </w:r>
          </w:p>
        </w:tc>
      </w:tr>
      <w:tr w:rsidR="00E141D7" w:rsidRPr="003D50EC" w14:paraId="3BD183B0" w14:textId="77777777" w:rsidTr="00D40FA1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679B6CE8" w14:textId="77777777" w:rsidR="00E141D7" w:rsidRPr="00B708C5" w:rsidRDefault="00E141D7" w:rsidP="00D40FA1">
            <w:pPr>
              <w:pStyle w:val="BodyText2"/>
            </w:pPr>
            <w:r>
              <w:t>Description</w:t>
            </w:r>
          </w:p>
        </w:tc>
        <w:tc>
          <w:tcPr>
            <w:tcW w:w="4979" w:type="dxa"/>
            <w:shd w:val="clear" w:color="auto" w:fill="auto"/>
          </w:tcPr>
          <w:p w14:paraId="50ADEFB3" w14:textId="77777777" w:rsidR="00E141D7" w:rsidRPr="00B708C5" w:rsidRDefault="00E141D7" w:rsidP="00E141D7">
            <w:pPr>
              <w:pStyle w:val="BodyText2"/>
              <w:rPr>
                <w:rFonts w:ascii="Arial Unicode MS" w:hAnsi="Arial Unicode MS" w:cs="Arial Unicode MS"/>
                <w:sz w:val="18"/>
              </w:rPr>
            </w:pPr>
            <w:r>
              <w:t>Description of the message.</w:t>
            </w:r>
          </w:p>
        </w:tc>
      </w:tr>
      <w:tr w:rsidR="00E141D7" w:rsidRPr="003D50EC" w14:paraId="21582548" w14:textId="77777777" w:rsidTr="00D40FA1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6FB5D2B9" w14:textId="77777777" w:rsidR="00E141D7" w:rsidRDefault="00E141D7" w:rsidP="00D40FA1">
            <w:pPr>
              <w:pStyle w:val="BodyText2"/>
            </w:pPr>
            <w:r>
              <w:t>Value</w:t>
            </w:r>
          </w:p>
        </w:tc>
        <w:tc>
          <w:tcPr>
            <w:tcW w:w="4979" w:type="dxa"/>
            <w:shd w:val="clear" w:color="auto" w:fill="auto"/>
          </w:tcPr>
          <w:p w14:paraId="2D61F09B" w14:textId="77777777" w:rsidR="00E141D7" w:rsidRDefault="00E141D7" w:rsidP="00E141D7">
            <w:pPr>
              <w:pStyle w:val="BodyText2"/>
            </w:pPr>
            <w:r>
              <w:t>Current Value assigned to the message.</w:t>
            </w:r>
          </w:p>
        </w:tc>
      </w:tr>
      <w:tr w:rsidR="00E141D7" w:rsidRPr="003D50EC" w14:paraId="16A52CCE" w14:textId="77777777" w:rsidTr="00D40FA1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4D9AECC2" w14:textId="77777777" w:rsidR="00E141D7" w:rsidRPr="003D50EC" w:rsidRDefault="00E141D7" w:rsidP="00D40FA1">
            <w:pPr>
              <w:pStyle w:val="BodyText2"/>
            </w:pPr>
            <w:r>
              <w:lastRenderedPageBreak/>
              <w:t>Channel</w:t>
            </w:r>
          </w:p>
        </w:tc>
        <w:tc>
          <w:tcPr>
            <w:tcW w:w="4979" w:type="dxa"/>
            <w:shd w:val="clear" w:color="auto" w:fill="auto"/>
          </w:tcPr>
          <w:p w14:paraId="4B79B1C2" w14:textId="77777777" w:rsidR="00E141D7" w:rsidRPr="00B86583" w:rsidRDefault="00E141D7" w:rsidP="00E141D7">
            <w:pPr>
              <w:pStyle w:val="BodyText2"/>
            </w:pPr>
            <w:r>
              <w:t>Whether the channel is of SMS or E-mail</w:t>
            </w:r>
          </w:p>
        </w:tc>
      </w:tr>
      <w:tr w:rsidR="00E141D7" w:rsidRPr="003D50EC" w14:paraId="75C1E714" w14:textId="77777777" w:rsidTr="00D40FA1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59B49FB2" w14:textId="77777777" w:rsidR="00E141D7" w:rsidRDefault="00E141D7" w:rsidP="00D40FA1">
            <w:pPr>
              <w:pStyle w:val="BodyText2"/>
            </w:pPr>
            <w:r>
              <w:t>Action</w:t>
            </w:r>
          </w:p>
        </w:tc>
        <w:tc>
          <w:tcPr>
            <w:tcW w:w="4979" w:type="dxa"/>
            <w:shd w:val="clear" w:color="auto" w:fill="auto"/>
          </w:tcPr>
          <w:p w14:paraId="015F46BC" w14:textId="77777777" w:rsidR="00E141D7" w:rsidRDefault="00E141D7" w:rsidP="00D40FA1">
            <w:pPr>
              <w:pStyle w:val="BodyText2"/>
            </w:pPr>
            <w:r>
              <w:t>This displays different actions that can be performed on the message.</w:t>
            </w:r>
          </w:p>
          <w:p w14:paraId="3F295052" w14:textId="77777777" w:rsidR="00E141D7" w:rsidRDefault="00E141D7" w:rsidP="00C328D5">
            <w:pPr>
              <w:pStyle w:val="BodyText2"/>
              <w:numPr>
                <w:ilvl w:val="0"/>
                <w:numId w:val="24"/>
              </w:numPr>
            </w:pPr>
            <w:r>
              <w:t xml:space="preserve">View </w:t>
            </w:r>
            <w:r>
              <w:rPr>
                <w:noProof/>
              </w:rPr>
              <w:drawing>
                <wp:inline distT="0" distB="0" distL="0" distR="0" wp14:anchorId="4BC1E613" wp14:editId="68A435E0">
                  <wp:extent cx="154558" cy="154558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6" name="view.pn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083" cy="159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: This is used to view the message details. </w:t>
            </w:r>
          </w:p>
          <w:p w14:paraId="2EFB3235" w14:textId="77777777" w:rsidR="00E141D7" w:rsidRDefault="00E141D7" w:rsidP="00C328D5">
            <w:pPr>
              <w:pStyle w:val="BodyText2"/>
              <w:numPr>
                <w:ilvl w:val="0"/>
                <w:numId w:val="24"/>
              </w:numPr>
            </w:pPr>
            <w:r>
              <w:t xml:space="preserve">Edit </w:t>
            </w:r>
            <w:r>
              <w:rPr>
                <w:noProof/>
              </w:rPr>
              <w:drawing>
                <wp:inline distT="0" distB="0" distL="0" distR="0" wp14:anchorId="7EB3BD72" wp14:editId="5077ADE8">
                  <wp:extent cx="136800" cy="136800"/>
                  <wp:effectExtent l="0" t="0" r="0" b="0"/>
                  <wp:docPr id="448" name="Picture 448" descr="A close up of a 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6" name="edit.pn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8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: This is used to modify the message details.</w:t>
            </w:r>
          </w:p>
        </w:tc>
      </w:tr>
    </w:tbl>
    <w:p w14:paraId="2ACAE393" w14:textId="77777777" w:rsidR="00E141D7" w:rsidRDefault="00E141D7" w:rsidP="00E141D7">
      <w:pPr>
        <w:pStyle w:val="BodyText2"/>
        <w:ind w:left="426"/>
      </w:pPr>
    </w:p>
    <w:p w14:paraId="44895B3D" w14:textId="77777777" w:rsidR="00E141D7" w:rsidRDefault="00E141D7" w:rsidP="00E141D7">
      <w:pPr>
        <w:pStyle w:val="BodyText2"/>
        <w:ind w:left="426"/>
      </w:pPr>
      <w:r>
        <w:t>Refer to Annex 2 for complete list of messages.</w:t>
      </w:r>
    </w:p>
    <w:p w14:paraId="647E0F05" w14:textId="77777777" w:rsidR="00E141D7" w:rsidRPr="00934D4F" w:rsidRDefault="00E141D7" w:rsidP="00E141D7">
      <w:pPr>
        <w:pStyle w:val="BodyText2"/>
      </w:pPr>
      <w:r>
        <w:tab/>
      </w:r>
    </w:p>
    <w:p w14:paraId="5313272E" w14:textId="77777777" w:rsidR="00E141D7" w:rsidRDefault="00E141D7" w:rsidP="00CD5889">
      <w:pPr>
        <w:pStyle w:val="Heading2"/>
      </w:pPr>
      <w:bookmarkStart w:id="195" w:name="_Toc75816830"/>
      <w:r>
        <w:t>Edit Message</w:t>
      </w:r>
      <w:bookmarkEnd w:id="195"/>
    </w:p>
    <w:p w14:paraId="20D2ECED" w14:textId="77777777" w:rsidR="00E141D7" w:rsidRDefault="00E141D7" w:rsidP="00E141D7">
      <w:pPr>
        <w:pStyle w:val="BodyText2"/>
      </w:pPr>
      <w:r>
        <w:t xml:space="preserve">System Admins can modify the parameter of type user. </w:t>
      </w:r>
    </w:p>
    <w:p w14:paraId="56D7F213" w14:textId="77777777" w:rsidR="00E141D7" w:rsidRPr="000A33ED" w:rsidRDefault="00E141D7" w:rsidP="00E141D7">
      <w:pPr>
        <w:pStyle w:val="BodyText2"/>
        <w:rPr>
          <w:u w:val="single"/>
        </w:rPr>
      </w:pPr>
      <w:r w:rsidRPr="000A33ED">
        <w:rPr>
          <w:u w:val="single"/>
        </w:rPr>
        <w:t xml:space="preserve">To edit </w:t>
      </w:r>
      <w:r>
        <w:rPr>
          <w:u w:val="single"/>
        </w:rPr>
        <w:t>parameter</w:t>
      </w:r>
      <w:r w:rsidRPr="000A33ED">
        <w:rPr>
          <w:u w:val="single"/>
        </w:rPr>
        <w:t>:</w:t>
      </w:r>
    </w:p>
    <w:p w14:paraId="356EA2A9" w14:textId="77777777" w:rsidR="00E141D7" w:rsidRDefault="00E141D7" w:rsidP="00670230">
      <w:pPr>
        <w:pStyle w:val="BodyText2"/>
        <w:numPr>
          <w:ilvl w:val="0"/>
          <w:numId w:val="38"/>
        </w:numPr>
      </w:pPr>
      <w:r>
        <w:t xml:space="preserve">Click </w:t>
      </w:r>
      <w:r w:rsidRPr="00251CED">
        <w:rPr>
          <w:b/>
          <w:bCs/>
        </w:rPr>
        <w:t>Edit</w:t>
      </w:r>
      <w:r>
        <w:rPr>
          <w:b/>
          <w:bCs/>
        </w:rPr>
        <w:t xml:space="preserve"> (</w:t>
      </w:r>
      <w:r>
        <w:rPr>
          <w:b/>
          <w:bCs/>
          <w:noProof/>
        </w:rPr>
        <w:drawing>
          <wp:inline distT="0" distB="0" distL="0" distR="0" wp14:anchorId="1A5781EA" wp14:editId="2A1F9F50">
            <wp:extent cx="120948" cy="120948"/>
            <wp:effectExtent l="0" t="0" r="0" b="0"/>
            <wp:docPr id="451" name="Picture 45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edit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24279" cy="12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)  </w:t>
      </w:r>
      <w:r w:rsidRPr="00166A7A">
        <w:t xml:space="preserve">against the </w:t>
      </w:r>
      <w:r>
        <w:t>message</w:t>
      </w:r>
      <w:r w:rsidRPr="00166A7A">
        <w:t xml:space="preserve"> entry</w:t>
      </w:r>
      <w:r>
        <w:t xml:space="preserve"> to be modified</w:t>
      </w:r>
      <w:r w:rsidRPr="00166A7A">
        <w:t>.</w:t>
      </w:r>
      <w:r>
        <w:t xml:space="preserve"> </w:t>
      </w:r>
    </w:p>
    <w:p w14:paraId="70630C7A" w14:textId="77777777" w:rsidR="00E141D7" w:rsidRDefault="00E141D7" w:rsidP="00670230">
      <w:pPr>
        <w:pStyle w:val="BodyText2"/>
        <w:numPr>
          <w:ilvl w:val="0"/>
          <w:numId w:val="38"/>
        </w:numPr>
      </w:pPr>
      <w:r>
        <w:t xml:space="preserve">The </w:t>
      </w:r>
      <w:r w:rsidRPr="00251CED">
        <w:rPr>
          <w:b/>
          <w:bCs/>
        </w:rPr>
        <w:t xml:space="preserve">Edit </w:t>
      </w:r>
      <w:r>
        <w:rPr>
          <w:b/>
          <w:bCs/>
        </w:rPr>
        <w:t>Message Management</w:t>
      </w:r>
      <w:r>
        <w:t xml:space="preserve"> page appears.</w:t>
      </w:r>
    </w:p>
    <w:p w14:paraId="22E2916B" w14:textId="77777777" w:rsidR="00E141D7" w:rsidRDefault="00E141D7" w:rsidP="00E141D7">
      <w:pPr>
        <w:pStyle w:val="BodyText2"/>
      </w:pPr>
    </w:p>
    <w:p w14:paraId="68F17B54" w14:textId="6628EA99" w:rsidR="00E141D7" w:rsidRDefault="0023743C" w:rsidP="00E141D7">
      <w:pPr>
        <w:pStyle w:val="BodyText2"/>
        <w:ind w:left="862" w:hanging="142"/>
        <w:jc w:val="center"/>
      </w:pPr>
      <w:r>
        <w:rPr>
          <w:noProof/>
        </w:rPr>
        <w:drawing>
          <wp:inline distT="0" distB="0" distL="0" distR="0" wp14:anchorId="4ABCD675" wp14:editId="02A71A2A">
            <wp:extent cx="4089242" cy="2049294"/>
            <wp:effectExtent l="0" t="0" r="6985" b="8255"/>
            <wp:docPr id="479" name="Picture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94576" cy="2051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52DF8" w14:textId="4FE75F57" w:rsidR="00E141D7" w:rsidRDefault="00E141D7" w:rsidP="00FD5198">
      <w:pPr>
        <w:pStyle w:val="FigureCaption"/>
      </w:pPr>
      <w:bookmarkStart w:id="196" w:name="_Toc75817145"/>
      <w:r>
        <w:t xml:space="preserve">Figure </w:t>
      </w:r>
      <w:r w:rsidR="00510CA7">
        <w:t>12</w:t>
      </w:r>
      <w:r>
        <w:t>: Message Management - Edit</w:t>
      </w:r>
      <w:bookmarkEnd w:id="196"/>
    </w:p>
    <w:p w14:paraId="2E913E83" w14:textId="77777777" w:rsidR="00E141D7" w:rsidRDefault="00E141D7" w:rsidP="00E141D7">
      <w:pPr>
        <w:pStyle w:val="BodyText2"/>
        <w:ind w:left="567"/>
        <w:jc w:val="center"/>
      </w:pPr>
    </w:p>
    <w:p w14:paraId="15180301" w14:textId="77777777" w:rsidR="00E141D7" w:rsidRDefault="00E141D7" w:rsidP="00670230">
      <w:pPr>
        <w:pStyle w:val="BodyText2"/>
        <w:numPr>
          <w:ilvl w:val="0"/>
          <w:numId w:val="38"/>
        </w:numPr>
      </w:pPr>
      <w:r>
        <w:t>Make the required changes.</w:t>
      </w:r>
    </w:p>
    <w:p w14:paraId="553807EA" w14:textId="77777777" w:rsidR="00E141D7" w:rsidRDefault="00E141D7" w:rsidP="00670230">
      <w:pPr>
        <w:pStyle w:val="BodyText2"/>
        <w:numPr>
          <w:ilvl w:val="0"/>
          <w:numId w:val="38"/>
        </w:numPr>
      </w:pPr>
      <w:r>
        <w:lastRenderedPageBreak/>
        <w:t xml:space="preserve">Click </w:t>
      </w:r>
      <w:r w:rsidRPr="00054A1F">
        <w:rPr>
          <w:b/>
          <w:bCs/>
        </w:rPr>
        <w:t>UPDATE</w:t>
      </w:r>
      <w:r>
        <w:t>.</w:t>
      </w:r>
    </w:p>
    <w:p w14:paraId="619491F1" w14:textId="77777777" w:rsidR="00E141D7" w:rsidRDefault="00E141D7" w:rsidP="00E141D7">
      <w:pPr>
        <w:pStyle w:val="BodyText2"/>
      </w:pPr>
    </w:p>
    <w:p w14:paraId="1BAFC702" w14:textId="77777777" w:rsidR="00E141D7" w:rsidRDefault="00E141D7" w:rsidP="00CD5889">
      <w:pPr>
        <w:pStyle w:val="Heading2"/>
      </w:pPr>
      <w:bookmarkStart w:id="197" w:name="_Toc75816831"/>
      <w:r>
        <w:t>Filter Message</w:t>
      </w:r>
      <w:bookmarkEnd w:id="197"/>
    </w:p>
    <w:p w14:paraId="41726640" w14:textId="557E5F71" w:rsidR="00E141D7" w:rsidRPr="00211CB9" w:rsidRDefault="00E141D7" w:rsidP="00E141D7">
      <w:pPr>
        <w:pStyle w:val="BodyText2"/>
      </w:pPr>
      <w:r>
        <w:t xml:space="preserve">System Admins can view selective message by defining specific values in the listed fields. For example, System Admins can view the entire message sent on channel as </w:t>
      </w:r>
      <w:r w:rsidR="007F4BE5">
        <w:t>email</w:t>
      </w:r>
      <w:r>
        <w:t>.</w:t>
      </w:r>
    </w:p>
    <w:p w14:paraId="5CC98CE0" w14:textId="77777777" w:rsidR="00E141D7" w:rsidRDefault="00E141D7" w:rsidP="00E141D7">
      <w:pPr>
        <w:pStyle w:val="BodyText2"/>
        <w:rPr>
          <w:u w:val="single"/>
        </w:rPr>
      </w:pPr>
    </w:p>
    <w:p w14:paraId="3B2E4F3B" w14:textId="77777777" w:rsidR="00E141D7" w:rsidRDefault="00E141D7" w:rsidP="00E141D7">
      <w:pPr>
        <w:pStyle w:val="BodyText2"/>
        <w:rPr>
          <w:u w:val="single"/>
        </w:rPr>
      </w:pPr>
      <w:r>
        <w:rPr>
          <w:u w:val="single"/>
        </w:rPr>
        <w:t>To view specific parameter</w:t>
      </w:r>
      <w:r w:rsidRPr="009251E2">
        <w:rPr>
          <w:u w:val="single"/>
        </w:rPr>
        <w:t>:</w:t>
      </w:r>
    </w:p>
    <w:p w14:paraId="7AA26CD0" w14:textId="701AF7BE" w:rsidR="00E141D7" w:rsidRDefault="007F4BE5" w:rsidP="00E141D7">
      <w:pPr>
        <w:pStyle w:val="BodyText2"/>
        <w:jc w:val="center"/>
        <w:rPr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1EDF084" wp14:editId="5760FFA7">
                <wp:simplePos x="0" y="0"/>
                <wp:positionH relativeFrom="column">
                  <wp:posOffset>3649494</wp:posOffset>
                </wp:positionH>
                <wp:positionV relativeFrom="paragraph">
                  <wp:posOffset>498719</wp:posOffset>
                </wp:positionV>
                <wp:extent cx="377190" cy="186055"/>
                <wp:effectExtent l="0" t="0" r="29210" b="17145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190" cy="18605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A2DF90" id="Rectangle 24" o:spid="_x0000_s1026" style="position:absolute;margin-left:287.35pt;margin-top:39.25pt;width:29.7pt;height:14.6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" filled="f" strokecolor="#ffc000 [3207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A9719CF" wp14:editId="68D1A0C7">
                <wp:simplePos x="0" y="0"/>
                <wp:positionH relativeFrom="column">
                  <wp:posOffset>65135</wp:posOffset>
                </wp:positionH>
                <wp:positionV relativeFrom="paragraph">
                  <wp:posOffset>191810</wp:posOffset>
                </wp:positionV>
                <wp:extent cx="5110264" cy="525293"/>
                <wp:effectExtent l="0" t="0" r="14605" b="27305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0264" cy="525293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1ACEC6" id="Rectangle 27" o:spid="_x0000_s1026" style="position:absolute;margin-left:5.15pt;margin-top:15.1pt;width:402.4pt;height:41.3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" filled="f" strokecolor="#ffc000 [3207]" strokeweight="2pt"/>
            </w:pict>
          </mc:Fallback>
        </mc:AlternateContent>
      </w:r>
      <w:r>
        <w:rPr>
          <w:noProof/>
        </w:rPr>
        <w:drawing>
          <wp:inline distT="0" distB="0" distL="0" distR="0" wp14:anchorId="5C68B6EB" wp14:editId="4FE8EA89">
            <wp:extent cx="5278755" cy="2207260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5545C" w14:textId="3C7F3881" w:rsidR="00E141D7" w:rsidRPr="009251E2" w:rsidRDefault="00E141D7" w:rsidP="00FD5198">
      <w:pPr>
        <w:pStyle w:val="FigureCaption"/>
        <w:rPr>
          <w:u w:val="single"/>
        </w:rPr>
      </w:pPr>
      <w:bookmarkStart w:id="198" w:name="_Toc75817146"/>
      <w:r>
        <w:t xml:space="preserve">Figure </w:t>
      </w:r>
      <w:r w:rsidR="00510CA7">
        <w:t>1</w:t>
      </w:r>
      <w:r>
        <w:t>3: Message Management – Filter Option</w:t>
      </w:r>
      <w:bookmarkEnd w:id="198"/>
      <w:r>
        <w:t xml:space="preserve"> </w:t>
      </w:r>
    </w:p>
    <w:p w14:paraId="4CF21D5F" w14:textId="77777777" w:rsidR="00E141D7" w:rsidRDefault="00E141D7" w:rsidP="00670230">
      <w:pPr>
        <w:pStyle w:val="BodyText2"/>
        <w:numPr>
          <w:ilvl w:val="0"/>
          <w:numId w:val="37"/>
        </w:numPr>
      </w:pPr>
      <w:r>
        <w:t>Enter the required value in one or more of the listed fields:</w:t>
      </w:r>
    </w:p>
    <w:p w14:paraId="7F5D9814" w14:textId="77777777" w:rsidR="00E141D7" w:rsidRPr="001267E7" w:rsidRDefault="00E141D7" w:rsidP="00C328D5">
      <w:pPr>
        <w:pStyle w:val="BodyText2"/>
        <w:numPr>
          <w:ilvl w:val="0"/>
          <w:numId w:val="22"/>
        </w:numPr>
      </w:pPr>
      <w:r>
        <w:rPr>
          <w:b/>
          <w:bCs/>
        </w:rPr>
        <w:t>Type</w:t>
      </w:r>
      <w:r w:rsidRPr="00054A1F">
        <w:t xml:space="preserve">: </w:t>
      </w:r>
      <w:r>
        <w:t>Select the configuration parameter type</w:t>
      </w:r>
      <w:r w:rsidRPr="001267E7">
        <w:t xml:space="preserve"> </w:t>
      </w:r>
    </w:p>
    <w:p w14:paraId="44A03DE9" w14:textId="77777777" w:rsidR="00E141D7" w:rsidRDefault="00E141D7" w:rsidP="00670230">
      <w:pPr>
        <w:pStyle w:val="BodyText2"/>
        <w:numPr>
          <w:ilvl w:val="0"/>
          <w:numId w:val="37"/>
        </w:numPr>
      </w:pPr>
      <w:r>
        <w:t xml:space="preserve">Click </w:t>
      </w:r>
      <w:r w:rsidRPr="00054A1F">
        <w:rPr>
          <w:b/>
          <w:bCs/>
        </w:rPr>
        <w:t>FILTER</w:t>
      </w:r>
      <w:r>
        <w:t>.</w:t>
      </w:r>
    </w:p>
    <w:p w14:paraId="5273FD38" w14:textId="77777777" w:rsidR="00E141D7" w:rsidRDefault="00E141D7" w:rsidP="00E141D7">
      <w:pPr>
        <w:pStyle w:val="BodyText2"/>
      </w:pPr>
      <w:r>
        <w:t>The parameter that matches the specified values is shown in the dashboard.</w:t>
      </w:r>
    </w:p>
    <w:p w14:paraId="3A756C46" w14:textId="77777777" w:rsidR="00101402" w:rsidRDefault="00101402" w:rsidP="008804F6">
      <w:pPr>
        <w:pStyle w:val="BodyText2"/>
      </w:pPr>
    </w:p>
    <w:p w14:paraId="45C7899A" w14:textId="337A9A0F" w:rsidR="008C008C" w:rsidRDefault="00B36B62" w:rsidP="00CD5889">
      <w:pPr>
        <w:pStyle w:val="Heading2"/>
      </w:pPr>
      <w:bookmarkStart w:id="199" w:name="_Hlk74637772"/>
      <w:bookmarkStart w:id="200" w:name="_Toc75816832"/>
      <w:r>
        <w:t xml:space="preserve">Custom </w:t>
      </w:r>
      <w:r w:rsidR="00D40FA1">
        <w:t>Port</w:t>
      </w:r>
      <w:bookmarkEnd w:id="200"/>
    </w:p>
    <w:p w14:paraId="12F6C06D" w14:textId="77777777" w:rsidR="00CC4FBE" w:rsidRDefault="00B86583" w:rsidP="000B0CE4">
      <w:pPr>
        <w:pStyle w:val="BodyText2"/>
      </w:pPr>
      <w:r>
        <w:t>System Admin</w:t>
      </w:r>
      <w:r w:rsidR="006D43DC">
        <w:t>s</w:t>
      </w:r>
      <w:r w:rsidR="000B0CE4">
        <w:t xml:space="preserve"> can </w:t>
      </w:r>
      <w:r w:rsidR="00D40FA1">
        <w:t>configure the custom port information using this feature.</w:t>
      </w:r>
    </w:p>
    <w:p w14:paraId="1F40C328" w14:textId="77777777" w:rsidR="00D40FA1" w:rsidRDefault="00D40FA1" w:rsidP="00D40FA1">
      <w:pPr>
        <w:pStyle w:val="BodyText2"/>
        <w:rPr>
          <w:u w:val="single"/>
        </w:rPr>
      </w:pPr>
      <w:r w:rsidRPr="008C008C">
        <w:rPr>
          <w:u w:val="single"/>
        </w:rPr>
        <w:t xml:space="preserve">To </w:t>
      </w:r>
      <w:r>
        <w:rPr>
          <w:u w:val="single"/>
        </w:rPr>
        <w:t xml:space="preserve">configure custom port related </w:t>
      </w:r>
      <w:r w:rsidR="00703686">
        <w:rPr>
          <w:u w:val="single"/>
        </w:rPr>
        <w:t>parameters:</w:t>
      </w:r>
    </w:p>
    <w:p w14:paraId="128B99CB" w14:textId="6537043C" w:rsidR="00D40FA1" w:rsidRDefault="00D40FA1" w:rsidP="00670230">
      <w:pPr>
        <w:pStyle w:val="BodyText2"/>
        <w:numPr>
          <w:ilvl w:val="0"/>
          <w:numId w:val="35"/>
        </w:numPr>
      </w:pPr>
      <w:r>
        <w:t xml:space="preserve">Select </w:t>
      </w:r>
      <w:r w:rsidR="00B36B62">
        <w:rPr>
          <w:b/>
          <w:bCs/>
        </w:rPr>
        <w:t>Custom P</w:t>
      </w:r>
      <w:r w:rsidR="00703686">
        <w:rPr>
          <w:b/>
          <w:bCs/>
        </w:rPr>
        <w:t xml:space="preserve">ort </w:t>
      </w:r>
      <w:r>
        <w:t>in the left panel.</w:t>
      </w:r>
    </w:p>
    <w:p w14:paraId="29A440F4" w14:textId="27E8E9B7" w:rsidR="00D40FA1" w:rsidRPr="00325CC3" w:rsidRDefault="00703686" w:rsidP="00363E30">
      <w:pPr>
        <w:pStyle w:val="BodyText2"/>
        <w:ind w:left="360" w:firstLine="426"/>
        <w:jc w:val="center"/>
        <w:rPr>
          <w:rFonts w:ascii="Arial Bold" w:eastAsia="Times New Roman" w:hAnsi="Arial Bold" w:cs="Arial"/>
          <w:b/>
          <w:bCs/>
          <w:sz w:val="18"/>
          <w:szCs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0103F14" wp14:editId="7BF14D2E">
                <wp:simplePos x="0" y="0"/>
                <wp:positionH relativeFrom="column">
                  <wp:posOffset>448810</wp:posOffset>
                </wp:positionH>
                <wp:positionV relativeFrom="paragraph">
                  <wp:posOffset>652970</wp:posOffset>
                </wp:positionV>
                <wp:extent cx="701675" cy="148590"/>
                <wp:effectExtent l="0" t="0" r="34925" b="29210"/>
                <wp:wrapNone/>
                <wp:docPr id="455" name="Rectangle 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675" cy="14859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CBDC6E" id="Rectangle 455" o:spid="_x0000_s1026" style="position:absolute;margin-left:35.35pt;margin-top:51.4pt;width:55.25pt;height:11.7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" filled="f" strokecolor="#ffc000 [3207]" strokeweight="2pt"/>
            </w:pict>
          </mc:Fallback>
        </mc:AlternateContent>
      </w:r>
      <w:r w:rsidR="00B36B62">
        <w:rPr>
          <w:noProof/>
        </w:rPr>
        <w:drawing>
          <wp:inline distT="0" distB="0" distL="0" distR="0" wp14:anchorId="4A065630" wp14:editId="6CC057BF">
            <wp:extent cx="4848455" cy="152400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54369" cy="152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0FA1">
        <w:t xml:space="preserve">  </w:t>
      </w:r>
    </w:p>
    <w:p w14:paraId="2616FF69" w14:textId="2E164885" w:rsidR="00154A51" w:rsidRPr="009251E2" w:rsidRDefault="00154A51" w:rsidP="00154A51">
      <w:pPr>
        <w:pStyle w:val="FigureCaption"/>
        <w:rPr>
          <w:u w:val="single"/>
        </w:rPr>
      </w:pPr>
      <w:bookmarkStart w:id="201" w:name="_Toc75817147"/>
      <w:r>
        <w:t>Figure 1</w:t>
      </w:r>
      <w:r>
        <w:t>4</w:t>
      </w:r>
      <w:r>
        <w:t xml:space="preserve">: </w:t>
      </w:r>
      <w:r>
        <w:t>Custom Port – View All</w:t>
      </w:r>
      <w:bookmarkEnd w:id="201"/>
      <w:r>
        <w:t xml:space="preserve"> </w:t>
      </w:r>
    </w:p>
    <w:p w14:paraId="68707B64" w14:textId="77777777" w:rsidR="00325CC3" w:rsidRPr="00DA6842" w:rsidRDefault="00325CC3" w:rsidP="00363E30">
      <w:pPr>
        <w:pStyle w:val="BodyText2"/>
        <w:ind w:left="360" w:firstLine="426"/>
        <w:jc w:val="center"/>
        <w:rPr>
          <w:rFonts w:ascii="Arial Bold" w:eastAsia="Times New Roman" w:hAnsi="Arial Bold" w:cs="Arial"/>
          <w:b/>
          <w:bCs/>
          <w:sz w:val="18"/>
          <w:szCs w:val="20"/>
        </w:rPr>
      </w:pPr>
    </w:p>
    <w:p w14:paraId="1D5CA610" w14:textId="22DE0D80" w:rsidR="00D40FA1" w:rsidRDefault="00D40FA1" w:rsidP="00D40FA1">
      <w:pPr>
        <w:pStyle w:val="BodyText2"/>
        <w:ind w:left="426"/>
      </w:pPr>
      <w:r>
        <w:t xml:space="preserve">The following columns are seen in the </w:t>
      </w:r>
      <w:r w:rsidR="00DA34FD">
        <w:t>Custom Port</w:t>
      </w:r>
      <w:r>
        <w:t xml:space="preserve"> Page</w:t>
      </w:r>
    </w:p>
    <w:tbl>
      <w:tblPr>
        <w:tblW w:w="0" w:type="auto"/>
        <w:jc w:val="center"/>
        <w:tbl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single" w:sz="4" w:space="0" w:color="4472C4" w:themeColor="accent5"/>
          <w:insideV w:val="single" w:sz="4" w:space="0" w:color="4472C4" w:themeColor="accent5"/>
        </w:tblBorders>
        <w:tblLook w:val="01E0" w:firstRow="1" w:lastRow="1" w:firstColumn="1" w:lastColumn="1" w:noHBand="0" w:noVBand="0"/>
      </w:tblPr>
      <w:tblGrid>
        <w:gridCol w:w="2547"/>
        <w:gridCol w:w="4979"/>
      </w:tblGrid>
      <w:tr w:rsidR="00D40FA1" w:rsidRPr="003D50EC" w14:paraId="52F72C0A" w14:textId="77777777" w:rsidTr="00D40FA1">
        <w:trPr>
          <w:trHeight w:val="293"/>
          <w:tblHeader/>
          <w:jc w:val="center"/>
        </w:trPr>
        <w:tc>
          <w:tcPr>
            <w:tcW w:w="2547" w:type="dxa"/>
            <w:shd w:val="clear" w:color="auto" w:fill="5B9BD5" w:themeFill="accent1"/>
          </w:tcPr>
          <w:p w14:paraId="065B69FD" w14:textId="77777777" w:rsidR="00D40FA1" w:rsidRPr="0001372C" w:rsidRDefault="00D40FA1" w:rsidP="00D40FA1">
            <w:pPr>
              <w:pStyle w:val="BodyText2"/>
              <w:rPr>
                <w:b/>
                <w:bCs/>
                <w:color w:val="FFFFFF" w:themeColor="background1"/>
              </w:rPr>
            </w:pPr>
            <w:r w:rsidRPr="0001372C">
              <w:rPr>
                <w:b/>
                <w:bCs/>
                <w:color w:val="FFFFFF" w:themeColor="background1"/>
              </w:rPr>
              <w:t>Column</w:t>
            </w:r>
          </w:p>
        </w:tc>
        <w:tc>
          <w:tcPr>
            <w:tcW w:w="4979" w:type="dxa"/>
            <w:shd w:val="clear" w:color="auto" w:fill="5B9BD5" w:themeFill="accent1"/>
          </w:tcPr>
          <w:p w14:paraId="7BFDCEE5" w14:textId="77777777" w:rsidR="00D40FA1" w:rsidRPr="0001372C" w:rsidRDefault="00D40FA1" w:rsidP="00D40FA1">
            <w:pPr>
              <w:pStyle w:val="BodyText2"/>
              <w:rPr>
                <w:b/>
                <w:bCs/>
                <w:color w:val="FFFFFF" w:themeColor="background1"/>
              </w:rPr>
            </w:pPr>
            <w:r w:rsidRPr="0001372C">
              <w:rPr>
                <w:b/>
                <w:bCs/>
                <w:color w:val="FFFFFF" w:themeColor="background1"/>
                <w:lang w:val="fr-FR"/>
              </w:rPr>
              <w:t>Description</w:t>
            </w:r>
          </w:p>
        </w:tc>
      </w:tr>
      <w:tr w:rsidR="00D40FA1" w:rsidRPr="003D50EC" w14:paraId="7AC8BF08" w14:textId="77777777" w:rsidTr="00D40FA1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6F61576B" w14:textId="77777777" w:rsidR="00D40FA1" w:rsidRPr="00B708C5" w:rsidRDefault="00D40FA1" w:rsidP="00D40FA1">
            <w:pPr>
              <w:pStyle w:val="ListBullet1"/>
              <w:numPr>
                <w:ilvl w:val="0"/>
                <w:numId w:val="0"/>
              </w:numPr>
            </w:pPr>
            <w:r>
              <w:t>Created On</w:t>
            </w:r>
            <w:r w:rsidRPr="00B708C5">
              <w:t xml:space="preserve"> </w:t>
            </w:r>
          </w:p>
        </w:tc>
        <w:tc>
          <w:tcPr>
            <w:tcW w:w="4979" w:type="dxa"/>
            <w:shd w:val="clear" w:color="auto" w:fill="auto"/>
          </w:tcPr>
          <w:p w14:paraId="04639145" w14:textId="77777777" w:rsidR="00D40FA1" w:rsidRPr="00B708C5" w:rsidRDefault="00D40FA1" w:rsidP="00D40FA1">
            <w:pPr>
              <w:pStyle w:val="BodyText2"/>
              <w:rPr>
                <w:rFonts w:ascii="Arial Unicode MS" w:hAnsi="Arial Unicode MS" w:cs="Arial Unicode MS"/>
                <w:sz w:val="18"/>
              </w:rPr>
            </w:pPr>
            <w:r>
              <w:t>This is the date of installation of system.</w:t>
            </w:r>
          </w:p>
        </w:tc>
      </w:tr>
      <w:tr w:rsidR="00D40FA1" w:rsidRPr="003D50EC" w14:paraId="20E37D56" w14:textId="77777777" w:rsidTr="00D40FA1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0255943D" w14:textId="77777777" w:rsidR="00D40FA1" w:rsidRDefault="00D40FA1" w:rsidP="00D40FA1">
            <w:pPr>
              <w:pStyle w:val="ListBullet1"/>
              <w:numPr>
                <w:ilvl w:val="0"/>
                <w:numId w:val="0"/>
              </w:numPr>
            </w:pPr>
            <w:r>
              <w:t>Modified On</w:t>
            </w:r>
          </w:p>
        </w:tc>
        <w:tc>
          <w:tcPr>
            <w:tcW w:w="4979" w:type="dxa"/>
            <w:shd w:val="clear" w:color="auto" w:fill="auto"/>
          </w:tcPr>
          <w:p w14:paraId="2824A53A" w14:textId="77777777" w:rsidR="00D40FA1" w:rsidRDefault="00D40FA1" w:rsidP="00D40FA1">
            <w:pPr>
              <w:pStyle w:val="BodyText2"/>
            </w:pPr>
            <w:r>
              <w:t>Date when message is last modified.</w:t>
            </w:r>
          </w:p>
        </w:tc>
      </w:tr>
      <w:tr w:rsidR="00D40FA1" w:rsidRPr="003D50EC" w14:paraId="3D929F70" w14:textId="77777777" w:rsidTr="00D40FA1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524C1FDD" w14:textId="77777777" w:rsidR="00D40FA1" w:rsidRPr="00B708C5" w:rsidRDefault="00D40FA1" w:rsidP="00D40FA1">
            <w:pPr>
              <w:pStyle w:val="BodyText2"/>
            </w:pPr>
            <w:r>
              <w:t>Port Type</w:t>
            </w:r>
          </w:p>
        </w:tc>
        <w:tc>
          <w:tcPr>
            <w:tcW w:w="4979" w:type="dxa"/>
            <w:shd w:val="clear" w:color="auto" w:fill="auto"/>
          </w:tcPr>
          <w:p w14:paraId="4D6F3009" w14:textId="77777777" w:rsidR="00D40FA1" w:rsidRPr="00B708C5" w:rsidRDefault="00D40FA1" w:rsidP="00D40FA1">
            <w:pPr>
              <w:pStyle w:val="BodyText2"/>
              <w:rPr>
                <w:rFonts w:ascii="Arial Unicode MS" w:hAnsi="Arial Unicode MS" w:cs="Arial Unicode MS"/>
                <w:sz w:val="18"/>
              </w:rPr>
            </w:pPr>
            <w:r>
              <w:t>Port Type: Water, Land and Air</w:t>
            </w:r>
          </w:p>
        </w:tc>
      </w:tr>
      <w:tr w:rsidR="00D40FA1" w:rsidRPr="003D50EC" w14:paraId="37F0F136" w14:textId="77777777" w:rsidTr="00D40FA1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3CFB612E" w14:textId="77777777" w:rsidR="00D40FA1" w:rsidRDefault="00D40FA1" w:rsidP="00D40FA1">
            <w:pPr>
              <w:pStyle w:val="BodyText2"/>
            </w:pPr>
            <w:r>
              <w:t>Port Address</w:t>
            </w:r>
          </w:p>
        </w:tc>
        <w:tc>
          <w:tcPr>
            <w:tcW w:w="4979" w:type="dxa"/>
            <w:shd w:val="clear" w:color="auto" w:fill="auto"/>
          </w:tcPr>
          <w:p w14:paraId="12CC0538" w14:textId="77777777" w:rsidR="00D40FA1" w:rsidRDefault="00D40FA1" w:rsidP="00D40FA1">
            <w:pPr>
              <w:pStyle w:val="BodyText2"/>
            </w:pPr>
            <w:r>
              <w:t>The address of the port.</w:t>
            </w:r>
          </w:p>
        </w:tc>
      </w:tr>
      <w:tr w:rsidR="00D40FA1" w:rsidRPr="003D50EC" w14:paraId="4FD6FCF0" w14:textId="77777777" w:rsidTr="00D40FA1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3162837A" w14:textId="77777777" w:rsidR="00D40FA1" w:rsidRDefault="00D40FA1" w:rsidP="00D40FA1">
            <w:pPr>
              <w:pStyle w:val="BodyText2"/>
            </w:pPr>
            <w:r>
              <w:t>Action</w:t>
            </w:r>
          </w:p>
        </w:tc>
        <w:tc>
          <w:tcPr>
            <w:tcW w:w="4979" w:type="dxa"/>
            <w:shd w:val="clear" w:color="auto" w:fill="auto"/>
          </w:tcPr>
          <w:p w14:paraId="2B5AB783" w14:textId="77777777" w:rsidR="00D40FA1" w:rsidRDefault="00D40FA1" w:rsidP="00D40FA1">
            <w:pPr>
              <w:pStyle w:val="BodyText2"/>
            </w:pPr>
            <w:r>
              <w:t>This displays different actions that can be performed on the port parameter.</w:t>
            </w:r>
          </w:p>
          <w:p w14:paraId="523EEE69" w14:textId="77777777" w:rsidR="00D40FA1" w:rsidRDefault="00D40FA1" w:rsidP="00C328D5">
            <w:pPr>
              <w:pStyle w:val="BodyText2"/>
              <w:numPr>
                <w:ilvl w:val="0"/>
                <w:numId w:val="24"/>
              </w:numPr>
            </w:pPr>
            <w:r>
              <w:t xml:space="preserve">View </w:t>
            </w:r>
            <w:r>
              <w:rPr>
                <w:noProof/>
              </w:rPr>
              <w:drawing>
                <wp:inline distT="0" distB="0" distL="0" distR="0" wp14:anchorId="59348694" wp14:editId="4F1BC484">
                  <wp:extent cx="154558" cy="154558"/>
                  <wp:effectExtent l="0" t="0" r="0" b="0"/>
                  <wp:docPr id="462" name="Picture 4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6" name="view.pn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083" cy="159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: This is used to view the parameter details. </w:t>
            </w:r>
          </w:p>
          <w:p w14:paraId="534D1978" w14:textId="77777777" w:rsidR="00D40FA1" w:rsidRDefault="00D40FA1" w:rsidP="00C328D5">
            <w:pPr>
              <w:pStyle w:val="BodyText2"/>
              <w:numPr>
                <w:ilvl w:val="0"/>
                <w:numId w:val="24"/>
              </w:numPr>
            </w:pPr>
            <w:r>
              <w:t xml:space="preserve">Edit </w:t>
            </w:r>
            <w:r>
              <w:rPr>
                <w:noProof/>
              </w:rPr>
              <w:drawing>
                <wp:inline distT="0" distB="0" distL="0" distR="0" wp14:anchorId="774ED33E" wp14:editId="260AE2D1">
                  <wp:extent cx="136800" cy="136800"/>
                  <wp:effectExtent l="0" t="0" r="0" b="0"/>
                  <wp:docPr id="464" name="Picture 464" descr="A close up of a 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6" name="edit.pn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8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: This is used to modify the parameter details.</w:t>
            </w:r>
          </w:p>
        </w:tc>
      </w:tr>
    </w:tbl>
    <w:p w14:paraId="05B2760E" w14:textId="77777777" w:rsidR="00D40FA1" w:rsidRPr="00934D4F" w:rsidRDefault="00D40FA1" w:rsidP="00D40FA1">
      <w:pPr>
        <w:pStyle w:val="BodyText2"/>
      </w:pPr>
      <w:r>
        <w:tab/>
      </w:r>
    </w:p>
    <w:p w14:paraId="2A67BC06" w14:textId="77777777" w:rsidR="00D40FA1" w:rsidRDefault="00D40FA1" w:rsidP="00CD5889">
      <w:pPr>
        <w:pStyle w:val="Heading2"/>
      </w:pPr>
      <w:bookmarkStart w:id="202" w:name="_Toc75816833"/>
      <w:r>
        <w:t>Edit Port Parameters</w:t>
      </w:r>
      <w:bookmarkEnd w:id="202"/>
    </w:p>
    <w:p w14:paraId="68A4E9D9" w14:textId="77777777" w:rsidR="00D40FA1" w:rsidRDefault="00D40FA1" w:rsidP="00D40FA1">
      <w:pPr>
        <w:pStyle w:val="BodyText2"/>
      </w:pPr>
      <w:r>
        <w:t xml:space="preserve">System Admins can modify the port related parameter. </w:t>
      </w:r>
    </w:p>
    <w:p w14:paraId="19AC2877" w14:textId="77777777" w:rsidR="00D40FA1" w:rsidRPr="000A33ED" w:rsidRDefault="00D40FA1" w:rsidP="00D40FA1">
      <w:pPr>
        <w:pStyle w:val="BodyText2"/>
        <w:rPr>
          <w:u w:val="single"/>
        </w:rPr>
      </w:pPr>
      <w:r w:rsidRPr="000A33ED">
        <w:rPr>
          <w:u w:val="single"/>
        </w:rPr>
        <w:t xml:space="preserve">To edit </w:t>
      </w:r>
      <w:r>
        <w:rPr>
          <w:u w:val="single"/>
        </w:rPr>
        <w:t>parameter</w:t>
      </w:r>
      <w:r w:rsidRPr="000A33ED">
        <w:rPr>
          <w:u w:val="single"/>
        </w:rPr>
        <w:t>:</w:t>
      </w:r>
    </w:p>
    <w:p w14:paraId="7C990FA7" w14:textId="77777777" w:rsidR="00D40FA1" w:rsidRDefault="00D40FA1" w:rsidP="00670230">
      <w:pPr>
        <w:pStyle w:val="BodyText2"/>
        <w:numPr>
          <w:ilvl w:val="0"/>
          <w:numId w:val="36"/>
        </w:numPr>
      </w:pPr>
      <w:r>
        <w:t xml:space="preserve">Click </w:t>
      </w:r>
      <w:r w:rsidRPr="00251CED">
        <w:rPr>
          <w:b/>
          <w:bCs/>
        </w:rPr>
        <w:t>Edit</w:t>
      </w:r>
      <w:r>
        <w:rPr>
          <w:b/>
          <w:bCs/>
        </w:rPr>
        <w:t xml:space="preserve"> (</w:t>
      </w:r>
      <w:r>
        <w:rPr>
          <w:b/>
          <w:bCs/>
          <w:noProof/>
        </w:rPr>
        <w:drawing>
          <wp:inline distT="0" distB="0" distL="0" distR="0" wp14:anchorId="0AAC37FB" wp14:editId="0BEC59AD">
            <wp:extent cx="120948" cy="120948"/>
            <wp:effectExtent l="0" t="0" r="0" b="0"/>
            <wp:docPr id="466" name="Picture 466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edit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24279" cy="12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) </w:t>
      </w:r>
      <w:r w:rsidRPr="00166A7A">
        <w:t xml:space="preserve">against the </w:t>
      </w:r>
      <w:r>
        <w:t>message</w:t>
      </w:r>
      <w:r w:rsidRPr="00166A7A">
        <w:t xml:space="preserve"> entry</w:t>
      </w:r>
      <w:r>
        <w:t xml:space="preserve"> to be modified</w:t>
      </w:r>
      <w:r w:rsidRPr="00166A7A">
        <w:t>.</w:t>
      </w:r>
      <w:r>
        <w:t xml:space="preserve"> </w:t>
      </w:r>
    </w:p>
    <w:p w14:paraId="16FA833D" w14:textId="37CA3034" w:rsidR="00D40FA1" w:rsidRDefault="00D40FA1" w:rsidP="00670230">
      <w:pPr>
        <w:pStyle w:val="BodyText2"/>
        <w:numPr>
          <w:ilvl w:val="0"/>
          <w:numId w:val="36"/>
        </w:numPr>
      </w:pPr>
      <w:r>
        <w:t xml:space="preserve">The </w:t>
      </w:r>
      <w:r w:rsidRPr="00251CED">
        <w:rPr>
          <w:b/>
          <w:bCs/>
        </w:rPr>
        <w:t xml:space="preserve">Edit </w:t>
      </w:r>
      <w:r w:rsidR="00DA34FD">
        <w:rPr>
          <w:b/>
          <w:bCs/>
        </w:rPr>
        <w:t>Custom Port</w:t>
      </w:r>
      <w:r>
        <w:t xml:space="preserve"> page appears.</w:t>
      </w:r>
    </w:p>
    <w:p w14:paraId="23898185" w14:textId="77777777" w:rsidR="00D40FA1" w:rsidRDefault="00D40FA1" w:rsidP="00D40FA1">
      <w:pPr>
        <w:pStyle w:val="BodyText2"/>
      </w:pPr>
    </w:p>
    <w:p w14:paraId="6D3A944B" w14:textId="6D803638" w:rsidR="00D40FA1" w:rsidRDefault="006D5A16" w:rsidP="00D40FA1">
      <w:pPr>
        <w:pStyle w:val="BodyText2"/>
        <w:ind w:left="862" w:hanging="142"/>
        <w:jc w:val="center"/>
      </w:pPr>
      <w:r>
        <w:rPr>
          <w:noProof/>
        </w:rPr>
        <w:lastRenderedPageBreak/>
        <w:drawing>
          <wp:inline distT="0" distB="0" distL="0" distR="0" wp14:anchorId="6AACF9C7" wp14:editId="1C8D8754">
            <wp:extent cx="4286655" cy="1152493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01924" cy="115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FE4C" w14:textId="7ECED35B" w:rsidR="00D40FA1" w:rsidRDefault="00D40FA1" w:rsidP="00FD5198">
      <w:pPr>
        <w:pStyle w:val="FigureCaption"/>
      </w:pPr>
      <w:bookmarkStart w:id="203" w:name="_Toc75817148"/>
      <w:r>
        <w:t xml:space="preserve">Figure </w:t>
      </w:r>
      <w:r w:rsidR="005608D4">
        <w:t>15</w:t>
      </w:r>
      <w:r>
        <w:t xml:space="preserve">: </w:t>
      </w:r>
      <w:r w:rsidR="00DA34FD">
        <w:t>Custom Port</w:t>
      </w:r>
      <w:r>
        <w:t xml:space="preserve"> - Edit</w:t>
      </w:r>
      <w:bookmarkEnd w:id="203"/>
    </w:p>
    <w:p w14:paraId="634217B4" w14:textId="77777777" w:rsidR="00D40FA1" w:rsidRDefault="00D40FA1" w:rsidP="00670230">
      <w:pPr>
        <w:pStyle w:val="BodyText2"/>
        <w:numPr>
          <w:ilvl w:val="0"/>
          <w:numId w:val="36"/>
        </w:numPr>
      </w:pPr>
      <w:r>
        <w:t>Make the required changes.</w:t>
      </w:r>
    </w:p>
    <w:p w14:paraId="79943C2A" w14:textId="77777777" w:rsidR="00D40FA1" w:rsidRDefault="00D40FA1" w:rsidP="00670230">
      <w:pPr>
        <w:pStyle w:val="BodyText2"/>
        <w:numPr>
          <w:ilvl w:val="0"/>
          <w:numId w:val="36"/>
        </w:numPr>
      </w:pPr>
      <w:r>
        <w:t xml:space="preserve">Click </w:t>
      </w:r>
      <w:r w:rsidRPr="00054A1F">
        <w:rPr>
          <w:b/>
          <w:bCs/>
        </w:rPr>
        <w:t>UPDATE</w:t>
      </w:r>
      <w:r>
        <w:t>.</w:t>
      </w:r>
    </w:p>
    <w:p w14:paraId="46D5070D" w14:textId="77777777" w:rsidR="00D40FA1" w:rsidRDefault="00D40FA1" w:rsidP="00D40FA1">
      <w:pPr>
        <w:pStyle w:val="BodyText2"/>
      </w:pPr>
    </w:p>
    <w:p w14:paraId="757C57DC" w14:textId="039E7CDC" w:rsidR="00D40FA1" w:rsidRDefault="00D40FA1" w:rsidP="00CD5889">
      <w:pPr>
        <w:pStyle w:val="Heading2"/>
      </w:pPr>
      <w:bookmarkStart w:id="204" w:name="_Toc75816834"/>
      <w:r>
        <w:t xml:space="preserve">Filter </w:t>
      </w:r>
      <w:r w:rsidR="00DA34FD">
        <w:t>Custom Port</w:t>
      </w:r>
      <w:bookmarkEnd w:id="204"/>
    </w:p>
    <w:p w14:paraId="3E438078" w14:textId="77777777" w:rsidR="00D40FA1" w:rsidRPr="00211CB9" w:rsidRDefault="00D40FA1" w:rsidP="00D40FA1">
      <w:pPr>
        <w:pStyle w:val="BodyText2"/>
      </w:pPr>
      <w:r>
        <w:t xml:space="preserve">System Admins can view selective </w:t>
      </w:r>
      <w:r w:rsidR="00203DEC">
        <w:t>information</w:t>
      </w:r>
      <w:r>
        <w:t xml:space="preserve"> by defining specific values in the listed fields. For example, System Admins can view the entire </w:t>
      </w:r>
      <w:r w:rsidR="00203DEC">
        <w:t>address for port type</w:t>
      </w:r>
      <w:r>
        <w:t xml:space="preserve"> as </w:t>
      </w:r>
      <w:r w:rsidR="00203DEC">
        <w:t>Water</w:t>
      </w:r>
      <w:r>
        <w:t>.</w:t>
      </w:r>
    </w:p>
    <w:p w14:paraId="3EA444A6" w14:textId="77777777" w:rsidR="00D40FA1" w:rsidRDefault="00D40FA1" w:rsidP="00D40FA1">
      <w:pPr>
        <w:pStyle w:val="BodyText2"/>
        <w:rPr>
          <w:u w:val="single"/>
        </w:rPr>
      </w:pPr>
    </w:p>
    <w:p w14:paraId="3EEA71F7" w14:textId="77777777" w:rsidR="00D40FA1" w:rsidRDefault="00D40FA1" w:rsidP="00D40FA1">
      <w:pPr>
        <w:pStyle w:val="BodyText2"/>
        <w:rPr>
          <w:u w:val="single"/>
        </w:rPr>
      </w:pPr>
      <w:r>
        <w:rPr>
          <w:u w:val="single"/>
        </w:rPr>
        <w:t>To view specific parameter</w:t>
      </w:r>
      <w:r w:rsidRPr="009251E2">
        <w:rPr>
          <w:u w:val="single"/>
        </w:rPr>
        <w:t>:</w:t>
      </w:r>
    </w:p>
    <w:p w14:paraId="4322EC85" w14:textId="1881A604" w:rsidR="00D40FA1" w:rsidRDefault="00BB5E1A" w:rsidP="00D40FA1">
      <w:pPr>
        <w:pStyle w:val="BodyText2"/>
        <w:jc w:val="center"/>
        <w:rPr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741DBD7" wp14:editId="2D3F295D">
                <wp:simplePos x="0" y="0"/>
                <wp:positionH relativeFrom="column">
                  <wp:posOffset>3456630</wp:posOffset>
                </wp:positionH>
                <wp:positionV relativeFrom="paragraph">
                  <wp:posOffset>165843</wp:posOffset>
                </wp:positionV>
                <wp:extent cx="479898" cy="226978"/>
                <wp:effectExtent l="0" t="0" r="15875" b="20955"/>
                <wp:wrapNone/>
                <wp:docPr id="459" name="Rectangle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9898" cy="226978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935ADE" id="Rectangle 459" o:spid="_x0000_s1026" style="position:absolute;margin-left:272.2pt;margin-top:13.05pt;width:37.8pt;height:17.8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" filled="f" strokecolor="#ffc000 [3207]" strokeweight="2pt"/>
            </w:pict>
          </mc:Fallback>
        </mc:AlternateContent>
      </w:r>
      <w:r w:rsidR="00203DEC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DF053D1" wp14:editId="574A8DE1">
                <wp:simplePos x="0" y="0"/>
                <wp:positionH relativeFrom="column">
                  <wp:posOffset>65135</wp:posOffset>
                </wp:positionH>
                <wp:positionV relativeFrom="paragraph">
                  <wp:posOffset>146455</wp:posOffset>
                </wp:positionV>
                <wp:extent cx="3385225" cy="265890"/>
                <wp:effectExtent l="0" t="0" r="24765" b="20320"/>
                <wp:wrapNone/>
                <wp:docPr id="460" name="Rectangle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5225" cy="26589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CBC1F0" id="Rectangle 460" o:spid="_x0000_s1026" style="position:absolute;margin-left:5.15pt;margin-top:11.55pt;width:266.55pt;height:20.9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" filled="f" strokecolor="#ffc000 [3207]" strokeweight="2pt"/>
            </w:pict>
          </mc:Fallback>
        </mc:AlternateContent>
      </w:r>
      <w:r>
        <w:rPr>
          <w:noProof/>
        </w:rPr>
        <w:drawing>
          <wp:inline distT="0" distB="0" distL="0" distR="0" wp14:anchorId="70CEA6B4" wp14:editId="69A94ED6">
            <wp:extent cx="5278755" cy="1497965"/>
            <wp:effectExtent l="0" t="0" r="0" b="698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8715A" w14:textId="402D1559" w:rsidR="00D40FA1" w:rsidRPr="009251E2" w:rsidRDefault="00D40FA1" w:rsidP="00FD5198">
      <w:pPr>
        <w:pStyle w:val="FigureCaption"/>
        <w:rPr>
          <w:u w:val="single"/>
        </w:rPr>
      </w:pPr>
      <w:bookmarkStart w:id="205" w:name="_Toc75817149"/>
      <w:r>
        <w:t xml:space="preserve">Figure </w:t>
      </w:r>
      <w:r w:rsidR="002B208B">
        <w:t>16</w:t>
      </w:r>
      <w:r>
        <w:t xml:space="preserve">: </w:t>
      </w:r>
      <w:r w:rsidR="00DA34FD">
        <w:t>Custom Port</w:t>
      </w:r>
      <w:r>
        <w:t xml:space="preserve"> – Filter Option</w:t>
      </w:r>
      <w:bookmarkEnd w:id="205"/>
      <w:r>
        <w:t xml:space="preserve"> </w:t>
      </w:r>
    </w:p>
    <w:p w14:paraId="638144A9" w14:textId="77777777" w:rsidR="00D40FA1" w:rsidRDefault="00D40FA1" w:rsidP="00670230">
      <w:pPr>
        <w:pStyle w:val="BodyText2"/>
        <w:numPr>
          <w:ilvl w:val="0"/>
          <w:numId w:val="37"/>
        </w:numPr>
      </w:pPr>
      <w:r>
        <w:t>Enter the required value in one or more of the listed fields:</w:t>
      </w:r>
    </w:p>
    <w:p w14:paraId="713405B9" w14:textId="77777777" w:rsidR="00D40FA1" w:rsidRPr="001267E7" w:rsidRDefault="00203DEC" w:rsidP="00C328D5">
      <w:pPr>
        <w:pStyle w:val="BodyText2"/>
        <w:numPr>
          <w:ilvl w:val="0"/>
          <w:numId w:val="22"/>
        </w:numPr>
      </w:pPr>
      <w:r>
        <w:rPr>
          <w:b/>
          <w:bCs/>
        </w:rPr>
        <w:t xml:space="preserve">Port </w:t>
      </w:r>
      <w:r w:rsidR="00D40FA1">
        <w:rPr>
          <w:b/>
          <w:bCs/>
        </w:rPr>
        <w:t>Type</w:t>
      </w:r>
      <w:r w:rsidR="00D40FA1" w:rsidRPr="00054A1F">
        <w:t xml:space="preserve">: </w:t>
      </w:r>
      <w:r w:rsidR="00D40FA1">
        <w:t xml:space="preserve">Select the </w:t>
      </w:r>
      <w:r>
        <w:t>port</w:t>
      </w:r>
      <w:r w:rsidR="00D40FA1">
        <w:t xml:space="preserve"> type</w:t>
      </w:r>
      <w:r w:rsidR="00D40FA1" w:rsidRPr="001267E7">
        <w:t xml:space="preserve"> </w:t>
      </w:r>
    </w:p>
    <w:p w14:paraId="73CC6D7C" w14:textId="77777777" w:rsidR="00D40FA1" w:rsidRDefault="00D40FA1" w:rsidP="00670230">
      <w:pPr>
        <w:pStyle w:val="BodyText2"/>
        <w:numPr>
          <w:ilvl w:val="0"/>
          <w:numId w:val="37"/>
        </w:numPr>
      </w:pPr>
      <w:r>
        <w:t xml:space="preserve">Click </w:t>
      </w:r>
      <w:r w:rsidRPr="00054A1F">
        <w:rPr>
          <w:b/>
          <w:bCs/>
        </w:rPr>
        <w:t>FILTER</w:t>
      </w:r>
      <w:r>
        <w:t>.</w:t>
      </w:r>
    </w:p>
    <w:p w14:paraId="049121D1" w14:textId="77777777" w:rsidR="00D40FA1" w:rsidRDefault="00D40FA1" w:rsidP="00D40FA1">
      <w:pPr>
        <w:pStyle w:val="BodyText2"/>
      </w:pPr>
      <w:r>
        <w:t>The parameter that matches the specified values is shown in the dashboard.</w:t>
      </w:r>
    </w:p>
    <w:p w14:paraId="4ECAF477" w14:textId="5F75AFBC" w:rsidR="00D40FA1" w:rsidRDefault="00D40FA1" w:rsidP="000B0CE4">
      <w:pPr>
        <w:pStyle w:val="BodyText2"/>
      </w:pPr>
    </w:p>
    <w:p w14:paraId="40E395B1" w14:textId="77777777" w:rsidR="00F876A6" w:rsidRDefault="00F876A6" w:rsidP="000B0CE4">
      <w:pPr>
        <w:pStyle w:val="BodyText2"/>
      </w:pPr>
    </w:p>
    <w:bookmarkEnd w:id="199"/>
    <w:p w14:paraId="6E3EB5F6" w14:textId="77777777" w:rsidR="000A24AC" w:rsidRDefault="000A24AC" w:rsidP="000B0CE4">
      <w:pPr>
        <w:pStyle w:val="BodyText2"/>
      </w:pPr>
    </w:p>
    <w:p w14:paraId="5B115325" w14:textId="77777777" w:rsidR="00E8010D" w:rsidRDefault="00E8010D" w:rsidP="00CD5889">
      <w:pPr>
        <w:pStyle w:val="Heading2"/>
      </w:pPr>
      <w:bookmarkStart w:id="206" w:name="_Toc75816835"/>
      <w:r>
        <w:lastRenderedPageBreak/>
        <w:t>Field Management</w:t>
      </w:r>
      <w:bookmarkEnd w:id="206"/>
    </w:p>
    <w:p w14:paraId="42AF8B15" w14:textId="77777777" w:rsidR="00E8010D" w:rsidRDefault="00E8010D" w:rsidP="00E8010D">
      <w:pPr>
        <w:pStyle w:val="BodyText2"/>
      </w:pPr>
      <w:r>
        <w:t>System Admins can configure the value of various field</w:t>
      </w:r>
      <w:r w:rsidR="00EC1F22">
        <w:t>s</w:t>
      </w:r>
      <w:r>
        <w:t xml:space="preserve"> in the CEIR system. The fields are the following types:</w:t>
      </w:r>
    </w:p>
    <w:p w14:paraId="637779E5" w14:textId="77777777" w:rsidR="00EC1F22" w:rsidRDefault="00EC1F22" w:rsidP="00670230">
      <w:pPr>
        <w:pStyle w:val="BodyText2"/>
        <w:numPr>
          <w:ilvl w:val="0"/>
          <w:numId w:val="33"/>
        </w:numPr>
      </w:pPr>
      <w:r>
        <w:t xml:space="preserve">File </w:t>
      </w:r>
      <w:r w:rsidR="00E8010D">
        <w:t>Fields in the input file as uploaded by stakeholder. For ex</w:t>
      </w:r>
      <w:r>
        <w:t>ample</w:t>
      </w:r>
      <w:r w:rsidR="00E8010D">
        <w:t>, importer upload</w:t>
      </w:r>
      <w:r>
        <w:t>s a file while registering the consignment. The file contains various fields like device type.</w:t>
      </w:r>
    </w:p>
    <w:p w14:paraId="798C3B27" w14:textId="77777777" w:rsidR="00E8010D" w:rsidRDefault="00EC1F22" w:rsidP="00670230">
      <w:pPr>
        <w:pStyle w:val="BodyText2"/>
        <w:numPr>
          <w:ilvl w:val="0"/>
          <w:numId w:val="33"/>
        </w:numPr>
      </w:pPr>
      <w:r>
        <w:t xml:space="preserve">Form Field that is shown in the form as displayed to the user. For example, </w:t>
      </w:r>
      <w:r w:rsidR="00E8010D">
        <w:t xml:space="preserve">the custom </w:t>
      </w:r>
      <w:r>
        <w:t>registration form has dro</w:t>
      </w:r>
      <w:r w:rsidR="00E8010D">
        <w:t>p</w:t>
      </w:r>
      <w:r>
        <w:t xml:space="preserve"> down to list down all the p</w:t>
      </w:r>
      <w:r w:rsidR="00E8010D">
        <w:t xml:space="preserve">ort </w:t>
      </w:r>
      <w:r>
        <w:t>types like water, land and air.</w:t>
      </w:r>
    </w:p>
    <w:p w14:paraId="13C635C4" w14:textId="097D781A" w:rsidR="00EC1F22" w:rsidRDefault="001D0531" w:rsidP="00670230">
      <w:pPr>
        <w:pStyle w:val="BodyText2"/>
        <w:numPr>
          <w:ilvl w:val="0"/>
          <w:numId w:val="33"/>
        </w:numPr>
      </w:pPr>
      <w:r>
        <w:t>Status</w:t>
      </w:r>
      <w:r w:rsidR="00EC1F22">
        <w:t xml:space="preserve"> Field that is shown in the various filters in the form. For example, there </w:t>
      </w:r>
      <w:r w:rsidR="0059444E">
        <w:t>is</w:t>
      </w:r>
      <w:r w:rsidR="00EC1F22">
        <w:t xml:space="preserve"> various status of the consignment like NEW, PROCESSING etc</w:t>
      </w:r>
      <w:r>
        <w:t xml:space="preserve">. The </w:t>
      </w:r>
      <w:r w:rsidR="0059444E">
        <w:t>system contains</w:t>
      </w:r>
      <w:r>
        <w:t xml:space="preserve"> a state logic based on these field values.</w:t>
      </w:r>
    </w:p>
    <w:p w14:paraId="36095793" w14:textId="0E33E0F6" w:rsidR="00EC1F22" w:rsidRDefault="001D0531" w:rsidP="00670230">
      <w:pPr>
        <w:pStyle w:val="BodyText2"/>
        <w:numPr>
          <w:ilvl w:val="0"/>
          <w:numId w:val="33"/>
        </w:numPr>
      </w:pPr>
      <w:r>
        <w:t>System</w:t>
      </w:r>
      <w:r w:rsidR="00EC1F22">
        <w:t xml:space="preserve"> Fields that are shown in the various views in form of tables field values. For example, the alert can be raised or cleared. The value for same is displayed</w:t>
      </w:r>
    </w:p>
    <w:p w14:paraId="1F718529" w14:textId="77777777" w:rsidR="00E8010D" w:rsidRDefault="00E8010D" w:rsidP="00E8010D">
      <w:pPr>
        <w:pStyle w:val="BodyText2"/>
        <w:rPr>
          <w:u w:val="single"/>
        </w:rPr>
      </w:pPr>
      <w:r w:rsidRPr="008C008C">
        <w:rPr>
          <w:u w:val="single"/>
        </w:rPr>
        <w:t xml:space="preserve">To </w:t>
      </w:r>
      <w:r>
        <w:rPr>
          <w:u w:val="single"/>
        </w:rPr>
        <w:t xml:space="preserve">configure </w:t>
      </w:r>
      <w:r w:rsidR="00EC1F22">
        <w:rPr>
          <w:u w:val="single"/>
        </w:rPr>
        <w:t>field</w:t>
      </w:r>
      <w:r>
        <w:rPr>
          <w:u w:val="single"/>
        </w:rPr>
        <w:t xml:space="preserve"> parameters:</w:t>
      </w:r>
    </w:p>
    <w:p w14:paraId="610E38CE" w14:textId="77777777" w:rsidR="00E8010D" w:rsidRDefault="00E8010D" w:rsidP="00670230">
      <w:pPr>
        <w:pStyle w:val="BodyText2"/>
        <w:numPr>
          <w:ilvl w:val="0"/>
          <w:numId w:val="35"/>
        </w:numPr>
      </w:pPr>
      <w:r>
        <w:t xml:space="preserve">Select </w:t>
      </w:r>
      <w:r w:rsidR="00EC1F22">
        <w:rPr>
          <w:b/>
          <w:bCs/>
        </w:rPr>
        <w:t>Field</w:t>
      </w:r>
      <w:r>
        <w:rPr>
          <w:b/>
          <w:bCs/>
        </w:rPr>
        <w:t xml:space="preserve"> M</w:t>
      </w:r>
      <w:r w:rsidRPr="00D74081">
        <w:rPr>
          <w:b/>
          <w:bCs/>
        </w:rPr>
        <w:t>anagement</w:t>
      </w:r>
      <w:r>
        <w:t xml:space="preserve"> in the left panel.</w:t>
      </w:r>
    </w:p>
    <w:p w14:paraId="79A6188A" w14:textId="175F89E7" w:rsidR="00E8010D" w:rsidRDefault="00EC1F22" w:rsidP="00E8010D">
      <w:pPr>
        <w:pStyle w:val="BodyText2"/>
        <w:ind w:left="360" w:firstLine="426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7633E14" wp14:editId="6201F5DB">
                <wp:simplePos x="0" y="0"/>
                <wp:positionH relativeFrom="column">
                  <wp:posOffset>1032645</wp:posOffset>
                </wp:positionH>
                <wp:positionV relativeFrom="paragraph">
                  <wp:posOffset>748705</wp:posOffset>
                </wp:positionV>
                <wp:extent cx="701675" cy="148590"/>
                <wp:effectExtent l="0" t="0" r="34925" b="2921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675" cy="14859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9B45AB" id="Rectangle 2" o:spid="_x0000_s1026" style="position:absolute;margin-left:81.3pt;margin-top:58.95pt;width:55.25pt;height:11.7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" filled="f" strokecolor="#ffc000 [3207]" strokeweight="2pt"/>
            </w:pict>
          </mc:Fallback>
        </mc:AlternateContent>
      </w:r>
      <w:r w:rsidR="0073223C">
        <w:rPr>
          <w:noProof/>
        </w:rPr>
        <w:drawing>
          <wp:inline distT="0" distB="0" distL="0" distR="0" wp14:anchorId="473A241B" wp14:editId="2F39170C">
            <wp:extent cx="3488987" cy="1914683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90761" cy="191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60F0" w14:textId="33B10326" w:rsidR="00E8010D" w:rsidRDefault="00FD5198" w:rsidP="00FD5198">
      <w:pPr>
        <w:pStyle w:val="FigureCaption"/>
      </w:pPr>
      <w:bookmarkStart w:id="207" w:name="_Toc75817150"/>
      <w:r>
        <w:t>Fi</w:t>
      </w:r>
      <w:r w:rsidR="00E8010D">
        <w:t xml:space="preserve">gure </w:t>
      </w:r>
      <w:r w:rsidR="00BB2137">
        <w:t>17</w:t>
      </w:r>
      <w:r w:rsidR="00E8010D">
        <w:t xml:space="preserve">: </w:t>
      </w:r>
      <w:r w:rsidR="00EC1F22">
        <w:t>Field</w:t>
      </w:r>
      <w:r w:rsidR="00E8010D">
        <w:t xml:space="preserve"> Management</w:t>
      </w:r>
      <w:bookmarkEnd w:id="207"/>
    </w:p>
    <w:p w14:paraId="007BCC4E" w14:textId="77777777" w:rsidR="00E8010D" w:rsidRDefault="00E8010D" w:rsidP="00E8010D">
      <w:pPr>
        <w:pStyle w:val="BodyText2"/>
        <w:ind w:left="426"/>
      </w:pPr>
      <w:r>
        <w:t xml:space="preserve">The following columns are seen in the </w:t>
      </w:r>
      <w:r w:rsidR="00EC1F22">
        <w:t>Field</w:t>
      </w:r>
      <w:r>
        <w:t xml:space="preserve"> Management Page</w:t>
      </w:r>
      <w:r w:rsidR="00EC1F22">
        <w:t xml:space="preserve"> once a form field is selected:</w:t>
      </w:r>
    </w:p>
    <w:tbl>
      <w:tblPr>
        <w:tblW w:w="0" w:type="auto"/>
        <w:jc w:val="center"/>
        <w:tbl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single" w:sz="4" w:space="0" w:color="4472C4" w:themeColor="accent5"/>
          <w:insideV w:val="single" w:sz="4" w:space="0" w:color="4472C4" w:themeColor="accent5"/>
        </w:tblBorders>
        <w:tblLook w:val="01E0" w:firstRow="1" w:lastRow="1" w:firstColumn="1" w:lastColumn="1" w:noHBand="0" w:noVBand="0"/>
      </w:tblPr>
      <w:tblGrid>
        <w:gridCol w:w="2547"/>
        <w:gridCol w:w="4979"/>
      </w:tblGrid>
      <w:tr w:rsidR="00E8010D" w:rsidRPr="003D50EC" w14:paraId="5672A7EF" w14:textId="77777777" w:rsidTr="00E8010D">
        <w:trPr>
          <w:trHeight w:val="293"/>
          <w:tblHeader/>
          <w:jc w:val="center"/>
        </w:trPr>
        <w:tc>
          <w:tcPr>
            <w:tcW w:w="2547" w:type="dxa"/>
            <w:shd w:val="clear" w:color="auto" w:fill="5B9BD5" w:themeFill="accent1"/>
          </w:tcPr>
          <w:p w14:paraId="28597C38" w14:textId="77777777" w:rsidR="00E8010D" w:rsidRPr="0001372C" w:rsidRDefault="00E8010D" w:rsidP="00E8010D">
            <w:pPr>
              <w:pStyle w:val="BodyText2"/>
              <w:rPr>
                <w:b/>
                <w:bCs/>
                <w:color w:val="FFFFFF" w:themeColor="background1"/>
              </w:rPr>
            </w:pPr>
            <w:r w:rsidRPr="0001372C">
              <w:rPr>
                <w:b/>
                <w:bCs/>
                <w:color w:val="FFFFFF" w:themeColor="background1"/>
              </w:rPr>
              <w:t>Column</w:t>
            </w:r>
          </w:p>
        </w:tc>
        <w:tc>
          <w:tcPr>
            <w:tcW w:w="4979" w:type="dxa"/>
            <w:shd w:val="clear" w:color="auto" w:fill="5B9BD5" w:themeFill="accent1"/>
          </w:tcPr>
          <w:p w14:paraId="0BFF2672" w14:textId="77777777" w:rsidR="00E8010D" w:rsidRPr="0001372C" w:rsidRDefault="00E8010D" w:rsidP="00E8010D">
            <w:pPr>
              <w:pStyle w:val="BodyText2"/>
              <w:rPr>
                <w:b/>
                <w:bCs/>
                <w:color w:val="FFFFFF" w:themeColor="background1"/>
              </w:rPr>
            </w:pPr>
            <w:r w:rsidRPr="0001372C">
              <w:rPr>
                <w:b/>
                <w:bCs/>
                <w:color w:val="FFFFFF" w:themeColor="background1"/>
                <w:lang w:val="fr-FR"/>
              </w:rPr>
              <w:t>Description</w:t>
            </w:r>
          </w:p>
        </w:tc>
      </w:tr>
      <w:tr w:rsidR="00E8010D" w:rsidRPr="003D50EC" w14:paraId="4888243F" w14:textId="77777777" w:rsidTr="00E8010D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07A16D15" w14:textId="77777777" w:rsidR="00E8010D" w:rsidRPr="00B708C5" w:rsidRDefault="00E8010D" w:rsidP="00E8010D">
            <w:pPr>
              <w:pStyle w:val="ListBullet1"/>
              <w:numPr>
                <w:ilvl w:val="0"/>
                <w:numId w:val="0"/>
              </w:numPr>
            </w:pPr>
            <w:r>
              <w:t>Created On</w:t>
            </w:r>
            <w:r w:rsidRPr="00B708C5">
              <w:t xml:space="preserve"> </w:t>
            </w:r>
          </w:p>
        </w:tc>
        <w:tc>
          <w:tcPr>
            <w:tcW w:w="4979" w:type="dxa"/>
            <w:shd w:val="clear" w:color="auto" w:fill="auto"/>
          </w:tcPr>
          <w:p w14:paraId="56E273FA" w14:textId="77777777" w:rsidR="00E8010D" w:rsidRPr="00B708C5" w:rsidRDefault="00E8010D" w:rsidP="00E8010D">
            <w:pPr>
              <w:pStyle w:val="BodyText2"/>
              <w:rPr>
                <w:rFonts w:ascii="Arial Unicode MS" w:hAnsi="Arial Unicode MS" w:cs="Arial Unicode MS"/>
                <w:sz w:val="18"/>
              </w:rPr>
            </w:pPr>
            <w:r>
              <w:t>This is the date of installation of system.</w:t>
            </w:r>
          </w:p>
        </w:tc>
      </w:tr>
      <w:tr w:rsidR="00E8010D" w:rsidRPr="003D50EC" w14:paraId="29B15BF8" w14:textId="77777777" w:rsidTr="00E8010D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29E36A57" w14:textId="77777777" w:rsidR="00E8010D" w:rsidRDefault="00E8010D" w:rsidP="00E8010D">
            <w:pPr>
              <w:pStyle w:val="ListBullet1"/>
              <w:numPr>
                <w:ilvl w:val="0"/>
                <w:numId w:val="0"/>
              </w:numPr>
            </w:pPr>
            <w:r>
              <w:t>Modified On</w:t>
            </w:r>
          </w:p>
        </w:tc>
        <w:tc>
          <w:tcPr>
            <w:tcW w:w="4979" w:type="dxa"/>
            <w:shd w:val="clear" w:color="auto" w:fill="auto"/>
          </w:tcPr>
          <w:p w14:paraId="14736333" w14:textId="77777777" w:rsidR="00E8010D" w:rsidRDefault="00E8010D" w:rsidP="001771C8">
            <w:pPr>
              <w:pStyle w:val="BodyText2"/>
            </w:pPr>
            <w:r>
              <w:t xml:space="preserve">Date when </w:t>
            </w:r>
            <w:r w:rsidR="001771C8">
              <w:t>field</w:t>
            </w:r>
            <w:r>
              <w:t xml:space="preserve"> is last modified.</w:t>
            </w:r>
          </w:p>
        </w:tc>
      </w:tr>
      <w:tr w:rsidR="00E8010D" w:rsidRPr="003D50EC" w14:paraId="10C1C1B4" w14:textId="77777777" w:rsidTr="00E8010D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1421F4AA" w14:textId="77777777" w:rsidR="00E8010D" w:rsidRPr="00B708C5" w:rsidRDefault="001771C8" w:rsidP="001771C8">
            <w:pPr>
              <w:pStyle w:val="BodyText2"/>
            </w:pPr>
            <w:r>
              <w:t>Field</w:t>
            </w:r>
          </w:p>
        </w:tc>
        <w:tc>
          <w:tcPr>
            <w:tcW w:w="4979" w:type="dxa"/>
            <w:shd w:val="clear" w:color="auto" w:fill="auto"/>
          </w:tcPr>
          <w:p w14:paraId="75B3E0BE" w14:textId="77777777" w:rsidR="00E8010D" w:rsidRPr="00B708C5" w:rsidRDefault="001771C8" w:rsidP="00E8010D">
            <w:pPr>
              <w:pStyle w:val="BodyText2"/>
              <w:rPr>
                <w:rFonts w:ascii="Arial Unicode MS" w:hAnsi="Arial Unicode MS" w:cs="Arial Unicode MS"/>
                <w:sz w:val="18"/>
              </w:rPr>
            </w:pPr>
            <w:r>
              <w:t>The tag assigned to the field.</w:t>
            </w:r>
          </w:p>
        </w:tc>
      </w:tr>
      <w:tr w:rsidR="00E8010D" w:rsidRPr="003D50EC" w14:paraId="4125D3F5" w14:textId="77777777" w:rsidTr="00E8010D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7430C06C" w14:textId="77777777" w:rsidR="00E8010D" w:rsidRDefault="001771C8" w:rsidP="00E8010D">
            <w:pPr>
              <w:pStyle w:val="BodyText2"/>
            </w:pPr>
            <w:r>
              <w:lastRenderedPageBreak/>
              <w:t>Display Name</w:t>
            </w:r>
          </w:p>
        </w:tc>
        <w:tc>
          <w:tcPr>
            <w:tcW w:w="4979" w:type="dxa"/>
            <w:shd w:val="clear" w:color="auto" w:fill="auto"/>
          </w:tcPr>
          <w:p w14:paraId="0D52EB9E" w14:textId="77777777" w:rsidR="00E8010D" w:rsidRDefault="001771C8" w:rsidP="00E8010D">
            <w:pPr>
              <w:pStyle w:val="BodyText2"/>
            </w:pPr>
            <w:r>
              <w:t>The name that will be displayed on the form</w:t>
            </w:r>
          </w:p>
        </w:tc>
      </w:tr>
      <w:tr w:rsidR="001771C8" w:rsidRPr="003D50EC" w14:paraId="3354F151" w14:textId="77777777" w:rsidTr="00E8010D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63412363" w14:textId="77777777" w:rsidR="001771C8" w:rsidRDefault="001771C8" w:rsidP="00E8010D">
            <w:pPr>
              <w:pStyle w:val="BodyText2"/>
            </w:pPr>
            <w:r>
              <w:t>Field ID</w:t>
            </w:r>
          </w:p>
        </w:tc>
        <w:tc>
          <w:tcPr>
            <w:tcW w:w="4979" w:type="dxa"/>
            <w:shd w:val="clear" w:color="auto" w:fill="auto"/>
          </w:tcPr>
          <w:p w14:paraId="54F76E72" w14:textId="77777777" w:rsidR="001771C8" w:rsidRDefault="001771C8" w:rsidP="00E8010D">
            <w:pPr>
              <w:pStyle w:val="BodyText2"/>
            </w:pPr>
            <w:r>
              <w:t>This is used in special scenarios</w:t>
            </w:r>
          </w:p>
        </w:tc>
      </w:tr>
      <w:tr w:rsidR="001771C8" w:rsidRPr="003D50EC" w14:paraId="3D81EE84" w14:textId="77777777" w:rsidTr="00E8010D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5CBA8B76" w14:textId="77777777" w:rsidR="001771C8" w:rsidRDefault="001771C8" w:rsidP="00E8010D">
            <w:pPr>
              <w:pStyle w:val="BodyText2"/>
            </w:pPr>
            <w:r>
              <w:t xml:space="preserve">Description </w:t>
            </w:r>
          </w:p>
        </w:tc>
        <w:tc>
          <w:tcPr>
            <w:tcW w:w="4979" w:type="dxa"/>
            <w:shd w:val="clear" w:color="auto" w:fill="auto"/>
          </w:tcPr>
          <w:p w14:paraId="7B85224D" w14:textId="77777777" w:rsidR="001771C8" w:rsidRDefault="001771C8" w:rsidP="00E8010D">
            <w:pPr>
              <w:pStyle w:val="BodyText2"/>
            </w:pPr>
            <w:r>
              <w:t>Description of the field name</w:t>
            </w:r>
          </w:p>
        </w:tc>
      </w:tr>
      <w:tr w:rsidR="00E8010D" w:rsidRPr="003D50EC" w14:paraId="4384271F" w14:textId="77777777" w:rsidTr="00E8010D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3CA8123F" w14:textId="77777777" w:rsidR="00E8010D" w:rsidRDefault="00E8010D" w:rsidP="00E8010D">
            <w:pPr>
              <w:pStyle w:val="BodyText2"/>
            </w:pPr>
            <w:r>
              <w:t>Action</w:t>
            </w:r>
          </w:p>
        </w:tc>
        <w:tc>
          <w:tcPr>
            <w:tcW w:w="4979" w:type="dxa"/>
            <w:shd w:val="clear" w:color="auto" w:fill="auto"/>
          </w:tcPr>
          <w:p w14:paraId="16D0E1FE" w14:textId="77777777" w:rsidR="00E8010D" w:rsidRDefault="00E8010D" w:rsidP="00E8010D">
            <w:pPr>
              <w:pStyle w:val="BodyText2"/>
            </w:pPr>
            <w:r>
              <w:t xml:space="preserve">This displays different actions that can be performed on the </w:t>
            </w:r>
            <w:r w:rsidR="001771C8">
              <w:t>field</w:t>
            </w:r>
            <w:r>
              <w:t xml:space="preserve"> parameter.</w:t>
            </w:r>
          </w:p>
          <w:p w14:paraId="667A7E59" w14:textId="77777777" w:rsidR="00E8010D" w:rsidRDefault="00E8010D" w:rsidP="00C328D5">
            <w:pPr>
              <w:pStyle w:val="BodyText2"/>
              <w:numPr>
                <w:ilvl w:val="0"/>
                <w:numId w:val="24"/>
              </w:numPr>
            </w:pPr>
            <w:r>
              <w:t xml:space="preserve">View </w:t>
            </w:r>
            <w:r>
              <w:rPr>
                <w:noProof/>
              </w:rPr>
              <w:drawing>
                <wp:inline distT="0" distB="0" distL="0" distR="0" wp14:anchorId="1823A7D9" wp14:editId="2AEAFDAF">
                  <wp:extent cx="154558" cy="154558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6" name="view.pn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083" cy="159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: This is used to view the </w:t>
            </w:r>
            <w:r w:rsidR="001771C8">
              <w:t xml:space="preserve">field </w:t>
            </w:r>
            <w:r>
              <w:t xml:space="preserve">parameter details. </w:t>
            </w:r>
          </w:p>
          <w:p w14:paraId="044E1B90" w14:textId="77777777" w:rsidR="00E8010D" w:rsidRDefault="00E8010D" w:rsidP="00C328D5">
            <w:pPr>
              <w:pStyle w:val="BodyText2"/>
              <w:numPr>
                <w:ilvl w:val="0"/>
                <w:numId w:val="24"/>
              </w:numPr>
            </w:pPr>
            <w:r>
              <w:t xml:space="preserve">Edit </w:t>
            </w:r>
            <w:r>
              <w:rPr>
                <w:noProof/>
              </w:rPr>
              <w:drawing>
                <wp:inline distT="0" distB="0" distL="0" distR="0" wp14:anchorId="1412F1DA" wp14:editId="35D4F26A">
                  <wp:extent cx="136800" cy="136800"/>
                  <wp:effectExtent l="0" t="0" r="0" b="0"/>
                  <wp:docPr id="23" name="Picture 23" descr="A close up of a 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6" name="edit.pn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8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: This is used to modify the </w:t>
            </w:r>
            <w:r w:rsidR="001771C8">
              <w:t xml:space="preserve">field </w:t>
            </w:r>
            <w:r>
              <w:t>parameter details.</w:t>
            </w:r>
          </w:p>
        </w:tc>
      </w:tr>
    </w:tbl>
    <w:p w14:paraId="3FDDB8DD" w14:textId="77777777" w:rsidR="00E8010D" w:rsidRDefault="00E8010D" w:rsidP="00E8010D">
      <w:pPr>
        <w:pStyle w:val="BodyText2"/>
      </w:pPr>
      <w:r>
        <w:tab/>
      </w:r>
    </w:p>
    <w:p w14:paraId="2DDD57A3" w14:textId="24198855" w:rsidR="009545E6" w:rsidRDefault="009545E6" w:rsidP="00E8010D">
      <w:pPr>
        <w:pStyle w:val="BodyText2"/>
      </w:pPr>
      <w:r>
        <w:t xml:space="preserve">Field ID is used in special cases. </w:t>
      </w:r>
      <w:r w:rsidR="00317B4E">
        <w:t xml:space="preserve">For example, in case of document type, </w:t>
      </w:r>
      <w:r w:rsidR="007E5AD1">
        <w:t>if</w:t>
      </w:r>
      <w:r w:rsidR="00317B4E">
        <w:t xml:space="preserve"> any document like VAT is uploaded, then the same should be maintained in a separate folder</w:t>
      </w:r>
      <w:r w:rsidR="007E5AD1">
        <w:t xml:space="preserve">. </w:t>
      </w:r>
    </w:p>
    <w:p w14:paraId="028FD7FC" w14:textId="77777777" w:rsidR="0088422A" w:rsidRDefault="0088422A" w:rsidP="00E8010D">
      <w:pPr>
        <w:pStyle w:val="BodyText2"/>
      </w:pPr>
    </w:p>
    <w:p w14:paraId="4AECB372" w14:textId="6699995C" w:rsidR="0088422A" w:rsidRPr="0088422A" w:rsidRDefault="0088422A" w:rsidP="00E8010D">
      <w:pPr>
        <w:pStyle w:val="BodyText2"/>
        <w:rPr>
          <w:u w:val="single"/>
        </w:rPr>
      </w:pPr>
      <w:r w:rsidRPr="0088422A">
        <w:rPr>
          <w:u w:val="single"/>
        </w:rPr>
        <w:t>View All parameters</w:t>
      </w:r>
      <w:r>
        <w:rPr>
          <w:u w:val="single"/>
        </w:rPr>
        <w:t>:</w:t>
      </w:r>
    </w:p>
    <w:p w14:paraId="71CA0406" w14:textId="3768939F" w:rsidR="007E5AD1" w:rsidRDefault="007E5AD1" w:rsidP="00E8010D">
      <w:pPr>
        <w:pStyle w:val="BodyText2"/>
      </w:pPr>
      <w:r>
        <w:t>User has the option to view al</w:t>
      </w:r>
      <w:r w:rsidR="00076955">
        <w:t>l</w:t>
      </w:r>
      <w:r>
        <w:t xml:space="preserve"> </w:t>
      </w:r>
      <w:r w:rsidR="00076955">
        <w:t xml:space="preserve">the </w:t>
      </w:r>
      <w:r>
        <w:t>parameter</w:t>
      </w:r>
      <w:r w:rsidR="00076955">
        <w:t>s</w:t>
      </w:r>
      <w:r>
        <w:t xml:space="preserve"> </w:t>
      </w:r>
      <w:r w:rsidR="00076955">
        <w:t>together</w:t>
      </w:r>
      <w:r>
        <w:t xml:space="preserve">. Click on </w:t>
      </w:r>
      <w:r w:rsidR="0088422A">
        <w:rPr>
          <w:b/>
          <w:bCs/>
        </w:rPr>
        <w:t>V</w:t>
      </w:r>
      <w:r w:rsidRPr="0088422A">
        <w:rPr>
          <w:b/>
          <w:bCs/>
        </w:rPr>
        <w:t xml:space="preserve">iew </w:t>
      </w:r>
      <w:r w:rsidR="0088422A">
        <w:rPr>
          <w:b/>
          <w:bCs/>
        </w:rPr>
        <w:t>A</w:t>
      </w:r>
      <w:r w:rsidRPr="0088422A">
        <w:rPr>
          <w:b/>
          <w:bCs/>
        </w:rPr>
        <w:t>ll</w:t>
      </w:r>
      <w:r>
        <w:t xml:space="preserve"> on field management home page. User can view all parameters described in the CEIR </w:t>
      </w:r>
      <w:r w:rsidR="00BD1D06">
        <w:t>portal.</w:t>
      </w:r>
    </w:p>
    <w:p w14:paraId="021C97C5" w14:textId="7D5428B1" w:rsidR="00076955" w:rsidRDefault="00076955" w:rsidP="00076955">
      <w:pPr>
        <w:pStyle w:val="BodyText2"/>
        <w:jc w:val="center"/>
      </w:pPr>
      <w:r>
        <w:rPr>
          <w:noProof/>
        </w:rPr>
        <w:drawing>
          <wp:inline distT="0" distB="0" distL="0" distR="0" wp14:anchorId="20AA019E" wp14:editId="2A1C74B2">
            <wp:extent cx="4328931" cy="2499042"/>
            <wp:effectExtent l="0" t="0" r="0" b="0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33789" cy="2501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DCD3D" w14:textId="2BCBCAEE" w:rsidR="00076955" w:rsidRDefault="00076955" w:rsidP="00076955">
      <w:pPr>
        <w:pStyle w:val="FigureCaption"/>
      </w:pPr>
      <w:bookmarkStart w:id="208" w:name="_Toc75817151"/>
      <w:r>
        <w:t xml:space="preserve">Figure 18: Field Management </w:t>
      </w:r>
      <w:r w:rsidR="0088422A">
        <w:t>–</w:t>
      </w:r>
      <w:r>
        <w:t xml:space="preserve"> </w:t>
      </w:r>
      <w:r w:rsidR="0088422A">
        <w:t>View All</w:t>
      </w:r>
      <w:bookmarkEnd w:id="208"/>
    </w:p>
    <w:p w14:paraId="4434D7EA" w14:textId="3A4C027A" w:rsidR="0088422A" w:rsidRDefault="0088422A" w:rsidP="0088422A">
      <w:pPr>
        <w:pStyle w:val="BodyText2"/>
      </w:pPr>
    </w:p>
    <w:p w14:paraId="3809BFA4" w14:textId="77777777" w:rsidR="00E8010D" w:rsidRDefault="00E8010D" w:rsidP="00CD5889">
      <w:pPr>
        <w:pStyle w:val="Heading2"/>
      </w:pPr>
      <w:bookmarkStart w:id="209" w:name="_Toc75816836"/>
      <w:r>
        <w:lastRenderedPageBreak/>
        <w:t xml:space="preserve">Edit </w:t>
      </w:r>
      <w:r w:rsidR="001771C8">
        <w:t>Field</w:t>
      </w:r>
      <w:r>
        <w:t xml:space="preserve"> Parameters</w:t>
      </w:r>
      <w:bookmarkEnd w:id="209"/>
    </w:p>
    <w:p w14:paraId="6909C9BF" w14:textId="77777777" w:rsidR="00E8010D" w:rsidRDefault="00E8010D" w:rsidP="00E8010D">
      <w:pPr>
        <w:pStyle w:val="BodyText2"/>
      </w:pPr>
      <w:r>
        <w:t xml:space="preserve">System Admins can modify the </w:t>
      </w:r>
      <w:r w:rsidR="001771C8">
        <w:t>field</w:t>
      </w:r>
      <w:r>
        <w:t xml:space="preserve"> related parameter. </w:t>
      </w:r>
    </w:p>
    <w:p w14:paraId="378D960E" w14:textId="77777777" w:rsidR="00E8010D" w:rsidRPr="000A33ED" w:rsidRDefault="00E8010D" w:rsidP="00E8010D">
      <w:pPr>
        <w:pStyle w:val="BodyText2"/>
        <w:rPr>
          <w:u w:val="single"/>
        </w:rPr>
      </w:pPr>
      <w:r w:rsidRPr="000A33ED">
        <w:rPr>
          <w:u w:val="single"/>
        </w:rPr>
        <w:t xml:space="preserve">To edit </w:t>
      </w:r>
      <w:r>
        <w:rPr>
          <w:u w:val="single"/>
        </w:rPr>
        <w:t>parameter</w:t>
      </w:r>
      <w:r w:rsidRPr="000A33ED">
        <w:rPr>
          <w:u w:val="single"/>
        </w:rPr>
        <w:t>:</w:t>
      </w:r>
    </w:p>
    <w:p w14:paraId="4DC25F9E" w14:textId="77777777" w:rsidR="00E8010D" w:rsidRDefault="00E8010D" w:rsidP="00670230">
      <w:pPr>
        <w:pStyle w:val="BodyText2"/>
        <w:numPr>
          <w:ilvl w:val="0"/>
          <w:numId w:val="39"/>
        </w:numPr>
      </w:pPr>
      <w:r>
        <w:t xml:space="preserve">Click </w:t>
      </w:r>
      <w:r w:rsidRPr="00251CED">
        <w:rPr>
          <w:b/>
          <w:bCs/>
        </w:rPr>
        <w:t>Edit</w:t>
      </w:r>
      <w:r>
        <w:rPr>
          <w:b/>
          <w:bCs/>
        </w:rPr>
        <w:t xml:space="preserve"> (</w:t>
      </w:r>
      <w:r>
        <w:rPr>
          <w:b/>
          <w:bCs/>
          <w:noProof/>
        </w:rPr>
        <w:drawing>
          <wp:inline distT="0" distB="0" distL="0" distR="0" wp14:anchorId="4564AB84" wp14:editId="4214CD15">
            <wp:extent cx="120948" cy="120948"/>
            <wp:effectExtent l="0" t="0" r="0" b="0"/>
            <wp:docPr id="25" name="Picture 2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edit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24279" cy="12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) </w:t>
      </w:r>
      <w:r w:rsidRPr="00166A7A">
        <w:t xml:space="preserve">against the </w:t>
      </w:r>
      <w:r w:rsidR="001771C8">
        <w:t>field parameter</w:t>
      </w:r>
      <w:r w:rsidRPr="00166A7A">
        <w:t xml:space="preserve"> entry</w:t>
      </w:r>
      <w:r>
        <w:t xml:space="preserve"> to be modified</w:t>
      </w:r>
      <w:r w:rsidRPr="00166A7A">
        <w:t>.</w:t>
      </w:r>
      <w:r>
        <w:t xml:space="preserve"> </w:t>
      </w:r>
    </w:p>
    <w:p w14:paraId="34DB03A5" w14:textId="2E16C301" w:rsidR="00E8010D" w:rsidRDefault="00E8010D" w:rsidP="00670230">
      <w:pPr>
        <w:pStyle w:val="BodyText2"/>
        <w:numPr>
          <w:ilvl w:val="0"/>
          <w:numId w:val="39"/>
        </w:numPr>
      </w:pPr>
      <w:r>
        <w:t xml:space="preserve">The </w:t>
      </w:r>
      <w:r w:rsidRPr="00251CED">
        <w:rPr>
          <w:b/>
          <w:bCs/>
        </w:rPr>
        <w:t xml:space="preserve">Edit </w:t>
      </w:r>
      <w:r w:rsidR="001771C8">
        <w:rPr>
          <w:b/>
          <w:bCs/>
        </w:rPr>
        <w:t>Field</w:t>
      </w:r>
      <w:r>
        <w:rPr>
          <w:b/>
          <w:bCs/>
        </w:rPr>
        <w:t xml:space="preserve"> Management</w:t>
      </w:r>
      <w:r>
        <w:t xml:space="preserve"> page appears.</w:t>
      </w:r>
    </w:p>
    <w:p w14:paraId="5127A336" w14:textId="3A43D269" w:rsidR="00E8010D" w:rsidRDefault="00076955" w:rsidP="00E8010D">
      <w:pPr>
        <w:pStyle w:val="BodyText2"/>
        <w:ind w:left="862" w:hanging="142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61143ACF" wp14:editId="36C409AD">
                <wp:simplePos x="0" y="0"/>
                <wp:positionH relativeFrom="column">
                  <wp:posOffset>867265</wp:posOffset>
                </wp:positionH>
                <wp:positionV relativeFrom="paragraph">
                  <wp:posOffset>14340</wp:posOffset>
                </wp:positionV>
                <wp:extent cx="3988525" cy="1716224"/>
                <wp:effectExtent l="0" t="0" r="12065" b="17780"/>
                <wp:wrapNone/>
                <wp:docPr id="452" name="Rectangle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8525" cy="17162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0C5DD3" id="Rectangle 452" o:spid="_x0000_s1026" style="position:absolute;margin-left:68.3pt;margin-top:1.15pt;width:314.05pt;height:135.1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" filled="f" strokecolor="black [3213]" strokeweight="1pt"/>
            </w:pict>
          </mc:Fallback>
        </mc:AlternateContent>
      </w:r>
      <w:r w:rsidR="007D4FAF">
        <w:rPr>
          <w:noProof/>
        </w:rPr>
        <w:drawing>
          <wp:inline distT="0" distB="0" distL="0" distR="0" wp14:anchorId="282D7C71" wp14:editId="1C76C617">
            <wp:extent cx="3988526" cy="1707586"/>
            <wp:effectExtent l="0" t="0" r="0" b="6985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97085" cy="17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D3963" w14:textId="19D42026" w:rsidR="00E8010D" w:rsidRDefault="00E8010D" w:rsidP="00FD5198">
      <w:pPr>
        <w:pStyle w:val="FigureCaption"/>
      </w:pPr>
      <w:bookmarkStart w:id="210" w:name="_Toc75817152"/>
      <w:r>
        <w:t xml:space="preserve">Figure </w:t>
      </w:r>
      <w:r w:rsidR="00BB2137">
        <w:t>1</w:t>
      </w:r>
      <w:r w:rsidR="00347A2D">
        <w:t>9</w:t>
      </w:r>
      <w:r>
        <w:t xml:space="preserve">: </w:t>
      </w:r>
      <w:r w:rsidR="001771C8">
        <w:t>Field</w:t>
      </w:r>
      <w:r>
        <w:t xml:space="preserve"> Management - Edit</w:t>
      </w:r>
      <w:bookmarkEnd w:id="210"/>
    </w:p>
    <w:p w14:paraId="3F1C2D07" w14:textId="77777777" w:rsidR="00E8010D" w:rsidRDefault="00E8010D" w:rsidP="00670230">
      <w:pPr>
        <w:pStyle w:val="BodyText2"/>
        <w:numPr>
          <w:ilvl w:val="0"/>
          <w:numId w:val="39"/>
        </w:numPr>
      </w:pPr>
      <w:r>
        <w:t>Make the required changes.</w:t>
      </w:r>
    </w:p>
    <w:p w14:paraId="36F83BB6" w14:textId="77777777" w:rsidR="00E8010D" w:rsidRDefault="00E8010D" w:rsidP="00670230">
      <w:pPr>
        <w:pStyle w:val="BodyText2"/>
        <w:numPr>
          <w:ilvl w:val="0"/>
          <w:numId w:val="39"/>
        </w:numPr>
      </w:pPr>
      <w:r>
        <w:t xml:space="preserve">Click </w:t>
      </w:r>
      <w:r w:rsidRPr="00054A1F">
        <w:rPr>
          <w:b/>
          <w:bCs/>
        </w:rPr>
        <w:t>UPDATE</w:t>
      </w:r>
      <w:r>
        <w:t>.</w:t>
      </w:r>
    </w:p>
    <w:p w14:paraId="68F87789" w14:textId="77777777" w:rsidR="00E024CF" w:rsidRDefault="00E024CF" w:rsidP="00E8010D">
      <w:pPr>
        <w:pStyle w:val="BodyText2"/>
      </w:pPr>
    </w:p>
    <w:p w14:paraId="5E2D662D" w14:textId="77777777" w:rsidR="00E8010D" w:rsidRDefault="00E8010D" w:rsidP="00CD5889">
      <w:pPr>
        <w:pStyle w:val="Heading2"/>
      </w:pPr>
      <w:bookmarkStart w:id="211" w:name="_Toc75816837"/>
      <w:r>
        <w:t xml:space="preserve">Filter </w:t>
      </w:r>
      <w:r w:rsidR="001771C8">
        <w:t>Field</w:t>
      </w:r>
      <w:r>
        <w:t xml:space="preserve"> Management</w:t>
      </w:r>
      <w:bookmarkEnd w:id="211"/>
    </w:p>
    <w:p w14:paraId="0EB5AE95" w14:textId="77777777" w:rsidR="00E8010D" w:rsidRDefault="00E8010D" w:rsidP="00E8010D">
      <w:pPr>
        <w:pStyle w:val="BodyText2"/>
        <w:rPr>
          <w:u w:val="single"/>
        </w:rPr>
      </w:pPr>
      <w:r>
        <w:t xml:space="preserve">System Admins can view selective information by defining specific values in the listed fields. For example, System Admins can view the entire </w:t>
      </w:r>
      <w:r w:rsidR="001771C8">
        <w:t xml:space="preserve">parameter list </w:t>
      </w:r>
      <w:r>
        <w:t xml:space="preserve">for </w:t>
      </w:r>
      <w:r w:rsidR="001771C8">
        <w:t>a given field</w:t>
      </w:r>
      <w:r>
        <w:t xml:space="preserve"> type </w:t>
      </w:r>
    </w:p>
    <w:p w14:paraId="6AF7429F" w14:textId="77777777" w:rsidR="00E8010D" w:rsidRDefault="00E8010D" w:rsidP="00E8010D">
      <w:pPr>
        <w:pStyle w:val="BodyText2"/>
        <w:rPr>
          <w:u w:val="single"/>
        </w:rPr>
      </w:pPr>
      <w:r>
        <w:rPr>
          <w:u w:val="single"/>
        </w:rPr>
        <w:t>To view specific parameter</w:t>
      </w:r>
      <w:r w:rsidRPr="009251E2">
        <w:rPr>
          <w:u w:val="single"/>
        </w:rPr>
        <w:t>:</w:t>
      </w:r>
    </w:p>
    <w:p w14:paraId="2AC3CC51" w14:textId="159F1E31" w:rsidR="001771C8" w:rsidRDefault="00F11DA7" w:rsidP="001771C8">
      <w:pPr>
        <w:pStyle w:val="BodyText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EA46198" wp14:editId="554B075B">
                <wp:simplePos x="0" y="0"/>
                <wp:positionH relativeFrom="column">
                  <wp:posOffset>2432198</wp:posOffset>
                </wp:positionH>
                <wp:positionV relativeFrom="paragraph">
                  <wp:posOffset>482424</wp:posOffset>
                </wp:positionV>
                <wp:extent cx="385863" cy="189690"/>
                <wp:effectExtent l="0" t="0" r="14605" b="2032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863" cy="18969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E720D1" id="Rectangle 14" o:spid="_x0000_s1026" style="position:absolute;margin-left:191.5pt;margin-top:38pt;width:30.4pt;height:14.9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" filled="f" strokecolor="#ffc000 [3207]" strokeweight="2pt"/>
            </w:pict>
          </mc:Fallback>
        </mc:AlternateContent>
      </w:r>
      <w:r w:rsidR="001771C8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F67F8D1" wp14:editId="3320BE91">
                <wp:simplePos x="0" y="0"/>
                <wp:positionH relativeFrom="column">
                  <wp:posOffset>78105</wp:posOffset>
                </wp:positionH>
                <wp:positionV relativeFrom="paragraph">
                  <wp:posOffset>184108</wp:posOffset>
                </wp:positionV>
                <wp:extent cx="4935166" cy="590145"/>
                <wp:effectExtent l="0" t="0" r="18415" b="1968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35166" cy="59014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153910" id="Rectangle 5" o:spid="_x0000_s1026" style="position:absolute;margin-left:6.15pt;margin-top:14.5pt;width:388.6pt;height:46.4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" filled="f" strokecolor="#ffc000 [3207]" strokeweight="2pt"/>
            </w:pict>
          </mc:Fallback>
        </mc:AlternateContent>
      </w:r>
      <w:r>
        <w:rPr>
          <w:noProof/>
        </w:rPr>
        <w:drawing>
          <wp:inline distT="0" distB="0" distL="0" distR="0" wp14:anchorId="41A02874" wp14:editId="12800213">
            <wp:extent cx="5278755" cy="1271270"/>
            <wp:effectExtent l="0" t="0" r="0" b="508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F6515" w14:textId="28E507D1" w:rsidR="00E8010D" w:rsidRPr="009251E2" w:rsidRDefault="00E8010D" w:rsidP="00FD5198">
      <w:pPr>
        <w:pStyle w:val="FigureCaption"/>
        <w:rPr>
          <w:u w:val="single"/>
        </w:rPr>
      </w:pPr>
      <w:bookmarkStart w:id="212" w:name="_Toc75817153"/>
      <w:r>
        <w:t xml:space="preserve">Figure </w:t>
      </w:r>
      <w:r w:rsidR="00347A2D">
        <w:t>20</w:t>
      </w:r>
      <w:r w:rsidR="00BB2137">
        <w:t>:</w:t>
      </w:r>
      <w:r>
        <w:t xml:space="preserve"> </w:t>
      </w:r>
      <w:r w:rsidR="001771C8">
        <w:t>Field</w:t>
      </w:r>
      <w:r>
        <w:t xml:space="preserve"> Management – Filter Option</w:t>
      </w:r>
      <w:bookmarkEnd w:id="212"/>
      <w:r>
        <w:t xml:space="preserve"> </w:t>
      </w:r>
    </w:p>
    <w:p w14:paraId="2135BEDB" w14:textId="77777777" w:rsidR="00E8010D" w:rsidRDefault="00E8010D" w:rsidP="00670230">
      <w:pPr>
        <w:pStyle w:val="BodyText2"/>
        <w:numPr>
          <w:ilvl w:val="0"/>
          <w:numId w:val="40"/>
        </w:numPr>
      </w:pPr>
      <w:r>
        <w:t>Enter the required value in one or more of the listed fields:</w:t>
      </w:r>
    </w:p>
    <w:p w14:paraId="25E7A483" w14:textId="77777777" w:rsidR="00E8010D" w:rsidRPr="001267E7" w:rsidRDefault="00E145D0" w:rsidP="00C328D5">
      <w:pPr>
        <w:pStyle w:val="BodyText2"/>
        <w:numPr>
          <w:ilvl w:val="0"/>
          <w:numId w:val="22"/>
        </w:numPr>
      </w:pPr>
      <w:r>
        <w:rPr>
          <w:b/>
          <w:bCs/>
        </w:rPr>
        <w:t>Field</w:t>
      </w:r>
      <w:r w:rsidR="00E8010D" w:rsidRPr="00054A1F">
        <w:t xml:space="preserve">: </w:t>
      </w:r>
      <w:r>
        <w:t>Select Field</w:t>
      </w:r>
    </w:p>
    <w:p w14:paraId="429EFDF9" w14:textId="77777777" w:rsidR="00E8010D" w:rsidRDefault="00E8010D" w:rsidP="00670230">
      <w:pPr>
        <w:pStyle w:val="BodyText2"/>
        <w:numPr>
          <w:ilvl w:val="0"/>
          <w:numId w:val="40"/>
        </w:numPr>
      </w:pPr>
      <w:r>
        <w:lastRenderedPageBreak/>
        <w:t xml:space="preserve">Click </w:t>
      </w:r>
      <w:r w:rsidRPr="00054A1F">
        <w:rPr>
          <w:b/>
          <w:bCs/>
        </w:rPr>
        <w:t>FILTER</w:t>
      </w:r>
      <w:r>
        <w:t>.</w:t>
      </w:r>
    </w:p>
    <w:p w14:paraId="6881FEC3" w14:textId="77777777" w:rsidR="00E8010D" w:rsidRDefault="00E8010D" w:rsidP="00E8010D">
      <w:pPr>
        <w:pStyle w:val="BodyText2"/>
      </w:pPr>
      <w:r>
        <w:t>The parameter that matches the specified values is shown in the dashboard.</w:t>
      </w:r>
    </w:p>
    <w:p w14:paraId="23D86E24" w14:textId="79E9E324" w:rsidR="008D1153" w:rsidRDefault="00E024CF" w:rsidP="00CD5889">
      <w:pPr>
        <w:pStyle w:val="Heading2"/>
      </w:pPr>
      <w:bookmarkStart w:id="213" w:name="_Toc75816838"/>
      <w:r>
        <w:t xml:space="preserve">Add new </w:t>
      </w:r>
      <w:r w:rsidR="001E0C19">
        <w:t>field</w:t>
      </w:r>
      <w:r>
        <w:t xml:space="preserve"> in</w:t>
      </w:r>
      <w:r w:rsidR="008D1153">
        <w:t xml:space="preserve"> Field Management</w:t>
      </w:r>
      <w:bookmarkEnd w:id="213"/>
    </w:p>
    <w:p w14:paraId="41062089" w14:textId="5C9797DF" w:rsidR="008D1153" w:rsidRDefault="0058249F" w:rsidP="008D1153">
      <w:pPr>
        <w:pStyle w:val="BodyText2"/>
        <w:rPr>
          <w:u w:val="single"/>
        </w:rPr>
      </w:pPr>
      <w:r>
        <w:t>System Admins can add a new value to existing field in the CEIR system</w:t>
      </w:r>
      <w:r w:rsidR="008D1153">
        <w:t>.</w:t>
      </w:r>
      <w:r w:rsidR="003F3CCC">
        <w:t xml:space="preserve"> For example, System Admins can add a new field value in existing field say </w:t>
      </w:r>
      <w:r w:rsidR="00D916E8">
        <w:t>“block</w:t>
      </w:r>
      <w:r w:rsidR="003F3CCC">
        <w:t xml:space="preserve"> category”. Once the value is added, then the same is displayed in the </w:t>
      </w:r>
      <w:r w:rsidR="00D916E8">
        <w:t>drop-down</w:t>
      </w:r>
      <w:r w:rsidR="003F3CCC">
        <w:t xml:space="preserve"> option when the operator block the IMEI.</w:t>
      </w:r>
      <w:r w:rsidR="008D1153">
        <w:t xml:space="preserve"> </w:t>
      </w:r>
    </w:p>
    <w:p w14:paraId="231B1039" w14:textId="3F9174E6" w:rsidR="008D1153" w:rsidRDefault="001E0C19" w:rsidP="008D1153">
      <w:pPr>
        <w:pStyle w:val="BodyText2"/>
        <w:rPr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140DDE76" wp14:editId="5A94A511">
                <wp:simplePos x="0" y="0"/>
                <wp:positionH relativeFrom="column">
                  <wp:posOffset>4977130</wp:posOffset>
                </wp:positionH>
                <wp:positionV relativeFrom="paragraph">
                  <wp:posOffset>263525</wp:posOffset>
                </wp:positionV>
                <wp:extent cx="460375" cy="247015"/>
                <wp:effectExtent l="0" t="0" r="15875" b="19685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375" cy="24701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4F2F8F" id="Rectangle 36" o:spid="_x0000_s1026" style="position:absolute;margin-left:391.9pt;margin-top:20.75pt;width:36.25pt;height:19.4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" filled="f" strokecolor="#ffc000 [3207]" strokeweight="2pt"/>
            </w:pict>
          </mc:Fallback>
        </mc:AlternateContent>
      </w:r>
      <w:r w:rsidR="008D1153">
        <w:rPr>
          <w:u w:val="single"/>
        </w:rPr>
        <w:t xml:space="preserve">To </w:t>
      </w:r>
      <w:r w:rsidR="003F3CCC">
        <w:rPr>
          <w:u w:val="single"/>
        </w:rPr>
        <w:t xml:space="preserve">add new value to </w:t>
      </w:r>
      <w:r w:rsidR="008D1153">
        <w:rPr>
          <w:u w:val="single"/>
        </w:rPr>
        <w:t xml:space="preserve">specific </w:t>
      </w:r>
      <w:r w:rsidR="003F3CCC">
        <w:rPr>
          <w:u w:val="single"/>
        </w:rPr>
        <w:t>field</w:t>
      </w:r>
      <w:r w:rsidR="008D1153" w:rsidRPr="009251E2">
        <w:rPr>
          <w:u w:val="single"/>
        </w:rPr>
        <w:t>:</w:t>
      </w:r>
    </w:p>
    <w:p w14:paraId="604A1620" w14:textId="597383BB" w:rsidR="008D1153" w:rsidRDefault="00773593" w:rsidP="008D1153">
      <w:pPr>
        <w:pStyle w:val="BodyText2"/>
      </w:pPr>
      <w:r>
        <w:rPr>
          <w:noProof/>
        </w:rPr>
        <w:drawing>
          <wp:inline distT="0" distB="0" distL="0" distR="0" wp14:anchorId="447E13CE" wp14:editId="608A632D">
            <wp:extent cx="5473308" cy="1318124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73308" cy="1318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B3B30" w14:textId="7202E0FA" w:rsidR="008D1153" w:rsidRPr="009251E2" w:rsidRDefault="008D1153" w:rsidP="00FD5198">
      <w:pPr>
        <w:pStyle w:val="FigureCaption"/>
        <w:rPr>
          <w:u w:val="single"/>
        </w:rPr>
      </w:pPr>
      <w:bookmarkStart w:id="214" w:name="_Toc75817154"/>
      <w:r>
        <w:t xml:space="preserve">Figure </w:t>
      </w:r>
      <w:r w:rsidR="00BB2137">
        <w:t>2</w:t>
      </w:r>
      <w:r w:rsidR="00347A2D">
        <w:t>1</w:t>
      </w:r>
      <w:r>
        <w:t xml:space="preserve">: Field Management – </w:t>
      </w:r>
      <w:r w:rsidR="001E0C19">
        <w:t>Add new field</w:t>
      </w:r>
      <w:bookmarkEnd w:id="214"/>
    </w:p>
    <w:p w14:paraId="30A6BEB7" w14:textId="77777777" w:rsidR="003F3CCC" w:rsidRDefault="003F3CCC" w:rsidP="00670230">
      <w:pPr>
        <w:pStyle w:val="BodyText2"/>
        <w:numPr>
          <w:ilvl w:val="0"/>
          <w:numId w:val="41"/>
        </w:numPr>
      </w:pPr>
      <w:r>
        <w:t xml:space="preserve">Select the field </w:t>
      </w:r>
    </w:p>
    <w:p w14:paraId="3CF1B46C" w14:textId="0B6A8A60" w:rsidR="003F3CCC" w:rsidRDefault="003F3CCC" w:rsidP="00670230">
      <w:pPr>
        <w:pStyle w:val="BodyText2"/>
        <w:numPr>
          <w:ilvl w:val="0"/>
          <w:numId w:val="41"/>
        </w:numPr>
      </w:pPr>
      <w:r>
        <w:t xml:space="preserve">Once field value </w:t>
      </w:r>
      <w:r w:rsidR="00E024CF">
        <w:t>is</w:t>
      </w:r>
      <w:r>
        <w:t xml:space="preserve"> </w:t>
      </w:r>
      <w:r w:rsidR="00E024CF">
        <w:t>displayed, Select</w:t>
      </w:r>
      <w:r>
        <w:t xml:space="preserve"> the Add </w:t>
      </w:r>
      <w:r w:rsidR="00773593">
        <w:t>New Field</w:t>
      </w:r>
      <w:r>
        <w:t xml:space="preserve"> option</w:t>
      </w:r>
    </w:p>
    <w:p w14:paraId="550A7003" w14:textId="285181A8" w:rsidR="008D1153" w:rsidRDefault="008D1153" w:rsidP="00670230">
      <w:pPr>
        <w:pStyle w:val="BodyText2"/>
        <w:numPr>
          <w:ilvl w:val="0"/>
          <w:numId w:val="41"/>
        </w:numPr>
      </w:pPr>
      <w:r>
        <w:t xml:space="preserve">Enter the required </w:t>
      </w:r>
      <w:r w:rsidR="003F3CCC">
        <w:t>value</w:t>
      </w:r>
    </w:p>
    <w:p w14:paraId="2739E5C6" w14:textId="10532447" w:rsidR="003F3CCC" w:rsidRPr="007B4656" w:rsidRDefault="003F3CCC" w:rsidP="007B4656">
      <w:pPr>
        <w:pStyle w:val="BodyText2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3371153" wp14:editId="1B80CA4E">
                <wp:simplePos x="0" y="0"/>
                <wp:positionH relativeFrom="column">
                  <wp:posOffset>2074977</wp:posOffset>
                </wp:positionH>
                <wp:positionV relativeFrom="paragraph">
                  <wp:posOffset>1606456</wp:posOffset>
                </wp:positionV>
                <wp:extent cx="583660" cy="228600"/>
                <wp:effectExtent l="0" t="0" r="26035" b="19050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3660" cy="2286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6671B7" id="Rectangle 38" o:spid="_x0000_s1026" style="position:absolute;margin-left:163.4pt;margin-top:126.5pt;width:45.95pt;height:18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" filled="f" strokecolor="#ffc000 [3207]" strokeweight="2pt"/>
            </w:pict>
          </mc:Fallback>
        </mc:AlternateContent>
      </w:r>
      <w:r w:rsidR="00AA4A49">
        <w:rPr>
          <w:noProof/>
        </w:rPr>
        <w:drawing>
          <wp:inline distT="0" distB="0" distL="0" distR="0" wp14:anchorId="06D76189" wp14:editId="53EC3707">
            <wp:extent cx="4622647" cy="1977957"/>
            <wp:effectExtent l="0" t="0" r="6985" b="381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31851" cy="198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CBE2" w14:textId="3DDCD0DC" w:rsidR="003F3CCC" w:rsidRDefault="003F3CCC" w:rsidP="00FD5198">
      <w:pPr>
        <w:pStyle w:val="FigureCaption"/>
      </w:pPr>
      <w:bookmarkStart w:id="215" w:name="_Toc75817155"/>
      <w:r>
        <w:t xml:space="preserve">Figure </w:t>
      </w:r>
      <w:r w:rsidR="00BB2137">
        <w:t>2</w:t>
      </w:r>
      <w:r w:rsidR="00347A2D">
        <w:t>2</w:t>
      </w:r>
      <w:r>
        <w:t>: Field Management – Add Value Option</w:t>
      </w:r>
      <w:bookmarkEnd w:id="215"/>
      <w:r>
        <w:t xml:space="preserve"> </w:t>
      </w:r>
    </w:p>
    <w:p w14:paraId="0A10EC54" w14:textId="59C38F99" w:rsidR="003F3CCC" w:rsidRDefault="003F3CCC" w:rsidP="003F3CCC">
      <w:pPr>
        <w:pStyle w:val="BodyText2"/>
        <w:ind w:left="426"/>
      </w:pPr>
      <w:r>
        <w:t xml:space="preserve">The following columns are seen in the Field Management Page once a form to add a new </w:t>
      </w:r>
      <w:r w:rsidR="009C7C91">
        <w:t>value is</w:t>
      </w:r>
      <w:r>
        <w:t xml:space="preserve"> selected:</w:t>
      </w:r>
    </w:p>
    <w:tbl>
      <w:tblPr>
        <w:tblW w:w="0" w:type="auto"/>
        <w:jc w:val="center"/>
        <w:tbl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single" w:sz="4" w:space="0" w:color="4472C4" w:themeColor="accent5"/>
          <w:insideV w:val="single" w:sz="4" w:space="0" w:color="4472C4" w:themeColor="accent5"/>
        </w:tblBorders>
        <w:tblLook w:val="01E0" w:firstRow="1" w:lastRow="1" w:firstColumn="1" w:lastColumn="1" w:noHBand="0" w:noVBand="0"/>
      </w:tblPr>
      <w:tblGrid>
        <w:gridCol w:w="2547"/>
        <w:gridCol w:w="4979"/>
      </w:tblGrid>
      <w:tr w:rsidR="003F3CCC" w:rsidRPr="003D50EC" w14:paraId="02F3F25B" w14:textId="77777777" w:rsidTr="00851928">
        <w:trPr>
          <w:trHeight w:val="293"/>
          <w:tblHeader/>
          <w:jc w:val="center"/>
        </w:trPr>
        <w:tc>
          <w:tcPr>
            <w:tcW w:w="2547" w:type="dxa"/>
            <w:shd w:val="clear" w:color="auto" w:fill="5B9BD5" w:themeFill="accent1"/>
          </w:tcPr>
          <w:p w14:paraId="46470804" w14:textId="77777777" w:rsidR="003F3CCC" w:rsidRPr="0001372C" w:rsidRDefault="003F3CCC" w:rsidP="00851928">
            <w:pPr>
              <w:pStyle w:val="BodyText2"/>
              <w:rPr>
                <w:b/>
                <w:bCs/>
                <w:color w:val="FFFFFF" w:themeColor="background1"/>
              </w:rPr>
            </w:pPr>
            <w:r w:rsidRPr="0001372C">
              <w:rPr>
                <w:b/>
                <w:bCs/>
                <w:color w:val="FFFFFF" w:themeColor="background1"/>
              </w:rPr>
              <w:lastRenderedPageBreak/>
              <w:t>Column</w:t>
            </w:r>
          </w:p>
        </w:tc>
        <w:tc>
          <w:tcPr>
            <w:tcW w:w="4979" w:type="dxa"/>
            <w:shd w:val="clear" w:color="auto" w:fill="5B9BD5" w:themeFill="accent1"/>
          </w:tcPr>
          <w:p w14:paraId="2E0B4F74" w14:textId="77777777" w:rsidR="003F3CCC" w:rsidRPr="0001372C" w:rsidRDefault="003F3CCC" w:rsidP="00851928">
            <w:pPr>
              <w:pStyle w:val="BodyText2"/>
              <w:rPr>
                <w:b/>
                <w:bCs/>
                <w:color w:val="FFFFFF" w:themeColor="background1"/>
              </w:rPr>
            </w:pPr>
            <w:r w:rsidRPr="0001372C">
              <w:rPr>
                <w:b/>
                <w:bCs/>
                <w:color w:val="FFFFFF" w:themeColor="background1"/>
                <w:lang w:val="fr-FR"/>
              </w:rPr>
              <w:t>Description</w:t>
            </w:r>
          </w:p>
        </w:tc>
      </w:tr>
      <w:tr w:rsidR="003F3CCC" w:rsidRPr="003D50EC" w14:paraId="48F02EA1" w14:textId="77777777" w:rsidTr="00851928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63A53F09" w14:textId="476932FE" w:rsidR="003F3CCC" w:rsidRPr="00B708C5" w:rsidRDefault="005818F5" w:rsidP="00851928">
            <w:pPr>
              <w:pStyle w:val="ListBullet1"/>
              <w:numPr>
                <w:ilvl w:val="0"/>
                <w:numId w:val="0"/>
              </w:numPr>
            </w:pPr>
            <w:r>
              <w:t>Created On</w:t>
            </w:r>
          </w:p>
        </w:tc>
        <w:tc>
          <w:tcPr>
            <w:tcW w:w="4979" w:type="dxa"/>
            <w:shd w:val="clear" w:color="auto" w:fill="auto"/>
          </w:tcPr>
          <w:p w14:paraId="55701C07" w14:textId="1F5B4FC0" w:rsidR="003F3CCC" w:rsidRPr="00B708C5" w:rsidRDefault="005818F5" w:rsidP="00851928">
            <w:pPr>
              <w:pStyle w:val="BodyText2"/>
              <w:rPr>
                <w:rFonts w:ascii="Arial Unicode MS" w:hAnsi="Arial Unicode MS" w:cs="Arial Unicode MS"/>
                <w:sz w:val="18"/>
              </w:rPr>
            </w:pPr>
            <w:r>
              <w:rPr>
                <w:rFonts w:ascii="Arial Unicode MS" w:hAnsi="Arial Unicode MS" w:cs="Arial Unicode MS"/>
                <w:sz w:val="18"/>
              </w:rPr>
              <w:t>Date of creation</w:t>
            </w:r>
          </w:p>
        </w:tc>
      </w:tr>
      <w:tr w:rsidR="005818F5" w:rsidRPr="003D50EC" w14:paraId="5D205BDF" w14:textId="77777777" w:rsidTr="00851928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2DF1182F" w14:textId="5F7BFFFD" w:rsidR="005818F5" w:rsidRDefault="005818F5" w:rsidP="00851928">
            <w:pPr>
              <w:pStyle w:val="ListBullet1"/>
              <w:numPr>
                <w:ilvl w:val="0"/>
                <w:numId w:val="0"/>
              </w:numPr>
            </w:pPr>
            <w:r>
              <w:t>Modified On</w:t>
            </w:r>
          </w:p>
        </w:tc>
        <w:tc>
          <w:tcPr>
            <w:tcW w:w="4979" w:type="dxa"/>
            <w:shd w:val="clear" w:color="auto" w:fill="auto"/>
          </w:tcPr>
          <w:p w14:paraId="15399546" w14:textId="1E27AF81" w:rsidR="005818F5" w:rsidRDefault="005818F5" w:rsidP="00851928">
            <w:pPr>
              <w:pStyle w:val="BodyText2"/>
            </w:pPr>
            <w:r>
              <w:t>Date of last modification</w:t>
            </w:r>
          </w:p>
        </w:tc>
      </w:tr>
      <w:tr w:rsidR="005818F5" w:rsidRPr="003D50EC" w14:paraId="188DC360" w14:textId="77777777" w:rsidTr="00851928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6EBBFCDF" w14:textId="735DCF3C" w:rsidR="005818F5" w:rsidRDefault="005818F5" w:rsidP="005818F5">
            <w:pPr>
              <w:pStyle w:val="ListBullet1"/>
              <w:numPr>
                <w:ilvl w:val="0"/>
                <w:numId w:val="0"/>
              </w:numPr>
            </w:pPr>
            <w:r>
              <w:t>Field</w:t>
            </w:r>
            <w:r w:rsidRPr="00B708C5">
              <w:t xml:space="preserve"> </w:t>
            </w:r>
          </w:p>
        </w:tc>
        <w:tc>
          <w:tcPr>
            <w:tcW w:w="4979" w:type="dxa"/>
            <w:shd w:val="clear" w:color="auto" w:fill="auto"/>
          </w:tcPr>
          <w:p w14:paraId="3CE0D665" w14:textId="70E4193F" w:rsidR="005818F5" w:rsidRDefault="005818F5" w:rsidP="005818F5">
            <w:pPr>
              <w:pStyle w:val="BodyText2"/>
            </w:pPr>
            <w:r>
              <w:t>Field for which new value is to be added.</w:t>
            </w:r>
          </w:p>
        </w:tc>
      </w:tr>
      <w:tr w:rsidR="005818F5" w:rsidRPr="003D50EC" w14:paraId="6B6243F4" w14:textId="77777777" w:rsidTr="00851928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4139BA85" w14:textId="5465BCA0" w:rsidR="005818F5" w:rsidRDefault="005818F5" w:rsidP="005818F5">
            <w:pPr>
              <w:pStyle w:val="ListBullet1"/>
              <w:numPr>
                <w:ilvl w:val="0"/>
                <w:numId w:val="0"/>
              </w:numPr>
            </w:pPr>
            <w:r>
              <w:t>Description</w:t>
            </w:r>
          </w:p>
        </w:tc>
        <w:tc>
          <w:tcPr>
            <w:tcW w:w="4979" w:type="dxa"/>
            <w:shd w:val="clear" w:color="auto" w:fill="auto"/>
          </w:tcPr>
          <w:p w14:paraId="5EB54699" w14:textId="1209FE7C" w:rsidR="005818F5" w:rsidRDefault="005818F5" w:rsidP="005818F5">
            <w:pPr>
              <w:pStyle w:val="BodyText2"/>
            </w:pPr>
            <w:r>
              <w:t xml:space="preserve">The description of the value </w:t>
            </w:r>
          </w:p>
        </w:tc>
      </w:tr>
      <w:tr w:rsidR="005818F5" w:rsidRPr="003D50EC" w14:paraId="40AD6E0C" w14:textId="77777777" w:rsidTr="00851928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33D5E8D1" w14:textId="26C319E5" w:rsidR="005818F5" w:rsidRPr="00B708C5" w:rsidRDefault="005818F5" w:rsidP="005818F5">
            <w:pPr>
              <w:pStyle w:val="BodyText2"/>
            </w:pPr>
            <w:r>
              <w:t>Display Name</w:t>
            </w:r>
          </w:p>
        </w:tc>
        <w:tc>
          <w:tcPr>
            <w:tcW w:w="4979" w:type="dxa"/>
            <w:shd w:val="clear" w:color="auto" w:fill="auto"/>
          </w:tcPr>
          <w:p w14:paraId="30517976" w14:textId="652A1644" w:rsidR="005818F5" w:rsidRPr="00B708C5" w:rsidRDefault="005818F5" w:rsidP="005818F5">
            <w:pPr>
              <w:pStyle w:val="BodyText2"/>
              <w:rPr>
                <w:rFonts w:ascii="Arial Unicode MS" w:hAnsi="Arial Unicode MS" w:cs="Arial Unicode MS"/>
                <w:sz w:val="18"/>
              </w:rPr>
            </w:pPr>
            <w:r>
              <w:t>The value to be shown.</w:t>
            </w:r>
          </w:p>
        </w:tc>
      </w:tr>
      <w:tr w:rsidR="005818F5" w:rsidRPr="003D50EC" w14:paraId="0AA79DC3" w14:textId="77777777" w:rsidTr="00851928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58639574" w14:textId="491484DB" w:rsidR="005818F5" w:rsidRDefault="005818F5" w:rsidP="005818F5">
            <w:pPr>
              <w:pStyle w:val="BodyText2"/>
            </w:pPr>
            <w:r>
              <w:t>Field ID</w:t>
            </w:r>
          </w:p>
        </w:tc>
        <w:tc>
          <w:tcPr>
            <w:tcW w:w="4979" w:type="dxa"/>
            <w:shd w:val="clear" w:color="auto" w:fill="auto"/>
          </w:tcPr>
          <w:p w14:paraId="7F696DD6" w14:textId="461A8CEA" w:rsidR="005818F5" w:rsidRDefault="005818F5" w:rsidP="005818F5">
            <w:pPr>
              <w:pStyle w:val="BodyText2"/>
            </w:pPr>
            <w:r>
              <w:t>To be used in special scenarios.</w:t>
            </w:r>
          </w:p>
        </w:tc>
      </w:tr>
    </w:tbl>
    <w:p w14:paraId="3AADE56E" w14:textId="77777777" w:rsidR="003F3CCC" w:rsidRPr="003F3CCC" w:rsidRDefault="003F3CCC" w:rsidP="003F3CCC">
      <w:pPr>
        <w:pStyle w:val="BodyText2"/>
      </w:pPr>
    </w:p>
    <w:p w14:paraId="07972B36" w14:textId="6AB5205E" w:rsidR="008D1153" w:rsidRDefault="008D1153" w:rsidP="009C7C91">
      <w:pPr>
        <w:pStyle w:val="BodyText2"/>
        <w:ind w:firstLine="432"/>
      </w:pPr>
      <w:r>
        <w:t xml:space="preserve">Click </w:t>
      </w:r>
      <w:r w:rsidR="003F3CCC">
        <w:rPr>
          <w:b/>
          <w:bCs/>
        </w:rPr>
        <w:t>Submit</w:t>
      </w:r>
      <w:r>
        <w:t>.</w:t>
      </w:r>
      <w:r w:rsidR="009C7C91">
        <w:t xml:space="preserve"> </w:t>
      </w:r>
      <w:r>
        <w:t xml:space="preserve">The </w:t>
      </w:r>
      <w:r w:rsidR="003F3CCC">
        <w:t>new parameter is saved</w:t>
      </w:r>
      <w:r>
        <w:t>.</w:t>
      </w:r>
    </w:p>
    <w:p w14:paraId="4D61722F" w14:textId="77777777" w:rsidR="008D1153" w:rsidRDefault="008D1153" w:rsidP="008D1153">
      <w:pPr>
        <w:pStyle w:val="BodyText2"/>
      </w:pPr>
    </w:p>
    <w:p w14:paraId="59CC06B6" w14:textId="50882F6B" w:rsidR="0030495B" w:rsidRDefault="00822683" w:rsidP="00CD5889">
      <w:pPr>
        <w:pStyle w:val="Heading2"/>
      </w:pPr>
      <w:bookmarkStart w:id="216" w:name="_Toc75816839"/>
      <w:r>
        <w:t>Exchange Rate</w:t>
      </w:r>
      <w:r w:rsidR="0030495B">
        <w:t xml:space="preserve"> Management</w:t>
      </w:r>
      <w:bookmarkEnd w:id="216"/>
    </w:p>
    <w:p w14:paraId="5E6BEC51" w14:textId="453133CB" w:rsidR="0030495B" w:rsidRDefault="0030495B" w:rsidP="0030495B">
      <w:pPr>
        <w:pStyle w:val="BodyText2"/>
      </w:pPr>
      <w:r>
        <w:t xml:space="preserve">System Admins can configure the </w:t>
      </w:r>
      <w:r w:rsidR="00421F3A">
        <w:t>Exchange Rate</w:t>
      </w:r>
      <w:r>
        <w:t xml:space="preserve"> on monthly basis for all supported currency in the CEIR system. </w:t>
      </w:r>
    </w:p>
    <w:p w14:paraId="6D55BBA9" w14:textId="1221EC8D" w:rsidR="0030495B" w:rsidRDefault="0030495B" w:rsidP="0030495B">
      <w:pPr>
        <w:pStyle w:val="BodyText2"/>
        <w:rPr>
          <w:u w:val="single"/>
        </w:rPr>
      </w:pPr>
      <w:r w:rsidRPr="008C008C">
        <w:rPr>
          <w:u w:val="single"/>
        </w:rPr>
        <w:t xml:space="preserve">To </w:t>
      </w:r>
      <w:r>
        <w:rPr>
          <w:u w:val="single"/>
        </w:rPr>
        <w:t xml:space="preserve">configure </w:t>
      </w:r>
      <w:r w:rsidR="00D67929">
        <w:rPr>
          <w:u w:val="single"/>
        </w:rPr>
        <w:t>Exchange Rate</w:t>
      </w:r>
      <w:r>
        <w:rPr>
          <w:u w:val="single"/>
        </w:rPr>
        <w:t xml:space="preserve"> parameters:</w:t>
      </w:r>
    </w:p>
    <w:p w14:paraId="0D0D333D" w14:textId="28C51374" w:rsidR="0030495B" w:rsidRDefault="0030495B" w:rsidP="00670230">
      <w:pPr>
        <w:pStyle w:val="BodyText2"/>
        <w:numPr>
          <w:ilvl w:val="0"/>
          <w:numId w:val="42"/>
        </w:numPr>
      </w:pPr>
      <w:r>
        <w:t xml:space="preserve">Select </w:t>
      </w:r>
      <w:r w:rsidR="00822683">
        <w:rPr>
          <w:b/>
          <w:bCs/>
        </w:rPr>
        <w:t>Exchange Rate</w:t>
      </w:r>
      <w:r>
        <w:rPr>
          <w:b/>
          <w:bCs/>
        </w:rPr>
        <w:t xml:space="preserve"> M</w:t>
      </w:r>
      <w:r w:rsidRPr="00D74081">
        <w:rPr>
          <w:b/>
          <w:bCs/>
        </w:rPr>
        <w:t>anagement</w:t>
      </w:r>
      <w:r>
        <w:t xml:space="preserve"> in the left panel.</w:t>
      </w:r>
    </w:p>
    <w:p w14:paraId="4E7373EA" w14:textId="53994EB0" w:rsidR="0030495B" w:rsidRDefault="00AD08A3" w:rsidP="0030495B">
      <w:pPr>
        <w:pStyle w:val="BodyText2"/>
        <w:ind w:left="360" w:firstLine="426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174A39" wp14:editId="4199132D">
                <wp:simplePos x="0" y="0"/>
                <wp:positionH relativeFrom="column">
                  <wp:posOffset>921169</wp:posOffset>
                </wp:positionH>
                <wp:positionV relativeFrom="paragraph">
                  <wp:posOffset>741099</wp:posOffset>
                </wp:positionV>
                <wp:extent cx="611100" cy="162560"/>
                <wp:effectExtent l="0" t="0" r="17780" b="27940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100" cy="16256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480247" id="Rectangle 46" o:spid="_x0000_s1026" style="position:absolute;margin-left:72.55pt;margin-top:58.35pt;width:48.1pt;height:12.8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" filled="f" strokecolor="#ffc000 [3207]" strokeweight="2pt"/>
            </w:pict>
          </mc:Fallback>
        </mc:AlternateContent>
      </w:r>
      <w:r>
        <w:rPr>
          <w:noProof/>
        </w:rPr>
        <w:drawing>
          <wp:inline distT="0" distB="0" distL="0" distR="0" wp14:anchorId="202297ED" wp14:editId="47975D5F">
            <wp:extent cx="3988662" cy="1420238"/>
            <wp:effectExtent l="0" t="0" r="0" b="889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94300" cy="1422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2C029" w14:textId="0C9F6BBA" w:rsidR="0030495B" w:rsidRDefault="0030495B" w:rsidP="00FD5198">
      <w:pPr>
        <w:pStyle w:val="FigureCaption"/>
      </w:pPr>
      <w:r>
        <w:t xml:space="preserve">                                          </w:t>
      </w:r>
      <w:bookmarkStart w:id="217" w:name="_Toc75817156"/>
      <w:r>
        <w:t>Figure 2</w:t>
      </w:r>
      <w:r w:rsidR="00347A2D">
        <w:t>3</w:t>
      </w:r>
      <w:r>
        <w:t xml:space="preserve">: </w:t>
      </w:r>
      <w:r w:rsidR="00D67929">
        <w:t>Exchange Rate</w:t>
      </w:r>
      <w:r>
        <w:t xml:space="preserve"> Management – View All</w:t>
      </w:r>
      <w:bookmarkEnd w:id="217"/>
    </w:p>
    <w:p w14:paraId="3C02AACE" w14:textId="77777777" w:rsidR="0030495B" w:rsidRDefault="0030495B" w:rsidP="0030495B">
      <w:pPr>
        <w:pStyle w:val="BodyText2"/>
        <w:ind w:left="426"/>
      </w:pPr>
      <w:r>
        <w:t>The following columns are seen in the Field Management Page once a form field is selected:</w:t>
      </w:r>
    </w:p>
    <w:tbl>
      <w:tblPr>
        <w:tblW w:w="0" w:type="auto"/>
        <w:jc w:val="center"/>
        <w:tbl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single" w:sz="4" w:space="0" w:color="4472C4" w:themeColor="accent5"/>
          <w:insideV w:val="single" w:sz="4" w:space="0" w:color="4472C4" w:themeColor="accent5"/>
        </w:tblBorders>
        <w:tblLook w:val="01E0" w:firstRow="1" w:lastRow="1" w:firstColumn="1" w:lastColumn="1" w:noHBand="0" w:noVBand="0"/>
      </w:tblPr>
      <w:tblGrid>
        <w:gridCol w:w="2547"/>
        <w:gridCol w:w="4979"/>
      </w:tblGrid>
      <w:tr w:rsidR="0030495B" w:rsidRPr="003D50EC" w14:paraId="3EE67F56" w14:textId="77777777" w:rsidTr="0030495B">
        <w:trPr>
          <w:trHeight w:val="293"/>
          <w:tblHeader/>
          <w:jc w:val="center"/>
        </w:trPr>
        <w:tc>
          <w:tcPr>
            <w:tcW w:w="2547" w:type="dxa"/>
            <w:shd w:val="clear" w:color="auto" w:fill="5B9BD5" w:themeFill="accent1"/>
          </w:tcPr>
          <w:p w14:paraId="4D5F665E" w14:textId="77777777" w:rsidR="0030495B" w:rsidRPr="0001372C" w:rsidRDefault="0030495B" w:rsidP="0030495B">
            <w:pPr>
              <w:pStyle w:val="BodyText2"/>
              <w:rPr>
                <w:b/>
                <w:bCs/>
                <w:color w:val="FFFFFF" w:themeColor="background1"/>
              </w:rPr>
            </w:pPr>
            <w:r w:rsidRPr="0001372C">
              <w:rPr>
                <w:b/>
                <w:bCs/>
                <w:color w:val="FFFFFF" w:themeColor="background1"/>
              </w:rPr>
              <w:t>Column</w:t>
            </w:r>
          </w:p>
        </w:tc>
        <w:tc>
          <w:tcPr>
            <w:tcW w:w="4979" w:type="dxa"/>
            <w:shd w:val="clear" w:color="auto" w:fill="5B9BD5" w:themeFill="accent1"/>
          </w:tcPr>
          <w:p w14:paraId="5FE71391" w14:textId="77777777" w:rsidR="0030495B" w:rsidRPr="0001372C" w:rsidRDefault="0030495B" w:rsidP="0030495B">
            <w:pPr>
              <w:pStyle w:val="BodyText2"/>
              <w:rPr>
                <w:b/>
                <w:bCs/>
                <w:color w:val="FFFFFF" w:themeColor="background1"/>
              </w:rPr>
            </w:pPr>
            <w:r w:rsidRPr="0001372C">
              <w:rPr>
                <w:b/>
                <w:bCs/>
                <w:color w:val="FFFFFF" w:themeColor="background1"/>
                <w:lang w:val="fr-FR"/>
              </w:rPr>
              <w:t>Description</w:t>
            </w:r>
          </w:p>
        </w:tc>
      </w:tr>
      <w:tr w:rsidR="0030495B" w:rsidRPr="003D50EC" w14:paraId="472CBF85" w14:textId="77777777" w:rsidTr="0030495B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2BAFE208" w14:textId="77777777" w:rsidR="0030495B" w:rsidRPr="00B708C5" w:rsidRDefault="0030495B" w:rsidP="0030495B">
            <w:pPr>
              <w:pStyle w:val="ListBullet1"/>
              <w:numPr>
                <w:ilvl w:val="0"/>
                <w:numId w:val="0"/>
              </w:numPr>
            </w:pPr>
            <w:r>
              <w:t>Created On</w:t>
            </w:r>
            <w:r w:rsidRPr="00B708C5">
              <w:t xml:space="preserve"> </w:t>
            </w:r>
          </w:p>
        </w:tc>
        <w:tc>
          <w:tcPr>
            <w:tcW w:w="4979" w:type="dxa"/>
            <w:shd w:val="clear" w:color="auto" w:fill="auto"/>
          </w:tcPr>
          <w:p w14:paraId="157F13F1" w14:textId="77777777" w:rsidR="0030495B" w:rsidRPr="00B708C5" w:rsidRDefault="0030495B" w:rsidP="0030495B">
            <w:pPr>
              <w:pStyle w:val="BodyText2"/>
              <w:rPr>
                <w:rFonts w:ascii="Arial Unicode MS" w:hAnsi="Arial Unicode MS" w:cs="Arial Unicode MS"/>
                <w:sz w:val="18"/>
              </w:rPr>
            </w:pPr>
            <w:r>
              <w:t>This is the date of installation of system.</w:t>
            </w:r>
          </w:p>
        </w:tc>
      </w:tr>
      <w:tr w:rsidR="0030495B" w:rsidRPr="003D50EC" w14:paraId="7566A003" w14:textId="77777777" w:rsidTr="0030495B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1ABC2949" w14:textId="77777777" w:rsidR="0030495B" w:rsidRDefault="0030495B" w:rsidP="0030495B">
            <w:pPr>
              <w:pStyle w:val="ListBullet1"/>
              <w:numPr>
                <w:ilvl w:val="0"/>
                <w:numId w:val="0"/>
              </w:numPr>
            </w:pPr>
            <w:r>
              <w:t>Modified On</w:t>
            </w:r>
          </w:p>
        </w:tc>
        <w:tc>
          <w:tcPr>
            <w:tcW w:w="4979" w:type="dxa"/>
            <w:shd w:val="clear" w:color="auto" w:fill="auto"/>
          </w:tcPr>
          <w:p w14:paraId="3F889270" w14:textId="77777777" w:rsidR="0030495B" w:rsidRDefault="0030495B" w:rsidP="0030495B">
            <w:pPr>
              <w:pStyle w:val="BodyText2"/>
            </w:pPr>
            <w:r>
              <w:t>Date when field is last modified.</w:t>
            </w:r>
          </w:p>
        </w:tc>
      </w:tr>
      <w:tr w:rsidR="0030495B" w:rsidRPr="003D50EC" w14:paraId="3877A052" w14:textId="77777777" w:rsidTr="0030495B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7D157E4F" w14:textId="3B2D50EB" w:rsidR="0030495B" w:rsidRPr="00B708C5" w:rsidRDefault="00246F59" w:rsidP="0030495B">
            <w:pPr>
              <w:pStyle w:val="BodyText2"/>
            </w:pPr>
            <w:r>
              <w:lastRenderedPageBreak/>
              <w:t>Month</w:t>
            </w:r>
          </w:p>
        </w:tc>
        <w:tc>
          <w:tcPr>
            <w:tcW w:w="4979" w:type="dxa"/>
            <w:shd w:val="clear" w:color="auto" w:fill="auto"/>
          </w:tcPr>
          <w:p w14:paraId="3C9B9A34" w14:textId="7ED2AC04" w:rsidR="0030495B" w:rsidRPr="00B708C5" w:rsidRDefault="00246F59" w:rsidP="0030495B">
            <w:pPr>
              <w:pStyle w:val="BodyText2"/>
              <w:rPr>
                <w:rFonts w:ascii="Arial Unicode MS" w:hAnsi="Arial Unicode MS" w:cs="Arial Unicode MS"/>
                <w:sz w:val="18"/>
              </w:rPr>
            </w:pPr>
            <w:r>
              <w:t xml:space="preserve">The month for which the conversion rate </w:t>
            </w:r>
            <w:r w:rsidR="004A68BB">
              <w:t>is</w:t>
            </w:r>
            <w:r>
              <w:t xml:space="preserve"> valid</w:t>
            </w:r>
            <w:r w:rsidR="0030495B">
              <w:t>.</w:t>
            </w:r>
          </w:p>
        </w:tc>
      </w:tr>
      <w:tr w:rsidR="0030495B" w:rsidRPr="003D50EC" w14:paraId="048E5F36" w14:textId="77777777" w:rsidTr="0030495B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604E450D" w14:textId="39DFD8D7" w:rsidR="0030495B" w:rsidRDefault="00246F59" w:rsidP="0030495B">
            <w:pPr>
              <w:pStyle w:val="BodyText2"/>
            </w:pPr>
            <w:r>
              <w:t>Currency</w:t>
            </w:r>
          </w:p>
        </w:tc>
        <w:tc>
          <w:tcPr>
            <w:tcW w:w="4979" w:type="dxa"/>
            <w:shd w:val="clear" w:color="auto" w:fill="auto"/>
          </w:tcPr>
          <w:p w14:paraId="35BBE6B4" w14:textId="143E7FAD" w:rsidR="0030495B" w:rsidRDefault="00246F59" w:rsidP="0030495B">
            <w:pPr>
              <w:pStyle w:val="BodyText2"/>
            </w:pPr>
            <w:r>
              <w:t xml:space="preserve">Currency for which the conversion rate </w:t>
            </w:r>
            <w:r w:rsidR="004A68BB">
              <w:t>is</w:t>
            </w:r>
            <w:r>
              <w:t xml:space="preserve"> provided.</w:t>
            </w:r>
          </w:p>
        </w:tc>
      </w:tr>
      <w:tr w:rsidR="004A68BB" w:rsidRPr="003D50EC" w14:paraId="1D994489" w14:textId="77777777" w:rsidTr="0030495B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56917410" w14:textId="4A675CA4" w:rsidR="004A68BB" w:rsidRDefault="004A68BB" w:rsidP="0030495B">
            <w:pPr>
              <w:pStyle w:val="BodyText2"/>
            </w:pPr>
            <w:r>
              <w:t>Year</w:t>
            </w:r>
          </w:p>
        </w:tc>
        <w:tc>
          <w:tcPr>
            <w:tcW w:w="4979" w:type="dxa"/>
            <w:shd w:val="clear" w:color="auto" w:fill="auto"/>
          </w:tcPr>
          <w:p w14:paraId="251E7C74" w14:textId="1E41265B" w:rsidR="004A68BB" w:rsidRDefault="004A68BB" w:rsidP="0030495B">
            <w:pPr>
              <w:pStyle w:val="BodyText2"/>
            </w:pPr>
            <w:r>
              <w:t>Year for which the conversion date is provided.</w:t>
            </w:r>
          </w:p>
        </w:tc>
      </w:tr>
      <w:tr w:rsidR="0030495B" w:rsidRPr="003D50EC" w14:paraId="377FC447" w14:textId="77777777" w:rsidTr="0030495B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64E74998" w14:textId="0D9F5DD1" w:rsidR="0030495B" w:rsidRDefault="00246F59" w:rsidP="0030495B">
            <w:pPr>
              <w:pStyle w:val="BodyText2"/>
            </w:pPr>
            <w:r>
              <w:t>Cambodian Riel</w:t>
            </w:r>
          </w:p>
        </w:tc>
        <w:tc>
          <w:tcPr>
            <w:tcW w:w="4979" w:type="dxa"/>
            <w:shd w:val="clear" w:color="auto" w:fill="auto"/>
          </w:tcPr>
          <w:p w14:paraId="17FF4827" w14:textId="71971273" w:rsidR="0030495B" w:rsidRDefault="00246F59" w:rsidP="0030495B">
            <w:pPr>
              <w:pStyle w:val="BodyText2"/>
            </w:pPr>
            <w:r>
              <w:t>The conversion rate in Cambodian Riel.</w:t>
            </w:r>
          </w:p>
        </w:tc>
      </w:tr>
      <w:tr w:rsidR="0030495B" w:rsidRPr="003D50EC" w14:paraId="593132D6" w14:textId="77777777" w:rsidTr="0030495B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3B99B5E7" w14:textId="783C3CCC" w:rsidR="0030495B" w:rsidRDefault="004A68BB" w:rsidP="0030495B">
            <w:pPr>
              <w:pStyle w:val="BodyText2"/>
            </w:pPr>
            <w:r>
              <w:t xml:space="preserve">US </w:t>
            </w:r>
            <w:r w:rsidR="00246F59">
              <w:t>Dollar</w:t>
            </w:r>
            <w:r w:rsidR="0030495B">
              <w:t xml:space="preserve"> </w:t>
            </w:r>
          </w:p>
        </w:tc>
        <w:tc>
          <w:tcPr>
            <w:tcW w:w="4979" w:type="dxa"/>
            <w:shd w:val="clear" w:color="auto" w:fill="auto"/>
          </w:tcPr>
          <w:p w14:paraId="12E43E28" w14:textId="16FCEC4E" w:rsidR="0030495B" w:rsidRDefault="00246F59" w:rsidP="00246F59">
            <w:pPr>
              <w:pStyle w:val="BodyText2"/>
            </w:pPr>
            <w:r>
              <w:t>The conversion rate in US Dollar.</w:t>
            </w:r>
          </w:p>
        </w:tc>
      </w:tr>
      <w:tr w:rsidR="0030495B" w:rsidRPr="003D50EC" w14:paraId="24DA3E50" w14:textId="77777777" w:rsidTr="0030495B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4F781F52" w14:textId="77777777" w:rsidR="0030495B" w:rsidRDefault="0030495B" w:rsidP="0030495B">
            <w:pPr>
              <w:pStyle w:val="BodyText2"/>
            </w:pPr>
            <w:r>
              <w:t>Action</w:t>
            </w:r>
          </w:p>
        </w:tc>
        <w:tc>
          <w:tcPr>
            <w:tcW w:w="4979" w:type="dxa"/>
            <w:shd w:val="clear" w:color="auto" w:fill="auto"/>
          </w:tcPr>
          <w:p w14:paraId="4E5675FD" w14:textId="140B6BA5" w:rsidR="0030495B" w:rsidRDefault="0030495B" w:rsidP="0030495B">
            <w:pPr>
              <w:pStyle w:val="BodyText2"/>
            </w:pPr>
            <w:r>
              <w:t xml:space="preserve">This displays different actions that can be performed on the </w:t>
            </w:r>
            <w:r w:rsidR="00246F59">
              <w:t>currency</w:t>
            </w:r>
            <w:r>
              <w:t xml:space="preserve"> parameter.</w:t>
            </w:r>
          </w:p>
          <w:p w14:paraId="26F1C9DF" w14:textId="77777777" w:rsidR="0030495B" w:rsidRDefault="0030495B" w:rsidP="00C328D5">
            <w:pPr>
              <w:pStyle w:val="BodyText2"/>
              <w:numPr>
                <w:ilvl w:val="0"/>
                <w:numId w:val="24"/>
              </w:numPr>
            </w:pPr>
            <w:r>
              <w:t xml:space="preserve">Edit </w:t>
            </w:r>
            <w:r>
              <w:rPr>
                <w:noProof/>
              </w:rPr>
              <w:drawing>
                <wp:inline distT="0" distB="0" distL="0" distR="0" wp14:anchorId="455A9C90" wp14:editId="403527A4">
                  <wp:extent cx="136800" cy="136800"/>
                  <wp:effectExtent l="0" t="0" r="0" b="0"/>
                  <wp:docPr id="60" name="Picture 60" descr="A close up of a 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6" name="edit.pn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8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: This is used to modify the field parameter details.</w:t>
            </w:r>
          </w:p>
        </w:tc>
      </w:tr>
    </w:tbl>
    <w:p w14:paraId="639555C8" w14:textId="77777777" w:rsidR="0030495B" w:rsidRDefault="0030495B" w:rsidP="0030495B">
      <w:pPr>
        <w:pStyle w:val="BodyText2"/>
      </w:pPr>
      <w:r>
        <w:tab/>
      </w:r>
    </w:p>
    <w:p w14:paraId="152D5EC7" w14:textId="48655B46" w:rsidR="00246F59" w:rsidRDefault="00246F59" w:rsidP="0030495B">
      <w:pPr>
        <w:pStyle w:val="BodyText2"/>
      </w:pPr>
      <w:r>
        <w:t xml:space="preserve">For example, if the currency is </w:t>
      </w:r>
      <w:r w:rsidR="007C6712">
        <w:t>Euro</w:t>
      </w:r>
      <w:r>
        <w:t xml:space="preserve">, then the conversion </w:t>
      </w:r>
      <w:r w:rsidR="007C6712">
        <w:t>rate is mentioned as follows</w:t>
      </w:r>
    </w:p>
    <w:p w14:paraId="63217674" w14:textId="451CE186" w:rsidR="007C6712" w:rsidRDefault="007C6712" w:rsidP="0030495B">
      <w:pPr>
        <w:pStyle w:val="BodyText2"/>
      </w:pPr>
      <w:r>
        <w:t>Value in Cambodian Riel is 4535.52 as 1 Euro is equal to 4535.52 Cambodian Riel</w:t>
      </w:r>
    </w:p>
    <w:p w14:paraId="57A6BD1C" w14:textId="0F48FCD9" w:rsidR="007C6712" w:rsidRDefault="007C6712" w:rsidP="007C6712">
      <w:pPr>
        <w:pStyle w:val="BodyText2"/>
      </w:pPr>
      <w:r>
        <w:t xml:space="preserve">Value in Dollar is 1.12 as 1 Euro is equal to </w:t>
      </w:r>
      <w:r w:rsidR="00AB3B1A">
        <w:t>1.12 US Dollar.</w:t>
      </w:r>
    </w:p>
    <w:p w14:paraId="38F25E6A" w14:textId="77777777" w:rsidR="007C6712" w:rsidRDefault="007C6712" w:rsidP="0030495B">
      <w:pPr>
        <w:pStyle w:val="BodyText2"/>
      </w:pPr>
    </w:p>
    <w:p w14:paraId="32E8BDA2" w14:textId="19F38DB0" w:rsidR="0030495B" w:rsidRDefault="0030495B" w:rsidP="00CD5889">
      <w:pPr>
        <w:pStyle w:val="Heading2"/>
      </w:pPr>
      <w:bookmarkStart w:id="218" w:name="_Toc75816840"/>
      <w:r>
        <w:t xml:space="preserve">Edit </w:t>
      </w:r>
      <w:r w:rsidR="00CE2DD6">
        <w:t>Exchange Rate</w:t>
      </w:r>
      <w:r>
        <w:t xml:space="preserve"> Parameters</w:t>
      </w:r>
      <w:bookmarkEnd w:id="218"/>
    </w:p>
    <w:p w14:paraId="25BFC100" w14:textId="2F8F4E10" w:rsidR="0030495B" w:rsidRDefault="0030495B" w:rsidP="0030495B">
      <w:pPr>
        <w:pStyle w:val="BodyText2"/>
      </w:pPr>
      <w:r>
        <w:t xml:space="preserve">System Admins can modify the </w:t>
      </w:r>
      <w:r w:rsidR="00CE2DD6">
        <w:t xml:space="preserve">Exchange Rate </w:t>
      </w:r>
      <w:r>
        <w:t xml:space="preserve">related parameter. </w:t>
      </w:r>
    </w:p>
    <w:p w14:paraId="485BEBF9" w14:textId="77777777" w:rsidR="0030495B" w:rsidRPr="000A33ED" w:rsidRDefault="0030495B" w:rsidP="0030495B">
      <w:pPr>
        <w:pStyle w:val="BodyText2"/>
        <w:rPr>
          <w:u w:val="single"/>
        </w:rPr>
      </w:pPr>
      <w:r w:rsidRPr="000A33ED">
        <w:rPr>
          <w:u w:val="single"/>
        </w:rPr>
        <w:t xml:space="preserve">To edit </w:t>
      </w:r>
      <w:r>
        <w:rPr>
          <w:u w:val="single"/>
        </w:rPr>
        <w:t>parameter</w:t>
      </w:r>
      <w:r w:rsidRPr="000A33ED">
        <w:rPr>
          <w:u w:val="single"/>
        </w:rPr>
        <w:t>:</w:t>
      </w:r>
    </w:p>
    <w:p w14:paraId="09789A89" w14:textId="77777777" w:rsidR="0030495B" w:rsidRDefault="0030495B" w:rsidP="00670230">
      <w:pPr>
        <w:pStyle w:val="BodyText2"/>
        <w:numPr>
          <w:ilvl w:val="0"/>
          <w:numId w:val="39"/>
        </w:numPr>
      </w:pPr>
      <w:r>
        <w:t xml:space="preserve">Click </w:t>
      </w:r>
      <w:r w:rsidRPr="00251CED">
        <w:rPr>
          <w:b/>
          <w:bCs/>
        </w:rPr>
        <w:t>Edit</w:t>
      </w:r>
      <w:r>
        <w:rPr>
          <w:b/>
          <w:bCs/>
        </w:rPr>
        <w:t xml:space="preserve"> (</w:t>
      </w:r>
      <w:r>
        <w:rPr>
          <w:b/>
          <w:bCs/>
          <w:noProof/>
        </w:rPr>
        <w:drawing>
          <wp:inline distT="0" distB="0" distL="0" distR="0" wp14:anchorId="523E848F" wp14:editId="437054D0">
            <wp:extent cx="120948" cy="120948"/>
            <wp:effectExtent l="0" t="0" r="0" b="0"/>
            <wp:docPr id="61" name="Picture 6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edit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24279" cy="12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) </w:t>
      </w:r>
      <w:r w:rsidRPr="00166A7A">
        <w:t xml:space="preserve">against the </w:t>
      </w:r>
      <w:r>
        <w:t>field parameter</w:t>
      </w:r>
      <w:r w:rsidRPr="00166A7A">
        <w:t xml:space="preserve"> entry</w:t>
      </w:r>
      <w:r>
        <w:t xml:space="preserve"> to be modified</w:t>
      </w:r>
      <w:r w:rsidRPr="00166A7A">
        <w:t>.</w:t>
      </w:r>
      <w:r>
        <w:t xml:space="preserve"> </w:t>
      </w:r>
    </w:p>
    <w:p w14:paraId="72CD1C89" w14:textId="77777777" w:rsidR="0030495B" w:rsidRDefault="0030495B" w:rsidP="00670230">
      <w:pPr>
        <w:pStyle w:val="BodyText2"/>
        <w:numPr>
          <w:ilvl w:val="0"/>
          <w:numId w:val="39"/>
        </w:numPr>
      </w:pPr>
      <w:r>
        <w:t xml:space="preserve">The </w:t>
      </w:r>
      <w:r w:rsidRPr="00251CED">
        <w:rPr>
          <w:b/>
          <w:bCs/>
        </w:rPr>
        <w:t xml:space="preserve">Edit </w:t>
      </w:r>
      <w:r>
        <w:rPr>
          <w:b/>
          <w:bCs/>
        </w:rPr>
        <w:t>Field Management</w:t>
      </w:r>
      <w:r>
        <w:t xml:space="preserve"> page appears.</w:t>
      </w:r>
    </w:p>
    <w:p w14:paraId="41CC9866" w14:textId="45DEE0F8" w:rsidR="0030495B" w:rsidRDefault="00471B85" w:rsidP="0030495B">
      <w:pPr>
        <w:pStyle w:val="BodyText2"/>
        <w:ind w:left="862" w:hanging="142"/>
        <w:jc w:val="center"/>
      </w:pPr>
      <w:r>
        <w:rPr>
          <w:noProof/>
        </w:rPr>
        <w:drawing>
          <wp:inline distT="0" distB="0" distL="0" distR="0" wp14:anchorId="126955ED" wp14:editId="01082A9E">
            <wp:extent cx="4310086" cy="1212714"/>
            <wp:effectExtent l="0" t="0" r="0" b="6985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15540" cy="1214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F58CB" w14:textId="6F29C3A2" w:rsidR="0030495B" w:rsidRDefault="0030495B" w:rsidP="00FD5198">
      <w:pPr>
        <w:pStyle w:val="FigureCaption"/>
      </w:pPr>
      <w:bookmarkStart w:id="219" w:name="_Toc75817157"/>
      <w:r>
        <w:t xml:space="preserve">Figure </w:t>
      </w:r>
      <w:r w:rsidR="00BB2137">
        <w:t>2</w:t>
      </w:r>
      <w:r w:rsidR="00347A2D">
        <w:t>4</w:t>
      </w:r>
      <w:r>
        <w:t xml:space="preserve">: </w:t>
      </w:r>
      <w:r w:rsidR="00AB3B1A">
        <w:t>Currency</w:t>
      </w:r>
      <w:r>
        <w:t xml:space="preserve"> Management - Edit</w:t>
      </w:r>
      <w:bookmarkEnd w:id="219"/>
    </w:p>
    <w:p w14:paraId="3EFE587C" w14:textId="77777777" w:rsidR="0030495B" w:rsidRDefault="0030495B" w:rsidP="0030495B">
      <w:pPr>
        <w:pStyle w:val="BodyText2"/>
        <w:ind w:left="567"/>
        <w:jc w:val="center"/>
      </w:pPr>
    </w:p>
    <w:p w14:paraId="3E9566BD" w14:textId="77777777" w:rsidR="0030495B" w:rsidRDefault="0030495B" w:rsidP="00670230">
      <w:pPr>
        <w:pStyle w:val="BodyText2"/>
        <w:numPr>
          <w:ilvl w:val="0"/>
          <w:numId w:val="39"/>
        </w:numPr>
      </w:pPr>
      <w:r>
        <w:lastRenderedPageBreak/>
        <w:t>Make the required changes.</w:t>
      </w:r>
    </w:p>
    <w:p w14:paraId="04932466" w14:textId="77777777" w:rsidR="0030495B" w:rsidRDefault="0030495B" w:rsidP="00670230">
      <w:pPr>
        <w:pStyle w:val="BodyText2"/>
        <w:numPr>
          <w:ilvl w:val="0"/>
          <w:numId w:val="39"/>
        </w:numPr>
      </w:pPr>
      <w:r>
        <w:t xml:space="preserve">Click </w:t>
      </w:r>
      <w:r w:rsidRPr="00054A1F">
        <w:rPr>
          <w:b/>
          <w:bCs/>
        </w:rPr>
        <w:t>UPDATE</w:t>
      </w:r>
      <w:r>
        <w:t>.</w:t>
      </w:r>
    </w:p>
    <w:p w14:paraId="1BE81853" w14:textId="77777777" w:rsidR="0030495B" w:rsidRDefault="0030495B" w:rsidP="0030495B">
      <w:pPr>
        <w:pStyle w:val="BodyText2"/>
      </w:pPr>
    </w:p>
    <w:p w14:paraId="31F9F5A1" w14:textId="17549060" w:rsidR="0030495B" w:rsidRDefault="0030495B" w:rsidP="00CD5889">
      <w:pPr>
        <w:pStyle w:val="Heading2"/>
      </w:pPr>
      <w:bookmarkStart w:id="220" w:name="_Toc75816841"/>
      <w:r>
        <w:t xml:space="preserve">Filter </w:t>
      </w:r>
      <w:r w:rsidR="00AB3B1A">
        <w:t>Currency</w:t>
      </w:r>
      <w:r>
        <w:t xml:space="preserve"> Management</w:t>
      </w:r>
      <w:bookmarkEnd w:id="220"/>
    </w:p>
    <w:p w14:paraId="5D50F448" w14:textId="77777777" w:rsidR="0030495B" w:rsidRDefault="0030495B" w:rsidP="0030495B">
      <w:pPr>
        <w:pStyle w:val="BodyText2"/>
        <w:rPr>
          <w:u w:val="single"/>
        </w:rPr>
      </w:pPr>
      <w:r>
        <w:t xml:space="preserve">System Admins can view selective information by defining specific values in the listed fields. For example, System Admins can view the entire parameter list for a given field type </w:t>
      </w:r>
    </w:p>
    <w:p w14:paraId="05B86359" w14:textId="77777777" w:rsidR="0030495B" w:rsidRDefault="0030495B" w:rsidP="0030495B">
      <w:pPr>
        <w:pStyle w:val="BodyText2"/>
        <w:rPr>
          <w:u w:val="single"/>
        </w:rPr>
      </w:pPr>
      <w:r>
        <w:rPr>
          <w:u w:val="single"/>
        </w:rPr>
        <w:t>To view specific parameter</w:t>
      </w:r>
      <w:r w:rsidRPr="009251E2">
        <w:rPr>
          <w:u w:val="single"/>
        </w:rPr>
        <w:t>:</w:t>
      </w:r>
    </w:p>
    <w:p w14:paraId="0DC8041C" w14:textId="5C2BA9DD" w:rsidR="0030495B" w:rsidRDefault="000E2453" w:rsidP="0030495B">
      <w:pPr>
        <w:pStyle w:val="BodyText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1AE2F1C4" wp14:editId="4053DBB6">
                <wp:simplePos x="0" y="0"/>
                <wp:positionH relativeFrom="column">
                  <wp:posOffset>3550596</wp:posOffset>
                </wp:positionH>
                <wp:positionV relativeFrom="paragraph">
                  <wp:posOffset>506014</wp:posOffset>
                </wp:positionV>
                <wp:extent cx="457200" cy="228600"/>
                <wp:effectExtent l="0" t="0" r="25400" b="25400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2286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9194EB" id="Rectangle 49" o:spid="_x0000_s1026" style="position:absolute;margin-left:279.55pt;margin-top:39.85pt;width:36pt;height:18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" filled="f" strokecolor="#ffc000 [3207]" strokeweight="2pt"/>
            </w:pict>
          </mc:Fallback>
        </mc:AlternateContent>
      </w:r>
      <w:r w:rsidR="00735A9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322DA45" wp14:editId="2B30207E">
                <wp:simplePos x="0" y="0"/>
                <wp:positionH relativeFrom="column">
                  <wp:posOffset>71619</wp:posOffset>
                </wp:positionH>
                <wp:positionV relativeFrom="paragraph">
                  <wp:posOffset>243043</wp:posOffset>
                </wp:positionV>
                <wp:extent cx="5103779" cy="512323"/>
                <wp:effectExtent l="0" t="0" r="20955" b="21590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3779" cy="512323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27C298" id="Rectangle 48" o:spid="_x0000_s1026" style="position:absolute;margin-left:5.65pt;margin-top:19.15pt;width:401.85pt;height:40.3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" filled="f" strokecolor="#ffc000 [3207]" strokeweight="2pt"/>
            </w:pict>
          </mc:Fallback>
        </mc:AlternateContent>
      </w:r>
      <w:r>
        <w:rPr>
          <w:noProof/>
        </w:rPr>
        <w:drawing>
          <wp:inline distT="0" distB="0" distL="0" distR="0" wp14:anchorId="063562CB" wp14:editId="34512E4A">
            <wp:extent cx="5278755" cy="1942465"/>
            <wp:effectExtent l="0" t="0" r="0" b="63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13597" w14:textId="16137CCE" w:rsidR="0030495B" w:rsidRPr="009251E2" w:rsidRDefault="0030495B" w:rsidP="00FD5198">
      <w:pPr>
        <w:pStyle w:val="FigureCaption"/>
        <w:rPr>
          <w:u w:val="single"/>
        </w:rPr>
      </w:pPr>
      <w:bookmarkStart w:id="221" w:name="_Toc75817158"/>
      <w:r>
        <w:t xml:space="preserve">Figure </w:t>
      </w:r>
      <w:r w:rsidR="00BB2137">
        <w:t>2</w:t>
      </w:r>
      <w:r w:rsidR="00347A2D">
        <w:t>5</w:t>
      </w:r>
      <w:r>
        <w:t>: Field Management – Filter Option</w:t>
      </w:r>
      <w:bookmarkEnd w:id="221"/>
      <w:r>
        <w:t xml:space="preserve"> </w:t>
      </w:r>
    </w:p>
    <w:p w14:paraId="4B71C091" w14:textId="77777777" w:rsidR="0030495B" w:rsidRDefault="0030495B" w:rsidP="00670230">
      <w:pPr>
        <w:pStyle w:val="BodyText2"/>
        <w:numPr>
          <w:ilvl w:val="0"/>
          <w:numId w:val="41"/>
        </w:numPr>
      </w:pPr>
      <w:r>
        <w:t>Enter the required value in one or more of the listed fields:</w:t>
      </w:r>
    </w:p>
    <w:p w14:paraId="65F544ED" w14:textId="310374BF" w:rsidR="0030495B" w:rsidRDefault="00735A9F" w:rsidP="00C328D5">
      <w:pPr>
        <w:pStyle w:val="BodyText2"/>
        <w:numPr>
          <w:ilvl w:val="0"/>
          <w:numId w:val="22"/>
        </w:numPr>
      </w:pPr>
      <w:r>
        <w:rPr>
          <w:b/>
          <w:bCs/>
        </w:rPr>
        <w:t>Start Date</w:t>
      </w:r>
      <w:r w:rsidR="0030495B" w:rsidRPr="00054A1F">
        <w:t xml:space="preserve">: </w:t>
      </w:r>
      <w:r w:rsidR="0030495B">
        <w:t xml:space="preserve">Select </w:t>
      </w:r>
      <w:r>
        <w:t>Start Date</w:t>
      </w:r>
    </w:p>
    <w:p w14:paraId="41B310FB" w14:textId="446925F5" w:rsidR="00735A9F" w:rsidRDefault="00735A9F" w:rsidP="00C328D5">
      <w:pPr>
        <w:pStyle w:val="BodyText2"/>
        <w:numPr>
          <w:ilvl w:val="0"/>
          <w:numId w:val="22"/>
        </w:numPr>
      </w:pPr>
      <w:r>
        <w:rPr>
          <w:b/>
          <w:bCs/>
        </w:rPr>
        <w:t>End Date</w:t>
      </w:r>
      <w:r w:rsidRPr="00735A9F">
        <w:t>:</w:t>
      </w:r>
      <w:r>
        <w:t xml:space="preserve"> Select End Date</w:t>
      </w:r>
    </w:p>
    <w:p w14:paraId="10E20AFD" w14:textId="67DCE41B" w:rsidR="004A68BB" w:rsidRDefault="004A68BB" w:rsidP="00C328D5">
      <w:pPr>
        <w:pStyle w:val="BodyText2"/>
        <w:numPr>
          <w:ilvl w:val="0"/>
          <w:numId w:val="22"/>
        </w:numPr>
      </w:pPr>
      <w:r>
        <w:rPr>
          <w:b/>
          <w:bCs/>
        </w:rPr>
        <w:t>Cambodian Riel</w:t>
      </w:r>
      <w:r w:rsidRPr="004A68BB">
        <w:t>:</w:t>
      </w:r>
      <w:r>
        <w:t xml:space="preserve"> Value in Cambodian Riel</w:t>
      </w:r>
    </w:p>
    <w:p w14:paraId="7C8FF717" w14:textId="6D03959B" w:rsidR="004A68BB" w:rsidRDefault="004A68BB" w:rsidP="00C328D5">
      <w:pPr>
        <w:pStyle w:val="BodyText2"/>
        <w:numPr>
          <w:ilvl w:val="0"/>
          <w:numId w:val="22"/>
        </w:numPr>
      </w:pPr>
      <w:r>
        <w:rPr>
          <w:b/>
          <w:bCs/>
        </w:rPr>
        <w:t>US Dollar</w:t>
      </w:r>
      <w:r w:rsidRPr="004A68BB">
        <w:t>:</w:t>
      </w:r>
      <w:r>
        <w:t xml:space="preserve"> Value in US Dollar</w:t>
      </w:r>
    </w:p>
    <w:p w14:paraId="3D8F58BD" w14:textId="567BC571" w:rsidR="00861643" w:rsidRDefault="00861643" w:rsidP="00C328D5">
      <w:pPr>
        <w:pStyle w:val="BodyText2"/>
        <w:numPr>
          <w:ilvl w:val="0"/>
          <w:numId w:val="22"/>
        </w:numPr>
      </w:pPr>
      <w:r>
        <w:rPr>
          <w:b/>
          <w:bCs/>
        </w:rPr>
        <w:t>Month</w:t>
      </w:r>
      <w:r w:rsidRPr="00861643">
        <w:t>:</w:t>
      </w:r>
      <w:r>
        <w:t xml:space="preserve"> Select Month</w:t>
      </w:r>
    </w:p>
    <w:p w14:paraId="65526D98" w14:textId="0447B12D" w:rsidR="00861643" w:rsidRDefault="00347A2D" w:rsidP="00C328D5">
      <w:pPr>
        <w:pStyle w:val="BodyText2"/>
        <w:numPr>
          <w:ilvl w:val="0"/>
          <w:numId w:val="22"/>
        </w:numPr>
      </w:pPr>
      <w:r>
        <w:rPr>
          <w:b/>
          <w:bCs/>
        </w:rPr>
        <w:t>Year:</w:t>
      </w:r>
      <w:r w:rsidR="00861643">
        <w:t xml:space="preserve"> Select year</w:t>
      </w:r>
    </w:p>
    <w:p w14:paraId="6CA28F36" w14:textId="126C77F0" w:rsidR="00735A9F" w:rsidRPr="001267E7" w:rsidRDefault="00735A9F" w:rsidP="00C328D5">
      <w:pPr>
        <w:pStyle w:val="BodyText2"/>
        <w:numPr>
          <w:ilvl w:val="0"/>
          <w:numId w:val="22"/>
        </w:numPr>
      </w:pPr>
      <w:r>
        <w:rPr>
          <w:b/>
          <w:bCs/>
        </w:rPr>
        <w:t>Currency</w:t>
      </w:r>
      <w:r w:rsidRPr="00735A9F">
        <w:t>:</w:t>
      </w:r>
      <w:r>
        <w:t xml:space="preserve"> Drop containing the currency list.</w:t>
      </w:r>
    </w:p>
    <w:p w14:paraId="0D623887" w14:textId="77777777" w:rsidR="0030495B" w:rsidRDefault="0030495B" w:rsidP="00670230">
      <w:pPr>
        <w:pStyle w:val="BodyText2"/>
        <w:numPr>
          <w:ilvl w:val="0"/>
          <w:numId w:val="41"/>
        </w:numPr>
      </w:pPr>
      <w:r>
        <w:t xml:space="preserve">Click </w:t>
      </w:r>
      <w:r w:rsidRPr="00054A1F">
        <w:rPr>
          <w:b/>
          <w:bCs/>
        </w:rPr>
        <w:t>FILTER</w:t>
      </w:r>
      <w:r>
        <w:t>.</w:t>
      </w:r>
    </w:p>
    <w:p w14:paraId="0C1F5343" w14:textId="04A7B8EA" w:rsidR="0030495B" w:rsidRDefault="0030495B" w:rsidP="0030495B">
      <w:pPr>
        <w:pStyle w:val="BodyText2"/>
      </w:pPr>
      <w:r>
        <w:t>The parameter that matches the specified values is shown in the dashboard.</w:t>
      </w:r>
    </w:p>
    <w:p w14:paraId="316DA6D3" w14:textId="56A5C0DF" w:rsidR="00347A2D" w:rsidRDefault="00347A2D" w:rsidP="0030495B">
      <w:pPr>
        <w:pStyle w:val="BodyText2"/>
      </w:pPr>
    </w:p>
    <w:p w14:paraId="2FE50B25" w14:textId="77777777" w:rsidR="00347A2D" w:rsidRDefault="00347A2D" w:rsidP="0030495B">
      <w:pPr>
        <w:pStyle w:val="BodyText2"/>
      </w:pPr>
    </w:p>
    <w:p w14:paraId="28C9D801" w14:textId="4E7A08CB" w:rsidR="0030495B" w:rsidRDefault="00735A9F" w:rsidP="00CD5889">
      <w:pPr>
        <w:pStyle w:val="Heading2"/>
      </w:pPr>
      <w:bookmarkStart w:id="222" w:name="_Toc75816842"/>
      <w:r>
        <w:lastRenderedPageBreak/>
        <w:t>Add</w:t>
      </w:r>
      <w:r w:rsidR="0030495B">
        <w:t xml:space="preserve"> </w:t>
      </w:r>
      <w:r>
        <w:t>Currency</w:t>
      </w:r>
      <w:r w:rsidR="0030495B">
        <w:t xml:space="preserve"> Management</w:t>
      </w:r>
      <w:bookmarkEnd w:id="222"/>
    </w:p>
    <w:p w14:paraId="62706DB6" w14:textId="7021EF71" w:rsidR="0030495B" w:rsidRDefault="0030495B" w:rsidP="0030495B">
      <w:pPr>
        <w:pStyle w:val="BodyText2"/>
        <w:rPr>
          <w:u w:val="single"/>
        </w:rPr>
      </w:pPr>
      <w:r>
        <w:t xml:space="preserve">System Admins can add a new </w:t>
      </w:r>
      <w:r w:rsidR="00735A9F">
        <w:t>conversion</w:t>
      </w:r>
      <w:r w:rsidR="00C56DEC">
        <w:t xml:space="preserve"> rate for a month for all the supported currency</w:t>
      </w:r>
      <w:r>
        <w:t xml:space="preserve"> in the CEIR system. </w:t>
      </w:r>
    </w:p>
    <w:p w14:paraId="0E2DC6AC" w14:textId="7ED9DD2C" w:rsidR="0030495B" w:rsidRDefault="0030495B" w:rsidP="0030495B">
      <w:pPr>
        <w:pStyle w:val="BodyText2"/>
        <w:rPr>
          <w:u w:val="single"/>
        </w:rPr>
      </w:pPr>
      <w:r>
        <w:rPr>
          <w:u w:val="single"/>
        </w:rPr>
        <w:t xml:space="preserve">To add new </w:t>
      </w:r>
      <w:r w:rsidR="00C56DEC">
        <w:rPr>
          <w:u w:val="single"/>
        </w:rPr>
        <w:t xml:space="preserve">conversion rate </w:t>
      </w:r>
      <w:r>
        <w:rPr>
          <w:u w:val="single"/>
        </w:rPr>
        <w:t xml:space="preserve">to </w:t>
      </w:r>
      <w:r w:rsidR="00C56DEC">
        <w:rPr>
          <w:u w:val="single"/>
        </w:rPr>
        <w:t>given currency</w:t>
      </w:r>
      <w:r w:rsidRPr="009251E2">
        <w:rPr>
          <w:u w:val="single"/>
        </w:rPr>
        <w:t>:</w:t>
      </w:r>
    </w:p>
    <w:p w14:paraId="0D2B6903" w14:textId="5551933E" w:rsidR="0030495B" w:rsidRDefault="00B94381" w:rsidP="0030495B">
      <w:pPr>
        <w:pStyle w:val="BodyText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B5E3D18" wp14:editId="4B77FDD4">
                <wp:simplePos x="0" y="0"/>
                <wp:positionH relativeFrom="margin">
                  <wp:align>right</wp:align>
                </wp:positionH>
                <wp:positionV relativeFrom="paragraph">
                  <wp:posOffset>6174</wp:posOffset>
                </wp:positionV>
                <wp:extent cx="609600" cy="215265"/>
                <wp:effectExtent l="0" t="0" r="19050" b="13335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21526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F1CE7B" id="Rectangle 50" o:spid="_x0000_s1026" style="position:absolute;margin-left:-3.2pt;margin-top:.5pt;width:48pt;height:16.95pt;z-index:2517524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" filled="f" strokecolor="#ffc000 [3207]" strokeweight="2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B77F051" wp14:editId="358A9A93">
            <wp:extent cx="5278755" cy="1942465"/>
            <wp:effectExtent l="0" t="0" r="0" b="63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D957E" w14:textId="2C6F7C89" w:rsidR="0030495B" w:rsidRPr="009251E2" w:rsidRDefault="0030495B" w:rsidP="00FD5198">
      <w:pPr>
        <w:pStyle w:val="FigureCaption"/>
        <w:rPr>
          <w:u w:val="single"/>
        </w:rPr>
      </w:pPr>
      <w:bookmarkStart w:id="223" w:name="_Toc75817159"/>
      <w:r>
        <w:t xml:space="preserve">Figure </w:t>
      </w:r>
      <w:r w:rsidR="00BB2137">
        <w:t>2</w:t>
      </w:r>
      <w:r w:rsidR="00347A2D">
        <w:t>6</w:t>
      </w:r>
      <w:r>
        <w:t>: Field Management – Filter Option</w:t>
      </w:r>
      <w:bookmarkEnd w:id="223"/>
      <w:r>
        <w:t xml:space="preserve"> </w:t>
      </w:r>
    </w:p>
    <w:p w14:paraId="3E23EFB3" w14:textId="0FB660BB" w:rsidR="0030495B" w:rsidRDefault="0030495B" w:rsidP="00670230">
      <w:pPr>
        <w:pStyle w:val="BodyText2"/>
        <w:numPr>
          <w:ilvl w:val="0"/>
          <w:numId w:val="41"/>
        </w:numPr>
      </w:pPr>
      <w:r>
        <w:t xml:space="preserve">Select the Add </w:t>
      </w:r>
      <w:r w:rsidR="00C56DEC">
        <w:t>Currency</w:t>
      </w:r>
      <w:r>
        <w:t xml:space="preserve"> option</w:t>
      </w:r>
    </w:p>
    <w:p w14:paraId="03AF8471" w14:textId="77777777" w:rsidR="0030495B" w:rsidRDefault="0030495B" w:rsidP="00670230">
      <w:pPr>
        <w:pStyle w:val="BodyText2"/>
        <w:numPr>
          <w:ilvl w:val="0"/>
          <w:numId w:val="41"/>
        </w:numPr>
      </w:pPr>
      <w:r>
        <w:t>Enter the required value</w:t>
      </w:r>
    </w:p>
    <w:p w14:paraId="7F78916E" w14:textId="46E48B12" w:rsidR="0030495B" w:rsidRDefault="00FF4FE0" w:rsidP="00FF4FE0">
      <w:pPr>
        <w:pStyle w:val="BodyText2"/>
        <w:jc w:val="center"/>
      </w:pPr>
      <w:r>
        <w:rPr>
          <w:noProof/>
        </w:rPr>
        <w:drawing>
          <wp:inline distT="0" distB="0" distL="0" distR="0" wp14:anchorId="48B80097" wp14:editId="3D816AB9">
            <wp:extent cx="3907834" cy="1134319"/>
            <wp:effectExtent l="0" t="0" r="0" b="889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80274" cy="1155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94775" w14:textId="1BD3C3FE" w:rsidR="0030495B" w:rsidRDefault="0030495B" w:rsidP="00FD5198">
      <w:pPr>
        <w:pStyle w:val="FigureCaption"/>
      </w:pPr>
      <w:bookmarkStart w:id="224" w:name="_Toc75817160"/>
      <w:r>
        <w:t xml:space="preserve">Figure </w:t>
      </w:r>
      <w:r w:rsidR="00BB2137">
        <w:t>2</w:t>
      </w:r>
      <w:r w:rsidR="00347A2D">
        <w:t>7</w:t>
      </w:r>
      <w:r>
        <w:t xml:space="preserve">: </w:t>
      </w:r>
      <w:r w:rsidR="00C56DEC">
        <w:t xml:space="preserve">Currency </w:t>
      </w:r>
      <w:r>
        <w:t>Management – Add Option</w:t>
      </w:r>
      <w:bookmarkEnd w:id="224"/>
      <w:r>
        <w:t xml:space="preserve"> </w:t>
      </w:r>
    </w:p>
    <w:p w14:paraId="0E271632" w14:textId="52AF883E" w:rsidR="0030495B" w:rsidRDefault="0030495B" w:rsidP="0030495B">
      <w:pPr>
        <w:pStyle w:val="BodyText2"/>
        <w:ind w:left="426"/>
      </w:pPr>
      <w:r>
        <w:t xml:space="preserve">The following columns are seen in the </w:t>
      </w:r>
      <w:r w:rsidR="00C56DEC">
        <w:t xml:space="preserve">Add Currency </w:t>
      </w:r>
      <w:r>
        <w:t xml:space="preserve">Page once a form </w:t>
      </w:r>
      <w:r w:rsidR="00C56DEC">
        <w:t>is</w:t>
      </w:r>
      <w:r>
        <w:t xml:space="preserve"> selected:</w:t>
      </w:r>
    </w:p>
    <w:tbl>
      <w:tblPr>
        <w:tblW w:w="0" w:type="auto"/>
        <w:jc w:val="center"/>
        <w:tbl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single" w:sz="4" w:space="0" w:color="4472C4" w:themeColor="accent5"/>
          <w:insideV w:val="single" w:sz="4" w:space="0" w:color="4472C4" w:themeColor="accent5"/>
        </w:tblBorders>
        <w:tblLook w:val="01E0" w:firstRow="1" w:lastRow="1" w:firstColumn="1" w:lastColumn="1" w:noHBand="0" w:noVBand="0"/>
      </w:tblPr>
      <w:tblGrid>
        <w:gridCol w:w="2547"/>
        <w:gridCol w:w="4979"/>
      </w:tblGrid>
      <w:tr w:rsidR="0030495B" w:rsidRPr="003D50EC" w14:paraId="3CC90FAA" w14:textId="77777777" w:rsidTr="0030495B">
        <w:trPr>
          <w:trHeight w:val="293"/>
          <w:tblHeader/>
          <w:jc w:val="center"/>
        </w:trPr>
        <w:tc>
          <w:tcPr>
            <w:tcW w:w="2547" w:type="dxa"/>
            <w:shd w:val="clear" w:color="auto" w:fill="5B9BD5" w:themeFill="accent1"/>
          </w:tcPr>
          <w:p w14:paraId="0C8B229B" w14:textId="77777777" w:rsidR="0030495B" w:rsidRPr="0001372C" w:rsidRDefault="0030495B" w:rsidP="0030495B">
            <w:pPr>
              <w:pStyle w:val="BodyText2"/>
              <w:rPr>
                <w:b/>
                <w:bCs/>
                <w:color w:val="FFFFFF" w:themeColor="background1"/>
              </w:rPr>
            </w:pPr>
            <w:r w:rsidRPr="0001372C">
              <w:rPr>
                <w:b/>
                <w:bCs/>
                <w:color w:val="FFFFFF" w:themeColor="background1"/>
              </w:rPr>
              <w:t>Column</w:t>
            </w:r>
          </w:p>
        </w:tc>
        <w:tc>
          <w:tcPr>
            <w:tcW w:w="4979" w:type="dxa"/>
            <w:shd w:val="clear" w:color="auto" w:fill="5B9BD5" w:themeFill="accent1"/>
          </w:tcPr>
          <w:p w14:paraId="50BB4EC1" w14:textId="77777777" w:rsidR="0030495B" w:rsidRPr="0001372C" w:rsidRDefault="0030495B" w:rsidP="0030495B">
            <w:pPr>
              <w:pStyle w:val="BodyText2"/>
              <w:rPr>
                <w:b/>
                <w:bCs/>
                <w:color w:val="FFFFFF" w:themeColor="background1"/>
              </w:rPr>
            </w:pPr>
            <w:r w:rsidRPr="0001372C">
              <w:rPr>
                <w:b/>
                <w:bCs/>
                <w:color w:val="FFFFFF" w:themeColor="background1"/>
                <w:lang w:val="fr-FR"/>
              </w:rPr>
              <w:t>Description</w:t>
            </w:r>
          </w:p>
        </w:tc>
      </w:tr>
      <w:tr w:rsidR="00364AF0" w:rsidRPr="003D50EC" w14:paraId="012A061E" w14:textId="77777777" w:rsidTr="0030495B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086AC687" w14:textId="37E56FE1" w:rsidR="00364AF0" w:rsidRPr="00B708C5" w:rsidRDefault="00364AF0" w:rsidP="0030495B">
            <w:pPr>
              <w:pStyle w:val="ListBullet1"/>
              <w:numPr>
                <w:ilvl w:val="0"/>
                <w:numId w:val="0"/>
              </w:numPr>
            </w:pPr>
            <w:r>
              <w:t>Month</w:t>
            </w:r>
          </w:p>
        </w:tc>
        <w:tc>
          <w:tcPr>
            <w:tcW w:w="4979" w:type="dxa"/>
            <w:shd w:val="clear" w:color="auto" w:fill="auto"/>
          </w:tcPr>
          <w:p w14:paraId="034ECD63" w14:textId="3EA51A63" w:rsidR="00364AF0" w:rsidRPr="00B708C5" w:rsidRDefault="00364AF0" w:rsidP="0030495B">
            <w:pPr>
              <w:pStyle w:val="BodyText2"/>
              <w:rPr>
                <w:rFonts w:ascii="Arial Unicode MS" w:hAnsi="Arial Unicode MS" w:cs="Arial Unicode MS"/>
                <w:sz w:val="18"/>
              </w:rPr>
            </w:pPr>
            <w:r>
              <w:t xml:space="preserve">The month for which the conversion rate </w:t>
            </w:r>
            <w:r w:rsidR="00D93E38">
              <w:t>is</w:t>
            </w:r>
            <w:r>
              <w:t xml:space="preserve"> valid.</w:t>
            </w:r>
          </w:p>
        </w:tc>
      </w:tr>
      <w:tr w:rsidR="00364AF0" w:rsidRPr="003D50EC" w14:paraId="22182892" w14:textId="77777777" w:rsidTr="0030495B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44395463" w14:textId="79FE86B4" w:rsidR="00364AF0" w:rsidRDefault="00364AF0" w:rsidP="0030495B">
            <w:pPr>
              <w:pStyle w:val="ListBullet1"/>
              <w:numPr>
                <w:ilvl w:val="0"/>
                <w:numId w:val="0"/>
              </w:numPr>
            </w:pPr>
            <w:r>
              <w:t>Currency</w:t>
            </w:r>
          </w:p>
        </w:tc>
        <w:tc>
          <w:tcPr>
            <w:tcW w:w="4979" w:type="dxa"/>
            <w:shd w:val="clear" w:color="auto" w:fill="auto"/>
          </w:tcPr>
          <w:p w14:paraId="6667403C" w14:textId="08332297" w:rsidR="00364AF0" w:rsidRDefault="00364AF0" w:rsidP="0030495B">
            <w:pPr>
              <w:pStyle w:val="BodyText2"/>
            </w:pPr>
            <w:r>
              <w:t xml:space="preserve">Currency for which the conversion rate </w:t>
            </w:r>
            <w:r w:rsidR="00D93E38">
              <w:t>is</w:t>
            </w:r>
            <w:r>
              <w:t xml:space="preserve"> provided.</w:t>
            </w:r>
          </w:p>
        </w:tc>
      </w:tr>
      <w:tr w:rsidR="00F7397A" w:rsidRPr="003D50EC" w14:paraId="6373202B" w14:textId="77777777" w:rsidTr="0030495B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400496B2" w14:textId="78F03A62" w:rsidR="00F7397A" w:rsidRDefault="00F7397A" w:rsidP="0030495B">
            <w:pPr>
              <w:pStyle w:val="ListBullet1"/>
              <w:numPr>
                <w:ilvl w:val="0"/>
                <w:numId w:val="0"/>
              </w:numPr>
            </w:pPr>
            <w:r>
              <w:t xml:space="preserve">Year </w:t>
            </w:r>
          </w:p>
        </w:tc>
        <w:tc>
          <w:tcPr>
            <w:tcW w:w="4979" w:type="dxa"/>
            <w:shd w:val="clear" w:color="auto" w:fill="auto"/>
          </w:tcPr>
          <w:p w14:paraId="0B15EEB4" w14:textId="486E3CCE" w:rsidR="00F7397A" w:rsidRDefault="00F7397A" w:rsidP="0030495B">
            <w:pPr>
              <w:pStyle w:val="BodyText2"/>
            </w:pPr>
            <w:r>
              <w:t>Year for which conversion rate is valid.</w:t>
            </w:r>
          </w:p>
        </w:tc>
      </w:tr>
      <w:tr w:rsidR="00364AF0" w:rsidRPr="003D50EC" w14:paraId="5BD4D79C" w14:textId="77777777" w:rsidTr="0030495B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13D93CA9" w14:textId="135E843A" w:rsidR="00364AF0" w:rsidRPr="00B708C5" w:rsidRDefault="00364AF0" w:rsidP="0030495B">
            <w:pPr>
              <w:pStyle w:val="BodyText2"/>
            </w:pPr>
            <w:r>
              <w:t>Cambodian Riel</w:t>
            </w:r>
          </w:p>
        </w:tc>
        <w:tc>
          <w:tcPr>
            <w:tcW w:w="4979" w:type="dxa"/>
            <w:shd w:val="clear" w:color="auto" w:fill="auto"/>
          </w:tcPr>
          <w:p w14:paraId="0FF8EE26" w14:textId="4C2B65A7" w:rsidR="00364AF0" w:rsidRPr="00B708C5" w:rsidRDefault="00364AF0" w:rsidP="0030495B">
            <w:pPr>
              <w:pStyle w:val="BodyText2"/>
              <w:rPr>
                <w:rFonts w:ascii="Arial Unicode MS" w:hAnsi="Arial Unicode MS" w:cs="Arial Unicode MS"/>
                <w:sz w:val="18"/>
              </w:rPr>
            </w:pPr>
            <w:r>
              <w:t>The conversion rate in Cambodian Riel.</w:t>
            </w:r>
          </w:p>
        </w:tc>
      </w:tr>
      <w:tr w:rsidR="00364AF0" w:rsidRPr="003D50EC" w14:paraId="67626A12" w14:textId="77777777" w:rsidTr="0030495B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0F60512B" w14:textId="199F0B0F" w:rsidR="00364AF0" w:rsidRDefault="00364AF0" w:rsidP="0030495B">
            <w:pPr>
              <w:pStyle w:val="BodyText2"/>
            </w:pPr>
            <w:r>
              <w:t>Dollar</w:t>
            </w:r>
          </w:p>
        </w:tc>
        <w:tc>
          <w:tcPr>
            <w:tcW w:w="4979" w:type="dxa"/>
            <w:shd w:val="clear" w:color="auto" w:fill="auto"/>
          </w:tcPr>
          <w:p w14:paraId="7D169BC2" w14:textId="47F72EB8" w:rsidR="00364AF0" w:rsidRDefault="00364AF0" w:rsidP="0030495B">
            <w:pPr>
              <w:pStyle w:val="BodyText2"/>
            </w:pPr>
            <w:r>
              <w:t>The conversion rate in US Dollar.</w:t>
            </w:r>
          </w:p>
        </w:tc>
      </w:tr>
    </w:tbl>
    <w:p w14:paraId="29D3E81E" w14:textId="77777777" w:rsidR="0030495B" w:rsidRPr="003F3CCC" w:rsidRDefault="0030495B" w:rsidP="0030495B">
      <w:pPr>
        <w:pStyle w:val="BodyText2"/>
      </w:pPr>
    </w:p>
    <w:p w14:paraId="417C9499" w14:textId="77777777" w:rsidR="0030495B" w:rsidRDefault="0030495B" w:rsidP="00670230">
      <w:pPr>
        <w:pStyle w:val="BodyText2"/>
        <w:numPr>
          <w:ilvl w:val="0"/>
          <w:numId w:val="34"/>
        </w:numPr>
      </w:pPr>
      <w:r>
        <w:lastRenderedPageBreak/>
        <w:t xml:space="preserve">Click </w:t>
      </w:r>
      <w:r>
        <w:rPr>
          <w:b/>
          <w:bCs/>
        </w:rPr>
        <w:t>Submit</w:t>
      </w:r>
      <w:r>
        <w:t>.</w:t>
      </w:r>
    </w:p>
    <w:p w14:paraId="635D9948" w14:textId="0D7DBE97" w:rsidR="0030495B" w:rsidRDefault="00364AF0" w:rsidP="0030495B">
      <w:pPr>
        <w:pStyle w:val="BodyText2"/>
      </w:pPr>
      <w:r>
        <w:t>The conversion rate for currency</w:t>
      </w:r>
      <w:r w:rsidR="0030495B">
        <w:t xml:space="preserve"> is saved.</w:t>
      </w:r>
    </w:p>
    <w:p w14:paraId="18CE47FC" w14:textId="77777777" w:rsidR="0030495B" w:rsidRDefault="0030495B" w:rsidP="0030495B">
      <w:pPr>
        <w:pStyle w:val="BodyText2"/>
      </w:pPr>
    </w:p>
    <w:p w14:paraId="7F1DEA6C" w14:textId="25183988" w:rsidR="00F47C9C" w:rsidRDefault="00F47C9C" w:rsidP="00CD5889">
      <w:pPr>
        <w:pStyle w:val="Heading2"/>
      </w:pPr>
      <w:bookmarkStart w:id="225" w:name="_Toc75816843"/>
      <w:r>
        <w:t>Audit Management</w:t>
      </w:r>
      <w:bookmarkEnd w:id="225"/>
    </w:p>
    <w:p w14:paraId="39B729A5" w14:textId="6A4FDD3C" w:rsidR="00F47C9C" w:rsidRDefault="00F47C9C" w:rsidP="00F47C9C">
      <w:pPr>
        <w:pStyle w:val="BodyText2"/>
      </w:pPr>
      <w:r>
        <w:t>System Admins can view all the user related activity via this feature</w:t>
      </w:r>
    </w:p>
    <w:p w14:paraId="39EBF88B" w14:textId="77777777" w:rsidR="00A95406" w:rsidRDefault="00A95406" w:rsidP="00F47C9C">
      <w:pPr>
        <w:pStyle w:val="BodyText2"/>
      </w:pPr>
    </w:p>
    <w:p w14:paraId="42C574E2" w14:textId="0BC0CAC4" w:rsidR="00F47C9C" w:rsidRDefault="00F47C9C" w:rsidP="00F47C9C">
      <w:pPr>
        <w:pStyle w:val="BodyText2"/>
        <w:rPr>
          <w:u w:val="single"/>
        </w:rPr>
      </w:pPr>
      <w:r w:rsidRPr="008C008C">
        <w:rPr>
          <w:u w:val="single"/>
        </w:rPr>
        <w:t xml:space="preserve">To </w:t>
      </w:r>
      <w:r>
        <w:rPr>
          <w:u w:val="single"/>
        </w:rPr>
        <w:t>view user activity:</w:t>
      </w:r>
    </w:p>
    <w:p w14:paraId="2C21E90E" w14:textId="7DE3E5A5" w:rsidR="00F47C9C" w:rsidRDefault="00F47C9C" w:rsidP="00670230">
      <w:pPr>
        <w:pStyle w:val="BodyText2"/>
        <w:numPr>
          <w:ilvl w:val="0"/>
          <w:numId w:val="42"/>
        </w:numPr>
      </w:pPr>
      <w:r>
        <w:t xml:space="preserve">Select </w:t>
      </w:r>
      <w:r>
        <w:rPr>
          <w:b/>
          <w:bCs/>
        </w:rPr>
        <w:t>Audit M</w:t>
      </w:r>
      <w:r w:rsidRPr="00D74081">
        <w:rPr>
          <w:b/>
          <w:bCs/>
        </w:rPr>
        <w:t>anagement</w:t>
      </w:r>
      <w:r>
        <w:t xml:space="preserve"> in the left panel.</w:t>
      </w:r>
    </w:p>
    <w:p w14:paraId="2BF68798" w14:textId="26367F4C" w:rsidR="00F47C9C" w:rsidRDefault="00C632CD" w:rsidP="00F47C9C">
      <w:pPr>
        <w:pStyle w:val="BodyText2"/>
        <w:ind w:left="360" w:firstLine="426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5C53A0DC" wp14:editId="5B3136F9">
                <wp:simplePos x="0" y="0"/>
                <wp:positionH relativeFrom="column">
                  <wp:posOffset>565907</wp:posOffset>
                </wp:positionH>
                <wp:positionV relativeFrom="paragraph">
                  <wp:posOffset>541168</wp:posOffset>
                </wp:positionV>
                <wp:extent cx="701675" cy="148590"/>
                <wp:effectExtent l="0" t="0" r="34925" b="29210"/>
                <wp:wrapNone/>
                <wp:docPr id="265" name="Rectangle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675" cy="14859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6FBAD0" id="Rectangle 265" o:spid="_x0000_s1026" style="position:absolute;margin-left:44.55pt;margin-top:42.6pt;width:55.25pt;height:11.7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" filled="f" strokecolor="#ffc000 [3207]" strokeweight="2pt"/>
            </w:pict>
          </mc:Fallback>
        </mc:AlternateContent>
      </w:r>
      <w:r>
        <w:rPr>
          <w:noProof/>
        </w:rPr>
        <w:drawing>
          <wp:inline distT="0" distB="0" distL="0" distR="0" wp14:anchorId="7C948579" wp14:editId="4421C277">
            <wp:extent cx="4507149" cy="1796245"/>
            <wp:effectExtent l="0" t="0" r="8255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11915" cy="179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C8CF7" w14:textId="1E48E3B3" w:rsidR="00F47C9C" w:rsidRDefault="00F47C9C" w:rsidP="00FD5198">
      <w:pPr>
        <w:pStyle w:val="FigureCaption"/>
      </w:pPr>
      <w:r>
        <w:t xml:space="preserve">  </w:t>
      </w:r>
      <w:bookmarkStart w:id="226" w:name="_Toc75817161"/>
      <w:r>
        <w:t>Figure 2</w:t>
      </w:r>
      <w:r w:rsidR="00347A2D">
        <w:t>8</w:t>
      </w:r>
      <w:r>
        <w:t xml:space="preserve">: </w:t>
      </w:r>
      <w:r w:rsidR="00A95406">
        <w:t>Audit</w:t>
      </w:r>
      <w:r>
        <w:t xml:space="preserve"> Management – View All</w:t>
      </w:r>
      <w:bookmarkEnd w:id="226"/>
    </w:p>
    <w:p w14:paraId="7B78A2CA" w14:textId="26E669B7" w:rsidR="00F47C9C" w:rsidRDefault="00F47C9C" w:rsidP="00F47C9C">
      <w:pPr>
        <w:pStyle w:val="BodyText2"/>
        <w:ind w:left="426"/>
      </w:pPr>
      <w:r>
        <w:t xml:space="preserve">The following columns are seen in the </w:t>
      </w:r>
      <w:r w:rsidR="00A95406">
        <w:t>Audit</w:t>
      </w:r>
      <w:r>
        <w:t xml:space="preserve"> Management Page once a form field is selected:</w:t>
      </w:r>
    </w:p>
    <w:tbl>
      <w:tblPr>
        <w:tblW w:w="0" w:type="auto"/>
        <w:jc w:val="center"/>
        <w:tbl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single" w:sz="4" w:space="0" w:color="4472C4" w:themeColor="accent5"/>
          <w:insideV w:val="single" w:sz="4" w:space="0" w:color="4472C4" w:themeColor="accent5"/>
        </w:tblBorders>
        <w:tblLook w:val="01E0" w:firstRow="1" w:lastRow="1" w:firstColumn="1" w:lastColumn="1" w:noHBand="0" w:noVBand="0"/>
      </w:tblPr>
      <w:tblGrid>
        <w:gridCol w:w="2547"/>
        <w:gridCol w:w="4979"/>
      </w:tblGrid>
      <w:tr w:rsidR="00F47C9C" w:rsidRPr="003D50EC" w14:paraId="713F6D8D" w14:textId="77777777" w:rsidTr="00F47C9C">
        <w:trPr>
          <w:trHeight w:val="293"/>
          <w:tblHeader/>
          <w:jc w:val="center"/>
        </w:trPr>
        <w:tc>
          <w:tcPr>
            <w:tcW w:w="2547" w:type="dxa"/>
            <w:shd w:val="clear" w:color="auto" w:fill="5B9BD5" w:themeFill="accent1"/>
          </w:tcPr>
          <w:p w14:paraId="5E0A0F06" w14:textId="77777777" w:rsidR="00F47C9C" w:rsidRPr="0001372C" w:rsidRDefault="00F47C9C" w:rsidP="00F47C9C">
            <w:pPr>
              <w:pStyle w:val="BodyText2"/>
              <w:rPr>
                <w:b/>
                <w:bCs/>
                <w:color w:val="FFFFFF" w:themeColor="background1"/>
              </w:rPr>
            </w:pPr>
            <w:r w:rsidRPr="0001372C">
              <w:rPr>
                <w:b/>
                <w:bCs/>
                <w:color w:val="FFFFFF" w:themeColor="background1"/>
              </w:rPr>
              <w:t>Column</w:t>
            </w:r>
          </w:p>
        </w:tc>
        <w:tc>
          <w:tcPr>
            <w:tcW w:w="4979" w:type="dxa"/>
            <w:shd w:val="clear" w:color="auto" w:fill="5B9BD5" w:themeFill="accent1"/>
          </w:tcPr>
          <w:p w14:paraId="42EF4BE5" w14:textId="77777777" w:rsidR="00F47C9C" w:rsidRPr="0001372C" w:rsidRDefault="00F47C9C" w:rsidP="00F47C9C">
            <w:pPr>
              <w:pStyle w:val="BodyText2"/>
              <w:rPr>
                <w:b/>
                <w:bCs/>
                <w:color w:val="FFFFFF" w:themeColor="background1"/>
              </w:rPr>
            </w:pPr>
            <w:r w:rsidRPr="0001372C">
              <w:rPr>
                <w:b/>
                <w:bCs/>
                <w:color w:val="FFFFFF" w:themeColor="background1"/>
                <w:lang w:val="fr-FR"/>
              </w:rPr>
              <w:t>Description</w:t>
            </w:r>
          </w:p>
        </w:tc>
      </w:tr>
      <w:tr w:rsidR="00F47C9C" w:rsidRPr="003D50EC" w14:paraId="76DE2727" w14:textId="77777777" w:rsidTr="00F47C9C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295AA080" w14:textId="77777777" w:rsidR="00F47C9C" w:rsidRPr="00B708C5" w:rsidRDefault="00F47C9C" w:rsidP="00F47C9C">
            <w:pPr>
              <w:pStyle w:val="ListBullet1"/>
              <w:numPr>
                <w:ilvl w:val="0"/>
                <w:numId w:val="0"/>
              </w:numPr>
            </w:pPr>
            <w:r>
              <w:t>Created On</w:t>
            </w:r>
            <w:r w:rsidRPr="00B708C5">
              <w:t xml:space="preserve"> </w:t>
            </w:r>
          </w:p>
        </w:tc>
        <w:tc>
          <w:tcPr>
            <w:tcW w:w="4979" w:type="dxa"/>
            <w:shd w:val="clear" w:color="auto" w:fill="auto"/>
          </w:tcPr>
          <w:p w14:paraId="14CC2618" w14:textId="48A64690" w:rsidR="00F47C9C" w:rsidRPr="00B708C5" w:rsidRDefault="00A95406" w:rsidP="00F47C9C">
            <w:pPr>
              <w:pStyle w:val="BodyText2"/>
              <w:rPr>
                <w:rFonts w:ascii="Arial Unicode MS" w:hAnsi="Arial Unicode MS" w:cs="Arial Unicode MS"/>
                <w:sz w:val="18"/>
              </w:rPr>
            </w:pPr>
            <w:r>
              <w:t>The date when the activity is performed</w:t>
            </w:r>
            <w:r w:rsidR="00F47C9C">
              <w:t>.</w:t>
            </w:r>
          </w:p>
        </w:tc>
      </w:tr>
      <w:tr w:rsidR="00F47C9C" w:rsidRPr="003D50EC" w14:paraId="56C5E186" w14:textId="77777777" w:rsidTr="00F47C9C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43910B76" w14:textId="159D2677" w:rsidR="00F47C9C" w:rsidRDefault="00A95406" w:rsidP="00F47C9C">
            <w:pPr>
              <w:pStyle w:val="ListBullet1"/>
              <w:numPr>
                <w:ilvl w:val="0"/>
                <w:numId w:val="0"/>
              </w:numPr>
            </w:pPr>
            <w:r>
              <w:t>Transaction ID</w:t>
            </w:r>
          </w:p>
        </w:tc>
        <w:tc>
          <w:tcPr>
            <w:tcW w:w="4979" w:type="dxa"/>
            <w:shd w:val="clear" w:color="auto" w:fill="auto"/>
          </w:tcPr>
          <w:p w14:paraId="2E71974B" w14:textId="6FB0D441" w:rsidR="00F47C9C" w:rsidRDefault="00A95406" w:rsidP="00F47C9C">
            <w:pPr>
              <w:pStyle w:val="BodyText2"/>
            </w:pPr>
            <w:r>
              <w:t>Transaction ID if any related to that activity. It can also include user name in case of user management related activity</w:t>
            </w:r>
          </w:p>
        </w:tc>
      </w:tr>
      <w:tr w:rsidR="00F47C9C" w:rsidRPr="003D50EC" w14:paraId="646CE938" w14:textId="77777777" w:rsidTr="00F47C9C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0069C440" w14:textId="4B4A827A" w:rsidR="00F47C9C" w:rsidRPr="00B708C5" w:rsidRDefault="00A95406" w:rsidP="00F47C9C">
            <w:pPr>
              <w:pStyle w:val="BodyText2"/>
            </w:pPr>
            <w:r>
              <w:t xml:space="preserve">User </w:t>
            </w:r>
            <w:r w:rsidR="005D1077">
              <w:t>ID</w:t>
            </w:r>
          </w:p>
        </w:tc>
        <w:tc>
          <w:tcPr>
            <w:tcW w:w="4979" w:type="dxa"/>
            <w:shd w:val="clear" w:color="auto" w:fill="auto"/>
          </w:tcPr>
          <w:p w14:paraId="749A744F" w14:textId="781D0A28" w:rsidR="00F47C9C" w:rsidRPr="00B708C5" w:rsidRDefault="00A95406" w:rsidP="00A95406">
            <w:pPr>
              <w:pStyle w:val="BodyText2"/>
              <w:rPr>
                <w:rFonts w:ascii="Arial Unicode MS" w:hAnsi="Arial Unicode MS" w:cs="Arial Unicode MS"/>
                <w:sz w:val="18"/>
              </w:rPr>
            </w:pPr>
            <w:r>
              <w:t>User name of the Stakeholder</w:t>
            </w:r>
            <w:r w:rsidR="00F47C9C">
              <w:t>.</w:t>
            </w:r>
          </w:p>
        </w:tc>
      </w:tr>
      <w:tr w:rsidR="00F47C9C" w:rsidRPr="003D50EC" w14:paraId="29737F29" w14:textId="77777777" w:rsidTr="00F47C9C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413BEE92" w14:textId="74F86063" w:rsidR="00F47C9C" w:rsidRDefault="00A95406" w:rsidP="00F47C9C">
            <w:pPr>
              <w:pStyle w:val="BodyText2"/>
            </w:pPr>
            <w:r>
              <w:t>User Type</w:t>
            </w:r>
          </w:p>
        </w:tc>
        <w:tc>
          <w:tcPr>
            <w:tcW w:w="4979" w:type="dxa"/>
            <w:shd w:val="clear" w:color="auto" w:fill="auto"/>
          </w:tcPr>
          <w:p w14:paraId="333C4017" w14:textId="4130D7C5" w:rsidR="00F47C9C" w:rsidRDefault="00A95406" w:rsidP="00F47C9C">
            <w:pPr>
              <w:pStyle w:val="BodyText2"/>
            </w:pPr>
            <w:r>
              <w:t xml:space="preserve">User Type like </w:t>
            </w:r>
            <w:r w:rsidR="005D1077">
              <w:t>I</w:t>
            </w:r>
            <w:r>
              <w:t>mporter</w:t>
            </w:r>
          </w:p>
        </w:tc>
      </w:tr>
      <w:tr w:rsidR="005D1077" w:rsidRPr="003D50EC" w14:paraId="507F57B4" w14:textId="77777777" w:rsidTr="00F47C9C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23CB08E0" w14:textId="168BE576" w:rsidR="005D1077" w:rsidRDefault="005D1077" w:rsidP="00F47C9C">
            <w:pPr>
              <w:pStyle w:val="BodyText2"/>
            </w:pPr>
            <w:r>
              <w:t>Role Type</w:t>
            </w:r>
          </w:p>
        </w:tc>
        <w:tc>
          <w:tcPr>
            <w:tcW w:w="4979" w:type="dxa"/>
            <w:shd w:val="clear" w:color="auto" w:fill="auto"/>
          </w:tcPr>
          <w:p w14:paraId="3F202D87" w14:textId="70397CBB" w:rsidR="005D1077" w:rsidRDefault="005D1077" w:rsidP="00F47C9C">
            <w:pPr>
              <w:pStyle w:val="BodyText2"/>
            </w:pPr>
            <w:r>
              <w:t>Role type like Importer/Retailer/Distributor</w:t>
            </w:r>
          </w:p>
        </w:tc>
      </w:tr>
      <w:tr w:rsidR="00F47C9C" w:rsidRPr="003D50EC" w14:paraId="124D854C" w14:textId="77777777" w:rsidTr="00F47C9C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4EE20257" w14:textId="3DB7F34F" w:rsidR="00F47C9C" w:rsidRDefault="00A95406" w:rsidP="00F47C9C">
            <w:pPr>
              <w:pStyle w:val="BodyText2"/>
            </w:pPr>
            <w:r>
              <w:t>Feature</w:t>
            </w:r>
          </w:p>
        </w:tc>
        <w:tc>
          <w:tcPr>
            <w:tcW w:w="4979" w:type="dxa"/>
            <w:shd w:val="clear" w:color="auto" w:fill="auto"/>
          </w:tcPr>
          <w:p w14:paraId="4F809128" w14:textId="4C63A993" w:rsidR="00F47C9C" w:rsidRDefault="00A95406" w:rsidP="00A95406">
            <w:pPr>
              <w:pStyle w:val="BodyText2"/>
            </w:pPr>
            <w:r>
              <w:t>Name of the feature on which the activity is performed</w:t>
            </w:r>
            <w:r w:rsidR="00F47C9C">
              <w:t>.</w:t>
            </w:r>
          </w:p>
        </w:tc>
      </w:tr>
      <w:tr w:rsidR="00F47C9C" w:rsidRPr="003D50EC" w14:paraId="1FE3BE41" w14:textId="77777777" w:rsidTr="00F47C9C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42FF7F50" w14:textId="489710EC" w:rsidR="00F47C9C" w:rsidRDefault="00A95406" w:rsidP="00F47C9C">
            <w:pPr>
              <w:pStyle w:val="BodyText2"/>
            </w:pPr>
            <w:r>
              <w:lastRenderedPageBreak/>
              <w:t>Sub Feature</w:t>
            </w:r>
            <w:r w:rsidR="00F47C9C">
              <w:t xml:space="preserve"> </w:t>
            </w:r>
          </w:p>
        </w:tc>
        <w:tc>
          <w:tcPr>
            <w:tcW w:w="4979" w:type="dxa"/>
            <w:shd w:val="clear" w:color="auto" w:fill="auto"/>
          </w:tcPr>
          <w:p w14:paraId="5EC3FD92" w14:textId="77777777" w:rsidR="00F47C9C" w:rsidRDefault="00F47C9C" w:rsidP="00F47C9C">
            <w:pPr>
              <w:pStyle w:val="BodyText2"/>
            </w:pPr>
            <w:r>
              <w:t>The conversion rate in US Dollar.</w:t>
            </w:r>
          </w:p>
        </w:tc>
      </w:tr>
      <w:tr w:rsidR="005D1077" w:rsidRPr="003D50EC" w14:paraId="1863C68A" w14:textId="77777777" w:rsidTr="00F47C9C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042DF5A8" w14:textId="64C46A1C" w:rsidR="005D1077" w:rsidRDefault="005D1077" w:rsidP="00F47C9C">
            <w:pPr>
              <w:pStyle w:val="BodyText2"/>
            </w:pPr>
            <w:r>
              <w:t>Public IP</w:t>
            </w:r>
          </w:p>
        </w:tc>
        <w:tc>
          <w:tcPr>
            <w:tcW w:w="4979" w:type="dxa"/>
            <w:shd w:val="clear" w:color="auto" w:fill="auto"/>
          </w:tcPr>
          <w:p w14:paraId="7235E374" w14:textId="31CC172E" w:rsidR="005D1077" w:rsidRDefault="005D1077" w:rsidP="00F47C9C">
            <w:pPr>
              <w:pStyle w:val="BodyText2"/>
            </w:pPr>
            <w:r>
              <w:t>IP of the user machine.</w:t>
            </w:r>
          </w:p>
        </w:tc>
      </w:tr>
      <w:tr w:rsidR="005D1077" w:rsidRPr="003D50EC" w14:paraId="0EC55057" w14:textId="77777777" w:rsidTr="00F47C9C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5506D0E9" w14:textId="3D34400E" w:rsidR="005D1077" w:rsidRDefault="005D1077" w:rsidP="00F47C9C">
            <w:pPr>
              <w:pStyle w:val="BodyText2"/>
            </w:pPr>
            <w:r>
              <w:t>Browser</w:t>
            </w:r>
          </w:p>
        </w:tc>
        <w:tc>
          <w:tcPr>
            <w:tcW w:w="4979" w:type="dxa"/>
            <w:shd w:val="clear" w:color="auto" w:fill="auto"/>
          </w:tcPr>
          <w:p w14:paraId="018963C6" w14:textId="597BC0BA" w:rsidR="005D1077" w:rsidRDefault="00DD1131" w:rsidP="00F47C9C">
            <w:pPr>
              <w:pStyle w:val="BodyText2"/>
            </w:pPr>
            <w:r>
              <w:t>User’s browser details.</w:t>
            </w:r>
          </w:p>
        </w:tc>
      </w:tr>
      <w:tr w:rsidR="00F47C9C" w:rsidRPr="003D50EC" w14:paraId="61E7A225" w14:textId="77777777" w:rsidTr="00F47C9C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7F0692E2" w14:textId="77777777" w:rsidR="00F47C9C" w:rsidRDefault="00F47C9C" w:rsidP="00F47C9C">
            <w:pPr>
              <w:pStyle w:val="BodyText2"/>
            </w:pPr>
            <w:r>
              <w:t>Action</w:t>
            </w:r>
          </w:p>
        </w:tc>
        <w:tc>
          <w:tcPr>
            <w:tcW w:w="4979" w:type="dxa"/>
            <w:shd w:val="clear" w:color="auto" w:fill="auto"/>
          </w:tcPr>
          <w:p w14:paraId="3A3DEF0C" w14:textId="38F7E330" w:rsidR="00F47C9C" w:rsidRDefault="00F47C9C" w:rsidP="00F47C9C">
            <w:pPr>
              <w:pStyle w:val="BodyText2"/>
            </w:pPr>
            <w:r>
              <w:t xml:space="preserve">This displays different actions that can be performed on the </w:t>
            </w:r>
            <w:r w:rsidR="00C00B1D">
              <w:t>activity</w:t>
            </w:r>
            <w:r>
              <w:t>.</w:t>
            </w:r>
          </w:p>
          <w:p w14:paraId="75087E71" w14:textId="1AED0D43" w:rsidR="00F47C9C" w:rsidRDefault="00C00B1D" w:rsidP="00C328D5">
            <w:pPr>
              <w:pStyle w:val="BodyText2"/>
              <w:numPr>
                <w:ilvl w:val="0"/>
                <w:numId w:val="24"/>
              </w:numPr>
            </w:pPr>
            <w:r>
              <w:t xml:space="preserve">View </w:t>
            </w:r>
            <w:r>
              <w:rPr>
                <w:noProof/>
              </w:rPr>
              <w:drawing>
                <wp:inline distT="0" distB="0" distL="0" distR="0" wp14:anchorId="0E608BA9" wp14:editId="28DA8AF8">
                  <wp:extent cx="154558" cy="154558"/>
                  <wp:effectExtent l="0" t="0" r="0" b="0"/>
                  <wp:docPr id="276" name="Picture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6" name="view.pn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083" cy="159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: This is used to view the activity details. </w:t>
            </w:r>
          </w:p>
        </w:tc>
      </w:tr>
    </w:tbl>
    <w:p w14:paraId="0E445144" w14:textId="77777777" w:rsidR="00F47C9C" w:rsidRDefault="00F47C9C" w:rsidP="00F47C9C">
      <w:pPr>
        <w:pStyle w:val="BodyText2"/>
      </w:pPr>
      <w:r>
        <w:tab/>
      </w:r>
    </w:p>
    <w:p w14:paraId="208C7B58" w14:textId="77393B1C" w:rsidR="00F47C9C" w:rsidRDefault="00F47C9C" w:rsidP="00CD5889">
      <w:pPr>
        <w:pStyle w:val="Heading2"/>
      </w:pPr>
      <w:bookmarkStart w:id="227" w:name="_Toc75816844"/>
      <w:r>
        <w:t xml:space="preserve">Filter </w:t>
      </w:r>
      <w:r w:rsidR="00C00B1D">
        <w:t>Audit</w:t>
      </w:r>
      <w:r>
        <w:t xml:space="preserve"> Management</w:t>
      </w:r>
      <w:bookmarkEnd w:id="227"/>
    </w:p>
    <w:p w14:paraId="4864B2BD" w14:textId="77777777" w:rsidR="00F47C9C" w:rsidRDefault="00F47C9C" w:rsidP="00F47C9C">
      <w:pPr>
        <w:pStyle w:val="BodyText2"/>
        <w:rPr>
          <w:u w:val="single"/>
        </w:rPr>
      </w:pPr>
      <w:r>
        <w:t xml:space="preserve">System Admins can view selective information by defining specific values in the listed fields. For example, System Admins can view the entire parameter list for a given field type </w:t>
      </w:r>
    </w:p>
    <w:p w14:paraId="5A29D958" w14:textId="77777777" w:rsidR="00F47C9C" w:rsidRDefault="00F47C9C" w:rsidP="00F47C9C">
      <w:pPr>
        <w:pStyle w:val="BodyText2"/>
        <w:rPr>
          <w:u w:val="single"/>
        </w:rPr>
      </w:pPr>
      <w:r>
        <w:rPr>
          <w:u w:val="single"/>
        </w:rPr>
        <w:t>To view specific parameter</w:t>
      </w:r>
      <w:r w:rsidRPr="009251E2">
        <w:rPr>
          <w:u w:val="single"/>
        </w:rPr>
        <w:t>:</w:t>
      </w:r>
    </w:p>
    <w:p w14:paraId="1283F943" w14:textId="1600764B" w:rsidR="00F47C9C" w:rsidRDefault="00AA0250" w:rsidP="00F47C9C">
      <w:pPr>
        <w:pStyle w:val="BodyText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789A640" wp14:editId="5EF990B2">
                <wp:simplePos x="0" y="0"/>
                <wp:positionH relativeFrom="column">
                  <wp:posOffset>2847245</wp:posOffset>
                </wp:positionH>
                <wp:positionV relativeFrom="paragraph">
                  <wp:posOffset>862410</wp:posOffset>
                </wp:positionV>
                <wp:extent cx="314528" cy="176719"/>
                <wp:effectExtent l="0" t="0" r="28575" b="13970"/>
                <wp:wrapNone/>
                <wp:docPr id="268" name="Rectangle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528" cy="176719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60E0FE" id="Rectangle 268" o:spid="_x0000_s1026" style="position:absolute;margin-left:224.2pt;margin-top:67.9pt;width:24.75pt;height:13.9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" filled="f" strokecolor="#ffc000 [3207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16D8F3B7" wp14:editId="603B811D">
                <wp:simplePos x="0" y="0"/>
                <wp:positionH relativeFrom="column">
                  <wp:posOffset>797951</wp:posOffset>
                </wp:positionH>
                <wp:positionV relativeFrom="paragraph">
                  <wp:posOffset>343603</wp:posOffset>
                </wp:positionV>
                <wp:extent cx="4215319" cy="719846"/>
                <wp:effectExtent l="0" t="0" r="13970" b="23495"/>
                <wp:wrapNone/>
                <wp:docPr id="267" name="Rectangle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319" cy="719846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F7E903" id="Rectangle 267" o:spid="_x0000_s1026" style="position:absolute;margin-left:62.85pt;margin-top:27.05pt;width:331.9pt;height:56.7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" filled="f" strokecolor="#ffc000 [3207]" strokeweight="2pt"/>
            </w:pict>
          </mc:Fallback>
        </mc:AlternateContent>
      </w:r>
      <w:r>
        <w:rPr>
          <w:noProof/>
        </w:rPr>
        <w:drawing>
          <wp:inline distT="0" distB="0" distL="0" distR="0" wp14:anchorId="778EE389" wp14:editId="150CC2E9">
            <wp:extent cx="5278755" cy="2103755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653CF" w14:textId="4B872025" w:rsidR="00F47C9C" w:rsidRPr="009251E2" w:rsidRDefault="00F47C9C" w:rsidP="00FD5198">
      <w:pPr>
        <w:pStyle w:val="FigureCaption"/>
        <w:rPr>
          <w:u w:val="single"/>
        </w:rPr>
      </w:pPr>
      <w:bookmarkStart w:id="228" w:name="_Toc75817162"/>
      <w:r>
        <w:t xml:space="preserve">Figure </w:t>
      </w:r>
      <w:r w:rsidR="00711320">
        <w:t>2</w:t>
      </w:r>
      <w:r w:rsidR="00347A2D">
        <w:t>9</w:t>
      </w:r>
      <w:r>
        <w:t xml:space="preserve">: </w:t>
      </w:r>
      <w:r w:rsidR="00C00B1D">
        <w:t>Audit</w:t>
      </w:r>
      <w:r>
        <w:t xml:space="preserve"> Management – Filter Option</w:t>
      </w:r>
      <w:bookmarkEnd w:id="228"/>
      <w:r>
        <w:t xml:space="preserve"> </w:t>
      </w:r>
    </w:p>
    <w:p w14:paraId="1DA9E55F" w14:textId="77777777" w:rsidR="00F47C9C" w:rsidRDefault="00F47C9C" w:rsidP="00670230">
      <w:pPr>
        <w:pStyle w:val="BodyText2"/>
        <w:numPr>
          <w:ilvl w:val="0"/>
          <w:numId w:val="43"/>
        </w:numPr>
      </w:pPr>
      <w:r>
        <w:t>Enter the required value in one or more of the listed fields:</w:t>
      </w:r>
    </w:p>
    <w:p w14:paraId="19D137B2" w14:textId="77777777" w:rsidR="00F47C9C" w:rsidRDefault="00F47C9C" w:rsidP="00C328D5">
      <w:pPr>
        <w:pStyle w:val="BodyText2"/>
        <w:numPr>
          <w:ilvl w:val="0"/>
          <w:numId w:val="22"/>
        </w:numPr>
      </w:pPr>
      <w:r>
        <w:rPr>
          <w:b/>
          <w:bCs/>
        </w:rPr>
        <w:t>Start Date</w:t>
      </w:r>
      <w:r w:rsidRPr="00054A1F">
        <w:t xml:space="preserve">: </w:t>
      </w:r>
      <w:r>
        <w:t>Select Start Date</w:t>
      </w:r>
    </w:p>
    <w:p w14:paraId="0A525466" w14:textId="77777777" w:rsidR="00F47C9C" w:rsidRDefault="00F47C9C" w:rsidP="00C328D5">
      <w:pPr>
        <w:pStyle w:val="BodyText2"/>
        <w:numPr>
          <w:ilvl w:val="0"/>
          <w:numId w:val="22"/>
        </w:numPr>
      </w:pPr>
      <w:r>
        <w:rPr>
          <w:b/>
          <w:bCs/>
        </w:rPr>
        <w:t>End Date</w:t>
      </w:r>
      <w:r w:rsidRPr="00735A9F">
        <w:t>:</w:t>
      </w:r>
      <w:r>
        <w:t xml:space="preserve"> Select End Date</w:t>
      </w:r>
    </w:p>
    <w:p w14:paraId="7EEA0D7B" w14:textId="7B9D77D5" w:rsidR="00C00B1D" w:rsidRDefault="00C00B1D" w:rsidP="00C328D5">
      <w:pPr>
        <w:pStyle w:val="BodyText2"/>
        <w:numPr>
          <w:ilvl w:val="0"/>
          <w:numId w:val="22"/>
        </w:numPr>
      </w:pPr>
      <w:r>
        <w:rPr>
          <w:b/>
          <w:bCs/>
        </w:rPr>
        <w:t>Transaction ID</w:t>
      </w:r>
      <w:r w:rsidR="00F47C9C" w:rsidRPr="00735A9F">
        <w:t>:</w:t>
      </w:r>
      <w:r w:rsidR="00F47C9C">
        <w:t xml:space="preserve"> </w:t>
      </w:r>
      <w:r>
        <w:t>Enter Transaction ID</w:t>
      </w:r>
    </w:p>
    <w:p w14:paraId="630B2588" w14:textId="7F77C6C7" w:rsidR="00DD1131" w:rsidRDefault="00DD1131" w:rsidP="00C328D5">
      <w:pPr>
        <w:pStyle w:val="BodyText2"/>
        <w:numPr>
          <w:ilvl w:val="0"/>
          <w:numId w:val="22"/>
        </w:numPr>
      </w:pPr>
      <w:r>
        <w:rPr>
          <w:b/>
          <w:bCs/>
        </w:rPr>
        <w:t>User ID</w:t>
      </w:r>
      <w:r w:rsidRPr="00DD1131">
        <w:t>:</w:t>
      </w:r>
      <w:r>
        <w:t xml:space="preserve"> Enter User ID</w:t>
      </w:r>
    </w:p>
    <w:p w14:paraId="1BAAA0FB" w14:textId="547A8211" w:rsidR="00DD1131" w:rsidRDefault="00DD1131" w:rsidP="00DD1131">
      <w:pPr>
        <w:pStyle w:val="BodyText2"/>
        <w:numPr>
          <w:ilvl w:val="0"/>
          <w:numId w:val="22"/>
        </w:numPr>
      </w:pPr>
      <w:r w:rsidRPr="00C00B1D">
        <w:rPr>
          <w:b/>
          <w:bCs/>
        </w:rPr>
        <w:t>User Type</w:t>
      </w:r>
      <w:r>
        <w:t>: Select the user type from dropdown.</w:t>
      </w:r>
    </w:p>
    <w:p w14:paraId="7ADCBAB0" w14:textId="534C0559" w:rsidR="00DD1131" w:rsidRPr="001267E7" w:rsidRDefault="00DD1131" w:rsidP="00DD1131">
      <w:pPr>
        <w:pStyle w:val="BodyText2"/>
        <w:numPr>
          <w:ilvl w:val="0"/>
          <w:numId w:val="22"/>
        </w:numPr>
      </w:pPr>
      <w:r>
        <w:rPr>
          <w:b/>
          <w:bCs/>
        </w:rPr>
        <w:lastRenderedPageBreak/>
        <w:t>Role Type</w:t>
      </w:r>
      <w:r w:rsidRPr="00DD1131">
        <w:t>:</w:t>
      </w:r>
      <w:r>
        <w:t xml:space="preserve"> Select Role type from dropdown.</w:t>
      </w:r>
    </w:p>
    <w:p w14:paraId="1BA005B6" w14:textId="7F665743" w:rsidR="00C00B1D" w:rsidRDefault="00C00B1D" w:rsidP="00C328D5">
      <w:pPr>
        <w:pStyle w:val="BodyText2"/>
        <w:numPr>
          <w:ilvl w:val="0"/>
          <w:numId w:val="22"/>
        </w:numPr>
      </w:pPr>
      <w:r>
        <w:rPr>
          <w:b/>
          <w:bCs/>
        </w:rPr>
        <w:t>Feature</w:t>
      </w:r>
      <w:r w:rsidRPr="00C00B1D">
        <w:t>:</w:t>
      </w:r>
      <w:r>
        <w:t xml:space="preserve"> Select Feature Name</w:t>
      </w:r>
    </w:p>
    <w:p w14:paraId="7E820B4D" w14:textId="26760991" w:rsidR="00C00B1D" w:rsidRDefault="00C00B1D" w:rsidP="00C328D5">
      <w:pPr>
        <w:pStyle w:val="BodyText2"/>
        <w:numPr>
          <w:ilvl w:val="0"/>
          <w:numId w:val="22"/>
        </w:numPr>
      </w:pPr>
      <w:r>
        <w:rPr>
          <w:b/>
          <w:bCs/>
        </w:rPr>
        <w:t xml:space="preserve">Sub Feature: </w:t>
      </w:r>
      <w:r w:rsidRPr="00C00B1D">
        <w:t>Select Sub Feature Name</w:t>
      </w:r>
    </w:p>
    <w:p w14:paraId="1959B82D" w14:textId="39D3A5A0" w:rsidR="00DD1131" w:rsidRDefault="00DD1131" w:rsidP="00C328D5">
      <w:pPr>
        <w:pStyle w:val="BodyText2"/>
        <w:numPr>
          <w:ilvl w:val="0"/>
          <w:numId w:val="22"/>
        </w:numPr>
      </w:pPr>
      <w:r>
        <w:rPr>
          <w:b/>
          <w:bCs/>
        </w:rPr>
        <w:t>Public IP:</w:t>
      </w:r>
      <w:r>
        <w:t xml:space="preserve"> Enter public </w:t>
      </w:r>
      <w:proofErr w:type="spellStart"/>
      <w:r>
        <w:t>ip</w:t>
      </w:r>
      <w:proofErr w:type="spellEnd"/>
    </w:p>
    <w:p w14:paraId="0785AAE5" w14:textId="470CC245" w:rsidR="00DD1131" w:rsidRDefault="00DD1131" w:rsidP="00C328D5">
      <w:pPr>
        <w:pStyle w:val="BodyText2"/>
        <w:numPr>
          <w:ilvl w:val="0"/>
          <w:numId w:val="22"/>
        </w:numPr>
      </w:pPr>
      <w:r>
        <w:rPr>
          <w:b/>
          <w:bCs/>
        </w:rPr>
        <w:t>Browser:</w:t>
      </w:r>
      <w:r>
        <w:t xml:space="preserve"> Enter browser</w:t>
      </w:r>
    </w:p>
    <w:p w14:paraId="2CE275FB" w14:textId="77777777" w:rsidR="00F47C9C" w:rsidRDefault="00F47C9C" w:rsidP="00670230">
      <w:pPr>
        <w:pStyle w:val="BodyText2"/>
        <w:numPr>
          <w:ilvl w:val="0"/>
          <w:numId w:val="43"/>
        </w:numPr>
      </w:pPr>
      <w:r>
        <w:t xml:space="preserve">Click </w:t>
      </w:r>
      <w:r w:rsidRPr="00054A1F">
        <w:rPr>
          <w:b/>
          <w:bCs/>
        </w:rPr>
        <w:t>FILTER</w:t>
      </w:r>
      <w:r>
        <w:t>.</w:t>
      </w:r>
    </w:p>
    <w:p w14:paraId="06D4F10F" w14:textId="73D34FFD" w:rsidR="00F47C9C" w:rsidRDefault="00F47C9C" w:rsidP="00F47C9C">
      <w:pPr>
        <w:pStyle w:val="BodyText2"/>
      </w:pPr>
      <w:r>
        <w:t xml:space="preserve">The parameter that matches the </w:t>
      </w:r>
      <w:r w:rsidR="00E6271C">
        <w:t>specified values is shown</w:t>
      </w:r>
      <w:r>
        <w:t>.</w:t>
      </w:r>
    </w:p>
    <w:p w14:paraId="250226D1" w14:textId="77777777" w:rsidR="000E5FF6" w:rsidRDefault="000E5FF6" w:rsidP="00F47C9C">
      <w:pPr>
        <w:pStyle w:val="BodyText2"/>
      </w:pPr>
    </w:p>
    <w:p w14:paraId="02705E44" w14:textId="53D91256" w:rsidR="000E5FF6" w:rsidRDefault="001D44D7" w:rsidP="00CD5889">
      <w:pPr>
        <w:pStyle w:val="Heading2"/>
      </w:pPr>
      <w:bookmarkStart w:id="229" w:name="_Toc75816845"/>
      <w:r>
        <w:t>User Type</w:t>
      </w:r>
      <w:r w:rsidR="000E5FF6">
        <w:t xml:space="preserve"> Management</w:t>
      </w:r>
      <w:bookmarkEnd w:id="229"/>
    </w:p>
    <w:p w14:paraId="2BDD0370" w14:textId="4935902B" w:rsidR="000E5FF6" w:rsidRDefault="000E5FF6" w:rsidP="000E5FF6">
      <w:pPr>
        <w:pStyle w:val="BodyText2"/>
      </w:pPr>
      <w:r>
        <w:t xml:space="preserve">System Admins can </w:t>
      </w:r>
      <w:r w:rsidR="001D44D7">
        <w:t xml:space="preserve">enable/disable user type available in the </w:t>
      </w:r>
      <w:r>
        <w:t xml:space="preserve">CEIR system. </w:t>
      </w:r>
      <w:r w:rsidR="001D44D7">
        <w:t>User type denote category of user. There can be two types of users:</w:t>
      </w:r>
    </w:p>
    <w:p w14:paraId="26E8905F" w14:textId="2AF054BB" w:rsidR="001D44D7" w:rsidRDefault="001D44D7" w:rsidP="00670230">
      <w:pPr>
        <w:pStyle w:val="BodyText2"/>
        <w:numPr>
          <w:ilvl w:val="0"/>
          <w:numId w:val="44"/>
        </w:numPr>
      </w:pPr>
      <w:r>
        <w:t>Internal User</w:t>
      </w:r>
    </w:p>
    <w:p w14:paraId="60EF52FD" w14:textId="17797DFD" w:rsidR="001D44D7" w:rsidRDefault="001D44D7" w:rsidP="00670230">
      <w:pPr>
        <w:pStyle w:val="BodyText2"/>
        <w:numPr>
          <w:ilvl w:val="0"/>
          <w:numId w:val="44"/>
        </w:numPr>
      </w:pPr>
      <w:r>
        <w:t>External User</w:t>
      </w:r>
    </w:p>
    <w:p w14:paraId="2AE30A6F" w14:textId="4BDF4370" w:rsidR="001D44D7" w:rsidRDefault="001D44D7" w:rsidP="001D44D7">
      <w:pPr>
        <w:pStyle w:val="BodyText2"/>
        <w:ind w:left="720"/>
      </w:pPr>
      <w:r>
        <w:t xml:space="preserve">External users are registered through the portal by self-registration method whereas Internal users are registered by System Admin.  </w:t>
      </w:r>
    </w:p>
    <w:p w14:paraId="58D9A406" w14:textId="1E237D43" w:rsidR="000E5FF6" w:rsidRDefault="000E5FF6" w:rsidP="000E5FF6">
      <w:pPr>
        <w:pStyle w:val="BodyText2"/>
        <w:rPr>
          <w:u w:val="single"/>
        </w:rPr>
      </w:pPr>
      <w:r w:rsidRPr="008C008C">
        <w:rPr>
          <w:u w:val="single"/>
        </w:rPr>
        <w:t xml:space="preserve">To </w:t>
      </w:r>
      <w:r w:rsidR="001D44D7">
        <w:rPr>
          <w:u w:val="single"/>
        </w:rPr>
        <w:t>view user types</w:t>
      </w:r>
      <w:r>
        <w:rPr>
          <w:u w:val="single"/>
        </w:rPr>
        <w:t>:</w:t>
      </w:r>
    </w:p>
    <w:p w14:paraId="30765DD6" w14:textId="0C7FC5FC" w:rsidR="000E5FF6" w:rsidRDefault="000E5FF6" w:rsidP="00670230">
      <w:pPr>
        <w:pStyle w:val="BodyText2"/>
        <w:numPr>
          <w:ilvl w:val="0"/>
          <w:numId w:val="45"/>
        </w:numPr>
      </w:pPr>
      <w:r>
        <w:t xml:space="preserve">Select </w:t>
      </w:r>
      <w:r w:rsidR="001D44D7">
        <w:rPr>
          <w:b/>
          <w:bCs/>
        </w:rPr>
        <w:t>User Type</w:t>
      </w:r>
      <w:r>
        <w:rPr>
          <w:b/>
          <w:bCs/>
        </w:rPr>
        <w:t xml:space="preserve"> M</w:t>
      </w:r>
      <w:r w:rsidRPr="00D74081">
        <w:rPr>
          <w:b/>
          <w:bCs/>
        </w:rPr>
        <w:t>anagement</w:t>
      </w:r>
      <w:r>
        <w:t xml:space="preserve"> in the left panel.</w:t>
      </w:r>
    </w:p>
    <w:p w14:paraId="47FAA48C" w14:textId="04639CD8" w:rsidR="000E5FF6" w:rsidRDefault="004816D2" w:rsidP="004E1181">
      <w:pPr>
        <w:pStyle w:val="BodyText2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505F6C49" wp14:editId="1D1E025D">
                <wp:simplePos x="0" y="0"/>
                <wp:positionH relativeFrom="column">
                  <wp:posOffset>261216</wp:posOffset>
                </wp:positionH>
                <wp:positionV relativeFrom="paragraph">
                  <wp:posOffset>1006418</wp:posOffset>
                </wp:positionV>
                <wp:extent cx="701675" cy="148590"/>
                <wp:effectExtent l="0" t="0" r="34925" b="29210"/>
                <wp:wrapNone/>
                <wp:docPr id="278" name="Rectangle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675" cy="14859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D63DF5" id="Rectangle 278" o:spid="_x0000_s1026" style="position:absolute;margin-left:20.55pt;margin-top:79.25pt;width:55.25pt;height:11.7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" filled="f" strokecolor="#ffc000 [3207]" strokeweight="2pt"/>
            </w:pict>
          </mc:Fallback>
        </mc:AlternateContent>
      </w:r>
      <w:r w:rsidR="0097463B">
        <w:rPr>
          <w:noProof/>
        </w:rPr>
        <w:drawing>
          <wp:inline distT="0" distB="0" distL="0" distR="0" wp14:anchorId="64D7B7A6" wp14:editId="127A074C">
            <wp:extent cx="4717473" cy="1577031"/>
            <wp:effectExtent l="0" t="0" r="6985" b="4445"/>
            <wp:docPr id="488" name="Picture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21111" cy="1578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76579" w14:textId="7BCBCB7F" w:rsidR="000E5FF6" w:rsidRDefault="000E5FF6" w:rsidP="00FD5198">
      <w:pPr>
        <w:pStyle w:val="FigureCaption"/>
      </w:pPr>
      <w:r>
        <w:t xml:space="preserve">                                          </w:t>
      </w:r>
      <w:bookmarkStart w:id="230" w:name="_Toc75817163"/>
      <w:r>
        <w:t xml:space="preserve">Figure </w:t>
      </w:r>
      <w:r w:rsidR="00347A2D">
        <w:t>30</w:t>
      </w:r>
      <w:r>
        <w:t>: Policy Management – View All</w:t>
      </w:r>
      <w:bookmarkEnd w:id="230"/>
    </w:p>
    <w:p w14:paraId="664CD242" w14:textId="77777777" w:rsidR="000E5FF6" w:rsidRDefault="000E5FF6" w:rsidP="000E5FF6">
      <w:pPr>
        <w:pStyle w:val="BodyText2"/>
        <w:ind w:left="426"/>
      </w:pPr>
      <w:r>
        <w:t>The following columns are seen in the Field Management Page once a form field is selected:</w:t>
      </w:r>
    </w:p>
    <w:tbl>
      <w:tblPr>
        <w:tblW w:w="0" w:type="auto"/>
        <w:jc w:val="center"/>
        <w:tbl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single" w:sz="4" w:space="0" w:color="4472C4" w:themeColor="accent5"/>
          <w:insideV w:val="single" w:sz="4" w:space="0" w:color="4472C4" w:themeColor="accent5"/>
        </w:tblBorders>
        <w:tblLook w:val="01E0" w:firstRow="1" w:lastRow="1" w:firstColumn="1" w:lastColumn="1" w:noHBand="0" w:noVBand="0"/>
      </w:tblPr>
      <w:tblGrid>
        <w:gridCol w:w="2547"/>
        <w:gridCol w:w="4979"/>
      </w:tblGrid>
      <w:tr w:rsidR="000E5FF6" w:rsidRPr="003D50EC" w14:paraId="18230ADC" w14:textId="77777777" w:rsidTr="000E5FF6">
        <w:trPr>
          <w:trHeight w:val="293"/>
          <w:tblHeader/>
          <w:jc w:val="center"/>
        </w:trPr>
        <w:tc>
          <w:tcPr>
            <w:tcW w:w="2547" w:type="dxa"/>
            <w:shd w:val="clear" w:color="auto" w:fill="5B9BD5" w:themeFill="accent1"/>
          </w:tcPr>
          <w:p w14:paraId="2C2B1F32" w14:textId="77777777" w:rsidR="000E5FF6" w:rsidRPr="0001372C" w:rsidRDefault="000E5FF6" w:rsidP="000E5FF6">
            <w:pPr>
              <w:pStyle w:val="BodyText2"/>
              <w:rPr>
                <w:b/>
                <w:bCs/>
                <w:color w:val="FFFFFF" w:themeColor="background1"/>
              </w:rPr>
            </w:pPr>
            <w:r w:rsidRPr="0001372C">
              <w:rPr>
                <w:b/>
                <w:bCs/>
                <w:color w:val="FFFFFF" w:themeColor="background1"/>
              </w:rPr>
              <w:lastRenderedPageBreak/>
              <w:t>Column</w:t>
            </w:r>
          </w:p>
        </w:tc>
        <w:tc>
          <w:tcPr>
            <w:tcW w:w="4979" w:type="dxa"/>
            <w:shd w:val="clear" w:color="auto" w:fill="5B9BD5" w:themeFill="accent1"/>
          </w:tcPr>
          <w:p w14:paraId="0D588640" w14:textId="77777777" w:rsidR="000E5FF6" w:rsidRPr="0001372C" w:rsidRDefault="000E5FF6" w:rsidP="000E5FF6">
            <w:pPr>
              <w:pStyle w:val="BodyText2"/>
              <w:rPr>
                <w:b/>
                <w:bCs/>
                <w:color w:val="FFFFFF" w:themeColor="background1"/>
              </w:rPr>
            </w:pPr>
            <w:r w:rsidRPr="0001372C">
              <w:rPr>
                <w:b/>
                <w:bCs/>
                <w:color w:val="FFFFFF" w:themeColor="background1"/>
                <w:lang w:val="fr-FR"/>
              </w:rPr>
              <w:t>Description</w:t>
            </w:r>
          </w:p>
        </w:tc>
      </w:tr>
      <w:tr w:rsidR="000E5FF6" w:rsidRPr="003D50EC" w14:paraId="789F384D" w14:textId="77777777" w:rsidTr="000E5FF6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136469F3" w14:textId="77777777" w:rsidR="000E5FF6" w:rsidRPr="00B708C5" w:rsidRDefault="000E5FF6" w:rsidP="000E5FF6">
            <w:pPr>
              <w:pStyle w:val="ListBullet1"/>
              <w:numPr>
                <w:ilvl w:val="0"/>
                <w:numId w:val="0"/>
              </w:numPr>
            </w:pPr>
            <w:r>
              <w:t>Created On</w:t>
            </w:r>
            <w:r w:rsidRPr="00B708C5">
              <w:t xml:space="preserve"> </w:t>
            </w:r>
          </w:p>
        </w:tc>
        <w:tc>
          <w:tcPr>
            <w:tcW w:w="4979" w:type="dxa"/>
            <w:shd w:val="clear" w:color="auto" w:fill="auto"/>
          </w:tcPr>
          <w:p w14:paraId="0E414275" w14:textId="77777777" w:rsidR="000E5FF6" w:rsidRPr="00B708C5" w:rsidRDefault="000E5FF6" w:rsidP="000E5FF6">
            <w:pPr>
              <w:pStyle w:val="BodyText2"/>
              <w:rPr>
                <w:rFonts w:ascii="Arial Unicode MS" w:hAnsi="Arial Unicode MS" w:cs="Arial Unicode MS"/>
                <w:sz w:val="18"/>
              </w:rPr>
            </w:pPr>
            <w:r>
              <w:t>This is the date of installation of system.</w:t>
            </w:r>
          </w:p>
        </w:tc>
      </w:tr>
      <w:tr w:rsidR="000E5FF6" w:rsidRPr="003D50EC" w14:paraId="3B96F7A9" w14:textId="77777777" w:rsidTr="000E5FF6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0F3FCBDA" w14:textId="77777777" w:rsidR="000E5FF6" w:rsidRDefault="000E5FF6" w:rsidP="000E5FF6">
            <w:pPr>
              <w:pStyle w:val="ListBullet1"/>
              <w:numPr>
                <w:ilvl w:val="0"/>
                <w:numId w:val="0"/>
              </w:numPr>
            </w:pPr>
            <w:r>
              <w:t>Modified On</w:t>
            </w:r>
          </w:p>
        </w:tc>
        <w:tc>
          <w:tcPr>
            <w:tcW w:w="4979" w:type="dxa"/>
            <w:shd w:val="clear" w:color="auto" w:fill="auto"/>
          </w:tcPr>
          <w:p w14:paraId="1D7C10A3" w14:textId="77777777" w:rsidR="000E5FF6" w:rsidRDefault="000E5FF6" w:rsidP="000E5FF6">
            <w:pPr>
              <w:pStyle w:val="BodyText2"/>
            </w:pPr>
            <w:r>
              <w:t>Date when field is last modified.</w:t>
            </w:r>
          </w:p>
        </w:tc>
      </w:tr>
      <w:tr w:rsidR="000E5FF6" w:rsidRPr="003D50EC" w14:paraId="4CC659EA" w14:textId="77777777" w:rsidTr="000E5FF6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29A7DBF2" w14:textId="213FF8A9" w:rsidR="000E5FF6" w:rsidRPr="00B708C5" w:rsidRDefault="004E1181" w:rsidP="000E5FF6">
            <w:pPr>
              <w:pStyle w:val="BodyText2"/>
            </w:pPr>
            <w:r>
              <w:t>User Type</w:t>
            </w:r>
          </w:p>
        </w:tc>
        <w:tc>
          <w:tcPr>
            <w:tcW w:w="4979" w:type="dxa"/>
            <w:shd w:val="clear" w:color="auto" w:fill="auto"/>
          </w:tcPr>
          <w:p w14:paraId="27ADACAE" w14:textId="5137C733" w:rsidR="000E5FF6" w:rsidRPr="00B708C5" w:rsidRDefault="000E5FF6" w:rsidP="000E5FF6">
            <w:pPr>
              <w:pStyle w:val="BodyText2"/>
              <w:rPr>
                <w:rFonts w:ascii="Arial Unicode MS" w:hAnsi="Arial Unicode MS" w:cs="Arial Unicode MS"/>
                <w:sz w:val="18"/>
              </w:rPr>
            </w:pPr>
            <w:r>
              <w:t xml:space="preserve">The description of the </w:t>
            </w:r>
            <w:r w:rsidR="004E1181">
              <w:t>user type</w:t>
            </w:r>
            <w:r>
              <w:t>.</w:t>
            </w:r>
          </w:p>
        </w:tc>
      </w:tr>
      <w:tr w:rsidR="000E5FF6" w:rsidRPr="003D50EC" w14:paraId="68956EE1" w14:textId="77777777" w:rsidTr="000E5FF6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24F10728" w14:textId="3DF89E51" w:rsidR="000E5FF6" w:rsidRDefault="00C16971" w:rsidP="000E5FF6">
            <w:pPr>
              <w:pStyle w:val="BodyText2"/>
            </w:pPr>
            <w:r>
              <w:t>Status</w:t>
            </w:r>
            <w:r w:rsidR="000E5FF6">
              <w:t xml:space="preserve"> </w:t>
            </w:r>
          </w:p>
        </w:tc>
        <w:tc>
          <w:tcPr>
            <w:tcW w:w="4979" w:type="dxa"/>
            <w:shd w:val="clear" w:color="auto" w:fill="auto"/>
          </w:tcPr>
          <w:p w14:paraId="4DAC5DC0" w14:textId="6077F3F2" w:rsidR="000E5FF6" w:rsidRDefault="00C16971" w:rsidP="000E5FF6">
            <w:pPr>
              <w:pStyle w:val="BodyText2"/>
            </w:pPr>
            <w:r>
              <w:t xml:space="preserve">Whether this </w:t>
            </w:r>
            <w:r w:rsidR="004E1181">
              <w:t>user type</w:t>
            </w:r>
            <w:r>
              <w:t xml:space="preserve"> is enabled or not in the system</w:t>
            </w:r>
            <w:r w:rsidR="000E5FF6">
              <w:t>.</w:t>
            </w:r>
          </w:p>
        </w:tc>
      </w:tr>
      <w:tr w:rsidR="000E5FF6" w:rsidRPr="003D50EC" w14:paraId="528A1DF8" w14:textId="77777777" w:rsidTr="000E5FF6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47CBAFAA" w14:textId="77777777" w:rsidR="000E5FF6" w:rsidRDefault="000E5FF6" w:rsidP="000E5FF6">
            <w:pPr>
              <w:pStyle w:val="BodyText2"/>
            </w:pPr>
            <w:r>
              <w:t>Action</w:t>
            </w:r>
          </w:p>
        </w:tc>
        <w:tc>
          <w:tcPr>
            <w:tcW w:w="4979" w:type="dxa"/>
            <w:shd w:val="clear" w:color="auto" w:fill="auto"/>
          </w:tcPr>
          <w:p w14:paraId="6C1EE53F" w14:textId="77777777" w:rsidR="000E5FF6" w:rsidRDefault="000E5FF6" w:rsidP="000E5FF6">
            <w:pPr>
              <w:pStyle w:val="BodyText2"/>
            </w:pPr>
            <w:r>
              <w:t>This displays different actions that can be performed on the currency parameter.</w:t>
            </w:r>
          </w:p>
          <w:p w14:paraId="784D8F94" w14:textId="04CDF649" w:rsidR="00C16971" w:rsidRDefault="000E5FF6" w:rsidP="004E1181">
            <w:pPr>
              <w:pStyle w:val="BodyText2"/>
              <w:numPr>
                <w:ilvl w:val="0"/>
                <w:numId w:val="24"/>
              </w:numPr>
            </w:pPr>
            <w:r>
              <w:t xml:space="preserve">Edit </w:t>
            </w:r>
            <w:r>
              <w:rPr>
                <w:noProof/>
              </w:rPr>
              <w:drawing>
                <wp:inline distT="0" distB="0" distL="0" distR="0" wp14:anchorId="1AB0BCA0" wp14:editId="094101B2">
                  <wp:extent cx="136800" cy="136800"/>
                  <wp:effectExtent l="0" t="0" r="0" b="0"/>
                  <wp:docPr id="146" name="Picture 146" descr="A close up of a 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6" name="edit.pn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8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: This is used to modify the </w:t>
            </w:r>
            <w:r w:rsidR="00C16971">
              <w:t>policy parameter</w:t>
            </w:r>
            <w:r>
              <w:t xml:space="preserve"> details.</w:t>
            </w:r>
          </w:p>
        </w:tc>
      </w:tr>
    </w:tbl>
    <w:p w14:paraId="17ACA104" w14:textId="77777777" w:rsidR="000E5FF6" w:rsidRDefault="000E5FF6" w:rsidP="000E5FF6">
      <w:pPr>
        <w:pStyle w:val="BodyText2"/>
      </w:pPr>
      <w:r>
        <w:tab/>
      </w:r>
    </w:p>
    <w:p w14:paraId="4EA8FDB6" w14:textId="77777777" w:rsidR="000E5FF6" w:rsidRDefault="000E5FF6" w:rsidP="000E5FF6">
      <w:pPr>
        <w:pStyle w:val="BodyText2"/>
      </w:pPr>
    </w:p>
    <w:p w14:paraId="4419FD44" w14:textId="75ED65DA" w:rsidR="000E5FF6" w:rsidRDefault="000E5FF6" w:rsidP="00CD5889">
      <w:pPr>
        <w:pStyle w:val="Heading2"/>
      </w:pPr>
      <w:bookmarkStart w:id="231" w:name="_Toc75816846"/>
      <w:r>
        <w:t xml:space="preserve">Edit </w:t>
      </w:r>
      <w:r w:rsidR="003648B7">
        <w:t>User type</w:t>
      </w:r>
      <w:bookmarkEnd w:id="231"/>
      <w:r w:rsidR="003648B7">
        <w:t xml:space="preserve"> </w:t>
      </w:r>
    </w:p>
    <w:p w14:paraId="341604DA" w14:textId="3C5A7788" w:rsidR="000E5FF6" w:rsidRDefault="000E5FF6" w:rsidP="000E5FF6">
      <w:pPr>
        <w:pStyle w:val="BodyText2"/>
      </w:pPr>
      <w:r>
        <w:t xml:space="preserve">System Admins can </w:t>
      </w:r>
      <w:r w:rsidR="003648B7">
        <w:t>enable/disable</w:t>
      </w:r>
      <w:r>
        <w:t xml:space="preserve"> the </w:t>
      </w:r>
      <w:r w:rsidR="003648B7">
        <w:t>user type</w:t>
      </w:r>
      <w:r>
        <w:t xml:space="preserve">. </w:t>
      </w:r>
    </w:p>
    <w:p w14:paraId="4BC4EF4B" w14:textId="1546A368" w:rsidR="000E5FF6" w:rsidRPr="000A33ED" w:rsidRDefault="000E5FF6" w:rsidP="000E5FF6">
      <w:pPr>
        <w:pStyle w:val="BodyText2"/>
        <w:rPr>
          <w:u w:val="single"/>
        </w:rPr>
      </w:pPr>
      <w:r w:rsidRPr="000A33ED">
        <w:rPr>
          <w:u w:val="single"/>
        </w:rPr>
        <w:t xml:space="preserve">To edit </w:t>
      </w:r>
      <w:r w:rsidR="00F10BF3">
        <w:rPr>
          <w:u w:val="single"/>
        </w:rPr>
        <w:t>user type</w:t>
      </w:r>
      <w:r w:rsidRPr="000A33ED">
        <w:rPr>
          <w:u w:val="single"/>
        </w:rPr>
        <w:t>:</w:t>
      </w:r>
    </w:p>
    <w:p w14:paraId="5D1CF0C1" w14:textId="4EB6500B" w:rsidR="000E5FF6" w:rsidRDefault="000E5FF6" w:rsidP="00670230">
      <w:pPr>
        <w:pStyle w:val="BodyText2"/>
        <w:numPr>
          <w:ilvl w:val="0"/>
          <w:numId w:val="46"/>
        </w:numPr>
      </w:pPr>
      <w:r>
        <w:t xml:space="preserve">Click </w:t>
      </w:r>
      <w:r w:rsidRPr="00251CED">
        <w:rPr>
          <w:b/>
          <w:bCs/>
        </w:rPr>
        <w:t>Edit</w:t>
      </w:r>
      <w:r>
        <w:rPr>
          <w:b/>
          <w:bCs/>
        </w:rPr>
        <w:t xml:space="preserve"> (</w:t>
      </w:r>
      <w:r>
        <w:rPr>
          <w:b/>
          <w:bCs/>
          <w:noProof/>
        </w:rPr>
        <w:drawing>
          <wp:inline distT="0" distB="0" distL="0" distR="0" wp14:anchorId="1DEACCA7" wp14:editId="53B9E4FB">
            <wp:extent cx="120948" cy="120948"/>
            <wp:effectExtent l="0" t="0" r="0" b="0"/>
            <wp:docPr id="147" name="Picture 147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edit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24279" cy="12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) </w:t>
      </w:r>
      <w:r w:rsidRPr="00166A7A">
        <w:t xml:space="preserve">against the </w:t>
      </w:r>
      <w:r w:rsidR="00F10BF3">
        <w:t>user type</w:t>
      </w:r>
      <w:r w:rsidRPr="00166A7A">
        <w:t xml:space="preserve"> entry</w:t>
      </w:r>
      <w:r>
        <w:t xml:space="preserve"> to be modified</w:t>
      </w:r>
      <w:r w:rsidRPr="00166A7A">
        <w:t>.</w:t>
      </w:r>
      <w:r>
        <w:t xml:space="preserve"> </w:t>
      </w:r>
    </w:p>
    <w:p w14:paraId="3A4CF428" w14:textId="7577734D" w:rsidR="000E5FF6" w:rsidRDefault="000E5FF6" w:rsidP="00670230">
      <w:pPr>
        <w:pStyle w:val="BodyText2"/>
        <w:numPr>
          <w:ilvl w:val="0"/>
          <w:numId w:val="46"/>
        </w:numPr>
      </w:pPr>
      <w:r>
        <w:t xml:space="preserve">The </w:t>
      </w:r>
      <w:r w:rsidR="00F10BF3">
        <w:rPr>
          <w:b/>
          <w:bCs/>
        </w:rPr>
        <w:t>Change</w:t>
      </w:r>
      <w:r w:rsidRPr="00251CED">
        <w:rPr>
          <w:b/>
          <w:bCs/>
        </w:rPr>
        <w:t xml:space="preserve"> </w:t>
      </w:r>
      <w:r w:rsidR="00F10BF3">
        <w:rPr>
          <w:b/>
          <w:bCs/>
        </w:rPr>
        <w:t xml:space="preserve">user type status </w:t>
      </w:r>
      <w:r>
        <w:t>page appears.</w:t>
      </w:r>
    </w:p>
    <w:p w14:paraId="05146763" w14:textId="25E733FB" w:rsidR="00C16971" w:rsidRDefault="00F10BF3" w:rsidP="00C16971">
      <w:pPr>
        <w:pStyle w:val="BodyText2"/>
        <w:ind w:left="864"/>
      </w:pPr>
      <w:r>
        <w:rPr>
          <w:noProof/>
        </w:rPr>
        <w:drawing>
          <wp:inline distT="0" distB="0" distL="0" distR="0" wp14:anchorId="31C1DD94" wp14:editId="6BC5E439">
            <wp:extent cx="4475018" cy="1221977"/>
            <wp:effectExtent l="0" t="0" r="1905" b="0"/>
            <wp:docPr id="489" name="Picture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81959" cy="1223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8E013" w14:textId="21123D7E" w:rsidR="000E5FF6" w:rsidRDefault="000E5FF6" w:rsidP="00FD5198">
      <w:pPr>
        <w:pStyle w:val="FigureCaption"/>
      </w:pPr>
      <w:bookmarkStart w:id="232" w:name="_Toc75817164"/>
      <w:r>
        <w:t>Figure 3</w:t>
      </w:r>
      <w:r w:rsidR="00663F9A">
        <w:t>1</w:t>
      </w:r>
      <w:r>
        <w:t xml:space="preserve">: </w:t>
      </w:r>
      <w:r w:rsidR="00BB65E8">
        <w:t>User Type</w:t>
      </w:r>
      <w:r>
        <w:t xml:space="preserve"> Management - Edit</w:t>
      </w:r>
      <w:bookmarkEnd w:id="232"/>
    </w:p>
    <w:p w14:paraId="72C9247F" w14:textId="77777777" w:rsidR="000E5FF6" w:rsidRDefault="000E5FF6" w:rsidP="00C16971">
      <w:pPr>
        <w:pStyle w:val="BodyText2"/>
        <w:ind w:left="567"/>
      </w:pPr>
    </w:p>
    <w:p w14:paraId="298A160C" w14:textId="77777777" w:rsidR="000E5FF6" w:rsidRDefault="000E5FF6" w:rsidP="00670230">
      <w:pPr>
        <w:pStyle w:val="BodyText2"/>
        <w:numPr>
          <w:ilvl w:val="0"/>
          <w:numId w:val="46"/>
        </w:numPr>
      </w:pPr>
      <w:r>
        <w:t>Make the required changes.</w:t>
      </w:r>
    </w:p>
    <w:p w14:paraId="317C9238" w14:textId="127F7558" w:rsidR="000E5FF6" w:rsidRDefault="000E5FF6" w:rsidP="00670230">
      <w:pPr>
        <w:pStyle w:val="BodyText2"/>
        <w:numPr>
          <w:ilvl w:val="0"/>
          <w:numId w:val="46"/>
        </w:numPr>
      </w:pPr>
      <w:r>
        <w:t xml:space="preserve">Click </w:t>
      </w:r>
      <w:r w:rsidRPr="00054A1F">
        <w:rPr>
          <w:b/>
          <w:bCs/>
        </w:rPr>
        <w:t>UPDATE</w:t>
      </w:r>
      <w:r>
        <w:t>.</w:t>
      </w:r>
    </w:p>
    <w:p w14:paraId="3EC56844" w14:textId="363DD47E" w:rsidR="002E1DD8" w:rsidRDefault="002E1DD8" w:rsidP="002E1DD8">
      <w:pPr>
        <w:pStyle w:val="BodyText2"/>
        <w:ind w:left="720"/>
      </w:pPr>
    </w:p>
    <w:p w14:paraId="7D0DACCD" w14:textId="77777777" w:rsidR="002E1DD8" w:rsidRDefault="002E1DD8" w:rsidP="002E1DD8">
      <w:pPr>
        <w:pStyle w:val="BodyText2"/>
        <w:ind w:left="720"/>
      </w:pPr>
    </w:p>
    <w:p w14:paraId="54F4DA28" w14:textId="13D54DBF" w:rsidR="000E5FF6" w:rsidRDefault="000E5FF6" w:rsidP="00CD5889">
      <w:pPr>
        <w:pStyle w:val="Heading2"/>
      </w:pPr>
      <w:bookmarkStart w:id="233" w:name="_Toc75816847"/>
      <w:r>
        <w:lastRenderedPageBreak/>
        <w:t xml:space="preserve">Filter </w:t>
      </w:r>
      <w:r w:rsidR="004A5433">
        <w:t>User Type</w:t>
      </w:r>
      <w:r>
        <w:t xml:space="preserve"> Management</w:t>
      </w:r>
      <w:bookmarkEnd w:id="233"/>
    </w:p>
    <w:p w14:paraId="506217EE" w14:textId="23D6C70C" w:rsidR="000E5FF6" w:rsidRDefault="000E5FF6" w:rsidP="000E5FF6">
      <w:pPr>
        <w:pStyle w:val="BodyText2"/>
        <w:rPr>
          <w:u w:val="single"/>
        </w:rPr>
      </w:pPr>
      <w:r>
        <w:t xml:space="preserve">System Admins can view selective information by defining specific values in the listed fields. For example, System Admins can view the entire </w:t>
      </w:r>
      <w:r w:rsidR="004A5433">
        <w:t>user</w:t>
      </w:r>
      <w:r>
        <w:t xml:space="preserve"> list for a</w:t>
      </w:r>
      <w:r w:rsidR="00C16971">
        <w:t xml:space="preserve"> type as enabled.</w:t>
      </w:r>
      <w:r>
        <w:t xml:space="preserve"> </w:t>
      </w:r>
    </w:p>
    <w:p w14:paraId="5E3CF8C6" w14:textId="77777777" w:rsidR="000E5FF6" w:rsidRDefault="000E5FF6" w:rsidP="000E5FF6">
      <w:pPr>
        <w:pStyle w:val="BodyText2"/>
        <w:rPr>
          <w:u w:val="single"/>
        </w:rPr>
      </w:pPr>
      <w:r>
        <w:rPr>
          <w:u w:val="single"/>
        </w:rPr>
        <w:t>To view specific parameter</w:t>
      </w:r>
      <w:r w:rsidRPr="009251E2">
        <w:rPr>
          <w:u w:val="single"/>
        </w:rPr>
        <w:t>:</w:t>
      </w:r>
    </w:p>
    <w:p w14:paraId="55735C28" w14:textId="41472844" w:rsidR="000E5FF6" w:rsidRPr="00C16971" w:rsidRDefault="004A5433" w:rsidP="000E5FF6">
      <w:pPr>
        <w:pStyle w:val="BodyText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71A05A78" wp14:editId="390C0D69">
                <wp:simplePos x="0" y="0"/>
                <wp:positionH relativeFrom="margin">
                  <wp:posOffset>9929</wp:posOffset>
                </wp:positionH>
                <wp:positionV relativeFrom="paragraph">
                  <wp:posOffset>159674</wp:posOffset>
                </wp:positionV>
                <wp:extent cx="4987637" cy="304800"/>
                <wp:effectExtent l="0" t="0" r="22860" b="19050"/>
                <wp:wrapNone/>
                <wp:docPr id="285" name="Rectangle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987637" cy="3048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ADFD1B" id="Rectangle 285" o:spid="_x0000_s1026" style="position:absolute;margin-left:.8pt;margin-top:12.55pt;width:392.75pt;height:24pt;flip:y;z-index:2517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" filled="f" strokecolor="#ffc000 [3207]" strokeweight="2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4AE820CF" wp14:editId="6CC0B849">
                <wp:simplePos x="0" y="0"/>
                <wp:positionH relativeFrom="column">
                  <wp:posOffset>34636</wp:posOffset>
                </wp:positionH>
                <wp:positionV relativeFrom="paragraph">
                  <wp:posOffset>522374</wp:posOffset>
                </wp:positionV>
                <wp:extent cx="457200" cy="228600"/>
                <wp:effectExtent l="0" t="0" r="25400" b="25400"/>
                <wp:wrapNone/>
                <wp:docPr id="287" name="Rectangle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2286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A6630F" id="Rectangle 287" o:spid="_x0000_s1026" style="position:absolute;margin-left:2.75pt;margin-top:41.15pt;width:36pt;height:18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" filled="f" strokecolor="#ffc000 [3207]" strokeweight="2pt"/>
            </w:pict>
          </mc:Fallback>
        </mc:AlternateContent>
      </w:r>
      <w:r>
        <w:rPr>
          <w:noProof/>
        </w:rPr>
        <w:drawing>
          <wp:inline distT="0" distB="0" distL="0" distR="0" wp14:anchorId="433279A7" wp14:editId="1CBFE316">
            <wp:extent cx="5278755" cy="1584325"/>
            <wp:effectExtent l="0" t="0" r="0" b="0"/>
            <wp:docPr id="490" name="Picture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3450B" w14:textId="53CDDAF2" w:rsidR="000E5FF6" w:rsidRPr="009251E2" w:rsidRDefault="000E5FF6" w:rsidP="00FD5198">
      <w:pPr>
        <w:pStyle w:val="FigureCaption"/>
        <w:rPr>
          <w:u w:val="single"/>
        </w:rPr>
      </w:pPr>
      <w:bookmarkStart w:id="234" w:name="_Toc75817165"/>
      <w:r>
        <w:t>Figure 3</w:t>
      </w:r>
      <w:r w:rsidR="00663F9A">
        <w:t>2</w:t>
      </w:r>
      <w:r>
        <w:t xml:space="preserve">: </w:t>
      </w:r>
      <w:r w:rsidR="00BB65E8">
        <w:t>User Type</w:t>
      </w:r>
      <w:r>
        <w:t xml:space="preserve"> Management – Filter Option</w:t>
      </w:r>
      <w:bookmarkEnd w:id="234"/>
      <w:r>
        <w:t xml:space="preserve"> </w:t>
      </w:r>
    </w:p>
    <w:p w14:paraId="239CA106" w14:textId="77777777" w:rsidR="000E5FF6" w:rsidRDefault="000E5FF6" w:rsidP="00670230">
      <w:pPr>
        <w:pStyle w:val="BodyText2"/>
        <w:numPr>
          <w:ilvl w:val="0"/>
          <w:numId w:val="43"/>
        </w:numPr>
      </w:pPr>
      <w:r>
        <w:t>Enter the required value in one or more of the listed fields:</w:t>
      </w:r>
    </w:p>
    <w:p w14:paraId="090E5200" w14:textId="662D921B" w:rsidR="001C38B2" w:rsidRPr="001C38B2" w:rsidRDefault="001C38B2" w:rsidP="00C328D5">
      <w:pPr>
        <w:pStyle w:val="BodyText2"/>
        <w:numPr>
          <w:ilvl w:val="0"/>
          <w:numId w:val="22"/>
        </w:numPr>
      </w:pPr>
      <w:r w:rsidRPr="001C38B2">
        <w:rPr>
          <w:b/>
          <w:bCs/>
        </w:rPr>
        <w:t xml:space="preserve">Creation </w:t>
      </w:r>
      <w:proofErr w:type="gramStart"/>
      <w:r w:rsidRPr="001C38B2">
        <w:rPr>
          <w:b/>
          <w:bCs/>
        </w:rPr>
        <w:t>start</w:t>
      </w:r>
      <w:proofErr w:type="gramEnd"/>
      <w:r w:rsidRPr="001C38B2">
        <w:rPr>
          <w:b/>
          <w:bCs/>
        </w:rPr>
        <w:t xml:space="preserve"> and end date</w:t>
      </w:r>
      <w:r>
        <w:t>: Select start and end date</w:t>
      </w:r>
    </w:p>
    <w:p w14:paraId="4ADA177B" w14:textId="32B94810" w:rsidR="000E5FF6" w:rsidRDefault="00BB65E8" w:rsidP="00C328D5">
      <w:pPr>
        <w:pStyle w:val="BodyText2"/>
        <w:numPr>
          <w:ilvl w:val="0"/>
          <w:numId w:val="22"/>
        </w:numPr>
      </w:pPr>
      <w:r>
        <w:rPr>
          <w:b/>
          <w:bCs/>
        </w:rPr>
        <w:t xml:space="preserve">User </w:t>
      </w:r>
      <w:r w:rsidR="001C38B2">
        <w:rPr>
          <w:b/>
          <w:bCs/>
        </w:rPr>
        <w:t>Type:</w:t>
      </w:r>
      <w:r w:rsidR="000E5FF6" w:rsidRPr="00054A1F">
        <w:t xml:space="preserve"> </w:t>
      </w:r>
      <w:r w:rsidR="000E5FF6">
        <w:t xml:space="preserve">Select </w:t>
      </w:r>
      <w:r w:rsidR="00C16971">
        <w:t>Type</w:t>
      </w:r>
    </w:p>
    <w:p w14:paraId="2BC39B48" w14:textId="7F86F599" w:rsidR="000E5FF6" w:rsidRDefault="00C16971" w:rsidP="00C328D5">
      <w:pPr>
        <w:pStyle w:val="BodyText2"/>
        <w:numPr>
          <w:ilvl w:val="0"/>
          <w:numId w:val="22"/>
        </w:numPr>
      </w:pPr>
      <w:r>
        <w:rPr>
          <w:b/>
          <w:bCs/>
        </w:rPr>
        <w:t>Status</w:t>
      </w:r>
      <w:r w:rsidR="000E5FF6" w:rsidRPr="00735A9F">
        <w:t>:</w:t>
      </w:r>
      <w:r w:rsidR="000E5FF6">
        <w:t xml:space="preserve"> Select </w:t>
      </w:r>
      <w:r>
        <w:t>Status</w:t>
      </w:r>
    </w:p>
    <w:p w14:paraId="5EE25F1C" w14:textId="77777777" w:rsidR="000E5FF6" w:rsidRDefault="000E5FF6" w:rsidP="00670230">
      <w:pPr>
        <w:pStyle w:val="BodyText2"/>
        <w:numPr>
          <w:ilvl w:val="0"/>
          <w:numId w:val="43"/>
        </w:numPr>
      </w:pPr>
      <w:r>
        <w:t xml:space="preserve">Click </w:t>
      </w:r>
      <w:r w:rsidRPr="00054A1F">
        <w:rPr>
          <w:b/>
          <w:bCs/>
        </w:rPr>
        <w:t>FILTER</w:t>
      </w:r>
      <w:r>
        <w:t>.</w:t>
      </w:r>
    </w:p>
    <w:p w14:paraId="2D67A6EA" w14:textId="02B4009B" w:rsidR="000E5FF6" w:rsidRDefault="000E5FF6" w:rsidP="000E5FF6">
      <w:pPr>
        <w:pStyle w:val="BodyText2"/>
      </w:pPr>
      <w:r>
        <w:t>The parameter that matches the specified values is shown in the dashboard.</w:t>
      </w:r>
    </w:p>
    <w:p w14:paraId="4E87E29F" w14:textId="77777777" w:rsidR="001C38B2" w:rsidRDefault="001C38B2" w:rsidP="000E5FF6">
      <w:pPr>
        <w:pStyle w:val="BodyText2"/>
      </w:pPr>
    </w:p>
    <w:p w14:paraId="05FA917B" w14:textId="357A990F" w:rsidR="001D44D7" w:rsidRDefault="00095B87" w:rsidP="00CD5889">
      <w:pPr>
        <w:pStyle w:val="Heading2"/>
      </w:pPr>
      <w:bookmarkStart w:id="235" w:name="_Toc75816848"/>
      <w:r>
        <w:t>Rule List</w:t>
      </w:r>
      <w:bookmarkEnd w:id="235"/>
    </w:p>
    <w:p w14:paraId="78ABC14B" w14:textId="68F6398D" w:rsidR="001D44D7" w:rsidRDefault="001D44D7" w:rsidP="001D44D7">
      <w:pPr>
        <w:pStyle w:val="BodyText2"/>
      </w:pPr>
      <w:r>
        <w:t xml:space="preserve">System Admins can </w:t>
      </w:r>
      <w:r w:rsidR="00081A26">
        <w:t>view all the rules defined in the system. Rules will be applied when the user requests like upload stock, register consignments, stolen/recovery requests are processed by the system processes.</w:t>
      </w:r>
      <w:r>
        <w:t xml:space="preserve"> </w:t>
      </w:r>
    </w:p>
    <w:p w14:paraId="7023617D" w14:textId="51AEF855" w:rsidR="001D44D7" w:rsidRDefault="001D44D7" w:rsidP="001D44D7">
      <w:pPr>
        <w:pStyle w:val="BodyText2"/>
        <w:rPr>
          <w:u w:val="single"/>
        </w:rPr>
      </w:pPr>
      <w:r w:rsidRPr="008C008C">
        <w:rPr>
          <w:u w:val="single"/>
        </w:rPr>
        <w:t xml:space="preserve">To </w:t>
      </w:r>
      <w:r w:rsidR="00081A26">
        <w:rPr>
          <w:u w:val="single"/>
        </w:rPr>
        <w:t>view rules applied</w:t>
      </w:r>
      <w:r>
        <w:rPr>
          <w:u w:val="single"/>
        </w:rPr>
        <w:t>:</w:t>
      </w:r>
    </w:p>
    <w:p w14:paraId="185FF35F" w14:textId="79799635" w:rsidR="001D44D7" w:rsidRDefault="001D44D7" w:rsidP="00670230">
      <w:pPr>
        <w:pStyle w:val="BodyText2"/>
        <w:numPr>
          <w:ilvl w:val="0"/>
          <w:numId w:val="45"/>
        </w:numPr>
      </w:pPr>
      <w:r>
        <w:t xml:space="preserve">Select </w:t>
      </w:r>
      <w:r w:rsidR="00524F16">
        <w:rPr>
          <w:b/>
          <w:bCs/>
        </w:rPr>
        <w:t>Rule list</w:t>
      </w:r>
      <w:r>
        <w:t xml:space="preserve"> in the left panel.</w:t>
      </w:r>
    </w:p>
    <w:p w14:paraId="340839D6" w14:textId="2ACE2E16" w:rsidR="001D44D7" w:rsidRDefault="001D44D7" w:rsidP="001D44D7">
      <w:pPr>
        <w:pStyle w:val="BodyText2"/>
        <w:ind w:left="360" w:firstLine="426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7D249EC1" wp14:editId="6E422418">
                <wp:simplePos x="0" y="0"/>
                <wp:positionH relativeFrom="column">
                  <wp:posOffset>829510</wp:posOffset>
                </wp:positionH>
                <wp:positionV relativeFrom="paragraph">
                  <wp:posOffset>958873</wp:posOffset>
                </wp:positionV>
                <wp:extent cx="628328" cy="156475"/>
                <wp:effectExtent l="0" t="0" r="19685" b="15240"/>
                <wp:wrapNone/>
                <wp:docPr id="149" name="Rectangle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328" cy="15647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4E1D64" id="Rectangle 149" o:spid="_x0000_s1026" style="position:absolute;margin-left:65.3pt;margin-top:75.5pt;width:49.45pt;height:12.3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" filled="f" strokecolor="#ffc000 [3207]" strokeweight="2pt"/>
            </w:pict>
          </mc:Fallback>
        </mc:AlternateContent>
      </w:r>
      <w:r w:rsidR="00081A26">
        <w:rPr>
          <w:noProof/>
        </w:rPr>
        <w:drawing>
          <wp:inline distT="0" distB="0" distL="0" distR="0" wp14:anchorId="2A81C3F1" wp14:editId="755D1860">
            <wp:extent cx="4053677" cy="1651119"/>
            <wp:effectExtent l="0" t="0" r="4445" b="6350"/>
            <wp:docPr id="493" name="Pictur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68755" cy="165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F94AB" w14:textId="6B0A2F92" w:rsidR="001D44D7" w:rsidRDefault="001D44D7" w:rsidP="00FD5198">
      <w:pPr>
        <w:pStyle w:val="FigureCaption"/>
      </w:pPr>
      <w:bookmarkStart w:id="236" w:name="_Toc75817166"/>
      <w:r>
        <w:t xml:space="preserve">Figure </w:t>
      </w:r>
      <w:r w:rsidR="00711320">
        <w:t>3</w:t>
      </w:r>
      <w:r w:rsidR="00663F9A">
        <w:t>3</w:t>
      </w:r>
      <w:r>
        <w:t xml:space="preserve">: </w:t>
      </w:r>
      <w:r w:rsidR="00081A26">
        <w:t>Rule List</w:t>
      </w:r>
      <w:r>
        <w:t xml:space="preserve"> – View All</w:t>
      </w:r>
      <w:bookmarkEnd w:id="236"/>
    </w:p>
    <w:p w14:paraId="17173A5E" w14:textId="7080BA9B" w:rsidR="001D44D7" w:rsidRDefault="001D44D7" w:rsidP="001D44D7">
      <w:pPr>
        <w:pStyle w:val="BodyText2"/>
        <w:ind w:left="426"/>
      </w:pPr>
      <w:r>
        <w:t xml:space="preserve">The following columns are seen in the </w:t>
      </w:r>
      <w:r w:rsidR="00081A26">
        <w:t xml:space="preserve">Rule </w:t>
      </w:r>
      <w:r w:rsidR="00A20515">
        <w:t>List</w:t>
      </w:r>
      <w:r>
        <w:t xml:space="preserve"> Page once a form field is selected:</w:t>
      </w:r>
    </w:p>
    <w:tbl>
      <w:tblPr>
        <w:tblW w:w="0" w:type="auto"/>
        <w:jc w:val="center"/>
        <w:tbl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single" w:sz="4" w:space="0" w:color="4472C4" w:themeColor="accent5"/>
          <w:insideV w:val="single" w:sz="4" w:space="0" w:color="4472C4" w:themeColor="accent5"/>
        </w:tblBorders>
        <w:tblLook w:val="01E0" w:firstRow="1" w:lastRow="1" w:firstColumn="1" w:lastColumn="1" w:noHBand="0" w:noVBand="0"/>
      </w:tblPr>
      <w:tblGrid>
        <w:gridCol w:w="2547"/>
        <w:gridCol w:w="4979"/>
      </w:tblGrid>
      <w:tr w:rsidR="001D44D7" w:rsidRPr="003D50EC" w14:paraId="6D7C97BF" w14:textId="77777777" w:rsidTr="00753C87">
        <w:trPr>
          <w:trHeight w:val="293"/>
          <w:tblHeader/>
          <w:jc w:val="center"/>
        </w:trPr>
        <w:tc>
          <w:tcPr>
            <w:tcW w:w="2547" w:type="dxa"/>
            <w:shd w:val="clear" w:color="auto" w:fill="5B9BD5" w:themeFill="accent1"/>
          </w:tcPr>
          <w:p w14:paraId="7126DE3E" w14:textId="77777777" w:rsidR="001D44D7" w:rsidRPr="0001372C" w:rsidRDefault="001D44D7" w:rsidP="00753C87">
            <w:pPr>
              <w:pStyle w:val="BodyText2"/>
              <w:rPr>
                <w:b/>
                <w:bCs/>
                <w:color w:val="FFFFFF" w:themeColor="background1"/>
              </w:rPr>
            </w:pPr>
            <w:r w:rsidRPr="0001372C">
              <w:rPr>
                <w:b/>
                <w:bCs/>
                <w:color w:val="FFFFFF" w:themeColor="background1"/>
              </w:rPr>
              <w:t>Column</w:t>
            </w:r>
          </w:p>
        </w:tc>
        <w:tc>
          <w:tcPr>
            <w:tcW w:w="4979" w:type="dxa"/>
            <w:shd w:val="clear" w:color="auto" w:fill="5B9BD5" w:themeFill="accent1"/>
          </w:tcPr>
          <w:p w14:paraId="7B28F644" w14:textId="77777777" w:rsidR="001D44D7" w:rsidRPr="0001372C" w:rsidRDefault="001D44D7" w:rsidP="00753C87">
            <w:pPr>
              <w:pStyle w:val="BodyText2"/>
              <w:rPr>
                <w:b/>
                <w:bCs/>
                <w:color w:val="FFFFFF" w:themeColor="background1"/>
              </w:rPr>
            </w:pPr>
            <w:r w:rsidRPr="0001372C">
              <w:rPr>
                <w:b/>
                <w:bCs/>
                <w:color w:val="FFFFFF" w:themeColor="background1"/>
                <w:lang w:val="fr-FR"/>
              </w:rPr>
              <w:t>Description</w:t>
            </w:r>
          </w:p>
        </w:tc>
      </w:tr>
      <w:tr w:rsidR="001D44D7" w:rsidRPr="003D50EC" w14:paraId="65EF87D1" w14:textId="77777777" w:rsidTr="00753C87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5FD65CC4" w14:textId="77777777" w:rsidR="001D44D7" w:rsidRPr="00B708C5" w:rsidRDefault="001D44D7" w:rsidP="00753C87">
            <w:pPr>
              <w:pStyle w:val="ListBullet1"/>
              <w:numPr>
                <w:ilvl w:val="0"/>
                <w:numId w:val="0"/>
              </w:numPr>
            </w:pPr>
            <w:r>
              <w:t>Created On</w:t>
            </w:r>
            <w:r w:rsidRPr="00B708C5">
              <w:t xml:space="preserve"> </w:t>
            </w:r>
          </w:p>
        </w:tc>
        <w:tc>
          <w:tcPr>
            <w:tcW w:w="4979" w:type="dxa"/>
            <w:shd w:val="clear" w:color="auto" w:fill="auto"/>
          </w:tcPr>
          <w:p w14:paraId="3DB1B813" w14:textId="77777777" w:rsidR="001D44D7" w:rsidRPr="00B708C5" w:rsidRDefault="001D44D7" w:rsidP="00753C87">
            <w:pPr>
              <w:pStyle w:val="BodyText2"/>
              <w:rPr>
                <w:rFonts w:ascii="Arial Unicode MS" w:hAnsi="Arial Unicode MS" w:cs="Arial Unicode MS"/>
                <w:sz w:val="18"/>
              </w:rPr>
            </w:pPr>
            <w:r>
              <w:t>This is the date of installation of system.</w:t>
            </w:r>
          </w:p>
        </w:tc>
      </w:tr>
      <w:tr w:rsidR="001D44D7" w:rsidRPr="003D50EC" w14:paraId="3A392967" w14:textId="77777777" w:rsidTr="00753C87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313A51BD" w14:textId="77777777" w:rsidR="001D44D7" w:rsidRDefault="001D44D7" w:rsidP="00753C87">
            <w:pPr>
              <w:pStyle w:val="ListBullet1"/>
              <w:numPr>
                <w:ilvl w:val="0"/>
                <w:numId w:val="0"/>
              </w:numPr>
            </w:pPr>
            <w:r>
              <w:t>Modified On</w:t>
            </w:r>
          </w:p>
        </w:tc>
        <w:tc>
          <w:tcPr>
            <w:tcW w:w="4979" w:type="dxa"/>
            <w:shd w:val="clear" w:color="auto" w:fill="auto"/>
          </w:tcPr>
          <w:p w14:paraId="255EA052" w14:textId="77777777" w:rsidR="001D44D7" w:rsidRDefault="001D44D7" w:rsidP="00753C87">
            <w:pPr>
              <w:pStyle w:val="BodyText2"/>
            </w:pPr>
            <w:r>
              <w:t>Date when field is last modified.</w:t>
            </w:r>
          </w:p>
        </w:tc>
      </w:tr>
      <w:tr w:rsidR="001B46A5" w:rsidRPr="003D50EC" w14:paraId="1B066228" w14:textId="77777777" w:rsidTr="00753C87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25B5EF18" w14:textId="57C34D96" w:rsidR="001B46A5" w:rsidRDefault="001B46A5" w:rsidP="00753C87">
            <w:pPr>
              <w:pStyle w:val="ListBullet1"/>
              <w:numPr>
                <w:ilvl w:val="0"/>
                <w:numId w:val="0"/>
              </w:numPr>
            </w:pPr>
            <w:r>
              <w:t>Name</w:t>
            </w:r>
          </w:p>
        </w:tc>
        <w:tc>
          <w:tcPr>
            <w:tcW w:w="4979" w:type="dxa"/>
            <w:shd w:val="clear" w:color="auto" w:fill="auto"/>
          </w:tcPr>
          <w:p w14:paraId="4FA228DC" w14:textId="13BC655E" w:rsidR="001B46A5" w:rsidRDefault="001B46A5" w:rsidP="00753C87">
            <w:pPr>
              <w:pStyle w:val="BodyText2"/>
            </w:pPr>
            <w:r>
              <w:t>Name of the rule</w:t>
            </w:r>
          </w:p>
        </w:tc>
      </w:tr>
      <w:tr w:rsidR="001D44D7" w:rsidRPr="003D50EC" w14:paraId="7D7EAEC6" w14:textId="77777777" w:rsidTr="00753C87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3DF6366D" w14:textId="77777777" w:rsidR="001D44D7" w:rsidRPr="00B708C5" w:rsidRDefault="001D44D7" w:rsidP="00753C87">
            <w:pPr>
              <w:pStyle w:val="BodyText2"/>
            </w:pPr>
            <w:r>
              <w:t>Description</w:t>
            </w:r>
          </w:p>
        </w:tc>
        <w:tc>
          <w:tcPr>
            <w:tcW w:w="4979" w:type="dxa"/>
            <w:shd w:val="clear" w:color="auto" w:fill="auto"/>
          </w:tcPr>
          <w:p w14:paraId="2992BD8E" w14:textId="06509CA9" w:rsidR="001D44D7" w:rsidRPr="00B708C5" w:rsidRDefault="001D44D7" w:rsidP="00753C87">
            <w:pPr>
              <w:pStyle w:val="BodyText2"/>
              <w:rPr>
                <w:rFonts w:ascii="Arial Unicode MS" w:hAnsi="Arial Unicode MS" w:cs="Arial Unicode MS"/>
                <w:sz w:val="18"/>
              </w:rPr>
            </w:pPr>
            <w:r>
              <w:t xml:space="preserve">The description of the </w:t>
            </w:r>
            <w:r w:rsidR="001B46A5">
              <w:t>rule</w:t>
            </w:r>
            <w:r>
              <w:t>.</w:t>
            </w:r>
          </w:p>
        </w:tc>
      </w:tr>
      <w:tr w:rsidR="001D44D7" w:rsidRPr="003D50EC" w14:paraId="4F980DA2" w14:textId="77777777" w:rsidTr="00753C87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289C3B0A" w14:textId="77777777" w:rsidR="001D44D7" w:rsidRDefault="001D44D7" w:rsidP="00753C87">
            <w:pPr>
              <w:pStyle w:val="BodyText2"/>
            </w:pPr>
            <w:r>
              <w:t xml:space="preserve">Status </w:t>
            </w:r>
          </w:p>
        </w:tc>
        <w:tc>
          <w:tcPr>
            <w:tcW w:w="4979" w:type="dxa"/>
            <w:shd w:val="clear" w:color="auto" w:fill="auto"/>
          </w:tcPr>
          <w:p w14:paraId="0C91C750" w14:textId="77777777" w:rsidR="001D44D7" w:rsidRDefault="001D44D7" w:rsidP="00753C87">
            <w:pPr>
              <w:pStyle w:val="BodyText2"/>
            </w:pPr>
            <w:r>
              <w:t>Whether this parameter is enabled or not in the system.</w:t>
            </w:r>
          </w:p>
        </w:tc>
      </w:tr>
      <w:tr w:rsidR="001D44D7" w:rsidRPr="003D50EC" w14:paraId="366A0170" w14:textId="77777777" w:rsidTr="00753C87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174FDF93" w14:textId="77777777" w:rsidR="001D44D7" w:rsidRDefault="001D44D7" w:rsidP="00753C87">
            <w:pPr>
              <w:pStyle w:val="BodyText2"/>
            </w:pPr>
            <w:r>
              <w:t>Action</w:t>
            </w:r>
          </w:p>
        </w:tc>
        <w:tc>
          <w:tcPr>
            <w:tcW w:w="4979" w:type="dxa"/>
            <w:shd w:val="clear" w:color="auto" w:fill="auto"/>
          </w:tcPr>
          <w:p w14:paraId="6E40D2C8" w14:textId="77777777" w:rsidR="001D44D7" w:rsidRDefault="001D44D7" w:rsidP="00753C87">
            <w:pPr>
              <w:pStyle w:val="BodyText2"/>
            </w:pPr>
            <w:r>
              <w:t>This displays different actions that can be performed on the currency parameter.</w:t>
            </w:r>
          </w:p>
          <w:p w14:paraId="47E32E54" w14:textId="77777777" w:rsidR="001D44D7" w:rsidRDefault="001D44D7" w:rsidP="00753C87">
            <w:pPr>
              <w:pStyle w:val="BodyText2"/>
              <w:numPr>
                <w:ilvl w:val="0"/>
                <w:numId w:val="24"/>
              </w:numPr>
            </w:pPr>
            <w:r>
              <w:t xml:space="preserve">Edit </w:t>
            </w:r>
            <w:r>
              <w:rPr>
                <w:noProof/>
              </w:rPr>
              <w:drawing>
                <wp:inline distT="0" distB="0" distL="0" distR="0" wp14:anchorId="5B2D504A" wp14:editId="746E0511">
                  <wp:extent cx="136800" cy="136800"/>
                  <wp:effectExtent l="0" t="0" r="0" b="0"/>
                  <wp:docPr id="157" name="Picture 157" descr="A close up of a 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6" name="edit.pn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8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: This is used to modify the policy parameter details.</w:t>
            </w:r>
          </w:p>
          <w:p w14:paraId="7175271A" w14:textId="77777777" w:rsidR="001D44D7" w:rsidRDefault="001D44D7" w:rsidP="00753C87">
            <w:pPr>
              <w:pStyle w:val="BodyText2"/>
              <w:numPr>
                <w:ilvl w:val="0"/>
                <w:numId w:val="24"/>
              </w:numPr>
            </w:pPr>
            <w:r>
              <w:t xml:space="preserve">View </w:t>
            </w:r>
            <w:r>
              <w:rPr>
                <w:noProof/>
              </w:rPr>
              <w:drawing>
                <wp:inline distT="0" distB="0" distL="0" distR="0" wp14:anchorId="3BC54361" wp14:editId="19B6B0CA">
                  <wp:extent cx="154558" cy="154558"/>
                  <wp:effectExtent l="0" t="0" r="0" b="0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6" name="view.pn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083" cy="159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: This is used to view the policy parameter details.</w:t>
            </w:r>
          </w:p>
        </w:tc>
      </w:tr>
    </w:tbl>
    <w:p w14:paraId="1BC5FC3B" w14:textId="77777777" w:rsidR="001D44D7" w:rsidRDefault="001D44D7" w:rsidP="001D44D7">
      <w:pPr>
        <w:pStyle w:val="BodyText2"/>
      </w:pPr>
      <w:r>
        <w:tab/>
      </w:r>
    </w:p>
    <w:p w14:paraId="268FA5AF" w14:textId="0F6828E8" w:rsidR="001D44D7" w:rsidRDefault="001D44D7" w:rsidP="00CD5889">
      <w:pPr>
        <w:pStyle w:val="Heading2"/>
      </w:pPr>
      <w:bookmarkStart w:id="237" w:name="_Toc75816849"/>
      <w:r>
        <w:t xml:space="preserve">Edit </w:t>
      </w:r>
      <w:r w:rsidR="00A20515">
        <w:t>Rule List</w:t>
      </w:r>
      <w:bookmarkEnd w:id="237"/>
    </w:p>
    <w:p w14:paraId="6FD3E850" w14:textId="5C1E32C8" w:rsidR="001D44D7" w:rsidRDefault="001D44D7" w:rsidP="001D44D7">
      <w:pPr>
        <w:pStyle w:val="BodyText2"/>
      </w:pPr>
      <w:r>
        <w:t xml:space="preserve">System Admins can modify the </w:t>
      </w:r>
      <w:r w:rsidR="00A20515">
        <w:t>rule list</w:t>
      </w:r>
      <w:r>
        <w:t xml:space="preserve"> parameter. </w:t>
      </w:r>
    </w:p>
    <w:p w14:paraId="2F8438AE" w14:textId="77777777" w:rsidR="001D44D7" w:rsidRPr="000A33ED" w:rsidRDefault="001D44D7" w:rsidP="001D44D7">
      <w:pPr>
        <w:pStyle w:val="BodyText2"/>
        <w:rPr>
          <w:u w:val="single"/>
        </w:rPr>
      </w:pPr>
      <w:r w:rsidRPr="000A33ED">
        <w:rPr>
          <w:u w:val="single"/>
        </w:rPr>
        <w:t xml:space="preserve">To edit </w:t>
      </w:r>
      <w:r>
        <w:rPr>
          <w:u w:val="single"/>
        </w:rPr>
        <w:t>parameter</w:t>
      </w:r>
      <w:r w:rsidRPr="000A33ED">
        <w:rPr>
          <w:u w:val="single"/>
        </w:rPr>
        <w:t>:</w:t>
      </w:r>
    </w:p>
    <w:p w14:paraId="7E7F292C" w14:textId="722700E4" w:rsidR="001D44D7" w:rsidRDefault="001D44D7" w:rsidP="00670230">
      <w:pPr>
        <w:pStyle w:val="BodyText2"/>
        <w:numPr>
          <w:ilvl w:val="0"/>
          <w:numId w:val="46"/>
        </w:numPr>
      </w:pPr>
      <w:r>
        <w:t xml:space="preserve">Click </w:t>
      </w:r>
      <w:r w:rsidRPr="00251CED">
        <w:rPr>
          <w:b/>
          <w:bCs/>
        </w:rPr>
        <w:t>Edit</w:t>
      </w:r>
      <w:r>
        <w:rPr>
          <w:b/>
          <w:bCs/>
        </w:rPr>
        <w:t xml:space="preserve"> (</w:t>
      </w:r>
      <w:r>
        <w:rPr>
          <w:b/>
          <w:bCs/>
          <w:noProof/>
        </w:rPr>
        <w:drawing>
          <wp:inline distT="0" distB="0" distL="0" distR="0" wp14:anchorId="10A8F2FA" wp14:editId="3C7E2023">
            <wp:extent cx="120948" cy="120948"/>
            <wp:effectExtent l="0" t="0" r="0" b="0"/>
            <wp:docPr id="192" name="Picture 192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edit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24279" cy="12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) </w:t>
      </w:r>
      <w:r w:rsidRPr="00166A7A">
        <w:t xml:space="preserve">against the </w:t>
      </w:r>
      <w:r w:rsidR="007355A2">
        <w:t xml:space="preserve">rule list </w:t>
      </w:r>
      <w:r w:rsidRPr="00166A7A">
        <w:t>entry</w:t>
      </w:r>
      <w:r>
        <w:t xml:space="preserve"> to be modified</w:t>
      </w:r>
      <w:r w:rsidRPr="00166A7A">
        <w:t>.</w:t>
      </w:r>
      <w:r>
        <w:t xml:space="preserve"> </w:t>
      </w:r>
    </w:p>
    <w:p w14:paraId="6F5B8580" w14:textId="5D5A2111" w:rsidR="001D44D7" w:rsidRDefault="001D44D7" w:rsidP="00670230">
      <w:pPr>
        <w:pStyle w:val="BodyText2"/>
        <w:numPr>
          <w:ilvl w:val="0"/>
          <w:numId w:val="46"/>
        </w:numPr>
      </w:pPr>
      <w:r>
        <w:t xml:space="preserve">The </w:t>
      </w:r>
      <w:r w:rsidRPr="00251CED">
        <w:rPr>
          <w:b/>
          <w:bCs/>
        </w:rPr>
        <w:t>Edit</w:t>
      </w:r>
      <w:r w:rsidR="001B46A5">
        <w:rPr>
          <w:b/>
          <w:bCs/>
        </w:rPr>
        <w:t xml:space="preserve"> Rule list</w:t>
      </w:r>
      <w:r w:rsidR="007355A2">
        <w:rPr>
          <w:b/>
          <w:bCs/>
        </w:rPr>
        <w:t xml:space="preserve"> </w:t>
      </w:r>
      <w:r>
        <w:t>page appears.</w:t>
      </w:r>
    </w:p>
    <w:p w14:paraId="251D7DE8" w14:textId="250BB4A2" w:rsidR="001D44D7" w:rsidRDefault="00095B87" w:rsidP="001D44D7">
      <w:pPr>
        <w:pStyle w:val="BodyText2"/>
        <w:ind w:left="864"/>
      </w:pPr>
      <w:r>
        <w:rPr>
          <w:noProof/>
        </w:rPr>
        <w:lastRenderedPageBreak/>
        <w:drawing>
          <wp:inline distT="0" distB="0" distL="0" distR="0" wp14:anchorId="4D1D685E" wp14:editId="2A4F64EE">
            <wp:extent cx="5278755" cy="1446530"/>
            <wp:effectExtent l="0" t="0" r="0" b="1270"/>
            <wp:docPr id="491" name="Picture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3F13D" w14:textId="050E1050" w:rsidR="001D44D7" w:rsidRDefault="001D44D7" w:rsidP="00FD5198">
      <w:pPr>
        <w:pStyle w:val="FigureCaption"/>
      </w:pPr>
      <w:bookmarkStart w:id="238" w:name="_Toc75817167"/>
      <w:r>
        <w:t>Figure 3</w:t>
      </w:r>
      <w:r w:rsidR="007057F1">
        <w:t>4</w:t>
      </w:r>
      <w:r>
        <w:t xml:space="preserve">: </w:t>
      </w:r>
      <w:r w:rsidR="005428A1">
        <w:t>Rule List</w:t>
      </w:r>
      <w:r>
        <w:t>- Edit</w:t>
      </w:r>
      <w:bookmarkEnd w:id="238"/>
    </w:p>
    <w:p w14:paraId="6C003F4A" w14:textId="77777777" w:rsidR="001D44D7" w:rsidRDefault="001D44D7" w:rsidP="00670230">
      <w:pPr>
        <w:pStyle w:val="BodyText2"/>
        <w:numPr>
          <w:ilvl w:val="0"/>
          <w:numId w:val="46"/>
        </w:numPr>
      </w:pPr>
      <w:r>
        <w:t>Make the required changes.</w:t>
      </w:r>
    </w:p>
    <w:p w14:paraId="6088DBBD" w14:textId="77777777" w:rsidR="001D44D7" w:rsidRDefault="001D44D7" w:rsidP="00670230">
      <w:pPr>
        <w:pStyle w:val="BodyText2"/>
        <w:numPr>
          <w:ilvl w:val="0"/>
          <w:numId w:val="46"/>
        </w:numPr>
      </w:pPr>
      <w:r>
        <w:t xml:space="preserve">Click </w:t>
      </w:r>
      <w:r w:rsidRPr="00054A1F">
        <w:rPr>
          <w:b/>
          <w:bCs/>
        </w:rPr>
        <w:t>UPDATE</w:t>
      </w:r>
      <w:r>
        <w:t>.</w:t>
      </w:r>
    </w:p>
    <w:p w14:paraId="7D62C430" w14:textId="77777777" w:rsidR="001D44D7" w:rsidRDefault="001D44D7" w:rsidP="001D44D7">
      <w:pPr>
        <w:pStyle w:val="BodyText2"/>
      </w:pPr>
    </w:p>
    <w:p w14:paraId="510D602B" w14:textId="4D641FC1" w:rsidR="001D44D7" w:rsidRDefault="001D44D7" w:rsidP="00CD5889">
      <w:pPr>
        <w:pStyle w:val="Heading2"/>
      </w:pPr>
      <w:bookmarkStart w:id="239" w:name="_Toc75816850"/>
      <w:r>
        <w:t xml:space="preserve">Filter </w:t>
      </w:r>
      <w:r w:rsidR="0028132E">
        <w:t>Rule list</w:t>
      </w:r>
      <w:bookmarkEnd w:id="239"/>
    </w:p>
    <w:p w14:paraId="092F3FD8" w14:textId="7892FB18" w:rsidR="001D44D7" w:rsidRDefault="001D44D7" w:rsidP="001D44D7">
      <w:pPr>
        <w:pStyle w:val="BodyText2"/>
        <w:rPr>
          <w:u w:val="single"/>
        </w:rPr>
      </w:pPr>
      <w:r>
        <w:t>System Admins can view selective information by defining specific values in the listed fields. For example, System Admins can view the entire</w:t>
      </w:r>
      <w:r w:rsidR="0028132E">
        <w:t xml:space="preserve"> rules</w:t>
      </w:r>
      <w:r>
        <w:t xml:space="preserve"> list for a type as enabled. </w:t>
      </w:r>
    </w:p>
    <w:p w14:paraId="74B0FC5C" w14:textId="0E357FBE" w:rsidR="001D44D7" w:rsidRDefault="001D44D7" w:rsidP="001D44D7">
      <w:pPr>
        <w:pStyle w:val="BodyText2"/>
        <w:rPr>
          <w:u w:val="single"/>
        </w:rPr>
      </w:pPr>
      <w:r>
        <w:rPr>
          <w:u w:val="single"/>
        </w:rPr>
        <w:t xml:space="preserve">To view specific </w:t>
      </w:r>
      <w:r w:rsidR="000E1821">
        <w:rPr>
          <w:u w:val="single"/>
        </w:rPr>
        <w:t>rule</w:t>
      </w:r>
      <w:r w:rsidRPr="009251E2">
        <w:rPr>
          <w:u w:val="single"/>
        </w:rPr>
        <w:t>:</w:t>
      </w:r>
    </w:p>
    <w:p w14:paraId="44CE4CC8" w14:textId="14F0E5B6" w:rsidR="001D44D7" w:rsidRPr="00C16971" w:rsidRDefault="001B1CE6" w:rsidP="001D44D7">
      <w:pPr>
        <w:pStyle w:val="BodyText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583C811F" wp14:editId="57EF305C">
                <wp:simplePos x="0" y="0"/>
                <wp:positionH relativeFrom="column">
                  <wp:posOffset>1792809</wp:posOffset>
                </wp:positionH>
                <wp:positionV relativeFrom="paragraph">
                  <wp:posOffset>654348</wp:posOffset>
                </wp:positionV>
                <wp:extent cx="327619" cy="135693"/>
                <wp:effectExtent l="0" t="0" r="15875" b="17145"/>
                <wp:wrapNone/>
                <wp:docPr id="150" name="Rectangle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19" cy="135693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AD446B" id="Rectangle 150" o:spid="_x0000_s1026" style="position:absolute;margin-left:141.15pt;margin-top:51.5pt;width:25.8pt;height:10.7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" filled="f" strokecolor="#ffc000 [3207]" strokeweight="2pt"/>
            </w:pict>
          </mc:Fallback>
        </mc:AlternateContent>
      </w:r>
      <w:r w:rsidR="00ED27E9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5E38057D" wp14:editId="3855DE00">
                <wp:simplePos x="0" y="0"/>
                <wp:positionH relativeFrom="column">
                  <wp:posOffset>833178</wp:posOffset>
                </wp:positionH>
                <wp:positionV relativeFrom="paragraph">
                  <wp:posOffset>349191</wp:posOffset>
                </wp:positionV>
                <wp:extent cx="4052454" cy="574964"/>
                <wp:effectExtent l="0" t="0" r="24765" b="15875"/>
                <wp:wrapNone/>
                <wp:docPr id="151" name="Rectangle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052454" cy="574964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9D1E74" id="Rectangle 151" o:spid="_x0000_s1026" style="position:absolute;margin-left:65.6pt;margin-top:27.5pt;width:319.1pt;height:45.25pt;flip:y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" filled="f" strokecolor="#ffc000 [3207]" strokeweight="2pt"/>
            </w:pict>
          </mc:Fallback>
        </mc:AlternateContent>
      </w:r>
      <w:r w:rsidR="00ED27E9">
        <w:rPr>
          <w:noProof/>
        </w:rPr>
        <w:drawing>
          <wp:inline distT="0" distB="0" distL="0" distR="0" wp14:anchorId="219C05DF" wp14:editId="316B0244">
            <wp:extent cx="5278755" cy="2150110"/>
            <wp:effectExtent l="0" t="0" r="0" b="2540"/>
            <wp:docPr id="494" name="Picture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7C22" w14:textId="6695857E" w:rsidR="001D44D7" w:rsidRPr="009251E2" w:rsidRDefault="001D44D7" w:rsidP="00FD5198">
      <w:pPr>
        <w:pStyle w:val="FigureCaption"/>
        <w:rPr>
          <w:u w:val="single"/>
        </w:rPr>
      </w:pPr>
      <w:bookmarkStart w:id="240" w:name="_Toc75817168"/>
      <w:r>
        <w:t>Figure 3</w:t>
      </w:r>
      <w:r w:rsidR="007057F1">
        <w:t>5</w:t>
      </w:r>
      <w:r>
        <w:t xml:space="preserve">: </w:t>
      </w:r>
      <w:r w:rsidR="000E1821">
        <w:t>Rule List</w:t>
      </w:r>
      <w:r>
        <w:t xml:space="preserve"> – Filter Option</w:t>
      </w:r>
      <w:bookmarkEnd w:id="240"/>
      <w:r>
        <w:t xml:space="preserve"> </w:t>
      </w:r>
    </w:p>
    <w:p w14:paraId="5EFAF845" w14:textId="77777777" w:rsidR="001D44D7" w:rsidRDefault="001D44D7" w:rsidP="00670230">
      <w:pPr>
        <w:pStyle w:val="BodyText2"/>
        <w:numPr>
          <w:ilvl w:val="0"/>
          <w:numId w:val="47"/>
        </w:numPr>
      </w:pPr>
      <w:r>
        <w:t>Enter the required value in one or more of the listed fields:</w:t>
      </w:r>
    </w:p>
    <w:p w14:paraId="1B9280AA" w14:textId="793B8C2C" w:rsidR="001B1CE6" w:rsidRPr="001B1CE6" w:rsidRDefault="001B1CE6" w:rsidP="001D44D7">
      <w:pPr>
        <w:pStyle w:val="BodyText2"/>
        <w:numPr>
          <w:ilvl w:val="0"/>
          <w:numId w:val="22"/>
        </w:numPr>
      </w:pPr>
      <w:r w:rsidRPr="001B1CE6">
        <w:rPr>
          <w:b/>
          <w:bCs/>
        </w:rPr>
        <w:t>Start and end dates</w:t>
      </w:r>
      <w:r>
        <w:t>: Select dates</w:t>
      </w:r>
    </w:p>
    <w:p w14:paraId="5D1359B0" w14:textId="47BF93B6" w:rsidR="001D44D7" w:rsidRDefault="001B1CE6" w:rsidP="001D44D7">
      <w:pPr>
        <w:pStyle w:val="BodyText2"/>
        <w:numPr>
          <w:ilvl w:val="0"/>
          <w:numId w:val="22"/>
        </w:numPr>
      </w:pPr>
      <w:proofErr w:type="gramStart"/>
      <w:r>
        <w:rPr>
          <w:b/>
          <w:bCs/>
        </w:rPr>
        <w:t>Name</w:t>
      </w:r>
      <w:r w:rsidR="001D44D7">
        <w:rPr>
          <w:b/>
          <w:bCs/>
        </w:rPr>
        <w:t xml:space="preserve"> </w:t>
      </w:r>
      <w:r w:rsidR="001D44D7" w:rsidRPr="00054A1F">
        <w:t>:</w:t>
      </w:r>
      <w:proofErr w:type="gramEnd"/>
      <w:r w:rsidR="001D44D7" w:rsidRPr="00054A1F">
        <w:t xml:space="preserve"> </w:t>
      </w:r>
      <w:r w:rsidR="001D44D7">
        <w:t xml:space="preserve">Select </w:t>
      </w:r>
      <w:r w:rsidR="00901DD1">
        <w:t>Name</w:t>
      </w:r>
    </w:p>
    <w:p w14:paraId="10D8487C" w14:textId="3AC0E9C2" w:rsidR="00901DD1" w:rsidRDefault="00901DD1" w:rsidP="001D44D7">
      <w:pPr>
        <w:pStyle w:val="BodyText2"/>
        <w:numPr>
          <w:ilvl w:val="0"/>
          <w:numId w:val="22"/>
        </w:numPr>
      </w:pPr>
      <w:proofErr w:type="gramStart"/>
      <w:r>
        <w:rPr>
          <w:b/>
          <w:bCs/>
        </w:rPr>
        <w:t xml:space="preserve">Description </w:t>
      </w:r>
      <w:r w:rsidRPr="00901DD1">
        <w:t>:</w:t>
      </w:r>
      <w:proofErr w:type="gramEnd"/>
      <w:r>
        <w:t xml:space="preserve"> Select Description</w:t>
      </w:r>
    </w:p>
    <w:p w14:paraId="4A64A0FC" w14:textId="77777777" w:rsidR="001D44D7" w:rsidRDefault="001D44D7" w:rsidP="001D44D7">
      <w:pPr>
        <w:pStyle w:val="BodyText2"/>
        <w:numPr>
          <w:ilvl w:val="0"/>
          <w:numId w:val="22"/>
        </w:numPr>
      </w:pPr>
      <w:r>
        <w:rPr>
          <w:b/>
          <w:bCs/>
        </w:rPr>
        <w:t>Status</w:t>
      </w:r>
      <w:r w:rsidRPr="00735A9F">
        <w:t>:</w:t>
      </w:r>
      <w:r>
        <w:t xml:space="preserve"> Select Status</w:t>
      </w:r>
    </w:p>
    <w:p w14:paraId="1180BA8B" w14:textId="77777777" w:rsidR="001D44D7" w:rsidRDefault="001D44D7" w:rsidP="00670230">
      <w:pPr>
        <w:pStyle w:val="BodyText2"/>
        <w:numPr>
          <w:ilvl w:val="0"/>
          <w:numId w:val="47"/>
        </w:numPr>
      </w:pPr>
      <w:r>
        <w:t xml:space="preserve">Click </w:t>
      </w:r>
      <w:r w:rsidRPr="00054A1F">
        <w:rPr>
          <w:b/>
          <w:bCs/>
        </w:rPr>
        <w:t>FILTER</w:t>
      </w:r>
      <w:r>
        <w:t>.</w:t>
      </w:r>
    </w:p>
    <w:p w14:paraId="1281158E" w14:textId="403D029F" w:rsidR="001D44D7" w:rsidRDefault="001D44D7" w:rsidP="001D44D7">
      <w:pPr>
        <w:pStyle w:val="BodyText2"/>
      </w:pPr>
      <w:r>
        <w:lastRenderedPageBreak/>
        <w:t xml:space="preserve">The </w:t>
      </w:r>
      <w:r w:rsidR="00543AA0">
        <w:t>rules</w:t>
      </w:r>
      <w:r>
        <w:t xml:space="preserve"> that </w:t>
      </w:r>
      <w:r w:rsidR="00913842">
        <w:t>match</w:t>
      </w:r>
      <w:r>
        <w:t xml:space="preserve"> the specified values is shown in the dashboard.</w:t>
      </w:r>
    </w:p>
    <w:p w14:paraId="6D885676" w14:textId="76B88714" w:rsidR="001D44D7" w:rsidRDefault="00543AA0" w:rsidP="00CD5889">
      <w:pPr>
        <w:pStyle w:val="Heading2"/>
      </w:pPr>
      <w:bookmarkStart w:id="241" w:name="_Toc75816851"/>
      <w:r>
        <w:t>User Feature Mapping</w:t>
      </w:r>
      <w:bookmarkEnd w:id="241"/>
    </w:p>
    <w:p w14:paraId="2269DF96" w14:textId="63501A14" w:rsidR="001D44D7" w:rsidRDefault="001D44D7" w:rsidP="001D44D7">
      <w:pPr>
        <w:pStyle w:val="BodyText2"/>
      </w:pPr>
      <w:r>
        <w:t xml:space="preserve">System Admins can configure the </w:t>
      </w:r>
      <w:r w:rsidR="00117A1D">
        <w:t xml:space="preserve">user feature mapping </w:t>
      </w:r>
      <w:r>
        <w:t xml:space="preserve">in the CEIR system. </w:t>
      </w:r>
    </w:p>
    <w:p w14:paraId="52B33490" w14:textId="6C108F22" w:rsidR="001D44D7" w:rsidRDefault="001D44D7" w:rsidP="001D44D7">
      <w:pPr>
        <w:pStyle w:val="BodyText2"/>
        <w:rPr>
          <w:u w:val="single"/>
        </w:rPr>
      </w:pPr>
      <w:r w:rsidRPr="008C008C">
        <w:rPr>
          <w:u w:val="single"/>
        </w:rPr>
        <w:t xml:space="preserve">To </w:t>
      </w:r>
      <w:r>
        <w:rPr>
          <w:u w:val="single"/>
        </w:rPr>
        <w:t xml:space="preserve">configure </w:t>
      </w:r>
      <w:r w:rsidR="00117A1D">
        <w:rPr>
          <w:u w:val="single"/>
        </w:rPr>
        <w:t>user feature mapping</w:t>
      </w:r>
      <w:r>
        <w:rPr>
          <w:u w:val="single"/>
        </w:rPr>
        <w:t>:</w:t>
      </w:r>
    </w:p>
    <w:p w14:paraId="3FF4658F" w14:textId="77A3B9F6" w:rsidR="001D44D7" w:rsidRDefault="001D44D7" w:rsidP="00670230">
      <w:pPr>
        <w:pStyle w:val="BodyText2"/>
        <w:numPr>
          <w:ilvl w:val="0"/>
          <w:numId w:val="45"/>
        </w:numPr>
      </w:pPr>
      <w:r>
        <w:t xml:space="preserve">Select </w:t>
      </w:r>
      <w:r w:rsidR="00543AA0">
        <w:rPr>
          <w:b/>
          <w:bCs/>
        </w:rPr>
        <w:t>User Feature Mapping</w:t>
      </w:r>
      <w:r>
        <w:t xml:space="preserve"> in the left panel.</w:t>
      </w:r>
    </w:p>
    <w:p w14:paraId="1DE8F259" w14:textId="4A48F07C" w:rsidR="001D44D7" w:rsidRDefault="001D44D7" w:rsidP="001D44D7">
      <w:pPr>
        <w:pStyle w:val="BodyText2"/>
        <w:ind w:left="360" w:firstLine="426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49DFDBD6" wp14:editId="2581B196">
                <wp:simplePos x="0" y="0"/>
                <wp:positionH relativeFrom="column">
                  <wp:posOffset>489816</wp:posOffset>
                </wp:positionH>
                <wp:positionV relativeFrom="paragraph">
                  <wp:posOffset>1269654</wp:posOffset>
                </wp:positionV>
                <wp:extent cx="701675" cy="148590"/>
                <wp:effectExtent l="0" t="0" r="34925" b="29210"/>
                <wp:wrapNone/>
                <wp:docPr id="195" name="Rectangle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675" cy="14859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A1F86A" id="Rectangle 195" o:spid="_x0000_s1026" style="position:absolute;margin-left:38.55pt;margin-top:99.95pt;width:55.25pt;height:11.7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" filled="f" strokecolor="#ffc000 [3207]" strokeweight="2pt"/>
            </w:pict>
          </mc:Fallback>
        </mc:AlternateContent>
      </w:r>
      <w:r w:rsidR="00117A1D">
        <w:rPr>
          <w:noProof/>
        </w:rPr>
        <w:drawing>
          <wp:inline distT="0" distB="0" distL="0" distR="0" wp14:anchorId="686902BE" wp14:editId="6DFB3DA5">
            <wp:extent cx="4869872" cy="1995283"/>
            <wp:effectExtent l="0" t="0" r="6985" b="5080"/>
            <wp:docPr id="495" name="Picture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72818" cy="19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5FA2E" w14:textId="591FC55F" w:rsidR="001D44D7" w:rsidRDefault="001D44D7" w:rsidP="00FD5198">
      <w:pPr>
        <w:pStyle w:val="FigureCaption"/>
      </w:pPr>
      <w:r>
        <w:t xml:space="preserve">                                          </w:t>
      </w:r>
      <w:bookmarkStart w:id="242" w:name="_Toc75817169"/>
      <w:r>
        <w:t xml:space="preserve">Figure </w:t>
      </w:r>
      <w:r w:rsidR="00711320">
        <w:t>3</w:t>
      </w:r>
      <w:r w:rsidR="007057F1">
        <w:t>6</w:t>
      </w:r>
      <w:r>
        <w:t xml:space="preserve">: </w:t>
      </w:r>
      <w:r w:rsidR="00543AA0">
        <w:t>User Feature Mapping</w:t>
      </w:r>
      <w:r>
        <w:t xml:space="preserve"> – View All</w:t>
      </w:r>
      <w:bookmarkEnd w:id="242"/>
    </w:p>
    <w:p w14:paraId="567B72E1" w14:textId="5F9C1BC9" w:rsidR="001D44D7" w:rsidRDefault="001D44D7" w:rsidP="001D44D7">
      <w:pPr>
        <w:pStyle w:val="BodyText2"/>
        <w:ind w:left="426"/>
      </w:pPr>
      <w:r>
        <w:t xml:space="preserve">The following columns are seen in the </w:t>
      </w:r>
      <w:r w:rsidR="00690F1E">
        <w:t>user feature mapping</w:t>
      </w:r>
      <w:r>
        <w:t xml:space="preserve"> Page once a form field is selected:</w:t>
      </w:r>
    </w:p>
    <w:tbl>
      <w:tblPr>
        <w:tblW w:w="0" w:type="auto"/>
        <w:jc w:val="center"/>
        <w:tbl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single" w:sz="4" w:space="0" w:color="4472C4" w:themeColor="accent5"/>
          <w:insideV w:val="single" w:sz="4" w:space="0" w:color="4472C4" w:themeColor="accent5"/>
        </w:tblBorders>
        <w:tblLook w:val="01E0" w:firstRow="1" w:lastRow="1" w:firstColumn="1" w:lastColumn="1" w:noHBand="0" w:noVBand="0"/>
      </w:tblPr>
      <w:tblGrid>
        <w:gridCol w:w="2547"/>
        <w:gridCol w:w="4979"/>
      </w:tblGrid>
      <w:tr w:rsidR="001D44D7" w:rsidRPr="003D50EC" w14:paraId="35B0260F" w14:textId="77777777" w:rsidTr="00753C87">
        <w:trPr>
          <w:trHeight w:val="293"/>
          <w:tblHeader/>
          <w:jc w:val="center"/>
        </w:trPr>
        <w:tc>
          <w:tcPr>
            <w:tcW w:w="2547" w:type="dxa"/>
            <w:shd w:val="clear" w:color="auto" w:fill="5B9BD5" w:themeFill="accent1"/>
          </w:tcPr>
          <w:p w14:paraId="58F2F61B" w14:textId="77777777" w:rsidR="001D44D7" w:rsidRPr="0001372C" w:rsidRDefault="001D44D7" w:rsidP="00753C87">
            <w:pPr>
              <w:pStyle w:val="BodyText2"/>
              <w:rPr>
                <w:b/>
                <w:bCs/>
                <w:color w:val="FFFFFF" w:themeColor="background1"/>
              </w:rPr>
            </w:pPr>
            <w:r w:rsidRPr="0001372C">
              <w:rPr>
                <w:b/>
                <w:bCs/>
                <w:color w:val="FFFFFF" w:themeColor="background1"/>
              </w:rPr>
              <w:t>Column</w:t>
            </w:r>
          </w:p>
        </w:tc>
        <w:tc>
          <w:tcPr>
            <w:tcW w:w="4979" w:type="dxa"/>
            <w:shd w:val="clear" w:color="auto" w:fill="5B9BD5" w:themeFill="accent1"/>
          </w:tcPr>
          <w:p w14:paraId="7BD857E0" w14:textId="77777777" w:rsidR="001D44D7" w:rsidRPr="0001372C" w:rsidRDefault="001D44D7" w:rsidP="00753C87">
            <w:pPr>
              <w:pStyle w:val="BodyText2"/>
              <w:rPr>
                <w:b/>
                <w:bCs/>
                <w:color w:val="FFFFFF" w:themeColor="background1"/>
              </w:rPr>
            </w:pPr>
            <w:r w:rsidRPr="0001372C">
              <w:rPr>
                <w:b/>
                <w:bCs/>
                <w:color w:val="FFFFFF" w:themeColor="background1"/>
                <w:lang w:val="fr-FR"/>
              </w:rPr>
              <w:t>Description</w:t>
            </w:r>
          </w:p>
        </w:tc>
      </w:tr>
      <w:tr w:rsidR="001D44D7" w:rsidRPr="003D50EC" w14:paraId="147E78DA" w14:textId="77777777" w:rsidTr="00753C87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41B0E6B0" w14:textId="77777777" w:rsidR="001D44D7" w:rsidRPr="00B708C5" w:rsidRDefault="001D44D7" w:rsidP="00753C87">
            <w:pPr>
              <w:pStyle w:val="ListBullet1"/>
              <w:numPr>
                <w:ilvl w:val="0"/>
                <w:numId w:val="0"/>
              </w:numPr>
            </w:pPr>
            <w:r>
              <w:t>Created On</w:t>
            </w:r>
            <w:r w:rsidRPr="00B708C5">
              <w:t xml:space="preserve"> </w:t>
            </w:r>
          </w:p>
        </w:tc>
        <w:tc>
          <w:tcPr>
            <w:tcW w:w="4979" w:type="dxa"/>
            <w:shd w:val="clear" w:color="auto" w:fill="auto"/>
          </w:tcPr>
          <w:p w14:paraId="3A8ED497" w14:textId="77777777" w:rsidR="001D44D7" w:rsidRPr="00B708C5" w:rsidRDefault="001D44D7" w:rsidP="00753C87">
            <w:pPr>
              <w:pStyle w:val="BodyText2"/>
              <w:rPr>
                <w:rFonts w:ascii="Arial Unicode MS" w:hAnsi="Arial Unicode MS" w:cs="Arial Unicode MS"/>
                <w:sz w:val="18"/>
              </w:rPr>
            </w:pPr>
            <w:r>
              <w:t>This is the date of installation of system.</w:t>
            </w:r>
          </w:p>
        </w:tc>
      </w:tr>
      <w:tr w:rsidR="001D44D7" w:rsidRPr="003D50EC" w14:paraId="53165543" w14:textId="77777777" w:rsidTr="00753C87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52EF0E6C" w14:textId="77777777" w:rsidR="001D44D7" w:rsidRDefault="001D44D7" w:rsidP="00753C87">
            <w:pPr>
              <w:pStyle w:val="ListBullet1"/>
              <w:numPr>
                <w:ilvl w:val="0"/>
                <w:numId w:val="0"/>
              </w:numPr>
            </w:pPr>
            <w:r>
              <w:t>Modified On</w:t>
            </w:r>
          </w:p>
        </w:tc>
        <w:tc>
          <w:tcPr>
            <w:tcW w:w="4979" w:type="dxa"/>
            <w:shd w:val="clear" w:color="auto" w:fill="auto"/>
          </w:tcPr>
          <w:p w14:paraId="38092D29" w14:textId="77777777" w:rsidR="001D44D7" w:rsidRDefault="001D44D7" w:rsidP="00753C87">
            <w:pPr>
              <w:pStyle w:val="BodyText2"/>
            </w:pPr>
            <w:r>
              <w:t>Date when field is last modified.</w:t>
            </w:r>
          </w:p>
        </w:tc>
      </w:tr>
      <w:tr w:rsidR="001D44D7" w:rsidRPr="003D50EC" w14:paraId="1D457B95" w14:textId="77777777" w:rsidTr="00753C87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1AD1BD3D" w14:textId="3AB86515" w:rsidR="001D44D7" w:rsidRPr="00B708C5" w:rsidRDefault="00690F1E" w:rsidP="00753C87">
            <w:pPr>
              <w:pStyle w:val="BodyText2"/>
            </w:pPr>
            <w:r>
              <w:t>User Type</w:t>
            </w:r>
          </w:p>
        </w:tc>
        <w:tc>
          <w:tcPr>
            <w:tcW w:w="4979" w:type="dxa"/>
            <w:shd w:val="clear" w:color="auto" w:fill="auto"/>
          </w:tcPr>
          <w:p w14:paraId="7B559517" w14:textId="405F535C" w:rsidR="001D44D7" w:rsidRPr="00B708C5" w:rsidRDefault="001D44D7" w:rsidP="00753C87">
            <w:pPr>
              <w:pStyle w:val="BodyText2"/>
              <w:rPr>
                <w:rFonts w:ascii="Arial Unicode MS" w:hAnsi="Arial Unicode MS" w:cs="Arial Unicode MS"/>
                <w:sz w:val="18"/>
              </w:rPr>
            </w:pPr>
            <w:r>
              <w:t xml:space="preserve">The description of the </w:t>
            </w:r>
            <w:r w:rsidR="00690F1E">
              <w:t>user type</w:t>
            </w:r>
            <w:r>
              <w:t>.</w:t>
            </w:r>
          </w:p>
        </w:tc>
      </w:tr>
      <w:tr w:rsidR="001D44D7" w:rsidRPr="003D50EC" w14:paraId="658FFE66" w14:textId="77777777" w:rsidTr="00753C87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0DA2D015" w14:textId="492077E8" w:rsidR="001D44D7" w:rsidRDefault="00690F1E" w:rsidP="00753C87">
            <w:pPr>
              <w:pStyle w:val="BodyText2"/>
            </w:pPr>
            <w:r>
              <w:t>Feature</w:t>
            </w:r>
          </w:p>
        </w:tc>
        <w:tc>
          <w:tcPr>
            <w:tcW w:w="4979" w:type="dxa"/>
            <w:shd w:val="clear" w:color="auto" w:fill="auto"/>
          </w:tcPr>
          <w:p w14:paraId="3A157E03" w14:textId="7378E84F" w:rsidR="001D44D7" w:rsidRDefault="00690F1E" w:rsidP="00753C87">
            <w:pPr>
              <w:pStyle w:val="BodyText2"/>
            </w:pPr>
            <w:r>
              <w:t>Feature which is to be enabled/disabled for the user type</w:t>
            </w:r>
          </w:p>
        </w:tc>
      </w:tr>
      <w:tr w:rsidR="001D44D7" w:rsidRPr="003D50EC" w14:paraId="1B43B2B1" w14:textId="77777777" w:rsidTr="00753C87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601F6991" w14:textId="77777777" w:rsidR="001D44D7" w:rsidRDefault="001D44D7" w:rsidP="00753C87">
            <w:pPr>
              <w:pStyle w:val="BodyText2"/>
            </w:pPr>
            <w:r>
              <w:t>Period</w:t>
            </w:r>
          </w:p>
        </w:tc>
        <w:tc>
          <w:tcPr>
            <w:tcW w:w="4979" w:type="dxa"/>
            <w:shd w:val="clear" w:color="auto" w:fill="auto"/>
          </w:tcPr>
          <w:p w14:paraId="3021C9B3" w14:textId="77777777" w:rsidR="001D44D7" w:rsidRDefault="001D44D7" w:rsidP="00753C87">
            <w:pPr>
              <w:pStyle w:val="BodyText2"/>
            </w:pPr>
            <w:r>
              <w:t xml:space="preserve">CEIR period for which this parameter is applicable </w:t>
            </w:r>
            <w:proofErr w:type="gramStart"/>
            <w:r>
              <w:t>The</w:t>
            </w:r>
            <w:proofErr w:type="gramEnd"/>
            <w:r>
              <w:t xml:space="preserve"> value can be grace, post-grace or both.</w:t>
            </w:r>
          </w:p>
        </w:tc>
      </w:tr>
      <w:tr w:rsidR="001D44D7" w:rsidRPr="003D50EC" w14:paraId="7C7DA82F" w14:textId="77777777" w:rsidTr="00753C87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62D21812" w14:textId="77777777" w:rsidR="001D44D7" w:rsidRDefault="001D44D7" w:rsidP="00753C87">
            <w:pPr>
              <w:pStyle w:val="BodyText2"/>
            </w:pPr>
            <w:r>
              <w:t>Action</w:t>
            </w:r>
          </w:p>
        </w:tc>
        <w:tc>
          <w:tcPr>
            <w:tcW w:w="4979" w:type="dxa"/>
            <w:shd w:val="clear" w:color="auto" w:fill="auto"/>
          </w:tcPr>
          <w:p w14:paraId="30F2675F" w14:textId="77777777" w:rsidR="001D44D7" w:rsidRDefault="001D44D7" w:rsidP="00753C87">
            <w:pPr>
              <w:pStyle w:val="BodyText2"/>
            </w:pPr>
            <w:r>
              <w:t>This displays different actions that can be performed on the currency parameter.</w:t>
            </w:r>
          </w:p>
          <w:p w14:paraId="345A04FA" w14:textId="3EAE9A35" w:rsidR="001D44D7" w:rsidRDefault="001D44D7" w:rsidP="00690F1E">
            <w:pPr>
              <w:pStyle w:val="BodyText2"/>
              <w:numPr>
                <w:ilvl w:val="0"/>
                <w:numId w:val="24"/>
              </w:numPr>
            </w:pPr>
            <w:r>
              <w:t xml:space="preserve">Edit </w:t>
            </w:r>
            <w:r>
              <w:rPr>
                <w:noProof/>
              </w:rPr>
              <w:drawing>
                <wp:inline distT="0" distB="0" distL="0" distR="0" wp14:anchorId="09A81B26" wp14:editId="11264538">
                  <wp:extent cx="136800" cy="136800"/>
                  <wp:effectExtent l="0" t="0" r="0" b="0"/>
                  <wp:docPr id="199" name="Picture 199" descr="A close up of a 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6" name="edit.pn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8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: This is used to modify the policy parameter details.</w:t>
            </w:r>
          </w:p>
        </w:tc>
      </w:tr>
    </w:tbl>
    <w:p w14:paraId="45568C43" w14:textId="0E7C7001" w:rsidR="001D44D7" w:rsidRDefault="001D44D7" w:rsidP="001D44D7">
      <w:pPr>
        <w:pStyle w:val="BodyText2"/>
      </w:pPr>
      <w:r>
        <w:lastRenderedPageBreak/>
        <w:tab/>
      </w:r>
    </w:p>
    <w:p w14:paraId="244FCDAB" w14:textId="2136A1C5" w:rsidR="001D44D7" w:rsidRDefault="001D44D7" w:rsidP="00CD5889">
      <w:pPr>
        <w:pStyle w:val="Heading2"/>
      </w:pPr>
      <w:bookmarkStart w:id="243" w:name="_Toc75816852"/>
      <w:r>
        <w:t xml:space="preserve">Edit </w:t>
      </w:r>
      <w:r w:rsidR="00690F1E">
        <w:t>user feature mapping</w:t>
      </w:r>
      <w:bookmarkEnd w:id="243"/>
    </w:p>
    <w:p w14:paraId="2491DF1B" w14:textId="0C701CB7" w:rsidR="001D44D7" w:rsidRDefault="001D44D7" w:rsidP="001D44D7">
      <w:pPr>
        <w:pStyle w:val="BodyText2"/>
      </w:pPr>
      <w:r>
        <w:t xml:space="preserve">System Admins can modify the </w:t>
      </w:r>
      <w:r w:rsidR="00690F1E">
        <w:t>user feature mapping</w:t>
      </w:r>
      <w:r>
        <w:t xml:space="preserve">. </w:t>
      </w:r>
    </w:p>
    <w:p w14:paraId="0B28DB50" w14:textId="77777777" w:rsidR="001D44D7" w:rsidRPr="000A33ED" w:rsidRDefault="001D44D7" w:rsidP="001D44D7">
      <w:pPr>
        <w:pStyle w:val="BodyText2"/>
        <w:rPr>
          <w:u w:val="single"/>
        </w:rPr>
      </w:pPr>
      <w:r w:rsidRPr="000A33ED">
        <w:rPr>
          <w:u w:val="single"/>
        </w:rPr>
        <w:t xml:space="preserve">To edit </w:t>
      </w:r>
      <w:r>
        <w:rPr>
          <w:u w:val="single"/>
        </w:rPr>
        <w:t>parameter</w:t>
      </w:r>
      <w:r w:rsidRPr="000A33ED">
        <w:rPr>
          <w:u w:val="single"/>
        </w:rPr>
        <w:t>:</w:t>
      </w:r>
    </w:p>
    <w:p w14:paraId="397250FF" w14:textId="77777777" w:rsidR="001D44D7" w:rsidRDefault="001D44D7" w:rsidP="00670230">
      <w:pPr>
        <w:pStyle w:val="BodyText2"/>
        <w:numPr>
          <w:ilvl w:val="0"/>
          <w:numId w:val="48"/>
        </w:numPr>
      </w:pPr>
      <w:r>
        <w:t xml:space="preserve">Click </w:t>
      </w:r>
      <w:r w:rsidRPr="00251CED">
        <w:rPr>
          <w:b/>
          <w:bCs/>
        </w:rPr>
        <w:t>Edit</w:t>
      </w:r>
      <w:r>
        <w:rPr>
          <w:b/>
          <w:bCs/>
        </w:rPr>
        <w:t xml:space="preserve"> (</w:t>
      </w:r>
      <w:r>
        <w:rPr>
          <w:b/>
          <w:bCs/>
          <w:noProof/>
        </w:rPr>
        <w:drawing>
          <wp:inline distT="0" distB="0" distL="0" distR="0" wp14:anchorId="657B4ED4" wp14:editId="468C16DF">
            <wp:extent cx="120948" cy="120948"/>
            <wp:effectExtent l="0" t="0" r="0" b="0"/>
            <wp:docPr id="201" name="Picture 20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edit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24279" cy="12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) </w:t>
      </w:r>
      <w:r w:rsidRPr="00166A7A">
        <w:t xml:space="preserve">against the </w:t>
      </w:r>
      <w:r>
        <w:t>policy parameter</w:t>
      </w:r>
      <w:r w:rsidRPr="00166A7A">
        <w:t xml:space="preserve"> entry</w:t>
      </w:r>
      <w:r>
        <w:t xml:space="preserve"> to be modified</w:t>
      </w:r>
      <w:r w:rsidRPr="00166A7A">
        <w:t>.</w:t>
      </w:r>
      <w:r>
        <w:t xml:space="preserve"> </w:t>
      </w:r>
    </w:p>
    <w:p w14:paraId="719A24AB" w14:textId="0C503329" w:rsidR="001D44D7" w:rsidRDefault="00F46B36" w:rsidP="00670230">
      <w:pPr>
        <w:pStyle w:val="BodyText2"/>
        <w:numPr>
          <w:ilvl w:val="0"/>
          <w:numId w:val="48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7BC769DC" wp14:editId="3C2107EB">
                <wp:simplePos x="0" y="0"/>
                <wp:positionH relativeFrom="column">
                  <wp:posOffset>819844</wp:posOffset>
                </wp:positionH>
                <wp:positionV relativeFrom="paragraph">
                  <wp:posOffset>293994</wp:posOffset>
                </wp:positionV>
                <wp:extent cx="4191429" cy="1125822"/>
                <wp:effectExtent l="0" t="0" r="19050" b="1778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429" cy="112582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062B9F" id="Rectangle 15" o:spid="_x0000_s1026" style="position:absolute;margin-left:64.55pt;margin-top:23.15pt;width:330.05pt;height:88.6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" filled="f" strokecolor="black [3213]" strokeweight="1pt"/>
            </w:pict>
          </mc:Fallback>
        </mc:AlternateContent>
      </w:r>
      <w:r w:rsidR="001D44D7">
        <w:t xml:space="preserve">The </w:t>
      </w:r>
      <w:r w:rsidR="001D44D7" w:rsidRPr="00251CED">
        <w:rPr>
          <w:b/>
          <w:bCs/>
        </w:rPr>
        <w:t xml:space="preserve">Edit </w:t>
      </w:r>
      <w:r w:rsidR="00543AA0">
        <w:rPr>
          <w:b/>
          <w:bCs/>
        </w:rPr>
        <w:t>User Feature Mapping</w:t>
      </w:r>
      <w:r w:rsidR="001D44D7">
        <w:t xml:space="preserve"> page appears.</w:t>
      </w:r>
    </w:p>
    <w:p w14:paraId="417DB2C0" w14:textId="3EE5C5F4" w:rsidR="001D44D7" w:rsidRDefault="00F46B36" w:rsidP="00F46B36">
      <w:pPr>
        <w:pStyle w:val="BodyText2"/>
        <w:ind w:left="864"/>
        <w:jc w:val="center"/>
      </w:pPr>
      <w:r>
        <w:rPr>
          <w:noProof/>
        </w:rPr>
        <w:drawing>
          <wp:inline distT="0" distB="0" distL="0" distR="0" wp14:anchorId="0FE7F471" wp14:editId="33C3FB48">
            <wp:extent cx="4196959" cy="1115251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12523" cy="111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F48B1" w14:textId="6674CCE1" w:rsidR="001D44D7" w:rsidRDefault="001D44D7" w:rsidP="00FD5198">
      <w:pPr>
        <w:pStyle w:val="FigureCaption"/>
      </w:pPr>
      <w:bookmarkStart w:id="244" w:name="_Toc75817170"/>
      <w:r>
        <w:t>Figure 3</w:t>
      </w:r>
      <w:r w:rsidR="007057F1">
        <w:t>7</w:t>
      </w:r>
      <w:r>
        <w:t xml:space="preserve">: </w:t>
      </w:r>
      <w:r w:rsidR="00543AA0">
        <w:t>User Feature Mapping</w:t>
      </w:r>
      <w:r>
        <w:t xml:space="preserve"> - Edit</w:t>
      </w:r>
      <w:bookmarkEnd w:id="244"/>
    </w:p>
    <w:p w14:paraId="6E35D8BE" w14:textId="77777777" w:rsidR="001D44D7" w:rsidRDefault="001D44D7" w:rsidP="00670230">
      <w:pPr>
        <w:pStyle w:val="BodyText2"/>
        <w:numPr>
          <w:ilvl w:val="0"/>
          <w:numId w:val="48"/>
        </w:numPr>
      </w:pPr>
      <w:r>
        <w:t>Make the required changes.</w:t>
      </w:r>
    </w:p>
    <w:p w14:paraId="22C8E11E" w14:textId="77777777" w:rsidR="001D44D7" w:rsidRDefault="001D44D7" w:rsidP="00670230">
      <w:pPr>
        <w:pStyle w:val="BodyText2"/>
        <w:numPr>
          <w:ilvl w:val="0"/>
          <w:numId w:val="48"/>
        </w:numPr>
      </w:pPr>
      <w:r>
        <w:t xml:space="preserve">Click </w:t>
      </w:r>
      <w:r w:rsidRPr="00054A1F">
        <w:rPr>
          <w:b/>
          <w:bCs/>
        </w:rPr>
        <w:t>UPDATE</w:t>
      </w:r>
      <w:r>
        <w:t>.</w:t>
      </w:r>
    </w:p>
    <w:p w14:paraId="7ED4D6EB" w14:textId="440334C4" w:rsidR="001D44D7" w:rsidRDefault="001D44D7" w:rsidP="00CD5889">
      <w:pPr>
        <w:pStyle w:val="Heading2"/>
      </w:pPr>
      <w:bookmarkStart w:id="245" w:name="_Toc75816853"/>
      <w:r>
        <w:t xml:space="preserve">Filter </w:t>
      </w:r>
      <w:r w:rsidR="00543AA0">
        <w:t>User Feature Mapping</w:t>
      </w:r>
      <w:bookmarkEnd w:id="245"/>
    </w:p>
    <w:p w14:paraId="4645E623" w14:textId="77777777" w:rsidR="001D44D7" w:rsidRDefault="001D44D7" w:rsidP="001D44D7">
      <w:pPr>
        <w:pStyle w:val="BodyText2"/>
        <w:rPr>
          <w:u w:val="single"/>
        </w:rPr>
      </w:pPr>
      <w:r>
        <w:t xml:space="preserve">System Admins can view selective information by defining specific values in the listed fields. For example, System Admins can view the entire parameter list for a type as enabled. </w:t>
      </w:r>
    </w:p>
    <w:p w14:paraId="029AB4CB" w14:textId="14ABD9D4" w:rsidR="001D44D7" w:rsidRDefault="001D44D7" w:rsidP="001D44D7">
      <w:pPr>
        <w:pStyle w:val="BodyText2"/>
        <w:rPr>
          <w:u w:val="single"/>
        </w:rPr>
      </w:pPr>
      <w:r>
        <w:rPr>
          <w:u w:val="single"/>
        </w:rPr>
        <w:t xml:space="preserve">To view specific </w:t>
      </w:r>
      <w:r w:rsidR="00A45ACE">
        <w:rPr>
          <w:u w:val="single"/>
        </w:rPr>
        <w:t>user feature mapping</w:t>
      </w:r>
      <w:r w:rsidRPr="009251E2">
        <w:rPr>
          <w:u w:val="single"/>
        </w:rPr>
        <w:t>:</w:t>
      </w:r>
    </w:p>
    <w:p w14:paraId="04168EB1" w14:textId="3217030D" w:rsidR="001D44D7" w:rsidRPr="00C16971" w:rsidRDefault="00D73F9C" w:rsidP="00D73F9C">
      <w:pPr>
        <w:pStyle w:val="BodyText2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7C0B57EE" wp14:editId="7657ECEB">
                <wp:simplePos x="0" y="0"/>
                <wp:positionH relativeFrom="column">
                  <wp:posOffset>1567469</wp:posOffset>
                </wp:positionH>
                <wp:positionV relativeFrom="paragraph">
                  <wp:posOffset>386425</wp:posOffset>
                </wp:positionV>
                <wp:extent cx="290656" cy="165909"/>
                <wp:effectExtent l="0" t="0" r="14605" b="24765"/>
                <wp:wrapNone/>
                <wp:docPr id="196" name="Rectangle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656" cy="165909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414404" id="Rectangle 196" o:spid="_x0000_s1026" style="position:absolute;margin-left:123.4pt;margin-top:30.45pt;width:22.9pt;height:13.0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" filled="f" strokecolor="#ffc000 [3207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608DED59" wp14:editId="569850F9">
                <wp:simplePos x="0" y="0"/>
                <wp:positionH relativeFrom="column">
                  <wp:posOffset>646140</wp:posOffset>
                </wp:positionH>
                <wp:positionV relativeFrom="paragraph">
                  <wp:posOffset>130116</wp:posOffset>
                </wp:positionV>
                <wp:extent cx="3941619" cy="512618"/>
                <wp:effectExtent l="0" t="0" r="20955" b="20955"/>
                <wp:wrapNone/>
                <wp:docPr id="197" name="Rectangle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941619" cy="512618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A396AA" id="Rectangle 197" o:spid="_x0000_s1026" style="position:absolute;margin-left:50.9pt;margin-top:10.25pt;width:310.35pt;height:40.35pt;flip:y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" filled="f" strokecolor="#ffc000 [3207]" strokeweight="2pt"/>
            </w:pict>
          </mc:Fallback>
        </mc:AlternateContent>
      </w:r>
      <w:r>
        <w:rPr>
          <w:noProof/>
        </w:rPr>
        <w:drawing>
          <wp:inline distT="0" distB="0" distL="0" distR="0" wp14:anchorId="38C4818C" wp14:editId="31E0FE4E">
            <wp:extent cx="4101119" cy="1306852"/>
            <wp:effectExtent l="0" t="0" r="0" b="7620"/>
            <wp:docPr id="496" name="Pictur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15498" cy="131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CBF97" w14:textId="4517961C" w:rsidR="001D44D7" w:rsidRPr="009251E2" w:rsidRDefault="001D44D7" w:rsidP="00FD5198">
      <w:pPr>
        <w:pStyle w:val="FigureCaption"/>
        <w:rPr>
          <w:u w:val="single"/>
        </w:rPr>
      </w:pPr>
      <w:bookmarkStart w:id="246" w:name="_Toc75817171"/>
      <w:r>
        <w:t>Figure 3</w:t>
      </w:r>
      <w:r w:rsidR="007057F1">
        <w:t>8</w:t>
      </w:r>
      <w:r>
        <w:t xml:space="preserve">: </w:t>
      </w:r>
      <w:r w:rsidR="00543AA0">
        <w:t>User Feature Mapping</w:t>
      </w:r>
      <w:r>
        <w:t xml:space="preserve"> – Filter Option</w:t>
      </w:r>
      <w:bookmarkEnd w:id="246"/>
      <w:r>
        <w:t xml:space="preserve"> </w:t>
      </w:r>
    </w:p>
    <w:p w14:paraId="16FF09E5" w14:textId="77777777" w:rsidR="001D44D7" w:rsidRDefault="001D44D7" w:rsidP="00670230">
      <w:pPr>
        <w:pStyle w:val="BodyText2"/>
        <w:numPr>
          <w:ilvl w:val="0"/>
          <w:numId w:val="47"/>
        </w:numPr>
      </w:pPr>
      <w:r>
        <w:t>Enter the required value in one or more of the listed fields:</w:t>
      </w:r>
    </w:p>
    <w:p w14:paraId="48C53F9E" w14:textId="6EAB3179" w:rsidR="00D73F9C" w:rsidRPr="00D73F9C" w:rsidRDefault="00D73F9C" w:rsidP="001D44D7">
      <w:pPr>
        <w:pStyle w:val="BodyText2"/>
        <w:numPr>
          <w:ilvl w:val="0"/>
          <w:numId w:val="22"/>
        </w:numPr>
      </w:pPr>
      <w:r>
        <w:rPr>
          <w:b/>
          <w:bCs/>
        </w:rPr>
        <w:t>Dat</w:t>
      </w:r>
      <w:r w:rsidR="00FB0DE4">
        <w:rPr>
          <w:b/>
          <w:bCs/>
        </w:rPr>
        <w:t>e</w:t>
      </w:r>
      <w:r>
        <w:rPr>
          <w:b/>
          <w:bCs/>
        </w:rPr>
        <w:t>:</w:t>
      </w:r>
      <w:r w:rsidR="00FB0DE4">
        <w:rPr>
          <w:b/>
          <w:bCs/>
        </w:rPr>
        <w:t xml:space="preserve"> </w:t>
      </w:r>
      <w:r>
        <w:t>Select date</w:t>
      </w:r>
      <w:r>
        <w:rPr>
          <w:b/>
          <w:bCs/>
        </w:rPr>
        <w:t xml:space="preserve"> </w:t>
      </w:r>
    </w:p>
    <w:p w14:paraId="512B5F19" w14:textId="6A9D4E4B" w:rsidR="001D44D7" w:rsidRDefault="00D73F9C" w:rsidP="001D44D7">
      <w:pPr>
        <w:pStyle w:val="BodyText2"/>
        <w:numPr>
          <w:ilvl w:val="0"/>
          <w:numId w:val="22"/>
        </w:numPr>
      </w:pPr>
      <w:r>
        <w:rPr>
          <w:b/>
          <w:bCs/>
        </w:rPr>
        <w:t xml:space="preserve">User </w:t>
      </w:r>
      <w:r w:rsidR="001D44D7">
        <w:rPr>
          <w:b/>
          <w:bCs/>
        </w:rPr>
        <w:t>Type</w:t>
      </w:r>
      <w:r w:rsidR="001D44D7" w:rsidRPr="00054A1F">
        <w:t xml:space="preserve">: </w:t>
      </w:r>
      <w:r w:rsidR="001D44D7">
        <w:t>Select Type</w:t>
      </w:r>
    </w:p>
    <w:p w14:paraId="07EC11CF" w14:textId="3895EC76" w:rsidR="001D44D7" w:rsidRPr="00D73F9C" w:rsidRDefault="00D73F9C" w:rsidP="001D44D7">
      <w:pPr>
        <w:pStyle w:val="BodyText2"/>
        <w:numPr>
          <w:ilvl w:val="0"/>
          <w:numId w:val="22"/>
        </w:numPr>
      </w:pPr>
      <w:r>
        <w:rPr>
          <w:b/>
          <w:bCs/>
        </w:rPr>
        <w:t>Feature:</w:t>
      </w:r>
      <w:r w:rsidR="00FB0DE4">
        <w:rPr>
          <w:b/>
          <w:bCs/>
        </w:rPr>
        <w:t xml:space="preserve"> </w:t>
      </w:r>
      <w:r>
        <w:t>Select feature</w:t>
      </w:r>
    </w:p>
    <w:p w14:paraId="09775E5C" w14:textId="1F3E2A50" w:rsidR="00D73F9C" w:rsidRDefault="00D73F9C" w:rsidP="00D73F9C">
      <w:pPr>
        <w:pStyle w:val="BodyText2"/>
        <w:numPr>
          <w:ilvl w:val="0"/>
          <w:numId w:val="22"/>
        </w:numPr>
      </w:pPr>
      <w:r>
        <w:rPr>
          <w:b/>
          <w:bCs/>
        </w:rPr>
        <w:lastRenderedPageBreak/>
        <w:t xml:space="preserve">Period: </w:t>
      </w:r>
      <w:r>
        <w:t>Select Period</w:t>
      </w:r>
    </w:p>
    <w:p w14:paraId="0673EFDE" w14:textId="77777777" w:rsidR="001D44D7" w:rsidRDefault="001D44D7" w:rsidP="00670230">
      <w:pPr>
        <w:pStyle w:val="BodyText2"/>
        <w:numPr>
          <w:ilvl w:val="0"/>
          <w:numId w:val="47"/>
        </w:numPr>
      </w:pPr>
      <w:r>
        <w:t xml:space="preserve">Click </w:t>
      </w:r>
      <w:r w:rsidRPr="00054A1F">
        <w:rPr>
          <w:b/>
          <w:bCs/>
        </w:rPr>
        <w:t>FILTER</w:t>
      </w:r>
      <w:r>
        <w:t>.</w:t>
      </w:r>
    </w:p>
    <w:p w14:paraId="28C5DDEF" w14:textId="4CE49077" w:rsidR="001D44D7" w:rsidRDefault="001D44D7" w:rsidP="001D44D7">
      <w:pPr>
        <w:pStyle w:val="BodyText2"/>
      </w:pPr>
      <w:r>
        <w:t xml:space="preserve">The </w:t>
      </w:r>
      <w:r w:rsidR="00B5046A">
        <w:t>user types</w:t>
      </w:r>
      <w:r>
        <w:t xml:space="preserve"> that </w:t>
      </w:r>
      <w:r w:rsidR="009A4DCD">
        <w:t>match</w:t>
      </w:r>
      <w:r>
        <w:t xml:space="preserve"> the specified values </w:t>
      </w:r>
      <w:r w:rsidR="00EA30C8">
        <w:t>are</w:t>
      </w:r>
      <w:r>
        <w:t xml:space="preserve"> shown in the dashboard.</w:t>
      </w:r>
    </w:p>
    <w:p w14:paraId="44ED62D1" w14:textId="15A7CBA8" w:rsidR="001D44D7" w:rsidRDefault="00543AA0" w:rsidP="00CD5889">
      <w:pPr>
        <w:pStyle w:val="Heading2"/>
      </w:pPr>
      <w:bookmarkStart w:id="247" w:name="_Toc75816854"/>
      <w:r>
        <w:t>Rule Feature Mapping</w:t>
      </w:r>
      <w:bookmarkEnd w:id="247"/>
    </w:p>
    <w:p w14:paraId="61F4B55B" w14:textId="60A2A8BD" w:rsidR="001D44D7" w:rsidRDefault="001D44D7" w:rsidP="001D44D7">
      <w:pPr>
        <w:pStyle w:val="BodyText2"/>
      </w:pPr>
      <w:r>
        <w:t xml:space="preserve">System Admins can configure </w:t>
      </w:r>
      <w:r w:rsidR="00B5046A">
        <w:t>rule feature mapping</w:t>
      </w:r>
      <w:r>
        <w:t xml:space="preserve"> in the CEIR system. </w:t>
      </w:r>
    </w:p>
    <w:p w14:paraId="03DE3E34" w14:textId="30D490A2" w:rsidR="001D44D7" w:rsidRDefault="001D44D7" w:rsidP="001D44D7">
      <w:pPr>
        <w:pStyle w:val="BodyText2"/>
        <w:rPr>
          <w:u w:val="single"/>
        </w:rPr>
      </w:pPr>
      <w:r w:rsidRPr="008C008C">
        <w:rPr>
          <w:u w:val="single"/>
        </w:rPr>
        <w:t xml:space="preserve">To </w:t>
      </w:r>
      <w:r>
        <w:rPr>
          <w:u w:val="single"/>
        </w:rPr>
        <w:t xml:space="preserve">configure </w:t>
      </w:r>
      <w:r w:rsidR="00B5046A">
        <w:rPr>
          <w:u w:val="single"/>
        </w:rPr>
        <w:t>rule feature mapping</w:t>
      </w:r>
      <w:r>
        <w:rPr>
          <w:u w:val="single"/>
        </w:rPr>
        <w:t>:</w:t>
      </w:r>
    </w:p>
    <w:p w14:paraId="0004F1B7" w14:textId="6F49DE2E" w:rsidR="001D44D7" w:rsidRDefault="001D44D7" w:rsidP="00670230">
      <w:pPr>
        <w:pStyle w:val="BodyText2"/>
        <w:numPr>
          <w:ilvl w:val="0"/>
          <w:numId w:val="45"/>
        </w:numPr>
      </w:pPr>
      <w:r>
        <w:t xml:space="preserve">Select </w:t>
      </w:r>
      <w:r w:rsidR="00543AA0">
        <w:rPr>
          <w:b/>
          <w:bCs/>
        </w:rPr>
        <w:t>Rule Feature Mapping</w:t>
      </w:r>
      <w:r>
        <w:t xml:space="preserve"> in the left panel.</w:t>
      </w:r>
    </w:p>
    <w:p w14:paraId="58B99C05" w14:textId="73FCFBC9" w:rsidR="001D44D7" w:rsidRDefault="001D44D7" w:rsidP="001D44D7">
      <w:pPr>
        <w:pStyle w:val="BodyText2"/>
        <w:ind w:left="360" w:firstLine="426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CE9EF5E" wp14:editId="2DD1D998">
                <wp:simplePos x="0" y="0"/>
                <wp:positionH relativeFrom="column">
                  <wp:posOffset>604347</wp:posOffset>
                </wp:positionH>
                <wp:positionV relativeFrom="paragraph">
                  <wp:posOffset>1263072</wp:posOffset>
                </wp:positionV>
                <wp:extent cx="701675" cy="138545"/>
                <wp:effectExtent l="0" t="0" r="22225" b="13970"/>
                <wp:wrapNone/>
                <wp:docPr id="204" name="Rectangle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675" cy="13854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1AD0D3" id="Rectangle 204" o:spid="_x0000_s1026" style="position:absolute;margin-left:47.6pt;margin-top:99.45pt;width:55.25pt;height:10.9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" filled="f" strokecolor="#ffc000 [3207]" strokeweight="2pt"/>
            </w:pict>
          </mc:Fallback>
        </mc:AlternateContent>
      </w:r>
      <w:r w:rsidR="002A7721" w:rsidRPr="002A7721">
        <w:rPr>
          <w:noProof/>
        </w:rPr>
        <w:t xml:space="preserve"> </w:t>
      </w:r>
      <w:r w:rsidR="002A7721">
        <w:rPr>
          <w:noProof/>
        </w:rPr>
        <w:drawing>
          <wp:inline distT="0" distB="0" distL="0" distR="0" wp14:anchorId="26831B83" wp14:editId="552F8D47">
            <wp:extent cx="4461164" cy="2007068"/>
            <wp:effectExtent l="0" t="0" r="0" b="0"/>
            <wp:docPr id="497" name="Picture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70624" cy="2011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361E7" w14:textId="0B99E325" w:rsidR="001D44D7" w:rsidRDefault="001D44D7" w:rsidP="00FD5198">
      <w:pPr>
        <w:pStyle w:val="FigureCaption"/>
      </w:pPr>
      <w:bookmarkStart w:id="248" w:name="_Toc75817172"/>
      <w:r>
        <w:t xml:space="preserve">Figure </w:t>
      </w:r>
      <w:r w:rsidR="00711320">
        <w:t>3</w:t>
      </w:r>
      <w:r w:rsidR="007057F1">
        <w:t>9</w:t>
      </w:r>
      <w:r>
        <w:t xml:space="preserve">: </w:t>
      </w:r>
      <w:r w:rsidR="00543AA0">
        <w:t>Rule Feature Mapping</w:t>
      </w:r>
      <w:r>
        <w:t xml:space="preserve"> – View All</w:t>
      </w:r>
      <w:bookmarkEnd w:id="248"/>
    </w:p>
    <w:p w14:paraId="0DEFCCD0" w14:textId="2D15731E" w:rsidR="001D44D7" w:rsidRDefault="001D44D7" w:rsidP="001D44D7">
      <w:pPr>
        <w:pStyle w:val="BodyText2"/>
        <w:ind w:left="426"/>
      </w:pPr>
      <w:r>
        <w:t xml:space="preserve">The following columns are seen in the </w:t>
      </w:r>
      <w:r w:rsidR="00F86028">
        <w:t>Rule Feature Mapping</w:t>
      </w:r>
      <w:r>
        <w:t xml:space="preserve"> Page once a form field is selected:</w:t>
      </w:r>
    </w:p>
    <w:tbl>
      <w:tblPr>
        <w:tblW w:w="0" w:type="auto"/>
        <w:jc w:val="center"/>
        <w:tbl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single" w:sz="4" w:space="0" w:color="4472C4" w:themeColor="accent5"/>
          <w:insideV w:val="single" w:sz="4" w:space="0" w:color="4472C4" w:themeColor="accent5"/>
        </w:tblBorders>
        <w:tblLook w:val="01E0" w:firstRow="1" w:lastRow="1" w:firstColumn="1" w:lastColumn="1" w:noHBand="0" w:noVBand="0"/>
      </w:tblPr>
      <w:tblGrid>
        <w:gridCol w:w="2547"/>
        <w:gridCol w:w="4979"/>
      </w:tblGrid>
      <w:tr w:rsidR="001D44D7" w:rsidRPr="003D50EC" w14:paraId="17A9E47B" w14:textId="77777777" w:rsidTr="00753C87">
        <w:trPr>
          <w:trHeight w:val="293"/>
          <w:tblHeader/>
          <w:jc w:val="center"/>
        </w:trPr>
        <w:tc>
          <w:tcPr>
            <w:tcW w:w="2547" w:type="dxa"/>
            <w:shd w:val="clear" w:color="auto" w:fill="5B9BD5" w:themeFill="accent1"/>
          </w:tcPr>
          <w:p w14:paraId="4390FEA3" w14:textId="77777777" w:rsidR="001D44D7" w:rsidRPr="0001372C" w:rsidRDefault="001D44D7" w:rsidP="00753C87">
            <w:pPr>
              <w:pStyle w:val="BodyText2"/>
              <w:rPr>
                <w:b/>
                <w:bCs/>
                <w:color w:val="FFFFFF" w:themeColor="background1"/>
              </w:rPr>
            </w:pPr>
            <w:r w:rsidRPr="0001372C">
              <w:rPr>
                <w:b/>
                <w:bCs/>
                <w:color w:val="FFFFFF" w:themeColor="background1"/>
              </w:rPr>
              <w:t>Column</w:t>
            </w:r>
          </w:p>
        </w:tc>
        <w:tc>
          <w:tcPr>
            <w:tcW w:w="4979" w:type="dxa"/>
            <w:shd w:val="clear" w:color="auto" w:fill="5B9BD5" w:themeFill="accent1"/>
          </w:tcPr>
          <w:p w14:paraId="2C857A19" w14:textId="77777777" w:rsidR="001D44D7" w:rsidRPr="0001372C" w:rsidRDefault="001D44D7" w:rsidP="00753C87">
            <w:pPr>
              <w:pStyle w:val="BodyText2"/>
              <w:rPr>
                <w:b/>
                <w:bCs/>
                <w:color w:val="FFFFFF" w:themeColor="background1"/>
              </w:rPr>
            </w:pPr>
            <w:r w:rsidRPr="0001372C">
              <w:rPr>
                <w:b/>
                <w:bCs/>
                <w:color w:val="FFFFFF" w:themeColor="background1"/>
                <w:lang w:val="fr-FR"/>
              </w:rPr>
              <w:t>Description</w:t>
            </w:r>
          </w:p>
        </w:tc>
      </w:tr>
      <w:tr w:rsidR="001D44D7" w:rsidRPr="003D50EC" w14:paraId="20E840D9" w14:textId="77777777" w:rsidTr="00753C87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6BAEFC87" w14:textId="77777777" w:rsidR="001D44D7" w:rsidRPr="00B708C5" w:rsidRDefault="001D44D7" w:rsidP="00753C87">
            <w:pPr>
              <w:pStyle w:val="ListBullet1"/>
              <w:numPr>
                <w:ilvl w:val="0"/>
                <w:numId w:val="0"/>
              </w:numPr>
            </w:pPr>
            <w:r>
              <w:t>Created On</w:t>
            </w:r>
            <w:r w:rsidRPr="00B708C5">
              <w:t xml:space="preserve"> </w:t>
            </w:r>
          </w:p>
        </w:tc>
        <w:tc>
          <w:tcPr>
            <w:tcW w:w="4979" w:type="dxa"/>
            <w:shd w:val="clear" w:color="auto" w:fill="auto"/>
          </w:tcPr>
          <w:p w14:paraId="331AA993" w14:textId="77777777" w:rsidR="001D44D7" w:rsidRPr="00B708C5" w:rsidRDefault="001D44D7" w:rsidP="00753C87">
            <w:pPr>
              <w:pStyle w:val="BodyText2"/>
              <w:rPr>
                <w:rFonts w:ascii="Arial Unicode MS" w:hAnsi="Arial Unicode MS" w:cs="Arial Unicode MS"/>
                <w:sz w:val="18"/>
              </w:rPr>
            </w:pPr>
            <w:r>
              <w:t>This is the date of installation of system.</w:t>
            </w:r>
          </w:p>
        </w:tc>
      </w:tr>
      <w:tr w:rsidR="001D44D7" w:rsidRPr="003D50EC" w14:paraId="513A7C36" w14:textId="77777777" w:rsidTr="00753C87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090C9383" w14:textId="77777777" w:rsidR="001D44D7" w:rsidRDefault="001D44D7" w:rsidP="00753C87">
            <w:pPr>
              <w:pStyle w:val="ListBullet1"/>
              <w:numPr>
                <w:ilvl w:val="0"/>
                <w:numId w:val="0"/>
              </w:numPr>
            </w:pPr>
            <w:r>
              <w:t>Modified On</w:t>
            </w:r>
          </w:p>
        </w:tc>
        <w:tc>
          <w:tcPr>
            <w:tcW w:w="4979" w:type="dxa"/>
            <w:shd w:val="clear" w:color="auto" w:fill="auto"/>
          </w:tcPr>
          <w:p w14:paraId="4283B16D" w14:textId="77777777" w:rsidR="001D44D7" w:rsidRDefault="001D44D7" w:rsidP="00753C87">
            <w:pPr>
              <w:pStyle w:val="BodyText2"/>
            </w:pPr>
            <w:r>
              <w:t>Date when field is last modified.</w:t>
            </w:r>
          </w:p>
        </w:tc>
      </w:tr>
      <w:tr w:rsidR="001D44D7" w:rsidRPr="003D50EC" w14:paraId="63F4392D" w14:textId="77777777" w:rsidTr="00753C87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4BBC06BF" w14:textId="6302B89D" w:rsidR="001D44D7" w:rsidRPr="00B708C5" w:rsidRDefault="00F86028" w:rsidP="00753C87">
            <w:pPr>
              <w:pStyle w:val="BodyText2"/>
            </w:pPr>
            <w:r>
              <w:t>Rule Name</w:t>
            </w:r>
          </w:p>
        </w:tc>
        <w:tc>
          <w:tcPr>
            <w:tcW w:w="4979" w:type="dxa"/>
            <w:shd w:val="clear" w:color="auto" w:fill="auto"/>
          </w:tcPr>
          <w:p w14:paraId="075BB325" w14:textId="13C27694" w:rsidR="001D44D7" w:rsidRPr="00B708C5" w:rsidRDefault="001D44D7" w:rsidP="00753C87">
            <w:pPr>
              <w:pStyle w:val="BodyText2"/>
              <w:rPr>
                <w:rFonts w:ascii="Arial Unicode MS" w:hAnsi="Arial Unicode MS" w:cs="Arial Unicode MS"/>
                <w:sz w:val="18"/>
              </w:rPr>
            </w:pPr>
            <w:r>
              <w:t xml:space="preserve">The </w:t>
            </w:r>
            <w:r w:rsidR="00F86028">
              <w:t>Rule Name</w:t>
            </w:r>
            <w:r>
              <w:t>.</w:t>
            </w:r>
          </w:p>
        </w:tc>
      </w:tr>
      <w:tr w:rsidR="001D44D7" w:rsidRPr="003D50EC" w14:paraId="1495EEB9" w14:textId="77777777" w:rsidTr="00753C87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2B427008" w14:textId="0093AF28" w:rsidR="001D44D7" w:rsidRDefault="00F86028" w:rsidP="00753C87">
            <w:pPr>
              <w:pStyle w:val="BodyText2"/>
            </w:pPr>
            <w:r>
              <w:t>Feature Name</w:t>
            </w:r>
          </w:p>
        </w:tc>
        <w:tc>
          <w:tcPr>
            <w:tcW w:w="4979" w:type="dxa"/>
            <w:shd w:val="clear" w:color="auto" w:fill="auto"/>
          </w:tcPr>
          <w:p w14:paraId="2ED09FF9" w14:textId="11A87985" w:rsidR="001D44D7" w:rsidRDefault="00F86028" w:rsidP="00753C87">
            <w:pPr>
              <w:pStyle w:val="BodyText2"/>
            </w:pPr>
            <w:r>
              <w:t>Feature name</w:t>
            </w:r>
          </w:p>
        </w:tc>
      </w:tr>
      <w:tr w:rsidR="001D44D7" w:rsidRPr="003D50EC" w14:paraId="42CC31F0" w14:textId="77777777" w:rsidTr="00753C87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56F3EBD3" w14:textId="0FCEC203" w:rsidR="001D44D7" w:rsidRDefault="00F86028" w:rsidP="00753C87">
            <w:pPr>
              <w:pStyle w:val="BodyText2"/>
            </w:pPr>
            <w:r>
              <w:t>User Type</w:t>
            </w:r>
          </w:p>
        </w:tc>
        <w:tc>
          <w:tcPr>
            <w:tcW w:w="4979" w:type="dxa"/>
            <w:shd w:val="clear" w:color="auto" w:fill="auto"/>
          </w:tcPr>
          <w:p w14:paraId="66AAD577" w14:textId="5CA1F0B9" w:rsidR="001D44D7" w:rsidRDefault="00F86028" w:rsidP="00753C87">
            <w:pPr>
              <w:pStyle w:val="BodyText2"/>
            </w:pPr>
            <w:r>
              <w:t>Select User Type for which this rule will be applicable</w:t>
            </w:r>
          </w:p>
        </w:tc>
      </w:tr>
      <w:tr w:rsidR="001D44D7" w:rsidRPr="003D50EC" w14:paraId="7A4B3799" w14:textId="77777777" w:rsidTr="00753C87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2EA499C2" w14:textId="20686AD9" w:rsidR="001D44D7" w:rsidRDefault="00F86028" w:rsidP="00753C87">
            <w:pPr>
              <w:pStyle w:val="BodyText2"/>
            </w:pPr>
            <w:r>
              <w:t>Order</w:t>
            </w:r>
          </w:p>
        </w:tc>
        <w:tc>
          <w:tcPr>
            <w:tcW w:w="4979" w:type="dxa"/>
            <w:shd w:val="clear" w:color="auto" w:fill="auto"/>
          </w:tcPr>
          <w:p w14:paraId="7BAB6B95" w14:textId="06B25F4A" w:rsidR="001D44D7" w:rsidRDefault="00F86028" w:rsidP="00753C87">
            <w:pPr>
              <w:pStyle w:val="BodyText2"/>
            </w:pPr>
            <w:r>
              <w:t>Order in which this rule will be executed</w:t>
            </w:r>
          </w:p>
        </w:tc>
      </w:tr>
      <w:tr w:rsidR="00F86028" w:rsidRPr="003D50EC" w14:paraId="240DE4DD" w14:textId="77777777" w:rsidTr="00753C87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5F3EEC9B" w14:textId="364F7DBB" w:rsidR="00F86028" w:rsidRDefault="00F86028" w:rsidP="00753C87">
            <w:pPr>
              <w:pStyle w:val="BodyText2"/>
            </w:pPr>
            <w:r>
              <w:t>Action in Grace Period</w:t>
            </w:r>
          </w:p>
        </w:tc>
        <w:tc>
          <w:tcPr>
            <w:tcW w:w="4979" w:type="dxa"/>
            <w:shd w:val="clear" w:color="auto" w:fill="auto"/>
          </w:tcPr>
          <w:p w14:paraId="0C07D89E" w14:textId="2A5022C5" w:rsidR="00F86028" w:rsidRDefault="00F86028" w:rsidP="00753C87">
            <w:pPr>
              <w:pStyle w:val="BodyText2"/>
            </w:pPr>
            <w:r>
              <w:t>Whether action is to be taken in grace period or not</w:t>
            </w:r>
          </w:p>
        </w:tc>
      </w:tr>
      <w:tr w:rsidR="00F86028" w:rsidRPr="003D50EC" w14:paraId="2C33986B" w14:textId="77777777" w:rsidTr="00753C87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4411C65B" w14:textId="5178E4C7" w:rsidR="00F86028" w:rsidRDefault="00F86028" w:rsidP="00753C87">
            <w:pPr>
              <w:pStyle w:val="BodyText2"/>
            </w:pPr>
            <w:r>
              <w:lastRenderedPageBreak/>
              <w:t>Action in Port Grace Period</w:t>
            </w:r>
          </w:p>
        </w:tc>
        <w:tc>
          <w:tcPr>
            <w:tcW w:w="4979" w:type="dxa"/>
            <w:shd w:val="clear" w:color="auto" w:fill="auto"/>
          </w:tcPr>
          <w:p w14:paraId="78F36340" w14:textId="59AA4EF0" w:rsidR="00F86028" w:rsidRDefault="00F86028" w:rsidP="00753C87">
            <w:pPr>
              <w:pStyle w:val="BodyText2"/>
            </w:pPr>
            <w:r>
              <w:t>Whether action is to be taken in post grace period</w:t>
            </w:r>
          </w:p>
        </w:tc>
      </w:tr>
      <w:tr w:rsidR="00F86028" w:rsidRPr="003D50EC" w14:paraId="0ABB4ED6" w14:textId="77777777" w:rsidTr="00753C87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526B189C" w14:textId="6427D3F4" w:rsidR="00F86028" w:rsidRDefault="00F86028" w:rsidP="00753C87">
            <w:pPr>
              <w:pStyle w:val="BodyText2"/>
            </w:pPr>
            <w:r>
              <w:t>Move to in Grace period</w:t>
            </w:r>
          </w:p>
        </w:tc>
        <w:tc>
          <w:tcPr>
            <w:tcW w:w="4979" w:type="dxa"/>
            <w:shd w:val="clear" w:color="auto" w:fill="auto"/>
          </w:tcPr>
          <w:p w14:paraId="719C0D68" w14:textId="752CD03A" w:rsidR="00F86028" w:rsidRDefault="00F86028" w:rsidP="00753C87">
            <w:pPr>
              <w:pStyle w:val="BodyText2"/>
            </w:pPr>
            <w:r>
              <w:t>Moved to in grace period</w:t>
            </w:r>
          </w:p>
        </w:tc>
      </w:tr>
      <w:tr w:rsidR="001D44D7" w:rsidRPr="003D50EC" w14:paraId="69841C91" w14:textId="77777777" w:rsidTr="00753C87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32A0EE2E" w14:textId="25540D91" w:rsidR="001D44D7" w:rsidRDefault="00F86028" w:rsidP="00753C87">
            <w:pPr>
              <w:pStyle w:val="BodyText2"/>
            </w:pPr>
            <w:r>
              <w:t>Move to Post Grace Period</w:t>
            </w:r>
          </w:p>
        </w:tc>
        <w:tc>
          <w:tcPr>
            <w:tcW w:w="4979" w:type="dxa"/>
            <w:shd w:val="clear" w:color="auto" w:fill="auto"/>
          </w:tcPr>
          <w:p w14:paraId="2E96C804" w14:textId="4D27D238" w:rsidR="001D44D7" w:rsidRDefault="00F86028" w:rsidP="00F86028">
            <w:pPr>
              <w:pStyle w:val="BodyText2"/>
            </w:pPr>
            <w:r>
              <w:t>Move to post grace period</w:t>
            </w:r>
          </w:p>
        </w:tc>
      </w:tr>
      <w:tr w:rsidR="00A44180" w:rsidRPr="003D50EC" w14:paraId="32536882" w14:textId="77777777" w:rsidTr="00753C87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6DF244C5" w14:textId="094C6545" w:rsidR="00A44180" w:rsidRDefault="00A44180" w:rsidP="00753C87">
            <w:pPr>
              <w:pStyle w:val="BodyText2"/>
            </w:pPr>
            <w:r>
              <w:t>Expected Output</w:t>
            </w:r>
          </w:p>
        </w:tc>
        <w:tc>
          <w:tcPr>
            <w:tcW w:w="4979" w:type="dxa"/>
            <w:shd w:val="clear" w:color="auto" w:fill="auto"/>
          </w:tcPr>
          <w:p w14:paraId="02452970" w14:textId="45F353C2" w:rsidR="00A44180" w:rsidRDefault="00A44180" w:rsidP="00F86028">
            <w:pPr>
              <w:pStyle w:val="BodyText2"/>
            </w:pPr>
            <w:r>
              <w:t>Expected output for the rule</w:t>
            </w:r>
          </w:p>
        </w:tc>
      </w:tr>
      <w:tr w:rsidR="00A44180" w:rsidRPr="003D50EC" w14:paraId="171576BA" w14:textId="77777777" w:rsidTr="00753C87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24DAA05B" w14:textId="48B9C53F" w:rsidR="00A44180" w:rsidRDefault="002F1274" w:rsidP="00753C87">
            <w:pPr>
              <w:pStyle w:val="BodyText2"/>
            </w:pPr>
            <w:r>
              <w:t>Action</w:t>
            </w:r>
          </w:p>
        </w:tc>
        <w:tc>
          <w:tcPr>
            <w:tcW w:w="4979" w:type="dxa"/>
            <w:shd w:val="clear" w:color="auto" w:fill="auto"/>
          </w:tcPr>
          <w:p w14:paraId="55DD0FB6" w14:textId="77777777" w:rsidR="002F1274" w:rsidRDefault="002F1274" w:rsidP="002F1274">
            <w:pPr>
              <w:pStyle w:val="BodyText2"/>
            </w:pPr>
            <w:r>
              <w:t>This displays different actions that can be performed on the currency parameter.</w:t>
            </w:r>
          </w:p>
          <w:p w14:paraId="5DF10D94" w14:textId="6A4491F3" w:rsidR="002F1274" w:rsidRDefault="002F1274" w:rsidP="002F1274">
            <w:pPr>
              <w:pStyle w:val="BodyText2"/>
              <w:numPr>
                <w:ilvl w:val="0"/>
                <w:numId w:val="24"/>
              </w:numPr>
            </w:pPr>
            <w:r>
              <w:t xml:space="preserve">Edit </w:t>
            </w:r>
            <w:r>
              <w:rPr>
                <w:noProof/>
              </w:rPr>
              <w:drawing>
                <wp:inline distT="0" distB="0" distL="0" distR="0" wp14:anchorId="06DE31F0" wp14:editId="152E6BC1">
                  <wp:extent cx="136800" cy="136800"/>
                  <wp:effectExtent l="0" t="0" r="0" b="0"/>
                  <wp:docPr id="16" name="Picture 16" descr="A close up of a 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6" name="edit.pn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8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: This is used to modify the user feature mapping.</w:t>
            </w:r>
          </w:p>
          <w:p w14:paraId="1525B319" w14:textId="15677133" w:rsidR="00A44180" w:rsidRDefault="002F1274" w:rsidP="002F1274">
            <w:pPr>
              <w:pStyle w:val="BodyText2"/>
              <w:numPr>
                <w:ilvl w:val="0"/>
                <w:numId w:val="24"/>
              </w:numPr>
            </w:pPr>
            <w:r>
              <w:t xml:space="preserve">View </w:t>
            </w:r>
            <w:r>
              <w:rPr>
                <w:noProof/>
              </w:rPr>
              <w:drawing>
                <wp:inline distT="0" distB="0" distL="0" distR="0" wp14:anchorId="30E87AFE" wp14:editId="61C33EBC">
                  <wp:extent cx="154558" cy="154558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6" name="view.pn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083" cy="159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: This is used to view the user feature mapping.</w:t>
            </w:r>
          </w:p>
          <w:p w14:paraId="7246897D" w14:textId="0FD88D2D" w:rsidR="002F1274" w:rsidRDefault="002F1274" w:rsidP="002F1274">
            <w:pPr>
              <w:pStyle w:val="BodyText2"/>
              <w:numPr>
                <w:ilvl w:val="0"/>
                <w:numId w:val="24"/>
              </w:numPr>
            </w:pPr>
            <w:r>
              <w:t xml:space="preserve">Delete </w:t>
            </w:r>
            <w:r w:rsidR="00443554">
              <w:rPr>
                <w:noProof/>
              </w:rPr>
              <w:drawing>
                <wp:inline distT="0" distB="0" distL="0" distR="0" wp14:anchorId="01ACB385" wp14:editId="6905D6C2">
                  <wp:extent cx="173817" cy="216212"/>
                  <wp:effectExtent l="0" t="0" r="0" b="0"/>
                  <wp:docPr id="449" name="Picture 4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183383" cy="22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: This is used to delete the rule feature mapping.</w:t>
            </w:r>
          </w:p>
        </w:tc>
      </w:tr>
    </w:tbl>
    <w:p w14:paraId="0C48C739" w14:textId="77777777" w:rsidR="001D44D7" w:rsidRDefault="001D44D7" w:rsidP="001D44D7">
      <w:pPr>
        <w:pStyle w:val="BodyText2"/>
      </w:pPr>
      <w:r>
        <w:tab/>
      </w:r>
    </w:p>
    <w:p w14:paraId="5F0F9E16" w14:textId="77777777" w:rsidR="001D44D7" w:rsidRDefault="001D44D7" w:rsidP="001D44D7">
      <w:pPr>
        <w:pStyle w:val="BodyText2"/>
      </w:pPr>
    </w:p>
    <w:p w14:paraId="75309DA9" w14:textId="3D2B830B" w:rsidR="001D44D7" w:rsidRDefault="001D44D7" w:rsidP="00CD5889">
      <w:pPr>
        <w:pStyle w:val="Heading2"/>
      </w:pPr>
      <w:bookmarkStart w:id="249" w:name="_Toc75816855"/>
      <w:r>
        <w:t xml:space="preserve">Edit </w:t>
      </w:r>
      <w:r w:rsidR="00527AD6">
        <w:t>Rule Feature Mapping</w:t>
      </w:r>
      <w:bookmarkEnd w:id="249"/>
    </w:p>
    <w:p w14:paraId="651D5D45" w14:textId="248571BA" w:rsidR="001D44D7" w:rsidRDefault="001D44D7" w:rsidP="001D44D7">
      <w:pPr>
        <w:pStyle w:val="BodyText2"/>
      </w:pPr>
      <w:r>
        <w:t xml:space="preserve">System Admins can modify the </w:t>
      </w:r>
      <w:r w:rsidR="00527AD6">
        <w:t>rule feature mapping</w:t>
      </w:r>
      <w:r>
        <w:t xml:space="preserve">. </w:t>
      </w:r>
    </w:p>
    <w:p w14:paraId="32900A17" w14:textId="77777777" w:rsidR="001D44D7" w:rsidRPr="000A33ED" w:rsidRDefault="001D44D7" w:rsidP="001D44D7">
      <w:pPr>
        <w:pStyle w:val="BodyText2"/>
        <w:rPr>
          <w:u w:val="single"/>
        </w:rPr>
      </w:pPr>
      <w:r w:rsidRPr="000A33ED">
        <w:rPr>
          <w:u w:val="single"/>
        </w:rPr>
        <w:t xml:space="preserve">To edit </w:t>
      </w:r>
      <w:r>
        <w:rPr>
          <w:u w:val="single"/>
        </w:rPr>
        <w:t>parameter</w:t>
      </w:r>
      <w:r w:rsidRPr="000A33ED">
        <w:rPr>
          <w:u w:val="single"/>
        </w:rPr>
        <w:t>:</w:t>
      </w:r>
    </w:p>
    <w:p w14:paraId="5ADFEF04" w14:textId="7C87DD63" w:rsidR="001D44D7" w:rsidRDefault="001D44D7" w:rsidP="00670230">
      <w:pPr>
        <w:pStyle w:val="BodyText2"/>
        <w:numPr>
          <w:ilvl w:val="0"/>
          <w:numId w:val="49"/>
        </w:numPr>
      </w:pPr>
      <w:r>
        <w:t xml:space="preserve">Click </w:t>
      </w:r>
      <w:r w:rsidRPr="00251CED">
        <w:rPr>
          <w:b/>
          <w:bCs/>
        </w:rPr>
        <w:t>Edit</w:t>
      </w:r>
      <w:r>
        <w:rPr>
          <w:b/>
          <w:bCs/>
        </w:rPr>
        <w:t xml:space="preserve"> (</w:t>
      </w:r>
      <w:r>
        <w:rPr>
          <w:b/>
          <w:bCs/>
          <w:noProof/>
        </w:rPr>
        <w:drawing>
          <wp:inline distT="0" distB="0" distL="0" distR="0" wp14:anchorId="705B075D" wp14:editId="6F366482">
            <wp:extent cx="120948" cy="120948"/>
            <wp:effectExtent l="0" t="0" r="0" b="0"/>
            <wp:docPr id="210" name="Picture 210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edit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24279" cy="12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) </w:t>
      </w:r>
      <w:r w:rsidRPr="00166A7A">
        <w:t xml:space="preserve">against the </w:t>
      </w:r>
      <w:r w:rsidR="00527AD6">
        <w:t>rule feature</w:t>
      </w:r>
      <w:r w:rsidRPr="00166A7A">
        <w:t xml:space="preserve"> entry</w:t>
      </w:r>
      <w:r>
        <w:t xml:space="preserve"> to be modified</w:t>
      </w:r>
      <w:r w:rsidRPr="00166A7A">
        <w:t>.</w:t>
      </w:r>
      <w:r>
        <w:t xml:space="preserve"> </w:t>
      </w:r>
    </w:p>
    <w:p w14:paraId="5BE16469" w14:textId="6F449A43" w:rsidR="001D44D7" w:rsidRDefault="001D44D7" w:rsidP="00670230">
      <w:pPr>
        <w:pStyle w:val="BodyText2"/>
        <w:numPr>
          <w:ilvl w:val="0"/>
          <w:numId w:val="49"/>
        </w:numPr>
      </w:pPr>
      <w:r>
        <w:t xml:space="preserve">The </w:t>
      </w:r>
      <w:r w:rsidRPr="00251CED">
        <w:rPr>
          <w:b/>
          <w:bCs/>
        </w:rPr>
        <w:t xml:space="preserve">Edit </w:t>
      </w:r>
      <w:r w:rsidR="00543AA0">
        <w:rPr>
          <w:b/>
          <w:bCs/>
        </w:rPr>
        <w:t>Rule Feature Mapping</w:t>
      </w:r>
      <w:r>
        <w:t xml:space="preserve"> page appears.</w:t>
      </w:r>
    </w:p>
    <w:p w14:paraId="70D608ED" w14:textId="3D3BC1F9" w:rsidR="001D44D7" w:rsidRDefault="00527AD6" w:rsidP="001D44D7">
      <w:pPr>
        <w:pStyle w:val="BodyText2"/>
        <w:ind w:left="864"/>
      </w:pPr>
      <w:r>
        <w:rPr>
          <w:noProof/>
        </w:rPr>
        <w:lastRenderedPageBreak/>
        <w:drawing>
          <wp:inline distT="0" distB="0" distL="0" distR="0" wp14:anchorId="388D49FF" wp14:editId="7DB76333">
            <wp:extent cx="4727463" cy="2216727"/>
            <wp:effectExtent l="0" t="0" r="0" b="0"/>
            <wp:docPr id="498" name="Picture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35772" cy="2220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164CE" w14:textId="205D3F2A" w:rsidR="001D44D7" w:rsidRDefault="001D44D7" w:rsidP="00FD5198">
      <w:pPr>
        <w:pStyle w:val="FigureCaption"/>
      </w:pPr>
      <w:bookmarkStart w:id="250" w:name="_Toc75817173"/>
      <w:r>
        <w:t xml:space="preserve">Figure </w:t>
      </w:r>
      <w:r w:rsidR="007057F1">
        <w:t>40</w:t>
      </w:r>
      <w:r>
        <w:t xml:space="preserve">: </w:t>
      </w:r>
      <w:r w:rsidR="00543AA0">
        <w:t>Rule Feature Mapping</w:t>
      </w:r>
      <w:r>
        <w:t xml:space="preserve"> - Edit</w:t>
      </w:r>
      <w:bookmarkEnd w:id="250"/>
    </w:p>
    <w:p w14:paraId="25FBF123" w14:textId="77777777" w:rsidR="001D44D7" w:rsidRDefault="001D44D7" w:rsidP="00670230">
      <w:pPr>
        <w:pStyle w:val="BodyText2"/>
        <w:numPr>
          <w:ilvl w:val="0"/>
          <w:numId w:val="49"/>
        </w:numPr>
      </w:pPr>
      <w:r>
        <w:t>Make the required changes.</w:t>
      </w:r>
    </w:p>
    <w:p w14:paraId="4D5E96B8" w14:textId="77777777" w:rsidR="001D44D7" w:rsidRDefault="001D44D7" w:rsidP="00670230">
      <w:pPr>
        <w:pStyle w:val="BodyText2"/>
        <w:numPr>
          <w:ilvl w:val="0"/>
          <w:numId w:val="49"/>
        </w:numPr>
      </w:pPr>
      <w:r>
        <w:t xml:space="preserve">Click </w:t>
      </w:r>
      <w:r w:rsidRPr="00054A1F">
        <w:rPr>
          <w:b/>
          <w:bCs/>
        </w:rPr>
        <w:t>UPDATE</w:t>
      </w:r>
      <w:r>
        <w:t>.</w:t>
      </w:r>
    </w:p>
    <w:p w14:paraId="40C8E3DD" w14:textId="77777777" w:rsidR="001D44D7" w:rsidRDefault="001D44D7" w:rsidP="001D44D7">
      <w:pPr>
        <w:pStyle w:val="BodyText2"/>
      </w:pPr>
    </w:p>
    <w:p w14:paraId="75DA7903" w14:textId="67E142A6" w:rsidR="001D44D7" w:rsidRDefault="001D44D7" w:rsidP="00CD5889">
      <w:pPr>
        <w:pStyle w:val="Heading2"/>
      </w:pPr>
      <w:bookmarkStart w:id="251" w:name="_Toc75816856"/>
      <w:r>
        <w:t xml:space="preserve">Filter </w:t>
      </w:r>
      <w:r w:rsidR="00543AA0">
        <w:t>Rule Feature Mapping</w:t>
      </w:r>
      <w:bookmarkEnd w:id="251"/>
    </w:p>
    <w:p w14:paraId="59615F3A" w14:textId="3A4551B0" w:rsidR="001D44D7" w:rsidRDefault="001D44D7" w:rsidP="001D44D7">
      <w:pPr>
        <w:pStyle w:val="BodyText2"/>
        <w:rPr>
          <w:u w:val="single"/>
        </w:rPr>
      </w:pPr>
      <w:r>
        <w:t xml:space="preserve">System Admins can view selective information by defining specific values in the listed fields. For example, System Admins can view the entire </w:t>
      </w:r>
      <w:r w:rsidR="00527AD6">
        <w:t>rule feature mapping</w:t>
      </w:r>
      <w:r>
        <w:t xml:space="preserve"> for a type as enabled. </w:t>
      </w:r>
    </w:p>
    <w:p w14:paraId="078F06B8" w14:textId="78881296" w:rsidR="001D44D7" w:rsidRDefault="001D44D7" w:rsidP="001D44D7">
      <w:pPr>
        <w:pStyle w:val="BodyText2"/>
        <w:rPr>
          <w:u w:val="single"/>
        </w:rPr>
      </w:pPr>
      <w:r>
        <w:rPr>
          <w:u w:val="single"/>
        </w:rPr>
        <w:t xml:space="preserve">To view specific </w:t>
      </w:r>
      <w:r w:rsidR="00527AD6">
        <w:rPr>
          <w:u w:val="single"/>
        </w:rPr>
        <w:t>rule feature mapping</w:t>
      </w:r>
      <w:r w:rsidRPr="009251E2">
        <w:rPr>
          <w:u w:val="single"/>
        </w:rPr>
        <w:t>:</w:t>
      </w:r>
    </w:p>
    <w:p w14:paraId="150181BC" w14:textId="46DBFB32" w:rsidR="001D44D7" w:rsidRPr="00C16971" w:rsidRDefault="00711320" w:rsidP="00711320">
      <w:pPr>
        <w:pStyle w:val="BodyText2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DB59779" wp14:editId="2B8BE8F8">
                <wp:simplePos x="0" y="0"/>
                <wp:positionH relativeFrom="column">
                  <wp:posOffset>3432361</wp:posOffset>
                </wp:positionH>
                <wp:positionV relativeFrom="paragraph">
                  <wp:posOffset>622001</wp:posOffset>
                </wp:positionV>
                <wp:extent cx="304800" cy="159327"/>
                <wp:effectExtent l="0" t="0" r="19050" b="12700"/>
                <wp:wrapNone/>
                <wp:docPr id="205" name="Rectangle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59327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7C13B7" id="Rectangle 205" o:spid="_x0000_s1026" style="position:absolute;margin-left:270.25pt;margin-top:49pt;width:24pt;height:12.5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" filled="f" strokecolor="#ffc000 [3207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19F8B54B" wp14:editId="19ACBF90">
                <wp:simplePos x="0" y="0"/>
                <wp:positionH relativeFrom="column">
                  <wp:posOffset>647364</wp:posOffset>
                </wp:positionH>
                <wp:positionV relativeFrom="paragraph">
                  <wp:posOffset>176455</wp:posOffset>
                </wp:positionV>
                <wp:extent cx="3913094" cy="665630"/>
                <wp:effectExtent l="0" t="0" r="11430" b="20320"/>
                <wp:wrapNone/>
                <wp:docPr id="206" name="Rectangle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913094" cy="66563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350743" id="Rectangle 206" o:spid="_x0000_s1026" style="position:absolute;margin-left:50.95pt;margin-top:13.9pt;width:308.1pt;height:52.4pt;flip:y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" filled="f" strokecolor="#ffc000 [3207]" strokeweight="2pt"/>
            </w:pict>
          </mc:Fallback>
        </mc:AlternateContent>
      </w:r>
      <w:r w:rsidR="00527AD6">
        <w:rPr>
          <w:noProof/>
        </w:rPr>
        <w:drawing>
          <wp:inline distT="0" distB="0" distL="0" distR="0" wp14:anchorId="71B3CDEF" wp14:editId="21136ECB">
            <wp:extent cx="4067736" cy="2000839"/>
            <wp:effectExtent l="0" t="0" r="0" b="0"/>
            <wp:docPr id="500" name="Picture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84613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AC84F" w14:textId="07A75681" w:rsidR="001D44D7" w:rsidRPr="009251E2" w:rsidRDefault="001D44D7" w:rsidP="00FD5198">
      <w:pPr>
        <w:pStyle w:val="FigureCaption"/>
        <w:rPr>
          <w:u w:val="single"/>
        </w:rPr>
      </w:pPr>
      <w:bookmarkStart w:id="252" w:name="_Toc75817174"/>
      <w:r>
        <w:t xml:space="preserve">Figure </w:t>
      </w:r>
      <w:r w:rsidR="00711320">
        <w:t>4</w:t>
      </w:r>
      <w:r w:rsidR="007057F1">
        <w:t>1</w:t>
      </w:r>
      <w:r>
        <w:t xml:space="preserve">: </w:t>
      </w:r>
      <w:r w:rsidR="00543AA0">
        <w:t>Rule Feature Mapping</w:t>
      </w:r>
      <w:r>
        <w:t xml:space="preserve"> – Filter Option</w:t>
      </w:r>
      <w:bookmarkEnd w:id="252"/>
      <w:r>
        <w:t xml:space="preserve"> </w:t>
      </w:r>
    </w:p>
    <w:p w14:paraId="654375AF" w14:textId="77777777" w:rsidR="001D44D7" w:rsidRDefault="001D44D7" w:rsidP="00670230">
      <w:pPr>
        <w:pStyle w:val="BodyText2"/>
        <w:numPr>
          <w:ilvl w:val="0"/>
          <w:numId w:val="50"/>
        </w:numPr>
      </w:pPr>
      <w:r>
        <w:t>Enter the required value in one or more of the listed fields:</w:t>
      </w:r>
    </w:p>
    <w:p w14:paraId="6806A57F" w14:textId="20209477" w:rsidR="001D44D7" w:rsidRDefault="00016F01" w:rsidP="001D44D7">
      <w:pPr>
        <w:pStyle w:val="BodyText2"/>
        <w:numPr>
          <w:ilvl w:val="0"/>
          <w:numId w:val="22"/>
        </w:numPr>
      </w:pPr>
      <w:r>
        <w:rPr>
          <w:b/>
          <w:bCs/>
        </w:rPr>
        <w:t xml:space="preserve">Rule Name: </w:t>
      </w:r>
      <w:r>
        <w:t>Name of the rule</w:t>
      </w:r>
    </w:p>
    <w:p w14:paraId="1CEC624A" w14:textId="49681AC7" w:rsidR="00016F01" w:rsidRDefault="00016F01" w:rsidP="001D44D7">
      <w:pPr>
        <w:pStyle w:val="BodyText2"/>
        <w:numPr>
          <w:ilvl w:val="0"/>
          <w:numId w:val="22"/>
        </w:numPr>
      </w:pPr>
      <w:r>
        <w:rPr>
          <w:b/>
          <w:bCs/>
        </w:rPr>
        <w:t>Feature Name:</w:t>
      </w:r>
      <w:r>
        <w:t xml:space="preserve"> Feature name</w:t>
      </w:r>
    </w:p>
    <w:p w14:paraId="39D8107F" w14:textId="6F618B34" w:rsidR="00016F01" w:rsidRDefault="00016F01" w:rsidP="001D44D7">
      <w:pPr>
        <w:pStyle w:val="BodyText2"/>
        <w:numPr>
          <w:ilvl w:val="0"/>
          <w:numId w:val="22"/>
        </w:numPr>
      </w:pPr>
      <w:r>
        <w:rPr>
          <w:b/>
          <w:bCs/>
        </w:rPr>
        <w:t>User Type:</w:t>
      </w:r>
      <w:r>
        <w:t xml:space="preserve"> This rule will be applicable to which user type</w:t>
      </w:r>
    </w:p>
    <w:p w14:paraId="0C262CA6" w14:textId="44B258C8" w:rsidR="00016F01" w:rsidRDefault="00016F01" w:rsidP="001D44D7">
      <w:pPr>
        <w:pStyle w:val="BodyText2"/>
        <w:numPr>
          <w:ilvl w:val="0"/>
          <w:numId w:val="22"/>
        </w:numPr>
      </w:pPr>
      <w:r>
        <w:rPr>
          <w:b/>
          <w:bCs/>
        </w:rPr>
        <w:lastRenderedPageBreak/>
        <w:t>Order:</w:t>
      </w:r>
      <w:r>
        <w:t xml:space="preserve"> Order in which this rule will be executed</w:t>
      </w:r>
    </w:p>
    <w:p w14:paraId="0904B944" w14:textId="6FC20F93" w:rsidR="00016F01" w:rsidRDefault="00016F01" w:rsidP="001D44D7">
      <w:pPr>
        <w:pStyle w:val="BodyText2"/>
        <w:numPr>
          <w:ilvl w:val="0"/>
          <w:numId w:val="22"/>
        </w:numPr>
      </w:pPr>
      <w:r>
        <w:rPr>
          <w:b/>
          <w:bCs/>
        </w:rPr>
        <w:t>Action in Grace Period:</w:t>
      </w:r>
      <w:r>
        <w:t xml:space="preserve"> Action that will be performed in Grace period on this rule.</w:t>
      </w:r>
    </w:p>
    <w:p w14:paraId="02DC6362" w14:textId="3C4F00DD" w:rsidR="00016F01" w:rsidRDefault="00016F01" w:rsidP="00016F01">
      <w:pPr>
        <w:pStyle w:val="BodyText2"/>
        <w:numPr>
          <w:ilvl w:val="0"/>
          <w:numId w:val="22"/>
        </w:numPr>
      </w:pPr>
      <w:r>
        <w:rPr>
          <w:b/>
          <w:bCs/>
        </w:rPr>
        <w:t>Action in Post Grace Period:</w:t>
      </w:r>
      <w:r>
        <w:t xml:space="preserve"> Action that will be performed in Post Grace period on this rule.</w:t>
      </w:r>
    </w:p>
    <w:p w14:paraId="5F4A8239" w14:textId="3C2260E7" w:rsidR="00C05F69" w:rsidRDefault="00016F01" w:rsidP="00C05F69">
      <w:pPr>
        <w:pStyle w:val="BodyText2"/>
        <w:numPr>
          <w:ilvl w:val="0"/>
          <w:numId w:val="22"/>
        </w:numPr>
      </w:pPr>
      <w:r>
        <w:rPr>
          <w:b/>
          <w:bCs/>
        </w:rPr>
        <w:t>Move to in Grace Period:</w:t>
      </w:r>
      <w:r>
        <w:t xml:space="preserve"> </w:t>
      </w:r>
      <w:r w:rsidR="00C05F69">
        <w:t>Move to in Grace Period</w:t>
      </w:r>
    </w:p>
    <w:p w14:paraId="6207DAB1" w14:textId="2897ED02" w:rsidR="001D44D7" w:rsidRDefault="00C05F69" w:rsidP="00C05F69">
      <w:pPr>
        <w:pStyle w:val="BodyText2"/>
        <w:numPr>
          <w:ilvl w:val="0"/>
          <w:numId w:val="22"/>
        </w:numPr>
      </w:pPr>
      <w:r>
        <w:rPr>
          <w:b/>
          <w:bCs/>
        </w:rPr>
        <w:t>Move to Post Grace Period:</w:t>
      </w:r>
      <w:r>
        <w:t xml:space="preserve"> Move to post grace period</w:t>
      </w:r>
    </w:p>
    <w:p w14:paraId="676C318D" w14:textId="0C2D5697" w:rsidR="00C05F69" w:rsidRDefault="00C05F69" w:rsidP="00C05F69">
      <w:pPr>
        <w:pStyle w:val="BodyText2"/>
        <w:numPr>
          <w:ilvl w:val="0"/>
          <w:numId w:val="22"/>
        </w:numPr>
      </w:pPr>
      <w:r>
        <w:rPr>
          <w:b/>
          <w:bCs/>
        </w:rPr>
        <w:t>Expected Output:</w:t>
      </w:r>
      <w:r>
        <w:t xml:space="preserve"> Expected output </w:t>
      </w:r>
    </w:p>
    <w:p w14:paraId="625DA52B" w14:textId="77777777" w:rsidR="001D44D7" w:rsidRDefault="001D44D7" w:rsidP="00670230">
      <w:pPr>
        <w:pStyle w:val="BodyText2"/>
        <w:numPr>
          <w:ilvl w:val="0"/>
          <w:numId w:val="50"/>
        </w:numPr>
      </w:pPr>
      <w:r>
        <w:t xml:space="preserve">Click </w:t>
      </w:r>
      <w:r w:rsidRPr="00054A1F">
        <w:rPr>
          <w:b/>
          <w:bCs/>
        </w:rPr>
        <w:t>FILTER</w:t>
      </w:r>
      <w:r>
        <w:t>.</w:t>
      </w:r>
    </w:p>
    <w:p w14:paraId="3D965FE7" w14:textId="77777777" w:rsidR="001D44D7" w:rsidRDefault="001D44D7" w:rsidP="001D44D7">
      <w:pPr>
        <w:pStyle w:val="BodyText2"/>
      </w:pPr>
      <w:r>
        <w:t>The parameter that matches the specified values is shown in the dashboard.</w:t>
      </w:r>
    </w:p>
    <w:p w14:paraId="0E368E50" w14:textId="17C8CE6D" w:rsidR="001D44D7" w:rsidRDefault="00543AA0" w:rsidP="00CD5889">
      <w:pPr>
        <w:pStyle w:val="Heading2"/>
      </w:pPr>
      <w:bookmarkStart w:id="253" w:name="_Toc75816857"/>
      <w:r>
        <w:t>User Management</w:t>
      </w:r>
      <w:bookmarkEnd w:id="253"/>
    </w:p>
    <w:p w14:paraId="5DFE4809" w14:textId="29EB54A3" w:rsidR="001D44D7" w:rsidRDefault="001D44D7" w:rsidP="001D44D7">
      <w:pPr>
        <w:pStyle w:val="BodyText2"/>
      </w:pPr>
      <w:r>
        <w:t xml:space="preserve">System Admins can configure the </w:t>
      </w:r>
      <w:r w:rsidR="004559C0">
        <w:t xml:space="preserve">internal users </w:t>
      </w:r>
      <w:r>
        <w:t xml:space="preserve">in the CEIR system. </w:t>
      </w:r>
    </w:p>
    <w:p w14:paraId="7F1E6B37" w14:textId="39F87983" w:rsidR="001D44D7" w:rsidRDefault="001D44D7" w:rsidP="001D44D7">
      <w:pPr>
        <w:pStyle w:val="BodyText2"/>
        <w:rPr>
          <w:u w:val="single"/>
        </w:rPr>
      </w:pPr>
      <w:r w:rsidRPr="008C008C">
        <w:rPr>
          <w:u w:val="single"/>
        </w:rPr>
        <w:t xml:space="preserve">To </w:t>
      </w:r>
      <w:r>
        <w:rPr>
          <w:u w:val="single"/>
        </w:rPr>
        <w:t xml:space="preserve">configure </w:t>
      </w:r>
      <w:r w:rsidR="004559C0">
        <w:rPr>
          <w:u w:val="single"/>
        </w:rPr>
        <w:t>Users</w:t>
      </w:r>
      <w:r>
        <w:rPr>
          <w:u w:val="single"/>
        </w:rPr>
        <w:t>:</w:t>
      </w:r>
    </w:p>
    <w:p w14:paraId="4D04170A" w14:textId="664F43EE" w:rsidR="001D44D7" w:rsidRDefault="001D44D7" w:rsidP="00670230">
      <w:pPr>
        <w:pStyle w:val="BodyText2"/>
        <w:numPr>
          <w:ilvl w:val="0"/>
          <w:numId w:val="51"/>
        </w:numPr>
      </w:pPr>
      <w:r>
        <w:t xml:space="preserve">Select </w:t>
      </w:r>
      <w:r w:rsidR="00543AA0">
        <w:rPr>
          <w:b/>
          <w:bCs/>
        </w:rPr>
        <w:t>User Management</w:t>
      </w:r>
      <w:r>
        <w:t xml:space="preserve"> in the left panel.</w:t>
      </w:r>
    </w:p>
    <w:p w14:paraId="30F4B06D" w14:textId="429BAD6A" w:rsidR="001D44D7" w:rsidRDefault="001D44D7" w:rsidP="001D44D7">
      <w:pPr>
        <w:pStyle w:val="BodyText2"/>
        <w:ind w:left="360" w:firstLine="426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7E876037" wp14:editId="04471192">
                <wp:simplePos x="0" y="0"/>
                <wp:positionH relativeFrom="column">
                  <wp:posOffset>621799</wp:posOffset>
                </wp:positionH>
                <wp:positionV relativeFrom="paragraph">
                  <wp:posOffset>1396532</wp:posOffset>
                </wp:positionV>
                <wp:extent cx="701675" cy="148590"/>
                <wp:effectExtent l="0" t="0" r="34925" b="29210"/>
                <wp:wrapNone/>
                <wp:docPr id="213" name="Rectangle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675" cy="14859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4C4EDE" id="Rectangle 213" o:spid="_x0000_s1026" style="position:absolute;margin-left:48.95pt;margin-top:109.95pt;width:55.25pt;height:11.7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" filled="f" strokecolor="#ffc000 [3207]" strokeweight="2pt"/>
            </w:pict>
          </mc:Fallback>
        </mc:AlternateContent>
      </w:r>
      <w:r w:rsidR="004559C0" w:rsidRPr="004559C0">
        <w:rPr>
          <w:noProof/>
        </w:rPr>
        <w:t xml:space="preserve"> </w:t>
      </w:r>
      <w:r w:rsidR="004559C0">
        <w:rPr>
          <w:noProof/>
        </w:rPr>
        <w:drawing>
          <wp:inline distT="0" distB="0" distL="0" distR="0" wp14:anchorId="661325C9" wp14:editId="45574C73">
            <wp:extent cx="4475747" cy="1847262"/>
            <wp:effectExtent l="0" t="0" r="1270" b="635"/>
            <wp:docPr id="501" name="Picture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78758" cy="184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11E9D" w14:textId="6C0CDD73" w:rsidR="001D44D7" w:rsidRDefault="001D44D7" w:rsidP="00FD5198">
      <w:pPr>
        <w:pStyle w:val="FigureCaption"/>
      </w:pPr>
      <w:bookmarkStart w:id="254" w:name="_Toc75817175"/>
      <w:r>
        <w:t xml:space="preserve">Figure </w:t>
      </w:r>
      <w:r w:rsidR="00711320">
        <w:t>4</w:t>
      </w:r>
      <w:r w:rsidR="007057F1">
        <w:t>2</w:t>
      </w:r>
      <w:r>
        <w:t xml:space="preserve">: </w:t>
      </w:r>
      <w:r w:rsidR="00543AA0">
        <w:t>User Management</w:t>
      </w:r>
      <w:r>
        <w:t xml:space="preserve"> – View All</w:t>
      </w:r>
      <w:bookmarkEnd w:id="254"/>
    </w:p>
    <w:p w14:paraId="2FA03EC9" w14:textId="63702491" w:rsidR="001D44D7" w:rsidRDefault="001D44D7" w:rsidP="001D44D7">
      <w:pPr>
        <w:pStyle w:val="BodyText2"/>
        <w:ind w:left="426"/>
      </w:pPr>
      <w:r>
        <w:t xml:space="preserve">The following columns are seen in the </w:t>
      </w:r>
      <w:r w:rsidR="00E13866">
        <w:t xml:space="preserve">User </w:t>
      </w:r>
      <w:r>
        <w:t>Management Page once a form field is selected:</w:t>
      </w:r>
    </w:p>
    <w:tbl>
      <w:tblPr>
        <w:tblW w:w="0" w:type="auto"/>
        <w:jc w:val="center"/>
        <w:tbl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single" w:sz="4" w:space="0" w:color="4472C4" w:themeColor="accent5"/>
          <w:insideV w:val="single" w:sz="4" w:space="0" w:color="4472C4" w:themeColor="accent5"/>
        </w:tblBorders>
        <w:tblLook w:val="01E0" w:firstRow="1" w:lastRow="1" w:firstColumn="1" w:lastColumn="1" w:noHBand="0" w:noVBand="0"/>
      </w:tblPr>
      <w:tblGrid>
        <w:gridCol w:w="2547"/>
        <w:gridCol w:w="4979"/>
      </w:tblGrid>
      <w:tr w:rsidR="001D44D7" w:rsidRPr="003D50EC" w14:paraId="021BC815" w14:textId="77777777" w:rsidTr="00753C87">
        <w:trPr>
          <w:trHeight w:val="293"/>
          <w:tblHeader/>
          <w:jc w:val="center"/>
        </w:trPr>
        <w:tc>
          <w:tcPr>
            <w:tcW w:w="2547" w:type="dxa"/>
            <w:shd w:val="clear" w:color="auto" w:fill="5B9BD5" w:themeFill="accent1"/>
          </w:tcPr>
          <w:p w14:paraId="31955F04" w14:textId="77777777" w:rsidR="001D44D7" w:rsidRPr="0001372C" w:rsidRDefault="001D44D7" w:rsidP="00753C87">
            <w:pPr>
              <w:pStyle w:val="BodyText2"/>
              <w:rPr>
                <w:b/>
                <w:bCs/>
                <w:color w:val="FFFFFF" w:themeColor="background1"/>
              </w:rPr>
            </w:pPr>
            <w:r w:rsidRPr="0001372C">
              <w:rPr>
                <w:b/>
                <w:bCs/>
                <w:color w:val="FFFFFF" w:themeColor="background1"/>
              </w:rPr>
              <w:t>Column</w:t>
            </w:r>
          </w:p>
        </w:tc>
        <w:tc>
          <w:tcPr>
            <w:tcW w:w="4979" w:type="dxa"/>
            <w:shd w:val="clear" w:color="auto" w:fill="5B9BD5" w:themeFill="accent1"/>
          </w:tcPr>
          <w:p w14:paraId="4A6AE68F" w14:textId="77777777" w:rsidR="001D44D7" w:rsidRPr="0001372C" w:rsidRDefault="001D44D7" w:rsidP="00753C87">
            <w:pPr>
              <w:pStyle w:val="BodyText2"/>
              <w:rPr>
                <w:b/>
                <w:bCs/>
                <w:color w:val="FFFFFF" w:themeColor="background1"/>
              </w:rPr>
            </w:pPr>
            <w:r w:rsidRPr="0001372C">
              <w:rPr>
                <w:b/>
                <w:bCs/>
                <w:color w:val="FFFFFF" w:themeColor="background1"/>
                <w:lang w:val="fr-FR"/>
              </w:rPr>
              <w:t>Description</w:t>
            </w:r>
          </w:p>
        </w:tc>
      </w:tr>
      <w:tr w:rsidR="001D44D7" w:rsidRPr="003D50EC" w14:paraId="71AEFA84" w14:textId="77777777" w:rsidTr="00753C87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7ED76FB8" w14:textId="77777777" w:rsidR="001D44D7" w:rsidRPr="00B708C5" w:rsidRDefault="001D44D7" w:rsidP="00753C87">
            <w:pPr>
              <w:pStyle w:val="ListBullet1"/>
              <w:numPr>
                <w:ilvl w:val="0"/>
                <w:numId w:val="0"/>
              </w:numPr>
            </w:pPr>
            <w:r>
              <w:t>Created On</w:t>
            </w:r>
            <w:r w:rsidRPr="00B708C5">
              <w:t xml:space="preserve"> </w:t>
            </w:r>
          </w:p>
        </w:tc>
        <w:tc>
          <w:tcPr>
            <w:tcW w:w="4979" w:type="dxa"/>
            <w:shd w:val="clear" w:color="auto" w:fill="auto"/>
          </w:tcPr>
          <w:p w14:paraId="29E5D87D" w14:textId="77777777" w:rsidR="001D44D7" w:rsidRPr="00B708C5" w:rsidRDefault="001D44D7" w:rsidP="00753C87">
            <w:pPr>
              <w:pStyle w:val="BodyText2"/>
              <w:rPr>
                <w:rFonts w:ascii="Arial Unicode MS" w:hAnsi="Arial Unicode MS" w:cs="Arial Unicode MS"/>
                <w:sz w:val="18"/>
              </w:rPr>
            </w:pPr>
            <w:r>
              <w:t>This is the date of installation of system.</w:t>
            </w:r>
          </w:p>
        </w:tc>
      </w:tr>
      <w:tr w:rsidR="001D44D7" w:rsidRPr="003D50EC" w14:paraId="042C2B2A" w14:textId="77777777" w:rsidTr="00753C87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60CD8240" w14:textId="77777777" w:rsidR="001D44D7" w:rsidRDefault="001D44D7" w:rsidP="00753C87">
            <w:pPr>
              <w:pStyle w:val="ListBullet1"/>
              <w:numPr>
                <w:ilvl w:val="0"/>
                <w:numId w:val="0"/>
              </w:numPr>
            </w:pPr>
            <w:r>
              <w:t>Modified On</w:t>
            </w:r>
          </w:p>
        </w:tc>
        <w:tc>
          <w:tcPr>
            <w:tcW w:w="4979" w:type="dxa"/>
            <w:shd w:val="clear" w:color="auto" w:fill="auto"/>
          </w:tcPr>
          <w:p w14:paraId="470ACB75" w14:textId="77777777" w:rsidR="001D44D7" w:rsidRDefault="001D44D7" w:rsidP="00753C87">
            <w:pPr>
              <w:pStyle w:val="BodyText2"/>
            </w:pPr>
            <w:r>
              <w:t>Date when field is last modified.</w:t>
            </w:r>
          </w:p>
        </w:tc>
      </w:tr>
      <w:tr w:rsidR="001D44D7" w:rsidRPr="003D50EC" w14:paraId="30ABACE2" w14:textId="77777777" w:rsidTr="00753C87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2D808DB3" w14:textId="1FF29C71" w:rsidR="001D44D7" w:rsidRPr="00B708C5" w:rsidRDefault="00E13866" w:rsidP="00753C87">
            <w:pPr>
              <w:pStyle w:val="BodyText2"/>
            </w:pPr>
            <w:r>
              <w:t>User ID</w:t>
            </w:r>
          </w:p>
        </w:tc>
        <w:tc>
          <w:tcPr>
            <w:tcW w:w="4979" w:type="dxa"/>
            <w:shd w:val="clear" w:color="auto" w:fill="auto"/>
          </w:tcPr>
          <w:p w14:paraId="37C8E2A5" w14:textId="04840223" w:rsidR="001D44D7" w:rsidRPr="00B708C5" w:rsidRDefault="00A02167" w:rsidP="00753C87">
            <w:pPr>
              <w:pStyle w:val="BodyText2"/>
              <w:rPr>
                <w:rFonts w:ascii="Arial Unicode MS" w:hAnsi="Arial Unicode MS" w:cs="Arial Unicode MS"/>
                <w:sz w:val="18"/>
              </w:rPr>
            </w:pPr>
            <w:r>
              <w:t>User ID</w:t>
            </w:r>
          </w:p>
        </w:tc>
      </w:tr>
      <w:tr w:rsidR="001D44D7" w:rsidRPr="003D50EC" w14:paraId="5D901E12" w14:textId="77777777" w:rsidTr="00753C87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451424E1" w14:textId="0F387EAF" w:rsidR="001D44D7" w:rsidRDefault="00E13866" w:rsidP="00753C87">
            <w:pPr>
              <w:pStyle w:val="BodyText2"/>
            </w:pPr>
            <w:r>
              <w:lastRenderedPageBreak/>
              <w:t>Email</w:t>
            </w:r>
          </w:p>
        </w:tc>
        <w:tc>
          <w:tcPr>
            <w:tcW w:w="4979" w:type="dxa"/>
            <w:shd w:val="clear" w:color="auto" w:fill="auto"/>
          </w:tcPr>
          <w:p w14:paraId="30D7B038" w14:textId="18888201" w:rsidR="001D44D7" w:rsidRDefault="00A02167" w:rsidP="00753C87">
            <w:pPr>
              <w:pStyle w:val="BodyText2"/>
            </w:pPr>
            <w:r>
              <w:t>Email ID of the user</w:t>
            </w:r>
          </w:p>
        </w:tc>
      </w:tr>
      <w:tr w:rsidR="001D44D7" w:rsidRPr="003D50EC" w14:paraId="4DB87F13" w14:textId="77777777" w:rsidTr="00753C87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7CDE8E8C" w14:textId="228A79E3" w:rsidR="00E13866" w:rsidRDefault="001D44D7" w:rsidP="00753C87">
            <w:pPr>
              <w:pStyle w:val="BodyText2"/>
            </w:pPr>
            <w:r>
              <w:t>P</w:t>
            </w:r>
            <w:r w:rsidR="00E13866">
              <w:t>hone No</w:t>
            </w:r>
          </w:p>
        </w:tc>
        <w:tc>
          <w:tcPr>
            <w:tcW w:w="4979" w:type="dxa"/>
            <w:shd w:val="clear" w:color="auto" w:fill="auto"/>
          </w:tcPr>
          <w:p w14:paraId="010F944A" w14:textId="6434243E" w:rsidR="001D44D7" w:rsidRDefault="00A02167" w:rsidP="00753C87">
            <w:pPr>
              <w:pStyle w:val="BodyText2"/>
            </w:pPr>
            <w:r>
              <w:t>Phone number of the user</w:t>
            </w:r>
          </w:p>
        </w:tc>
      </w:tr>
      <w:tr w:rsidR="001D44D7" w:rsidRPr="003D50EC" w14:paraId="10BBC640" w14:textId="77777777" w:rsidTr="00753C87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39EFCB7A" w14:textId="428B964C" w:rsidR="001D44D7" w:rsidRDefault="00E13866" w:rsidP="00753C87">
            <w:pPr>
              <w:pStyle w:val="BodyText2"/>
            </w:pPr>
            <w:r>
              <w:t>User Type</w:t>
            </w:r>
          </w:p>
        </w:tc>
        <w:tc>
          <w:tcPr>
            <w:tcW w:w="4979" w:type="dxa"/>
            <w:shd w:val="clear" w:color="auto" w:fill="auto"/>
          </w:tcPr>
          <w:p w14:paraId="3F5DE8E1" w14:textId="4F6BB93C" w:rsidR="001D44D7" w:rsidRDefault="00A02167" w:rsidP="00753C87">
            <w:pPr>
              <w:pStyle w:val="BodyText2"/>
            </w:pPr>
            <w:r>
              <w:t>User Type</w:t>
            </w:r>
          </w:p>
        </w:tc>
      </w:tr>
      <w:tr w:rsidR="001D44D7" w:rsidRPr="003D50EC" w14:paraId="4E95A528" w14:textId="77777777" w:rsidTr="00753C87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0EB135CF" w14:textId="77777777" w:rsidR="001D44D7" w:rsidRDefault="001D44D7" w:rsidP="00753C87">
            <w:pPr>
              <w:pStyle w:val="BodyText2"/>
            </w:pPr>
            <w:r>
              <w:t>Action</w:t>
            </w:r>
          </w:p>
        </w:tc>
        <w:tc>
          <w:tcPr>
            <w:tcW w:w="4979" w:type="dxa"/>
            <w:shd w:val="clear" w:color="auto" w:fill="auto"/>
          </w:tcPr>
          <w:p w14:paraId="3F69EE49" w14:textId="6ADE2E03" w:rsidR="001D44D7" w:rsidRDefault="001D44D7" w:rsidP="00753C87">
            <w:pPr>
              <w:pStyle w:val="BodyText2"/>
            </w:pPr>
            <w:r>
              <w:t xml:space="preserve">This displays different actions that can be performed on the </w:t>
            </w:r>
            <w:r w:rsidR="00A02167">
              <w:t>user</w:t>
            </w:r>
            <w:r>
              <w:t>.</w:t>
            </w:r>
          </w:p>
          <w:p w14:paraId="5DE7472D" w14:textId="2097F65F" w:rsidR="001D44D7" w:rsidRDefault="001D44D7" w:rsidP="00753C87">
            <w:pPr>
              <w:pStyle w:val="BodyText2"/>
              <w:numPr>
                <w:ilvl w:val="0"/>
                <w:numId w:val="24"/>
              </w:numPr>
            </w:pPr>
            <w:r>
              <w:t xml:space="preserve">Edit </w:t>
            </w:r>
            <w:r>
              <w:rPr>
                <w:noProof/>
              </w:rPr>
              <w:drawing>
                <wp:inline distT="0" distB="0" distL="0" distR="0" wp14:anchorId="6222896C" wp14:editId="61FEDD8B">
                  <wp:extent cx="136800" cy="136800"/>
                  <wp:effectExtent l="0" t="0" r="0" b="0"/>
                  <wp:docPr id="217" name="Picture 217" descr="A close up of a 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6" name="edit.pn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8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: This is used to modify the </w:t>
            </w:r>
            <w:r w:rsidR="00FF7D05">
              <w:t>use</w:t>
            </w:r>
            <w:r>
              <w:t>r details.</w:t>
            </w:r>
          </w:p>
          <w:p w14:paraId="506D4657" w14:textId="0750F00D" w:rsidR="001D44D7" w:rsidRDefault="001D44D7" w:rsidP="00753C87">
            <w:pPr>
              <w:pStyle w:val="BodyText2"/>
              <w:numPr>
                <w:ilvl w:val="0"/>
                <w:numId w:val="24"/>
              </w:numPr>
            </w:pPr>
            <w:r>
              <w:t xml:space="preserve">View </w:t>
            </w:r>
            <w:r>
              <w:rPr>
                <w:noProof/>
              </w:rPr>
              <w:drawing>
                <wp:inline distT="0" distB="0" distL="0" distR="0" wp14:anchorId="098615D6" wp14:editId="78005B46">
                  <wp:extent cx="154558" cy="154558"/>
                  <wp:effectExtent l="0" t="0" r="0" b="0"/>
                  <wp:docPr id="218" name="Picture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6" name="view.pn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083" cy="159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: This is used to view the </w:t>
            </w:r>
            <w:r w:rsidR="00FF7D05">
              <w:t>user</w:t>
            </w:r>
            <w:r>
              <w:t xml:space="preserve"> details.</w:t>
            </w:r>
          </w:p>
          <w:p w14:paraId="0CA26F54" w14:textId="0F2914B2" w:rsidR="00FF7D05" w:rsidRDefault="00FF7D05" w:rsidP="00753C87">
            <w:pPr>
              <w:pStyle w:val="BodyText2"/>
              <w:numPr>
                <w:ilvl w:val="0"/>
                <w:numId w:val="24"/>
              </w:numPr>
            </w:pPr>
            <w:r>
              <w:t xml:space="preserve">Delete </w:t>
            </w:r>
            <w:r w:rsidR="00A90FBC">
              <w:rPr>
                <w:noProof/>
              </w:rPr>
              <w:drawing>
                <wp:inline distT="0" distB="0" distL="0" distR="0" wp14:anchorId="360BB885" wp14:editId="592D2EBF">
                  <wp:extent cx="156411" cy="171451"/>
                  <wp:effectExtent l="0" t="0" r="0" b="0"/>
                  <wp:docPr id="502" name="Picture 5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831" cy="177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: This is used to delete the user permanently.</w:t>
            </w:r>
          </w:p>
        </w:tc>
      </w:tr>
    </w:tbl>
    <w:p w14:paraId="09B16C64" w14:textId="77777777" w:rsidR="001D44D7" w:rsidRDefault="001D44D7" w:rsidP="001D44D7">
      <w:pPr>
        <w:pStyle w:val="BodyText2"/>
      </w:pPr>
    </w:p>
    <w:p w14:paraId="7697E2A9" w14:textId="5793EC07" w:rsidR="001D44D7" w:rsidRDefault="001D44D7" w:rsidP="00CD5889">
      <w:pPr>
        <w:pStyle w:val="Heading2"/>
      </w:pPr>
      <w:bookmarkStart w:id="255" w:name="_Toc75816858"/>
      <w:r>
        <w:t xml:space="preserve">Edit </w:t>
      </w:r>
      <w:r w:rsidR="008619DA">
        <w:t>Users information</w:t>
      </w:r>
      <w:bookmarkEnd w:id="255"/>
    </w:p>
    <w:p w14:paraId="3BDF5F49" w14:textId="7CF06A82" w:rsidR="001D44D7" w:rsidRDefault="001D44D7" w:rsidP="001D44D7">
      <w:pPr>
        <w:pStyle w:val="BodyText2"/>
      </w:pPr>
      <w:r>
        <w:t xml:space="preserve">System Admins can modify the </w:t>
      </w:r>
      <w:r w:rsidR="008619DA">
        <w:t>user information</w:t>
      </w:r>
      <w:r>
        <w:t xml:space="preserve">. </w:t>
      </w:r>
    </w:p>
    <w:p w14:paraId="035750F6" w14:textId="7E521740" w:rsidR="001D44D7" w:rsidRPr="000A33ED" w:rsidRDefault="001D44D7" w:rsidP="001D44D7">
      <w:pPr>
        <w:pStyle w:val="BodyText2"/>
        <w:rPr>
          <w:u w:val="single"/>
        </w:rPr>
      </w:pPr>
      <w:r w:rsidRPr="000A33ED">
        <w:rPr>
          <w:u w:val="single"/>
        </w:rPr>
        <w:t xml:space="preserve">To edit </w:t>
      </w:r>
      <w:r w:rsidR="008619DA">
        <w:rPr>
          <w:u w:val="single"/>
        </w:rPr>
        <w:t>user information</w:t>
      </w:r>
      <w:r w:rsidRPr="000A33ED">
        <w:rPr>
          <w:u w:val="single"/>
        </w:rPr>
        <w:t>:</w:t>
      </w:r>
    </w:p>
    <w:p w14:paraId="47C98DE3" w14:textId="3166919A" w:rsidR="001D44D7" w:rsidRDefault="001D44D7" w:rsidP="00670230">
      <w:pPr>
        <w:pStyle w:val="BodyText2"/>
        <w:numPr>
          <w:ilvl w:val="0"/>
          <w:numId w:val="52"/>
        </w:numPr>
      </w:pPr>
      <w:r>
        <w:t xml:space="preserve">Click </w:t>
      </w:r>
      <w:r w:rsidRPr="00251CED">
        <w:rPr>
          <w:b/>
          <w:bCs/>
        </w:rPr>
        <w:t>Edit</w:t>
      </w:r>
      <w:r>
        <w:rPr>
          <w:b/>
          <w:bCs/>
        </w:rPr>
        <w:t xml:space="preserve"> (</w:t>
      </w:r>
      <w:r>
        <w:rPr>
          <w:b/>
          <w:bCs/>
          <w:noProof/>
        </w:rPr>
        <w:drawing>
          <wp:inline distT="0" distB="0" distL="0" distR="0" wp14:anchorId="40BA96E6" wp14:editId="513BC2CE">
            <wp:extent cx="120948" cy="120948"/>
            <wp:effectExtent l="0" t="0" r="0" b="0"/>
            <wp:docPr id="219" name="Picture 219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edit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24279" cy="12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) </w:t>
      </w:r>
      <w:r w:rsidRPr="00166A7A">
        <w:t xml:space="preserve">against the </w:t>
      </w:r>
      <w:r w:rsidR="008619DA">
        <w:t xml:space="preserve">user </w:t>
      </w:r>
      <w:r w:rsidRPr="00166A7A">
        <w:t>entry</w:t>
      </w:r>
      <w:r>
        <w:t xml:space="preserve"> to be modified</w:t>
      </w:r>
      <w:r w:rsidRPr="00166A7A">
        <w:t>.</w:t>
      </w:r>
      <w:r>
        <w:t xml:space="preserve"> </w:t>
      </w:r>
    </w:p>
    <w:p w14:paraId="1A5510DD" w14:textId="5715CFBF" w:rsidR="001D44D7" w:rsidRDefault="001D44D7" w:rsidP="00670230">
      <w:pPr>
        <w:pStyle w:val="BodyText2"/>
        <w:numPr>
          <w:ilvl w:val="0"/>
          <w:numId w:val="52"/>
        </w:numPr>
      </w:pPr>
      <w:r>
        <w:t xml:space="preserve">The </w:t>
      </w:r>
      <w:r w:rsidRPr="00251CED">
        <w:rPr>
          <w:b/>
          <w:bCs/>
        </w:rPr>
        <w:t xml:space="preserve">Edit </w:t>
      </w:r>
      <w:r w:rsidR="00543AA0">
        <w:rPr>
          <w:b/>
          <w:bCs/>
        </w:rPr>
        <w:t xml:space="preserve">User </w:t>
      </w:r>
      <w:r>
        <w:t>page appears.</w:t>
      </w:r>
    </w:p>
    <w:p w14:paraId="4C74A821" w14:textId="3EA2B0A6" w:rsidR="001D44D7" w:rsidRDefault="008619DA" w:rsidP="001D44D7">
      <w:pPr>
        <w:pStyle w:val="BodyText2"/>
        <w:ind w:left="864"/>
      </w:pPr>
      <w:r>
        <w:rPr>
          <w:noProof/>
        </w:rPr>
        <w:drawing>
          <wp:inline distT="0" distB="0" distL="0" distR="0" wp14:anchorId="025F9ACA" wp14:editId="519FD0AF">
            <wp:extent cx="3966882" cy="2171693"/>
            <wp:effectExtent l="0" t="0" r="0" b="635"/>
            <wp:docPr id="503" name="Picture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90692" cy="2184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2DC85" w14:textId="75729C08" w:rsidR="001D44D7" w:rsidRDefault="001D44D7" w:rsidP="00FD5198">
      <w:pPr>
        <w:pStyle w:val="FigureCaption"/>
      </w:pPr>
      <w:bookmarkStart w:id="256" w:name="_Toc75817176"/>
      <w:r>
        <w:t xml:space="preserve">Figure </w:t>
      </w:r>
      <w:r w:rsidR="007057F1">
        <w:t>43</w:t>
      </w:r>
      <w:r>
        <w:t xml:space="preserve">: </w:t>
      </w:r>
      <w:r w:rsidR="00543AA0">
        <w:t>User Management</w:t>
      </w:r>
      <w:r>
        <w:t xml:space="preserve"> - Edit</w:t>
      </w:r>
      <w:bookmarkEnd w:id="256"/>
    </w:p>
    <w:p w14:paraId="02E45DA6" w14:textId="77777777" w:rsidR="001D44D7" w:rsidRDefault="001D44D7" w:rsidP="00670230">
      <w:pPr>
        <w:pStyle w:val="BodyText2"/>
        <w:numPr>
          <w:ilvl w:val="0"/>
          <w:numId w:val="52"/>
        </w:numPr>
      </w:pPr>
      <w:r>
        <w:t>Make the required changes.</w:t>
      </w:r>
    </w:p>
    <w:p w14:paraId="0DE95644" w14:textId="77777777" w:rsidR="001D44D7" w:rsidRDefault="001D44D7" w:rsidP="00670230">
      <w:pPr>
        <w:pStyle w:val="BodyText2"/>
        <w:numPr>
          <w:ilvl w:val="0"/>
          <w:numId w:val="52"/>
        </w:numPr>
      </w:pPr>
      <w:r>
        <w:t xml:space="preserve">Click </w:t>
      </w:r>
      <w:r w:rsidRPr="00054A1F">
        <w:rPr>
          <w:b/>
          <w:bCs/>
        </w:rPr>
        <w:t>UPDATE</w:t>
      </w:r>
      <w:r>
        <w:t>.</w:t>
      </w:r>
    </w:p>
    <w:p w14:paraId="4B9F2195" w14:textId="77777777" w:rsidR="001D44D7" w:rsidRDefault="001D44D7" w:rsidP="001D44D7">
      <w:pPr>
        <w:pStyle w:val="BodyText2"/>
      </w:pPr>
    </w:p>
    <w:p w14:paraId="32D8286C" w14:textId="2A9B1CD1" w:rsidR="001D44D7" w:rsidRDefault="001D44D7" w:rsidP="00CD5889">
      <w:pPr>
        <w:pStyle w:val="Heading2"/>
      </w:pPr>
      <w:bookmarkStart w:id="257" w:name="_Toc75816859"/>
      <w:r>
        <w:t xml:space="preserve">Filter </w:t>
      </w:r>
      <w:r w:rsidR="00543AA0">
        <w:t>Use</w:t>
      </w:r>
      <w:r w:rsidR="00AD5A00">
        <w:t>rs</w:t>
      </w:r>
      <w:bookmarkEnd w:id="257"/>
    </w:p>
    <w:p w14:paraId="2993822A" w14:textId="7D2FDC9F" w:rsidR="001D44D7" w:rsidRDefault="001D44D7" w:rsidP="001D44D7">
      <w:pPr>
        <w:pStyle w:val="BodyText2"/>
        <w:rPr>
          <w:u w:val="single"/>
        </w:rPr>
      </w:pPr>
      <w:r>
        <w:t xml:space="preserve">System Admins can view selective information by defining specific values in the listed fields. For example, System Admins can view </w:t>
      </w:r>
      <w:r w:rsidR="00AA6C55">
        <w:t>specific user detail.</w:t>
      </w:r>
    </w:p>
    <w:p w14:paraId="1AF55150" w14:textId="3494E14C" w:rsidR="001D44D7" w:rsidRDefault="001D44D7" w:rsidP="001D44D7">
      <w:pPr>
        <w:pStyle w:val="BodyText2"/>
        <w:rPr>
          <w:u w:val="single"/>
        </w:rPr>
      </w:pPr>
      <w:r>
        <w:rPr>
          <w:u w:val="single"/>
        </w:rPr>
        <w:t xml:space="preserve">To view specific </w:t>
      </w:r>
      <w:r w:rsidR="00AA6C55">
        <w:rPr>
          <w:u w:val="single"/>
        </w:rPr>
        <w:t>user details</w:t>
      </w:r>
      <w:r w:rsidRPr="009251E2">
        <w:rPr>
          <w:u w:val="single"/>
        </w:rPr>
        <w:t>:</w:t>
      </w:r>
    </w:p>
    <w:p w14:paraId="503D2B8D" w14:textId="5CBEC74D" w:rsidR="001D44D7" w:rsidRPr="00C16971" w:rsidRDefault="00AA6C55" w:rsidP="001D44D7">
      <w:pPr>
        <w:pStyle w:val="BodyText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8898E96" wp14:editId="07EBDEF9">
                <wp:simplePos x="0" y="0"/>
                <wp:positionH relativeFrom="column">
                  <wp:posOffset>2179220</wp:posOffset>
                </wp:positionH>
                <wp:positionV relativeFrom="paragraph">
                  <wp:posOffset>471437</wp:posOffset>
                </wp:positionV>
                <wp:extent cx="372979" cy="156410"/>
                <wp:effectExtent l="0" t="0" r="27305" b="15240"/>
                <wp:wrapNone/>
                <wp:docPr id="214" name="Rectangle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979" cy="15641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8F5DA1" id="Rectangle 214" o:spid="_x0000_s1026" style="position:absolute;margin-left:171.6pt;margin-top:37.1pt;width:29.35pt;height:12.3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" filled="f" strokecolor="#ffc000 [3207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1CAFB7FB" wp14:editId="1E885A94">
                <wp:simplePos x="0" y="0"/>
                <wp:positionH relativeFrom="column">
                  <wp:posOffset>56047</wp:posOffset>
                </wp:positionH>
                <wp:positionV relativeFrom="paragraph">
                  <wp:posOffset>212824</wp:posOffset>
                </wp:positionV>
                <wp:extent cx="4451684" cy="439153"/>
                <wp:effectExtent l="0" t="0" r="25400" b="18415"/>
                <wp:wrapNone/>
                <wp:docPr id="215" name="Rectangle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451684" cy="439153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CE33B1" id="Rectangle 215" o:spid="_x0000_s1026" style="position:absolute;margin-left:4.4pt;margin-top:16.75pt;width:350.55pt;height:34.6pt;flip:y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" filled="f" strokecolor="#ffc000 [3207]" strokeweight="2pt"/>
            </w:pict>
          </mc:Fallback>
        </mc:AlternateContent>
      </w:r>
      <w:r>
        <w:rPr>
          <w:noProof/>
        </w:rPr>
        <w:drawing>
          <wp:inline distT="0" distB="0" distL="0" distR="0" wp14:anchorId="1EE38C65" wp14:editId="274397D0">
            <wp:extent cx="4752474" cy="1741945"/>
            <wp:effectExtent l="0" t="0" r="0" b="0"/>
            <wp:docPr id="504" name="Picture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59983" cy="1744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C909F" w14:textId="26963971" w:rsidR="001D44D7" w:rsidRPr="009251E2" w:rsidRDefault="001D44D7" w:rsidP="00FD5198">
      <w:pPr>
        <w:pStyle w:val="FigureCaption"/>
        <w:rPr>
          <w:u w:val="single"/>
        </w:rPr>
      </w:pPr>
      <w:bookmarkStart w:id="258" w:name="_Toc75817177"/>
      <w:r>
        <w:t xml:space="preserve">Figure </w:t>
      </w:r>
      <w:r w:rsidR="00711320">
        <w:t>4</w:t>
      </w:r>
      <w:r w:rsidR="00454E5A">
        <w:t>4</w:t>
      </w:r>
      <w:r>
        <w:t xml:space="preserve">: </w:t>
      </w:r>
      <w:r w:rsidR="00543AA0">
        <w:t>User Management</w:t>
      </w:r>
      <w:r>
        <w:t xml:space="preserve"> – Filter Option</w:t>
      </w:r>
      <w:bookmarkEnd w:id="258"/>
      <w:r>
        <w:t xml:space="preserve"> </w:t>
      </w:r>
    </w:p>
    <w:p w14:paraId="3E04F9C8" w14:textId="77777777" w:rsidR="001D44D7" w:rsidRDefault="001D44D7" w:rsidP="00670230">
      <w:pPr>
        <w:pStyle w:val="BodyText2"/>
        <w:numPr>
          <w:ilvl w:val="0"/>
          <w:numId w:val="50"/>
        </w:numPr>
      </w:pPr>
      <w:r>
        <w:t>Enter the required value in one or more of the listed fields:</w:t>
      </w:r>
    </w:p>
    <w:p w14:paraId="5FEF3536" w14:textId="239BE0E6" w:rsidR="001D44D7" w:rsidRDefault="00AA6C55" w:rsidP="001D44D7">
      <w:pPr>
        <w:pStyle w:val="BodyText2"/>
        <w:numPr>
          <w:ilvl w:val="0"/>
          <w:numId w:val="22"/>
        </w:numPr>
      </w:pPr>
      <w:proofErr w:type="gramStart"/>
      <w:r>
        <w:rPr>
          <w:b/>
          <w:bCs/>
        </w:rPr>
        <w:t>Date</w:t>
      </w:r>
      <w:r w:rsidR="001D44D7">
        <w:rPr>
          <w:b/>
          <w:bCs/>
        </w:rPr>
        <w:t xml:space="preserve"> </w:t>
      </w:r>
      <w:r w:rsidR="001D44D7" w:rsidRPr="00054A1F">
        <w:t>:</w:t>
      </w:r>
      <w:proofErr w:type="gramEnd"/>
      <w:r w:rsidR="001D44D7" w:rsidRPr="00054A1F">
        <w:t xml:space="preserve"> </w:t>
      </w:r>
      <w:r w:rsidR="001D44D7">
        <w:t xml:space="preserve">Select </w:t>
      </w:r>
      <w:r>
        <w:t>date</w:t>
      </w:r>
    </w:p>
    <w:p w14:paraId="2E0F8FC1" w14:textId="2360B1AA" w:rsidR="00AA6C55" w:rsidRDefault="00AA6C55" w:rsidP="001D44D7">
      <w:pPr>
        <w:pStyle w:val="BodyText2"/>
        <w:numPr>
          <w:ilvl w:val="0"/>
          <w:numId w:val="22"/>
        </w:numPr>
      </w:pPr>
      <w:r>
        <w:t>User ID: user ID which is system generated</w:t>
      </w:r>
    </w:p>
    <w:p w14:paraId="09178C71" w14:textId="7DEE5C43" w:rsidR="00AA6C55" w:rsidRDefault="00AA6C55" w:rsidP="001D44D7">
      <w:pPr>
        <w:pStyle w:val="BodyText2"/>
        <w:numPr>
          <w:ilvl w:val="0"/>
          <w:numId w:val="22"/>
        </w:numPr>
      </w:pPr>
      <w:r>
        <w:t>Email: Email ID of the user</w:t>
      </w:r>
    </w:p>
    <w:p w14:paraId="46A8B8CF" w14:textId="7D39FF7D" w:rsidR="00AA6C55" w:rsidRDefault="00AA6C55" w:rsidP="001D44D7">
      <w:pPr>
        <w:pStyle w:val="BodyText2"/>
        <w:numPr>
          <w:ilvl w:val="0"/>
          <w:numId w:val="22"/>
        </w:numPr>
      </w:pPr>
      <w:r>
        <w:t>Phone No.: Contact number of the user</w:t>
      </w:r>
    </w:p>
    <w:p w14:paraId="2AE2C5FB" w14:textId="73BA3681" w:rsidR="00AA6C55" w:rsidRDefault="00AA6C55" w:rsidP="001D44D7">
      <w:pPr>
        <w:pStyle w:val="BodyText2"/>
        <w:numPr>
          <w:ilvl w:val="0"/>
          <w:numId w:val="22"/>
        </w:numPr>
      </w:pPr>
      <w:r>
        <w:t>User Type: Type of the user</w:t>
      </w:r>
    </w:p>
    <w:p w14:paraId="08208545" w14:textId="77777777" w:rsidR="001D44D7" w:rsidRDefault="001D44D7" w:rsidP="00670230">
      <w:pPr>
        <w:pStyle w:val="BodyText2"/>
        <w:numPr>
          <w:ilvl w:val="0"/>
          <w:numId w:val="50"/>
        </w:numPr>
      </w:pPr>
      <w:r>
        <w:t xml:space="preserve">Click </w:t>
      </w:r>
      <w:r w:rsidRPr="00054A1F">
        <w:rPr>
          <w:b/>
          <w:bCs/>
        </w:rPr>
        <w:t>FILTER</w:t>
      </w:r>
      <w:r>
        <w:t>.</w:t>
      </w:r>
    </w:p>
    <w:p w14:paraId="62A567AE" w14:textId="7D43EB3B" w:rsidR="001D44D7" w:rsidRDefault="001D44D7" w:rsidP="001D44D7">
      <w:pPr>
        <w:pStyle w:val="BodyText2"/>
      </w:pPr>
      <w:r>
        <w:t xml:space="preserve">The </w:t>
      </w:r>
      <w:r w:rsidR="00AA6C55">
        <w:t>user</w:t>
      </w:r>
      <w:r w:rsidR="00CF0A08">
        <w:t xml:space="preserve"> </w:t>
      </w:r>
      <w:r w:rsidR="00AA6C55">
        <w:t>details</w:t>
      </w:r>
      <w:r>
        <w:t xml:space="preserve"> that match the specified values </w:t>
      </w:r>
      <w:r w:rsidR="00CF0A08">
        <w:t>are</w:t>
      </w:r>
      <w:r>
        <w:t xml:space="preserve"> shown in the dashboard.</w:t>
      </w:r>
    </w:p>
    <w:p w14:paraId="40642147" w14:textId="7353BF03" w:rsidR="001D44D7" w:rsidRDefault="00543AA0" w:rsidP="00CD5889">
      <w:pPr>
        <w:pStyle w:val="Heading2"/>
      </w:pPr>
      <w:bookmarkStart w:id="259" w:name="_Toc75816860"/>
      <w:r>
        <w:t>Address Management</w:t>
      </w:r>
      <w:bookmarkEnd w:id="259"/>
    </w:p>
    <w:p w14:paraId="5C5D7E27" w14:textId="765E9986" w:rsidR="001D44D7" w:rsidRDefault="001D44D7" w:rsidP="001D44D7">
      <w:pPr>
        <w:pStyle w:val="BodyText2"/>
      </w:pPr>
      <w:r>
        <w:t xml:space="preserve">System Admins can configure the </w:t>
      </w:r>
      <w:r w:rsidR="00535492">
        <w:t>address</w:t>
      </w:r>
      <w:r>
        <w:t xml:space="preserve"> in the CEIR system. </w:t>
      </w:r>
    </w:p>
    <w:p w14:paraId="09BD8473" w14:textId="4EA5D8BC" w:rsidR="001D44D7" w:rsidRDefault="001D44D7" w:rsidP="001D44D7">
      <w:pPr>
        <w:pStyle w:val="BodyText2"/>
        <w:rPr>
          <w:u w:val="single"/>
        </w:rPr>
      </w:pPr>
      <w:r w:rsidRPr="008C008C">
        <w:rPr>
          <w:u w:val="single"/>
        </w:rPr>
        <w:t xml:space="preserve">To </w:t>
      </w:r>
      <w:r>
        <w:rPr>
          <w:u w:val="single"/>
        </w:rPr>
        <w:t xml:space="preserve">configure </w:t>
      </w:r>
      <w:r w:rsidR="00535492">
        <w:rPr>
          <w:u w:val="single"/>
        </w:rPr>
        <w:t>addresses</w:t>
      </w:r>
      <w:r>
        <w:rPr>
          <w:u w:val="single"/>
        </w:rPr>
        <w:t>:</w:t>
      </w:r>
    </w:p>
    <w:p w14:paraId="468EE0EE" w14:textId="4F3593FA" w:rsidR="001D44D7" w:rsidRDefault="001D44D7" w:rsidP="00670230">
      <w:pPr>
        <w:pStyle w:val="BodyText2"/>
        <w:numPr>
          <w:ilvl w:val="0"/>
          <w:numId w:val="51"/>
        </w:numPr>
      </w:pPr>
      <w:r>
        <w:t xml:space="preserve">Select </w:t>
      </w:r>
      <w:r w:rsidR="00543AA0">
        <w:rPr>
          <w:b/>
          <w:bCs/>
        </w:rPr>
        <w:t>Address Management</w:t>
      </w:r>
      <w:r>
        <w:t xml:space="preserve"> in the left panel.</w:t>
      </w:r>
    </w:p>
    <w:p w14:paraId="7257EA4B" w14:textId="06ED69A6" w:rsidR="001D44D7" w:rsidRDefault="00535492" w:rsidP="001D44D7">
      <w:pPr>
        <w:pStyle w:val="BodyText2"/>
        <w:ind w:left="360" w:firstLine="426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17D4843E" wp14:editId="2B86CC7C">
                <wp:simplePos x="0" y="0"/>
                <wp:positionH relativeFrom="column">
                  <wp:posOffset>531562</wp:posOffset>
                </wp:positionH>
                <wp:positionV relativeFrom="paragraph">
                  <wp:posOffset>1546927</wp:posOffset>
                </wp:positionV>
                <wp:extent cx="701675" cy="148590"/>
                <wp:effectExtent l="0" t="0" r="34925" b="29210"/>
                <wp:wrapNone/>
                <wp:docPr id="223" name="Rectangle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675" cy="14859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923806" id="Rectangle 223" o:spid="_x0000_s1026" style="position:absolute;margin-left:41.85pt;margin-top:121.8pt;width:55.25pt;height:11.7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" filled="f" strokecolor="#ffc000 [3207]" strokeweight="2pt"/>
            </w:pict>
          </mc:Fallback>
        </mc:AlternateContent>
      </w:r>
      <w:r>
        <w:rPr>
          <w:noProof/>
        </w:rPr>
        <w:drawing>
          <wp:inline distT="0" distB="0" distL="0" distR="0" wp14:anchorId="41C59933" wp14:editId="1080CEE4">
            <wp:extent cx="4626475" cy="1798721"/>
            <wp:effectExtent l="0" t="0" r="3175" b="0"/>
            <wp:docPr id="505" name="Pictur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42441" cy="180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4254D" w14:textId="17F570D4" w:rsidR="001D44D7" w:rsidRDefault="001D44D7" w:rsidP="00FD5198">
      <w:pPr>
        <w:pStyle w:val="FigureCaption"/>
      </w:pPr>
      <w:bookmarkStart w:id="260" w:name="_Toc75817178"/>
      <w:r>
        <w:t xml:space="preserve">Figure </w:t>
      </w:r>
      <w:r w:rsidR="00711320">
        <w:t>4</w:t>
      </w:r>
      <w:r w:rsidR="00454E5A">
        <w:t>5</w:t>
      </w:r>
      <w:r>
        <w:t xml:space="preserve">: </w:t>
      </w:r>
      <w:r w:rsidR="00543AA0">
        <w:t>Address Management</w:t>
      </w:r>
      <w:r>
        <w:t xml:space="preserve"> – View All</w:t>
      </w:r>
      <w:bookmarkEnd w:id="260"/>
    </w:p>
    <w:p w14:paraId="4CD7BDBC" w14:textId="7DA58537" w:rsidR="001D44D7" w:rsidRDefault="001D44D7" w:rsidP="001D44D7">
      <w:pPr>
        <w:pStyle w:val="BodyText2"/>
        <w:ind w:left="426"/>
      </w:pPr>
      <w:r>
        <w:t xml:space="preserve">The following columns are seen in the </w:t>
      </w:r>
      <w:r w:rsidR="00535492">
        <w:t>Address</w:t>
      </w:r>
      <w:r>
        <w:t xml:space="preserve"> Management Page once a form field is selected:</w:t>
      </w:r>
    </w:p>
    <w:tbl>
      <w:tblPr>
        <w:tblW w:w="0" w:type="auto"/>
        <w:jc w:val="center"/>
        <w:tbl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single" w:sz="4" w:space="0" w:color="4472C4" w:themeColor="accent5"/>
          <w:insideV w:val="single" w:sz="4" w:space="0" w:color="4472C4" w:themeColor="accent5"/>
        </w:tblBorders>
        <w:tblLook w:val="01E0" w:firstRow="1" w:lastRow="1" w:firstColumn="1" w:lastColumn="1" w:noHBand="0" w:noVBand="0"/>
      </w:tblPr>
      <w:tblGrid>
        <w:gridCol w:w="2547"/>
        <w:gridCol w:w="4979"/>
      </w:tblGrid>
      <w:tr w:rsidR="001D44D7" w:rsidRPr="003D50EC" w14:paraId="24466536" w14:textId="77777777" w:rsidTr="00753C87">
        <w:trPr>
          <w:trHeight w:val="293"/>
          <w:tblHeader/>
          <w:jc w:val="center"/>
        </w:trPr>
        <w:tc>
          <w:tcPr>
            <w:tcW w:w="2547" w:type="dxa"/>
            <w:shd w:val="clear" w:color="auto" w:fill="5B9BD5" w:themeFill="accent1"/>
          </w:tcPr>
          <w:p w14:paraId="0B96A912" w14:textId="77777777" w:rsidR="001D44D7" w:rsidRPr="0001372C" w:rsidRDefault="001D44D7" w:rsidP="00753C87">
            <w:pPr>
              <w:pStyle w:val="BodyText2"/>
              <w:rPr>
                <w:b/>
                <w:bCs/>
                <w:color w:val="FFFFFF" w:themeColor="background1"/>
              </w:rPr>
            </w:pPr>
            <w:r w:rsidRPr="0001372C">
              <w:rPr>
                <w:b/>
                <w:bCs/>
                <w:color w:val="FFFFFF" w:themeColor="background1"/>
              </w:rPr>
              <w:t>Column</w:t>
            </w:r>
          </w:p>
        </w:tc>
        <w:tc>
          <w:tcPr>
            <w:tcW w:w="4979" w:type="dxa"/>
            <w:shd w:val="clear" w:color="auto" w:fill="5B9BD5" w:themeFill="accent1"/>
          </w:tcPr>
          <w:p w14:paraId="2DE0CDDD" w14:textId="77777777" w:rsidR="001D44D7" w:rsidRPr="0001372C" w:rsidRDefault="001D44D7" w:rsidP="00753C87">
            <w:pPr>
              <w:pStyle w:val="BodyText2"/>
              <w:rPr>
                <w:b/>
                <w:bCs/>
                <w:color w:val="FFFFFF" w:themeColor="background1"/>
              </w:rPr>
            </w:pPr>
            <w:r w:rsidRPr="0001372C">
              <w:rPr>
                <w:b/>
                <w:bCs/>
                <w:color w:val="FFFFFF" w:themeColor="background1"/>
                <w:lang w:val="fr-FR"/>
              </w:rPr>
              <w:t>Description</w:t>
            </w:r>
          </w:p>
        </w:tc>
      </w:tr>
      <w:tr w:rsidR="001D44D7" w:rsidRPr="003D50EC" w14:paraId="44E8A0FC" w14:textId="77777777" w:rsidTr="00753C87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3BA59EDC" w14:textId="77777777" w:rsidR="001D44D7" w:rsidRPr="00B708C5" w:rsidRDefault="001D44D7" w:rsidP="00753C87">
            <w:pPr>
              <w:pStyle w:val="ListBullet1"/>
              <w:numPr>
                <w:ilvl w:val="0"/>
                <w:numId w:val="0"/>
              </w:numPr>
            </w:pPr>
            <w:r>
              <w:t>Created On</w:t>
            </w:r>
            <w:r w:rsidRPr="00B708C5">
              <w:t xml:space="preserve"> </w:t>
            </w:r>
          </w:p>
        </w:tc>
        <w:tc>
          <w:tcPr>
            <w:tcW w:w="4979" w:type="dxa"/>
            <w:shd w:val="clear" w:color="auto" w:fill="auto"/>
          </w:tcPr>
          <w:p w14:paraId="5BCC3A62" w14:textId="77777777" w:rsidR="001D44D7" w:rsidRPr="00B708C5" w:rsidRDefault="001D44D7" w:rsidP="00753C87">
            <w:pPr>
              <w:pStyle w:val="BodyText2"/>
              <w:rPr>
                <w:rFonts w:ascii="Arial Unicode MS" w:hAnsi="Arial Unicode MS" w:cs="Arial Unicode MS"/>
                <w:sz w:val="18"/>
              </w:rPr>
            </w:pPr>
            <w:r>
              <w:t>This is the date of installation of system.</w:t>
            </w:r>
          </w:p>
        </w:tc>
      </w:tr>
      <w:tr w:rsidR="001D44D7" w:rsidRPr="003D50EC" w14:paraId="465ABBD0" w14:textId="77777777" w:rsidTr="00753C87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2B74C627" w14:textId="77777777" w:rsidR="001D44D7" w:rsidRDefault="001D44D7" w:rsidP="00753C87">
            <w:pPr>
              <w:pStyle w:val="ListBullet1"/>
              <w:numPr>
                <w:ilvl w:val="0"/>
                <w:numId w:val="0"/>
              </w:numPr>
            </w:pPr>
            <w:r>
              <w:t>Modified On</w:t>
            </w:r>
          </w:p>
        </w:tc>
        <w:tc>
          <w:tcPr>
            <w:tcW w:w="4979" w:type="dxa"/>
            <w:shd w:val="clear" w:color="auto" w:fill="auto"/>
          </w:tcPr>
          <w:p w14:paraId="39E2A182" w14:textId="77777777" w:rsidR="001D44D7" w:rsidRDefault="001D44D7" w:rsidP="00753C87">
            <w:pPr>
              <w:pStyle w:val="BodyText2"/>
            </w:pPr>
            <w:r>
              <w:t>Date when field is last modified.</w:t>
            </w:r>
          </w:p>
        </w:tc>
      </w:tr>
      <w:tr w:rsidR="001D44D7" w:rsidRPr="003D50EC" w14:paraId="468A91B6" w14:textId="77777777" w:rsidTr="00753C87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21E3EE42" w14:textId="2C3FB910" w:rsidR="001D44D7" w:rsidRPr="00B708C5" w:rsidRDefault="00662C2E" w:rsidP="00753C87">
            <w:pPr>
              <w:pStyle w:val="BodyText2"/>
            </w:pPr>
            <w:r>
              <w:t>Province</w:t>
            </w:r>
          </w:p>
        </w:tc>
        <w:tc>
          <w:tcPr>
            <w:tcW w:w="4979" w:type="dxa"/>
            <w:shd w:val="clear" w:color="auto" w:fill="auto"/>
          </w:tcPr>
          <w:p w14:paraId="40382FB2" w14:textId="55338BB9" w:rsidR="001D44D7" w:rsidRPr="00B708C5" w:rsidRDefault="00927F57" w:rsidP="00753C87">
            <w:pPr>
              <w:pStyle w:val="BodyText2"/>
              <w:rPr>
                <w:rFonts w:ascii="Arial Unicode MS" w:hAnsi="Arial Unicode MS" w:cs="Arial Unicode MS"/>
                <w:sz w:val="18"/>
              </w:rPr>
            </w:pPr>
            <w:r>
              <w:t>Province details</w:t>
            </w:r>
          </w:p>
        </w:tc>
      </w:tr>
      <w:tr w:rsidR="001D44D7" w:rsidRPr="003D50EC" w14:paraId="39216E08" w14:textId="77777777" w:rsidTr="00753C87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4D04C8FC" w14:textId="07516A1D" w:rsidR="001D44D7" w:rsidRDefault="00662C2E" w:rsidP="00753C87">
            <w:pPr>
              <w:pStyle w:val="BodyText2"/>
            </w:pPr>
            <w:r>
              <w:t>District</w:t>
            </w:r>
          </w:p>
        </w:tc>
        <w:tc>
          <w:tcPr>
            <w:tcW w:w="4979" w:type="dxa"/>
            <w:shd w:val="clear" w:color="auto" w:fill="auto"/>
          </w:tcPr>
          <w:p w14:paraId="4B9F4B88" w14:textId="511C2CFD" w:rsidR="001D44D7" w:rsidRDefault="00927F57" w:rsidP="00753C87">
            <w:pPr>
              <w:pStyle w:val="BodyText2"/>
            </w:pPr>
            <w:r>
              <w:t>District details</w:t>
            </w:r>
          </w:p>
        </w:tc>
      </w:tr>
      <w:tr w:rsidR="001D44D7" w:rsidRPr="003D50EC" w14:paraId="37ABC5C8" w14:textId="77777777" w:rsidTr="00753C87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528709A3" w14:textId="2CE8E050" w:rsidR="001D44D7" w:rsidRDefault="00662C2E" w:rsidP="00753C87">
            <w:pPr>
              <w:pStyle w:val="BodyText2"/>
            </w:pPr>
            <w:r>
              <w:t>Commune</w:t>
            </w:r>
          </w:p>
        </w:tc>
        <w:tc>
          <w:tcPr>
            <w:tcW w:w="4979" w:type="dxa"/>
            <w:shd w:val="clear" w:color="auto" w:fill="auto"/>
          </w:tcPr>
          <w:p w14:paraId="21899F2A" w14:textId="2FBDFFF9" w:rsidR="001D44D7" w:rsidRDefault="00927F57" w:rsidP="00753C87">
            <w:pPr>
              <w:pStyle w:val="BodyText2"/>
            </w:pPr>
            <w:r>
              <w:t>Commune details</w:t>
            </w:r>
          </w:p>
        </w:tc>
      </w:tr>
      <w:tr w:rsidR="001D44D7" w:rsidRPr="003D50EC" w14:paraId="4BEFCF39" w14:textId="77777777" w:rsidTr="00753C87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53CF53FC" w14:textId="4A64B510" w:rsidR="001D44D7" w:rsidRDefault="00662C2E" w:rsidP="00753C87">
            <w:pPr>
              <w:pStyle w:val="BodyText2"/>
            </w:pPr>
            <w:r>
              <w:t>Village</w:t>
            </w:r>
          </w:p>
        </w:tc>
        <w:tc>
          <w:tcPr>
            <w:tcW w:w="4979" w:type="dxa"/>
            <w:shd w:val="clear" w:color="auto" w:fill="auto"/>
          </w:tcPr>
          <w:p w14:paraId="53D5CB94" w14:textId="5E456CD0" w:rsidR="001D44D7" w:rsidRDefault="00927F57" w:rsidP="00753C87">
            <w:pPr>
              <w:pStyle w:val="BodyText2"/>
            </w:pPr>
            <w:r>
              <w:t>Village details</w:t>
            </w:r>
          </w:p>
        </w:tc>
      </w:tr>
      <w:tr w:rsidR="001D44D7" w:rsidRPr="003D50EC" w14:paraId="1E7AB4BE" w14:textId="77777777" w:rsidTr="00753C87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49ED8B1C" w14:textId="77777777" w:rsidR="001D44D7" w:rsidRDefault="001D44D7" w:rsidP="00753C87">
            <w:pPr>
              <w:pStyle w:val="BodyText2"/>
            </w:pPr>
            <w:r>
              <w:t>Action</w:t>
            </w:r>
          </w:p>
        </w:tc>
        <w:tc>
          <w:tcPr>
            <w:tcW w:w="4979" w:type="dxa"/>
            <w:shd w:val="clear" w:color="auto" w:fill="auto"/>
          </w:tcPr>
          <w:p w14:paraId="38FE7D00" w14:textId="6008593F" w:rsidR="001D44D7" w:rsidRDefault="001D44D7" w:rsidP="00753C87">
            <w:pPr>
              <w:pStyle w:val="BodyText2"/>
            </w:pPr>
            <w:r>
              <w:t xml:space="preserve">This displays different actions that can be performed on the </w:t>
            </w:r>
            <w:r w:rsidR="00927F57">
              <w:t>address details</w:t>
            </w:r>
            <w:r>
              <w:t>.</w:t>
            </w:r>
          </w:p>
          <w:p w14:paraId="160E3BF3" w14:textId="656FDF7B" w:rsidR="001D44D7" w:rsidRDefault="001D44D7" w:rsidP="00753C87">
            <w:pPr>
              <w:pStyle w:val="BodyText2"/>
              <w:numPr>
                <w:ilvl w:val="0"/>
                <w:numId w:val="24"/>
              </w:numPr>
            </w:pPr>
            <w:r>
              <w:t xml:space="preserve">Edit </w:t>
            </w:r>
            <w:r>
              <w:rPr>
                <w:noProof/>
              </w:rPr>
              <w:drawing>
                <wp:inline distT="0" distB="0" distL="0" distR="0" wp14:anchorId="51C204FE" wp14:editId="1B465A98">
                  <wp:extent cx="136800" cy="136800"/>
                  <wp:effectExtent l="0" t="0" r="0" b="0"/>
                  <wp:docPr id="483" name="Picture 483" descr="A close up of a 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6" name="edit.pn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8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: This is used to modify the </w:t>
            </w:r>
            <w:r w:rsidR="00662C2E">
              <w:t xml:space="preserve">address </w:t>
            </w:r>
            <w:r>
              <w:t>details.</w:t>
            </w:r>
          </w:p>
          <w:p w14:paraId="3B1E8FAD" w14:textId="079EC559" w:rsidR="001D44D7" w:rsidRDefault="00662C2E" w:rsidP="00753C87">
            <w:pPr>
              <w:pStyle w:val="BodyText2"/>
              <w:numPr>
                <w:ilvl w:val="0"/>
                <w:numId w:val="24"/>
              </w:numPr>
            </w:pPr>
            <w:r>
              <w:t xml:space="preserve">Delete </w:t>
            </w:r>
            <w:r>
              <w:rPr>
                <w:noProof/>
              </w:rPr>
              <w:drawing>
                <wp:inline distT="0" distB="0" distL="0" distR="0" wp14:anchorId="21613FB6" wp14:editId="2AD5F612">
                  <wp:extent cx="156411" cy="171451"/>
                  <wp:effectExtent l="0" t="0" r="0" b="0"/>
                  <wp:docPr id="506" name="Picture 5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831" cy="177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: This is used to delete the address details.</w:t>
            </w:r>
          </w:p>
        </w:tc>
      </w:tr>
    </w:tbl>
    <w:p w14:paraId="6474AF25" w14:textId="77777777" w:rsidR="001D44D7" w:rsidRDefault="001D44D7" w:rsidP="001D44D7">
      <w:pPr>
        <w:pStyle w:val="BodyText2"/>
      </w:pPr>
      <w:r>
        <w:tab/>
      </w:r>
    </w:p>
    <w:p w14:paraId="4207AEA8" w14:textId="267FD59B" w:rsidR="001D44D7" w:rsidRDefault="001D44D7" w:rsidP="00CD5889">
      <w:pPr>
        <w:pStyle w:val="Heading2"/>
      </w:pPr>
      <w:bookmarkStart w:id="261" w:name="_Toc75816861"/>
      <w:r>
        <w:t xml:space="preserve">Edit </w:t>
      </w:r>
      <w:r w:rsidR="00882887">
        <w:t>Address details</w:t>
      </w:r>
      <w:bookmarkEnd w:id="261"/>
    </w:p>
    <w:p w14:paraId="3BC4312F" w14:textId="0E37B84E" w:rsidR="001D44D7" w:rsidRDefault="001D44D7" w:rsidP="001D44D7">
      <w:pPr>
        <w:pStyle w:val="BodyText2"/>
      </w:pPr>
      <w:r>
        <w:t xml:space="preserve">System Admins can modify the </w:t>
      </w:r>
      <w:r w:rsidR="00882887">
        <w:t>Address details</w:t>
      </w:r>
      <w:r>
        <w:t xml:space="preserve">. </w:t>
      </w:r>
    </w:p>
    <w:p w14:paraId="709F9CDB" w14:textId="77777777" w:rsidR="001D44D7" w:rsidRPr="000A33ED" w:rsidRDefault="001D44D7" w:rsidP="001D44D7">
      <w:pPr>
        <w:pStyle w:val="BodyText2"/>
        <w:rPr>
          <w:u w:val="single"/>
        </w:rPr>
      </w:pPr>
      <w:r w:rsidRPr="000A33ED">
        <w:rPr>
          <w:u w:val="single"/>
        </w:rPr>
        <w:t xml:space="preserve">To edit </w:t>
      </w:r>
      <w:r>
        <w:rPr>
          <w:u w:val="single"/>
        </w:rPr>
        <w:t>parameter</w:t>
      </w:r>
      <w:r w:rsidRPr="000A33ED">
        <w:rPr>
          <w:u w:val="single"/>
        </w:rPr>
        <w:t>:</w:t>
      </w:r>
    </w:p>
    <w:p w14:paraId="36517405" w14:textId="741A0077" w:rsidR="001D44D7" w:rsidRDefault="001D44D7" w:rsidP="00670230">
      <w:pPr>
        <w:pStyle w:val="BodyText2"/>
        <w:numPr>
          <w:ilvl w:val="0"/>
          <w:numId w:val="53"/>
        </w:numPr>
      </w:pPr>
      <w:r>
        <w:lastRenderedPageBreak/>
        <w:t xml:space="preserve">Click </w:t>
      </w:r>
      <w:r w:rsidRPr="00251CED">
        <w:rPr>
          <w:b/>
          <w:bCs/>
        </w:rPr>
        <w:t>Edit</w:t>
      </w:r>
      <w:r>
        <w:rPr>
          <w:b/>
          <w:bCs/>
        </w:rPr>
        <w:t xml:space="preserve"> (</w:t>
      </w:r>
      <w:r>
        <w:rPr>
          <w:b/>
          <w:bCs/>
          <w:noProof/>
        </w:rPr>
        <w:drawing>
          <wp:inline distT="0" distB="0" distL="0" distR="0" wp14:anchorId="2AF800CA" wp14:editId="074304C7">
            <wp:extent cx="120948" cy="120948"/>
            <wp:effectExtent l="0" t="0" r="0" b="0"/>
            <wp:docPr id="485" name="Picture 48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edit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24279" cy="12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) </w:t>
      </w:r>
      <w:r w:rsidRPr="00166A7A">
        <w:t xml:space="preserve">against the </w:t>
      </w:r>
      <w:r w:rsidR="00882887">
        <w:t>address details</w:t>
      </w:r>
      <w:r>
        <w:t xml:space="preserve"> to be modified</w:t>
      </w:r>
      <w:r w:rsidRPr="00166A7A">
        <w:t>.</w:t>
      </w:r>
      <w:r>
        <w:t xml:space="preserve"> </w:t>
      </w:r>
    </w:p>
    <w:p w14:paraId="6DDCC466" w14:textId="7F2D770F" w:rsidR="001D44D7" w:rsidRDefault="001D44D7" w:rsidP="00670230">
      <w:pPr>
        <w:pStyle w:val="BodyText2"/>
        <w:numPr>
          <w:ilvl w:val="0"/>
          <w:numId w:val="53"/>
        </w:numPr>
      </w:pPr>
      <w:r>
        <w:t xml:space="preserve">The </w:t>
      </w:r>
      <w:r w:rsidRPr="00251CED">
        <w:rPr>
          <w:b/>
          <w:bCs/>
        </w:rPr>
        <w:t xml:space="preserve">Edit </w:t>
      </w:r>
      <w:r w:rsidR="00543AA0">
        <w:rPr>
          <w:b/>
          <w:bCs/>
        </w:rPr>
        <w:t>Address Management</w:t>
      </w:r>
      <w:r>
        <w:t xml:space="preserve"> page appears.</w:t>
      </w:r>
    </w:p>
    <w:p w14:paraId="49675C10" w14:textId="5F1F427F" w:rsidR="001D44D7" w:rsidRDefault="00D41D47" w:rsidP="001D44D7">
      <w:pPr>
        <w:pStyle w:val="BodyText2"/>
        <w:ind w:left="864"/>
      </w:pPr>
      <w:r>
        <w:rPr>
          <w:noProof/>
        </w:rPr>
        <w:drawing>
          <wp:inline distT="0" distB="0" distL="0" distR="0" wp14:anchorId="57A20EB2" wp14:editId="617E4F7A">
            <wp:extent cx="4518212" cy="840269"/>
            <wp:effectExtent l="0" t="0" r="0" b="0"/>
            <wp:docPr id="507" name="Picture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28065" cy="842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3B7F1" w14:textId="2759BD00" w:rsidR="001D44D7" w:rsidRDefault="001D44D7" w:rsidP="00FD5198">
      <w:pPr>
        <w:pStyle w:val="FigureCaption"/>
      </w:pPr>
      <w:bookmarkStart w:id="262" w:name="_Toc75817179"/>
      <w:r>
        <w:t xml:space="preserve">Figure </w:t>
      </w:r>
      <w:r w:rsidR="00711320">
        <w:t>4</w:t>
      </w:r>
      <w:r w:rsidR="00454E5A">
        <w:t>6</w:t>
      </w:r>
      <w:r>
        <w:t xml:space="preserve">: </w:t>
      </w:r>
      <w:r w:rsidR="00543AA0">
        <w:t>Address Management</w:t>
      </w:r>
      <w:r>
        <w:t xml:space="preserve"> - Edit</w:t>
      </w:r>
      <w:bookmarkEnd w:id="262"/>
    </w:p>
    <w:p w14:paraId="3F657410" w14:textId="77777777" w:rsidR="001D44D7" w:rsidRDefault="001D44D7" w:rsidP="00670230">
      <w:pPr>
        <w:pStyle w:val="BodyText2"/>
        <w:numPr>
          <w:ilvl w:val="0"/>
          <w:numId w:val="53"/>
        </w:numPr>
      </w:pPr>
      <w:r>
        <w:t>Make the required changes.</w:t>
      </w:r>
    </w:p>
    <w:p w14:paraId="32226F1E" w14:textId="77777777" w:rsidR="001D44D7" w:rsidRDefault="001D44D7" w:rsidP="00670230">
      <w:pPr>
        <w:pStyle w:val="BodyText2"/>
        <w:numPr>
          <w:ilvl w:val="0"/>
          <w:numId w:val="53"/>
        </w:numPr>
      </w:pPr>
      <w:r>
        <w:t xml:space="preserve">Click </w:t>
      </w:r>
      <w:r w:rsidRPr="00054A1F">
        <w:rPr>
          <w:b/>
          <w:bCs/>
        </w:rPr>
        <w:t>UPDATE</w:t>
      </w:r>
      <w:r>
        <w:t>.</w:t>
      </w:r>
    </w:p>
    <w:p w14:paraId="1B155F45" w14:textId="74995A3C" w:rsidR="001D44D7" w:rsidRDefault="001D44D7" w:rsidP="00CD5889">
      <w:pPr>
        <w:pStyle w:val="Heading2"/>
      </w:pPr>
      <w:bookmarkStart w:id="263" w:name="_Toc75816862"/>
      <w:r>
        <w:t xml:space="preserve">Filter </w:t>
      </w:r>
      <w:r w:rsidR="00543AA0">
        <w:t>Address Management</w:t>
      </w:r>
      <w:bookmarkEnd w:id="263"/>
    </w:p>
    <w:p w14:paraId="1DF4950A" w14:textId="3FEECCAA" w:rsidR="001D44D7" w:rsidRDefault="001D44D7" w:rsidP="001D44D7">
      <w:pPr>
        <w:pStyle w:val="BodyText2"/>
        <w:rPr>
          <w:u w:val="single"/>
        </w:rPr>
      </w:pPr>
      <w:r>
        <w:t xml:space="preserve">System Admins can view selective information by defining specific values in the listed fields. For example, System Admins can view </w:t>
      </w:r>
      <w:r w:rsidR="00B34257">
        <w:t>the address details based on a specific parameter value</w:t>
      </w:r>
      <w:r>
        <w:t xml:space="preserve">. </w:t>
      </w:r>
    </w:p>
    <w:p w14:paraId="4B06523C" w14:textId="1811EF17" w:rsidR="001D44D7" w:rsidRDefault="001D44D7" w:rsidP="001D44D7">
      <w:pPr>
        <w:pStyle w:val="BodyText2"/>
        <w:rPr>
          <w:u w:val="single"/>
        </w:rPr>
      </w:pPr>
      <w:r>
        <w:rPr>
          <w:u w:val="single"/>
        </w:rPr>
        <w:t xml:space="preserve">To view specific </w:t>
      </w:r>
      <w:r w:rsidR="00B34257">
        <w:rPr>
          <w:u w:val="single"/>
        </w:rPr>
        <w:t>address details</w:t>
      </w:r>
      <w:r w:rsidRPr="009251E2">
        <w:rPr>
          <w:u w:val="single"/>
        </w:rPr>
        <w:t>:</w:t>
      </w:r>
    </w:p>
    <w:p w14:paraId="4C8DAB14" w14:textId="4DB0D9CE" w:rsidR="001D44D7" w:rsidRPr="00C16971" w:rsidRDefault="001846E1" w:rsidP="00B34257">
      <w:pPr>
        <w:pStyle w:val="BodyText2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14A08057" wp14:editId="7B5B1ADA">
                <wp:simplePos x="0" y="0"/>
                <wp:positionH relativeFrom="column">
                  <wp:posOffset>462237</wp:posOffset>
                </wp:positionH>
                <wp:positionV relativeFrom="paragraph">
                  <wp:posOffset>6150</wp:posOffset>
                </wp:positionV>
                <wp:extent cx="4371583" cy="1571625"/>
                <wp:effectExtent l="0" t="0" r="10160" b="28575"/>
                <wp:wrapNone/>
                <wp:docPr id="474" name="Rectangle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71583" cy="15716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CF3DF3" id="Rectangle 474" o:spid="_x0000_s1026" style="position:absolute;margin-left:36.4pt;margin-top:.5pt;width:344.2pt;height:123.7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" filled="f" strokecolor="black [3213]" strokeweight="1pt"/>
            </w:pict>
          </mc:Fallback>
        </mc:AlternateContent>
      </w:r>
      <w:r w:rsidR="00B34257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46A1C823" wp14:editId="2789D881">
                <wp:simplePos x="0" y="0"/>
                <wp:positionH relativeFrom="column">
                  <wp:posOffset>2504473</wp:posOffset>
                </wp:positionH>
                <wp:positionV relativeFrom="paragraph">
                  <wp:posOffset>428491</wp:posOffset>
                </wp:positionV>
                <wp:extent cx="294540" cy="162059"/>
                <wp:effectExtent l="0" t="0" r="10795" b="28575"/>
                <wp:wrapNone/>
                <wp:docPr id="480" name="Rectangle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540" cy="162059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CDFB05" id="Rectangle 480" o:spid="_x0000_s1026" style="position:absolute;margin-left:197.2pt;margin-top:33.75pt;width:23.2pt;height:12.7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" filled="f" strokecolor="#ffc000 [3207]" strokeweight="2pt"/>
            </w:pict>
          </mc:Fallback>
        </mc:AlternateContent>
      </w:r>
      <w:r w:rsidR="00B34257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6943326D" wp14:editId="7899E22A">
                <wp:simplePos x="0" y="0"/>
                <wp:positionH relativeFrom="column">
                  <wp:posOffset>519262</wp:posOffset>
                </wp:positionH>
                <wp:positionV relativeFrom="paragraph">
                  <wp:posOffset>157780</wp:posOffset>
                </wp:positionV>
                <wp:extent cx="4126831" cy="451184"/>
                <wp:effectExtent l="0" t="0" r="26670" b="25400"/>
                <wp:wrapNone/>
                <wp:docPr id="481" name="Rectangle 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126831" cy="451184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A89A31" id="Rectangle 481" o:spid="_x0000_s1026" style="position:absolute;margin-left:40.9pt;margin-top:12.4pt;width:324.95pt;height:35.55pt;flip:y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" filled="f" strokecolor="#ffc000 [3207]" strokeweight="2pt"/>
            </w:pict>
          </mc:Fallback>
        </mc:AlternateContent>
      </w:r>
      <w:r w:rsidR="00B34257">
        <w:rPr>
          <w:noProof/>
        </w:rPr>
        <w:drawing>
          <wp:inline distT="0" distB="0" distL="0" distR="0" wp14:anchorId="777C8A97" wp14:editId="5696D1DC">
            <wp:extent cx="4367463" cy="1571929"/>
            <wp:effectExtent l="0" t="0" r="0" b="9525"/>
            <wp:docPr id="508" name="Picture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77740" cy="1575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8EB97" w14:textId="66433A91" w:rsidR="001D44D7" w:rsidRPr="009251E2" w:rsidRDefault="001D44D7" w:rsidP="00FD5198">
      <w:pPr>
        <w:pStyle w:val="FigureCaption"/>
        <w:rPr>
          <w:u w:val="single"/>
        </w:rPr>
      </w:pPr>
      <w:bookmarkStart w:id="264" w:name="_Toc75817180"/>
      <w:r>
        <w:t xml:space="preserve">Figure </w:t>
      </w:r>
      <w:r w:rsidR="00711320">
        <w:t>4</w:t>
      </w:r>
      <w:r w:rsidR="00454E5A">
        <w:t xml:space="preserve">7: </w:t>
      </w:r>
      <w:r>
        <w:t xml:space="preserve"> </w:t>
      </w:r>
      <w:r w:rsidR="00543AA0">
        <w:t>Address Management</w:t>
      </w:r>
      <w:r>
        <w:t xml:space="preserve"> – Filter Option</w:t>
      </w:r>
      <w:bookmarkEnd w:id="264"/>
      <w:r>
        <w:t xml:space="preserve"> </w:t>
      </w:r>
    </w:p>
    <w:p w14:paraId="0FA2EB15" w14:textId="77777777" w:rsidR="001D44D7" w:rsidRDefault="001D44D7" w:rsidP="00670230">
      <w:pPr>
        <w:pStyle w:val="BodyText2"/>
        <w:numPr>
          <w:ilvl w:val="0"/>
          <w:numId w:val="54"/>
        </w:numPr>
      </w:pPr>
      <w:r>
        <w:t>Enter the required value in one or more of the listed fields:</w:t>
      </w:r>
    </w:p>
    <w:p w14:paraId="78213567" w14:textId="00F7FFB1" w:rsidR="001D44D7" w:rsidRDefault="00365B5A" w:rsidP="001D44D7">
      <w:pPr>
        <w:pStyle w:val="BodyText2"/>
        <w:numPr>
          <w:ilvl w:val="0"/>
          <w:numId w:val="22"/>
        </w:numPr>
      </w:pPr>
      <w:r>
        <w:rPr>
          <w:b/>
          <w:bCs/>
        </w:rPr>
        <w:t xml:space="preserve">Province: </w:t>
      </w:r>
      <w:r>
        <w:t xml:space="preserve">Province </w:t>
      </w:r>
    </w:p>
    <w:p w14:paraId="4518EC23" w14:textId="022AD952" w:rsidR="00365B5A" w:rsidRDefault="00365B5A" w:rsidP="001D44D7">
      <w:pPr>
        <w:pStyle w:val="BodyText2"/>
        <w:numPr>
          <w:ilvl w:val="0"/>
          <w:numId w:val="22"/>
        </w:numPr>
      </w:pPr>
      <w:r>
        <w:rPr>
          <w:b/>
          <w:bCs/>
        </w:rPr>
        <w:t>District:</w:t>
      </w:r>
      <w:r>
        <w:t xml:space="preserve"> District</w:t>
      </w:r>
    </w:p>
    <w:p w14:paraId="73AF1A49" w14:textId="45EF8AB8" w:rsidR="00365B5A" w:rsidRPr="00365B5A" w:rsidRDefault="00365B5A" w:rsidP="001D44D7">
      <w:pPr>
        <w:pStyle w:val="BodyText2"/>
        <w:numPr>
          <w:ilvl w:val="0"/>
          <w:numId w:val="22"/>
        </w:numPr>
        <w:rPr>
          <w:b/>
          <w:bCs/>
        </w:rPr>
      </w:pPr>
      <w:r w:rsidRPr="00365B5A">
        <w:rPr>
          <w:b/>
          <w:bCs/>
        </w:rPr>
        <w:t>Commune:</w:t>
      </w:r>
      <w:r>
        <w:t xml:space="preserve"> Commune</w:t>
      </w:r>
    </w:p>
    <w:p w14:paraId="11A97E50" w14:textId="1F5C753B" w:rsidR="00365B5A" w:rsidRPr="00365B5A" w:rsidRDefault="00DE0A92" w:rsidP="001D44D7">
      <w:pPr>
        <w:pStyle w:val="BodyText2"/>
        <w:numPr>
          <w:ilvl w:val="0"/>
          <w:numId w:val="22"/>
        </w:numPr>
        <w:rPr>
          <w:b/>
          <w:bCs/>
        </w:rPr>
      </w:pPr>
      <w:r>
        <w:rPr>
          <w:b/>
          <w:bCs/>
        </w:rPr>
        <w:t>Village:</w:t>
      </w:r>
      <w:r>
        <w:t xml:space="preserve"> Village</w:t>
      </w:r>
    </w:p>
    <w:p w14:paraId="0F93A52A" w14:textId="77777777" w:rsidR="001D44D7" w:rsidRDefault="001D44D7" w:rsidP="00670230">
      <w:pPr>
        <w:pStyle w:val="BodyText2"/>
        <w:numPr>
          <w:ilvl w:val="0"/>
          <w:numId w:val="54"/>
        </w:numPr>
      </w:pPr>
      <w:r>
        <w:t xml:space="preserve">Click </w:t>
      </w:r>
      <w:r w:rsidRPr="00054A1F">
        <w:rPr>
          <w:b/>
          <w:bCs/>
        </w:rPr>
        <w:t>FILTER</w:t>
      </w:r>
      <w:r>
        <w:t>.</w:t>
      </w:r>
    </w:p>
    <w:p w14:paraId="2E33E492" w14:textId="3C2AB08E" w:rsidR="001D44D7" w:rsidRDefault="001D44D7" w:rsidP="001D44D7">
      <w:pPr>
        <w:pStyle w:val="BodyText2"/>
      </w:pPr>
      <w:r>
        <w:t>The parameter that matches the specified values is shown in the dashboard.</w:t>
      </w:r>
    </w:p>
    <w:p w14:paraId="4CC4164B" w14:textId="77777777" w:rsidR="00454E5A" w:rsidRDefault="00454E5A" w:rsidP="001D44D7">
      <w:pPr>
        <w:pStyle w:val="BodyText2"/>
      </w:pPr>
    </w:p>
    <w:p w14:paraId="32983520" w14:textId="77777777" w:rsidR="00710715" w:rsidRDefault="00710715" w:rsidP="00CD5889">
      <w:pPr>
        <w:pStyle w:val="Heading2"/>
      </w:pPr>
      <w:bookmarkStart w:id="265" w:name="_Hlk75767697"/>
      <w:bookmarkStart w:id="266" w:name="_Toc75816863"/>
      <w:r>
        <w:lastRenderedPageBreak/>
        <w:t>DB Tables</w:t>
      </w:r>
      <w:bookmarkEnd w:id="266"/>
    </w:p>
    <w:p w14:paraId="36801EE1" w14:textId="49706CFD" w:rsidR="00E33B90" w:rsidRPr="00710715" w:rsidRDefault="00E33B90" w:rsidP="00E33B90">
      <w:pPr>
        <w:pStyle w:val="BodyText2"/>
      </w:pPr>
      <w:r>
        <w:t xml:space="preserve">DB Tables feature is a troubleshooting tool to view and verify the parameter values in database tables. Also have the facility to export the tables. </w:t>
      </w:r>
    </w:p>
    <w:p w14:paraId="717D1D42" w14:textId="77777777" w:rsidR="003C3A2A" w:rsidRDefault="00E33B90" w:rsidP="00E33B90">
      <w:pPr>
        <w:pStyle w:val="BodyText2"/>
      </w:pPr>
      <w:r w:rsidRPr="00710715">
        <w:t xml:space="preserve">System Admins can view </w:t>
      </w:r>
      <w:r>
        <w:t xml:space="preserve">the database tables using this feature. </w:t>
      </w:r>
    </w:p>
    <w:p w14:paraId="7163579A" w14:textId="3C983AFA" w:rsidR="003C3A2A" w:rsidRDefault="003C3A2A" w:rsidP="003C3A2A">
      <w:pPr>
        <w:pStyle w:val="BodyText2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491498CD" wp14:editId="02579AF5">
                <wp:simplePos x="0" y="0"/>
                <wp:positionH relativeFrom="column">
                  <wp:posOffset>285033</wp:posOffset>
                </wp:positionH>
                <wp:positionV relativeFrom="paragraph">
                  <wp:posOffset>2281520</wp:posOffset>
                </wp:positionV>
                <wp:extent cx="947956" cy="184558"/>
                <wp:effectExtent l="0" t="0" r="24130" b="25400"/>
                <wp:wrapNone/>
                <wp:docPr id="458" name="Rectangle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7956" cy="184558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7AE2D9" id="Rectangle 458" o:spid="_x0000_s1026" style="position:absolute;margin-left:22.45pt;margin-top:179.65pt;width:74.65pt;height:14.5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" filled="f" strokecolor="#ffc000 [3207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04BAB265" wp14:editId="4AFDF079">
                <wp:simplePos x="0" y="0"/>
                <wp:positionH relativeFrom="column">
                  <wp:posOffset>335367</wp:posOffset>
                </wp:positionH>
                <wp:positionV relativeFrom="paragraph">
                  <wp:posOffset>-285</wp:posOffset>
                </wp:positionV>
                <wp:extent cx="4605154" cy="2477770"/>
                <wp:effectExtent l="0" t="0" r="24130" b="17780"/>
                <wp:wrapNone/>
                <wp:docPr id="454" name="Rectangle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5154" cy="24777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277617" id="Rectangle 454" o:spid="_x0000_s1026" style="position:absolute;margin-left:26.4pt;margin-top:0;width:362.6pt;height:195.1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" filled="f" strokecolor="black [3213]" strokeweight="1pt"/>
            </w:pict>
          </mc:Fallback>
        </mc:AlternateContent>
      </w:r>
      <w:r>
        <w:rPr>
          <w:noProof/>
        </w:rPr>
        <w:drawing>
          <wp:inline distT="0" distB="0" distL="0" distR="0" wp14:anchorId="347BD01E" wp14:editId="1A8265E7">
            <wp:extent cx="4597167" cy="2478035"/>
            <wp:effectExtent l="0" t="0" r="0" b="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05507" cy="248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E5DD3" w14:textId="3326115E" w:rsidR="003C3A2A" w:rsidRPr="009251E2" w:rsidRDefault="003C3A2A" w:rsidP="003C3A2A">
      <w:pPr>
        <w:pStyle w:val="FigureCaption"/>
        <w:rPr>
          <w:u w:val="single"/>
        </w:rPr>
      </w:pPr>
      <w:bookmarkStart w:id="267" w:name="_Toc75817181"/>
      <w:r>
        <w:t>Figure 4</w:t>
      </w:r>
      <w:r w:rsidR="001C5893">
        <w:t>8</w:t>
      </w:r>
      <w:r>
        <w:t xml:space="preserve">: </w:t>
      </w:r>
      <w:r w:rsidR="00336E57">
        <w:t>DB Tables</w:t>
      </w:r>
      <w:bookmarkEnd w:id="267"/>
    </w:p>
    <w:p w14:paraId="4267009C" w14:textId="07676B02" w:rsidR="00710715" w:rsidRDefault="00AC73C4" w:rsidP="00E33B90">
      <w:pPr>
        <w:pStyle w:val="BodyText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1E935FBA" wp14:editId="5EFF1D08">
                <wp:simplePos x="0" y="0"/>
                <wp:positionH relativeFrom="column">
                  <wp:posOffset>339835</wp:posOffset>
                </wp:positionH>
                <wp:positionV relativeFrom="paragraph">
                  <wp:posOffset>292238</wp:posOffset>
                </wp:positionV>
                <wp:extent cx="4586909" cy="1600200"/>
                <wp:effectExtent l="0" t="0" r="23495" b="19050"/>
                <wp:wrapNone/>
                <wp:docPr id="472" name="Rectangle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86909" cy="1600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0AB170" id="Rectangle 472" o:spid="_x0000_s1026" style="position:absolute;margin-left:26.75pt;margin-top:23pt;width:361.15pt;height:126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" filled="f" strokecolor="black [3213]" strokeweight="1pt"/>
            </w:pict>
          </mc:Fallback>
        </mc:AlternateContent>
      </w:r>
      <w:r w:rsidR="00E33B90">
        <w:t>Data in tables can be sorted based on dates.</w:t>
      </w:r>
    </w:p>
    <w:p w14:paraId="3DB4097E" w14:textId="45ED4CE0" w:rsidR="003C3A2A" w:rsidRDefault="00336E57" w:rsidP="00336E57">
      <w:pPr>
        <w:pStyle w:val="BodyText2"/>
        <w:tabs>
          <w:tab w:val="center" w:pos="4156"/>
          <w:tab w:val="right" w:pos="8313"/>
        </w:tabs>
        <w:jc w:val="left"/>
      </w:pPr>
      <w:r>
        <w:tab/>
      </w:r>
      <w:r w:rsidR="009F7EBA"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1376F39E" wp14:editId="214FBC5D">
                <wp:simplePos x="0" y="0"/>
                <wp:positionH relativeFrom="column">
                  <wp:posOffset>4508776</wp:posOffset>
                </wp:positionH>
                <wp:positionV relativeFrom="paragraph">
                  <wp:posOffset>160655</wp:posOffset>
                </wp:positionV>
                <wp:extent cx="400767" cy="178904"/>
                <wp:effectExtent l="0" t="0" r="18415" b="12065"/>
                <wp:wrapNone/>
                <wp:docPr id="473" name="Rectangle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767" cy="178904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A50ABD" id="Rectangle 473" o:spid="_x0000_s1026" style="position:absolute;margin-left:355pt;margin-top:12.65pt;width:31.55pt;height:14.1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" filled="f" strokecolor="#ffc000 [3207]" strokeweight="2pt"/>
            </w:pict>
          </mc:Fallback>
        </mc:AlternateContent>
      </w:r>
      <w:r w:rsidR="003C3A2A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47A9735" wp14:editId="00F6E3F8">
                <wp:simplePos x="0" y="0"/>
                <wp:positionH relativeFrom="column">
                  <wp:posOffset>364683</wp:posOffset>
                </wp:positionH>
                <wp:positionV relativeFrom="paragraph">
                  <wp:posOffset>121202</wp:posOffset>
                </wp:positionV>
                <wp:extent cx="1853648" cy="258418"/>
                <wp:effectExtent l="0" t="0" r="13335" b="27940"/>
                <wp:wrapNone/>
                <wp:docPr id="471" name="Rectangle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3648" cy="258418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8CE257" id="Rectangle 471" o:spid="_x0000_s1026" style="position:absolute;margin-left:28.7pt;margin-top:9.55pt;width:145.95pt;height:20.3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" filled="f" strokecolor="#ffc000 [3207]" strokeweight="2pt"/>
            </w:pict>
          </mc:Fallback>
        </mc:AlternateContent>
      </w:r>
      <w:r w:rsidR="003C3A2A">
        <w:rPr>
          <w:noProof/>
        </w:rPr>
        <w:drawing>
          <wp:inline distT="0" distB="0" distL="0" distR="0" wp14:anchorId="4E27166E" wp14:editId="280A796B">
            <wp:extent cx="4606787" cy="1607083"/>
            <wp:effectExtent l="0" t="0" r="3810" b="0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18816" cy="1611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2DCFFD2B" w14:textId="51756EE7" w:rsidR="00336E57" w:rsidRPr="009251E2" w:rsidRDefault="00336E57" w:rsidP="00336E57">
      <w:pPr>
        <w:pStyle w:val="FigureCaption"/>
        <w:rPr>
          <w:u w:val="single"/>
        </w:rPr>
      </w:pPr>
      <w:bookmarkStart w:id="268" w:name="_Toc75817182"/>
      <w:r>
        <w:t>Figure 4</w:t>
      </w:r>
      <w:r w:rsidR="008D289D">
        <w:t>9</w:t>
      </w:r>
      <w:r>
        <w:t>: DB Tables – view specific table</w:t>
      </w:r>
      <w:bookmarkEnd w:id="268"/>
      <w:r>
        <w:t xml:space="preserve"> </w:t>
      </w:r>
    </w:p>
    <w:p w14:paraId="49B91E01" w14:textId="3454D653" w:rsidR="009F7EBA" w:rsidRPr="00710715" w:rsidRDefault="009F7EBA" w:rsidP="009F7EBA">
      <w:pPr>
        <w:pStyle w:val="BodyText2"/>
        <w:jc w:val="left"/>
      </w:pPr>
      <w:r>
        <w:t xml:space="preserve">The table data can be exported using the Export button on the top right. </w:t>
      </w:r>
    </w:p>
    <w:bookmarkEnd w:id="265"/>
    <w:p w14:paraId="36ADFDBB" w14:textId="77777777" w:rsidR="0045380D" w:rsidRDefault="0045380D">
      <w:pPr>
        <w:rPr>
          <w:rFonts w:ascii="Arial Bold" w:eastAsia="Arial Unicode MS" w:hAnsi="Arial Bold" w:cstheme="minorHAnsi"/>
          <w:b/>
          <w:iCs/>
          <w:spacing w:val="20"/>
          <w:kern w:val="32"/>
          <w:position w:val="6"/>
          <w:sz w:val="28"/>
          <w:szCs w:val="28"/>
        </w:rPr>
      </w:pPr>
      <w:r>
        <w:br w:type="page"/>
      </w:r>
    </w:p>
    <w:p w14:paraId="468B7981" w14:textId="08BF8716" w:rsidR="007243D7" w:rsidRDefault="00DC3C89" w:rsidP="00CD5889">
      <w:pPr>
        <w:pStyle w:val="Heading2"/>
      </w:pPr>
      <w:bookmarkStart w:id="269" w:name="_Toc75816864"/>
      <w:r>
        <w:lastRenderedPageBreak/>
        <w:t>Annex 1</w:t>
      </w:r>
      <w:bookmarkEnd w:id="269"/>
    </w:p>
    <w:p w14:paraId="6FC12486" w14:textId="77777777" w:rsidR="00124C60" w:rsidRDefault="00124C60" w:rsidP="00124C60">
      <w:pPr>
        <w:pStyle w:val="BodyText2"/>
      </w:pPr>
      <w:r>
        <w:t xml:space="preserve">This section describes the list of parameters. </w:t>
      </w:r>
    </w:p>
    <w:p w14:paraId="5FA320A3" w14:textId="77777777" w:rsidR="00124C60" w:rsidRDefault="00124C60" w:rsidP="00124C60">
      <w:pPr>
        <w:pStyle w:val="BodyText2"/>
        <w:rPr>
          <w:u w:val="single"/>
        </w:rPr>
      </w:pPr>
      <w:r>
        <w:t>The list is categorized based on the different functionality in the system</w:t>
      </w:r>
      <w:r w:rsidRPr="003773FE">
        <w:rPr>
          <w:u w:val="single"/>
        </w:rPr>
        <w:t xml:space="preserve"> </w:t>
      </w:r>
    </w:p>
    <w:p w14:paraId="10280614" w14:textId="77777777" w:rsidR="00124C60" w:rsidRDefault="00124C60" w:rsidP="00124C60">
      <w:pPr>
        <w:pStyle w:val="BodyText2"/>
        <w:rPr>
          <w:u w:val="single"/>
        </w:rPr>
      </w:pPr>
    </w:p>
    <w:p w14:paraId="6A7DE037" w14:textId="77777777" w:rsidR="00AC6632" w:rsidRPr="003773FE" w:rsidRDefault="00AC6632" w:rsidP="00124C60">
      <w:pPr>
        <w:pStyle w:val="BodyText2"/>
        <w:rPr>
          <w:u w:val="single"/>
        </w:rPr>
      </w:pPr>
      <w:r w:rsidRPr="003773FE">
        <w:rPr>
          <w:u w:val="single"/>
        </w:rPr>
        <w:t>Register Device Feature Related Parameters</w:t>
      </w:r>
    </w:p>
    <w:tbl>
      <w:tblPr>
        <w:tblW w:w="0" w:type="auto"/>
        <w:jc w:val="center"/>
        <w:tbl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single" w:sz="4" w:space="0" w:color="4472C4" w:themeColor="accent5"/>
          <w:insideV w:val="single" w:sz="4" w:space="0" w:color="4472C4" w:themeColor="accent5"/>
        </w:tblBorders>
        <w:tblLayout w:type="fixed"/>
        <w:tblLook w:val="01E0" w:firstRow="1" w:lastRow="1" w:firstColumn="1" w:lastColumn="1" w:noHBand="0" w:noVBand="0"/>
      </w:tblPr>
      <w:tblGrid>
        <w:gridCol w:w="4503"/>
        <w:gridCol w:w="4026"/>
      </w:tblGrid>
      <w:tr w:rsidR="00AB039A" w:rsidRPr="003D50EC" w14:paraId="42FC195F" w14:textId="77777777" w:rsidTr="00AB039A">
        <w:trPr>
          <w:trHeight w:val="293"/>
          <w:tblHeader/>
          <w:jc w:val="center"/>
        </w:trPr>
        <w:tc>
          <w:tcPr>
            <w:tcW w:w="4503" w:type="dxa"/>
            <w:shd w:val="clear" w:color="auto" w:fill="5B9BD5" w:themeFill="accent1"/>
          </w:tcPr>
          <w:p w14:paraId="620DA8C8" w14:textId="77777777" w:rsidR="00AB039A" w:rsidRPr="0001372C" w:rsidRDefault="00AB039A" w:rsidP="00AB039A">
            <w:pPr>
              <w:pStyle w:val="BodyText2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Parameter Name</w:t>
            </w:r>
          </w:p>
        </w:tc>
        <w:tc>
          <w:tcPr>
            <w:tcW w:w="4026" w:type="dxa"/>
            <w:shd w:val="clear" w:color="auto" w:fill="5B9BD5" w:themeFill="accent1"/>
          </w:tcPr>
          <w:p w14:paraId="4110F7B8" w14:textId="77777777" w:rsidR="00AB039A" w:rsidRPr="0001372C" w:rsidRDefault="00AB039A" w:rsidP="00AB039A">
            <w:pPr>
              <w:pStyle w:val="BodyText2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  <w:lang w:val="fr-FR"/>
              </w:rPr>
              <w:t>Possible Value</w:t>
            </w:r>
          </w:p>
        </w:tc>
      </w:tr>
      <w:tr w:rsidR="00AB039A" w:rsidRPr="003D50EC" w14:paraId="1767E34B" w14:textId="77777777" w:rsidTr="00AB039A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5C662EF2" w14:textId="01E690C9" w:rsidR="00AB039A" w:rsidRPr="00B708C5" w:rsidRDefault="00AB039A" w:rsidP="00AB039A">
            <w:pPr>
              <w:pStyle w:val="ListBullet1"/>
              <w:numPr>
                <w:ilvl w:val="0"/>
                <w:numId w:val="0"/>
              </w:numPr>
            </w:pPr>
            <w:r w:rsidRPr="00FE27EB">
              <w:rPr>
                <w:rFonts w:ascii="Lucida Grande" w:hAnsi="Lucida Grande" w:cs="Lucida Grande"/>
                <w:color w:val="000000"/>
              </w:rPr>
              <w:t xml:space="preserve">Date in MM-DD </w:t>
            </w:r>
            <w:r w:rsidR="004F4E3C" w:rsidRPr="00FE27EB">
              <w:rPr>
                <w:rFonts w:ascii="Lucida Grande" w:hAnsi="Lucida Grande" w:cs="Lucida Grande"/>
                <w:color w:val="000000"/>
              </w:rPr>
              <w:t>format that</w:t>
            </w:r>
            <w:r w:rsidRPr="00FE27EB">
              <w:rPr>
                <w:rFonts w:ascii="Lucida Grande" w:hAnsi="Lucida Grande" w:cs="Lucida Grande"/>
                <w:color w:val="000000"/>
              </w:rPr>
              <w:t xml:space="preserve"> decide when the year start for </w:t>
            </w:r>
            <w:r w:rsidR="004F4E3C" w:rsidRPr="00FE27EB">
              <w:rPr>
                <w:rFonts w:ascii="Lucida Grande" w:hAnsi="Lucida Grande" w:cs="Lucida Grande"/>
                <w:color w:val="000000"/>
              </w:rPr>
              <w:t>Cambodian</w:t>
            </w:r>
            <w:r w:rsidRPr="00FE27EB">
              <w:rPr>
                <w:rFonts w:ascii="Lucida Grande" w:hAnsi="Lucida Grande" w:cs="Lucida Grande"/>
                <w:color w:val="000000"/>
              </w:rPr>
              <w:t xml:space="preserve"> user. If value is 04-01, it means that the year is from 1 April to 31st March.  </w:t>
            </w:r>
          </w:p>
        </w:tc>
        <w:tc>
          <w:tcPr>
            <w:tcW w:w="4026" w:type="dxa"/>
            <w:shd w:val="clear" w:color="auto" w:fill="auto"/>
          </w:tcPr>
          <w:p w14:paraId="5723E729" w14:textId="2C23CE22" w:rsidR="00AB039A" w:rsidRPr="00B708C5" w:rsidRDefault="00AB039A" w:rsidP="00AB039A">
            <w:pPr>
              <w:pStyle w:val="BodyText2"/>
              <w:rPr>
                <w:rFonts w:ascii="Arial Unicode MS" w:hAnsi="Arial Unicode MS" w:cs="Arial Unicode MS"/>
                <w:sz w:val="18"/>
              </w:rPr>
            </w:pPr>
            <w:r>
              <w:rPr>
                <w:rFonts w:ascii="Lucida Grande" w:hAnsi="Lucida Grande" w:cs="Lucida Grande"/>
                <w:color w:val="000000"/>
              </w:rPr>
              <w:t>04-01</w:t>
            </w:r>
          </w:p>
        </w:tc>
      </w:tr>
      <w:tr w:rsidR="00AB039A" w:rsidRPr="003D50EC" w14:paraId="5420BAD5" w14:textId="77777777" w:rsidTr="00AB039A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07876E18" w14:textId="2F18CD6F" w:rsidR="00AB039A" w:rsidRDefault="001A28A1" w:rsidP="00AB039A">
            <w:pPr>
              <w:pStyle w:val="ListBullet1"/>
              <w:numPr>
                <w:ilvl w:val="0"/>
                <w:numId w:val="0"/>
              </w:numPr>
            </w:pPr>
            <w:r w:rsidRPr="00547206">
              <w:rPr>
                <w:rFonts w:ascii="Lucida Grande" w:hAnsi="Lucida Grande" w:cs="Lucida Grande"/>
                <w:color w:val="000000"/>
              </w:rPr>
              <w:t>Time Period in days given to end user to pay custom tax and regularize the device</w:t>
            </w:r>
          </w:p>
        </w:tc>
        <w:tc>
          <w:tcPr>
            <w:tcW w:w="4026" w:type="dxa"/>
            <w:shd w:val="clear" w:color="auto" w:fill="auto"/>
          </w:tcPr>
          <w:p w14:paraId="71974AE2" w14:textId="0F797B29" w:rsidR="00AB039A" w:rsidRDefault="001A28A1" w:rsidP="00AB039A">
            <w:pPr>
              <w:pStyle w:val="BodyText2"/>
            </w:pPr>
            <w:r>
              <w:t>30</w:t>
            </w:r>
          </w:p>
        </w:tc>
      </w:tr>
      <w:tr w:rsidR="00AB039A" w:rsidRPr="003D50EC" w14:paraId="07ACEA67" w14:textId="77777777" w:rsidTr="00AB039A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1FEBE6D9" w14:textId="0866973C" w:rsidR="00AB039A" w:rsidRDefault="001A28A1" w:rsidP="00AB039A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BA771E">
              <w:rPr>
                <w:rFonts w:ascii="Lucida Grande" w:hAnsi="Lucida Grande" w:cs="Lucida Grande"/>
                <w:color w:val="000000"/>
              </w:rPr>
              <w:t>Visa Expiry Period in days in case visa details are not provided by foreigner while registering the device</w:t>
            </w:r>
          </w:p>
        </w:tc>
        <w:tc>
          <w:tcPr>
            <w:tcW w:w="4026" w:type="dxa"/>
            <w:shd w:val="clear" w:color="auto" w:fill="auto"/>
          </w:tcPr>
          <w:p w14:paraId="3803DFC9" w14:textId="284376BE" w:rsidR="00AB039A" w:rsidRDefault="001A28A1" w:rsidP="00AB039A">
            <w:pPr>
              <w:pStyle w:val="BodyText2"/>
            </w:pPr>
            <w:r>
              <w:rPr>
                <w:rFonts w:ascii="Lucida Grande" w:hAnsi="Lucida Grande" w:cs="Lucida Grande"/>
                <w:color w:val="000000"/>
              </w:rPr>
              <w:t>30</w:t>
            </w:r>
          </w:p>
        </w:tc>
      </w:tr>
      <w:tr w:rsidR="00AB039A" w:rsidRPr="003D50EC" w14:paraId="073107A8" w14:textId="77777777" w:rsidTr="00AB039A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0FA936BB" w14:textId="10D67E12" w:rsidR="00AB039A" w:rsidRPr="007F793C" w:rsidRDefault="001A28A1" w:rsidP="00AB039A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783E6E">
              <w:rPr>
                <w:rFonts w:ascii="Lucida Grande" w:hAnsi="Lucida Grande" w:cs="Lucida Grande"/>
                <w:color w:val="000000"/>
              </w:rPr>
              <w:t>Flag to indicate if the Notification is to be sent for Tax not Paid case to end user</w:t>
            </w:r>
            <w:r w:rsidR="00AB039A" w:rsidRPr="00D11B89">
              <w:rPr>
                <w:rFonts w:ascii="Lucida Grande" w:hAnsi="Lucida Grande" w:cs="Lucida Grande"/>
                <w:color w:val="000000"/>
              </w:rPr>
              <w:t>.</w:t>
            </w:r>
          </w:p>
        </w:tc>
        <w:tc>
          <w:tcPr>
            <w:tcW w:w="4026" w:type="dxa"/>
            <w:shd w:val="clear" w:color="auto" w:fill="auto"/>
          </w:tcPr>
          <w:p w14:paraId="69A55815" w14:textId="5A4ED4EA" w:rsidR="00AB039A" w:rsidRPr="00C71F9B" w:rsidRDefault="001A28A1" w:rsidP="00AB039A">
            <w:pPr>
              <w:pStyle w:val="BodyText2"/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Y. Y stands for Yes and N stand for No</w:t>
            </w:r>
          </w:p>
        </w:tc>
      </w:tr>
    </w:tbl>
    <w:p w14:paraId="4D20BD92" w14:textId="77777777" w:rsidR="00DC3C89" w:rsidRDefault="00DC3C89" w:rsidP="000040AB">
      <w:pPr>
        <w:pStyle w:val="BodyText2"/>
      </w:pPr>
    </w:p>
    <w:p w14:paraId="7C155B2F" w14:textId="4ECB4A35" w:rsidR="005F60B2" w:rsidRPr="003773FE" w:rsidRDefault="0039047C" w:rsidP="005F60B2">
      <w:pPr>
        <w:pStyle w:val="BodyText2"/>
        <w:rPr>
          <w:u w:val="single"/>
        </w:rPr>
      </w:pPr>
      <w:r>
        <w:rPr>
          <w:u w:val="single"/>
        </w:rPr>
        <w:t>Blacklist</w:t>
      </w:r>
      <w:r w:rsidR="005F60B2" w:rsidRPr="003773FE">
        <w:rPr>
          <w:u w:val="single"/>
        </w:rPr>
        <w:t xml:space="preserve"> Feature Related Parameters</w:t>
      </w:r>
    </w:p>
    <w:tbl>
      <w:tblPr>
        <w:tblW w:w="0" w:type="auto"/>
        <w:jc w:val="center"/>
        <w:tbl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single" w:sz="4" w:space="0" w:color="4472C4" w:themeColor="accent5"/>
          <w:insideV w:val="single" w:sz="4" w:space="0" w:color="4472C4" w:themeColor="accent5"/>
        </w:tblBorders>
        <w:tblLayout w:type="fixed"/>
        <w:tblLook w:val="01E0" w:firstRow="1" w:lastRow="1" w:firstColumn="1" w:lastColumn="1" w:noHBand="0" w:noVBand="0"/>
      </w:tblPr>
      <w:tblGrid>
        <w:gridCol w:w="4503"/>
        <w:gridCol w:w="4026"/>
      </w:tblGrid>
      <w:tr w:rsidR="005F60B2" w:rsidRPr="003D50EC" w14:paraId="58845F37" w14:textId="77777777" w:rsidTr="0039047C">
        <w:trPr>
          <w:trHeight w:val="293"/>
          <w:tblHeader/>
          <w:jc w:val="center"/>
        </w:trPr>
        <w:tc>
          <w:tcPr>
            <w:tcW w:w="4503" w:type="dxa"/>
            <w:shd w:val="clear" w:color="auto" w:fill="5B9BD5" w:themeFill="accent1"/>
          </w:tcPr>
          <w:p w14:paraId="5A580F69" w14:textId="77777777" w:rsidR="005F60B2" w:rsidRPr="0001372C" w:rsidRDefault="005F60B2" w:rsidP="005F60B2">
            <w:pPr>
              <w:pStyle w:val="BodyText2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Parameter Name</w:t>
            </w:r>
          </w:p>
        </w:tc>
        <w:tc>
          <w:tcPr>
            <w:tcW w:w="4026" w:type="dxa"/>
            <w:shd w:val="clear" w:color="auto" w:fill="5B9BD5" w:themeFill="accent1"/>
          </w:tcPr>
          <w:p w14:paraId="7F541A5D" w14:textId="77777777" w:rsidR="005F60B2" w:rsidRPr="0001372C" w:rsidRDefault="005F60B2" w:rsidP="005F60B2">
            <w:pPr>
              <w:pStyle w:val="BodyText2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  <w:lang w:val="fr-FR"/>
              </w:rPr>
              <w:t>Possible Value</w:t>
            </w:r>
          </w:p>
        </w:tc>
      </w:tr>
      <w:tr w:rsidR="005F60B2" w:rsidRPr="003D50EC" w14:paraId="7F5D09D1" w14:textId="77777777" w:rsidTr="0039047C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69459D84" w14:textId="5E749C44" w:rsidR="005F60B2" w:rsidRPr="00B708C5" w:rsidRDefault="0039047C" w:rsidP="005F60B2">
            <w:pPr>
              <w:pStyle w:val="ListBullet1"/>
              <w:numPr>
                <w:ilvl w:val="0"/>
                <w:numId w:val="0"/>
              </w:numPr>
            </w:pPr>
            <w:r>
              <w:rPr>
                <w:rFonts w:ascii="Lucida Grande" w:hAnsi="Lucida Grande" w:cs="Lucida Grande"/>
                <w:color w:val="000000"/>
              </w:rPr>
              <w:t xml:space="preserve">Base Path from where </w:t>
            </w:r>
            <w:r w:rsidRPr="00035A07">
              <w:rPr>
                <w:rFonts w:ascii="Lucida Grande" w:hAnsi="Lucida Grande" w:cs="Lucida Grande"/>
                <w:color w:val="000000"/>
              </w:rPr>
              <w:t>full and incremental blacklist file would be maintained in the CEIR syste</w:t>
            </w:r>
            <w:r>
              <w:rPr>
                <w:rFonts w:ascii="Lucida Grande" w:hAnsi="Lucida Grande" w:cs="Lucida Grande"/>
                <w:color w:val="000000"/>
              </w:rPr>
              <w:t>m</w:t>
            </w:r>
          </w:p>
        </w:tc>
        <w:tc>
          <w:tcPr>
            <w:tcW w:w="4026" w:type="dxa"/>
            <w:shd w:val="clear" w:color="auto" w:fill="auto"/>
          </w:tcPr>
          <w:p w14:paraId="2EB8B74E" w14:textId="5C2EEE7B" w:rsidR="005F60B2" w:rsidRPr="00B708C5" w:rsidRDefault="0039047C" w:rsidP="005F60B2">
            <w:pPr>
              <w:pStyle w:val="BodyText2"/>
              <w:rPr>
                <w:rFonts w:ascii="Arial Unicode MS" w:hAnsi="Arial Unicode MS" w:cs="Arial Unicode MS"/>
                <w:sz w:val="18"/>
              </w:rPr>
            </w:pPr>
            <w:r w:rsidRPr="00FE6E43">
              <w:rPr>
                <w:rFonts w:ascii="Lucida Grande" w:hAnsi="Lucida Grande" w:cs="Lucida Grande"/>
                <w:color w:val="000000"/>
              </w:rPr>
              <w:t>/var/www/html/downloads/</w:t>
            </w:r>
            <w:proofErr w:type="spellStart"/>
            <w:r w:rsidRPr="00FE6E43">
              <w:rPr>
                <w:rFonts w:ascii="Lucida Grande" w:hAnsi="Lucida Grande" w:cs="Lucida Grande"/>
                <w:color w:val="000000"/>
              </w:rPr>
              <w:t>blackListFiles</w:t>
            </w:r>
            <w:proofErr w:type="spellEnd"/>
            <w:r w:rsidRPr="00FE6E43">
              <w:rPr>
                <w:rFonts w:ascii="Lucida Grande" w:hAnsi="Lucida Grande" w:cs="Lucida Grande"/>
                <w:color w:val="000000"/>
              </w:rPr>
              <w:t>/</w:t>
            </w:r>
          </w:p>
        </w:tc>
      </w:tr>
      <w:tr w:rsidR="005F60B2" w:rsidRPr="003D50EC" w14:paraId="2B9BEA0D" w14:textId="77777777" w:rsidTr="0039047C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2F4E9901" w14:textId="2A5D1000" w:rsidR="005F60B2" w:rsidRDefault="0039047C" w:rsidP="005F60B2">
            <w:pPr>
              <w:pStyle w:val="ListBullet1"/>
              <w:numPr>
                <w:ilvl w:val="0"/>
                <w:numId w:val="0"/>
              </w:numPr>
            </w:pPr>
            <w:r>
              <w:rPr>
                <w:rFonts w:ascii="Lucida Grande" w:hAnsi="Lucida Grande" w:cs="Lucida Grande"/>
                <w:color w:val="000000"/>
              </w:rPr>
              <w:t xml:space="preserve">Time Period in days </w:t>
            </w:r>
            <w:r w:rsidRPr="001737D5">
              <w:rPr>
                <w:rFonts w:ascii="Lucida Grande" w:hAnsi="Lucida Grande" w:cs="Lucida Grande"/>
                <w:color w:val="000000"/>
              </w:rPr>
              <w:t>when the Full Blacklist file would be generated in the CEIR system</w:t>
            </w:r>
            <w:r w:rsidR="005F60B2" w:rsidRPr="00F912E6">
              <w:rPr>
                <w:rFonts w:ascii="Lucida Grande" w:hAnsi="Lucida Grande" w:cs="Lucida Grande"/>
                <w:color w:val="000000"/>
              </w:rPr>
              <w:t>.</w:t>
            </w:r>
          </w:p>
        </w:tc>
        <w:tc>
          <w:tcPr>
            <w:tcW w:w="4026" w:type="dxa"/>
            <w:shd w:val="clear" w:color="auto" w:fill="auto"/>
          </w:tcPr>
          <w:p w14:paraId="75507B6D" w14:textId="149B7FF6" w:rsidR="005F60B2" w:rsidRDefault="0039047C" w:rsidP="005F60B2">
            <w:pPr>
              <w:pStyle w:val="BodyText2"/>
            </w:pPr>
            <w:r>
              <w:t>7</w:t>
            </w:r>
          </w:p>
        </w:tc>
      </w:tr>
      <w:tr w:rsidR="0039047C" w:rsidRPr="003D50EC" w14:paraId="708BC05A" w14:textId="77777777" w:rsidTr="0039047C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6751FD1E" w14:textId="02739AB0" w:rsidR="0039047C" w:rsidRDefault="0039047C" w:rsidP="005F60B2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 xml:space="preserve">Time Period in days </w:t>
            </w:r>
            <w:r w:rsidRPr="00797F46">
              <w:rPr>
                <w:rFonts w:ascii="Lucida Grande" w:hAnsi="Lucida Grande" w:cs="Lucida Grande"/>
                <w:color w:val="000000"/>
              </w:rPr>
              <w:t>when the Incremental Blacklist file would be generated in the CEIR system</w:t>
            </w:r>
          </w:p>
        </w:tc>
        <w:tc>
          <w:tcPr>
            <w:tcW w:w="4026" w:type="dxa"/>
            <w:shd w:val="clear" w:color="auto" w:fill="auto"/>
          </w:tcPr>
          <w:p w14:paraId="4F6854D8" w14:textId="280204AA" w:rsidR="0039047C" w:rsidRDefault="0039047C" w:rsidP="005F60B2">
            <w:pPr>
              <w:pStyle w:val="BodyText2"/>
            </w:pPr>
            <w:r>
              <w:t>1</w:t>
            </w:r>
          </w:p>
        </w:tc>
      </w:tr>
      <w:tr w:rsidR="0039047C" w:rsidRPr="003D50EC" w14:paraId="7853351A" w14:textId="77777777" w:rsidTr="0039047C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03477D18" w14:textId="3BBA3C81" w:rsidR="0039047C" w:rsidRDefault="0039047C" w:rsidP="005F60B2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7F793C">
              <w:rPr>
                <w:rFonts w:ascii="Lucida Grande" w:hAnsi="Lucida Grande" w:cs="Lucida Grande"/>
                <w:color w:val="000000"/>
              </w:rPr>
              <w:lastRenderedPageBreak/>
              <w:t>Base URL from where full and incremental Blacklist file would be available for download</w:t>
            </w:r>
            <w:r>
              <w:rPr>
                <w:rFonts w:ascii="Lucida Grande" w:hAnsi="Lucida Grande" w:cs="Lucida Grande"/>
                <w:color w:val="000000"/>
              </w:rPr>
              <w:t xml:space="preserve"> </w:t>
            </w:r>
            <w:r w:rsidRPr="007F793C">
              <w:rPr>
                <w:rFonts w:ascii="Lucida Grande" w:hAnsi="Lucida Grande" w:cs="Lucida Grande"/>
                <w:color w:val="000000"/>
              </w:rPr>
              <w:t>by operator from the CEIR system</w:t>
            </w:r>
            <w:r>
              <w:rPr>
                <w:rFonts w:ascii="Lucida Grande" w:hAnsi="Lucida Grande" w:cs="Lucida Grande"/>
                <w:color w:val="000000"/>
              </w:rPr>
              <w:t>.</w:t>
            </w:r>
            <w:r w:rsidRPr="007F793C">
              <w:rPr>
                <w:rFonts w:ascii="Lucida Grande" w:hAnsi="Lucida Grande" w:cs="Lucida Grande"/>
                <w:color w:val="000000"/>
              </w:rPr>
              <w:t xml:space="preserve">   </w:t>
            </w:r>
          </w:p>
        </w:tc>
        <w:tc>
          <w:tcPr>
            <w:tcW w:w="4026" w:type="dxa"/>
            <w:shd w:val="clear" w:color="auto" w:fill="auto"/>
          </w:tcPr>
          <w:p w14:paraId="6896B2B8" w14:textId="455AC7D7" w:rsidR="0039047C" w:rsidRDefault="0039047C" w:rsidP="005F60B2">
            <w:pPr>
              <w:pStyle w:val="BodyText2"/>
            </w:pPr>
            <w:r w:rsidRPr="00C71F9B">
              <w:rPr>
                <w:rFonts w:ascii="Lucida Grande" w:hAnsi="Lucida Grande" w:cs="Lucida Grande"/>
                <w:color w:val="000000"/>
              </w:rPr>
              <w:t>http://13.127.239.247/downloads/blackListFiles/</w:t>
            </w:r>
          </w:p>
        </w:tc>
      </w:tr>
      <w:tr w:rsidR="0039047C" w:rsidRPr="003D50EC" w14:paraId="2C1E0CA5" w14:textId="77777777" w:rsidTr="0039047C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27DE3583" w14:textId="512848BB" w:rsidR="0039047C" w:rsidRPr="007F793C" w:rsidRDefault="0039047C" w:rsidP="005F60B2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D11B89">
              <w:rPr>
                <w:rFonts w:ascii="Lucida Grande" w:hAnsi="Lucida Grande" w:cs="Lucida Grande"/>
                <w:color w:val="000000"/>
              </w:rPr>
              <w:t>Dirty Period in day</w:t>
            </w:r>
            <w:r>
              <w:rPr>
                <w:rFonts w:ascii="Lucida Grande" w:hAnsi="Lucida Grande" w:cs="Lucida Grande"/>
                <w:color w:val="000000"/>
              </w:rPr>
              <w:t>s</w:t>
            </w:r>
            <w:r w:rsidRPr="00D11B89">
              <w:rPr>
                <w:rFonts w:ascii="Lucida Grande" w:hAnsi="Lucida Grande" w:cs="Lucida Grande"/>
                <w:color w:val="000000"/>
              </w:rPr>
              <w:t xml:space="preserve"> for which the blacklist number found in GSMA are maintained in the CEIR system.</w:t>
            </w:r>
          </w:p>
        </w:tc>
        <w:tc>
          <w:tcPr>
            <w:tcW w:w="4026" w:type="dxa"/>
            <w:shd w:val="clear" w:color="auto" w:fill="auto"/>
          </w:tcPr>
          <w:p w14:paraId="12B7B16B" w14:textId="117B2154" w:rsidR="0039047C" w:rsidRPr="00C71F9B" w:rsidRDefault="0039047C" w:rsidP="005F60B2">
            <w:pPr>
              <w:pStyle w:val="BodyText2"/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180</w:t>
            </w:r>
          </w:p>
        </w:tc>
      </w:tr>
    </w:tbl>
    <w:p w14:paraId="176ECC77" w14:textId="77777777" w:rsidR="005F60B2" w:rsidRDefault="005F60B2" w:rsidP="005F60B2">
      <w:pPr>
        <w:pStyle w:val="BodyText2"/>
      </w:pPr>
    </w:p>
    <w:p w14:paraId="10A6BF9C" w14:textId="607FE79C" w:rsidR="005F60B2" w:rsidRPr="003773FE" w:rsidRDefault="0039047C" w:rsidP="005F60B2">
      <w:pPr>
        <w:pStyle w:val="BodyText2"/>
        <w:rPr>
          <w:u w:val="single"/>
        </w:rPr>
      </w:pPr>
      <w:proofErr w:type="spellStart"/>
      <w:r>
        <w:rPr>
          <w:u w:val="single"/>
        </w:rPr>
        <w:t>Greylist</w:t>
      </w:r>
      <w:proofErr w:type="spellEnd"/>
      <w:r w:rsidR="005F60B2" w:rsidRPr="003773FE">
        <w:rPr>
          <w:u w:val="single"/>
        </w:rPr>
        <w:t xml:space="preserve"> Feature Related Parameters</w:t>
      </w:r>
    </w:p>
    <w:tbl>
      <w:tblPr>
        <w:tblW w:w="0" w:type="auto"/>
        <w:jc w:val="center"/>
        <w:tbl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single" w:sz="4" w:space="0" w:color="4472C4" w:themeColor="accent5"/>
          <w:insideV w:val="single" w:sz="4" w:space="0" w:color="4472C4" w:themeColor="accent5"/>
        </w:tblBorders>
        <w:tblLayout w:type="fixed"/>
        <w:tblLook w:val="01E0" w:firstRow="1" w:lastRow="1" w:firstColumn="1" w:lastColumn="1" w:noHBand="0" w:noVBand="0"/>
      </w:tblPr>
      <w:tblGrid>
        <w:gridCol w:w="4503"/>
        <w:gridCol w:w="4026"/>
      </w:tblGrid>
      <w:tr w:rsidR="00AB039A" w:rsidRPr="003D50EC" w14:paraId="16E23EE7" w14:textId="77777777" w:rsidTr="00AB039A">
        <w:trPr>
          <w:trHeight w:val="293"/>
          <w:tblHeader/>
          <w:jc w:val="center"/>
        </w:trPr>
        <w:tc>
          <w:tcPr>
            <w:tcW w:w="4503" w:type="dxa"/>
            <w:shd w:val="clear" w:color="auto" w:fill="5B9BD5" w:themeFill="accent1"/>
          </w:tcPr>
          <w:p w14:paraId="45B19443" w14:textId="77777777" w:rsidR="00AB039A" w:rsidRPr="0001372C" w:rsidRDefault="00AB039A" w:rsidP="00AB039A">
            <w:pPr>
              <w:pStyle w:val="BodyText2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Parameter Name</w:t>
            </w:r>
          </w:p>
        </w:tc>
        <w:tc>
          <w:tcPr>
            <w:tcW w:w="4026" w:type="dxa"/>
            <w:shd w:val="clear" w:color="auto" w:fill="5B9BD5" w:themeFill="accent1"/>
          </w:tcPr>
          <w:p w14:paraId="4891A7E1" w14:textId="77777777" w:rsidR="00AB039A" w:rsidRPr="0001372C" w:rsidRDefault="00AB039A" w:rsidP="00AB039A">
            <w:pPr>
              <w:pStyle w:val="BodyText2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  <w:lang w:val="fr-FR"/>
              </w:rPr>
              <w:t>Possible Value</w:t>
            </w:r>
          </w:p>
        </w:tc>
      </w:tr>
      <w:tr w:rsidR="00AB039A" w:rsidRPr="003D50EC" w14:paraId="4C25C0C7" w14:textId="77777777" w:rsidTr="00AB039A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0093E76F" w14:textId="429E7475" w:rsidR="00AB039A" w:rsidRPr="00B708C5" w:rsidRDefault="00AB039A" w:rsidP="00AB039A">
            <w:pPr>
              <w:pStyle w:val="ListBullet1"/>
              <w:numPr>
                <w:ilvl w:val="0"/>
                <w:numId w:val="0"/>
              </w:numPr>
            </w:pPr>
            <w:r>
              <w:rPr>
                <w:rFonts w:ascii="Lucida Grande" w:hAnsi="Lucida Grande" w:cs="Lucida Grande"/>
                <w:color w:val="000000"/>
              </w:rPr>
              <w:t xml:space="preserve">Base Path from where </w:t>
            </w:r>
            <w:r w:rsidRPr="00035A07">
              <w:rPr>
                <w:rFonts w:ascii="Lucida Grande" w:hAnsi="Lucida Grande" w:cs="Lucida Grande"/>
                <w:color w:val="000000"/>
              </w:rPr>
              <w:t xml:space="preserve">full and incremental </w:t>
            </w:r>
            <w:proofErr w:type="spellStart"/>
            <w:r>
              <w:rPr>
                <w:rFonts w:ascii="Lucida Grande" w:hAnsi="Lucida Grande" w:cs="Lucida Grande"/>
                <w:color w:val="000000"/>
              </w:rPr>
              <w:t>Greylist</w:t>
            </w:r>
            <w:proofErr w:type="spellEnd"/>
            <w:r w:rsidRPr="00035A07">
              <w:rPr>
                <w:rFonts w:ascii="Lucida Grande" w:hAnsi="Lucida Grande" w:cs="Lucida Grande"/>
                <w:color w:val="000000"/>
              </w:rPr>
              <w:t xml:space="preserve"> file would be maintained in the CEIR syste</w:t>
            </w:r>
            <w:r>
              <w:rPr>
                <w:rFonts w:ascii="Lucida Grande" w:hAnsi="Lucida Grande" w:cs="Lucida Grande"/>
                <w:color w:val="000000"/>
              </w:rPr>
              <w:t>m</w:t>
            </w:r>
          </w:p>
        </w:tc>
        <w:tc>
          <w:tcPr>
            <w:tcW w:w="4026" w:type="dxa"/>
            <w:shd w:val="clear" w:color="auto" w:fill="auto"/>
          </w:tcPr>
          <w:p w14:paraId="452233B0" w14:textId="383A5F6A" w:rsidR="00AB039A" w:rsidRPr="00B708C5" w:rsidRDefault="00AB039A" w:rsidP="00AB039A">
            <w:pPr>
              <w:pStyle w:val="BodyText2"/>
              <w:rPr>
                <w:rFonts w:ascii="Arial Unicode MS" w:hAnsi="Arial Unicode MS" w:cs="Arial Unicode MS"/>
                <w:sz w:val="18"/>
              </w:rPr>
            </w:pPr>
            <w:r>
              <w:rPr>
                <w:rFonts w:ascii="Lucida Grande" w:hAnsi="Lucida Grande" w:cs="Lucida Grande"/>
                <w:color w:val="000000"/>
              </w:rPr>
              <w:t>/var/www/html/downloads/</w:t>
            </w:r>
            <w:proofErr w:type="spellStart"/>
            <w:r>
              <w:rPr>
                <w:rFonts w:ascii="Lucida Grande" w:hAnsi="Lucida Grande" w:cs="Lucida Grande"/>
                <w:color w:val="000000"/>
              </w:rPr>
              <w:t>greylist</w:t>
            </w:r>
            <w:r w:rsidRPr="00FE6E43">
              <w:rPr>
                <w:rFonts w:ascii="Lucida Grande" w:hAnsi="Lucida Grande" w:cs="Lucida Grande"/>
                <w:color w:val="000000"/>
              </w:rPr>
              <w:t>Files</w:t>
            </w:r>
            <w:proofErr w:type="spellEnd"/>
            <w:r w:rsidRPr="00FE6E43">
              <w:rPr>
                <w:rFonts w:ascii="Lucida Grande" w:hAnsi="Lucida Grande" w:cs="Lucida Grande"/>
                <w:color w:val="000000"/>
              </w:rPr>
              <w:t>/</w:t>
            </w:r>
          </w:p>
        </w:tc>
      </w:tr>
      <w:tr w:rsidR="00AB039A" w:rsidRPr="003D50EC" w14:paraId="719FC0C1" w14:textId="77777777" w:rsidTr="00AB039A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5F616F6D" w14:textId="535979D2" w:rsidR="00AB039A" w:rsidRDefault="00AB039A" w:rsidP="00AB039A">
            <w:pPr>
              <w:pStyle w:val="ListBullet1"/>
              <w:numPr>
                <w:ilvl w:val="0"/>
                <w:numId w:val="0"/>
              </w:numPr>
            </w:pPr>
            <w:r>
              <w:rPr>
                <w:rFonts w:ascii="Lucida Grande" w:hAnsi="Lucida Grande" w:cs="Lucida Grande"/>
                <w:color w:val="000000"/>
              </w:rPr>
              <w:t xml:space="preserve">Time Period in days </w:t>
            </w:r>
            <w:r w:rsidRPr="001737D5">
              <w:rPr>
                <w:rFonts w:ascii="Lucida Grande" w:hAnsi="Lucida Grande" w:cs="Lucida Grande"/>
                <w:color w:val="000000"/>
              </w:rPr>
              <w:t xml:space="preserve">when the Full </w:t>
            </w:r>
            <w:proofErr w:type="spellStart"/>
            <w:r>
              <w:rPr>
                <w:rFonts w:ascii="Lucida Grande" w:hAnsi="Lucida Grande" w:cs="Lucida Grande"/>
                <w:color w:val="000000"/>
              </w:rPr>
              <w:t>Greylist</w:t>
            </w:r>
            <w:proofErr w:type="spellEnd"/>
            <w:r w:rsidRPr="001737D5">
              <w:rPr>
                <w:rFonts w:ascii="Lucida Grande" w:hAnsi="Lucida Grande" w:cs="Lucida Grande"/>
                <w:color w:val="000000"/>
              </w:rPr>
              <w:t xml:space="preserve"> file would be generated in the CEIR system</w:t>
            </w:r>
            <w:r w:rsidRPr="00F912E6">
              <w:rPr>
                <w:rFonts w:ascii="Lucida Grande" w:hAnsi="Lucida Grande" w:cs="Lucida Grande"/>
                <w:color w:val="000000"/>
              </w:rPr>
              <w:t>.</w:t>
            </w:r>
          </w:p>
        </w:tc>
        <w:tc>
          <w:tcPr>
            <w:tcW w:w="4026" w:type="dxa"/>
            <w:shd w:val="clear" w:color="auto" w:fill="auto"/>
          </w:tcPr>
          <w:p w14:paraId="37FCA055" w14:textId="77777777" w:rsidR="00AB039A" w:rsidRDefault="00AB039A" w:rsidP="00AB039A">
            <w:pPr>
              <w:pStyle w:val="BodyText2"/>
            </w:pPr>
            <w:r>
              <w:t>7</w:t>
            </w:r>
          </w:p>
        </w:tc>
      </w:tr>
      <w:tr w:rsidR="00AB039A" w:rsidRPr="003D50EC" w14:paraId="48A5885D" w14:textId="77777777" w:rsidTr="00AB039A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18B2B130" w14:textId="543496F0" w:rsidR="00AB039A" w:rsidRDefault="00AB039A" w:rsidP="00AB039A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 xml:space="preserve">Time Period in days when the Incremental </w:t>
            </w:r>
            <w:proofErr w:type="spellStart"/>
            <w:r>
              <w:rPr>
                <w:rFonts w:ascii="Lucida Grande" w:hAnsi="Lucida Grande" w:cs="Lucida Grande"/>
                <w:color w:val="000000"/>
              </w:rPr>
              <w:t>Grey</w:t>
            </w:r>
            <w:r w:rsidRPr="00797F46">
              <w:rPr>
                <w:rFonts w:ascii="Lucida Grande" w:hAnsi="Lucida Grande" w:cs="Lucida Grande"/>
                <w:color w:val="000000"/>
              </w:rPr>
              <w:t>list</w:t>
            </w:r>
            <w:proofErr w:type="spellEnd"/>
            <w:r w:rsidRPr="00797F46">
              <w:rPr>
                <w:rFonts w:ascii="Lucida Grande" w:hAnsi="Lucida Grande" w:cs="Lucida Grande"/>
                <w:color w:val="000000"/>
              </w:rPr>
              <w:t xml:space="preserve"> file would be generated in the CEIR system</w:t>
            </w:r>
          </w:p>
        </w:tc>
        <w:tc>
          <w:tcPr>
            <w:tcW w:w="4026" w:type="dxa"/>
            <w:shd w:val="clear" w:color="auto" w:fill="auto"/>
          </w:tcPr>
          <w:p w14:paraId="1A4448B2" w14:textId="77777777" w:rsidR="00AB039A" w:rsidRDefault="00AB039A" w:rsidP="00AB039A">
            <w:pPr>
              <w:pStyle w:val="BodyText2"/>
            </w:pPr>
            <w:r>
              <w:t>1</w:t>
            </w:r>
          </w:p>
        </w:tc>
      </w:tr>
      <w:tr w:rsidR="00AB039A" w:rsidRPr="003D50EC" w14:paraId="0355F4EA" w14:textId="77777777" w:rsidTr="00AB039A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116D3E5D" w14:textId="140E5A45" w:rsidR="00AB039A" w:rsidRDefault="00AB039A" w:rsidP="00AB039A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7F793C">
              <w:rPr>
                <w:rFonts w:ascii="Lucida Grande" w:hAnsi="Lucida Grande" w:cs="Lucida Grande"/>
                <w:color w:val="000000"/>
              </w:rPr>
              <w:t>Base URL from where full an</w:t>
            </w:r>
            <w:r>
              <w:rPr>
                <w:rFonts w:ascii="Lucida Grande" w:hAnsi="Lucida Grande" w:cs="Lucida Grande"/>
                <w:color w:val="000000"/>
              </w:rPr>
              <w:t xml:space="preserve">d incremental </w:t>
            </w:r>
            <w:proofErr w:type="spellStart"/>
            <w:r>
              <w:rPr>
                <w:rFonts w:ascii="Lucida Grande" w:hAnsi="Lucida Grande" w:cs="Lucida Grande"/>
                <w:color w:val="000000"/>
              </w:rPr>
              <w:t>Grey</w:t>
            </w:r>
            <w:r w:rsidRPr="007F793C">
              <w:rPr>
                <w:rFonts w:ascii="Lucida Grande" w:hAnsi="Lucida Grande" w:cs="Lucida Grande"/>
                <w:color w:val="000000"/>
              </w:rPr>
              <w:t>list</w:t>
            </w:r>
            <w:proofErr w:type="spellEnd"/>
            <w:r w:rsidRPr="007F793C">
              <w:rPr>
                <w:rFonts w:ascii="Lucida Grande" w:hAnsi="Lucida Grande" w:cs="Lucida Grande"/>
                <w:color w:val="000000"/>
              </w:rPr>
              <w:t xml:space="preserve"> file would be available for download</w:t>
            </w:r>
            <w:r>
              <w:rPr>
                <w:rFonts w:ascii="Lucida Grande" w:hAnsi="Lucida Grande" w:cs="Lucida Grande"/>
                <w:color w:val="000000"/>
              </w:rPr>
              <w:t xml:space="preserve"> </w:t>
            </w:r>
            <w:r w:rsidRPr="007F793C">
              <w:rPr>
                <w:rFonts w:ascii="Lucida Grande" w:hAnsi="Lucida Grande" w:cs="Lucida Grande"/>
                <w:color w:val="000000"/>
              </w:rPr>
              <w:t>by operator from the CEIR system</w:t>
            </w:r>
            <w:r>
              <w:rPr>
                <w:rFonts w:ascii="Lucida Grande" w:hAnsi="Lucida Grande" w:cs="Lucida Grande"/>
                <w:color w:val="000000"/>
              </w:rPr>
              <w:t>.</w:t>
            </w:r>
            <w:r w:rsidRPr="007F793C">
              <w:rPr>
                <w:rFonts w:ascii="Lucida Grande" w:hAnsi="Lucida Grande" w:cs="Lucida Grande"/>
                <w:color w:val="000000"/>
              </w:rPr>
              <w:t xml:space="preserve">   </w:t>
            </w:r>
          </w:p>
        </w:tc>
        <w:tc>
          <w:tcPr>
            <w:tcW w:w="4026" w:type="dxa"/>
            <w:shd w:val="clear" w:color="auto" w:fill="auto"/>
          </w:tcPr>
          <w:p w14:paraId="26FE42D0" w14:textId="05CFA89A" w:rsidR="00AB039A" w:rsidRDefault="00F17927" w:rsidP="00AB039A">
            <w:pPr>
              <w:pStyle w:val="BodyText2"/>
            </w:pPr>
            <w:hyperlink r:id="rId73" w:history="1">
              <w:r w:rsidR="00AB039A" w:rsidRPr="00002914">
                <w:rPr>
                  <w:rStyle w:val="Hyperlink"/>
                  <w:rFonts w:ascii="Lucida Grande" w:hAnsi="Lucida Grande" w:cs="Lucida Grande"/>
                </w:rPr>
                <w:t>http://13.127.239.247/downloads</w:t>
              </w:r>
            </w:hyperlink>
            <w:r w:rsidR="00AB039A">
              <w:rPr>
                <w:rFonts w:ascii="Lucida Grande" w:hAnsi="Lucida Grande" w:cs="Lucida Grande"/>
                <w:color w:val="000000"/>
              </w:rPr>
              <w:t xml:space="preserve"> /</w:t>
            </w:r>
            <w:proofErr w:type="spellStart"/>
            <w:r w:rsidR="00AB039A">
              <w:rPr>
                <w:rFonts w:ascii="Lucida Grande" w:hAnsi="Lucida Grande" w:cs="Lucida Grande"/>
                <w:color w:val="000000"/>
              </w:rPr>
              <w:t>grey</w:t>
            </w:r>
            <w:r w:rsidR="00AB039A" w:rsidRPr="00C71F9B">
              <w:rPr>
                <w:rFonts w:ascii="Lucida Grande" w:hAnsi="Lucida Grande" w:cs="Lucida Grande"/>
                <w:color w:val="000000"/>
              </w:rPr>
              <w:t>ListFiles</w:t>
            </w:r>
            <w:proofErr w:type="spellEnd"/>
            <w:r w:rsidR="00AB039A" w:rsidRPr="00C71F9B">
              <w:rPr>
                <w:rFonts w:ascii="Lucida Grande" w:hAnsi="Lucida Grande" w:cs="Lucida Grande"/>
                <w:color w:val="000000"/>
              </w:rPr>
              <w:t>/</w:t>
            </w:r>
          </w:p>
        </w:tc>
      </w:tr>
      <w:tr w:rsidR="00AB039A" w:rsidRPr="003D50EC" w14:paraId="1E8CD43A" w14:textId="77777777" w:rsidTr="00AB039A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13A17633" w14:textId="75199637" w:rsidR="00AB039A" w:rsidRPr="007F793C" w:rsidRDefault="00AB039A" w:rsidP="00AB039A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837BBE">
              <w:rPr>
                <w:rFonts w:ascii="Lucida Grande" w:hAnsi="Lucida Grande" w:cs="Lucida Grande"/>
                <w:color w:val="000000"/>
              </w:rPr>
              <w:t xml:space="preserve">Time Period in days when the IMEI will move from </w:t>
            </w:r>
            <w:proofErr w:type="spellStart"/>
            <w:r w:rsidRPr="00837BBE">
              <w:rPr>
                <w:rFonts w:ascii="Lucida Grande" w:hAnsi="Lucida Grande" w:cs="Lucida Grande"/>
                <w:color w:val="000000"/>
              </w:rPr>
              <w:t>greylist</w:t>
            </w:r>
            <w:proofErr w:type="spellEnd"/>
            <w:r w:rsidRPr="00837BBE">
              <w:rPr>
                <w:rFonts w:ascii="Lucida Grande" w:hAnsi="Lucida Grande" w:cs="Lucida Grande"/>
                <w:color w:val="000000"/>
              </w:rPr>
              <w:t xml:space="preserve"> to blacklist in the CEIR system</w:t>
            </w:r>
            <w:r w:rsidRPr="00D11B89">
              <w:rPr>
                <w:rFonts w:ascii="Lucida Grande" w:hAnsi="Lucida Grande" w:cs="Lucida Grande"/>
                <w:color w:val="000000"/>
              </w:rPr>
              <w:t>.</w:t>
            </w:r>
          </w:p>
        </w:tc>
        <w:tc>
          <w:tcPr>
            <w:tcW w:w="4026" w:type="dxa"/>
            <w:shd w:val="clear" w:color="auto" w:fill="auto"/>
          </w:tcPr>
          <w:p w14:paraId="3440370E" w14:textId="03E1D9D8" w:rsidR="00AB039A" w:rsidRPr="00C71F9B" w:rsidRDefault="00AB039A" w:rsidP="00AB039A">
            <w:pPr>
              <w:pStyle w:val="BodyText2"/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30</w:t>
            </w:r>
          </w:p>
        </w:tc>
      </w:tr>
      <w:tr w:rsidR="00AB039A" w:rsidRPr="003D50EC" w14:paraId="6613FB6A" w14:textId="77777777" w:rsidTr="00AB039A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24EE7590" w14:textId="5D594FAB" w:rsidR="00AB039A" w:rsidRPr="00837BBE" w:rsidRDefault="00AB039A" w:rsidP="00AB039A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A06708">
              <w:rPr>
                <w:rFonts w:ascii="Lucida Grande" w:hAnsi="Lucida Grande" w:cs="Lucida Grande"/>
                <w:color w:val="000000"/>
              </w:rPr>
              <w:t>Day of the Week</w:t>
            </w:r>
            <w:r>
              <w:rPr>
                <w:rFonts w:ascii="Lucida Grande" w:hAnsi="Lucida Grande" w:cs="Lucida Grande"/>
                <w:color w:val="000000"/>
              </w:rPr>
              <w:t xml:space="preserve"> in MMM format</w:t>
            </w:r>
            <w:r w:rsidRPr="00A06708">
              <w:rPr>
                <w:rFonts w:ascii="Lucida Grande" w:hAnsi="Lucida Grande" w:cs="Lucida Grande"/>
                <w:color w:val="000000"/>
              </w:rPr>
              <w:t xml:space="preserve"> on which </w:t>
            </w:r>
            <w:proofErr w:type="spellStart"/>
            <w:r w:rsidRPr="00A06708">
              <w:rPr>
                <w:rFonts w:ascii="Lucida Grande" w:hAnsi="Lucida Grande" w:cs="Lucida Grande"/>
                <w:color w:val="000000"/>
              </w:rPr>
              <w:t>Greylist</w:t>
            </w:r>
            <w:proofErr w:type="spellEnd"/>
            <w:r w:rsidRPr="00A06708">
              <w:rPr>
                <w:rFonts w:ascii="Lucida Grande" w:hAnsi="Lucida Grande" w:cs="Lucida Grande"/>
                <w:color w:val="000000"/>
              </w:rPr>
              <w:t xml:space="preserve"> or Blacklist will be generated by CEIR system. This parameter is valid only when frequency is weekly (7 days).</w:t>
            </w:r>
          </w:p>
        </w:tc>
        <w:tc>
          <w:tcPr>
            <w:tcW w:w="4026" w:type="dxa"/>
            <w:shd w:val="clear" w:color="auto" w:fill="auto"/>
          </w:tcPr>
          <w:p w14:paraId="6B20D839" w14:textId="0A6EF27D" w:rsidR="00AB039A" w:rsidRDefault="00AB039A" w:rsidP="00AB039A">
            <w:pPr>
              <w:pStyle w:val="BodyText2"/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Sun</w:t>
            </w:r>
          </w:p>
        </w:tc>
      </w:tr>
    </w:tbl>
    <w:p w14:paraId="592E24B4" w14:textId="77777777" w:rsidR="005F60B2" w:rsidRDefault="005F60B2" w:rsidP="005F60B2">
      <w:pPr>
        <w:pStyle w:val="BodyText2"/>
      </w:pPr>
    </w:p>
    <w:p w14:paraId="5A42E6EE" w14:textId="47CBC718" w:rsidR="005F60B2" w:rsidRPr="003773FE" w:rsidRDefault="00AB039A" w:rsidP="005F60B2">
      <w:pPr>
        <w:pStyle w:val="BodyText2"/>
        <w:rPr>
          <w:u w:val="single"/>
        </w:rPr>
      </w:pPr>
      <w:r>
        <w:rPr>
          <w:u w:val="single"/>
        </w:rPr>
        <w:t xml:space="preserve">Operator CDR </w:t>
      </w:r>
      <w:r w:rsidR="005F60B2" w:rsidRPr="003773FE">
        <w:rPr>
          <w:u w:val="single"/>
        </w:rPr>
        <w:t>Feature Related Parameters</w:t>
      </w:r>
    </w:p>
    <w:tbl>
      <w:tblPr>
        <w:tblW w:w="0" w:type="auto"/>
        <w:jc w:val="center"/>
        <w:tbl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single" w:sz="4" w:space="0" w:color="4472C4" w:themeColor="accent5"/>
          <w:insideV w:val="single" w:sz="4" w:space="0" w:color="4472C4" w:themeColor="accent5"/>
        </w:tblBorders>
        <w:tblLayout w:type="fixed"/>
        <w:tblLook w:val="01E0" w:firstRow="1" w:lastRow="1" w:firstColumn="1" w:lastColumn="1" w:noHBand="0" w:noVBand="0"/>
      </w:tblPr>
      <w:tblGrid>
        <w:gridCol w:w="4503"/>
        <w:gridCol w:w="4026"/>
      </w:tblGrid>
      <w:tr w:rsidR="00AB039A" w:rsidRPr="003D50EC" w14:paraId="520E1CD9" w14:textId="77777777" w:rsidTr="00AB039A">
        <w:trPr>
          <w:trHeight w:val="293"/>
          <w:tblHeader/>
          <w:jc w:val="center"/>
        </w:trPr>
        <w:tc>
          <w:tcPr>
            <w:tcW w:w="4503" w:type="dxa"/>
            <w:shd w:val="clear" w:color="auto" w:fill="5B9BD5" w:themeFill="accent1"/>
          </w:tcPr>
          <w:p w14:paraId="5AF049D2" w14:textId="77777777" w:rsidR="00AB039A" w:rsidRPr="0001372C" w:rsidRDefault="00AB039A" w:rsidP="00AB039A">
            <w:pPr>
              <w:pStyle w:val="BodyText2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Parameter Name</w:t>
            </w:r>
          </w:p>
        </w:tc>
        <w:tc>
          <w:tcPr>
            <w:tcW w:w="4026" w:type="dxa"/>
            <w:shd w:val="clear" w:color="auto" w:fill="5B9BD5" w:themeFill="accent1"/>
          </w:tcPr>
          <w:p w14:paraId="4F4CD82D" w14:textId="77777777" w:rsidR="00AB039A" w:rsidRPr="0001372C" w:rsidRDefault="00AB039A" w:rsidP="00AB039A">
            <w:pPr>
              <w:pStyle w:val="BodyText2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  <w:lang w:val="fr-FR"/>
              </w:rPr>
              <w:t>Possible Value</w:t>
            </w:r>
          </w:p>
        </w:tc>
      </w:tr>
      <w:tr w:rsidR="00AB039A" w:rsidRPr="003D50EC" w14:paraId="1D64F4BD" w14:textId="77777777" w:rsidTr="00AB039A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35F3A799" w14:textId="1E2CBCBC" w:rsidR="00AB039A" w:rsidRDefault="00AB039A" w:rsidP="00AB039A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 xml:space="preserve">Value of Mobile </w:t>
            </w:r>
            <w:r w:rsidRPr="0088232A">
              <w:rPr>
                <w:rFonts w:ascii="Lucida Grande" w:hAnsi="Lucida Grande" w:cs="Lucida Grande"/>
                <w:color w:val="000000"/>
              </w:rPr>
              <w:t>Country Code (MCC) for Cambodia</w:t>
            </w:r>
          </w:p>
        </w:tc>
        <w:tc>
          <w:tcPr>
            <w:tcW w:w="4026" w:type="dxa"/>
            <w:shd w:val="clear" w:color="auto" w:fill="auto"/>
          </w:tcPr>
          <w:p w14:paraId="5F716CBA" w14:textId="3EDF063D" w:rsidR="00AB039A" w:rsidRDefault="00AB039A" w:rsidP="00AB039A">
            <w:pPr>
              <w:pStyle w:val="BodyText2"/>
            </w:pPr>
            <w:r>
              <w:t>855</w:t>
            </w:r>
          </w:p>
        </w:tc>
      </w:tr>
      <w:tr w:rsidR="00AB039A" w:rsidRPr="003D50EC" w14:paraId="5CBC3CD3" w14:textId="77777777" w:rsidTr="00AB039A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450DAFFB" w14:textId="277AB212" w:rsidR="00AB039A" w:rsidRDefault="00AB039A" w:rsidP="00AB039A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Base Path</w:t>
            </w:r>
            <w:r w:rsidRPr="00553F84">
              <w:rPr>
                <w:rFonts w:ascii="Lucida Grande" w:hAnsi="Lucida Grande" w:cs="Lucida Grande"/>
                <w:color w:val="000000"/>
              </w:rPr>
              <w:t xml:space="preserve"> where ETL system uploads the CDR files via FTP in the CEIR system</w:t>
            </w:r>
          </w:p>
        </w:tc>
        <w:tc>
          <w:tcPr>
            <w:tcW w:w="4026" w:type="dxa"/>
            <w:shd w:val="clear" w:color="auto" w:fill="auto"/>
          </w:tcPr>
          <w:p w14:paraId="3925084D" w14:textId="1C6C76AA" w:rsidR="00AB039A" w:rsidRDefault="00AB039A" w:rsidP="00AB039A">
            <w:pPr>
              <w:pStyle w:val="BodyText2"/>
            </w:pPr>
            <w:r w:rsidRPr="00504566">
              <w:rPr>
                <w:rFonts w:ascii="Lucida Grande" w:hAnsi="Lucida Grande" w:cs="Lucida Grande"/>
                <w:color w:val="000000"/>
              </w:rPr>
              <w:t xml:space="preserve">/home/ubuntu/ETL     </w:t>
            </w:r>
          </w:p>
        </w:tc>
      </w:tr>
      <w:tr w:rsidR="00AB039A" w:rsidRPr="003D50EC" w14:paraId="69E68E1B" w14:textId="77777777" w:rsidTr="00AB039A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3C76561A" w14:textId="3126BED9" w:rsidR="00AB039A" w:rsidRPr="007F793C" w:rsidRDefault="00AB039A" w:rsidP="00AB039A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6F671D">
              <w:rPr>
                <w:rFonts w:ascii="Lucida Grande" w:hAnsi="Lucida Grande" w:cs="Lucida Grande"/>
                <w:color w:val="000000"/>
              </w:rPr>
              <w:t>Maximum Number of one IMEI mapped to different MSISDN to avoid duplicate count</w:t>
            </w:r>
          </w:p>
        </w:tc>
        <w:tc>
          <w:tcPr>
            <w:tcW w:w="4026" w:type="dxa"/>
            <w:shd w:val="clear" w:color="auto" w:fill="auto"/>
          </w:tcPr>
          <w:p w14:paraId="22D1E90E" w14:textId="685735AE" w:rsidR="00AB039A" w:rsidRPr="00C71F9B" w:rsidRDefault="00AB039A" w:rsidP="00AB039A">
            <w:pPr>
              <w:pStyle w:val="BodyText2"/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5</w:t>
            </w:r>
          </w:p>
        </w:tc>
      </w:tr>
    </w:tbl>
    <w:p w14:paraId="3ECBBF03" w14:textId="77777777" w:rsidR="005F60B2" w:rsidRDefault="005F60B2" w:rsidP="005F60B2">
      <w:pPr>
        <w:pStyle w:val="BodyText2"/>
      </w:pPr>
    </w:p>
    <w:p w14:paraId="52F00C89" w14:textId="268DF005" w:rsidR="00AB039A" w:rsidRPr="003773FE" w:rsidRDefault="00AB039A" w:rsidP="00AB039A">
      <w:pPr>
        <w:pStyle w:val="BodyText2"/>
        <w:rPr>
          <w:u w:val="single"/>
        </w:rPr>
      </w:pPr>
      <w:r>
        <w:rPr>
          <w:u w:val="single"/>
        </w:rPr>
        <w:t xml:space="preserve">Grievance </w:t>
      </w:r>
      <w:r w:rsidRPr="003773FE">
        <w:rPr>
          <w:u w:val="single"/>
        </w:rPr>
        <w:t>Feature Related Parameters</w:t>
      </w:r>
    </w:p>
    <w:tbl>
      <w:tblPr>
        <w:tblW w:w="0" w:type="auto"/>
        <w:jc w:val="center"/>
        <w:tbl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single" w:sz="4" w:space="0" w:color="4472C4" w:themeColor="accent5"/>
          <w:insideV w:val="single" w:sz="4" w:space="0" w:color="4472C4" w:themeColor="accent5"/>
        </w:tblBorders>
        <w:tblLayout w:type="fixed"/>
        <w:tblLook w:val="01E0" w:firstRow="1" w:lastRow="1" w:firstColumn="1" w:lastColumn="1" w:noHBand="0" w:noVBand="0"/>
      </w:tblPr>
      <w:tblGrid>
        <w:gridCol w:w="4503"/>
        <w:gridCol w:w="4026"/>
      </w:tblGrid>
      <w:tr w:rsidR="00AB039A" w:rsidRPr="003D50EC" w14:paraId="3331410A" w14:textId="77777777" w:rsidTr="00AB039A">
        <w:trPr>
          <w:trHeight w:val="293"/>
          <w:tblHeader/>
          <w:jc w:val="center"/>
        </w:trPr>
        <w:tc>
          <w:tcPr>
            <w:tcW w:w="4503" w:type="dxa"/>
            <w:shd w:val="clear" w:color="auto" w:fill="5B9BD5" w:themeFill="accent1"/>
          </w:tcPr>
          <w:p w14:paraId="5E1DCC38" w14:textId="77777777" w:rsidR="00AB039A" w:rsidRPr="0001372C" w:rsidRDefault="00AB039A" w:rsidP="00AB039A">
            <w:pPr>
              <w:pStyle w:val="BodyText2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Parameter Name</w:t>
            </w:r>
          </w:p>
        </w:tc>
        <w:tc>
          <w:tcPr>
            <w:tcW w:w="4026" w:type="dxa"/>
            <w:shd w:val="clear" w:color="auto" w:fill="5B9BD5" w:themeFill="accent1"/>
          </w:tcPr>
          <w:p w14:paraId="38306220" w14:textId="77777777" w:rsidR="00AB039A" w:rsidRPr="0001372C" w:rsidRDefault="00AB039A" w:rsidP="00AB039A">
            <w:pPr>
              <w:pStyle w:val="BodyText2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  <w:lang w:val="fr-FR"/>
              </w:rPr>
              <w:t>Possible Value</w:t>
            </w:r>
          </w:p>
        </w:tc>
      </w:tr>
      <w:tr w:rsidR="00AB039A" w:rsidRPr="003D50EC" w14:paraId="7810052E" w14:textId="77777777" w:rsidTr="00AB039A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0398E731" w14:textId="1AF97C26" w:rsidR="00AB039A" w:rsidRDefault="00AB039A" w:rsidP="00AB039A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3D11F2">
              <w:rPr>
                <w:rFonts w:ascii="Lucida Grande" w:hAnsi="Lucida Grande" w:cs="Lucida Grande"/>
                <w:color w:val="000000"/>
              </w:rPr>
              <w:t>Time Period in days given to user to respond to grievance. Post expiry, the grievance is marked as closed by the CEIR system</w:t>
            </w:r>
          </w:p>
        </w:tc>
        <w:tc>
          <w:tcPr>
            <w:tcW w:w="4026" w:type="dxa"/>
            <w:shd w:val="clear" w:color="auto" w:fill="auto"/>
          </w:tcPr>
          <w:p w14:paraId="1BE9EC04" w14:textId="0890B9A4" w:rsidR="00AB039A" w:rsidRDefault="00AB039A" w:rsidP="00AB039A">
            <w:pPr>
              <w:pStyle w:val="BodyText2"/>
            </w:pPr>
            <w:r>
              <w:t>10</w:t>
            </w:r>
          </w:p>
        </w:tc>
      </w:tr>
      <w:tr w:rsidR="00AB039A" w:rsidRPr="003D50EC" w14:paraId="14B9AE1D" w14:textId="77777777" w:rsidTr="00AB039A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19A3AA9A" w14:textId="7B88B87D" w:rsidR="00AB039A" w:rsidRDefault="00AB039A" w:rsidP="00AB039A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F732F7">
              <w:rPr>
                <w:rFonts w:ascii="Lucida Grande" w:hAnsi="Lucida Grande" w:cs="Lucida Grande"/>
                <w:color w:val="000000"/>
              </w:rPr>
              <w:t xml:space="preserve">Maximum number of </w:t>
            </w:r>
            <w:proofErr w:type="gramStart"/>
            <w:r w:rsidRPr="00F732F7">
              <w:rPr>
                <w:rFonts w:ascii="Lucida Grande" w:hAnsi="Lucida Grande" w:cs="Lucida Grande"/>
                <w:color w:val="000000"/>
              </w:rPr>
              <w:t>document</w:t>
            </w:r>
            <w:proofErr w:type="gramEnd"/>
            <w:r w:rsidRPr="00F732F7">
              <w:rPr>
                <w:rFonts w:ascii="Lucida Grande" w:hAnsi="Lucida Grande" w:cs="Lucida Grande"/>
                <w:color w:val="000000"/>
              </w:rPr>
              <w:t xml:space="preserve"> that can be uploaded at the time of raising grievance</w:t>
            </w:r>
          </w:p>
        </w:tc>
        <w:tc>
          <w:tcPr>
            <w:tcW w:w="4026" w:type="dxa"/>
            <w:shd w:val="clear" w:color="auto" w:fill="auto"/>
          </w:tcPr>
          <w:p w14:paraId="36D49735" w14:textId="09A5806F" w:rsidR="00AB039A" w:rsidRDefault="00AB039A" w:rsidP="00AB039A">
            <w:pPr>
              <w:pStyle w:val="BodyText2"/>
            </w:pPr>
            <w:r>
              <w:rPr>
                <w:rFonts w:ascii="Lucida Grande" w:hAnsi="Lucida Grande" w:cs="Lucida Grande"/>
                <w:color w:val="000000"/>
              </w:rPr>
              <w:t>3</w:t>
            </w:r>
          </w:p>
        </w:tc>
      </w:tr>
    </w:tbl>
    <w:p w14:paraId="74B3548F" w14:textId="77777777" w:rsidR="00AB039A" w:rsidRDefault="00AB039A" w:rsidP="005F60B2">
      <w:pPr>
        <w:pStyle w:val="BodyText2"/>
      </w:pPr>
    </w:p>
    <w:p w14:paraId="61F9AE5D" w14:textId="7ADE48DC" w:rsidR="00AB039A" w:rsidRPr="003773FE" w:rsidRDefault="00AB039A" w:rsidP="00AB039A">
      <w:pPr>
        <w:pStyle w:val="BodyText2"/>
        <w:rPr>
          <w:u w:val="single"/>
        </w:rPr>
      </w:pPr>
      <w:r>
        <w:rPr>
          <w:u w:val="single"/>
        </w:rPr>
        <w:t xml:space="preserve">Notification </w:t>
      </w:r>
      <w:r w:rsidRPr="003773FE">
        <w:rPr>
          <w:u w:val="single"/>
        </w:rPr>
        <w:t>Feature Related Parameters</w:t>
      </w:r>
    </w:p>
    <w:tbl>
      <w:tblPr>
        <w:tblW w:w="0" w:type="auto"/>
        <w:jc w:val="center"/>
        <w:tbl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single" w:sz="4" w:space="0" w:color="4472C4" w:themeColor="accent5"/>
          <w:insideV w:val="single" w:sz="4" w:space="0" w:color="4472C4" w:themeColor="accent5"/>
        </w:tblBorders>
        <w:tblLayout w:type="fixed"/>
        <w:tblLook w:val="01E0" w:firstRow="1" w:lastRow="1" w:firstColumn="1" w:lastColumn="1" w:noHBand="0" w:noVBand="0"/>
      </w:tblPr>
      <w:tblGrid>
        <w:gridCol w:w="4503"/>
        <w:gridCol w:w="4026"/>
      </w:tblGrid>
      <w:tr w:rsidR="00AB039A" w:rsidRPr="003D50EC" w14:paraId="0D9EB093" w14:textId="77777777" w:rsidTr="00AB039A">
        <w:trPr>
          <w:trHeight w:val="293"/>
          <w:tblHeader/>
          <w:jc w:val="center"/>
        </w:trPr>
        <w:tc>
          <w:tcPr>
            <w:tcW w:w="4503" w:type="dxa"/>
            <w:shd w:val="clear" w:color="auto" w:fill="5B9BD5" w:themeFill="accent1"/>
          </w:tcPr>
          <w:p w14:paraId="42A310B5" w14:textId="77777777" w:rsidR="00AB039A" w:rsidRPr="0001372C" w:rsidRDefault="00AB039A" w:rsidP="00AB039A">
            <w:pPr>
              <w:pStyle w:val="BodyText2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Parameter Name</w:t>
            </w:r>
          </w:p>
        </w:tc>
        <w:tc>
          <w:tcPr>
            <w:tcW w:w="4026" w:type="dxa"/>
            <w:shd w:val="clear" w:color="auto" w:fill="5B9BD5" w:themeFill="accent1"/>
          </w:tcPr>
          <w:p w14:paraId="04C4D151" w14:textId="77777777" w:rsidR="00AB039A" w:rsidRPr="0001372C" w:rsidRDefault="00AB039A" w:rsidP="00AB039A">
            <w:pPr>
              <w:pStyle w:val="BodyText2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  <w:lang w:val="fr-FR"/>
              </w:rPr>
              <w:t>Possible Value</w:t>
            </w:r>
          </w:p>
        </w:tc>
      </w:tr>
      <w:tr w:rsidR="00AB039A" w:rsidRPr="003D50EC" w14:paraId="1BCFB2CD" w14:textId="77777777" w:rsidTr="00AB039A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1BE8A7F5" w14:textId="5E58B96B" w:rsidR="00AB039A" w:rsidRDefault="00AB039A" w:rsidP="00AB039A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9D171E">
              <w:rPr>
                <w:rFonts w:ascii="Lucida Grande" w:hAnsi="Lucida Grande" w:cs="Lucida Grande"/>
                <w:color w:val="000000"/>
              </w:rPr>
              <w:t>Mail Signature to be added at the end of each mail sent from the CEIR system</w:t>
            </w:r>
          </w:p>
        </w:tc>
        <w:tc>
          <w:tcPr>
            <w:tcW w:w="4026" w:type="dxa"/>
            <w:shd w:val="clear" w:color="auto" w:fill="auto"/>
          </w:tcPr>
          <w:p w14:paraId="516CFBEC" w14:textId="77777777" w:rsidR="00AB039A" w:rsidRDefault="00AB039A" w:rsidP="00AB039A">
            <w:pPr>
              <w:pStyle w:val="BodyText2"/>
            </w:pPr>
            <w:r>
              <w:t>Regards</w:t>
            </w:r>
          </w:p>
          <w:p w14:paraId="47803074" w14:textId="4B2FB867" w:rsidR="00AB039A" w:rsidRDefault="00AB039A" w:rsidP="00AB039A">
            <w:pPr>
              <w:pStyle w:val="BodyText2"/>
            </w:pPr>
            <w:r>
              <w:t>CEIR Admin</w:t>
            </w:r>
          </w:p>
        </w:tc>
      </w:tr>
      <w:tr w:rsidR="00AB039A" w:rsidRPr="003D50EC" w14:paraId="4F9931F4" w14:textId="77777777" w:rsidTr="00AB039A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0A0B2217" w14:textId="34EBA5CA" w:rsidR="00AB039A" w:rsidRDefault="00AB039A" w:rsidP="00AB039A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Number of Notifications</w:t>
            </w:r>
            <w:r w:rsidRPr="00B548F4">
              <w:rPr>
                <w:rFonts w:ascii="Lucida Grande" w:hAnsi="Lucida Grande" w:cs="Lucida Grande"/>
                <w:color w:val="000000"/>
              </w:rPr>
              <w:t xml:space="preserve"> to be displayed in descending order on Dashboard for all users</w:t>
            </w:r>
          </w:p>
        </w:tc>
        <w:tc>
          <w:tcPr>
            <w:tcW w:w="4026" w:type="dxa"/>
            <w:shd w:val="clear" w:color="auto" w:fill="auto"/>
          </w:tcPr>
          <w:p w14:paraId="682787FF" w14:textId="7F046556" w:rsidR="00AB039A" w:rsidRDefault="00AB039A" w:rsidP="00AB039A">
            <w:pPr>
              <w:pStyle w:val="BodyText2"/>
            </w:pPr>
            <w:r>
              <w:rPr>
                <w:rFonts w:ascii="Lucida Grande" w:hAnsi="Lucida Grande" w:cs="Lucida Grande"/>
                <w:color w:val="000000"/>
              </w:rPr>
              <w:t>10</w:t>
            </w:r>
          </w:p>
        </w:tc>
      </w:tr>
      <w:tr w:rsidR="00AB039A" w:rsidRPr="003D50EC" w14:paraId="459F1000" w14:textId="77777777" w:rsidTr="00AB039A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35CA1E05" w14:textId="2687286E" w:rsidR="00AB039A" w:rsidRDefault="00AB039A" w:rsidP="00AB039A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E05451">
              <w:rPr>
                <w:rFonts w:ascii="Lucida Grande" w:hAnsi="Lucida Grande" w:cs="Lucida Grande"/>
                <w:color w:val="000000"/>
              </w:rPr>
              <w:lastRenderedPageBreak/>
              <w:t>Time Period in days before which reminder has to be sent before action is to be taken by CEIR system</w:t>
            </w:r>
          </w:p>
        </w:tc>
        <w:tc>
          <w:tcPr>
            <w:tcW w:w="4026" w:type="dxa"/>
            <w:shd w:val="clear" w:color="auto" w:fill="auto"/>
          </w:tcPr>
          <w:p w14:paraId="25EE64D5" w14:textId="2A26D02A" w:rsidR="00AB039A" w:rsidRDefault="00AB039A" w:rsidP="00AB039A">
            <w:pPr>
              <w:pStyle w:val="BodyText2"/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3</w:t>
            </w:r>
          </w:p>
        </w:tc>
      </w:tr>
    </w:tbl>
    <w:p w14:paraId="5A1B3CD5" w14:textId="77777777" w:rsidR="00AB039A" w:rsidRDefault="00AB039A" w:rsidP="005F60B2">
      <w:pPr>
        <w:pStyle w:val="BodyText2"/>
      </w:pPr>
    </w:p>
    <w:p w14:paraId="503CB0BD" w14:textId="6750E64B" w:rsidR="001A28A1" w:rsidRPr="003773FE" w:rsidRDefault="001A28A1" w:rsidP="001A28A1">
      <w:pPr>
        <w:pStyle w:val="BodyText2"/>
        <w:rPr>
          <w:u w:val="single"/>
        </w:rPr>
      </w:pPr>
      <w:r>
        <w:rPr>
          <w:u w:val="single"/>
        </w:rPr>
        <w:t xml:space="preserve">SLA </w:t>
      </w:r>
      <w:r w:rsidRPr="003773FE">
        <w:rPr>
          <w:u w:val="single"/>
        </w:rPr>
        <w:t>Feature Related Parameters</w:t>
      </w:r>
    </w:p>
    <w:tbl>
      <w:tblPr>
        <w:tblW w:w="0" w:type="auto"/>
        <w:jc w:val="center"/>
        <w:tbl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single" w:sz="4" w:space="0" w:color="4472C4" w:themeColor="accent5"/>
          <w:insideV w:val="single" w:sz="4" w:space="0" w:color="4472C4" w:themeColor="accent5"/>
        </w:tblBorders>
        <w:tblLayout w:type="fixed"/>
        <w:tblLook w:val="01E0" w:firstRow="1" w:lastRow="1" w:firstColumn="1" w:lastColumn="1" w:noHBand="0" w:noVBand="0"/>
      </w:tblPr>
      <w:tblGrid>
        <w:gridCol w:w="4503"/>
        <w:gridCol w:w="4026"/>
      </w:tblGrid>
      <w:tr w:rsidR="001A28A1" w:rsidRPr="003D50EC" w14:paraId="05B08368" w14:textId="77777777" w:rsidTr="001A28A1">
        <w:trPr>
          <w:trHeight w:val="293"/>
          <w:tblHeader/>
          <w:jc w:val="center"/>
        </w:trPr>
        <w:tc>
          <w:tcPr>
            <w:tcW w:w="4503" w:type="dxa"/>
            <w:shd w:val="clear" w:color="auto" w:fill="5B9BD5" w:themeFill="accent1"/>
          </w:tcPr>
          <w:p w14:paraId="43553527" w14:textId="77777777" w:rsidR="001A28A1" w:rsidRPr="0001372C" w:rsidRDefault="001A28A1" w:rsidP="001A28A1">
            <w:pPr>
              <w:pStyle w:val="BodyText2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Parameter Name</w:t>
            </w:r>
          </w:p>
        </w:tc>
        <w:tc>
          <w:tcPr>
            <w:tcW w:w="4026" w:type="dxa"/>
            <w:shd w:val="clear" w:color="auto" w:fill="5B9BD5" w:themeFill="accent1"/>
          </w:tcPr>
          <w:p w14:paraId="36E4E1A0" w14:textId="77777777" w:rsidR="001A28A1" w:rsidRPr="0001372C" w:rsidRDefault="001A28A1" w:rsidP="001A28A1">
            <w:pPr>
              <w:pStyle w:val="BodyText2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  <w:lang w:val="fr-FR"/>
              </w:rPr>
              <w:t>Possible Value</w:t>
            </w:r>
          </w:p>
        </w:tc>
      </w:tr>
      <w:tr w:rsidR="001A28A1" w:rsidRPr="003D50EC" w14:paraId="6275C38F" w14:textId="77777777" w:rsidTr="001A28A1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5FADDCCF" w14:textId="19E6059C" w:rsidR="001A28A1" w:rsidRDefault="001A28A1" w:rsidP="001A28A1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9F7C23">
              <w:rPr>
                <w:rFonts w:ascii="Lucida Grande" w:hAnsi="Lucida Grande" w:cs="Lucida Grande"/>
                <w:color w:val="000000"/>
              </w:rPr>
              <w:t>SLA Breach period in days to approve the consignment by CEIR Admin</w:t>
            </w:r>
          </w:p>
        </w:tc>
        <w:tc>
          <w:tcPr>
            <w:tcW w:w="4026" w:type="dxa"/>
            <w:shd w:val="clear" w:color="auto" w:fill="auto"/>
          </w:tcPr>
          <w:p w14:paraId="1E8153BA" w14:textId="38368906" w:rsidR="001A28A1" w:rsidRDefault="001A28A1" w:rsidP="001A28A1">
            <w:pPr>
              <w:pStyle w:val="BodyText2"/>
            </w:pPr>
            <w:r>
              <w:t>3</w:t>
            </w:r>
          </w:p>
        </w:tc>
      </w:tr>
      <w:tr w:rsidR="001A28A1" w:rsidRPr="003D50EC" w14:paraId="46930796" w14:textId="77777777" w:rsidTr="001A28A1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5ADC3F9B" w14:textId="7E97696C" w:rsidR="001A28A1" w:rsidRDefault="001A28A1" w:rsidP="001A28A1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E7735C">
              <w:rPr>
                <w:rFonts w:ascii="Lucida Grande" w:hAnsi="Lucida Grande" w:cs="Lucida Grande"/>
                <w:color w:val="000000"/>
              </w:rPr>
              <w:t>SLA Breach period in days to reply to grievance by CEIR Admin</w:t>
            </w:r>
          </w:p>
        </w:tc>
        <w:tc>
          <w:tcPr>
            <w:tcW w:w="4026" w:type="dxa"/>
            <w:shd w:val="clear" w:color="auto" w:fill="auto"/>
          </w:tcPr>
          <w:p w14:paraId="4E810469" w14:textId="4916BA18" w:rsidR="001A28A1" w:rsidRDefault="001A28A1" w:rsidP="001A28A1">
            <w:pPr>
              <w:pStyle w:val="BodyText2"/>
            </w:pPr>
            <w:r>
              <w:rPr>
                <w:rFonts w:ascii="Lucida Grande" w:hAnsi="Lucida Grande" w:cs="Lucida Grande"/>
                <w:color w:val="000000"/>
              </w:rPr>
              <w:t>3</w:t>
            </w:r>
          </w:p>
        </w:tc>
      </w:tr>
      <w:tr w:rsidR="001A28A1" w:rsidRPr="003D50EC" w14:paraId="38034709" w14:textId="77777777" w:rsidTr="001A28A1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1196DE5C" w14:textId="1B62A56B" w:rsidR="001A28A1" w:rsidRDefault="001A28A1" w:rsidP="001A28A1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A01DF9">
              <w:rPr>
                <w:rFonts w:ascii="Lucida Grande" w:hAnsi="Lucida Grande" w:cs="Lucida Grande"/>
                <w:color w:val="000000"/>
              </w:rPr>
              <w:t xml:space="preserve">SLA Breach period in days to approve the stock uploaded by stakeholder or </w:t>
            </w:r>
            <w:proofErr w:type="spellStart"/>
            <w:r w:rsidRPr="00A01DF9">
              <w:rPr>
                <w:rFonts w:ascii="Lucida Grande" w:hAnsi="Lucida Grande" w:cs="Lucida Grande"/>
                <w:color w:val="000000"/>
              </w:rPr>
              <w:t>endusers</w:t>
            </w:r>
            <w:proofErr w:type="spellEnd"/>
          </w:p>
        </w:tc>
        <w:tc>
          <w:tcPr>
            <w:tcW w:w="4026" w:type="dxa"/>
            <w:shd w:val="clear" w:color="auto" w:fill="auto"/>
          </w:tcPr>
          <w:p w14:paraId="63DD333B" w14:textId="77777777" w:rsidR="001A28A1" w:rsidRDefault="001A28A1" w:rsidP="001A28A1">
            <w:pPr>
              <w:pStyle w:val="BodyText2"/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3</w:t>
            </w:r>
          </w:p>
        </w:tc>
      </w:tr>
    </w:tbl>
    <w:p w14:paraId="1D4AEB8D" w14:textId="77777777" w:rsidR="001A28A1" w:rsidRDefault="001A28A1" w:rsidP="005F60B2">
      <w:pPr>
        <w:pStyle w:val="BodyText2"/>
      </w:pPr>
    </w:p>
    <w:p w14:paraId="39F3007B" w14:textId="63973186" w:rsidR="001A28A1" w:rsidRPr="003773FE" w:rsidRDefault="001A28A1" w:rsidP="001A28A1">
      <w:pPr>
        <w:pStyle w:val="BodyText2"/>
        <w:rPr>
          <w:u w:val="single"/>
        </w:rPr>
      </w:pPr>
      <w:r>
        <w:rPr>
          <w:u w:val="single"/>
        </w:rPr>
        <w:t xml:space="preserve">Stolen/Recovery </w:t>
      </w:r>
      <w:r w:rsidRPr="003773FE">
        <w:rPr>
          <w:u w:val="single"/>
        </w:rPr>
        <w:t>Feature Related Parameters</w:t>
      </w:r>
    </w:p>
    <w:tbl>
      <w:tblPr>
        <w:tblW w:w="0" w:type="auto"/>
        <w:jc w:val="center"/>
        <w:tbl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single" w:sz="4" w:space="0" w:color="4472C4" w:themeColor="accent5"/>
          <w:insideV w:val="single" w:sz="4" w:space="0" w:color="4472C4" w:themeColor="accent5"/>
        </w:tblBorders>
        <w:tblLayout w:type="fixed"/>
        <w:tblLook w:val="01E0" w:firstRow="1" w:lastRow="1" w:firstColumn="1" w:lastColumn="1" w:noHBand="0" w:noVBand="0"/>
      </w:tblPr>
      <w:tblGrid>
        <w:gridCol w:w="4503"/>
        <w:gridCol w:w="4026"/>
      </w:tblGrid>
      <w:tr w:rsidR="001A28A1" w:rsidRPr="003D50EC" w14:paraId="660CDBD4" w14:textId="77777777" w:rsidTr="001A28A1">
        <w:trPr>
          <w:trHeight w:val="293"/>
          <w:tblHeader/>
          <w:jc w:val="center"/>
        </w:trPr>
        <w:tc>
          <w:tcPr>
            <w:tcW w:w="4503" w:type="dxa"/>
            <w:shd w:val="clear" w:color="auto" w:fill="5B9BD5" w:themeFill="accent1"/>
          </w:tcPr>
          <w:p w14:paraId="3A663DBC" w14:textId="77777777" w:rsidR="001A28A1" w:rsidRPr="0001372C" w:rsidRDefault="001A28A1" w:rsidP="001A28A1">
            <w:pPr>
              <w:pStyle w:val="BodyText2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Parameter Name</w:t>
            </w:r>
          </w:p>
        </w:tc>
        <w:tc>
          <w:tcPr>
            <w:tcW w:w="4026" w:type="dxa"/>
            <w:shd w:val="clear" w:color="auto" w:fill="5B9BD5" w:themeFill="accent1"/>
          </w:tcPr>
          <w:p w14:paraId="7F5B20F9" w14:textId="77777777" w:rsidR="001A28A1" w:rsidRPr="0001372C" w:rsidRDefault="001A28A1" w:rsidP="001A28A1">
            <w:pPr>
              <w:pStyle w:val="BodyText2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  <w:lang w:val="fr-FR"/>
              </w:rPr>
              <w:t>Possible Value</w:t>
            </w:r>
          </w:p>
        </w:tc>
      </w:tr>
      <w:tr w:rsidR="001A28A1" w:rsidRPr="003D50EC" w14:paraId="1124486D" w14:textId="77777777" w:rsidTr="001A28A1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165A3919" w14:textId="14D41E4C" w:rsidR="001A28A1" w:rsidRDefault="001A28A1" w:rsidP="001A28A1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533D3B">
              <w:rPr>
                <w:rFonts w:ascii="Lucida Grande" w:hAnsi="Lucida Grande" w:cs="Lucida Grande"/>
                <w:color w:val="000000"/>
              </w:rPr>
              <w:t xml:space="preserve">Time Period in days </w:t>
            </w:r>
            <w:r>
              <w:rPr>
                <w:rFonts w:ascii="Lucida Grande" w:hAnsi="Lucida Grande" w:cs="Lucida Grande"/>
                <w:color w:val="000000"/>
              </w:rPr>
              <w:t>to look in operator CDR in case</w:t>
            </w:r>
            <w:r w:rsidRPr="00533D3B">
              <w:rPr>
                <w:rFonts w:ascii="Lucida Grande" w:hAnsi="Lucida Grande" w:cs="Lucida Grande"/>
                <w:color w:val="000000"/>
              </w:rPr>
              <w:t xml:space="preserve"> mobile number is only provided in stolen device case</w:t>
            </w:r>
          </w:p>
        </w:tc>
        <w:tc>
          <w:tcPr>
            <w:tcW w:w="4026" w:type="dxa"/>
            <w:shd w:val="clear" w:color="auto" w:fill="auto"/>
          </w:tcPr>
          <w:p w14:paraId="1E4D28D5" w14:textId="5E2B184F" w:rsidR="001A28A1" w:rsidRDefault="001A28A1" w:rsidP="001A28A1">
            <w:pPr>
              <w:pStyle w:val="BodyText2"/>
            </w:pPr>
            <w:r>
              <w:t>10</w:t>
            </w:r>
          </w:p>
        </w:tc>
      </w:tr>
    </w:tbl>
    <w:p w14:paraId="15069E49" w14:textId="77777777" w:rsidR="001A28A1" w:rsidRDefault="001A28A1" w:rsidP="005F60B2">
      <w:pPr>
        <w:pStyle w:val="BodyText2"/>
      </w:pPr>
    </w:p>
    <w:p w14:paraId="37F37FFB" w14:textId="7A6323DB" w:rsidR="001A28A1" w:rsidRPr="003773FE" w:rsidRDefault="001A28A1" w:rsidP="001A28A1">
      <w:pPr>
        <w:pStyle w:val="BodyText2"/>
        <w:rPr>
          <w:u w:val="single"/>
        </w:rPr>
      </w:pPr>
      <w:r>
        <w:rPr>
          <w:u w:val="single"/>
        </w:rPr>
        <w:t xml:space="preserve">TAC </w:t>
      </w:r>
      <w:r w:rsidRPr="003773FE">
        <w:rPr>
          <w:u w:val="single"/>
        </w:rPr>
        <w:t>Feature Related Parameters</w:t>
      </w:r>
    </w:p>
    <w:tbl>
      <w:tblPr>
        <w:tblW w:w="0" w:type="auto"/>
        <w:jc w:val="center"/>
        <w:tbl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single" w:sz="4" w:space="0" w:color="4472C4" w:themeColor="accent5"/>
          <w:insideV w:val="single" w:sz="4" w:space="0" w:color="4472C4" w:themeColor="accent5"/>
        </w:tblBorders>
        <w:tblLayout w:type="fixed"/>
        <w:tblLook w:val="01E0" w:firstRow="1" w:lastRow="1" w:firstColumn="1" w:lastColumn="1" w:noHBand="0" w:noVBand="0"/>
      </w:tblPr>
      <w:tblGrid>
        <w:gridCol w:w="4503"/>
        <w:gridCol w:w="4026"/>
      </w:tblGrid>
      <w:tr w:rsidR="001A28A1" w:rsidRPr="003D50EC" w14:paraId="011AF8B3" w14:textId="77777777" w:rsidTr="001A28A1">
        <w:trPr>
          <w:trHeight w:val="293"/>
          <w:tblHeader/>
          <w:jc w:val="center"/>
        </w:trPr>
        <w:tc>
          <w:tcPr>
            <w:tcW w:w="4503" w:type="dxa"/>
            <w:shd w:val="clear" w:color="auto" w:fill="5B9BD5" w:themeFill="accent1"/>
          </w:tcPr>
          <w:p w14:paraId="13819EBF" w14:textId="77777777" w:rsidR="001A28A1" w:rsidRPr="0001372C" w:rsidRDefault="001A28A1" w:rsidP="001A28A1">
            <w:pPr>
              <w:pStyle w:val="BodyText2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Parameter Name</w:t>
            </w:r>
          </w:p>
        </w:tc>
        <w:tc>
          <w:tcPr>
            <w:tcW w:w="4026" w:type="dxa"/>
            <w:shd w:val="clear" w:color="auto" w:fill="5B9BD5" w:themeFill="accent1"/>
          </w:tcPr>
          <w:p w14:paraId="6EB3C1B4" w14:textId="77777777" w:rsidR="001A28A1" w:rsidRPr="0001372C" w:rsidRDefault="001A28A1" w:rsidP="001A28A1">
            <w:pPr>
              <w:pStyle w:val="BodyText2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  <w:lang w:val="fr-FR"/>
              </w:rPr>
              <w:t>Possible Value</w:t>
            </w:r>
          </w:p>
        </w:tc>
      </w:tr>
      <w:tr w:rsidR="001A28A1" w:rsidRPr="003D50EC" w14:paraId="20B2772B" w14:textId="77777777" w:rsidTr="001A28A1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02C3AA7F" w14:textId="281A010B" w:rsidR="001A28A1" w:rsidRDefault="001A28A1" w:rsidP="001A28A1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 xml:space="preserve">API Key </w:t>
            </w:r>
            <w:r w:rsidRPr="00622D9B">
              <w:rPr>
                <w:rFonts w:ascii="Lucida Grande" w:hAnsi="Lucida Grande" w:cs="Lucida Grande"/>
                <w:color w:val="000000"/>
              </w:rPr>
              <w:t>to be used in TAC HTTPS API provided by GSMA</w:t>
            </w:r>
          </w:p>
        </w:tc>
        <w:tc>
          <w:tcPr>
            <w:tcW w:w="4026" w:type="dxa"/>
            <w:shd w:val="clear" w:color="auto" w:fill="auto"/>
          </w:tcPr>
          <w:p w14:paraId="7203E19E" w14:textId="77777777" w:rsidR="001A28A1" w:rsidRPr="001A28A1" w:rsidRDefault="001A28A1" w:rsidP="001A28A1">
            <w:pPr>
              <w:jc w:val="both"/>
              <w:rPr>
                <w:rFonts w:ascii="Calibri" w:hAnsi="Calibri"/>
                <w:color w:val="000000"/>
                <w:sz w:val="22"/>
                <w:szCs w:val="22"/>
                <w:lang w:val="en-IN"/>
              </w:rPr>
            </w:pPr>
            <w:proofErr w:type="spellStart"/>
            <w:r w:rsidRPr="001A28A1">
              <w:rPr>
                <w:rFonts w:ascii="Calibri" w:hAnsi="Calibri"/>
                <w:color w:val="000000"/>
                <w:sz w:val="22"/>
                <w:szCs w:val="22"/>
                <w:lang w:val="en-IN"/>
              </w:rPr>
              <w:t>ZqXBvdRLYRiAWCO</w:t>
            </w:r>
            <w:proofErr w:type="spellEnd"/>
            <w:r w:rsidRPr="001A28A1">
              <w:rPr>
                <w:rFonts w:ascii="Calibri" w:hAnsi="Calibri"/>
                <w:color w:val="000000"/>
                <w:sz w:val="22"/>
                <w:szCs w:val="22"/>
                <w:lang w:val="en-IN"/>
              </w:rPr>
              <w:t xml:space="preserve">                                         </w:t>
            </w:r>
          </w:p>
          <w:p w14:paraId="277077D9" w14:textId="741D22FB" w:rsidR="001A28A1" w:rsidRDefault="001A28A1" w:rsidP="001A28A1">
            <w:pPr>
              <w:pStyle w:val="BodyText2"/>
            </w:pPr>
          </w:p>
        </w:tc>
      </w:tr>
      <w:tr w:rsidR="001A28A1" w:rsidRPr="003D50EC" w14:paraId="4D455A30" w14:textId="77777777" w:rsidTr="001A28A1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799261B4" w14:textId="7E30064C" w:rsidR="001A28A1" w:rsidRDefault="001A28A1" w:rsidP="001A28A1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A67FFC">
              <w:rPr>
                <w:rFonts w:ascii="Lucida Grande" w:hAnsi="Lucida Grande" w:cs="Lucida Grande"/>
                <w:color w:val="000000"/>
              </w:rPr>
              <w:t xml:space="preserve">Password to be used in </w:t>
            </w:r>
            <w:r>
              <w:rPr>
                <w:rFonts w:ascii="Lucida Grande" w:hAnsi="Lucida Grande" w:cs="Lucida Grande"/>
                <w:color w:val="000000"/>
              </w:rPr>
              <w:t xml:space="preserve">TAC HTTPS API provided by GSMA </w:t>
            </w:r>
          </w:p>
        </w:tc>
        <w:tc>
          <w:tcPr>
            <w:tcW w:w="4026" w:type="dxa"/>
            <w:shd w:val="clear" w:color="auto" w:fill="auto"/>
          </w:tcPr>
          <w:p w14:paraId="7FBB3DF8" w14:textId="4E2ACA5A" w:rsidR="001A28A1" w:rsidRDefault="001A28A1" w:rsidP="001A28A1">
            <w:pPr>
              <w:pStyle w:val="BodyText2"/>
            </w:pPr>
            <w:proofErr w:type="spellStart"/>
            <w:r w:rsidRPr="006D0FAE">
              <w:rPr>
                <w:rFonts w:ascii="Lucida Grande" w:hAnsi="Lucida Grande" w:cs="Lucida Grande"/>
                <w:color w:val="000000"/>
              </w:rPr>
              <w:t>LdTcsQYaYuxRabQ</w:t>
            </w:r>
            <w:proofErr w:type="spellEnd"/>
          </w:p>
        </w:tc>
      </w:tr>
      <w:tr w:rsidR="001A28A1" w:rsidRPr="003D50EC" w14:paraId="56F278C7" w14:textId="77777777" w:rsidTr="001A28A1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78A1D074" w14:textId="3B0374FD" w:rsidR="001A28A1" w:rsidRDefault="001A28A1" w:rsidP="001A28A1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C2097F">
              <w:rPr>
                <w:rFonts w:ascii="Lucida Grande" w:hAnsi="Lucida Grande" w:cs="Lucida Grande"/>
                <w:color w:val="000000"/>
              </w:rPr>
              <w:lastRenderedPageBreak/>
              <w:t>Salt String to be used in TAC HTTPS API pr</w:t>
            </w:r>
            <w:r>
              <w:rPr>
                <w:rFonts w:ascii="Lucida Grande" w:hAnsi="Lucida Grande" w:cs="Lucida Grande"/>
                <w:color w:val="000000"/>
              </w:rPr>
              <w:t>ovided by GSMA</w:t>
            </w:r>
          </w:p>
        </w:tc>
        <w:tc>
          <w:tcPr>
            <w:tcW w:w="4026" w:type="dxa"/>
            <w:shd w:val="clear" w:color="auto" w:fill="auto"/>
          </w:tcPr>
          <w:p w14:paraId="003E5F5D" w14:textId="77777777" w:rsidR="001A28A1" w:rsidRPr="001A28A1" w:rsidRDefault="001A28A1" w:rsidP="001A28A1">
            <w:pPr>
              <w:jc w:val="both"/>
              <w:rPr>
                <w:rFonts w:ascii="Calibri" w:hAnsi="Calibri"/>
                <w:color w:val="000000"/>
                <w:sz w:val="22"/>
                <w:szCs w:val="22"/>
                <w:lang w:val="en-IN"/>
              </w:rPr>
            </w:pPr>
            <w:r w:rsidRPr="001A28A1">
              <w:rPr>
                <w:rFonts w:ascii="Calibri" w:hAnsi="Calibri"/>
                <w:color w:val="000000"/>
                <w:sz w:val="22"/>
                <w:szCs w:val="22"/>
                <w:lang w:val="en-IN"/>
              </w:rPr>
              <w:t xml:space="preserve">GSMA                                                    </w:t>
            </w:r>
          </w:p>
          <w:p w14:paraId="72C6FD5B" w14:textId="70CD261D" w:rsidR="001A28A1" w:rsidRDefault="001A28A1" w:rsidP="001A28A1">
            <w:pPr>
              <w:pStyle w:val="BodyText2"/>
              <w:rPr>
                <w:rFonts w:ascii="Lucida Grande" w:hAnsi="Lucida Grande" w:cs="Lucida Grande"/>
                <w:color w:val="000000"/>
              </w:rPr>
            </w:pPr>
          </w:p>
        </w:tc>
      </w:tr>
      <w:tr w:rsidR="001A28A1" w:rsidRPr="003D50EC" w14:paraId="45BB9666" w14:textId="77777777" w:rsidTr="001A28A1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1DCEDBAF" w14:textId="1CBEE13D" w:rsidR="001A28A1" w:rsidRPr="00C2097F" w:rsidRDefault="001A28A1" w:rsidP="001A28A1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854BC1">
              <w:rPr>
                <w:rFonts w:ascii="Lucida Grande" w:hAnsi="Lucida Grande" w:cs="Lucida Grande"/>
                <w:color w:val="000000"/>
              </w:rPr>
              <w:t>Organization ID to be used in TAC HTTPS API provided by GSMA</w:t>
            </w:r>
          </w:p>
        </w:tc>
        <w:tc>
          <w:tcPr>
            <w:tcW w:w="4026" w:type="dxa"/>
            <w:shd w:val="clear" w:color="auto" w:fill="auto"/>
          </w:tcPr>
          <w:p w14:paraId="6C61471F" w14:textId="77777777" w:rsidR="001A28A1" w:rsidRPr="001A28A1" w:rsidRDefault="001A28A1" w:rsidP="001A28A1">
            <w:pPr>
              <w:jc w:val="both"/>
              <w:rPr>
                <w:rFonts w:ascii="Calibri" w:hAnsi="Calibri"/>
                <w:color w:val="000000"/>
                <w:sz w:val="22"/>
                <w:szCs w:val="22"/>
                <w:lang w:val="en-IN"/>
              </w:rPr>
            </w:pPr>
            <w:r w:rsidRPr="001A28A1">
              <w:rPr>
                <w:rFonts w:ascii="Calibri" w:hAnsi="Calibri"/>
                <w:color w:val="000000"/>
                <w:sz w:val="22"/>
                <w:szCs w:val="22"/>
                <w:lang w:val="en-IN"/>
              </w:rPr>
              <w:t>9101</w:t>
            </w:r>
          </w:p>
          <w:p w14:paraId="23CE8B1D" w14:textId="77777777" w:rsidR="001A28A1" w:rsidRPr="001A28A1" w:rsidRDefault="001A28A1" w:rsidP="001A28A1">
            <w:pPr>
              <w:jc w:val="both"/>
              <w:rPr>
                <w:rFonts w:ascii="Calibri" w:hAnsi="Calibri"/>
                <w:color w:val="000000"/>
                <w:sz w:val="22"/>
                <w:szCs w:val="22"/>
                <w:lang w:val="en-IN"/>
              </w:rPr>
            </w:pPr>
          </w:p>
        </w:tc>
      </w:tr>
      <w:tr w:rsidR="001A28A1" w:rsidRPr="003D50EC" w14:paraId="461D6568" w14:textId="77777777" w:rsidTr="001A28A1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00072DF8" w14:textId="4B1AF3D1" w:rsidR="001A28A1" w:rsidRPr="00854BC1" w:rsidRDefault="001A28A1" w:rsidP="001A28A1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F17209">
              <w:rPr>
                <w:rFonts w:ascii="Lucida Grande" w:hAnsi="Lucida Grande" w:cs="Lucida Grande"/>
                <w:color w:val="000000"/>
              </w:rPr>
              <w:t>Secret Key to be used in TAC HTTPS API provided by GSMA</w:t>
            </w:r>
          </w:p>
        </w:tc>
        <w:tc>
          <w:tcPr>
            <w:tcW w:w="4026" w:type="dxa"/>
            <w:shd w:val="clear" w:color="auto" w:fill="auto"/>
          </w:tcPr>
          <w:p w14:paraId="2E7B2A95" w14:textId="37938B35" w:rsidR="001A28A1" w:rsidRPr="001A28A1" w:rsidRDefault="001A28A1" w:rsidP="001A28A1">
            <w:pPr>
              <w:jc w:val="both"/>
              <w:rPr>
                <w:rFonts w:ascii="Calibri" w:hAnsi="Calibri"/>
                <w:color w:val="000000"/>
                <w:sz w:val="22"/>
                <w:szCs w:val="22"/>
                <w:lang w:val="en-IN"/>
              </w:rPr>
            </w:pPr>
            <w:proofErr w:type="spellStart"/>
            <w:r w:rsidRPr="00774AA5">
              <w:rPr>
                <w:rFonts w:ascii="Lucida Grande" w:hAnsi="Lucida Grande" w:cs="Lucida Grande"/>
                <w:color w:val="000000"/>
              </w:rPr>
              <w:t>imeaesencryption</w:t>
            </w:r>
            <w:proofErr w:type="spellEnd"/>
          </w:p>
        </w:tc>
      </w:tr>
      <w:tr w:rsidR="001A28A1" w:rsidRPr="003D50EC" w14:paraId="0EE36281" w14:textId="77777777" w:rsidTr="001A28A1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035C0199" w14:textId="246F0562" w:rsidR="001A28A1" w:rsidRPr="00854BC1" w:rsidRDefault="001A28A1" w:rsidP="001A28A1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C70D4F">
              <w:rPr>
                <w:rFonts w:ascii="Lucida Grande" w:hAnsi="Lucida Grande" w:cs="Lucida Grande"/>
                <w:color w:val="000000"/>
              </w:rPr>
              <w:t>TAC HTTPS API provided by GSMA</w:t>
            </w:r>
          </w:p>
        </w:tc>
        <w:tc>
          <w:tcPr>
            <w:tcW w:w="4026" w:type="dxa"/>
            <w:shd w:val="clear" w:color="auto" w:fill="auto"/>
          </w:tcPr>
          <w:p w14:paraId="7BB5F776" w14:textId="781FA2B9" w:rsidR="001A28A1" w:rsidRPr="001A28A1" w:rsidRDefault="00F17927" w:rsidP="001A28A1">
            <w:pPr>
              <w:jc w:val="both"/>
              <w:rPr>
                <w:rFonts w:ascii="Calibri" w:hAnsi="Calibri"/>
                <w:color w:val="000000"/>
                <w:sz w:val="22"/>
                <w:szCs w:val="22"/>
                <w:lang w:val="en-IN"/>
              </w:rPr>
            </w:pPr>
            <w:hyperlink r:id="rId74" w:history="1">
              <w:r w:rsidR="001A28A1" w:rsidRPr="00002914">
                <w:rPr>
                  <w:rStyle w:val="Hyperlink"/>
                  <w:rFonts w:ascii="Lucida Grande" w:hAnsi="Lucida Grande" w:cs="Lucida Grande"/>
                </w:rPr>
                <w:t>https://imeidb.gsma.com/services/rest/GetHandSetDetails</w:t>
              </w:r>
            </w:hyperlink>
          </w:p>
        </w:tc>
      </w:tr>
      <w:tr w:rsidR="001A28A1" w:rsidRPr="003D50EC" w14:paraId="3E9FBBF4" w14:textId="77777777" w:rsidTr="001A28A1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550653CA" w14:textId="67C4A39A" w:rsidR="001A28A1" w:rsidRPr="00854BC1" w:rsidRDefault="001A28A1" w:rsidP="001A28A1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1A28A1">
              <w:rPr>
                <w:rFonts w:ascii="Lucida Grande" w:hAnsi="Lucida Grande" w:cs="Lucida Grande"/>
                <w:color w:val="000000"/>
              </w:rPr>
              <w:t>Dirty Period in day for which the TAC number not found in GSMA are maintained in the CEIR system.</w:t>
            </w:r>
          </w:p>
        </w:tc>
        <w:tc>
          <w:tcPr>
            <w:tcW w:w="4026" w:type="dxa"/>
            <w:shd w:val="clear" w:color="auto" w:fill="auto"/>
          </w:tcPr>
          <w:p w14:paraId="6EC9611E" w14:textId="7DC529B8" w:rsidR="001A28A1" w:rsidRPr="001A28A1" w:rsidRDefault="001A28A1" w:rsidP="001A28A1">
            <w:pPr>
              <w:jc w:val="both"/>
              <w:rPr>
                <w:rFonts w:ascii="Calibri" w:hAnsi="Calibri"/>
                <w:color w:val="000000"/>
                <w:sz w:val="22"/>
                <w:szCs w:val="22"/>
                <w:lang w:val="en-IN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val="en-IN"/>
              </w:rPr>
              <w:t>30</w:t>
            </w:r>
          </w:p>
        </w:tc>
      </w:tr>
    </w:tbl>
    <w:p w14:paraId="17FBF505" w14:textId="77777777" w:rsidR="001A28A1" w:rsidRDefault="001A28A1" w:rsidP="005F60B2">
      <w:pPr>
        <w:pStyle w:val="BodyText2"/>
      </w:pPr>
    </w:p>
    <w:p w14:paraId="62752AA9" w14:textId="5A1E48F8" w:rsidR="001A28A1" w:rsidRPr="003773FE" w:rsidRDefault="001A28A1" w:rsidP="001A28A1">
      <w:pPr>
        <w:pStyle w:val="BodyText2"/>
        <w:rPr>
          <w:u w:val="single"/>
        </w:rPr>
      </w:pPr>
      <w:r>
        <w:rPr>
          <w:u w:val="single"/>
        </w:rPr>
        <w:t xml:space="preserve">User Management </w:t>
      </w:r>
      <w:r w:rsidRPr="003773FE">
        <w:rPr>
          <w:u w:val="single"/>
        </w:rPr>
        <w:t>Feature Related Parameters</w:t>
      </w:r>
    </w:p>
    <w:tbl>
      <w:tblPr>
        <w:tblW w:w="0" w:type="auto"/>
        <w:jc w:val="center"/>
        <w:tbl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single" w:sz="4" w:space="0" w:color="4472C4" w:themeColor="accent5"/>
          <w:insideV w:val="single" w:sz="4" w:space="0" w:color="4472C4" w:themeColor="accent5"/>
        </w:tblBorders>
        <w:tblLayout w:type="fixed"/>
        <w:tblLook w:val="01E0" w:firstRow="1" w:lastRow="1" w:firstColumn="1" w:lastColumn="1" w:noHBand="0" w:noVBand="0"/>
      </w:tblPr>
      <w:tblGrid>
        <w:gridCol w:w="4503"/>
        <w:gridCol w:w="4026"/>
      </w:tblGrid>
      <w:tr w:rsidR="001A28A1" w:rsidRPr="003D50EC" w14:paraId="3977CD3C" w14:textId="77777777" w:rsidTr="001A28A1">
        <w:trPr>
          <w:trHeight w:val="293"/>
          <w:tblHeader/>
          <w:jc w:val="center"/>
        </w:trPr>
        <w:tc>
          <w:tcPr>
            <w:tcW w:w="4503" w:type="dxa"/>
            <w:shd w:val="clear" w:color="auto" w:fill="5B9BD5" w:themeFill="accent1"/>
          </w:tcPr>
          <w:p w14:paraId="43F2706F" w14:textId="77777777" w:rsidR="001A28A1" w:rsidRPr="0001372C" w:rsidRDefault="001A28A1" w:rsidP="001A28A1">
            <w:pPr>
              <w:pStyle w:val="BodyText2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Parameter Name</w:t>
            </w:r>
          </w:p>
        </w:tc>
        <w:tc>
          <w:tcPr>
            <w:tcW w:w="4026" w:type="dxa"/>
            <w:shd w:val="clear" w:color="auto" w:fill="5B9BD5" w:themeFill="accent1"/>
          </w:tcPr>
          <w:p w14:paraId="46D02066" w14:textId="77777777" w:rsidR="001A28A1" w:rsidRPr="0001372C" w:rsidRDefault="001A28A1" w:rsidP="001A28A1">
            <w:pPr>
              <w:pStyle w:val="BodyText2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  <w:lang w:val="fr-FR"/>
              </w:rPr>
              <w:t>Possible Value</w:t>
            </w:r>
          </w:p>
        </w:tc>
      </w:tr>
      <w:tr w:rsidR="001A28A1" w:rsidRPr="003D50EC" w14:paraId="1458A794" w14:textId="77777777" w:rsidTr="001A28A1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44094B04" w14:textId="035AE5E5" w:rsidR="001A28A1" w:rsidRDefault="00A561EB" w:rsidP="001A28A1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Base</w:t>
            </w:r>
            <w:r w:rsidRPr="00ED6911">
              <w:rPr>
                <w:rFonts w:ascii="Lucida Grande" w:hAnsi="Lucida Grande" w:cs="Lucida Grande"/>
                <w:color w:val="000000"/>
              </w:rPr>
              <w:t xml:space="preserve"> URL Link of DMC Home Page where the user request would be redirected</w:t>
            </w:r>
            <w:r>
              <w:rPr>
                <w:rFonts w:ascii="Lucida Grande" w:hAnsi="Lucida Grande" w:cs="Lucida Grande"/>
                <w:color w:val="000000"/>
              </w:rPr>
              <w:t xml:space="preserve"> on Home / New user request</w:t>
            </w:r>
          </w:p>
        </w:tc>
        <w:tc>
          <w:tcPr>
            <w:tcW w:w="4026" w:type="dxa"/>
            <w:shd w:val="clear" w:color="auto" w:fill="auto"/>
          </w:tcPr>
          <w:p w14:paraId="2BA92E0E" w14:textId="44AF9D14" w:rsidR="001A28A1" w:rsidRDefault="00A561EB" w:rsidP="001A28A1">
            <w:pPr>
              <w:pStyle w:val="BodyText2"/>
            </w:pPr>
            <w:r w:rsidRPr="006422EC">
              <w:rPr>
                <w:rFonts w:ascii="Lucida Grande" w:hAnsi="Lucida Grande" w:cs="Lucida Grande"/>
                <w:color w:val="000000"/>
              </w:rPr>
              <w:t>http://13.233.39.58:8080/CEIR/DMC</w:t>
            </w:r>
          </w:p>
        </w:tc>
      </w:tr>
      <w:tr w:rsidR="001A28A1" w:rsidRPr="003D50EC" w14:paraId="1BDB0C95" w14:textId="77777777" w:rsidTr="001A28A1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2821A019" w14:textId="2AF9EC2A" w:rsidR="001A28A1" w:rsidRDefault="00A561EB" w:rsidP="001A28A1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6F1AD0">
              <w:rPr>
                <w:rFonts w:ascii="Lucida Grande" w:hAnsi="Lucida Grande" w:cs="Lucida Grande"/>
                <w:color w:val="000000"/>
              </w:rPr>
              <w:t>Time period in days post expiry the user password will expire</w:t>
            </w:r>
          </w:p>
        </w:tc>
        <w:tc>
          <w:tcPr>
            <w:tcW w:w="4026" w:type="dxa"/>
            <w:shd w:val="clear" w:color="auto" w:fill="auto"/>
          </w:tcPr>
          <w:p w14:paraId="2D07B5ED" w14:textId="1BFF6485" w:rsidR="001A28A1" w:rsidRDefault="00A561EB" w:rsidP="001A28A1">
            <w:pPr>
              <w:pStyle w:val="BodyText2"/>
            </w:pPr>
            <w:r>
              <w:rPr>
                <w:rFonts w:ascii="Lucida Grande" w:hAnsi="Lucida Grande" w:cs="Lucida Grande"/>
                <w:color w:val="000000"/>
              </w:rPr>
              <w:t>180</w:t>
            </w:r>
          </w:p>
        </w:tc>
      </w:tr>
      <w:tr w:rsidR="001A28A1" w:rsidRPr="003D50EC" w14:paraId="05BD033C" w14:textId="77777777" w:rsidTr="001A28A1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3D7E6E8B" w14:textId="4E41E2E1" w:rsidR="001A28A1" w:rsidRDefault="00A561EB" w:rsidP="001A28A1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A9229D">
              <w:rPr>
                <w:rFonts w:ascii="Lucida Grande" w:hAnsi="Lucida Grande" w:cs="Lucida Grande"/>
                <w:color w:val="000000"/>
              </w:rPr>
              <w:t>Base URL for downloading User Manual</w:t>
            </w:r>
          </w:p>
        </w:tc>
        <w:tc>
          <w:tcPr>
            <w:tcW w:w="4026" w:type="dxa"/>
            <w:shd w:val="clear" w:color="auto" w:fill="auto"/>
          </w:tcPr>
          <w:p w14:paraId="2967949D" w14:textId="3C71B2B1" w:rsidR="001A28A1" w:rsidRDefault="00A561EB" w:rsidP="00A561EB">
            <w:pPr>
              <w:jc w:val="both"/>
              <w:rPr>
                <w:rFonts w:ascii="Lucida Grande" w:hAnsi="Lucida Grande" w:cs="Lucida Grande"/>
                <w:color w:val="000000"/>
              </w:rPr>
            </w:pPr>
            <w:r w:rsidRPr="00A561EB">
              <w:rPr>
                <w:rFonts w:ascii="Lucida Grande" w:eastAsia="Arial Unicode MS" w:hAnsi="Lucida Grande" w:cs="Lucida Grande"/>
                <w:color w:val="000000"/>
                <w:sz w:val="20"/>
              </w:rPr>
              <w:t>http://13.233.39.58:8080/Design/manuals/</w:t>
            </w:r>
          </w:p>
        </w:tc>
      </w:tr>
      <w:tr w:rsidR="001A28A1" w:rsidRPr="003D50EC" w14:paraId="557BCCF8" w14:textId="77777777" w:rsidTr="001A28A1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3F31D11D" w14:textId="1F71E3A9" w:rsidR="001A28A1" w:rsidRPr="00C2097F" w:rsidRDefault="00A561EB" w:rsidP="001A28A1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00049E">
              <w:rPr>
                <w:rFonts w:ascii="Lucida Grande" w:hAnsi="Lucida Grande" w:cs="Lucida Grande"/>
                <w:color w:val="000000"/>
              </w:rPr>
              <w:t xml:space="preserve">Maximum number of </w:t>
            </w:r>
            <w:proofErr w:type="gramStart"/>
            <w:r w:rsidRPr="0000049E">
              <w:rPr>
                <w:rFonts w:ascii="Lucida Grande" w:hAnsi="Lucida Grande" w:cs="Lucida Grande"/>
                <w:color w:val="000000"/>
              </w:rPr>
              <w:t>registration</w:t>
            </w:r>
            <w:proofErr w:type="gramEnd"/>
            <w:r w:rsidRPr="0000049E">
              <w:rPr>
                <w:rFonts w:ascii="Lucida Grande" w:hAnsi="Lucida Grande" w:cs="Lucida Grande"/>
                <w:color w:val="000000"/>
              </w:rPr>
              <w:t xml:space="preserve"> allowed for all user types in the CEIR system</w:t>
            </w:r>
          </w:p>
        </w:tc>
        <w:tc>
          <w:tcPr>
            <w:tcW w:w="4026" w:type="dxa"/>
            <w:shd w:val="clear" w:color="auto" w:fill="auto"/>
          </w:tcPr>
          <w:p w14:paraId="753027D7" w14:textId="5C1E93BB" w:rsidR="001A28A1" w:rsidRPr="001A28A1" w:rsidRDefault="00A561EB" w:rsidP="001A28A1">
            <w:pPr>
              <w:jc w:val="both"/>
              <w:rPr>
                <w:rFonts w:ascii="Calibri" w:hAnsi="Calibri"/>
                <w:color w:val="000000"/>
                <w:sz w:val="22"/>
                <w:szCs w:val="22"/>
                <w:lang w:val="en-IN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val="en-IN"/>
              </w:rPr>
              <w:t>500000</w:t>
            </w:r>
          </w:p>
          <w:p w14:paraId="537548EF" w14:textId="77777777" w:rsidR="001A28A1" w:rsidRPr="001A28A1" w:rsidRDefault="001A28A1" w:rsidP="001A28A1">
            <w:pPr>
              <w:jc w:val="both"/>
              <w:rPr>
                <w:rFonts w:ascii="Calibri" w:hAnsi="Calibri"/>
                <w:color w:val="000000"/>
                <w:sz w:val="22"/>
                <w:szCs w:val="22"/>
                <w:lang w:val="en-IN"/>
              </w:rPr>
            </w:pPr>
          </w:p>
        </w:tc>
      </w:tr>
      <w:tr w:rsidR="001A28A1" w:rsidRPr="003D50EC" w14:paraId="5DA35982" w14:textId="77777777" w:rsidTr="001A28A1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09731F43" w14:textId="58B44B4E" w:rsidR="001A28A1" w:rsidRPr="00854BC1" w:rsidRDefault="00A561EB" w:rsidP="001A28A1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EB4CB8">
              <w:rPr>
                <w:rFonts w:ascii="Lucida Grande" w:hAnsi="Lucida Grande" w:cs="Lucida Grande"/>
                <w:color w:val="000000"/>
              </w:rPr>
              <w:t xml:space="preserve">Maximum number of </w:t>
            </w:r>
            <w:proofErr w:type="gramStart"/>
            <w:r w:rsidRPr="00EB4CB8">
              <w:rPr>
                <w:rFonts w:ascii="Lucida Grande" w:hAnsi="Lucida Grande" w:cs="Lucida Grande"/>
                <w:color w:val="000000"/>
              </w:rPr>
              <w:t>registration</w:t>
            </w:r>
            <w:proofErr w:type="gramEnd"/>
            <w:r w:rsidRPr="00EB4CB8">
              <w:rPr>
                <w:rFonts w:ascii="Lucida Grande" w:hAnsi="Lucida Grande" w:cs="Lucida Grande"/>
                <w:color w:val="000000"/>
              </w:rPr>
              <w:t xml:space="preserve"> allo</w:t>
            </w:r>
            <w:r>
              <w:rPr>
                <w:rFonts w:ascii="Lucida Grande" w:hAnsi="Lucida Grande" w:cs="Lucida Grande"/>
                <w:color w:val="000000"/>
              </w:rPr>
              <w:t xml:space="preserve">wed for user type as Importers </w:t>
            </w:r>
            <w:r w:rsidRPr="00EB4CB8">
              <w:rPr>
                <w:rFonts w:ascii="Lucida Grande" w:hAnsi="Lucida Grande" w:cs="Lucida Grande"/>
                <w:color w:val="000000"/>
              </w:rPr>
              <w:t>in the CEIR system</w:t>
            </w:r>
          </w:p>
        </w:tc>
        <w:tc>
          <w:tcPr>
            <w:tcW w:w="4026" w:type="dxa"/>
            <w:shd w:val="clear" w:color="auto" w:fill="auto"/>
          </w:tcPr>
          <w:p w14:paraId="208306AA" w14:textId="4F086244" w:rsidR="001A28A1" w:rsidRPr="001A28A1" w:rsidRDefault="00A561EB" w:rsidP="001A28A1">
            <w:pPr>
              <w:jc w:val="both"/>
              <w:rPr>
                <w:rFonts w:ascii="Calibri" w:hAnsi="Calibri"/>
                <w:color w:val="000000"/>
                <w:sz w:val="22"/>
                <w:szCs w:val="22"/>
                <w:lang w:val="en-IN"/>
              </w:rPr>
            </w:pPr>
            <w:r w:rsidRPr="00A561EB">
              <w:rPr>
                <w:rFonts w:ascii="Calibri" w:hAnsi="Calibri"/>
                <w:color w:val="000000"/>
                <w:sz w:val="22"/>
                <w:szCs w:val="22"/>
                <w:lang w:val="en-IN"/>
              </w:rPr>
              <w:t>1000</w:t>
            </w:r>
          </w:p>
        </w:tc>
      </w:tr>
      <w:tr w:rsidR="001A28A1" w:rsidRPr="003D50EC" w14:paraId="003DAF1D" w14:textId="77777777" w:rsidTr="001A28A1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5EADC171" w14:textId="396731FE" w:rsidR="001A28A1" w:rsidRPr="00854BC1" w:rsidRDefault="00A561EB" w:rsidP="001A28A1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0D3A62">
              <w:rPr>
                <w:rFonts w:ascii="Lucida Grande" w:hAnsi="Lucida Grande" w:cs="Lucida Grande"/>
                <w:color w:val="000000"/>
              </w:rPr>
              <w:t xml:space="preserve">Maximum number of </w:t>
            </w:r>
            <w:proofErr w:type="gramStart"/>
            <w:r w:rsidRPr="000D3A62">
              <w:rPr>
                <w:rFonts w:ascii="Lucida Grande" w:hAnsi="Lucida Grande" w:cs="Lucida Grande"/>
                <w:color w:val="000000"/>
              </w:rPr>
              <w:t>registration</w:t>
            </w:r>
            <w:proofErr w:type="gramEnd"/>
            <w:r w:rsidRPr="000D3A62">
              <w:rPr>
                <w:rFonts w:ascii="Lucida Grande" w:hAnsi="Lucida Grande" w:cs="Lucida Grande"/>
                <w:color w:val="000000"/>
              </w:rPr>
              <w:t xml:space="preserve"> allowe</w:t>
            </w:r>
            <w:r>
              <w:rPr>
                <w:rFonts w:ascii="Lucida Grande" w:hAnsi="Lucida Grande" w:cs="Lucida Grande"/>
                <w:color w:val="000000"/>
              </w:rPr>
              <w:t>d for user type as Distributors</w:t>
            </w:r>
            <w:r w:rsidRPr="000D3A62">
              <w:rPr>
                <w:rFonts w:ascii="Lucida Grande" w:hAnsi="Lucida Grande" w:cs="Lucida Grande"/>
                <w:color w:val="000000"/>
              </w:rPr>
              <w:t xml:space="preserve"> in the CEIR system</w:t>
            </w:r>
          </w:p>
        </w:tc>
        <w:tc>
          <w:tcPr>
            <w:tcW w:w="4026" w:type="dxa"/>
            <w:shd w:val="clear" w:color="auto" w:fill="auto"/>
          </w:tcPr>
          <w:p w14:paraId="4AE2F77F" w14:textId="39783AAB" w:rsidR="001A28A1" w:rsidRPr="001A28A1" w:rsidRDefault="00A561EB" w:rsidP="001A28A1">
            <w:pPr>
              <w:jc w:val="both"/>
              <w:rPr>
                <w:rFonts w:ascii="Calibri" w:hAnsi="Calibri"/>
                <w:color w:val="000000"/>
                <w:sz w:val="22"/>
                <w:szCs w:val="22"/>
                <w:lang w:val="en-IN"/>
              </w:rPr>
            </w:pPr>
            <w:r w:rsidRPr="00A561EB">
              <w:rPr>
                <w:rFonts w:ascii="Calibri" w:hAnsi="Calibri"/>
                <w:color w:val="000000"/>
                <w:sz w:val="22"/>
                <w:szCs w:val="22"/>
                <w:lang w:val="en-IN"/>
              </w:rPr>
              <w:t>1000</w:t>
            </w:r>
            <w:r>
              <w:rPr>
                <w:rFonts w:ascii="Calibri" w:hAnsi="Calibri"/>
                <w:color w:val="000000"/>
                <w:sz w:val="22"/>
                <w:szCs w:val="22"/>
                <w:lang w:val="en-IN"/>
              </w:rPr>
              <w:t>0</w:t>
            </w:r>
          </w:p>
        </w:tc>
      </w:tr>
      <w:tr w:rsidR="001A28A1" w:rsidRPr="003D50EC" w14:paraId="32367BF1" w14:textId="77777777" w:rsidTr="001A28A1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59739532" w14:textId="3A0BAC37" w:rsidR="001A28A1" w:rsidRPr="00854BC1" w:rsidRDefault="00A561EB" w:rsidP="001A28A1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2435D7">
              <w:rPr>
                <w:rFonts w:ascii="Lucida Grande" w:hAnsi="Lucida Grande" w:cs="Lucida Grande"/>
                <w:color w:val="000000"/>
              </w:rPr>
              <w:lastRenderedPageBreak/>
              <w:t xml:space="preserve">Maximum number of </w:t>
            </w:r>
            <w:proofErr w:type="gramStart"/>
            <w:r w:rsidRPr="002435D7">
              <w:rPr>
                <w:rFonts w:ascii="Lucida Grande" w:hAnsi="Lucida Grande" w:cs="Lucida Grande"/>
                <w:color w:val="000000"/>
              </w:rPr>
              <w:t>registration</w:t>
            </w:r>
            <w:proofErr w:type="gramEnd"/>
            <w:r w:rsidRPr="002435D7">
              <w:rPr>
                <w:rFonts w:ascii="Lucida Grande" w:hAnsi="Lucida Grande" w:cs="Lucida Grande"/>
                <w:color w:val="000000"/>
              </w:rPr>
              <w:t xml:space="preserve"> all</w:t>
            </w:r>
            <w:r>
              <w:rPr>
                <w:rFonts w:ascii="Lucida Grande" w:hAnsi="Lucida Grande" w:cs="Lucida Grande"/>
                <w:color w:val="000000"/>
              </w:rPr>
              <w:t>owed for user type as Retailer</w:t>
            </w:r>
            <w:r w:rsidRPr="002435D7">
              <w:rPr>
                <w:rFonts w:ascii="Lucida Grande" w:hAnsi="Lucida Grande" w:cs="Lucida Grande"/>
                <w:color w:val="000000"/>
              </w:rPr>
              <w:t xml:space="preserve"> in the CEIR system</w:t>
            </w:r>
            <w:r w:rsidR="001A28A1" w:rsidRPr="001A28A1">
              <w:rPr>
                <w:rFonts w:ascii="Lucida Grande" w:hAnsi="Lucida Grande" w:cs="Lucida Grande"/>
                <w:color w:val="000000"/>
              </w:rPr>
              <w:t>.</w:t>
            </w:r>
          </w:p>
        </w:tc>
        <w:tc>
          <w:tcPr>
            <w:tcW w:w="4026" w:type="dxa"/>
            <w:shd w:val="clear" w:color="auto" w:fill="auto"/>
          </w:tcPr>
          <w:p w14:paraId="422F78B4" w14:textId="546F7B07" w:rsidR="001A28A1" w:rsidRPr="001A28A1" w:rsidRDefault="00A561EB" w:rsidP="001A28A1">
            <w:pPr>
              <w:jc w:val="both"/>
              <w:rPr>
                <w:rFonts w:ascii="Calibri" w:hAnsi="Calibri"/>
                <w:color w:val="000000"/>
                <w:sz w:val="22"/>
                <w:szCs w:val="22"/>
                <w:lang w:val="en-IN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val="en-IN"/>
              </w:rPr>
              <w:t>100000</w:t>
            </w:r>
          </w:p>
        </w:tc>
      </w:tr>
      <w:tr w:rsidR="00A561EB" w:rsidRPr="003D50EC" w14:paraId="7B5C0693" w14:textId="77777777" w:rsidTr="001A28A1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37668590" w14:textId="2537EBA2" w:rsidR="00A561EB" w:rsidRPr="002435D7" w:rsidRDefault="00A561EB" w:rsidP="001A28A1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F262F8">
              <w:rPr>
                <w:rFonts w:ascii="Lucida Grande" w:hAnsi="Lucida Grande" w:cs="Lucida Grande"/>
                <w:color w:val="000000"/>
              </w:rPr>
              <w:t xml:space="preserve">Maximum number of </w:t>
            </w:r>
            <w:proofErr w:type="gramStart"/>
            <w:r w:rsidRPr="00F262F8">
              <w:rPr>
                <w:rFonts w:ascii="Lucida Grande" w:hAnsi="Lucida Grande" w:cs="Lucida Grande"/>
                <w:color w:val="000000"/>
              </w:rPr>
              <w:t>registration</w:t>
            </w:r>
            <w:proofErr w:type="gramEnd"/>
            <w:r w:rsidRPr="00F262F8">
              <w:rPr>
                <w:rFonts w:ascii="Lucida Grande" w:hAnsi="Lucida Grande" w:cs="Lucida Grande"/>
                <w:color w:val="000000"/>
              </w:rPr>
              <w:t xml:space="preserve"> allowed for user type as Custom in the CEIR system</w:t>
            </w:r>
          </w:p>
        </w:tc>
        <w:tc>
          <w:tcPr>
            <w:tcW w:w="4026" w:type="dxa"/>
            <w:shd w:val="clear" w:color="auto" w:fill="auto"/>
          </w:tcPr>
          <w:p w14:paraId="731EB03D" w14:textId="0496B136" w:rsidR="00A561EB" w:rsidRDefault="00A561EB" w:rsidP="001A28A1">
            <w:pPr>
              <w:jc w:val="both"/>
              <w:rPr>
                <w:rFonts w:ascii="Calibri" w:hAnsi="Calibri"/>
                <w:color w:val="000000"/>
                <w:sz w:val="22"/>
                <w:szCs w:val="22"/>
                <w:lang w:val="en-IN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val="en-IN"/>
              </w:rPr>
              <w:t>100</w:t>
            </w:r>
          </w:p>
        </w:tc>
      </w:tr>
      <w:tr w:rsidR="00A561EB" w:rsidRPr="003D50EC" w14:paraId="36CD7F3A" w14:textId="77777777" w:rsidTr="001A28A1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5D9C7B72" w14:textId="20561EE5" w:rsidR="00A561EB" w:rsidRPr="00F262F8" w:rsidRDefault="00A561EB" w:rsidP="001A28A1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787924">
              <w:rPr>
                <w:rFonts w:ascii="Lucida Grande" w:hAnsi="Lucida Grande" w:cs="Lucida Grande"/>
                <w:color w:val="000000"/>
              </w:rPr>
              <w:t>Maximum number of registr</w:t>
            </w:r>
            <w:r>
              <w:rPr>
                <w:rFonts w:ascii="Lucida Grande" w:hAnsi="Lucida Grande" w:cs="Lucida Grande"/>
                <w:color w:val="000000"/>
              </w:rPr>
              <w:t xml:space="preserve">ation allowed for user type as </w:t>
            </w:r>
            <w:proofErr w:type="gramStart"/>
            <w:r w:rsidRPr="00787924">
              <w:rPr>
                <w:rFonts w:ascii="Lucida Grande" w:hAnsi="Lucida Grande" w:cs="Lucida Grande"/>
                <w:color w:val="000000"/>
              </w:rPr>
              <w:t>Operators  in</w:t>
            </w:r>
            <w:proofErr w:type="gramEnd"/>
            <w:r w:rsidRPr="00787924">
              <w:rPr>
                <w:rFonts w:ascii="Lucida Grande" w:hAnsi="Lucida Grande" w:cs="Lucida Grande"/>
                <w:color w:val="000000"/>
              </w:rPr>
              <w:t xml:space="preserve"> the CEIR system</w:t>
            </w:r>
          </w:p>
        </w:tc>
        <w:tc>
          <w:tcPr>
            <w:tcW w:w="4026" w:type="dxa"/>
            <w:shd w:val="clear" w:color="auto" w:fill="auto"/>
          </w:tcPr>
          <w:p w14:paraId="5738BD92" w14:textId="1C165995" w:rsidR="00A561EB" w:rsidRDefault="00A561EB" w:rsidP="001A28A1">
            <w:pPr>
              <w:jc w:val="both"/>
              <w:rPr>
                <w:rFonts w:ascii="Calibri" w:hAnsi="Calibri"/>
                <w:color w:val="000000"/>
                <w:sz w:val="22"/>
                <w:szCs w:val="22"/>
                <w:lang w:val="en-IN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val="en-IN"/>
              </w:rPr>
              <w:t>100</w:t>
            </w:r>
          </w:p>
        </w:tc>
      </w:tr>
      <w:tr w:rsidR="00A561EB" w:rsidRPr="003D50EC" w14:paraId="38F9A159" w14:textId="77777777" w:rsidTr="001A28A1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16CC7BD4" w14:textId="6738BFC9" w:rsidR="00A561EB" w:rsidRPr="00787924" w:rsidRDefault="00A561EB" w:rsidP="00A52FDB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8605DC">
              <w:rPr>
                <w:rFonts w:ascii="Lucida Grande" w:hAnsi="Lucida Grande" w:cs="Lucida Grande"/>
                <w:color w:val="000000"/>
              </w:rPr>
              <w:t xml:space="preserve">Maximum number of </w:t>
            </w:r>
            <w:proofErr w:type="gramStart"/>
            <w:r w:rsidRPr="008605DC">
              <w:rPr>
                <w:rFonts w:ascii="Lucida Grande" w:hAnsi="Lucida Grande" w:cs="Lucida Grande"/>
                <w:color w:val="000000"/>
              </w:rPr>
              <w:t>registr</w:t>
            </w:r>
            <w:r>
              <w:rPr>
                <w:rFonts w:ascii="Lucida Grande" w:hAnsi="Lucida Grande" w:cs="Lucida Grande"/>
                <w:color w:val="000000"/>
              </w:rPr>
              <w:t>ation</w:t>
            </w:r>
            <w:proofErr w:type="gramEnd"/>
            <w:r>
              <w:rPr>
                <w:rFonts w:ascii="Lucida Grande" w:hAnsi="Lucida Grande" w:cs="Lucida Grande"/>
                <w:color w:val="000000"/>
              </w:rPr>
              <w:t xml:space="preserve"> allowed for user type as TRC</w:t>
            </w:r>
            <w:r w:rsidR="00A52FDB">
              <w:rPr>
                <w:rFonts w:ascii="Lucida Grande" w:hAnsi="Lucida Grande" w:cs="Lucida Grande"/>
                <w:color w:val="000000"/>
              </w:rPr>
              <w:t xml:space="preserve"> in the CEIR system</w:t>
            </w:r>
          </w:p>
        </w:tc>
        <w:tc>
          <w:tcPr>
            <w:tcW w:w="4026" w:type="dxa"/>
            <w:shd w:val="clear" w:color="auto" w:fill="auto"/>
          </w:tcPr>
          <w:p w14:paraId="3DB7385A" w14:textId="54ED4897" w:rsidR="00A561EB" w:rsidRDefault="00A561EB" w:rsidP="001A28A1">
            <w:pPr>
              <w:jc w:val="both"/>
              <w:rPr>
                <w:rFonts w:ascii="Calibri" w:hAnsi="Calibri"/>
                <w:color w:val="000000"/>
                <w:sz w:val="22"/>
                <w:szCs w:val="22"/>
                <w:lang w:val="en-IN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val="en-IN"/>
              </w:rPr>
              <w:t>10</w:t>
            </w:r>
          </w:p>
        </w:tc>
      </w:tr>
      <w:tr w:rsidR="00A561EB" w:rsidRPr="003D50EC" w14:paraId="5E61CC17" w14:textId="77777777" w:rsidTr="001A28A1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52574620" w14:textId="3E1E5721" w:rsidR="00A561EB" w:rsidRPr="008605DC" w:rsidRDefault="00A561EB" w:rsidP="001A28A1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145CB4">
              <w:rPr>
                <w:rFonts w:ascii="Lucida Grande" w:hAnsi="Lucida Grande" w:cs="Lucida Grande"/>
                <w:color w:val="000000"/>
              </w:rPr>
              <w:t xml:space="preserve">Maximum number of </w:t>
            </w:r>
            <w:proofErr w:type="gramStart"/>
            <w:r w:rsidRPr="00145CB4">
              <w:rPr>
                <w:rFonts w:ascii="Lucida Grande" w:hAnsi="Lucida Grande" w:cs="Lucida Grande"/>
                <w:color w:val="000000"/>
              </w:rPr>
              <w:t>registration</w:t>
            </w:r>
            <w:proofErr w:type="gramEnd"/>
            <w:r w:rsidRPr="00145CB4">
              <w:rPr>
                <w:rFonts w:ascii="Lucida Grande" w:hAnsi="Lucida Grande" w:cs="Lucida Grande"/>
                <w:color w:val="000000"/>
              </w:rPr>
              <w:t xml:space="preserve"> allowed for user </w:t>
            </w:r>
            <w:r>
              <w:rPr>
                <w:rFonts w:ascii="Lucida Grande" w:hAnsi="Lucida Grande" w:cs="Lucida Grande"/>
                <w:color w:val="000000"/>
              </w:rPr>
              <w:t>type as Manufacturer</w:t>
            </w:r>
            <w:r w:rsidR="00A52FDB">
              <w:rPr>
                <w:rFonts w:ascii="Lucida Grande" w:hAnsi="Lucida Grande" w:cs="Lucida Grande"/>
                <w:color w:val="000000"/>
              </w:rPr>
              <w:t xml:space="preserve"> in the CEIR system</w:t>
            </w:r>
          </w:p>
        </w:tc>
        <w:tc>
          <w:tcPr>
            <w:tcW w:w="4026" w:type="dxa"/>
            <w:shd w:val="clear" w:color="auto" w:fill="auto"/>
          </w:tcPr>
          <w:p w14:paraId="792A1483" w14:textId="43D619BB" w:rsidR="00A561EB" w:rsidRDefault="00A561EB" w:rsidP="001A28A1">
            <w:pPr>
              <w:jc w:val="both"/>
              <w:rPr>
                <w:rFonts w:ascii="Calibri" w:hAnsi="Calibri"/>
                <w:color w:val="000000"/>
                <w:sz w:val="22"/>
                <w:szCs w:val="22"/>
                <w:lang w:val="en-IN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val="en-IN"/>
              </w:rPr>
              <w:t>100</w:t>
            </w:r>
          </w:p>
        </w:tc>
      </w:tr>
      <w:tr w:rsidR="00A561EB" w:rsidRPr="003D50EC" w14:paraId="3CE5462B" w14:textId="77777777" w:rsidTr="001A28A1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1C811C67" w14:textId="70E70927" w:rsidR="00A561EB" w:rsidRPr="00145CB4" w:rsidRDefault="00A561EB" w:rsidP="001A28A1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423DD7">
              <w:rPr>
                <w:rFonts w:ascii="Lucida Grande" w:hAnsi="Lucida Grande" w:cs="Lucida Grande"/>
                <w:color w:val="000000"/>
              </w:rPr>
              <w:t xml:space="preserve">Maximum number of </w:t>
            </w:r>
            <w:proofErr w:type="gramStart"/>
            <w:r w:rsidRPr="00423DD7">
              <w:rPr>
                <w:rFonts w:ascii="Lucida Grande" w:hAnsi="Lucida Grande" w:cs="Lucida Grande"/>
                <w:color w:val="000000"/>
              </w:rPr>
              <w:t>registration</w:t>
            </w:r>
            <w:proofErr w:type="gramEnd"/>
            <w:r w:rsidRPr="00423DD7">
              <w:rPr>
                <w:rFonts w:ascii="Lucida Grande" w:hAnsi="Lucida Grande" w:cs="Lucida Grande"/>
                <w:color w:val="000000"/>
              </w:rPr>
              <w:t xml:space="preserve"> allowed for user type as Lawful Agency   in the CEIR system</w:t>
            </w:r>
          </w:p>
        </w:tc>
        <w:tc>
          <w:tcPr>
            <w:tcW w:w="4026" w:type="dxa"/>
            <w:shd w:val="clear" w:color="auto" w:fill="auto"/>
          </w:tcPr>
          <w:p w14:paraId="202B6C45" w14:textId="742A6DD1" w:rsidR="00A561EB" w:rsidRDefault="00A561EB" w:rsidP="001A28A1">
            <w:pPr>
              <w:jc w:val="both"/>
              <w:rPr>
                <w:rFonts w:ascii="Calibri" w:hAnsi="Calibri"/>
                <w:color w:val="000000"/>
                <w:sz w:val="22"/>
                <w:szCs w:val="22"/>
                <w:lang w:val="en-IN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val="en-IN"/>
              </w:rPr>
              <w:t>100</w:t>
            </w:r>
          </w:p>
        </w:tc>
      </w:tr>
      <w:tr w:rsidR="00A52FDB" w:rsidRPr="003D50EC" w14:paraId="00BD846F" w14:textId="77777777" w:rsidTr="001A28A1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736B1F93" w14:textId="7D1501BB" w:rsidR="00A52FDB" w:rsidRPr="00423DD7" w:rsidRDefault="00A52FDB" w:rsidP="001A28A1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6625CA">
              <w:rPr>
                <w:rFonts w:ascii="Lucida Grande" w:hAnsi="Lucida Grande" w:cs="Lucida Grande"/>
                <w:color w:val="000000"/>
              </w:rPr>
              <w:t>Maximum Number of device registration allowed for user type as End User in the</w:t>
            </w:r>
            <w:r>
              <w:rPr>
                <w:rFonts w:ascii="Lucida Grande" w:hAnsi="Lucida Grande" w:cs="Lucida Grande"/>
                <w:color w:val="000000"/>
              </w:rPr>
              <w:t xml:space="preserve"> </w:t>
            </w:r>
            <w:r w:rsidRPr="006625CA">
              <w:rPr>
                <w:rFonts w:ascii="Lucida Grande" w:hAnsi="Lucida Grande" w:cs="Lucida Grande"/>
                <w:color w:val="000000"/>
              </w:rPr>
              <w:t>CEIR system</w:t>
            </w:r>
          </w:p>
        </w:tc>
        <w:tc>
          <w:tcPr>
            <w:tcW w:w="4026" w:type="dxa"/>
            <w:shd w:val="clear" w:color="auto" w:fill="auto"/>
          </w:tcPr>
          <w:p w14:paraId="6FA75039" w14:textId="324ADD35" w:rsidR="00A52FDB" w:rsidRDefault="00A52FDB" w:rsidP="001A28A1">
            <w:pPr>
              <w:jc w:val="both"/>
              <w:rPr>
                <w:rFonts w:ascii="Calibri" w:hAnsi="Calibri"/>
                <w:color w:val="000000"/>
                <w:sz w:val="22"/>
                <w:szCs w:val="22"/>
                <w:lang w:val="en-IN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val="en-IN"/>
              </w:rPr>
              <w:t>10000</w:t>
            </w:r>
          </w:p>
        </w:tc>
      </w:tr>
      <w:tr w:rsidR="00A52FDB" w:rsidRPr="003D50EC" w14:paraId="1E5F775A" w14:textId="77777777" w:rsidTr="001A28A1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470B7E43" w14:textId="32A88399" w:rsidR="00A52FDB" w:rsidRPr="006625CA" w:rsidRDefault="00A52FDB" w:rsidP="001A28A1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436FC4">
              <w:rPr>
                <w:rFonts w:ascii="Lucida Grande" w:hAnsi="Lucida Grande" w:cs="Lucida Grande"/>
                <w:color w:val="000000"/>
              </w:rPr>
              <w:t xml:space="preserve">Maximum number of </w:t>
            </w:r>
            <w:proofErr w:type="gramStart"/>
            <w:r w:rsidRPr="00436FC4">
              <w:rPr>
                <w:rFonts w:ascii="Lucida Grande" w:hAnsi="Lucida Grande" w:cs="Lucida Grande"/>
                <w:color w:val="000000"/>
              </w:rPr>
              <w:t>regist</w:t>
            </w:r>
            <w:r>
              <w:rPr>
                <w:rFonts w:ascii="Lucida Grande" w:hAnsi="Lucida Grande" w:cs="Lucida Grande"/>
                <w:color w:val="000000"/>
              </w:rPr>
              <w:t>ration</w:t>
            </w:r>
            <w:proofErr w:type="gramEnd"/>
            <w:r>
              <w:rPr>
                <w:rFonts w:ascii="Lucida Grande" w:hAnsi="Lucida Grande" w:cs="Lucida Grande"/>
                <w:color w:val="000000"/>
              </w:rPr>
              <w:t xml:space="preserve"> allowed for user type as Immigration </w:t>
            </w:r>
            <w:r w:rsidRPr="00436FC4">
              <w:rPr>
                <w:rFonts w:ascii="Lucida Grande" w:hAnsi="Lucida Grande" w:cs="Lucida Grande"/>
                <w:color w:val="000000"/>
              </w:rPr>
              <w:t>in the CEIR system</w:t>
            </w:r>
          </w:p>
        </w:tc>
        <w:tc>
          <w:tcPr>
            <w:tcW w:w="4026" w:type="dxa"/>
            <w:shd w:val="clear" w:color="auto" w:fill="auto"/>
          </w:tcPr>
          <w:p w14:paraId="1EF7AAC8" w14:textId="335D4883" w:rsidR="00A52FDB" w:rsidRDefault="00A52FDB" w:rsidP="001A28A1">
            <w:pPr>
              <w:jc w:val="both"/>
              <w:rPr>
                <w:rFonts w:ascii="Calibri" w:hAnsi="Calibri"/>
                <w:color w:val="000000"/>
                <w:sz w:val="22"/>
                <w:szCs w:val="22"/>
                <w:lang w:val="en-IN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val="en-IN"/>
              </w:rPr>
              <w:t>100</w:t>
            </w:r>
          </w:p>
        </w:tc>
      </w:tr>
      <w:tr w:rsidR="00A52FDB" w:rsidRPr="003D50EC" w14:paraId="56F35F5F" w14:textId="77777777" w:rsidTr="001A28A1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7F84B873" w14:textId="2E90CC9A" w:rsidR="00A52FDB" w:rsidRPr="00436FC4" w:rsidRDefault="00A52FDB" w:rsidP="001A28A1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9A168F">
              <w:rPr>
                <w:rFonts w:ascii="Lucida Grande" w:hAnsi="Lucida Grande" w:cs="Lucida Grande"/>
                <w:color w:val="000000"/>
              </w:rPr>
              <w:t xml:space="preserve">Maximum number of </w:t>
            </w:r>
            <w:proofErr w:type="gramStart"/>
            <w:r w:rsidRPr="009A168F">
              <w:rPr>
                <w:rFonts w:ascii="Lucida Grande" w:hAnsi="Lucida Grande" w:cs="Lucida Grande"/>
                <w:color w:val="000000"/>
              </w:rPr>
              <w:t>registration</w:t>
            </w:r>
            <w:proofErr w:type="gramEnd"/>
            <w:r w:rsidRPr="009A168F">
              <w:rPr>
                <w:rFonts w:ascii="Lucida Grande" w:hAnsi="Lucida Grande" w:cs="Lucida Grande"/>
                <w:color w:val="000000"/>
              </w:rPr>
              <w:t xml:space="preserve"> allowed for user type as Customer Care   in the CEIR system</w:t>
            </w:r>
          </w:p>
        </w:tc>
        <w:tc>
          <w:tcPr>
            <w:tcW w:w="4026" w:type="dxa"/>
            <w:shd w:val="clear" w:color="auto" w:fill="auto"/>
          </w:tcPr>
          <w:p w14:paraId="21A52118" w14:textId="0405FBDA" w:rsidR="00A52FDB" w:rsidRDefault="00A52FDB" w:rsidP="001A28A1">
            <w:pPr>
              <w:jc w:val="both"/>
              <w:rPr>
                <w:rFonts w:ascii="Calibri" w:hAnsi="Calibri"/>
                <w:color w:val="000000"/>
                <w:sz w:val="22"/>
                <w:szCs w:val="22"/>
                <w:lang w:val="en-IN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val="en-IN"/>
              </w:rPr>
              <w:t>100</w:t>
            </w:r>
          </w:p>
        </w:tc>
      </w:tr>
    </w:tbl>
    <w:p w14:paraId="2EA747AB" w14:textId="77777777" w:rsidR="001A28A1" w:rsidRDefault="001A28A1" w:rsidP="005F60B2">
      <w:pPr>
        <w:pStyle w:val="BodyText2"/>
      </w:pPr>
    </w:p>
    <w:p w14:paraId="36506B03" w14:textId="77777777" w:rsidR="001A28A1" w:rsidRDefault="001A28A1" w:rsidP="005F60B2">
      <w:pPr>
        <w:pStyle w:val="BodyText2"/>
      </w:pPr>
    </w:p>
    <w:p w14:paraId="296BAA9C" w14:textId="77777777" w:rsidR="00124C60" w:rsidRDefault="00124C60" w:rsidP="00CD5889">
      <w:pPr>
        <w:pStyle w:val="Heading2"/>
      </w:pPr>
      <w:bookmarkStart w:id="270" w:name="_Toc75816865"/>
      <w:r>
        <w:t>Annex 2</w:t>
      </w:r>
      <w:bookmarkEnd w:id="270"/>
    </w:p>
    <w:p w14:paraId="227CF851" w14:textId="3569AEC4" w:rsidR="00124C60" w:rsidRDefault="00124C60" w:rsidP="00124C60">
      <w:pPr>
        <w:pStyle w:val="BodyText2"/>
      </w:pPr>
      <w:r>
        <w:t>This section describ</w:t>
      </w:r>
      <w:r w:rsidR="00852392">
        <w:t xml:space="preserve">es the list of </w:t>
      </w:r>
      <w:proofErr w:type="gramStart"/>
      <w:r w:rsidR="00852392">
        <w:t>message</w:t>
      </w:r>
      <w:proofErr w:type="gramEnd"/>
      <w:r w:rsidR="00852392">
        <w:t xml:space="preserve"> that is </w:t>
      </w:r>
      <w:r>
        <w:t>sent as notification to user either via SMS or Email.</w:t>
      </w:r>
    </w:p>
    <w:p w14:paraId="2F4F0681" w14:textId="77777777" w:rsidR="00124C60" w:rsidRDefault="00124C60" w:rsidP="00124C60">
      <w:pPr>
        <w:pStyle w:val="BodyText2"/>
      </w:pPr>
      <w:r>
        <w:t>The list is categorized based on the different functionality in the system.</w:t>
      </w:r>
    </w:p>
    <w:p w14:paraId="05B95CDB" w14:textId="4EF07ED4" w:rsidR="00124C60" w:rsidRPr="003773FE" w:rsidRDefault="00852392" w:rsidP="00124C60">
      <w:pPr>
        <w:pStyle w:val="BodyText2"/>
        <w:rPr>
          <w:u w:val="single"/>
        </w:rPr>
      </w:pPr>
      <w:r>
        <w:rPr>
          <w:u w:val="single"/>
        </w:rPr>
        <w:t>Block</w:t>
      </w:r>
      <w:r w:rsidR="00124C60" w:rsidRPr="003773FE">
        <w:rPr>
          <w:u w:val="single"/>
        </w:rPr>
        <w:t xml:space="preserve"> Device Feature Related </w:t>
      </w:r>
      <w:r w:rsidR="00870FD2">
        <w:rPr>
          <w:u w:val="single"/>
        </w:rPr>
        <w:t>Messages</w:t>
      </w:r>
    </w:p>
    <w:tbl>
      <w:tblPr>
        <w:tblW w:w="0" w:type="auto"/>
        <w:jc w:val="center"/>
        <w:tbl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single" w:sz="4" w:space="0" w:color="4472C4" w:themeColor="accent5"/>
          <w:insideV w:val="single" w:sz="4" w:space="0" w:color="4472C4" w:themeColor="accent5"/>
        </w:tblBorders>
        <w:tblLayout w:type="fixed"/>
        <w:tblLook w:val="01E0" w:firstRow="1" w:lastRow="1" w:firstColumn="1" w:lastColumn="1" w:noHBand="0" w:noVBand="0"/>
      </w:tblPr>
      <w:tblGrid>
        <w:gridCol w:w="4503"/>
        <w:gridCol w:w="4026"/>
      </w:tblGrid>
      <w:tr w:rsidR="00852392" w:rsidRPr="0001372C" w14:paraId="5096E6C8" w14:textId="77777777" w:rsidTr="00852392">
        <w:trPr>
          <w:trHeight w:val="293"/>
          <w:tblHeader/>
          <w:jc w:val="center"/>
        </w:trPr>
        <w:tc>
          <w:tcPr>
            <w:tcW w:w="4503" w:type="dxa"/>
            <w:shd w:val="clear" w:color="auto" w:fill="5B9BD5" w:themeFill="accent1"/>
          </w:tcPr>
          <w:p w14:paraId="51CD4615" w14:textId="77777777" w:rsidR="00852392" w:rsidRPr="0001372C" w:rsidRDefault="00852392" w:rsidP="00852392">
            <w:pPr>
              <w:pStyle w:val="BodyText2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lastRenderedPageBreak/>
              <w:t>Parameter Name</w:t>
            </w:r>
          </w:p>
        </w:tc>
        <w:tc>
          <w:tcPr>
            <w:tcW w:w="4026" w:type="dxa"/>
            <w:shd w:val="clear" w:color="auto" w:fill="5B9BD5" w:themeFill="accent1"/>
          </w:tcPr>
          <w:p w14:paraId="4B066D2B" w14:textId="77777777" w:rsidR="00852392" w:rsidRPr="0001372C" w:rsidRDefault="00852392" w:rsidP="00852392">
            <w:pPr>
              <w:pStyle w:val="BodyText2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  <w:lang w:val="fr-FR"/>
              </w:rPr>
              <w:t>Possible Value</w:t>
            </w:r>
          </w:p>
        </w:tc>
      </w:tr>
      <w:tr w:rsidR="00852392" w14:paraId="071B9832" w14:textId="77777777" w:rsidTr="00852392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48207088" w14:textId="2AAE25EA" w:rsidR="00852392" w:rsidRDefault="00852392" w:rsidP="00852392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B617F9">
              <w:rPr>
                <w:rFonts w:ascii="Lucida Grande" w:hAnsi="Lucida Grande" w:cs="Lucida Grande"/>
                <w:color w:val="000000"/>
              </w:rPr>
              <w:t xml:space="preserve">Message sent to Operator or CEIR Authority when </w:t>
            </w:r>
            <w:r>
              <w:rPr>
                <w:rFonts w:ascii="Lucida Grande" w:hAnsi="Lucida Grande" w:cs="Lucida Grande"/>
                <w:color w:val="000000"/>
              </w:rPr>
              <w:t>the CEIR admin has approved the</w:t>
            </w:r>
            <w:r w:rsidRPr="00B617F9">
              <w:rPr>
                <w:rFonts w:ascii="Lucida Grande" w:hAnsi="Lucida Grande" w:cs="Lucida Grande"/>
                <w:color w:val="000000"/>
              </w:rPr>
              <w:t xml:space="preserve"> request to block devices</w:t>
            </w:r>
          </w:p>
        </w:tc>
        <w:tc>
          <w:tcPr>
            <w:tcW w:w="4026" w:type="dxa"/>
            <w:shd w:val="clear" w:color="auto" w:fill="auto"/>
          </w:tcPr>
          <w:p w14:paraId="7B2D7D2E" w14:textId="6C3B0B2E" w:rsidR="00852392" w:rsidRPr="00852392" w:rsidRDefault="00852392" w:rsidP="00852392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Dear &lt;first name&gt;,</w:t>
            </w:r>
          </w:p>
          <w:p w14:paraId="1B284BBE" w14:textId="1FA13C84" w:rsidR="00852392" w:rsidRPr="00852392" w:rsidRDefault="00852392" w:rsidP="00852392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</w:p>
          <w:p w14:paraId="1F89DE23" w14:textId="73EE7F94" w:rsidR="00852392" w:rsidRDefault="00852392" w:rsidP="00852392">
            <w:pPr>
              <w:pStyle w:val="BodyText2"/>
            </w:pPr>
            <w:r w:rsidRPr="00852392">
              <w:rPr>
                <w:rFonts w:ascii="Calibri" w:eastAsia="Times New Roman" w:hAnsi="Calibri"/>
                <w:color w:val="000000"/>
                <w:szCs w:val="20"/>
                <w:lang w:val="en-IN"/>
              </w:rPr>
              <w:t xml:space="preserve">This is to inform you that </w:t>
            </w:r>
            <w:proofErr w:type="gramStart"/>
            <w:r w:rsidRPr="00852392">
              <w:rPr>
                <w:rFonts w:ascii="Calibri" w:eastAsia="Times New Roman" w:hAnsi="Calibri"/>
                <w:color w:val="000000"/>
                <w:szCs w:val="20"/>
                <w:lang w:val="en-IN"/>
              </w:rPr>
              <w:t>the your</w:t>
            </w:r>
            <w:proofErr w:type="gramEnd"/>
            <w:r w:rsidRPr="00852392">
              <w:rPr>
                <w:rFonts w:ascii="Calibri" w:eastAsia="Times New Roman" w:hAnsi="Calibri"/>
                <w:color w:val="000000"/>
                <w:szCs w:val="20"/>
                <w:lang w:val="en-IN"/>
              </w:rPr>
              <w:t xml:space="preserve"> block request with transaction number &lt;</w:t>
            </w:r>
            <w:proofErr w:type="spellStart"/>
            <w:r w:rsidRPr="00852392">
              <w:rPr>
                <w:rFonts w:ascii="Calibri" w:eastAsia="Times New Roman" w:hAnsi="Calibri"/>
                <w:color w:val="000000"/>
                <w:szCs w:val="20"/>
                <w:lang w:val="en-IN"/>
              </w:rPr>
              <w:t>txn_name</w:t>
            </w:r>
            <w:proofErr w:type="spellEnd"/>
            <w:r w:rsidRPr="00852392">
              <w:rPr>
                <w:rFonts w:ascii="Calibri" w:eastAsia="Times New Roman" w:hAnsi="Calibri"/>
                <w:color w:val="000000"/>
                <w:szCs w:val="20"/>
                <w:lang w:val="en-IN"/>
              </w:rPr>
              <w:t>&gt; has been approved by CEIR Authority.</w:t>
            </w:r>
          </w:p>
        </w:tc>
      </w:tr>
      <w:tr w:rsidR="00852392" w14:paraId="45007C8F" w14:textId="77777777" w:rsidTr="00852392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48AA6179" w14:textId="493FA730" w:rsidR="00852392" w:rsidRDefault="00852392" w:rsidP="00852392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265BE6">
              <w:rPr>
                <w:rFonts w:ascii="Lucida Grande" w:hAnsi="Lucida Grande" w:cs="Lucida Grande"/>
                <w:color w:val="000000"/>
              </w:rPr>
              <w:t>Message sent to Operator or CEIR Authority when the CEIR admin has rejected the request to block devices</w:t>
            </w:r>
          </w:p>
        </w:tc>
        <w:tc>
          <w:tcPr>
            <w:tcW w:w="4026" w:type="dxa"/>
            <w:shd w:val="clear" w:color="auto" w:fill="auto"/>
          </w:tcPr>
          <w:p w14:paraId="3ABD15EC" w14:textId="24A5C605" w:rsidR="00852392" w:rsidRPr="00852392" w:rsidRDefault="00852392" w:rsidP="00852392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Dear &lt;First name&gt;,</w:t>
            </w:r>
          </w:p>
          <w:p w14:paraId="02FEDF79" w14:textId="6BCC2D3C" w:rsidR="00852392" w:rsidRPr="00852392" w:rsidRDefault="00852392" w:rsidP="00852392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</w:p>
          <w:p w14:paraId="4B6A3859" w14:textId="06CFC52E" w:rsidR="00852392" w:rsidRDefault="00852392" w:rsidP="00852392">
            <w:pPr>
              <w:pStyle w:val="BodyText2"/>
            </w:pPr>
            <w:r w:rsidRPr="00852392">
              <w:rPr>
                <w:rFonts w:ascii="Calibri" w:eastAsia="Times New Roman" w:hAnsi="Calibri"/>
                <w:color w:val="000000"/>
                <w:szCs w:val="20"/>
                <w:lang w:val="en-IN"/>
              </w:rPr>
              <w:t>This is to inform you that the block request with transaction number &lt;</w:t>
            </w:r>
            <w:proofErr w:type="spellStart"/>
            <w:r w:rsidRPr="00852392">
              <w:rPr>
                <w:rFonts w:ascii="Calibri" w:eastAsia="Times New Roman" w:hAnsi="Calibri"/>
                <w:color w:val="000000"/>
                <w:szCs w:val="20"/>
                <w:lang w:val="en-IN"/>
              </w:rPr>
              <w:t>txn_name</w:t>
            </w:r>
            <w:proofErr w:type="spellEnd"/>
            <w:r w:rsidRPr="00852392">
              <w:rPr>
                <w:rFonts w:ascii="Calibri" w:eastAsia="Times New Roman" w:hAnsi="Calibri"/>
                <w:color w:val="000000"/>
                <w:szCs w:val="20"/>
                <w:lang w:val="en-IN"/>
              </w:rPr>
              <w:t>&gt; has been rejected by CEIR Authority.</w:t>
            </w:r>
          </w:p>
        </w:tc>
      </w:tr>
      <w:tr w:rsidR="00852392" w14:paraId="67739968" w14:textId="77777777" w:rsidTr="00852392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2FED50E1" w14:textId="589B0E95" w:rsidR="00852392" w:rsidRPr="00265BE6" w:rsidRDefault="00852392" w:rsidP="00852392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6662F3">
              <w:rPr>
                <w:rFonts w:ascii="Lucida Grande" w:hAnsi="Lucida Grande" w:cs="Lucida Grande"/>
                <w:color w:val="000000"/>
              </w:rPr>
              <w:t>Message sent to CEIR Authority whe</w:t>
            </w:r>
            <w:r>
              <w:rPr>
                <w:rFonts w:ascii="Lucida Grande" w:hAnsi="Lucida Grande" w:cs="Lucida Grande"/>
                <w:color w:val="000000"/>
              </w:rPr>
              <w:t xml:space="preserve">n the system has processed the </w:t>
            </w:r>
            <w:r w:rsidRPr="006662F3">
              <w:rPr>
                <w:rFonts w:ascii="Lucida Grande" w:hAnsi="Lucida Grande" w:cs="Lucida Grande"/>
                <w:color w:val="000000"/>
              </w:rPr>
              <w:t>block request successfully</w:t>
            </w:r>
          </w:p>
        </w:tc>
        <w:tc>
          <w:tcPr>
            <w:tcW w:w="4026" w:type="dxa"/>
            <w:shd w:val="clear" w:color="auto" w:fill="auto"/>
          </w:tcPr>
          <w:p w14:paraId="3C4178D9" w14:textId="77777777" w:rsidR="00852392" w:rsidRPr="00852392" w:rsidRDefault="00852392" w:rsidP="00852392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Dear &lt;First name&gt;,</w:t>
            </w:r>
          </w:p>
          <w:p w14:paraId="36C5F074" w14:textId="77777777" w:rsidR="00852392" w:rsidRPr="00852392" w:rsidRDefault="00852392" w:rsidP="00852392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</w:p>
          <w:p w14:paraId="3E4490CB" w14:textId="5EC76C21" w:rsidR="00852392" w:rsidRDefault="00852392" w:rsidP="00852392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 w:rsidRPr="00852392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This is to inform you that the block request with transaction number &lt;</w:t>
            </w:r>
            <w:proofErr w:type="spellStart"/>
            <w:r w:rsidRPr="00852392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txn_name</w:t>
            </w:r>
            <w:proofErr w:type="spellEnd"/>
            <w:r w:rsidRPr="00852392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&gt; has been processed by system successfully.</w:t>
            </w:r>
          </w:p>
        </w:tc>
      </w:tr>
      <w:tr w:rsidR="00852392" w14:paraId="3E2033B0" w14:textId="77777777" w:rsidTr="00852392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2CD37367" w14:textId="0DEE1DE9" w:rsidR="00852392" w:rsidRPr="006662F3" w:rsidRDefault="00852392" w:rsidP="00852392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2157AE">
              <w:rPr>
                <w:rFonts w:ascii="Lucida Grande" w:hAnsi="Lucida Grande" w:cs="Lucida Grande"/>
                <w:color w:val="000000"/>
              </w:rPr>
              <w:t>Message sent to CEIR Authority whe</w:t>
            </w:r>
            <w:r>
              <w:rPr>
                <w:rFonts w:ascii="Lucida Grande" w:hAnsi="Lucida Grande" w:cs="Lucida Grande"/>
                <w:color w:val="000000"/>
              </w:rPr>
              <w:t xml:space="preserve">n the system has processed the </w:t>
            </w:r>
            <w:r w:rsidRPr="002157AE">
              <w:rPr>
                <w:rFonts w:ascii="Lucida Grande" w:hAnsi="Lucida Grande" w:cs="Lucida Grande"/>
                <w:color w:val="000000"/>
              </w:rPr>
              <w:t>block request successfully</w:t>
            </w:r>
          </w:p>
        </w:tc>
        <w:tc>
          <w:tcPr>
            <w:tcW w:w="4026" w:type="dxa"/>
            <w:shd w:val="clear" w:color="auto" w:fill="auto"/>
          </w:tcPr>
          <w:p w14:paraId="238C117F" w14:textId="77777777" w:rsidR="00852392" w:rsidRDefault="00852392" w:rsidP="00852392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Dear CEIR Authority,</w:t>
            </w:r>
          </w:p>
          <w:p w14:paraId="46FEF595" w14:textId="18598561" w:rsidR="00852392" w:rsidRDefault="00852392" w:rsidP="00852392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 w:rsidRPr="00852392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This is to inform you that the block request with transaction number &lt;</w:t>
            </w:r>
            <w:proofErr w:type="spellStart"/>
            <w:r w:rsidRPr="00852392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txn_name</w:t>
            </w:r>
            <w:proofErr w:type="spellEnd"/>
            <w:r w:rsidRPr="00852392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&gt; has been processed by system successfully.</w:t>
            </w:r>
          </w:p>
        </w:tc>
      </w:tr>
    </w:tbl>
    <w:p w14:paraId="332BF6CE" w14:textId="4F87F101" w:rsidR="005937A5" w:rsidRDefault="005937A5" w:rsidP="00D5498E">
      <w:pPr>
        <w:pStyle w:val="BodyText2"/>
      </w:pPr>
    </w:p>
    <w:p w14:paraId="2D6C4C72" w14:textId="65DE1685" w:rsidR="00852392" w:rsidRPr="003773FE" w:rsidRDefault="00870FD2" w:rsidP="00852392">
      <w:pPr>
        <w:pStyle w:val="BodyText2"/>
        <w:rPr>
          <w:u w:val="single"/>
        </w:rPr>
      </w:pPr>
      <w:r>
        <w:rPr>
          <w:u w:val="single"/>
        </w:rPr>
        <w:t>Stolen</w:t>
      </w:r>
      <w:r w:rsidR="00852392" w:rsidRPr="003773FE">
        <w:rPr>
          <w:u w:val="single"/>
        </w:rPr>
        <w:t xml:space="preserve"> Device Feature Related </w:t>
      </w:r>
      <w:r>
        <w:rPr>
          <w:u w:val="single"/>
        </w:rPr>
        <w:t>Messages</w:t>
      </w:r>
    </w:p>
    <w:tbl>
      <w:tblPr>
        <w:tblW w:w="0" w:type="auto"/>
        <w:jc w:val="center"/>
        <w:tbl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single" w:sz="4" w:space="0" w:color="4472C4" w:themeColor="accent5"/>
          <w:insideV w:val="single" w:sz="4" w:space="0" w:color="4472C4" w:themeColor="accent5"/>
        </w:tblBorders>
        <w:tblLayout w:type="fixed"/>
        <w:tblLook w:val="01E0" w:firstRow="1" w:lastRow="1" w:firstColumn="1" w:lastColumn="1" w:noHBand="0" w:noVBand="0"/>
      </w:tblPr>
      <w:tblGrid>
        <w:gridCol w:w="4503"/>
        <w:gridCol w:w="4026"/>
      </w:tblGrid>
      <w:tr w:rsidR="00852392" w:rsidRPr="0001372C" w14:paraId="4722BAC5" w14:textId="77777777" w:rsidTr="00852392">
        <w:trPr>
          <w:trHeight w:val="293"/>
          <w:tblHeader/>
          <w:jc w:val="center"/>
        </w:trPr>
        <w:tc>
          <w:tcPr>
            <w:tcW w:w="4503" w:type="dxa"/>
            <w:shd w:val="clear" w:color="auto" w:fill="5B9BD5" w:themeFill="accent1"/>
          </w:tcPr>
          <w:p w14:paraId="2EBD6DE2" w14:textId="77777777" w:rsidR="00852392" w:rsidRPr="0001372C" w:rsidRDefault="00852392" w:rsidP="00852392">
            <w:pPr>
              <w:pStyle w:val="BodyText2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Parameter Name</w:t>
            </w:r>
          </w:p>
        </w:tc>
        <w:tc>
          <w:tcPr>
            <w:tcW w:w="4026" w:type="dxa"/>
            <w:shd w:val="clear" w:color="auto" w:fill="5B9BD5" w:themeFill="accent1"/>
          </w:tcPr>
          <w:p w14:paraId="342D40FB" w14:textId="77777777" w:rsidR="00852392" w:rsidRPr="0001372C" w:rsidRDefault="00852392" w:rsidP="00852392">
            <w:pPr>
              <w:pStyle w:val="BodyText2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  <w:lang w:val="fr-FR"/>
              </w:rPr>
              <w:t>Possible Value</w:t>
            </w:r>
          </w:p>
        </w:tc>
      </w:tr>
      <w:tr w:rsidR="00852392" w14:paraId="46F4DEE2" w14:textId="77777777" w:rsidTr="00852392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1A63EC63" w14:textId="0ABFA0C2" w:rsidR="00852392" w:rsidRPr="00870FD2" w:rsidRDefault="00870FD2" w:rsidP="00852392">
            <w:pPr>
              <w:pStyle w:val="ListBullet1"/>
              <w:numPr>
                <w:ilvl w:val="0"/>
                <w:numId w:val="0"/>
              </w:numPr>
              <w:rPr>
                <w:rFonts w:ascii="Calibri" w:hAnsi="Calibri"/>
                <w:color w:val="000000"/>
              </w:rPr>
            </w:pPr>
            <w:r w:rsidRPr="003D243F">
              <w:rPr>
                <w:rFonts w:ascii="Calibri" w:hAnsi="Calibri"/>
                <w:color w:val="000000"/>
              </w:rPr>
              <w:t>Message sent to Lawful Agency when t</w:t>
            </w:r>
            <w:r>
              <w:rPr>
                <w:rFonts w:ascii="Calibri" w:hAnsi="Calibri"/>
                <w:color w:val="000000"/>
              </w:rPr>
              <w:t xml:space="preserve">he CEIR admin has approved the request for </w:t>
            </w:r>
            <w:r w:rsidRPr="003D243F">
              <w:rPr>
                <w:rFonts w:ascii="Calibri" w:hAnsi="Calibri"/>
                <w:color w:val="000000"/>
              </w:rPr>
              <w:t>stolen devices</w:t>
            </w:r>
          </w:p>
        </w:tc>
        <w:tc>
          <w:tcPr>
            <w:tcW w:w="4026" w:type="dxa"/>
            <w:shd w:val="clear" w:color="auto" w:fill="auto"/>
          </w:tcPr>
          <w:p w14:paraId="2F2BE61D" w14:textId="06741DEF" w:rsidR="00870FD2" w:rsidRPr="00870FD2" w:rsidRDefault="00870FD2" w:rsidP="00870FD2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Dear &lt;first name&gt;,</w:t>
            </w:r>
          </w:p>
          <w:p w14:paraId="76FBB2C9" w14:textId="6B31AF29" w:rsidR="00870FD2" w:rsidRPr="00870FD2" w:rsidRDefault="00870FD2" w:rsidP="00870FD2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</w:p>
          <w:p w14:paraId="6A79350B" w14:textId="3106C148" w:rsidR="00852392" w:rsidRDefault="00870FD2" w:rsidP="00870FD2">
            <w:r w:rsidRPr="00870FD2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 xml:space="preserve">This is to inform you that </w:t>
            </w:r>
            <w:proofErr w:type="gramStart"/>
            <w:r w:rsidRPr="00870FD2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the your</w:t>
            </w:r>
            <w:proofErr w:type="gramEnd"/>
            <w:r w:rsidRPr="00870FD2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 xml:space="preserve"> Stolen request with transaction number &lt;</w:t>
            </w:r>
            <w:proofErr w:type="spellStart"/>
            <w:r w:rsidRPr="00870FD2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txn_name</w:t>
            </w:r>
            <w:proofErr w:type="spellEnd"/>
            <w:r w:rsidRPr="00870FD2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&gt; has been approved by CEIR Authority.</w:t>
            </w:r>
          </w:p>
        </w:tc>
      </w:tr>
      <w:tr w:rsidR="00870FD2" w14:paraId="6A18DCF6" w14:textId="77777777" w:rsidTr="00852392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35F515B7" w14:textId="4BFBB3B9" w:rsidR="00870FD2" w:rsidRPr="00877F6C" w:rsidRDefault="00870FD2" w:rsidP="00852392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FA1421">
              <w:rPr>
                <w:rFonts w:ascii="Lucida Grande" w:hAnsi="Lucida Grande" w:cs="Lucida Grande"/>
                <w:color w:val="000000"/>
              </w:rPr>
              <w:t>Message sent to Lawful Agency when the CEIR ad</w:t>
            </w:r>
            <w:r>
              <w:rPr>
                <w:rFonts w:ascii="Lucida Grande" w:hAnsi="Lucida Grande" w:cs="Lucida Grande"/>
                <w:color w:val="000000"/>
              </w:rPr>
              <w:t xml:space="preserve">min has rejected the request for </w:t>
            </w:r>
            <w:r w:rsidRPr="00FA1421">
              <w:rPr>
                <w:rFonts w:ascii="Lucida Grande" w:hAnsi="Lucida Grande" w:cs="Lucida Grande"/>
                <w:color w:val="000000"/>
              </w:rPr>
              <w:t>stolen devices</w:t>
            </w:r>
          </w:p>
        </w:tc>
        <w:tc>
          <w:tcPr>
            <w:tcW w:w="4026" w:type="dxa"/>
            <w:shd w:val="clear" w:color="auto" w:fill="auto"/>
          </w:tcPr>
          <w:p w14:paraId="2E2CDF6D" w14:textId="49DACB2C" w:rsidR="00870FD2" w:rsidRPr="00870FD2" w:rsidRDefault="00870FD2" w:rsidP="00870FD2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Dear &lt;First name&gt;,</w:t>
            </w:r>
          </w:p>
          <w:p w14:paraId="0A841E0F" w14:textId="61A7B7C4" w:rsidR="00870FD2" w:rsidRPr="00870FD2" w:rsidRDefault="00870FD2" w:rsidP="00870FD2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</w:p>
          <w:p w14:paraId="164EDA49" w14:textId="236480A3" w:rsidR="00870FD2" w:rsidRDefault="00870FD2" w:rsidP="00870FD2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 w:rsidRPr="00870FD2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This is to inform you that the stolen request with transaction number &lt;</w:t>
            </w:r>
            <w:proofErr w:type="spellStart"/>
            <w:r w:rsidRPr="00870FD2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txn_name</w:t>
            </w:r>
            <w:proofErr w:type="spellEnd"/>
            <w:r w:rsidRPr="00870FD2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&gt; has been rejected by CEIR Authority.</w:t>
            </w:r>
          </w:p>
        </w:tc>
      </w:tr>
      <w:tr w:rsidR="00870FD2" w14:paraId="3CB362B9" w14:textId="77777777" w:rsidTr="00852392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489DA6A2" w14:textId="258ADD78" w:rsidR="00870FD2" w:rsidRPr="002657BE" w:rsidRDefault="00870FD2" w:rsidP="00852392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416CDA">
              <w:rPr>
                <w:rFonts w:ascii="Lucida Grande" w:hAnsi="Lucida Grande" w:cs="Lucida Grande"/>
                <w:color w:val="000000"/>
              </w:rPr>
              <w:t xml:space="preserve">Message sent to Lawful Agency when the </w:t>
            </w:r>
            <w:r>
              <w:rPr>
                <w:rFonts w:ascii="Lucida Grande" w:hAnsi="Lucida Grande" w:cs="Lucida Grande"/>
                <w:color w:val="000000"/>
              </w:rPr>
              <w:t>system has processed the stolen</w:t>
            </w:r>
            <w:r w:rsidRPr="00416CDA">
              <w:rPr>
                <w:rFonts w:ascii="Lucida Grande" w:hAnsi="Lucida Grande" w:cs="Lucida Grande"/>
                <w:color w:val="000000"/>
              </w:rPr>
              <w:t xml:space="preserve"> request successfully</w:t>
            </w:r>
          </w:p>
        </w:tc>
        <w:tc>
          <w:tcPr>
            <w:tcW w:w="4026" w:type="dxa"/>
            <w:shd w:val="clear" w:color="auto" w:fill="auto"/>
          </w:tcPr>
          <w:p w14:paraId="2F7584A8" w14:textId="77777777" w:rsidR="00870FD2" w:rsidRPr="00852392" w:rsidRDefault="00870FD2" w:rsidP="00863915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Dear &lt;First name&gt;,</w:t>
            </w:r>
          </w:p>
          <w:p w14:paraId="4A6EFDF1" w14:textId="77777777" w:rsidR="00870FD2" w:rsidRPr="00852392" w:rsidRDefault="00870FD2" w:rsidP="00863915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</w:p>
          <w:p w14:paraId="630E7535" w14:textId="31D81081" w:rsidR="00870FD2" w:rsidRDefault="00870FD2" w:rsidP="00863915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 xml:space="preserve">This is to inform you that the </w:t>
            </w:r>
            <w:r w:rsidR="00863915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stolen</w:t>
            </w:r>
            <w:r w:rsidRPr="00852392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 xml:space="preserve"> request with transaction number &lt;</w:t>
            </w:r>
            <w:proofErr w:type="spellStart"/>
            <w:r w:rsidRPr="00852392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txn_name</w:t>
            </w:r>
            <w:proofErr w:type="spellEnd"/>
            <w:r w:rsidRPr="00852392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&gt; has been processed by system successfully.</w:t>
            </w:r>
          </w:p>
        </w:tc>
      </w:tr>
      <w:tr w:rsidR="00870FD2" w14:paraId="13E545D3" w14:textId="77777777" w:rsidTr="00852392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0B8798D1" w14:textId="2678A558" w:rsidR="00870FD2" w:rsidRPr="00C154EE" w:rsidRDefault="00863915" w:rsidP="00852392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6F14F9">
              <w:rPr>
                <w:rFonts w:ascii="Lucida Grande" w:hAnsi="Lucida Grande" w:cs="Lucida Grande"/>
                <w:color w:val="000000"/>
              </w:rPr>
              <w:t xml:space="preserve">Message sent to CEIR Authority when the </w:t>
            </w:r>
            <w:r>
              <w:rPr>
                <w:rFonts w:ascii="Lucida Grande" w:hAnsi="Lucida Grande" w:cs="Lucida Grande"/>
                <w:color w:val="000000"/>
              </w:rPr>
              <w:t>system has processed the stolen</w:t>
            </w:r>
            <w:r w:rsidRPr="006F14F9">
              <w:rPr>
                <w:rFonts w:ascii="Lucida Grande" w:hAnsi="Lucida Grande" w:cs="Lucida Grande"/>
                <w:color w:val="000000"/>
              </w:rPr>
              <w:t xml:space="preserve"> request successfully</w:t>
            </w:r>
          </w:p>
        </w:tc>
        <w:tc>
          <w:tcPr>
            <w:tcW w:w="4026" w:type="dxa"/>
            <w:shd w:val="clear" w:color="auto" w:fill="auto"/>
          </w:tcPr>
          <w:p w14:paraId="66D61E7B" w14:textId="77777777" w:rsidR="00870FD2" w:rsidRDefault="00870FD2" w:rsidP="00863915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Dear CEIR Authority,</w:t>
            </w:r>
          </w:p>
          <w:p w14:paraId="6BFE3FDF" w14:textId="4F443D8D" w:rsidR="00870FD2" w:rsidRDefault="00870FD2" w:rsidP="00863915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 w:rsidRPr="00852392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 xml:space="preserve">This is to inform you that the </w:t>
            </w:r>
            <w:r w:rsidR="00863915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stolen</w:t>
            </w:r>
            <w:r w:rsidRPr="00852392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 xml:space="preserve"> request with transaction number &lt;</w:t>
            </w:r>
            <w:proofErr w:type="spellStart"/>
            <w:r w:rsidRPr="00852392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txn_name</w:t>
            </w:r>
            <w:proofErr w:type="spellEnd"/>
            <w:r w:rsidRPr="00852392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&gt; has been processed by system successfully.</w:t>
            </w:r>
          </w:p>
        </w:tc>
      </w:tr>
    </w:tbl>
    <w:p w14:paraId="73FC3438" w14:textId="09CD289D" w:rsidR="00852392" w:rsidRDefault="00852392" w:rsidP="00D5498E">
      <w:pPr>
        <w:pStyle w:val="BodyText2"/>
      </w:pPr>
    </w:p>
    <w:p w14:paraId="57C9CB21" w14:textId="2279AD15" w:rsidR="00870FD2" w:rsidRPr="003773FE" w:rsidRDefault="00870FD2" w:rsidP="00870FD2">
      <w:pPr>
        <w:pStyle w:val="BodyText2"/>
        <w:rPr>
          <w:u w:val="single"/>
        </w:rPr>
      </w:pPr>
      <w:r>
        <w:rPr>
          <w:u w:val="single"/>
        </w:rPr>
        <w:lastRenderedPageBreak/>
        <w:t>Unblock</w:t>
      </w:r>
      <w:r w:rsidRPr="003773FE">
        <w:rPr>
          <w:u w:val="single"/>
        </w:rPr>
        <w:t xml:space="preserve"> Device Feature Related </w:t>
      </w:r>
      <w:r>
        <w:rPr>
          <w:u w:val="single"/>
        </w:rPr>
        <w:t>Messages</w:t>
      </w:r>
    </w:p>
    <w:tbl>
      <w:tblPr>
        <w:tblW w:w="0" w:type="auto"/>
        <w:jc w:val="center"/>
        <w:tbl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single" w:sz="4" w:space="0" w:color="4472C4" w:themeColor="accent5"/>
          <w:insideV w:val="single" w:sz="4" w:space="0" w:color="4472C4" w:themeColor="accent5"/>
        </w:tblBorders>
        <w:tblLayout w:type="fixed"/>
        <w:tblLook w:val="01E0" w:firstRow="1" w:lastRow="1" w:firstColumn="1" w:lastColumn="1" w:noHBand="0" w:noVBand="0"/>
      </w:tblPr>
      <w:tblGrid>
        <w:gridCol w:w="4503"/>
        <w:gridCol w:w="4026"/>
      </w:tblGrid>
      <w:tr w:rsidR="00870FD2" w:rsidRPr="0001372C" w14:paraId="33221726" w14:textId="77777777" w:rsidTr="00863915">
        <w:trPr>
          <w:trHeight w:val="293"/>
          <w:tblHeader/>
          <w:jc w:val="center"/>
        </w:trPr>
        <w:tc>
          <w:tcPr>
            <w:tcW w:w="4503" w:type="dxa"/>
            <w:shd w:val="clear" w:color="auto" w:fill="5B9BD5" w:themeFill="accent1"/>
          </w:tcPr>
          <w:p w14:paraId="7382A0EE" w14:textId="77777777" w:rsidR="00870FD2" w:rsidRPr="0001372C" w:rsidRDefault="00870FD2" w:rsidP="00863915">
            <w:pPr>
              <w:pStyle w:val="BodyText2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Parameter Name</w:t>
            </w:r>
          </w:p>
        </w:tc>
        <w:tc>
          <w:tcPr>
            <w:tcW w:w="4026" w:type="dxa"/>
            <w:shd w:val="clear" w:color="auto" w:fill="5B9BD5" w:themeFill="accent1"/>
          </w:tcPr>
          <w:p w14:paraId="7564B289" w14:textId="77777777" w:rsidR="00870FD2" w:rsidRPr="0001372C" w:rsidRDefault="00870FD2" w:rsidP="00863915">
            <w:pPr>
              <w:pStyle w:val="BodyText2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  <w:lang w:val="fr-FR"/>
              </w:rPr>
              <w:t>Possible Value</w:t>
            </w:r>
          </w:p>
        </w:tc>
      </w:tr>
      <w:tr w:rsidR="00870FD2" w14:paraId="48945B63" w14:textId="77777777" w:rsidTr="00863915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3DDEDD81" w14:textId="77777777" w:rsidR="00870FD2" w:rsidRDefault="00870FD2" w:rsidP="00863915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877F6C">
              <w:rPr>
                <w:rFonts w:ascii="Lucida Grande" w:hAnsi="Lucida Grande" w:cs="Lucida Grande"/>
                <w:color w:val="000000"/>
              </w:rPr>
              <w:t>Message sent to Operator or CEIR Authority when t</w:t>
            </w:r>
            <w:r>
              <w:rPr>
                <w:rFonts w:ascii="Lucida Grande" w:hAnsi="Lucida Grande" w:cs="Lucida Grande"/>
                <w:color w:val="000000"/>
              </w:rPr>
              <w:t xml:space="preserve">he CEIR admin has approved the </w:t>
            </w:r>
            <w:r w:rsidRPr="00877F6C">
              <w:rPr>
                <w:rFonts w:ascii="Lucida Grande" w:hAnsi="Lucida Grande" w:cs="Lucida Grande"/>
                <w:color w:val="000000"/>
              </w:rPr>
              <w:t>request to unblock devices</w:t>
            </w:r>
          </w:p>
        </w:tc>
        <w:tc>
          <w:tcPr>
            <w:tcW w:w="4026" w:type="dxa"/>
            <w:shd w:val="clear" w:color="auto" w:fill="auto"/>
          </w:tcPr>
          <w:p w14:paraId="29E46965" w14:textId="77777777" w:rsidR="00870FD2" w:rsidRPr="00870FD2" w:rsidRDefault="00870FD2" w:rsidP="00863915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Dear &lt;first name&gt;,</w:t>
            </w:r>
          </w:p>
          <w:p w14:paraId="3AABFEC4" w14:textId="77777777" w:rsidR="00870FD2" w:rsidRPr="00870FD2" w:rsidRDefault="00870FD2" w:rsidP="00863915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</w:p>
          <w:p w14:paraId="73596C15" w14:textId="77777777" w:rsidR="00870FD2" w:rsidRDefault="00870FD2" w:rsidP="00863915">
            <w:r w:rsidRPr="00870FD2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This is to inform you that your Unblock request with transaction number &lt;</w:t>
            </w:r>
            <w:proofErr w:type="spellStart"/>
            <w:r w:rsidRPr="00870FD2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txn_name</w:t>
            </w:r>
            <w:proofErr w:type="spellEnd"/>
            <w:r w:rsidRPr="00870FD2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&gt; has been approved by CEIR Authority.</w:t>
            </w:r>
          </w:p>
        </w:tc>
      </w:tr>
      <w:tr w:rsidR="00870FD2" w14:paraId="4EA2307B" w14:textId="77777777" w:rsidTr="00863915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7E82C53F" w14:textId="77777777" w:rsidR="00870FD2" w:rsidRPr="00877F6C" w:rsidRDefault="00870FD2" w:rsidP="00863915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2657BE">
              <w:rPr>
                <w:rFonts w:ascii="Lucida Grande" w:hAnsi="Lucida Grande" w:cs="Lucida Grande"/>
                <w:color w:val="000000"/>
              </w:rPr>
              <w:t>Message sent to Operator or CEIR Authority when the CEIR admin has rejected the request to unblock devices</w:t>
            </w:r>
          </w:p>
        </w:tc>
        <w:tc>
          <w:tcPr>
            <w:tcW w:w="4026" w:type="dxa"/>
            <w:shd w:val="clear" w:color="auto" w:fill="auto"/>
          </w:tcPr>
          <w:p w14:paraId="79D5EB62" w14:textId="77777777" w:rsidR="00870FD2" w:rsidRDefault="00870FD2" w:rsidP="00863915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Dear &lt;First name&gt;,</w:t>
            </w:r>
          </w:p>
          <w:p w14:paraId="1EB40537" w14:textId="77777777" w:rsidR="00870FD2" w:rsidRPr="00870FD2" w:rsidRDefault="00870FD2" w:rsidP="00863915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</w:p>
          <w:p w14:paraId="7B38D722" w14:textId="77777777" w:rsidR="00870FD2" w:rsidRDefault="00870FD2" w:rsidP="00863915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 w:rsidRPr="00870FD2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This is to inform you that your Unblock request with transaction number &lt;</w:t>
            </w:r>
            <w:proofErr w:type="spellStart"/>
            <w:r w:rsidRPr="00870FD2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txn_name</w:t>
            </w:r>
            <w:proofErr w:type="spellEnd"/>
            <w:r w:rsidRPr="00870FD2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&gt; has been rejected by CEIR Authority.</w:t>
            </w:r>
          </w:p>
        </w:tc>
      </w:tr>
      <w:tr w:rsidR="00870FD2" w14:paraId="54C6EF0A" w14:textId="77777777" w:rsidTr="00863915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3F2AC5B6" w14:textId="77777777" w:rsidR="00870FD2" w:rsidRPr="002657BE" w:rsidRDefault="00870FD2" w:rsidP="00863915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C154EE">
              <w:rPr>
                <w:rFonts w:ascii="Lucida Grande" w:hAnsi="Lucida Grande" w:cs="Lucida Grande"/>
                <w:color w:val="000000"/>
              </w:rPr>
              <w:t>Message sent to Operator or CEIR Authority when the s</w:t>
            </w:r>
            <w:r>
              <w:rPr>
                <w:rFonts w:ascii="Lucida Grande" w:hAnsi="Lucida Grande" w:cs="Lucida Grande"/>
                <w:color w:val="000000"/>
              </w:rPr>
              <w:t>ystem has processed the unblock</w:t>
            </w:r>
            <w:r w:rsidRPr="00C154EE">
              <w:rPr>
                <w:rFonts w:ascii="Lucida Grande" w:hAnsi="Lucida Grande" w:cs="Lucida Grande"/>
                <w:color w:val="000000"/>
              </w:rPr>
              <w:t xml:space="preserve"> request successfully</w:t>
            </w:r>
          </w:p>
        </w:tc>
        <w:tc>
          <w:tcPr>
            <w:tcW w:w="4026" w:type="dxa"/>
            <w:shd w:val="clear" w:color="auto" w:fill="auto"/>
          </w:tcPr>
          <w:p w14:paraId="66EFA797" w14:textId="77777777" w:rsidR="00870FD2" w:rsidRPr="00852392" w:rsidRDefault="00870FD2" w:rsidP="00863915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Dear &lt;First name&gt;,</w:t>
            </w:r>
          </w:p>
          <w:p w14:paraId="12FD28D8" w14:textId="77777777" w:rsidR="00870FD2" w:rsidRPr="00852392" w:rsidRDefault="00870FD2" w:rsidP="00863915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</w:p>
          <w:p w14:paraId="1514A9E8" w14:textId="77777777" w:rsidR="00870FD2" w:rsidRDefault="00870FD2" w:rsidP="00863915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This is to inform you that the unb</w:t>
            </w:r>
            <w:r w:rsidRPr="00852392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lock request with transaction number &lt;</w:t>
            </w:r>
            <w:proofErr w:type="spellStart"/>
            <w:r w:rsidRPr="00852392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txn_name</w:t>
            </w:r>
            <w:proofErr w:type="spellEnd"/>
            <w:r w:rsidRPr="00852392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&gt; has been processed by system successfully.</w:t>
            </w:r>
          </w:p>
        </w:tc>
      </w:tr>
      <w:tr w:rsidR="00870FD2" w14:paraId="5410BCFC" w14:textId="77777777" w:rsidTr="00863915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6ECD3097" w14:textId="77777777" w:rsidR="00870FD2" w:rsidRPr="00C154EE" w:rsidRDefault="00870FD2" w:rsidP="00863915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DA66FA">
              <w:rPr>
                <w:rFonts w:ascii="Lucida Grande" w:hAnsi="Lucida Grande" w:cs="Lucida Grande"/>
                <w:color w:val="000000"/>
              </w:rPr>
              <w:t>Message sent to CEIR Authority when the s</w:t>
            </w:r>
            <w:r>
              <w:rPr>
                <w:rFonts w:ascii="Lucida Grande" w:hAnsi="Lucida Grande" w:cs="Lucida Grande"/>
                <w:color w:val="000000"/>
              </w:rPr>
              <w:t>ystem has processed the unblock</w:t>
            </w:r>
            <w:r w:rsidRPr="00DA66FA">
              <w:rPr>
                <w:rFonts w:ascii="Lucida Grande" w:hAnsi="Lucida Grande" w:cs="Lucida Grande"/>
                <w:color w:val="000000"/>
              </w:rPr>
              <w:t xml:space="preserve"> request successfully</w:t>
            </w:r>
          </w:p>
        </w:tc>
        <w:tc>
          <w:tcPr>
            <w:tcW w:w="4026" w:type="dxa"/>
            <w:shd w:val="clear" w:color="auto" w:fill="auto"/>
          </w:tcPr>
          <w:p w14:paraId="50CE0884" w14:textId="77777777" w:rsidR="00870FD2" w:rsidRDefault="00870FD2" w:rsidP="00863915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Dear CEIR Authority,</w:t>
            </w:r>
          </w:p>
          <w:p w14:paraId="0B298CF1" w14:textId="77777777" w:rsidR="00870FD2" w:rsidRDefault="00870FD2" w:rsidP="00863915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 w:rsidRPr="00852392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 xml:space="preserve">This is to inform you that the </w:t>
            </w:r>
            <w:r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un</w:t>
            </w:r>
            <w:r w:rsidRPr="00852392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block request with transaction number &lt;</w:t>
            </w:r>
            <w:proofErr w:type="spellStart"/>
            <w:r w:rsidRPr="00852392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txn_name</w:t>
            </w:r>
            <w:proofErr w:type="spellEnd"/>
            <w:r w:rsidRPr="00852392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&gt; has been processed by system successfully.</w:t>
            </w:r>
          </w:p>
        </w:tc>
      </w:tr>
    </w:tbl>
    <w:p w14:paraId="4B5A06F5" w14:textId="77777777" w:rsidR="00870FD2" w:rsidRDefault="00870FD2" w:rsidP="00D5498E">
      <w:pPr>
        <w:pStyle w:val="BodyText2"/>
      </w:pPr>
    </w:p>
    <w:p w14:paraId="67721A37" w14:textId="127C9314" w:rsidR="00863915" w:rsidRPr="003773FE" w:rsidRDefault="00863915" w:rsidP="00863915">
      <w:pPr>
        <w:pStyle w:val="BodyText2"/>
        <w:rPr>
          <w:u w:val="single"/>
        </w:rPr>
      </w:pPr>
      <w:r>
        <w:rPr>
          <w:u w:val="single"/>
        </w:rPr>
        <w:t>Recovery</w:t>
      </w:r>
      <w:r w:rsidRPr="003773FE">
        <w:rPr>
          <w:u w:val="single"/>
        </w:rPr>
        <w:t xml:space="preserve"> Device Feature Related </w:t>
      </w:r>
      <w:r>
        <w:rPr>
          <w:u w:val="single"/>
        </w:rPr>
        <w:t>Messages</w:t>
      </w:r>
    </w:p>
    <w:tbl>
      <w:tblPr>
        <w:tblW w:w="0" w:type="auto"/>
        <w:jc w:val="center"/>
        <w:tbl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single" w:sz="4" w:space="0" w:color="4472C4" w:themeColor="accent5"/>
          <w:insideV w:val="single" w:sz="4" w:space="0" w:color="4472C4" w:themeColor="accent5"/>
        </w:tblBorders>
        <w:tblLayout w:type="fixed"/>
        <w:tblLook w:val="01E0" w:firstRow="1" w:lastRow="1" w:firstColumn="1" w:lastColumn="1" w:noHBand="0" w:noVBand="0"/>
      </w:tblPr>
      <w:tblGrid>
        <w:gridCol w:w="4503"/>
        <w:gridCol w:w="4026"/>
      </w:tblGrid>
      <w:tr w:rsidR="00863915" w:rsidRPr="0001372C" w14:paraId="038D68AB" w14:textId="77777777" w:rsidTr="00863915">
        <w:trPr>
          <w:trHeight w:val="293"/>
          <w:tblHeader/>
          <w:jc w:val="center"/>
        </w:trPr>
        <w:tc>
          <w:tcPr>
            <w:tcW w:w="4503" w:type="dxa"/>
            <w:shd w:val="clear" w:color="auto" w:fill="5B9BD5" w:themeFill="accent1"/>
          </w:tcPr>
          <w:p w14:paraId="1F648F5E" w14:textId="77777777" w:rsidR="00863915" w:rsidRPr="0001372C" w:rsidRDefault="00863915" w:rsidP="00863915">
            <w:pPr>
              <w:pStyle w:val="BodyText2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Parameter Name</w:t>
            </w:r>
          </w:p>
        </w:tc>
        <w:tc>
          <w:tcPr>
            <w:tcW w:w="4026" w:type="dxa"/>
            <w:shd w:val="clear" w:color="auto" w:fill="5B9BD5" w:themeFill="accent1"/>
          </w:tcPr>
          <w:p w14:paraId="6FDCC563" w14:textId="77777777" w:rsidR="00863915" w:rsidRPr="0001372C" w:rsidRDefault="00863915" w:rsidP="00863915">
            <w:pPr>
              <w:pStyle w:val="BodyText2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  <w:lang w:val="fr-FR"/>
              </w:rPr>
              <w:t>Possible Value</w:t>
            </w:r>
          </w:p>
        </w:tc>
      </w:tr>
      <w:tr w:rsidR="00863915" w14:paraId="37E2FD2F" w14:textId="77777777" w:rsidTr="00863915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62F52BC8" w14:textId="6CE48819" w:rsidR="00863915" w:rsidRPr="00870FD2" w:rsidRDefault="00863915" w:rsidP="00863915">
            <w:pPr>
              <w:pStyle w:val="ListBullet1"/>
              <w:numPr>
                <w:ilvl w:val="0"/>
                <w:numId w:val="0"/>
              </w:numPr>
              <w:rPr>
                <w:rFonts w:ascii="Calibri" w:hAnsi="Calibri"/>
                <w:color w:val="000000"/>
              </w:rPr>
            </w:pPr>
            <w:r w:rsidRPr="003D243F">
              <w:rPr>
                <w:rFonts w:ascii="Calibri" w:hAnsi="Calibri"/>
                <w:color w:val="000000"/>
              </w:rPr>
              <w:t>Message sent to Lawful Agency when t</w:t>
            </w:r>
            <w:r>
              <w:rPr>
                <w:rFonts w:ascii="Calibri" w:hAnsi="Calibri"/>
                <w:color w:val="000000"/>
              </w:rPr>
              <w:t>he CEIR admin has approved the request for recovered</w:t>
            </w:r>
            <w:r w:rsidRPr="003D243F">
              <w:rPr>
                <w:rFonts w:ascii="Calibri" w:hAnsi="Calibri"/>
                <w:color w:val="000000"/>
              </w:rPr>
              <w:t xml:space="preserve"> devices</w:t>
            </w:r>
          </w:p>
        </w:tc>
        <w:tc>
          <w:tcPr>
            <w:tcW w:w="4026" w:type="dxa"/>
            <w:shd w:val="clear" w:color="auto" w:fill="auto"/>
          </w:tcPr>
          <w:p w14:paraId="729D7251" w14:textId="77777777" w:rsidR="00863915" w:rsidRPr="00870FD2" w:rsidRDefault="00863915" w:rsidP="00863915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Dear &lt;first name&gt;,</w:t>
            </w:r>
          </w:p>
          <w:p w14:paraId="1D378563" w14:textId="77777777" w:rsidR="00863915" w:rsidRPr="00870FD2" w:rsidRDefault="00863915" w:rsidP="00863915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</w:p>
          <w:p w14:paraId="7604F975" w14:textId="4365CBB3" w:rsidR="00863915" w:rsidRDefault="00863915" w:rsidP="00863915">
            <w:r w:rsidRPr="00870FD2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 xml:space="preserve">This is to inform you that </w:t>
            </w:r>
            <w:proofErr w:type="gramStart"/>
            <w:r w:rsidRPr="00870FD2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the your</w:t>
            </w:r>
            <w:proofErr w:type="gramEnd"/>
            <w:r w:rsidRPr="00870FD2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recovery</w:t>
            </w:r>
            <w:r w:rsidRPr="00870FD2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 xml:space="preserve"> request with transaction number &lt;</w:t>
            </w:r>
            <w:proofErr w:type="spellStart"/>
            <w:r w:rsidRPr="00870FD2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txn_name</w:t>
            </w:r>
            <w:proofErr w:type="spellEnd"/>
            <w:r w:rsidRPr="00870FD2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&gt; has been approved by CEIR Authority.</w:t>
            </w:r>
          </w:p>
        </w:tc>
      </w:tr>
      <w:tr w:rsidR="00863915" w14:paraId="380BED3A" w14:textId="77777777" w:rsidTr="00863915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1A17BB55" w14:textId="1C32CF22" w:rsidR="00863915" w:rsidRPr="00877F6C" w:rsidRDefault="00863915" w:rsidP="00863915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FA1421">
              <w:rPr>
                <w:rFonts w:ascii="Lucida Grande" w:hAnsi="Lucida Grande" w:cs="Lucida Grande"/>
                <w:color w:val="000000"/>
              </w:rPr>
              <w:t>Message sent to Lawful Agency when the CEIR ad</w:t>
            </w:r>
            <w:r>
              <w:rPr>
                <w:rFonts w:ascii="Lucida Grande" w:hAnsi="Lucida Grande" w:cs="Lucida Grande"/>
                <w:color w:val="000000"/>
              </w:rPr>
              <w:t>min has rejected the request for recovered</w:t>
            </w:r>
            <w:r w:rsidRPr="00FA1421">
              <w:rPr>
                <w:rFonts w:ascii="Lucida Grande" w:hAnsi="Lucida Grande" w:cs="Lucida Grande"/>
                <w:color w:val="000000"/>
              </w:rPr>
              <w:t xml:space="preserve"> devices</w:t>
            </w:r>
          </w:p>
        </w:tc>
        <w:tc>
          <w:tcPr>
            <w:tcW w:w="4026" w:type="dxa"/>
            <w:shd w:val="clear" w:color="auto" w:fill="auto"/>
          </w:tcPr>
          <w:p w14:paraId="1B7A7BC1" w14:textId="77777777" w:rsidR="00863915" w:rsidRPr="00870FD2" w:rsidRDefault="00863915" w:rsidP="00863915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Dear &lt;First name&gt;,</w:t>
            </w:r>
          </w:p>
          <w:p w14:paraId="44EA66B7" w14:textId="77777777" w:rsidR="00863915" w:rsidRPr="00870FD2" w:rsidRDefault="00863915" w:rsidP="00863915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</w:p>
          <w:p w14:paraId="6F735EE2" w14:textId="6041B3F8" w:rsidR="00863915" w:rsidRDefault="00863915" w:rsidP="00863915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 w:rsidRPr="00870FD2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 xml:space="preserve">This is to inform you that the </w:t>
            </w:r>
            <w:r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recovery</w:t>
            </w:r>
            <w:r w:rsidRPr="00870FD2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 xml:space="preserve"> request with transaction number &lt;</w:t>
            </w:r>
            <w:proofErr w:type="spellStart"/>
            <w:r w:rsidRPr="00870FD2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txn_name</w:t>
            </w:r>
            <w:proofErr w:type="spellEnd"/>
            <w:r w:rsidRPr="00870FD2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&gt; has been rejected by CEIR Authority.</w:t>
            </w:r>
          </w:p>
        </w:tc>
      </w:tr>
      <w:tr w:rsidR="00863915" w14:paraId="3A419167" w14:textId="77777777" w:rsidTr="00863915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3C989DEA" w14:textId="2FEF54FC" w:rsidR="00863915" w:rsidRPr="002657BE" w:rsidRDefault="00863915" w:rsidP="00863915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416CDA">
              <w:rPr>
                <w:rFonts w:ascii="Lucida Grande" w:hAnsi="Lucida Grande" w:cs="Lucida Grande"/>
                <w:color w:val="000000"/>
              </w:rPr>
              <w:t xml:space="preserve">Message sent to Lawful Agency when the </w:t>
            </w:r>
            <w:r>
              <w:rPr>
                <w:rFonts w:ascii="Lucida Grande" w:hAnsi="Lucida Grande" w:cs="Lucida Grande"/>
                <w:color w:val="000000"/>
              </w:rPr>
              <w:t>system has processed the recovered</w:t>
            </w:r>
            <w:r w:rsidRPr="00416CDA">
              <w:rPr>
                <w:rFonts w:ascii="Lucida Grande" w:hAnsi="Lucida Grande" w:cs="Lucida Grande"/>
                <w:color w:val="000000"/>
              </w:rPr>
              <w:t xml:space="preserve"> request successfully</w:t>
            </w:r>
          </w:p>
        </w:tc>
        <w:tc>
          <w:tcPr>
            <w:tcW w:w="4026" w:type="dxa"/>
            <w:shd w:val="clear" w:color="auto" w:fill="auto"/>
          </w:tcPr>
          <w:p w14:paraId="45EEFDAA" w14:textId="77777777" w:rsidR="00863915" w:rsidRPr="00852392" w:rsidRDefault="00863915" w:rsidP="00863915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Dear &lt;First name&gt;,</w:t>
            </w:r>
          </w:p>
          <w:p w14:paraId="7C862C8F" w14:textId="77777777" w:rsidR="00863915" w:rsidRPr="00852392" w:rsidRDefault="00863915" w:rsidP="00863915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</w:p>
          <w:p w14:paraId="426866EE" w14:textId="0D1C86E2" w:rsidR="00863915" w:rsidRDefault="00863915" w:rsidP="00863915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This is to inform you that the recovery</w:t>
            </w:r>
            <w:r w:rsidRPr="00852392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 xml:space="preserve"> request with transaction number &lt;</w:t>
            </w:r>
            <w:proofErr w:type="spellStart"/>
            <w:r w:rsidRPr="00852392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txn_name</w:t>
            </w:r>
            <w:proofErr w:type="spellEnd"/>
            <w:r w:rsidRPr="00852392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&gt; has been processed by system successfully.</w:t>
            </w:r>
          </w:p>
        </w:tc>
      </w:tr>
      <w:tr w:rsidR="00863915" w14:paraId="6A4FADAB" w14:textId="77777777" w:rsidTr="00863915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0073E733" w14:textId="7FC803FD" w:rsidR="00863915" w:rsidRPr="00C154EE" w:rsidRDefault="00863915" w:rsidP="00863915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6F14F9">
              <w:rPr>
                <w:rFonts w:ascii="Lucida Grande" w:hAnsi="Lucida Grande" w:cs="Lucida Grande"/>
                <w:color w:val="000000"/>
              </w:rPr>
              <w:t xml:space="preserve">Message sent to CEIR Authority when the </w:t>
            </w:r>
            <w:r>
              <w:rPr>
                <w:rFonts w:ascii="Lucida Grande" w:hAnsi="Lucida Grande" w:cs="Lucida Grande"/>
                <w:color w:val="000000"/>
              </w:rPr>
              <w:t>system has processed the recovered</w:t>
            </w:r>
            <w:r w:rsidRPr="006F14F9">
              <w:rPr>
                <w:rFonts w:ascii="Lucida Grande" w:hAnsi="Lucida Grande" w:cs="Lucida Grande"/>
                <w:color w:val="000000"/>
              </w:rPr>
              <w:t xml:space="preserve"> request successfully</w:t>
            </w:r>
          </w:p>
        </w:tc>
        <w:tc>
          <w:tcPr>
            <w:tcW w:w="4026" w:type="dxa"/>
            <w:shd w:val="clear" w:color="auto" w:fill="auto"/>
          </w:tcPr>
          <w:p w14:paraId="79794DA4" w14:textId="77777777" w:rsidR="00863915" w:rsidRDefault="00863915" w:rsidP="00863915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Dear CEIR Authority,</w:t>
            </w:r>
          </w:p>
          <w:p w14:paraId="45460C52" w14:textId="77777777" w:rsidR="00863915" w:rsidRDefault="00863915" w:rsidP="00863915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</w:p>
          <w:p w14:paraId="3DA47CAC" w14:textId="3B22E8B4" w:rsidR="00863915" w:rsidRDefault="00863915" w:rsidP="00863915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 w:rsidRPr="00852392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 xml:space="preserve">This is to inform you that the </w:t>
            </w:r>
            <w:r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recovery</w:t>
            </w:r>
            <w:r w:rsidRPr="00852392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 xml:space="preserve"> request with transaction number &lt;</w:t>
            </w:r>
            <w:proofErr w:type="spellStart"/>
            <w:r w:rsidRPr="00852392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txn_name</w:t>
            </w:r>
            <w:proofErr w:type="spellEnd"/>
            <w:r w:rsidRPr="00852392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&gt; has been processed by system successfully.</w:t>
            </w:r>
          </w:p>
        </w:tc>
      </w:tr>
    </w:tbl>
    <w:p w14:paraId="5CD4B6B5" w14:textId="77777777" w:rsidR="00863915" w:rsidRDefault="00863915" w:rsidP="00D5498E">
      <w:pPr>
        <w:pStyle w:val="BodyText2"/>
      </w:pPr>
    </w:p>
    <w:p w14:paraId="4BFBCF45" w14:textId="77777777" w:rsidR="0044015E" w:rsidRDefault="0044015E" w:rsidP="00D5498E">
      <w:pPr>
        <w:pStyle w:val="BodyText2"/>
      </w:pPr>
    </w:p>
    <w:p w14:paraId="17347D7C" w14:textId="00ACD498" w:rsidR="00863915" w:rsidRPr="003773FE" w:rsidRDefault="0044015E" w:rsidP="00863915">
      <w:pPr>
        <w:pStyle w:val="BodyText2"/>
        <w:rPr>
          <w:u w:val="single"/>
        </w:rPr>
      </w:pPr>
      <w:r>
        <w:rPr>
          <w:u w:val="single"/>
        </w:rPr>
        <w:t>Consignment</w:t>
      </w:r>
      <w:r w:rsidR="00863915" w:rsidRPr="003773FE">
        <w:rPr>
          <w:u w:val="single"/>
        </w:rPr>
        <w:t xml:space="preserve"> Feature Related </w:t>
      </w:r>
      <w:r w:rsidR="00863915">
        <w:rPr>
          <w:u w:val="single"/>
        </w:rPr>
        <w:t>Messages</w:t>
      </w:r>
    </w:p>
    <w:tbl>
      <w:tblPr>
        <w:tblW w:w="0" w:type="auto"/>
        <w:jc w:val="center"/>
        <w:tbl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single" w:sz="4" w:space="0" w:color="4472C4" w:themeColor="accent5"/>
          <w:insideV w:val="single" w:sz="4" w:space="0" w:color="4472C4" w:themeColor="accent5"/>
        </w:tblBorders>
        <w:tblLayout w:type="fixed"/>
        <w:tblLook w:val="01E0" w:firstRow="1" w:lastRow="1" w:firstColumn="1" w:lastColumn="1" w:noHBand="0" w:noVBand="0"/>
      </w:tblPr>
      <w:tblGrid>
        <w:gridCol w:w="4503"/>
        <w:gridCol w:w="4026"/>
      </w:tblGrid>
      <w:tr w:rsidR="00863915" w:rsidRPr="0001372C" w14:paraId="15F1ED5F" w14:textId="77777777" w:rsidTr="00863915">
        <w:trPr>
          <w:trHeight w:val="293"/>
          <w:tblHeader/>
          <w:jc w:val="center"/>
        </w:trPr>
        <w:tc>
          <w:tcPr>
            <w:tcW w:w="4503" w:type="dxa"/>
            <w:shd w:val="clear" w:color="auto" w:fill="5B9BD5" w:themeFill="accent1"/>
          </w:tcPr>
          <w:p w14:paraId="53BEB412" w14:textId="77777777" w:rsidR="00863915" w:rsidRPr="0001372C" w:rsidRDefault="00863915" w:rsidP="00863915">
            <w:pPr>
              <w:pStyle w:val="BodyText2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Parameter Name</w:t>
            </w:r>
          </w:p>
        </w:tc>
        <w:tc>
          <w:tcPr>
            <w:tcW w:w="4026" w:type="dxa"/>
            <w:shd w:val="clear" w:color="auto" w:fill="5B9BD5" w:themeFill="accent1"/>
          </w:tcPr>
          <w:p w14:paraId="560EEEF4" w14:textId="77777777" w:rsidR="00863915" w:rsidRPr="0001372C" w:rsidRDefault="00863915" w:rsidP="00863915">
            <w:pPr>
              <w:pStyle w:val="BodyText2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  <w:lang w:val="fr-FR"/>
              </w:rPr>
              <w:t>Possible Value</w:t>
            </w:r>
          </w:p>
        </w:tc>
      </w:tr>
      <w:tr w:rsidR="00863915" w14:paraId="30B878AD" w14:textId="77777777" w:rsidTr="00863915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7D2C0A1C" w14:textId="003A420A" w:rsidR="00863915" w:rsidRPr="00870FD2" w:rsidRDefault="0044015E" w:rsidP="00863915">
            <w:pPr>
              <w:pStyle w:val="ListBullet1"/>
              <w:numPr>
                <w:ilvl w:val="0"/>
                <w:numId w:val="0"/>
              </w:numPr>
              <w:rPr>
                <w:rFonts w:ascii="Calibri" w:hAnsi="Calibri"/>
                <w:color w:val="000000"/>
              </w:rPr>
            </w:pPr>
            <w:r w:rsidRPr="00640781">
              <w:rPr>
                <w:rFonts w:ascii="Lucida Grande" w:hAnsi="Lucida Grande" w:cs="Lucida Grande"/>
                <w:color w:val="000000"/>
              </w:rPr>
              <w:t>Message sent to Importer when system has rejected the consignment due to processing errors</w:t>
            </w:r>
          </w:p>
        </w:tc>
        <w:tc>
          <w:tcPr>
            <w:tcW w:w="4026" w:type="dxa"/>
            <w:shd w:val="clear" w:color="auto" w:fill="auto"/>
          </w:tcPr>
          <w:p w14:paraId="6AEC19FD" w14:textId="77777777" w:rsidR="0044015E" w:rsidRPr="0044015E" w:rsidRDefault="0044015E" w:rsidP="00863915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 w:rsidRPr="0044015E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Dear &lt;user name&gt;,</w:t>
            </w:r>
          </w:p>
          <w:p w14:paraId="7649626E" w14:textId="77777777" w:rsidR="0044015E" w:rsidRPr="0044015E" w:rsidRDefault="0044015E" w:rsidP="00863915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</w:p>
          <w:p w14:paraId="2511A375" w14:textId="7EADFD29" w:rsidR="0044015E" w:rsidRPr="0044015E" w:rsidRDefault="0044015E" w:rsidP="00863915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 w:rsidRPr="0044015E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This is to inform you that the consignment with transaction ID: &lt;</w:t>
            </w:r>
            <w:proofErr w:type="spellStart"/>
            <w:r w:rsidRPr="0044015E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txn_id</w:t>
            </w:r>
            <w:proofErr w:type="spellEnd"/>
            <w:r w:rsidRPr="0044015E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&gt; uploaded by you contains error. Please rectify the file and resubmit the request.</w:t>
            </w:r>
          </w:p>
        </w:tc>
      </w:tr>
      <w:tr w:rsidR="00863915" w14:paraId="4C849844" w14:textId="77777777" w:rsidTr="00863915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2FFA4F07" w14:textId="72579A9E" w:rsidR="00863915" w:rsidRPr="00877F6C" w:rsidRDefault="0044015E" w:rsidP="00863915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44015E">
              <w:rPr>
                <w:rFonts w:ascii="Lucida Grande" w:hAnsi="Lucida Grande" w:cs="Lucida Grande"/>
                <w:color w:val="000000"/>
              </w:rPr>
              <w:t>Message sent to CEIR Auth</w:t>
            </w:r>
            <w:r>
              <w:rPr>
                <w:rFonts w:ascii="Lucida Grande" w:hAnsi="Lucida Grande" w:cs="Lucida Grande"/>
                <w:color w:val="000000"/>
              </w:rPr>
              <w:t>ority when system has processed</w:t>
            </w:r>
            <w:r w:rsidRPr="0044015E">
              <w:rPr>
                <w:rFonts w:ascii="Lucida Grande" w:hAnsi="Lucida Grande" w:cs="Lucida Grande"/>
                <w:color w:val="000000"/>
              </w:rPr>
              <w:t xml:space="preserve"> the consignment successfully</w:t>
            </w:r>
            <w:r w:rsidRPr="00654C53">
              <w:rPr>
                <w:rFonts w:ascii="Calibri" w:hAnsi="Calibri"/>
                <w:color w:val="000000"/>
              </w:rPr>
              <w:t xml:space="preserve"> </w:t>
            </w:r>
          </w:p>
        </w:tc>
        <w:tc>
          <w:tcPr>
            <w:tcW w:w="4026" w:type="dxa"/>
            <w:shd w:val="clear" w:color="auto" w:fill="auto"/>
          </w:tcPr>
          <w:p w14:paraId="72E6179E" w14:textId="77777777" w:rsidR="0044015E" w:rsidRPr="0044015E" w:rsidRDefault="0044015E" w:rsidP="00863915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 w:rsidRPr="0044015E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 xml:space="preserve">Dear CEIR Authority, </w:t>
            </w:r>
          </w:p>
          <w:p w14:paraId="25C824B7" w14:textId="77777777" w:rsidR="0044015E" w:rsidRPr="0044015E" w:rsidRDefault="0044015E" w:rsidP="00863915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</w:p>
          <w:p w14:paraId="79CD1AA8" w14:textId="0024FB45" w:rsidR="00863915" w:rsidRDefault="0044015E" w:rsidP="00863915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 w:rsidRPr="0044015E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This is to inform you that the consignment with transaction ID: &lt;</w:t>
            </w:r>
            <w:proofErr w:type="spellStart"/>
            <w:r w:rsidRPr="0044015E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txn_id</w:t>
            </w:r>
            <w:proofErr w:type="spellEnd"/>
            <w:r w:rsidRPr="0044015E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&gt; uploaded by importer has been processed successfully. Kindly approve the same.</w:t>
            </w:r>
          </w:p>
        </w:tc>
      </w:tr>
      <w:tr w:rsidR="00863915" w14:paraId="4FF6CFFD" w14:textId="77777777" w:rsidTr="00863915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15D23EA6" w14:textId="455BF842" w:rsidR="00863915" w:rsidRPr="002657BE" w:rsidRDefault="0044015E" w:rsidP="00863915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FA4A9B">
              <w:rPr>
                <w:rFonts w:ascii="Lucida Grande" w:hAnsi="Lucida Grande" w:cs="Lucida Grande"/>
                <w:color w:val="000000"/>
              </w:rPr>
              <w:t>Message sent to Importer when CEIR Authority has been rejected the consignment</w:t>
            </w:r>
          </w:p>
        </w:tc>
        <w:tc>
          <w:tcPr>
            <w:tcW w:w="4026" w:type="dxa"/>
            <w:shd w:val="clear" w:color="auto" w:fill="auto"/>
          </w:tcPr>
          <w:p w14:paraId="3859E3BD" w14:textId="051EC3C2" w:rsidR="0044015E" w:rsidRPr="0044015E" w:rsidRDefault="0044015E" w:rsidP="0044015E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Dear &lt;</w:t>
            </w:r>
            <w:proofErr w:type="spellStart"/>
            <w:r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user_name</w:t>
            </w:r>
            <w:proofErr w:type="spellEnd"/>
            <w:r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&gt;,</w:t>
            </w:r>
          </w:p>
          <w:p w14:paraId="6B82939D" w14:textId="5C4CBBB4" w:rsidR="0044015E" w:rsidRPr="0044015E" w:rsidRDefault="0044015E" w:rsidP="0044015E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</w:p>
          <w:p w14:paraId="3855D5C6" w14:textId="0B65D298" w:rsidR="00863915" w:rsidRDefault="0044015E" w:rsidP="0044015E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 w:rsidRPr="0044015E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This is to inform you that the consignment with transaction ID: &lt;</w:t>
            </w:r>
            <w:proofErr w:type="spellStart"/>
            <w:r w:rsidRPr="0044015E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txn_id</w:t>
            </w:r>
            <w:proofErr w:type="spellEnd"/>
            <w:r w:rsidRPr="0044015E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&gt; has been rejected by CEIR Authority with the following reason: &lt;reason&gt;</w:t>
            </w:r>
          </w:p>
        </w:tc>
      </w:tr>
      <w:tr w:rsidR="00863915" w14:paraId="1BDED1D4" w14:textId="77777777" w:rsidTr="00863915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4A960C8E" w14:textId="7A442740" w:rsidR="00863915" w:rsidRPr="00C154EE" w:rsidRDefault="0044015E" w:rsidP="0044015E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44015E">
              <w:rPr>
                <w:rFonts w:ascii="Lucida Grande" w:hAnsi="Lucida Grande" w:cs="Lucida Grande"/>
                <w:color w:val="000000"/>
              </w:rPr>
              <w:t>Message sent to Imp</w:t>
            </w:r>
            <w:r>
              <w:rPr>
                <w:rFonts w:ascii="Lucida Grande" w:hAnsi="Lucida Grande" w:cs="Lucida Grande"/>
                <w:color w:val="000000"/>
              </w:rPr>
              <w:t>orter when system has processed the consignment successfully</w:t>
            </w:r>
            <w:r w:rsidRPr="0044015E">
              <w:rPr>
                <w:rFonts w:ascii="Lucida Grande" w:hAnsi="Lucida Grande" w:cs="Lucida Grande"/>
                <w:color w:val="000000"/>
              </w:rPr>
              <w:t xml:space="preserve"> </w:t>
            </w:r>
          </w:p>
        </w:tc>
        <w:tc>
          <w:tcPr>
            <w:tcW w:w="4026" w:type="dxa"/>
            <w:shd w:val="clear" w:color="auto" w:fill="auto"/>
          </w:tcPr>
          <w:p w14:paraId="4B74A2B1" w14:textId="500E5891" w:rsidR="0044015E" w:rsidRDefault="0044015E" w:rsidP="0044015E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Dear &lt;</w:t>
            </w:r>
            <w:proofErr w:type="spellStart"/>
            <w:r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user_name</w:t>
            </w:r>
            <w:proofErr w:type="spellEnd"/>
            <w:r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&gt;,</w:t>
            </w:r>
          </w:p>
          <w:p w14:paraId="5168859F" w14:textId="77777777" w:rsidR="0044015E" w:rsidRPr="0044015E" w:rsidRDefault="0044015E" w:rsidP="0044015E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</w:p>
          <w:p w14:paraId="13E0385C" w14:textId="549242C1" w:rsidR="00863915" w:rsidRDefault="0044015E" w:rsidP="0044015E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 w:rsidRPr="0044015E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This is to inform you that the consignment with transaction ID:  &lt;</w:t>
            </w:r>
            <w:proofErr w:type="spellStart"/>
            <w:r w:rsidRPr="0044015E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txn_id</w:t>
            </w:r>
            <w:proofErr w:type="spellEnd"/>
            <w:r w:rsidRPr="0044015E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&gt; has been processed successfully</w:t>
            </w:r>
          </w:p>
        </w:tc>
      </w:tr>
      <w:tr w:rsidR="0044015E" w14:paraId="3181E1D5" w14:textId="77777777" w:rsidTr="00863915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5D6EBF20" w14:textId="3070604A" w:rsidR="0044015E" w:rsidRPr="0044015E" w:rsidRDefault="0044015E" w:rsidP="00863915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44015E">
              <w:rPr>
                <w:rFonts w:ascii="Lucida Grande" w:hAnsi="Lucida Grande" w:cs="Lucida Grande"/>
                <w:color w:val="000000"/>
              </w:rPr>
              <w:t>Message sent to CEIR Authority when custom has processed the consignment successfully</w:t>
            </w:r>
          </w:p>
        </w:tc>
        <w:tc>
          <w:tcPr>
            <w:tcW w:w="4026" w:type="dxa"/>
            <w:shd w:val="clear" w:color="auto" w:fill="auto"/>
          </w:tcPr>
          <w:p w14:paraId="559B3974" w14:textId="4A0CBD00" w:rsidR="0044015E" w:rsidRDefault="0044015E" w:rsidP="0044015E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Dear CEIR Authority,</w:t>
            </w:r>
          </w:p>
          <w:p w14:paraId="65BB77E6" w14:textId="77777777" w:rsidR="0044015E" w:rsidRPr="0044015E" w:rsidRDefault="0044015E" w:rsidP="0044015E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</w:p>
          <w:p w14:paraId="7CA71948" w14:textId="3EF7F8B3" w:rsidR="0044015E" w:rsidRDefault="0044015E" w:rsidP="0044015E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 w:rsidRPr="0044015E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This is to inform you that the consignment with transaction ID: &lt;</w:t>
            </w:r>
            <w:proofErr w:type="spellStart"/>
            <w:r w:rsidRPr="0044015E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txn_name</w:t>
            </w:r>
            <w:proofErr w:type="spellEnd"/>
            <w:r w:rsidRPr="0044015E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&gt; has been approved by customs.</w:t>
            </w:r>
          </w:p>
        </w:tc>
      </w:tr>
      <w:tr w:rsidR="0044015E" w14:paraId="114EE8B2" w14:textId="77777777" w:rsidTr="00863915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46B3CD5A" w14:textId="15D6F9FB" w:rsidR="0044015E" w:rsidRPr="0044015E" w:rsidRDefault="0044015E" w:rsidP="00863915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44015E">
              <w:rPr>
                <w:rFonts w:ascii="Lucida Grande" w:hAnsi="Lucida Grande" w:cs="Lucida Grande"/>
                <w:color w:val="000000"/>
              </w:rPr>
              <w:t xml:space="preserve">Message sent to Importer when Customs has </w:t>
            </w:r>
            <w:r>
              <w:rPr>
                <w:rFonts w:ascii="Lucida Grande" w:hAnsi="Lucida Grande" w:cs="Lucida Grande"/>
                <w:color w:val="000000"/>
              </w:rPr>
              <w:t xml:space="preserve">processed </w:t>
            </w:r>
            <w:r w:rsidRPr="0044015E">
              <w:rPr>
                <w:rFonts w:ascii="Lucida Grande" w:hAnsi="Lucida Grande" w:cs="Lucida Grande"/>
                <w:color w:val="000000"/>
              </w:rPr>
              <w:t>the consignment successfully</w:t>
            </w:r>
          </w:p>
        </w:tc>
        <w:tc>
          <w:tcPr>
            <w:tcW w:w="4026" w:type="dxa"/>
            <w:shd w:val="clear" w:color="auto" w:fill="auto"/>
          </w:tcPr>
          <w:p w14:paraId="0B641C4D" w14:textId="47FB8C93" w:rsidR="0044015E" w:rsidRDefault="0044015E" w:rsidP="0044015E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Dear &lt;user name&gt;,</w:t>
            </w:r>
          </w:p>
          <w:p w14:paraId="184CB141" w14:textId="77777777" w:rsidR="0044015E" w:rsidRPr="0044015E" w:rsidRDefault="0044015E" w:rsidP="0044015E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</w:p>
          <w:p w14:paraId="7AD9D1B4" w14:textId="1A9E5A51" w:rsidR="0044015E" w:rsidRDefault="0044015E" w:rsidP="0044015E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 w:rsidRPr="0044015E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This is to inform you that the consignment with transaction ID: &lt;</w:t>
            </w:r>
            <w:proofErr w:type="spellStart"/>
            <w:r w:rsidRPr="0044015E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txn_name</w:t>
            </w:r>
            <w:proofErr w:type="spellEnd"/>
            <w:r w:rsidRPr="0044015E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&gt; has been approved by customs.</w:t>
            </w:r>
          </w:p>
        </w:tc>
      </w:tr>
      <w:tr w:rsidR="0044015E" w14:paraId="3151CA97" w14:textId="77777777" w:rsidTr="00863915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49582547" w14:textId="250F2257" w:rsidR="0044015E" w:rsidRPr="0044015E" w:rsidRDefault="0044015E" w:rsidP="00863915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44015E">
              <w:rPr>
                <w:rFonts w:ascii="Lucida Grande" w:hAnsi="Lucida Grande" w:cs="Lucida Grande"/>
                <w:color w:val="000000"/>
              </w:rPr>
              <w:t>Message sent to Imp</w:t>
            </w:r>
            <w:r>
              <w:rPr>
                <w:rFonts w:ascii="Lucida Grande" w:hAnsi="Lucida Grande" w:cs="Lucida Grande"/>
                <w:color w:val="000000"/>
              </w:rPr>
              <w:t>orter when Customs has rejected</w:t>
            </w:r>
            <w:r w:rsidRPr="0044015E">
              <w:rPr>
                <w:rFonts w:ascii="Lucida Grande" w:hAnsi="Lucida Grande" w:cs="Lucida Grande"/>
                <w:color w:val="000000"/>
              </w:rPr>
              <w:t xml:space="preserve"> the consignment</w:t>
            </w:r>
            <w:r>
              <w:rPr>
                <w:rFonts w:ascii="Calibri" w:hAnsi="Calibri"/>
                <w:color w:val="000000"/>
              </w:rPr>
              <w:t xml:space="preserve"> </w:t>
            </w:r>
          </w:p>
        </w:tc>
        <w:tc>
          <w:tcPr>
            <w:tcW w:w="4026" w:type="dxa"/>
            <w:shd w:val="clear" w:color="auto" w:fill="auto"/>
          </w:tcPr>
          <w:p w14:paraId="31E4340E" w14:textId="77777777" w:rsidR="0044015E" w:rsidRPr="0044015E" w:rsidRDefault="0044015E" w:rsidP="0044015E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 w:rsidRPr="0044015E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Dear &lt;</w:t>
            </w:r>
            <w:proofErr w:type="spellStart"/>
            <w:r w:rsidRPr="0044015E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user_name</w:t>
            </w:r>
            <w:proofErr w:type="spellEnd"/>
            <w:proofErr w:type="gramStart"/>
            <w:r w:rsidRPr="0044015E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&gt;,\</w:t>
            </w:r>
            <w:proofErr w:type="gramEnd"/>
          </w:p>
          <w:p w14:paraId="559ADE5F" w14:textId="1AADC9AA" w:rsidR="0044015E" w:rsidRDefault="0044015E" w:rsidP="0044015E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 w:rsidRPr="0044015E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 xml:space="preserve"> This is to inform you that the consignment with transaction ID &lt;</w:t>
            </w:r>
            <w:proofErr w:type="spellStart"/>
            <w:r w:rsidRPr="0044015E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txn_name</w:t>
            </w:r>
            <w:proofErr w:type="spellEnd"/>
            <w:r w:rsidRPr="0044015E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 xml:space="preserve">&gt; has been </w:t>
            </w:r>
            <w:proofErr w:type="gramStart"/>
            <w:r w:rsidRPr="0044015E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rejected  by</w:t>
            </w:r>
            <w:proofErr w:type="gramEnd"/>
            <w:r w:rsidRPr="0044015E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 xml:space="preserve"> customs with the following reason:</w:t>
            </w:r>
          </w:p>
        </w:tc>
      </w:tr>
    </w:tbl>
    <w:p w14:paraId="2DC5C572" w14:textId="5138D9E3" w:rsidR="00863915" w:rsidRDefault="00863915" w:rsidP="00D5498E">
      <w:pPr>
        <w:pStyle w:val="BodyText2"/>
      </w:pPr>
    </w:p>
    <w:p w14:paraId="77664418" w14:textId="3F2C9B20" w:rsidR="0044015E" w:rsidRPr="003773FE" w:rsidRDefault="0044015E" w:rsidP="0044015E">
      <w:pPr>
        <w:pStyle w:val="BodyText2"/>
        <w:rPr>
          <w:u w:val="single"/>
        </w:rPr>
      </w:pPr>
      <w:r>
        <w:rPr>
          <w:u w:val="single"/>
        </w:rPr>
        <w:t>User Management</w:t>
      </w:r>
      <w:r w:rsidRPr="003773FE">
        <w:rPr>
          <w:u w:val="single"/>
        </w:rPr>
        <w:t xml:space="preserve"> Feature Related </w:t>
      </w:r>
      <w:r>
        <w:rPr>
          <w:u w:val="single"/>
        </w:rPr>
        <w:t>Messages</w:t>
      </w:r>
    </w:p>
    <w:tbl>
      <w:tblPr>
        <w:tblW w:w="0" w:type="auto"/>
        <w:jc w:val="center"/>
        <w:tbl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single" w:sz="4" w:space="0" w:color="4472C4" w:themeColor="accent5"/>
          <w:insideV w:val="single" w:sz="4" w:space="0" w:color="4472C4" w:themeColor="accent5"/>
        </w:tblBorders>
        <w:tblLayout w:type="fixed"/>
        <w:tblLook w:val="01E0" w:firstRow="1" w:lastRow="1" w:firstColumn="1" w:lastColumn="1" w:noHBand="0" w:noVBand="0"/>
      </w:tblPr>
      <w:tblGrid>
        <w:gridCol w:w="4503"/>
        <w:gridCol w:w="4026"/>
      </w:tblGrid>
      <w:tr w:rsidR="0044015E" w:rsidRPr="0001372C" w14:paraId="4145791A" w14:textId="77777777" w:rsidTr="0044015E">
        <w:trPr>
          <w:trHeight w:val="293"/>
          <w:tblHeader/>
          <w:jc w:val="center"/>
        </w:trPr>
        <w:tc>
          <w:tcPr>
            <w:tcW w:w="4503" w:type="dxa"/>
            <w:shd w:val="clear" w:color="auto" w:fill="5B9BD5" w:themeFill="accent1"/>
          </w:tcPr>
          <w:p w14:paraId="294F4AD3" w14:textId="77777777" w:rsidR="0044015E" w:rsidRPr="0001372C" w:rsidRDefault="0044015E" w:rsidP="0044015E">
            <w:pPr>
              <w:pStyle w:val="BodyText2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lastRenderedPageBreak/>
              <w:t>Parameter Name</w:t>
            </w:r>
          </w:p>
        </w:tc>
        <w:tc>
          <w:tcPr>
            <w:tcW w:w="4026" w:type="dxa"/>
            <w:shd w:val="clear" w:color="auto" w:fill="5B9BD5" w:themeFill="accent1"/>
          </w:tcPr>
          <w:p w14:paraId="61F64F1A" w14:textId="77777777" w:rsidR="0044015E" w:rsidRPr="0001372C" w:rsidRDefault="0044015E" w:rsidP="0044015E">
            <w:pPr>
              <w:pStyle w:val="BodyText2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  <w:lang w:val="fr-FR"/>
              </w:rPr>
              <w:t>Possible Value</w:t>
            </w:r>
          </w:p>
        </w:tc>
      </w:tr>
      <w:tr w:rsidR="0044015E" w14:paraId="3D8C2713" w14:textId="77777777" w:rsidTr="0044015E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2143C06D" w14:textId="1F2790D8" w:rsidR="0044015E" w:rsidRPr="00870FD2" w:rsidRDefault="0044015E" w:rsidP="0044015E">
            <w:pPr>
              <w:pStyle w:val="ListBullet1"/>
              <w:numPr>
                <w:ilvl w:val="0"/>
                <w:numId w:val="0"/>
              </w:numPr>
              <w:rPr>
                <w:rFonts w:ascii="Calibri" w:hAnsi="Calibri"/>
                <w:color w:val="000000"/>
              </w:rPr>
            </w:pPr>
            <w:r w:rsidRPr="007778B3">
              <w:rPr>
                <w:rFonts w:ascii="Lucida Grande" w:hAnsi="Lucida Grande" w:cs="Lucida Grande"/>
                <w:color w:val="000000"/>
              </w:rPr>
              <w:t xml:space="preserve">Message sent to user to verify his email ID during registration process </w:t>
            </w:r>
            <w:r w:rsidRPr="00640781">
              <w:rPr>
                <w:rFonts w:ascii="Lucida Grande" w:hAnsi="Lucida Grande" w:cs="Lucida Grande"/>
                <w:color w:val="000000"/>
              </w:rPr>
              <w:t>errors</w:t>
            </w:r>
          </w:p>
        </w:tc>
        <w:tc>
          <w:tcPr>
            <w:tcW w:w="4026" w:type="dxa"/>
            <w:shd w:val="clear" w:color="auto" w:fill="auto"/>
          </w:tcPr>
          <w:p w14:paraId="20C3E58C" w14:textId="77777777" w:rsidR="007778B3" w:rsidRPr="007778B3" w:rsidRDefault="007778B3" w:rsidP="007778B3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 w:rsidRPr="007778B3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Dear &lt;</w:t>
            </w:r>
            <w:proofErr w:type="spellStart"/>
            <w:r w:rsidRPr="007778B3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user_name</w:t>
            </w:r>
            <w:proofErr w:type="spellEnd"/>
            <w:proofErr w:type="gramStart"/>
            <w:r w:rsidRPr="007778B3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&gt;,\</w:t>
            </w:r>
            <w:proofErr w:type="gramEnd"/>
          </w:p>
          <w:p w14:paraId="1649F3DE" w14:textId="77777777" w:rsidR="007778B3" w:rsidRPr="007778B3" w:rsidRDefault="007778B3" w:rsidP="007778B3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 w:rsidRPr="007778B3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\</w:t>
            </w:r>
          </w:p>
          <w:p w14:paraId="2E1D547B" w14:textId="77777777" w:rsidR="007778B3" w:rsidRPr="007778B3" w:rsidRDefault="007778B3" w:rsidP="007778B3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 w:rsidRPr="007778B3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The One Time Password (OTP) for your online registration on CEIR Portal is &lt;number&gt;. \</w:t>
            </w:r>
          </w:p>
          <w:p w14:paraId="363EBB71" w14:textId="77777777" w:rsidR="007778B3" w:rsidRPr="007778B3" w:rsidRDefault="007778B3" w:rsidP="007778B3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 w:rsidRPr="007778B3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This OTP is valid for 10 minutes or 1 successful attempt whichever is earlier. \</w:t>
            </w:r>
          </w:p>
          <w:p w14:paraId="1FA99FD7" w14:textId="77777777" w:rsidR="007778B3" w:rsidRPr="007778B3" w:rsidRDefault="007778B3" w:rsidP="007778B3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 w:rsidRPr="007778B3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\</w:t>
            </w:r>
          </w:p>
          <w:p w14:paraId="7BCE89DF" w14:textId="4965C103" w:rsidR="0044015E" w:rsidRPr="0044015E" w:rsidRDefault="007778B3" w:rsidP="007778B3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 w:rsidRPr="007778B3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Please do not share this One Time Password with anyone.\</w:t>
            </w:r>
            <w:r w:rsidR="0044015E" w:rsidRPr="0044015E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contains error. Please rectify the file and resubmit the request.</w:t>
            </w:r>
          </w:p>
        </w:tc>
      </w:tr>
      <w:tr w:rsidR="0034637C" w14:paraId="3BE81E46" w14:textId="77777777" w:rsidTr="0044015E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3325BA5E" w14:textId="77777777" w:rsidR="0034637C" w:rsidRPr="007778B3" w:rsidRDefault="0034637C" w:rsidP="0044015E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</w:p>
        </w:tc>
        <w:tc>
          <w:tcPr>
            <w:tcW w:w="4026" w:type="dxa"/>
            <w:shd w:val="clear" w:color="auto" w:fill="auto"/>
          </w:tcPr>
          <w:p w14:paraId="496B7EB1" w14:textId="77777777" w:rsidR="0034637C" w:rsidRPr="007778B3" w:rsidRDefault="0034637C" w:rsidP="007778B3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</w:p>
        </w:tc>
      </w:tr>
      <w:tr w:rsidR="0044015E" w14:paraId="1A937FA5" w14:textId="77777777" w:rsidTr="0044015E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16C61DC2" w14:textId="52DE3254" w:rsidR="0044015E" w:rsidRPr="002657BE" w:rsidRDefault="0044015E" w:rsidP="0044015E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</w:p>
        </w:tc>
        <w:tc>
          <w:tcPr>
            <w:tcW w:w="4026" w:type="dxa"/>
            <w:shd w:val="clear" w:color="auto" w:fill="auto"/>
          </w:tcPr>
          <w:p w14:paraId="77B94B87" w14:textId="6EBB9857" w:rsidR="0044015E" w:rsidRDefault="0044015E" w:rsidP="0044015E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</w:p>
        </w:tc>
      </w:tr>
      <w:tr w:rsidR="0044015E" w14:paraId="3EE00DF6" w14:textId="77777777" w:rsidTr="0044015E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27948B53" w14:textId="313DA49F" w:rsidR="0044015E" w:rsidRPr="00C154EE" w:rsidRDefault="0044015E" w:rsidP="0044015E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</w:p>
        </w:tc>
        <w:tc>
          <w:tcPr>
            <w:tcW w:w="4026" w:type="dxa"/>
            <w:shd w:val="clear" w:color="auto" w:fill="auto"/>
          </w:tcPr>
          <w:p w14:paraId="58D357E7" w14:textId="2DD04328" w:rsidR="0044015E" w:rsidRDefault="0044015E" w:rsidP="0044015E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</w:p>
        </w:tc>
      </w:tr>
      <w:tr w:rsidR="0044015E" w14:paraId="08DF1099" w14:textId="77777777" w:rsidTr="0044015E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3484766D" w14:textId="24E13504" w:rsidR="0044015E" w:rsidRPr="0044015E" w:rsidRDefault="0044015E" w:rsidP="0044015E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</w:p>
        </w:tc>
        <w:tc>
          <w:tcPr>
            <w:tcW w:w="4026" w:type="dxa"/>
            <w:shd w:val="clear" w:color="auto" w:fill="auto"/>
          </w:tcPr>
          <w:p w14:paraId="5DD9D577" w14:textId="29AD319F" w:rsidR="0044015E" w:rsidRDefault="0044015E" w:rsidP="0044015E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</w:p>
        </w:tc>
      </w:tr>
    </w:tbl>
    <w:p w14:paraId="7C94E6C6" w14:textId="77777777" w:rsidR="0044015E" w:rsidRDefault="0044015E" w:rsidP="00D5498E">
      <w:pPr>
        <w:pStyle w:val="BodyText2"/>
      </w:pPr>
    </w:p>
    <w:p w14:paraId="519FF2DF" w14:textId="4FA48AE6" w:rsidR="0034637C" w:rsidRPr="003773FE" w:rsidRDefault="0034637C" w:rsidP="0034637C">
      <w:pPr>
        <w:pStyle w:val="BodyText2"/>
        <w:rPr>
          <w:u w:val="single"/>
        </w:rPr>
      </w:pPr>
      <w:r>
        <w:rPr>
          <w:u w:val="single"/>
        </w:rPr>
        <w:t>Stock</w:t>
      </w:r>
      <w:r w:rsidRPr="003773FE">
        <w:rPr>
          <w:u w:val="single"/>
        </w:rPr>
        <w:t xml:space="preserve"> Feature Related </w:t>
      </w:r>
      <w:r>
        <w:rPr>
          <w:u w:val="single"/>
        </w:rPr>
        <w:t>Messages</w:t>
      </w:r>
    </w:p>
    <w:tbl>
      <w:tblPr>
        <w:tblW w:w="0" w:type="auto"/>
        <w:jc w:val="center"/>
        <w:tbl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single" w:sz="4" w:space="0" w:color="4472C4" w:themeColor="accent5"/>
          <w:insideV w:val="single" w:sz="4" w:space="0" w:color="4472C4" w:themeColor="accent5"/>
        </w:tblBorders>
        <w:tblLayout w:type="fixed"/>
        <w:tblLook w:val="01E0" w:firstRow="1" w:lastRow="1" w:firstColumn="1" w:lastColumn="1" w:noHBand="0" w:noVBand="0"/>
      </w:tblPr>
      <w:tblGrid>
        <w:gridCol w:w="4503"/>
        <w:gridCol w:w="4026"/>
      </w:tblGrid>
      <w:tr w:rsidR="0034637C" w:rsidRPr="0001372C" w14:paraId="237794E1" w14:textId="77777777" w:rsidTr="0034637C">
        <w:trPr>
          <w:trHeight w:val="293"/>
          <w:tblHeader/>
          <w:jc w:val="center"/>
        </w:trPr>
        <w:tc>
          <w:tcPr>
            <w:tcW w:w="4503" w:type="dxa"/>
            <w:shd w:val="clear" w:color="auto" w:fill="5B9BD5" w:themeFill="accent1"/>
          </w:tcPr>
          <w:p w14:paraId="00352351" w14:textId="77777777" w:rsidR="0034637C" w:rsidRPr="0001372C" w:rsidRDefault="0034637C" w:rsidP="0034637C">
            <w:pPr>
              <w:pStyle w:val="BodyText2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Parameter Name</w:t>
            </w:r>
          </w:p>
        </w:tc>
        <w:tc>
          <w:tcPr>
            <w:tcW w:w="4026" w:type="dxa"/>
            <w:shd w:val="clear" w:color="auto" w:fill="5B9BD5" w:themeFill="accent1"/>
          </w:tcPr>
          <w:p w14:paraId="119886C9" w14:textId="77777777" w:rsidR="0034637C" w:rsidRPr="0001372C" w:rsidRDefault="0034637C" w:rsidP="0034637C">
            <w:pPr>
              <w:pStyle w:val="BodyText2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  <w:lang w:val="fr-FR"/>
              </w:rPr>
              <w:t>Possible Value</w:t>
            </w:r>
          </w:p>
        </w:tc>
      </w:tr>
      <w:tr w:rsidR="0034637C" w14:paraId="7EDCB2B7" w14:textId="77777777" w:rsidTr="0034637C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3D974500" w14:textId="77777777" w:rsidR="0034637C" w:rsidRPr="00870FD2" w:rsidRDefault="0034637C" w:rsidP="0034637C">
            <w:pPr>
              <w:pStyle w:val="ListBullet1"/>
              <w:numPr>
                <w:ilvl w:val="0"/>
                <w:numId w:val="0"/>
              </w:numPr>
              <w:rPr>
                <w:rFonts w:ascii="Calibri" w:hAnsi="Calibri"/>
                <w:color w:val="000000"/>
              </w:rPr>
            </w:pPr>
            <w:r w:rsidRPr="007778B3">
              <w:rPr>
                <w:rFonts w:ascii="Lucida Grande" w:hAnsi="Lucida Grande" w:cs="Lucida Grande"/>
                <w:color w:val="000000"/>
              </w:rPr>
              <w:t xml:space="preserve">Message sent to user to verify his email ID during registration process </w:t>
            </w:r>
            <w:r w:rsidRPr="00640781">
              <w:rPr>
                <w:rFonts w:ascii="Lucida Grande" w:hAnsi="Lucida Grande" w:cs="Lucida Grande"/>
                <w:color w:val="000000"/>
              </w:rPr>
              <w:t>errors</w:t>
            </w:r>
          </w:p>
        </w:tc>
        <w:tc>
          <w:tcPr>
            <w:tcW w:w="4026" w:type="dxa"/>
            <w:shd w:val="clear" w:color="auto" w:fill="auto"/>
          </w:tcPr>
          <w:p w14:paraId="6F3EE511" w14:textId="77777777" w:rsidR="0034637C" w:rsidRPr="007778B3" w:rsidRDefault="0034637C" w:rsidP="0034637C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 w:rsidRPr="007778B3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Dear &lt;</w:t>
            </w:r>
            <w:proofErr w:type="spellStart"/>
            <w:r w:rsidRPr="007778B3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user_name</w:t>
            </w:r>
            <w:proofErr w:type="spellEnd"/>
            <w:proofErr w:type="gramStart"/>
            <w:r w:rsidRPr="007778B3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&gt;,\</w:t>
            </w:r>
            <w:proofErr w:type="gramEnd"/>
          </w:p>
          <w:p w14:paraId="5AE6B5BC" w14:textId="77777777" w:rsidR="0034637C" w:rsidRPr="007778B3" w:rsidRDefault="0034637C" w:rsidP="0034637C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 w:rsidRPr="007778B3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\</w:t>
            </w:r>
          </w:p>
          <w:p w14:paraId="5FD6D12D" w14:textId="77777777" w:rsidR="0034637C" w:rsidRPr="007778B3" w:rsidRDefault="0034637C" w:rsidP="0034637C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 w:rsidRPr="007778B3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The One Time Password (OTP) for your online registration on CEIR Portal is &lt;number&gt;. \</w:t>
            </w:r>
          </w:p>
          <w:p w14:paraId="4F238A0E" w14:textId="77777777" w:rsidR="0034637C" w:rsidRPr="007778B3" w:rsidRDefault="0034637C" w:rsidP="0034637C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 w:rsidRPr="007778B3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This OTP is valid for 10 minutes or 1 successful attempt whichever is earlier. \</w:t>
            </w:r>
          </w:p>
          <w:p w14:paraId="21742BB5" w14:textId="77777777" w:rsidR="0034637C" w:rsidRPr="007778B3" w:rsidRDefault="0034637C" w:rsidP="0034637C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 w:rsidRPr="007778B3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\</w:t>
            </w:r>
          </w:p>
          <w:p w14:paraId="00BD7275" w14:textId="77777777" w:rsidR="0034637C" w:rsidRPr="0044015E" w:rsidRDefault="0034637C" w:rsidP="0034637C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 w:rsidRPr="007778B3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Please do not share this One Time Password with anyone.\</w:t>
            </w:r>
            <w:r w:rsidRPr="0044015E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contains error. Please rectify the file and resubmit the request.</w:t>
            </w:r>
          </w:p>
        </w:tc>
      </w:tr>
    </w:tbl>
    <w:p w14:paraId="7DE191B6" w14:textId="77777777" w:rsidR="0034637C" w:rsidRDefault="0034637C" w:rsidP="00D5498E">
      <w:pPr>
        <w:pStyle w:val="BodyText2"/>
      </w:pPr>
    </w:p>
    <w:p w14:paraId="38A80DFC" w14:textId="77777777" w:rsidR="00E8010D" w:rsidRDefault="00E8010D" w:rsidP="00CD5889">
      <w:pPr>
        <w:pStyle w:val="Heading2"/>
      </w:pPr>
      <w:bookmarkStart w:id="271" w:name="_Toc75816866"/>
      <w:r>
        <w:t>Annex 3</w:t>
      </w:r>
      <w:bookmarkEnd w:id="271"/>
    </w:p>
    <w:p w14:paraId="112F7D76" w14:textId="52D1A622" w:rsidR="00E8010D" w:rsidRDefault="00E8010D" w:rsidP="008D7AEE">
      <w:pPr>
        <w:pStyle w:val="BodyText2"/>
      </w:pPr>
      <w:r>
        <w:t xml:space="preserve">This section describes the list of fields that are displayed in the form. </w:t>
      </w:r>
    </w:p>
    <w:p w14:paraId="44D650A4" w14:textId="7D4EEB7C" w:rsidR="008D7AEE" w:rsidRDefault="008D7AEE" w:rsidP="008D7AEE">
      <w:pPr>
        <w:pStyle w:val="BodyText2"/>
      </w:pPr>
      <w:r>
        <w:t xml:space="preserve">The list of </w:t>
      </w:r>
      <w:proofErr w:type="gramStart"/>
      <w:r>
        <w:t>field</w:t>
      </w:r>
      <w:proofErr w:type="gramEnd"/>
      <w:r>
        <w:t xml:space="preserve"> is as follows:</w:t>
      </w:r>
    </w:p>
    <w:tbl>
      <w:tblPr>
        <w:tblW w:w="0" w:type="auto"/>
        <w:jc w:val="center"/>
        <w:tbl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single" w:sz="4" w:space="0" w:color="4472C4" w:themeColor="accent5"/>
          <w:insideV w:val="single" w:sz="4" w:space="0" w:color="4472C4" w:themeColor="accent5"/>
        </w:tblBorders>
        <w:tblLook w:val="01E0" w:firstRow="1" w:lastRow="1" w:firstColumn="1" w:lastColumn="1" w:noHBand="0" w:noVBand="0"/>
      </w:tblPr>
      <w:tblGrid>
        <w:gridCol w:w="1896"/>
        <w:gridCol w:w="1704"/>
        <w:gridCol w:w="1384"/>
        <w:gridCol w:w="1684"/>
        <w:gridCol w:w="1635"/>
      </w:tblGrid>
      <w:tr w:rsidR="008D7AEE" w:rsidRPr="003D50EC" w14:paraId="0B4F0166" w14:textId="77777777" w:rsidTr="00EA0C68">
        <w:trPr>
          <w:trHeight w:val="293"/>
          <w:tblHeader/>
          <w:jc w:val="center"/>
        </w:trPr>
        <w:tc>
          <w:tcPr>
            <w:tcW w:w="1974" w:type="dxa"/>
            <w:shd w:val="clear" w:color="auto" w:fill="5B9BD5" w:themeFill="accent1"/>
          </w:tcPr>
          <w:p w14:paraId="21B0838F" w14:textId="48238A88" w:rsidR="008D7AEE" w:rsidRPr="0001372C" w:rsidRDefault="008D7AEE" w:rsidP="008D7AEE">
            <w:pPr>
              <w:pStyle w:val="BodyText2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lastRenderedPageBreak/>
              <w:t>Field</w:t>
            </w:r>
          </w:p>
        </w:tc>
        <w:tc>
          <w:tcPr>
            <w:tcW w:w="1739" w:type="dxa"/>
            <w:shd w:val="clear" w:color="auto" w:fill="5B9BD5" w:themeFill="accent1"/>
          </w:tcPr>
          <w:p w14:paraId="769D7BE6" w14:textId="3E083ACA" w:rsidR="008D7AEE" w:rsidRDefault="008D7AEE" w:rsidP="008D7AEE">
            <w:pPr>
              <w:pStyle w:val="BodyText2"/>
              <w:rPr>
                <w:b/>
                <w:bCs/>
                <w:color w:val="FFFFFF" w:themeColor="background1"/>
                <w:lang w:val="fr-FR"/>
              </w:rPr>
            </w:pPr>
            <w:r>
              <w:rPr>
                <w:b/>
                <w:bCs/>
                <w:color w:val="FFFFFF" w:themeColor="background1"/>
                <w:lang w:val="fr-FR"/>
              </w:rPr>
              <w:t>Description</w:t>
            </w:r>
          </w:p>
        </w:tc>
        <w:tc>
          <w:tcPr>
            <w:tcW w:w="1437" w:type="dxa"/>
            <w:shd w:val="clear" w:color="auto" w:fill="5B9BD5" w:themeFill="accent1"/>
          </w:tcPr>
          <w:p w14:paraId="3809643A" w14:textId="06721B8C" w:rsidR="008D7AEE" w:rsidRDefault="008D7AEE" w:rsidP="008D7AEE">
            <w:pPr>
              <w:pStyle w:val="BodyText2"/>
              <w:rPr>
                <w:b/>
                <w:bCs/>
                <w:color w:val="FFFFFF" w:themeColor="background1"/>
                <w:lang w:val="fr-FR"/>
              </w:rPr>
            </w:pPr>
            <w:r>
              <w:rPr>
                <w:b/>
                <w:bCs/>
                <w:color w:val="FFFFFF" w:themeColor="background1"/>
                <w:lang w:val="fr-FR"/>
              </w:rPr>
              <w:t>Type</w:t>
            </w:r>
          </w:p>
        </w:tc>
        <w:tc>
          <w:tcPr>
            <w:tcW w:w="1684" w:type="dxa"/>
            <w:shd w:val="clear" w:color="auto" w:fill="5B9BD5" w:themeFill="accent1"/>
          </w:tcPr>
          <w:p w14:paraId="4BDCD866" w14:textId="3318CAEF" w:rsidR="008D7AEE" w:rsidRDefault="008D7AEE" w:rsidP="008D7AEE">
            <w:pPr>
              <w:pStyle w:val="BodyText2"/>
              <w:rPr>
                <w:b/>
                <w:bCs/>
                <w:color w:val="FFFFFF" w:themeColor="background1"/>
                <w:lang w:val="fr-FR"/>
              </w:rPr>
            </w:pPr>
            <w:r>
              <w:rPr>
                <w:b/>
                <w:bCs/>
                <w:color w:val="FFFFFF" w:themeColor="background1"/>
                <w:lang w:val="fr-FR"/>
              </w:rPr>
              <w:t>Possible Values</w:t>
            </w:r>
          </w:p>
        </w:tc>
        <w:tc>
          <w:tcPr>
            <w:tcW w:w="1695" w:type="dxa"/>
            <w:shd w:val="clear" w:color="auto" w:fill="5B9BD5" w:themeFill="accent1"/>
          </w:tcPr>
          <w:p w14:paraId="0BB3C9BD" w14:textId="11357BD8" w:rsidR="008D7AEE" w:rsidRPr="0001372C" w:rsidRDefault="008D7AEE" w:rsidP="008D7AEE">
            <w:pPr>
              <w:pStyle w:val="BodyText2"/>
              <w:rPr>
                <w:b/>
                <w:bCs/>
                <w:color w:val="FFFFFF" w:themeColor="background1"/>
              </w:rPr>
            </w:pPr>
            <w:proofErr w:type="spellStart"/>
            <w:r>
              <w:rPr>
                <w:b/>
                <w:bCs/>
                <w:color w:val="FFFFFF" w:themeColor="background1"/>
                <w:lang w:val="fr-FR"/>
              </w:rPr>
              <w:t>Remarks</w:t>
            </w:r>
            <w:proofErr w:type="spellEnd"/>
          </w:p>
        </w:tc>
      </w:tr>
      <w:tr w:rsidR="008D7AEE" w:rsidRPr="003D50EC" w14:paraId="748410FF" w14:textId="77777777" w:rsidTr="00EA0C68">
        <w:trPr>
          <w:trHeight w:val="377"/>
          <w:jc w:val="center"/>
        </w:trPr>
        <w:tc>
          <w:tcPr>
            <w:tcW w:w="1974" w:type="dxa"/>
            <w:shd w:val="clear" w:color="auto" w:fill="auto"/>
          </w:tcPr>
          <w:p w14:paraId="70F56032" w14:textId="3C6A9362" w:rsidR="008D7AEE" w:rsidRPr="00B708C5" w:rsidRDefault="008D7AEE" w:rsidP="008D7AEE">
            <w:pPr>
              <w:pStyle w:val="ListBullet1"/>
              <w:numPr>
                <w:ilvl w:val="0"/>
                <w:numId w:val="0"/>
              </w:numPr>
            </w:pPr>
            <w:r>
              <w:rPr>
                <w:rFonts w:ascii="Lucida Grande" w:hAnsi="Lucida Grande" w:cs="Lucida Grande"/>
                <w:color w:val="000000"/>
              </w:rPr>
              <w:t>Alert State</w:t>
            </w:r>
            <w:r w:rsidRPr="00773D59">
              <w:rPr>
                <w:rFonts w:ascii="Lucida Grande" w:hAnsi="Lucida Grande" w:cs="Lucida Grande"/>
                <w:color w:val="000000"/>
              </w:rPr>
              <w:t xml:space="preserve"> </w:t>
            </w:r>
          </w:p>
        </w:tc>
        <w:tc>
          <w:tcPr>
            <w:tcW w:w="1739" w:type="dxa"/>
          </w:tcPr>
          <w:p w14:paraId="2F676ABE" w14:textId="1CD69927" w:rsidR="008D7AEE" w:rsidRDefault="008D7AEE" w:rsidP="008D7AEE">
            <w:pPr>
              <w:pStyle w:val="BodyText2"/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 xml:space="preserve">The different type of states of </w:t>
            </w:r>
            <w:proofErr w:type="spellStart"/>
            <w:proofErr w:type="gramStart"/>
            <w:r>
              <w:rPr>
                <w:rFonts w:ascii="Lucida Grande" w:hAnsi="Lucida Grande" w:cs="Lucida Grande"/>
                <w:color w:val="000000"/>
              </w:rPr>
              <w:t>a</w:t>
            </w:r>
            <w:proofErr w:type="spellEnd"/>
            <w:proofErr w:type="gramEnd"/>
            <w:r>
              <w:rPr>
                <w:rFonts w:ascii="Lucida Grande" w:hAnsi="Lucida Grande" w:cs="Lucida Grande"/>
                <w:color w:val="000000"/>
              </w:rPr>
              <w:t xml:space="preserve"> alert </w:t>
            </w:r>
          </w:p>
        </w:tc>
        <w:tc>
          <w:tcPr>
            <w:tcW w:w="1437" w:type="dxa"/>
          </w:tcPr>
          <w:p w14:paraId="2E874442" w14:textId="2B07783C" w:rsidR="008D7AEE" w:rsidRDefault="008D7AEE" w:rsidP="008D7AEE">
            <w:pPr>
              <w:pStyle w:val="BodyText2"/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System</w:t>
            </w:r>
          </w:p>
        </w:tc>
        <w:tc>
          <w:tcPr>
            <w:tcW w:w="1684" w:type="dxa"/>
          </w:tcPr>
          <w:p w14:paraId="44F032FD" w14:textId="77777777" w:rsidR="008D7AEE" w:rsidRDefault="008D7AEE" w:rsidP="008D7AEE">
            <w:pPr>
              <w:pStyle w:val="BodyText2"/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Raised</w:t>
            </w:r>
          </w:p>
          <w:p w14:paraId="66B2A4F4" w14:textId="6D71E1CC" w:rsidR="008D7AEE" w:rsidRDefault="008D7AEE" w:rsidP="008D7AEE">
            <w:pPr>
              <w:pStyle w:val="BodyText2"/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 xml:space="preserve"> Clear</w:t>
            </w:r>
          </w:p>
        </w:tc>
        <w:tc>
          <w:tcPr>
            <w:tcW w:w="1695" w:type="dxa"/>
            <w:shd w:val="clear" w:color="auto" w:fill="auto"/>
          </w:tcPr>
          <w:p w14:paraId="10785C92" w14:textId="77491910" w:rsidR="008D7AEE" w:rsidRPr="00B708C5" w:rsidRDefault="008D1153" w:rsidP="00EA0C68">
            <w:pPr>
              <w:pStyle w:val="BodyText2"/>
              <w:rPr>
                <w:rFonts w:ascii="Arial Unicode MS" w:hAnsi="Arial Unicode MS" w:cs="Arial Unicode MS"/>
                <w:sz w:val="18"/>
              </w:rPr>
            </w:pPr>
            <w:r>
              <w:rPr>
                <w:rFonts w:ascii="Lucida Grande" w:hAnsi="Lucida Grande" w:cs="Lucida Grande"/>
                <w:color w:val="000000"/>
              </w:rPr>
              <w:t xml:space="preserve">This should not </w:t>
            </w:r>
            <w:r w:rsidR="008D7AEE">
              <w:rPr>
                <w:rFonts w:ascii="Lucida Grande" w:hAnsi="Lucida Grande" w:cs="Lucida Grande"/>
                <w:color w:val="000000"/>
              </w:rPr>
              <w:t xml:space="preserve">be changed. </w:t>
            </w:r>
          </w:p>
        </w:tc>
      </w:tr>
      <w:tr w:rsidR="008D7AEE" w:rsidRPr="003D50EC" w14:paraId="2F8F0A88" w14:textId="77777777" w:rsidTr="00EA0C68">
        <w:trPr>
          <w:trHeight w:val="377"/>
          <w:jc w:val="center"/>
        </w:trPr>
        <w:tc>
          <w:tcPr>
            <w:tcW w:w="1974" w:type="dxa"/>
            <w:shd w:val="clear" w:color="auto" w:fill="auto"/>
          </w:tcPr>
          <w:p w14:paraId="098CFD2D" w14:textId="640A5788" w:rsidR="008D7AEE" w:rsidRDefault="008D1153" w:rsidP="008D7AEE">
            <w:pPr>
              <w:pStyle w:val="ListBullet1"/>
              <w:numPr>
                <w:ilvl w:val="0"/>
                <w:numId w:val="0"/>
              </w:numPr>
            </w:pPr>
            <w:r>
              <w:rPr>
                <w:rFonts w:ascii="Lucida Grande" w:hAnsi="Lucida Grande" w:cs="Lucida Grande"/>
                <w:color w:val="000000"/>
              </w:rPr>
              <w:t>AS Type</w:t>
            </w:r>
          </w:p>
        </w:tc>
        <w:tc>
          <w:tcPr>
            <w:tcW w:w="1739" w:type="dxa"/>
          </w:tcPr>
          <w:p w14:paraId="40D42AD9" w14:textId="7BCCED2C" w:rsidR="008D7AEE" w:rsidRDefault="008D1153" w:rsidP="008D7AEE">
            <w:pPr>
              <w:pStyle w:val="BodyText2"/>
            </w:pPr>
            <w:r>
              <w:t>The organization type used in registration form</w:t>
            </w:r>
          </w:p>
        </w:tc>
        <w:tc>
          <w:tcPr>
            <w:tcW w:w="1437" w:type="dxa"/>
          </w:tcPr>
          <w:p w14:paraId="7197EB1B" w14:textId="7FB398FB" w:rsidR="008D7AEE" w:rsidRDefault="008D1153" w:rsidP="008D7AEE">
            <w:pPr>
              <w:pStyle w:val="BodyText2"/>
            </w:pPr>
            <w:r>
              <w:t xml:space="preserve">Form </w:t>
            </w:r>
          </w:p>
        </w:tc>
        <w:tc>
          <w:tcPr>
            <w:tcW w:w="1684" w:type="dxa"/>
          </w:tcPr>
          <w:p w14:paraId="43B380F4" w14:textId="77777777" w:rsidR="008D7AEE" w:rsidRDefault="008D1153" w:rsidP="008D7AEE">
            <w:pPr>
              <w:pStyle w:val="BodyText2"/>
            </w:pPr>
            <w:r>
              <w:t>Individual</w:t>
            </w:r>
          </w:p>
          <w:p w14:paraId="5866DFEA" w14:textId="77777777" w:rsidR="008D1153" w:rsidRDefault="008D1153" w:rsidP="008D7AEE">
            <w:pPr>
              <w:pStyle w:val="BodyText2"/>
            </w:pPr>
            <w:r>
              <w:t>Company</w:t>
            </w:r>
          </w:p>
          <w:p w14:paraId="379D92E2" w14:textId="491AF7C1" w:rsidR="008D1153" w:rsidRDefault="00851928" w:rsidP="008D7AEE">
            <w:pPr>
              <w:pStyle w:val="BodyText2"/>
            </w:pPr>
            <w:r>
              <w:t>Organization</w:t>
            </w:r>
          </w:p>
        </w:tc>
        <w:tc>
          <w:tcPr>
            <w:tcW w:w="1695" w:type="dxa"/>
            <w:shd w:val="clear" w:color="auto" w:fill="auto"/>
          </w:tcPr>
          <w:p w14:paraId="00D9689D" w14:textId="22FA9B17" w:rsidR="008D7AEE" w:rsidRDefault="008D1153" w:rsidP="008D7AEE">
            <w:pPr>
              <w:pStyle w:val="BodyText2"/>
            </w:pPr>
            <w:r>
              <w:t>This should not be changed.</w:t>
            </w:r>
          </w:p>
        </w:tc>
      </w:tr>
      <w:tr w:rsidR="008D1153" w:rsidRPr="003D50EC" w14:paraId="5EAA93EA" w14:textId="77777777" w:rsidTr="00EA0C68">
        <w:trPr>
          <w:trHeight w:val="377"/>
          <w:jc w:val="center"/>
        </w:trPr>
        <w:tc>
          <w:tcPr>
            <w:tcW w:w="1974" w:type="dxa"/>
            <w:shd w:val="clear" w:color="auto" w:fill="auto"/>
          </w:tcPr>
          <w:p w14:paraId="1CA00EBA" w14:textId="50F95046" w:rsidR="008D1153" w:rsidRDefault="008D1153" w:rsidP="008D7AEE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Block Category</w:t>
            </w:r>
          </w:p>
        </w:tc>
        <w:tc>
          <w:tcPr>
            <w:tcW w:w="1739" w:type="dxa"/>
          </w:tcPr>
          <w:p w14:paraId="4361B689" w14:textId="41362358" w:rsidR="008D1153" w:rsidRDefault="008D1153" w:rsidP="008D7AEE">
            <w:pPr>
              <w:pStyle w:val="BodyText2"/>
            </w:pPr>
            <w:r>
              <w:t>The category against which IMEI can be marked as blocked by operator</w:t>
            </w:r>
          </w:p>
        </w:tc>
        <w:tc>
          <w:tcPr>
            <w:tcW w:w="1437" w:type="dxa"/>
          </w:tcPr>
          <w:p w14:paraId="16A46BC1" w14:textId="54F6BF15" w:rsidR="008D1153" w:rsidRDefault="008D1153" w:rsidP="008D7AEE">
            <w:pPr>
              <w:pStyle w:val="BodyText2"/>
            </w:pPr>
            <w:r>
              <w:t>Form</w:t>
            </w:r>
          </w:p>
        </w:tc>
        <w:tc>
          <w:tcPr>
            <w:tcW w:w="1684" w:type="dxa"/>
          </w:tcPr>
          <w:p w14:paraId="190D79D9" w14:textId="77777777" w:rsidR="008D1153" w:rsidRDefault="008D1153" w:rsidP="008D7AEE">
            <w:pPr>
              <w:pStyle w:val="BodyText2"/>
            </w:pPr>
            <w:r>
              <w:t>Contract Violation</w:t>
            </w:r>
          </w:p>
          <w:p w14:paraId="773A0305" w14:textId="77777777" w:rsidR="008D1153" w:rsidRDefault="00851928" w:rsidP="008D7AEE">
            <w:pPr>
              <w:pStyle w:val="BodyText2"/>
            </w:pPr>
            <w:r>
              <w:t>O</w:t>
            </w:r>
            <w:r w:rsidR="008D1153">
              <w:t>ther</w:t>
            </w:r>
          </w:p>
          <w:p w14:paraId="3CC6979E" w14:textId="465648F7" w:rsidR="00851928" w:rsidRDefault="00851928" w:rsidP="008D7AEE">
            <w:pPr>
              <w:pStyle w:val="BodyText2"/>
            </w:pPr>
          </w:p>
        </w:tc>
        <w:tc>
          <w:tcPr>
            <w:tcW w:w="1695" w:type="dxa"/>
            <w:shd w:val="clear" w:color="auto" w:fill="auto"/>
          </w:tcPr>
          <w:p w14:paraId="29B34D56" w14:textId="0541C8E9" w:rsidR="008D1153" w:rsidRDefault="008D1153" w:rsidP="008D1153">
            <w:pPr>
              <w:pStyle w:val="BodyText2"/>
            </w:pPr>
            <w:r>
              <w:t>A new value for this field can be added here.</w:t>
            </w:r>
          </w:p>
        </w:tc>
      </w:tr>
      <w:tr w:rsidR="00851928" w:rsidRPr="003D50EC" w14:paraId="1A19CAD2" w14:textId="77777777" w:rsidTr="00EA0C68">
        <w:trPr>
          <w:trHeight w:val="377"/>
          <w:jc w:val="center"/>
        </w:trPr>
        <w:tc>
          <w:tcPr>
            <w:tcW w:w="1974" w:type="dxa"/>
            <w:shd w:val="clear" w:color="auto" w:fill="auto"/>
          </w:tcPr>
          <w:p w14:paraId="591F8E1F" w14:textId="50F359F8" w:rsidR="00851928" w:rsidRDefault="001D0531" w:rsidP="008D7AEE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Channel</w:t>
            </w:r>
          </w:p>
        </w:tc>
        <w:tc>
          <w:tcPr>
            <w:tcW w:w="1739" w:type="dxa"/>
          </w:tcPr>
          <w:p w14:paraId="2A9C22E4" w14:textId="10B2A037" w:rsidR="00851928" w:rsidRDefault="001D0531" w:rsidP="008D7AEE">
            <w:pPr>
              <w:pStyle w:val="BodyText2"/>
            </w:pPr>
            <w:r>
              <w:t>The different channel using which notification can be sent</w:t>
            </w:r>
          </w:p>
        </w:tc>
        <w:tc>
          <w:tcPr>
            <w:tcW w:w="1437" w:type="dxa"/>
          </w:tcPr>
          <w:p w14:paraId="42F34052" w14:textId="2FB917FA" w:rsidR="00851928" w:rsidRDefault="001D0531" w:rsidP="008D7AEE">
            <w:pPr>
              <w:pStyle w:val="BodyText2"/>
            </w:pPr>
            <w:r>
              <w:t>System</w:t>
            </w:r>
          </w:p>
        </w:tc>
        <w:tc>
          <w:tcPr>
            <w:tcW w:w="1684" w:type="dxa"/>
          </w:tcPr>
          <w:p w14:paraId="6AD99BEC" w14:textId="77777777" w:rsidR="00851928" w:rsidRDefault="001D0531" w:rsidP="008D7AEE">
            <w:pPr>
              <w:pStyle w:val="BodyText2"/>
            </w:pPr>
            <w:r>
              <w:t>E-mail</w:t>
            </w:r>
          </w:p>
          <w:p w14:paraId="08F76C2C" w14:textId="58CC3C86" w:rsidR="001D0531" w:rsidRDefault="001D0531" w:rsidP="008D7AEE">
            <w:pPr>
              <w:pStyle w:val="BodyText2"/>
            </w:pPr>
            <w:r>
              <w:t>SMS</w:t>
            </w:r>
          </w:p>
        </w:tc>
        <w:tc>
          <w:tcPr>
            <w:tcW w:w="1695" w:type="dxa"/>
            <w:shd w:val="clear" w:color="auto" w:fill="auto"/>
          </w:tcPr>
          <w:p w14:paraId="16FD9A6B" w14:textId="4A53741F" w:rsidR="00851928" w:rsidRDefault="001D0531" w:rsidP="00EA0C68">
            <w:pPr>
              <w:pStyle w:val="BodyText2"/>
            </w:pPr>
            <w:r>
              <w:rPr>
                <w:rFonts w:ascii="Lucida Grande" w:hAnsi="Lucida Grande" w:cs="Lucida Grande"/>
                <w:color w:val="000000"/>
              </w:rPr>
              <w:t>This should not be changed.</w:t>
            </w:r>
          </w:p>
        </w:tc>
      </w:tr>
      <w:tr w:rsidR="001D0531" w:rsidRPr="003D50EC" w14:paraId="2339F935" w14:textId="77777777" w:rsidTr="00EA0C68">
        <w:trPr>
          <w:trHeight w:val="377"/>
          <w:jc w:val="center"/>
        </w:trPr>
        <w:tc>
          <w:tcPr>
            <w:tcW w:w="1974" w:type="dxa"/>
            <w:shd w:val="clear" w:color="auto" w:fill="auto"/>
          </w:tcPr>
          <w:p w14:paraId="61151ADD" w14:textId="021A196F" w:rsidR="001D0531" w:rsidRDefault="001D0531" w:rsidP="008D7AEE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Complaint Type</w:t>
            </w:r>
          </w:p>
        </w:tc>
        <w:tc>
          <w:tcPr>
            <w:tcW w:w="1739" w:type="dxa"/>
          </w:tcPr>
          <w:p w14:paraId="01B4693B" w14:textId="3E4E6D20" w:rsidR="001D0531" w:rsidRDefault="001D0531" w:rsidP="008D7AEE">
            <w:pPr>
              <w:pStyle w:val="BodyText2"/>
            </w:pPr>
            <w:r>
              <w:t>Type of complaint when stolen device is reported</w:t>
            </w:r>
          </w:p>
        </w:tc>
        <w:tc>
          <w:tcPr>
            <w:tcW w:w="1437" w:type="dxa"/>
          </w:tcPr>
          <w:p w14:paraId="0135A0DA" w14:textId="61BD2823" w:rsidR="001D0531" w:rsidRDefault="001D0531" w:rsidP="008D7AEE">
            <w:pPr>
              <w:pStyle w:val="BodyText2"/>
            </w:pPr>
            <w:r>
              <w:t>System</w:t>
            </w:r>
          </w:p>
        </w:tc>
        <w:tc>
          <w:tcPr>
            <w:tcW w:w="1684" w:type="dxa"/>
          </w:tcPr>
          <w:p w14:paraId="30B9AA72" w14:textId="77777777" w:rsidR="001D0531" w:rsidRDefault="001D0531" w:rsidP="008D7AEE">
            <w:pPr>
              <w:pStyle w:val="BodyText2"/>
            </w:pPr>
            <w:r>
              <w:t>Lost</w:t>
            </w:r>
          </w:p>
          <w:p w14:paraId="01688951" w14:textId="0F5D0BF0" w:rsidR="001D0531" w:rsidRDefault="001D0531" w:rsidP="008D7AEE">
            <w:pPr>
              <w:pStyle w:val="BodyText2"/>
            </w:pPr>
            <w:r>
              <w:t>Stolen</w:t>
            </w:r>
          </w:p>
        </w:tc>
        <w:tc>
          <w:tcPr>
            <w:tcW w:w="1695" w:type="dxa"/>
            <w:shd w:val="clear" w:color="auto" w:fill="auto"/>
          </w:tcPr>
          <w:p w14:paraId="2268A2CB" w14:textId="7E009460" w:rsidR="001D0531" w:rsidRDefault="001D0531" w:rsidP="00EA0C68">
            <w:pPr>
              <w:pStyle w:val="BodyText2"/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This should not be changed</w:t>
            </w:r>
          </w:p>
        </w:tc>
      </w:tr>
      <w:tr w:rsidR="001D0531" w:rsidRPr="003D50EC" w14:paraId="14B5E366" w14:textId="77777777" w:rsidTr="00EA0C68">
        <w:trPr>
          <w:trHeight w:val="377"/>
          <w:jc w:val="center"/>
        </w:trPr>
        <w:tc>
          <w:tcPr>
            <w:tcW w:w="1974" w:type="dxa"/>
            <w:shd w:val="clear" w:color="auto" w:fill="auto"/>
          </w:tcPr>
          <w:p w14:paraId="4B405FE8" w14:textId="20E18C7C" w:rsidR="001D0531" w:rsidRDefault="001D0531" w:rsidP="008D7AEE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Config Type</w:t>
            </w:r>
          </w:p>
        </w:tc>
        <w:tc>
          <w:tcPr>
            <w:tcW w:w="1739" w:type="dxa"/>
          </w:tcPr>
          <w:p w14:paraId="7FAC3246" w14:textId="07D74605" w:rsidR="001D0531" w:rsidRDefault="001D0531" w:rsidP="008D7AEE">
            <w:pPr>
              <w:pStyle w:val="BodyText2"/>
            </w:pPr>
            <w:r>
              <w:t>The different type of configuration parameters</w:t>
            </w:r>
          </w:p>
        </w:tc>
        <w:tc>
          <w:tcPr>
            <w:tcW w:w="1437" w:type="dxa"/>
          </w:tcPr>
          <w:p w14:paraId="0C11B652" w14:textId="68A5E08A" w:rsidR="001D0531" w:rsidRDefault="001D0531" w:rsidP="008D7AEE">
            <w:pPr>
              <w:pStyle w:val="BodyText2"/>
            </w:pPr>
            <w:r>
              <w:t>System</w:t>
            </w:r>
          </w:p>
        </w:tc>
        <w:tc>
          <w:tcPr>
            <w:tcW w:w="1684" w:type="dxa"/>
          </w:tcPr>
          <w:p w14:paraId="3EA40D36" w14:textId="77777777" w:rsidR="001D0531" w:rsidRDefault="001D0531" w:rsidP="008D7AEE">
            <w:pPr>
              <w:pStyle w:val="BodyText2"/>
            </w:pPr>
            <w:r>
              <w:t>System</w:t>
            </w:r>
          </w:p>
          <w:p w14:paraId="1E8C2A41" w14:textId="0D43180A" w:rsidR="001D0531" w:rsidRDefault="001D0531" w:rsidP="008D7AEE">
            <w:pPr>
              <w:pStyle w:val="BodyText2"/>
            </w:pPr>
            <w:r>
              <w:t>User</w:t>
            </w:r>
          </w:p>
        </w:tc>
        <w:tc>
          <w:tcPr>
            <w:tcW w:w="1695" w:type="dxa"/>
            <w:shd w:val="clear" w:color="auto" w:fill="auto"/>
          </w:tcPr>
          <w:p w14:paraId="023DB784" w14:textId="15CD3F42" w:rsidR="001D0531" w:rsidRDefault="001D0531" w:rsidP="00EA0C68">
            <w:pPr>
              <w:pStyle w:val="BodyText2"/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This should not be changed</w:t>
            </w:r>
          </w:p>
        </w:tc>
      </w:tr>
      <w:tr w:rsidR="001D0531" w:rsidRPr="003D50EC" w14:paraId="049ACCB8" w14:textId="77777777" w:rsidTr="00EA0C68">
        <w:trPr>
          <w:trHeight w:val="377"/>
          <w:jc w:val="center"/>
        </w:trPr>
        <w:tc>
          <w:tcPr>
            <w:tcW w:w="1974" w:type="dxa"/>
            <w:shd w:val="clear" w:color="auto" w:fill="auto"/>
          </w:tcPr>
          <w:p w14:paraId="7AA84D02" w14:textId="41AC6F5B" w:rsidR="001D0531" w:rsidRDefault="001D0531" w:rsidP="008D7AEE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Currency</w:t>
            </w:r>
          </w:p>
        </w:tc>
        <w:tc>
          <w:tcPr>
            <w:tcW w:w="1739" w:type="dxa"/>
          </w:tcPr>
          <w:p w14:paraId="259F3632" w14:textId="13CE423C" w:rsidR="001D0531" w:rsidRDefault="001D0531" w:rsidP="008D7AEE">
            <w:pPr>
              <w:pStyle w:val="BodyText2"/>
            </w:pPr>
            <w:r>
              <w:t>The different currency supported in the system</w:t>
            </w:r>
          </w:p>
        </w:tc>
        <w:tc>
          <w:tcPr>
            <w:tcW w:w="1437" w:type="dxa"/>
          </w:tcPr>
          <w:p w14:paraId="67EEE85D" w14:textId="0F38DEF6" w:rsidR="001D0531" w:rsidRDefault="001D0531" w:rsidP="008D7AEE">
            <w:pPr>
              <w:pStyle w:val="BodyText2"/>
            </w:pPr>
            <w:r>
              <w:t>Form</w:t>
            </w:r>
          </w:p>
        </w:tc>
        <w:tc>
          <w:tcPr>
            <w:tcW w:w="1684" w:type="dxa"/>
          </w:tcPr>
          <w:p w14:paraId="1D64ACB7" w14:textId="77777777" w:rsidR="001D0531" w:rsidRDefault="001D0531" w:rsidP="008D7AEE">
            <w:pPr>
              <w:pStyle w:val="BodyText2"/>
            </w:pPr>
            <w:r>
              <w:t>$ (US Dollar)</w:t>
            </w:r>
          </w:p>
          <w:p w14:paraId="2D597EA5" w14:textId="77777777" w:rsidR="001D0531" w:rsidRDefault="001D0531" w:rsidP="008D7AEE">
            <w:pPr>
              <w:pStyle w:val="BodyText2"/>
            </w:pPr>
            <w:r>
              <w:t>Euro</w:t>
            </w:r>
          </w:p>
          <w:p w14:paraId="53552D92" w14:textId="38B6D8CE" w:rsidR="001D0531" w:rsidRDefault="001D0531" w:rsidP="008D7AEE">
            <w:pPr>
              <w:pStyle w:val="BodyText2"/>
            </w:pPr>
            <w:r>
              <w:t>Riel</w:t>
            </w:r>
          </w:p>
        </w:tc>
        <w:tc>
          <w:tcPr>
            <w:tcW w:w="1695" w:type="dxa"/>
            <w:shd w:val="clear" w:color="auto" w:fill="auto"/>
          </w:tcPr>
          <w:p w14:paraId="05C22890" w14:textId="3E31F3D9" w:rsidR="001D0531" w:rsidRDefault="001D0531" w:rsidP="008D1153">
            <w:pPr>
              <w:pStyle w:val="BodyText2"/>
              <w:rPr>
                <w:rFonts w:ascii="Lucida Grande" w:hAnsi="Lucida Grande" w:cs="Lucida Grande"/>
                <w:color w:val="000000"/>
              </w:rPr>
            </w:pPr>
            <w:r>
              <w:t>A new value for this field can be added here.</w:t>
            </w:r>
          </w:p>
        </w:tc>
      </w:tr>
      <w:tr w:rsidR="001D0531" w:rsidRPr="003D50EC" w14:paraId="24FD3E58" w14:textId="77777777" w:rsidTr="00EA0C68">
        <w:trPr>
          <w:trHeight w:val="377"/>
          <w:jc w:val="center"/>
        </w:trPr>
        <w:tc>
          <w:tcPr>
            <w:tcW w:w="1974" w:type="dxa"/>
            <w:shd w:val="clear" w:color="auto" w:fill="auto"/>
          </w:tcPr>
          <w:p w14:paraId="2B2830F6" w14:textId="43597930" w:rsidR="001D0531" w:rsidRDefault="001D0531" w:rsidP="008D7AEE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lastRenderedPageBreak/>
              <w:t>Customs Port</w:t>
            </w:r>
          </w:p>
        </w:tc>
        <w:tc>
          <w:tcPr>
            <w:tcW w:w="1739" w:type="dxa"/>
          </w:tcPr>
          <w:p w14:paraId="3FEB2509" w14:textId="0E422127" w:rsidR="001D0531" w:rsidRDefault="001D0531" w:rsidP="001D0531">
            <w:pPr>
              <w:pStyle w:val="BodyText2"/>
            </w:pPr>
            <w:r>
              <w:t>The different custom port supported in the system</w:t>
            </w:r>
          </w:p>
        </w:tc>
        <w:tc>
          <w:tcPr>
            <w:tcW w:w="1437" w:type="dxa"/>
          </w:tcPr>
          <w:p w14:paraId="3AF891AD" w14:textId="33FF9AA8" w:rsidR="001D0531" w:rsidRDefault="001D0531" w:rsidP="008D7AEE">
            <w:pPr>
              <w:pStyle w:val="BodyText2"/>
            </w:pPr>
            <w:r>
              <w:t>Form</w:t>
            </w:r>
          </w:p>
        </w:tc>
        <w:tc>
          <w:tcPr>
            <w:tcW w:w="1684" w:type="dxa"/>
          </w:tcPr>
          <w:p w14:paraId="09E2C498" w14:textId="77777777" w:rsidR="001D0531" w:rsidRDefault="001D0531" w:rsidP="008D7AEE">
            <w:pPr>
              <w:pStyle w:val="BodyText2"/>
            </w:pPr>
            <w:r>
              <w:t>Water</w:t>
            </w:r>
          </w:p>
          <w:p w14:paraId="5B9CB67C" w14:textId="77777777" w:rsidR="001D0531" w:rsidRDefault="001D0531" w:rsidP="008D7AEE">
            <w:pPr>
              <w:pStyle w:val="BodyText2"/>
            </w:pPr>
            <w:r>
              <w:t>Land</w:t>
            </w:r>
          </w:p>
          <w:p w14:paraId="6CF977A8" w14:textId="0E3C2544" w:rsidR="001D0531" w:rsidRDefault="001D0531" w:rsidP="008D7AEE">
            <w:pPr>
              <w:pStyle w:val="BodyText2"/>
            </w:pPr>
            <w:r>
              <w:t>Air</w:t>
            </w:r>
          </w:p>
        </w:tc>
        <w:tc>
          <w:tcPr>
            <w:tcW w:w="1695" w:type="dxa"/>
            <w:shd w:val="clear" w:color="auto" w:fill="auto"/>
          </w:tcPr>
          <w:p w14:paraId="397051C1" w14:textId="1162C932" w:rsidR="001D0531" w:rsidRDefault="001D0531" w:rsidP="00EA0C68">
            <w:pPr>
              <w:pStyle w:val="BodyText2"/>
            </w:pPr>
            <w:r>
              <w:rPr>
                <w:rFonts w:ascii="Lucida Grande" w:hAnsi="Lucida Grande" w:cs="Lucida Grande"/>
                <w:color w:val="000000"/>
              </w:rPr>
              <w:t>This should not be changed</w:t>
            </w:r>
          </w:p>
        </w:tc>
      </w:tr>
      <w:tr w:rsidR="001D0531" w:rsidRPr="003D50EC" w14:paraId="505533B1" w14:textId="77777777" w:rsidTr="00EA0C68">
        <w:trPr>
          <w:trHeight w:val="377"/>
          <w:jc w:val="center"/>
        </w:trPr>
        <w:tc>
          <w:tcPr>
            <w:tcW w:w="1974" w:type="dxa"/>
            <w:shd w:val="clear" w:color="auto" w:fill="auto"/>
          </w:tcPr>
          <w:p w14:paraId="05DE9BDA" w14:textId="6FACEA6F" w:rsidR="001D0531" w:rsidRDefault="001D0531" w:rsidP="008D7AEE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Custom Tax Status</w:t>
            </w:r>
          </w:p>
        </w:tc>
        <w:tc>
          <w:tcPr>
            <w:tcW w:w="1739" w:type="dxa"/>
          </w:tcPr>
          <w:p w14:paraId="480DACC6" w14:textId="70D0819E" w:rsidR="001D0531" w:rsidRDefault="001D0531" w:rsidP="001D0531">
            <w:pPr>
              <w:pStyle w:val="BodyText2"/>
            </w:pPr>
            <w:r>
              <w:t xml:space="preserve">The different status set to IMEI for the device for which tax to be paid at customs </w:t>
            </w:r>
          </w:p>
        </w:tc>
        <w:tc>
          <w:tcPr>
            <w:tcW w:w="1437" w:type="dxa"/>
          </w:tcPr>
          <w:p w14:paraId="4FA9F2B5" w14:textId="7DA311D4" w:rsidR="001D0531" w:rsidRDefault="001D0531" w:rsidP="008D7AEE">
            <w:pPr>
              <w:pStyle w:val="BodyText2"/>
            </w:pPr>
            <w:r>
              <w:t>Status</w:t>
            </w:r>
          </w:p>
        </w:tc>
        <w:tc>
          <w:tcPr>
            <w:tcW w:w="1684" w:type="dxa"/>
          </w:tcPr>
          <w:p w14:paraId="73EFFFED" w14:textId="77777777" w:rsidR="001D0531" w:rsidRDefault="001D0531" w:rsidP="008D7AEE">
            <w:pPr>
              <w:pStyle w:val="BodyText2"/>
            </w:pPr>
            <w:r>
              <w:t>Tax Paid</w:t>
            </w:r>
          </w:p>
          <w:p w14:paraId="273084A7" w14:textId="77777777" w:rsidR="001D0531" w:rsidRDefault="001D0531" w:rsidP="008D7AEE">
            <w:pPr>
              <w:pStyle w:val="BodyText2"/>
            </w:pPr>
            <w:r>
              <w:t>Tax Not Paid</w:t>
            </w:r>
          </w:p>
          <w:p w14:paraId="2686953E" w14:textId="77777777" w:rsidR="001D0531" w:rsidRDefault="001D0531" w:rsidP="008D7AEE">
            <w:pPr>
              <w:pStyle w:val="BodyText2"/>
            </w:pPr>
            <w:r>
              <w:t>Regularized</w:t>
            </w:r>
          </w:p>
          <w:p w14:paraId="45D0EE3C" w14:textId="7D69E929" w:rsidR="001D0531" w:rsidRDefault="001D0531" w:rsidP="008D7AEE">
            <w:pPr>
              <w:pStyle w:val="BodyText2"/>
            </w:pPr>
            <w:r>
              <w:t>Blocked</w:t>
            </w:r>
          </w:p>
        </w:tc>
        <w:tc>
          <w:tcPr>
            <w:tcW w:w="1695" w:type="dxa"/>
            <w:shd w:val="clear" w:color="auto" w:fill="auto"/>
          </w:tcPr>
          <w:p w14:paraId="7B503D86" w14:textId="40AB943D" w:rsidR="001D0531" w:rsidRDefault="001D0531" w:rsidP="00EA0C68">
            <w:pPr>
              <w:pStyle w:val="BodyText2"/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This should not be changed</w:t>
            </w:r>
          </w:p>
        </w:tc>
      </w:tr>
      <w:tr w:rsidR="001D0531" w:rsidRPr="003D50EC" w14:paraId="5388A43E" w14:textId="77777777" w:rsidTr="00EA0C68">
        <w:trPr>
          <w:trHeight w:val="377"/>
          <w:jc w:val="center"/>
        </w:trPr>
        <w:tc>
          <w:tcPr>
            <w:tcW w:w="1974" w:type="dxa"/>
            <w:shd w:val="clear" w:color="auto" w:fill="auto"/>
          </w:tcPr>
          <w:p w14:paraId="1730854E" w14:textId="0F953496" w:rsidR="001D0531" w:rsidRDefault="001D0531" w:rsidP="008D7AEE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Delete Flag</w:t>
            </w:r>
          </w:p>
        </w:tc>
        <w:tc>
          <w:tcPr>
            <w:tcW w:w="1739" w:type="dxa"/>
          </w:tcPr>
          <w:p w14:paraId="3B76AD3F" w14:textId="2694781A" w:rsidR="001D0531" w:rsidRDefault="001D0531" w:rsidP="001D0531">
            <w:pPr>
              <w:pStyle w:val="BodyText2"/>
            </w:pPr>
            <w:r>
              <w:t>The different status set to delete request while processing it at the system end.</w:t>
            </w:r>
          </w:p>
        </w:tc>
        <w:tc>
          <w:tcPr>
            <w:tcW w:w="1437" w:type="dxa"/>
          </w:tcPr>
          <w:p w14:paraId="52E10E4C" w14:textId="28D05470" w:rsidR="001D0531" w:rsidRDefault="001D0531" w:rsidP="008D7AEE">
            <w:pPr>
              <w:pStyle w:val="BodyText2"/>
            </w:pPr>
            <w:r>
              <w:t>Status</w:t>
            </w:r>
          </w:p>
        </w:tc>
        <w:tc>
          <w:tcPr>
            <w:tcW w:w="1684" w:type="dxa"/>
          </w:tcPr>
          <w:p w14:paraId="5B44221B" w14:textId="77777777" w:rsidR="001D0531" w:rsidRDefault="001D0531" w:rsidP="008D7AEE">
            <w:pPr>
              <w:pStyle w:val="BodyText2"/>
            </w:pPr>
            <w:r>
              <w:t>New</w:t>
            </w:r>
          </w:p>
          <w:p w14:paraId="5CD41B63" w14:textId="77777777" w:rsidR="001D0531" w:rsidRDefault="001D0531" w:rsidP="008D7AEE">
            <w:pPr>
              <w:pStyle w:val="BodyText2"/>
            </w:pPr>
            <w:r>
              <w:t>Process</w:t>
            </w:r>
            <w:r w:rsidR="00E9366B">
              <w:t>ing</w:t>
            </w:r>
          </w:p>
          <w:p w14:paraId="1EEE4D3B" w14:textId="30B7CA7B" w:rsidR="00E9366B" w:rsidRDefault="00E9366B" w:rsidP="008D7AEE">
            <w:pPr>
              <w:pStyle w:val="BodyText2"/>
            </w:pPr>
            <w:r>
              <w:t>Deleted</w:t>
            </w:r>
          </w:p>
        </w:tc>
        <w:tc>
          <w:tcPr>
            <w:tcW w:w="1695" w:type="dxa"/>
            <w:shd w:val="clear" w:color="auto" w:fill="auto"/>
          </w:tcPr>
          <w:p w14:paraId="37159F2F" w14:textId="72E4700D" w:rsidR="001D0531" w:rsidRDefault="00E9366B" w:rsidP="00EA0C68">
            <w:pPr>
              <w:pStyle w:val="BodyText2"/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This should not be changed</w:t>
            </w:r>
          </w:p>
        </w:tc>
      </w:tr>
      <w:tr w:rsidR="00E9366B" w:rsidRPr="003D50EC" w14:paraId="39F3358B" w14:textId="77777777" w:rsidTr="00EA0C68">
        <w:trPr>
          <w:trHeight w:val="377"/>
          <w:jc w:val="center"/>
        </w:trPr>
        <w:tc>
          <w:tcPr>
            <w:tcW w:w="1974" w:type="dxa"/>
            <w:shd w:val="clear" w:color="auto" w:fill="auto"/>
          </w:tcPr>
          <w:p w14:paraId="51CF43E7" w14:textId="236267B5" w:rsidR="00E9366B" w:rsidRDefault="00E9366B" w:rsidP="00485024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 xml:space="preserve">Device </w:t>
            </w:r>
            <w:r w:rsidR="00485024">
              <w:rPr>
                <w:rFonts w:ascii="Lucida Grande" w:hAnsi="Lucida Grande" w:cs="Lucida Grande"/>
                <w:color w:val="000000"/>
              </w:rPr>
              <w:t>Status</w:t>
            </w:r>
          </w:p>
        </w:tc>
        <w:tc>
          <w:tcPr>
            <w:tcW w:w="1739" w:type="dxa"/>
          </w:tcPr>
          <w:p w14:paraId="176CD3EE" w14:textId="296C6C43" w:rsidR="00E9366B" w:rsidRDefault="00E9366B" w:rsidP="00485024">
            <w:pPr>
              <w:pStyle w:val="BodyText2"/>
            </w:pPr>
            <w:r>
              <w:t xml:space="preserve">The different device </w:t>
            </w:r>
            <w:r w:rsidR="00485024">
              <w:t>status</w:t>
            </w:r>
            <w:r>
              <w:t xml:space="preserve"> supported in the system</w:t>
            </w:r>
          </w:p>
        </w:tc>
        <w:tc>
          <w:tcPr>
            <w:tcW w:w="1437" w:type="dxa"/>
          </w:tcPr>
          <w:p w14:paraId="450B113A" w14:textId="1B0EF52F" w:rsidR="00E9366B" w:rsidRDefault="00E9366B" w:rsidP="008D7AEE">
            <w:pPr>
              <w:pStyle w:val="BodyText2"/>
            </w:pPr>
            <w:r>
              <w:t>System</w:t>
            </w:r>
          </w:p>
        </w:tc>
        <w:tc>
          <w:tcPr>
            <w:tcW w:w="1684" w:type="dxa"/>
          </w:tcPr>
          <w:p w14:paraId="78445BFB" w14:textId="77777777" w:rsidR="00E9366B" w:rsidRDefault="00485024" w:rsidP="008D7AEE">
            <w:pPr>
              <w:pStyle w:val="BodyText2"/>
            </w:pPr>
            <w:r>
              <w:t>NEW</w:t>
            </w:r>
          </w:p>
          <w:p w14:paraId="54A0A7A6" w14:textId="7189A5A4" w:rsidR="00485024" w:rsidRDefault="00485024" w:rsidP="008D7AEE">
            <w:pPr>
              <w:pStyle w:val="BodyText2"/>
            </w:pPr>
            <w:r>
              <w:t>OLD</w:t>
            </w:r>
          </w:p>
        </w:tc>
        <w:tc>
          <w:tcPr>
            <w:tcW w:w="1695" w:type="dxa"/>
            <w:shd w:val="clear" w:color="auto" w:fill="auto"/>
          </w:tcPr>
          <w:p w14:paraId="324C7362" w14:textId="72EC6B7C" w:rsidR="00E9366B" w:rsidRDefault="00E9366B" w:rsidP="00EA0C68">
            <w:pPr>
              <w:pStyle w:val="BodyText2"/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This should not be changed</w:t>
            </w:r>
          </w:p>
        </w:tc>
      </w:tr>
      <w:tr w:rsidR="00E9366B" w:rsidRPr="003D50EC" w14:paraId="5C031BF9" w14:textId="77777777" w:rsidTr="00EA0C68">
        <w:trPr>
          <w:trHeight w:val="377"/>
          <w:jc w:val="center"/>
        </w:trPr>
        <w:tc>
          <w:tcPr>
            <w:tcW w:w="1974" w:type="dxa"/>
            <w:shd w:val="clear" w:color="auto" w:fill="auto"/>
          </w:tcPr>
          <w:p w14:paraId="5135A46E" w14:textId="6798D9C9" w:rsidR="00E9366B" w:rsidRDefault="00E9366B" w:rsidP="008D7AEE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Device ID Type</w:t>
            </w:r>
          </w:p>
        </w:tc>
        <w:tc>
          <w:tcPr>
            <w:tcW w:w="1739" w:type="dxa"/>
          </w:tcPr>
          <w:p w14:paraId="11F1EC6D" w14:textId="48A46F5A" w:rsidR="00E9366B" w:rsidRDefault="00E9366B" w:rsidP="00E9366B">
            <w:pPr>
              <w:pStyle w:val="BodyText2"/>
            </w:pPr>
            <w:r>
              <w:t>The different device</w:t>
            </w:r>
            <w:r w:rsidR="00485024">
              <w:t xml:space="preserve"> ID</w:t>
            </w:r>
            <w:r>
              <w:t xml:space="preserve"> type supported in the system</w:t>
            </w:r>
          </w:p>
        </w:tc>
        <w:tc>
          <w:tcPr>
            <w:tcW w:w="1437" w:type="dxa"/>
          </w:tcPr>
          <w:p w14:paraId="0907CA9F" w14:textId="7304A93E" w:rsidR="00E9366B" w:rsidRDefault="00E9366B" w:rsidP="008D7AEE">
            <w:pPr>
              <w:pStyle w:val="BodyText2"/>
            </w:pPr>
            <w:r>
              <w:t>System</w:t>
            </w:r>
          </w:p>
        </w:tc>
        <w:tc>
          <w:tcPr>
            <w:tcW w:w="1684" w:type="dxa"/>
          </w:tcPr>
          <w:p w14:paraId="14DDAD55" w14:textId="77777777" w:rsidR="00E9366B" w:rsidRDefault="00E9366B" w:rsidP="00E9366B">
            <w:pPr>
              <w:pStyle w:val="BodyText2"/>
            </w:pPr>
            <w:r>
              <w:t>IMEI</w:t>
            </w:r>
          </w:p>
          <w:p w14:paraId="174F4875" w14:textId="77777777" w:rsidR="00E9366B" w:rsidRDefault="00E9366B" w:rsidP="00E9366B">
            <w:pPr>
              <w:pStyle w:val="BodyText2"/>
            </w:pPr>
            <w:r>
              <w:t>MEID</w:t>
            </w:r>
          </w:p>
          <w:p w14:paraId="0AF4F202" w14:textId="579B7B48" w:rsidR="00E9366B" w:rsidRDefault="00E9366B" w:rsidP="008D7AEE">
            <w:pPr>
              <w:pStyle w:val="BodyText2"/>
            </w:pPr>
            <w:r>
              <w:t>ESN</w:t>
            </w:r>
          </w:p>
        </w:tc>
        <w:tc>
          <w:tcPr>
            <w:tcW w:w="1695" w:type="dxa"/>
            <w:shd w:val="clear" w:color="auto" w:fill="auto"/>
          </w:tcPr>
          <w:p w14:paraId="71F4EBB3" w14:textId="6FF3B179" w:rsidR="00E9366B" w:rsidRDefault="00E9366B" w:rsidP="00EA0C68">
            <w:pPr>
              <w:pStyle w:val="BodyText2"/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This should not be changed</w:t>
            </w:r>
          </w:p>
        </w:tc>
      </w:tr>
      <w:tr w:rsidR="00E9366B" w:rsidRPr="003D50EC" w14:paraId="2B63DF18" w14:textId="77777777" w:rsidTr="00EA0C68">
        <w:trPr>
          <w:trHeight w:val="377"/>
          <w:jc w:val="center"/>
        </w:trPr>
        <w:tc>
          <w:tcPr>
            <w:tcW w:w="1974" w:type="dxa"/>
            <w:shd w:val="clear" w:color="auto" w:fill="auto"/>
          </w:tcPr>
          <w:p w14:paraId="56EC902E" w14:textId="1B99090C" w:rsidR="00E9366B" w:rsidRDefault="00485024" w:rsidP="008D7AEE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 xml:space="preserve">Device </w:t>
            </w:r>
            <w:r w:rsidR="00E9366B">
              <w:rPr>
                <w:rFonts w:ascii="Lucida Grande" w:hAnsi="Lucida Grande" w:cs="Lucida Grande"/>
                <w:color w:val="000000"/>
              </w:rPr>
              <w:t>Type</w:t>
            </w:r>
          </w:p>
        </w:tc>
        <w:tc>
          <w:tcPr>
            <w:tcW w:w="1739" w:type="dxa"/>
          </w:tcPr>
          <w:p w14:paraId="4C64178A" w14:textId="7A46D28D" w:rsidR="00E9366B" w:rsidRDefault="00E9366B" w:rsidP="00E9366B">
            <w:pPr>
              <w:pStyle w:val="BodyText2"/>
            </w:pPr>
            <w:r>
              <w:t>The different device type supported in the system</w:t>
            </w:r>
          </w:p>
        </w:tc>
        <w:tc>
          <w:tcPr>
            <w:tcW w:w="1437" w:type="dxa"/>
          </w:tcPr>
          <w:p w14:paraId="36E7F960" w14:textId="0A08728C" w:rsidR="00E9366B" w:rsidRDefault="00E9366B" w:rsidP="008D7AEE">
            <w:pPr>
              <w:pStyle w:val="BodyText2"/>
            </w:pPr>
            <w:r>
              <w:t>System</w:t>
            </w:r>
          </w:p>
        </w:tc>
        <w:tc>
          <w:tcPr>
            <w:tcW w:w="1684" w:type="dxa"/>
          </w:tcPr>
          <w:p w14:paraId="011F1A23" w14:textId="0006CCF6" w:rsidR="00485024" w:rsidRDefault="00485024" w:rsidP="00485024">
            <w:pPr>
              <w:pStyle w:val="BodyText2"/>
            </w:pPr>
            <w:r>
              <w:t>Handheld</w:t>
            </w:r>
          </w:p>
          <w:p w14:paraId="1FF19F6F" w14:textId="77777777" w:rsidR="00485024" w:rsidRDefault="00485024" w:rsidP="00485024">
            <w:pPr>
              <w:pStyle w:val="BodyText2"/>
            </w:pPr>
            <w:r>
              <w:t>Mobile Phone/Feature Phone</w:t>
            </w:r>
          </w:p>
          <w:p w14:paraId="691CBDAC" w14:textId="77777777" w:rsidR="00485024" w:rsidRDefault="00485024" w:rsidP="00485024">
            <w:pPr>
              <w:pStyle w:val="BodyText2"/>
            </w:pPr>
            <w:r>
              <w:t>Vehicle</w:t>
            </w:r>
          </w:p>
          <w:p w14:paraId="7BC60417" w14:textId="77777777" w:rsidR="00485024" w:rsidRDefault="00485024" w:rsidP="00485024">
            <w:pPr>
              <w:pStyle w:val="BodyText2"/>
            </w:pPr>
            <w:r>
              <w:t>Portable</w:t>
            </w:r>
          </w:p>
          <w:p w14:paraId="39EB2AED" w14:textId="77777777" w:rsidR="00485024" w:rsidRDefault="00485024" w:rsidP="00485024">
            <w:pPr>
              <w:pStyle w:val="BodyText2"/>
            </w:pPr>
            <w:r>
              <w:lastRenderedPageBreak/>
              <w:t>Module</w:t>
            </w:r>
          </w:p>
          <w:p w14:paraId="140BF055" w14:textId="5925821B" w:rsidR="00485024" w:rsidRDefault="00485024" w:rsidP="00485024">
            <w:pPr>
              <w:pStyle w:val="BodyText2"/>
            </w:pPr>
            <w:r>
              <w:t>Dongle</w:t>
            </w:r>
          </w:p>
          <w:p w14:paraId="0EFD3395" w14:textId="77777777" w:rsidR="00485024" w:rsidRDefault="00485024" w:rsidP="00485024">
            <w:pPr>
              <w:pStyle w:val="BodyText2"/>
            </w:pPr>
            <w:r>
              <w:t>WLAN Router</w:t>
            </w:r>
          </w:p>
          <w:p w14:paraId="22B09294" w14:textId="77777777" w:rsidR="00485024" w:rsidRDefault="00485024" w:rsidP="00485024">
            <w:pPr>
              <w:pStyle w:val="BodyText2"/>
            </w:pPr>
            <w:r>
              <w:t>Modem</w:t>
            </w:r>
          </w:p>
          <w:p w14:paraId="2CF5DFC8" w14:textId="77777777" w:rsidR="00485024" w:rsidRDefault="00485024" w:rsidP="00485024">
            <w:pPr>
              <w:pStyle w:val="BodyText2"/>
            </w:pPr>
            <w:r>
              <w:t>Smartphone</w:t>
            </w:r>
          </w:p>
          <w:p w14:paraId="040B6E8B" w14:textId="1F600DB8" w:rsidR="00485024" w:rsidRDefault="00485024" w:rsidP="00485024">
            <w:pPr>
              <w:pStyle w:val="BodyText2"/>
            </w:pPr>
            <w:r>
              <w:t>Connected Computer</w:t>
            </w:r>
          </w:p>
          <w:p w14:paraId="7C56B575" w14:textId="1FFD39D5" w:rsidR="00E9366B" w:rsidRDefault="00E9366B" w:rsidP="00E9366B">
            <w:pPr>
              <w:pStyle w:val="BodyText2"/>
            </w:pPr>
          </w:p>
        </w:tc>
        <w:tc>
          <w:tcPr>
            <w:tcW w:w="1695" w:type="dxa"/>
            <w:shd w:val="clear" w:color="auto" w:fill="auto"/>
          </w:tcPr>
          <w:p w14:paraId="257C44B0" w14:textId="262B8E02" w:rsidR="00E9366B" w:rsidRDefault="00E9366B" w:rsidP="00EA0C68">
            <w:pPr>
              <w:pStyle w:val="BodyText2"/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lastRenderedPageBreak/>
              <w:t>This should not be changed</w:t>
            </w:r>
          </w:p>
        </w:tc>
      </w:tr>
      <w:tr w:rsidR="00E9366B" w:rsidRPr="003D50EC" w14:paraId="3AE6D837" w14:textId="77777777" w:rsidTr="00EA0C68">
        <w:trPr>
          <w:trHeight w:val="377"/>
          <w:jc w:val="center"/>
        </w:trPr>
        <w:tc>
          <w:tcPr>
            <w:tcW w:w="1974" w:type="dxa"/>
            <w:shd w:val="clear" w:color="auto" w:fill="auto"/>
          </w:tcPr>
          <w:p w14:paraId="2B97D88A" w14:textId="32EAF569" w:rsidR="00E9366B" w:rsidRDefault="00485024" w:rsidP="008D7AEE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Doc Type</w:t>
            </w:r>
          </w:p>
        </w:tc>
        <w:tc>
          <w:tcPr>
            <w:tcW w:w="1739" w:type="dxa"/>
          </w:tcPr>
          <w:p w14:paraId="7B5AE73E" w14:textId="6C003665" w:rsidR="00E9366B" w:rsidRDefault="00E9366B" w:rsidP="00485024">
            <w:pPr>
              <w:pStyle w:val="BodyText2"/>
            </w:pPr>
            <w:r>
              <w:t xml:space="preserve">The different </w:t>
            </w:r>
            <w:r w:rsidR="00485024">
              <w:t>document</w:t>
            </w:r>
            <w:r>
              <w:t xml:space="preserve"> type supported in the system</w:t>
            </w:r>
          </w:p>
        </w:tc>
        <w:tc>
          <w:tcPr>
            <w:tcW w:w="1437" w:type="dxa"/>
          </w:tcPr>
          <w:p w14:paraId="69662FCE" w14:textId="60266AA4" w:rsidR="00E9366B" w:rsidRDefault="00E9366B" w:rsidP="008D7AEE">
            <w:pPr>
              <w:pStyle w:val="BodyText2"/>
            </w:pPr>
            <w:r>
              <w:t>System</w:t>
            </w:r>
          </w:p>
        </w:tc>
        <w:tc>
          <w:tcPr>
            <w:tcW w:w="1684" w:type="dxa"/>
          </w:tcPr>
          <w:p w14:paraId="5AF2972F" w14:textId="77777777" w:rsidR="00E9366B" w:rsidRDefault="00485024" w:rsidP="00E9366B">
            <w:pPr>
              <w:pStyle w:val="BodyText2"/>
            </w:pPr>
            <w:r>
              <w:t>Passport Document</w:t>
            </w:r>
          </w:p>
          <w:p w14:paraId="2C6FF4FD" w14:textId="5E165611" w:rsidR="00317B4E" w:rsidRDefault="00485024" w:rsidP="00485024">
            <w:pPr>
              <w:pStyle w:val="BodyText2"/>
            </w:pPr>
            <w:r>
              <w:t>Visa Document</w:t>
            </w:r>
          </w:p>
          <w:p w14:paraId="478D8669" w14:textId="77777777" w:rsidR="00485024" w:rsidRDefault="00485024" w:rsidP="00485024">
            <w:pPr>
              <w:pStyle w:val="BodyText2"/>
            </w:pPr>
            <w:r>
              <w:t>National ID Document</w:t>
            </w:r>
          </w:p>
          <w:p w14:paraId="5900B239" w14:textId="77777777" w:rsidR="00485024" w:rsidRDefault="00485024" w:rsidP="00485024">
            <w:pPr>
              <w:pStyle w:val="BodyText2"/>
            </w:pPr>
            <w:r>
              <w:t>Photo</w:t>
            </w:r>
          </w:p>
          <w:p w14:paraId="53FC6847" w14:textId="77777777" w:rsidR="00485024" w:rsidRDefault="00485024" w:rsidP="00485024">
            <w:pPr>
              <w:pStyle w:val="BodyText2"/>
            </w:pPr>
            <w:r>
              <w:t>Other</w:t>
            </w:r>
          </w:p>
          <w:p w14:paraId="523C7D7F" w14:textId="77777777" w:rsidR="00485024" w:rsidRDefault="00485024" w:rsidP="00485024">
            <w:pPr>
              <w:pStyle w:val="BodyText2"/>
            </w:pPr>
            <w:r>
              <w:t>TAC certificate</w:t>
            </w:r>
          </w:p>
          <w:p w14:paraId="2DF14A9F" w14:textId="77777777" w:rsidR="00485024" w:rsidRDefault="00485024" w:rsidP="00485024">
            <w:pPr>
              <w:pStyle w:val="BodyText2"/>
            </w:pPr>
            <w:r>
              <w:t>FIR document</w:t>
            </w:r>
          </w:p>
          <w:p w14:paraId="55C99226" w14:textId="77777777" w:rsidR="00485024" w:rsidRDefault="00485024" w:rsidP="00485024">
            <w:pPr>
              <w:pStyle w:val="BodyText2"/>
            </w:pPr>
            <w:r>
              <w:t>VIP Department ID</w:t>
            </w:r>
          </w:p>
          <w:p w14:paraId="4072C802" w14:textId="77777777" w:rsidR="00485024" w:rsidRDefault="009545E6" w:rsidP="00485024">
            <w:pPr>
              <w:pStyle w:val="BodyText2"/>
            </w:pPr>
            <w:r>
              <w:t>VAT Document</w:t>
            </w:r>
          </w:p>
          <w:p w14:paraId="1044DC76" w14:textId="2A881DDE" w:rsidR="00317B4E" w:rsidRDefault="00317B4E" w:rsidP="00485024">
            <w:pPr>
              <w:pStyle w:val="BodyText2"/>
            </w:pPr>
            <w:r>
              <w:t>Technical Specification</w:t>
            </w:r>
          </w:p>
        </w:tc>
        <w:tc>
          <w:tcPr>
            <w:tcW w:w="1695" w:type="dxa"/>
            <w:shd w:val="clear" w:color="auto" w:fill="auto"/>
          </w:tcPr>
          <w:p w14:paraId="0D614C19" w14:textId="77777777" w:rsidR="00E9366B" w:rsidRDefault="00E9366B" w:rsidP="008D1153">
            <w:pPr>
              <w:pStyle w:val="BodyText2"/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This should be not be changed</w:t>
            </w:r>
          </w:p>
          <w:p w14:paraId="68B10544" w14:textId="77777777" w:rsidR="006408FB" w:rsidRDefault="006408FB" w:rsidP="008D1153">
            <w:pPr>
              <w:pStyle w:val="BodyText2"/>
              <w:rPr>
                <w:rFonts w:ascii="Lucida Grande" w:hAnsi="Lucida Grande" w:cs="Lucida Grande"/>
                <w:color w:val="000000"/>
              </w:rPr>
            </w:pPr>
          </w:p>
          <w:p w14:paraId="3CCA608D" w14:textId="6A23E5A8" w:rsidR="006408FB" w:rsidRDefault="006408FB" w:rsidP="008D1153">
            <w:pPr>
              <w:pStyle w:val="BodyText2"/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Field ID denote the folder name that will be created where the file is saved in the system.</w:t>
            </w:r>
          </w:p>
        </w:tc>
      </w:tr>
      <w:tr w:rsidR="00317B4E" w:rsidRPr="003D50EC" w14:paraId="43CF5967" w14:textId="77777777" w:rsidTr="00EA0C68">
        <w:trPr>
          <w:trHeight w:val="377"/>
          <w:jc w:val="center"/>
        </w:trPr>
        <w:tc>
          <w:tcPr>
            <w:tcW w:w="1974" w:type="dxa"/>
            <w:shd w:val="clear" w:color="auto" w:fill="auto"/>
          </w:tcPr>
          <w:p w14:paraId="23816833" w14:textId="72DD6522" w:rsidR="00317B4E" w:rsidRDefault="00317B4E" w:rsidP="008D7AEE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File Type</w:t>
            </w:r>
          </w:p>
        </w:tc>
        <w:tc>
          <w:tcPr>
            <w:tcW w:w="1739" w:type="dxa"/>
          </w:tcPr>
          <w:p w14:paraId="36872925" w14:textId="291B88BC" w:rsidR="00317B4E" w:rsidRDefault="00317B4E" w:rsidP="00485024">
            <w:pPr>
              <w:pStyle w:val="BodyText2"/>
            </w:pPr>
            <w:r>
              <w:t xml:space="preserve">The various file type supported in the system for generating </w:t>
            </w:r>
            <w:proofErr w:type="spellStart"/>
            <w:r>
              <w:t>greylist</w:t>
            </w:r>
            <w:proofErr w:type="spellEnd"/>
            <w:r>
              <w:t>/black list files</w:t>
            </w:r>
          </w:p>
        </w:tc>
        <w:tc>
          <w:tcPr>
            <w:tcW w:w="1437" w:type="dxa"/>
          </w:tcPr>
          <w:p w14:paraId="7A424841" w14:textId="75FFC4BB" w:rsidR="00317B4E" w:rsidRDefault="00317B4E" w:rsidP="008D7AEE">
            <w:pPr>
              <w:pStyle w:val="BodyText2"/>
            </w:pPr>
            <w:r>
              <w:t>System</w:t>
            </w:r>
          </w:p>
        </w:tc>
        <w:tc>
          <w:tcPr>
            <w:tcW w:w="1684" w:type="dxa"/>
          </w:tcPr>
          <w:p w14:paraId="702B2634" w14:textId="77777777" w:rsidR="00317B4E" w:rsidRDefault="00317B4E" w:rsidP="00E9366B">
            <w:pPr>
              <w:pStyle w:val="BodyText2"/>
            </w:pPr>
            <w:r>
              <w:t>Full</w:t>
            </w:r>
          </w:p>
          <w:p w14:paraId="5BDAE152" w14:textId="4BA6E262" w:rsidR="00317B4E" w:rsidRDefault="00317B4E" w:rsidP="00E9366B">
            <w:pPr>
              <w:pStyle w:val="BodyText2"/>
            </w:pPr>
            <w:r>
              <w:t>Incremental</w:t>
            </w:r>
          </w:p>
        </w:tc>
        <w:tc>
          <w:tcPr>
            <w:tcW w:w="1695" w:type="dxa"/>
            <w:shd w:val="clear" w:color="auto" w:fill="auto"/>
          </w:tcPr>
          <w:p w14:paraId="7702DC6E" w14:textId="7228E6CF" w:rsidR="00317B4E" w:rsidRDefault="00317B4E" w:rsidP="00EA0C68">
            <w:pPr>
              <w:pStyle w:val="BodyText2"/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This should not be changed</w:t>
            </w:r>
          </w:p>
        </w:tc>
      </w:tr>
      <w:tr w:rsidR="00317B4E" w:rsidRPr="003D50EC" w14:paraId="44FE8266" w14:textId="77777777" w:rsidTr="00EA0C68">
        <w:trPr>
          <w:trHeight w:val="377"/>
          <w:jc w:val="center"/>
        </w:trPr>
        <w:tc>
          <w:tcPr>
            <w:tcW w:w="1974" w:type="dxa"/>
            <w:shd w:val="clear" w:color="auto" w:fill="auto"/>
          </w:tcPr>
          <w:p w14:paraId="13942361" w14:textId="42EE96DB" w:rsidR="00317B4E" w:rsidRDefault="00317B4E" w:rsidP="008D7AEE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lastRenderedPageBreak/>
              <w:t>Grievance Category</w:t>
            </w:r>
          </w:p>
        </w:tc>
        <w:tc>
          <w:tcPr>
            <w:tcW w:w="1739" w:type="dxa"/>
          </w:tcPr>
          <w:p w14:paraId="351DF18B" w14:textId="4984EC8F" w:rsidR="00317B4E" w:rsidRDefault="00317B4E" w:rsidP="00317B4E">
            <w:pPr>
              <w:pStyle w:val="BodyText2"/>
            </w:pPr>
            <w:r>
              <w:t xml:space="preserve">The various category supported while raising grievance in the system </w:t>
            </w:r>
          </w:p>
        </w:tc>
        <w:tc>
          <w:tcPr>
            <w:tcW w:w="1437" w:type="dxa"/>
          </w:tcPr>
          <w:p w14:paraId="58C828E7" w14:textId="0B73FF25" w:rsidR="00317B4E" w:rsidRDefault="00317B4E" w:rsidP="008D7AEE">
            <w:pPr>
              <w:pStyle w:val="BodyText2"/>
            </w:pPr>
            <w:r>
              <w:t>System</w:t>
            </w:r>
          </w:p>
        </w:tc>
        <w:tc>
          <w:tcPr>
            <w:tcW w:w="1684" w:type="dxa"/>
          </w:tcPr>
          <w:p w14:paraId="7C0FF612" w14:textId="77777777" w:rsidR="00317B4E" w:rsidRDefault="00317B4E" w:rsidP="00E9366B">
            <w:pPr>
              <w:pStyle w:val="BodyText2"/>
            </w:pPr>
            <w:r>
              <w:t>Consignment</w:t>
            </w:r>
          </w:p>
          <w:p w14:paraId="7D69B20C" w14:textId="77777777" w:rsidR="00317B4E" w:rsidRDefault="00317B4E" w:rsidP="00E9366B">
            <w:pPr>
              <w:pStyle w:val="BodyText2"/>
            </w:pPr>
            <w:r>
              <w:t>Block/Unblock</w:t>
            </w:r>
          </w:p>
          <w:p w14:paraId="6D5A04DA" w14:textId="3FDDA0B8" w:rsidR="00317B4E" w:rsidRDefault="00317B4E" w:rsidP="00E9366B">
            <w:pPr>
              <w:pStyle w:val="BodyText2"/>
            </w:pPr>
            <w:proofErr w:type="spellStart"/>
            <w:r>
              <w:t>Greylist</w:t>
            </w:r>
            <w:proofErr w:type="spellEnd"/>
          </w:p>
          <w:p w14:paraId="0C019D0C" w14:textId="77777777" w:rsidR="00317B4E" w:rsidRDefault="00317B4E" w:rsidP="00E9366B">
            <w:pPr>
              <w:pStyle w:val="BodyText2"/>
            </w:pPr>
            <w:r>
              <w:t>Blacklist</w:t>
            </w:r>
          </w:p>
          <w:p w14:paraId="34894307" w14:textId="77777777" w:rsidR="00317B4E" w:rsidRDefault="00317B4E" w:rsidP="00E9366B">
            <w:pPr>
              <w:pStyle w:val="BodyText2"/>
            </w:pPr>
            <w:r>
              <w:t>Type Approval</w:t>
            </w:r>
          </w:p>
          <w:p w14:paraId="10DD3D16" w14:textId="77777777" w:rsidR="003C73EE" w:rsidRDefault="003C73EE" w:rsidP="00E9366B">
            <w:pPr>
              <w:pStyle w:val="BodyText2"/>
            </w:pPr>
            <w:r>
              <w:t>Register Device</w:t>
            </w:r>
          </w:p>
          <w:p w14:paraId="66DF7141" w14:textId="77777777" w:rsidR="003C73EE" w:rsidRDefault="003C73EE" w:rsidP="00E9366B">
            <w:pPr>
              <w:pStyle w:val="BodyText2"/>
            </w:pPr>
            <w:r>
              <w:t>Manage Users</w:t>
            </w:r>
          </w:p>
          <w:p w14:paraId="5B627C3A" w14:textId="77777777" w:rsidR="003C73EE" w:rsidRDefault="003C73EE" w:rsidP="00E9366B">
            <w:pPr>
              <w:pStyle w:val="BodyText2"/>
            </w:pPr>
            <w:r>
              <w:t>Device Activation</w:t>
            </w:r>
          </w:p>
          <w:p w14:paraId="22E4A633" w14:textId="77777777" w:rsidR="003C73EE" w:rsidRDefault="003C73EE" w:rsidP="00E9366B">
            <w:pPr>
              <w:pStyle w:val="BodyText2"/>
            </w:pPr>
            <w:r>
              <w:t>Stolen/Recovery</w:t>
            </w:r>
          </w:p>
          <w:p w14:paraId="11D603BB" w14:textId="089A57BD" w:rsidR="003C73EE" w:rsidRDefault="003C73EE" w:rsidP="00E9366B">
            <w:pPr>
              <w:pStyle w:val="BodyText2"/>
            </w:pPr>
            <w:r>
              <w:t>Stock</w:t>
            </w:r>
          </w:p>
        </w:tc>
        <w:tc>
          <w:tcPr>
            <w:tcW w:w="1695" w:type="dxa"/>
            <w:shd w:val="clear" w:color="auto" w:fill="auto"/>
          </w:tcPr>
          <w:p w14:paraId="5A59E04B" w14:textId="20A84341" w:rsidR="00317B4E" w:rsidRDefault="003C73EE" w:rsidP="00EA0C68">
            <w:pPr>
              <w:pStyle w:val="BodyText2"/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This should not be changed</w:t>
            </w:r>
          </w:p>
        </w:tc>
      </w:tr>
      <w:tr w:rsidR="00317B4E" w:rsidRPr="003D50EC" w14:paraId="3A4BA303" w14:textId="77777777" w:rsidTr="00EA0C68">
        <w:trPr>
          <w:trHeight w:val="377"/>
          <w:jc w:val="center"/>
        </w:trPr>
        <w:tc>
          <w:tcPr>
            <w:tcW w:w="1974" w:type="dxa"/>
            <w:shd w:val="clear" w:color="auto" w:fill="auto"/>
          </w:tcPr>
          <w:p w14:paraId="24D43FB3" w14:textId="1DB5F070" w:rsidR="00317B4E" w:rsidRDefault="003C73EE" w:rsidP="008D7AEE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Is Active</w:t>
            </w:r>
          </w:p>
        </w:tc>
        <w:tc>
          <w:tcPr>
            <w:tcW w:w="1739" w:type="dxa"/>
          </w:tcPr>
          <w:p w14:paraId="7D9C811A" w14:textId="67D5C5A3" w:rsidR="00317B4E" w:rsidRDefault="003C73EE" w:rsidP="00485024">
            <w:pPr>
              <w:pStyle w:val="BodyText2"/>
            </w:pPr>
            <w:r>
              <w:t>This denotes if the field parameter is enabled to be used in the system</w:t>
            </w:r>
          </w:p>
        </w:tc>
        <w:tc>
          <w:tcPr>
            <w:tcW w:w="1437" w:type="dxa"/>
          </w:tcPr>
          <w:p w14:paraId="7811C2CB" w14:textId="0F0BECF6" w:rsidR="00317B4E" w:rsidRDefault="003C73EE" w:rsidP="008D7AEE">
            <w:pPr>
              <w:pStyle w:val="BodyText2"/>
            </w:pPr>
            <w:r>
              <w:t>System</w:t>
            </w:r>
          </w:p>
        </w:tc>
        <w:tc>
          <w:tcPr>
            <w:tcW w:w="1684" w:type="dxa"/>
          </w:tcPr>
          <w:p w14:paraId="0BD2ED5D" w14:textId="77777777" w:rsidR="00317B4E" w:rsidRDefault="003C73EE" w:rsidP="00E9366B">
            <w:pPr>
              <w:pStyle w:val="BodyText2"/>
            </w:pPr>
            <w:r>
              <w:t>Disabled</w:t>
            </w:r>
          </w:p>
          <w:p w14:paraId="5C6AEBCB" w14:textId="35E8CC72" w:rsidR="003C73EE" w:rsidRDefault="003C73EE" w:rsidP="00E9366B">
            <w:pPr>
              <w:pStyle w:val="BodyText2"/>
            </w:pPr>
            <w:r>
              <w:t>Enabled</w:t>
            </w:r>
          </w:p>
        </w:tc>
        <w:tc>
          <w:tcPr>
            <w:tcW w:w="1695" w:type="dxa"/>
            <w:shd w:val="clear" w:color="auto" w:fill="auto"/>
          </w:tcPr>
          <w:p w14:paraId="0CE4A2F1" w14:textId="020BFAFC" w:rsidR="00317B4E" w:rsidRDefault="003C73EE" w:rsidP="00EA0C68">
            <w:pPr>
              <w:pStyle w:val="BodyText2"/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This should not be changed</w:t>
            </w:r>
          </w:p>
        </w:tc>
      </w:tr>
      <w:tr w:rsidR="00317B4E" w:rsidRPr="003D50EC" w14:paraId="3BC73E15" w14:textId="77777777" w:rsidTr="00EA0C68">
        <w:trPr>
          <w:trHeight w:val="377"/>
          <w:jc w:val="center"/>
        </w:trPr>
        <w:tc>
          <w:tcPr>
            <w:tcW w:w="1974" w:type="dxa"/>
            <w:shd w:val="clear" w:color="auto" w:fill="auto"/>
          </w:tcPr>
          <w:p w14:paraId="3F5CFBBB" w14:textId="50AAAE19" w:rsidR="00317B4E" w:rsidRDefault="003C73EE" w:rsidP="008D7AEE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Multi SIM Status</w:t>
            </w:r>
          </w:p>
        </w:tc>
        <w:tc>
          <w:tcPr>
            <w:tcW w:w="1739" w:type="dxa"/>
          </w:tcPr>
          <w:p w14:paraId="6D321D4E" w14:textId="261F9015" w:rsidR="00317B4E" w:rsidRDefault="003C73EE" w:rsidP="00485024">
            <w:pPr>
              <w:pStyle w:val="BodyText2"/>
            </w:pPr>
            <w:r>
              <w:t>The field denote if the device support multiple SIM slot or not.</w:t>
            </w:r>
          </w:p>
        </w:tc>
        <w:tc>
          <w:tcPr>
            <w:tcW w:w="1437" w:type="dxa"/>
          </w:tcPr>
          <w:p w14:paraId="369B3A83" w14:textId="23E734A5" w:rsidR="00317B4E" w:rsidRDefault="003C73EE" w:rsidP="008D7AEE">
            <w:pPr>
              <w:pStyle w:val="BodyText2"/>
            </w:pPr>
            <w:r>
              <w:t>System</w:t>
            </w:r>
          </w:p>
        </w:tc>
        <w:tc>
          <w:tcPr>
            <w:tcW w:w="1684" w:type="dxa"/>
          </w:tcPr>
          <w:p w14:paraId="77DB6E90" w14:textId="77777777" w:rsidR="00317B4E" w:rsidRDefault="003C73EE" w:rsidP="00E9366B">
            <w:pPr>
              <w:pStyle w:val="BodyText2"/>
            </w:pPr>
            <w:r>
              <w:t>Yes</w:t>
            </w:r>
          </w:p>
          <w:p w14:paraId="7C20931F" w14:textId="42F7606E" w:rsidR="003C73EE" w:rsidRDefault="003C73EE" w:rsidP="00E9366B">
            <w:pPr>
              <w:pStyle w:val="BodyText2"/>
            </w:pPr>
            <w:r>
              <w:t>No</w:t>
            </w:r>
          </w:p>
        </w:tc>
        <w:tc>
          <w:tcPr>
            <w:tcW w:w="1695" w:type="dxa"/>
            <w:shd w:val="clear" w:color="auto" w:fill="auto"/>
          </w:tcPr>
          <w:p w14:paraId="08B8FCCF" w14:textId="769D17D9" w:rsidR="00317B4E" w:rsidRDefault="00EA0C68" w:rsidP="00EA0C68">
            <w:pPr>
              <w:pStyle w:val="BodyText2"/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This should not be changed</w:t>
            </w:r>
          </w:p>
        </w:tc>
      </w:tr>
      <w:tr w:rsidR="003C73EE" w:rsidRPr="003D50EC" w14:paraId="2869C7E3" w14:textId="77777777" w:rsidTr="00EA0C68">
        <w:trPr>
          <w:trHeight w:val="377"/>
          <w:jc w:val="center"/>
        </w:trPr>
        <w:tc>
          <w:tcPr>
            <w:tcW w:w="1974" w:type="dxa"/>
            <w:shd w:val="clear" w:color="auto" w:fill="auto"/>
          </w:tcPr>
          <w:p w14:paraId="69B24D13" w14:textId="7D262B06" w:rsidR="003C73EE" w:rsidRDefault="003C73EE" w:rsidP="008D7AEE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Operators</w:t>
            </w:r>
          </w:p>
        </w:tc>
        <w:tc>
          <w:tcPr>
            <w:tcW w:w="1739" w:type="dxa"/>
          </w:tcPr>
          <w:p w14:paraId="7843CA3C" w14:textId="3C4D8409" w:rsidR="003C73EE" w:rsidRDefault="003C73EE" w:rsidP="00485024">
            <w:pPr>
              <w:pStyle w:val="BodyText2"/>
            </w:pPr>
            <w:r>
              <w:t>The field denote all the operator supported in the system</w:t>
            </w:r>
          </w:p>
        </w:tc>
        <w:tc>
          <w:tcPr>
            <w:tcW w:w="1437" w:type="dxa"/>
          </w:tcPr>
          <w:p w14:paraId="5BB2550F" w14:textId="04CF14AE" w:rsidR="003C73EE" w:rsidRDefault="003C73EE" w:rsidP="008D7AEE">
            <w:pPr>
              <w:pStyle w:val="BodyText2"/>
            </w:pPr>
            <w:r>
              <w:t>System</w:t>
            </w:r>
          </w:p>
        </w:tc>
        <w:tc>
          <w:tcPr>
            <w:tcW w:w="1684" w:type="dxa"/>
          </w:tcPr>
          <w:p w14:paraId="37FE2178" w14:textId="77777777" w:rsidR="003C73EE" w:rsidRDefault="00EA0C68" w:rsidP="00E9366B">
            <w:pPr>
              <w:pStyle w:val="BodyText2"/>
            </w:pPr>
            <w:r>
              <w:t>Smart</w:t>
            </w:r>
          </w:p>
          <w:p w14:paraId="2B56C745" w14:textId="3D58618E" w:rsidR="00EA0C68" w:rsidRDefault="00EA0C68" w:rsidP="00E9366B">
            <w:pPr>
              <w:pStyle w:val="BodyText2"/>
            </w:pPr>
            <w:proofErr w:type="spellStart"/>
            <w:r>
              <w:t>Metfone</w:t>
            </w:r>
            <w:proofErr w:type="spellEnd"/>
          </w:p>
          <w:p w14:paraId="02A36A6B" w14:textId="77777777" w:rsidR="00EA0C68" w:rsidRDefault="00EA0C68" w:rsidP="00E9366B">
            <w:pPr>
              <w:pStyle w:val="BodyText2"/>
            </w:pPr>
            <w:proofErr w:type="spellStart"/>
            <w:r>
              <w:t>Seatel</w:t>
            </w:r>
            <w:proofErr w:type="spellEnd"/>
          </w:p>
          <w:p w14:paraId="637604A0" w14:textId="052557F8" w:rsidR="00EA0C68" w:rsidRDefault="00EA0C68" w:rsidP="00E9366B">
            <w:pPr>
              <w:pStyle w:val="BodyText2"/>
            </w:pPr>
            <w:proofErr w:type="spellStart"/>
            <w:r>
              <w:t>Cellcard</w:t>
            </w:r>
            <w:proofErr w:type="spellEnd"/>
          </w:p>
        </w:tc>
        <w:tc>
          <w:tcPr>
            <w:tcW w:w="1695" w:type="dxa"/>
            <w:shd w:val="clear" w:color="auto" w:fill="auto"/>
          </w:tcPr>
          <w:p w14:paraId="38C507DD" w14:textId="77777777" w:rsidR="003C73EE" w:rsidRDefault="00EA0C68" w:rsidP="00EA0C68">
            <w:pPr>
              <w:pStyle w:val="BodyText2"/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This should not be changed</w:t>
            </w:r>
          </w:p>
          <w:p w14:paraId="419C68B5" w14:textId="79CB7556" w:rsidR="006408FB" w:rsidRDefault="006408FB" w:rsidP="00EA0C68">
            <w:pPr>
              <w:pStyle w:val="BodyText2"/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Field ID denotes type of operator. Value is GSM or CDMA</w:t>
            </w:r>
          </w:p>
        </w:tc>
      </w:tr>
      <w:tr w:rsidR="00EA0C68" w:rsidRPr="003D50EC" w14:paraId="5463A249" w14:textId="77777777" w:rsidTr="00EA0C68">
        <w:trPr>
          <w:trHeight w:val="377"/>
          <w:jc w:val="center"/>
        </w:trPr>
        <w:tc>
          <w:tcPr>
            <w:tcW w:w="1974" w:type="dxa"/>
            <w:shd w:val="clear" w:color="auto" w:fill="auto"/>
          </w:tcPr>
          <w:p w14:paraId="6E8B20BC" w14:textId="0D55ACE7" w:rsidR="00EA0C68" w:rsidRDefault="00EA0C68" w:rsidP="008D7AEE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lastRenderedPageBreak/>
              <w:t>Process Action</w:t>
            </w:r>
          </w:p>
        </w:tc>
        <w:tc>
          <w:tcPr>
            <w:tcW w:w="1739" w:type="dxa"/>
          </w:tcPr>
          <w:p w14:paraId="6A73CAB3" w14:textId="018DE550" w:rsidR="00EA0C68" w:rsidRDefault="00EA0C68" w:rsidP="00EA0C68">
            <w:pPr>
              <w:pStyle w:val="BodyText2"/>
            </w:pPr>
            <w:r>
              <w:t>The field denote different type of action taken once the CDR record is processed in the system</w:t>
            </w:r>
          </w:p>
        </w:tc>
        <w:tc>
          <w:tcPr>
            <w:tcW w:w="1437" w:type="dxa"/>
          </w:tcPr>
          <w:p w14:paraId="77341F59" w14:textId="73D2FFE7" w:rsidR="00EA0C68" w:rsidRDefault="00EA0C68" w:rsidP="008D7AEE">
            <w:pPr>
              <w:pStyle w:val="BodyText2"/>
            </w:pPr>
            <w:r>
              <w:t>System</w:t>
            </w:r>
          </w:p>
        </w:tc>
        <w:tc>
          <w:tcPr>
            <w:tcW w:w="1684" w:type="dxa"/>
          </w:tcPr>
          <w:p w14:paraId="7262C06D" w14:textId="77777777" w:rsidR="00EA0C68" w:rsidRDefault="00EA0C68" w:rsidP="00E9366B">
            <w:pPr>
              <w:pStyle w:val="BodyText2"/>
            </w:pPr>
            <w:proofErr w:type="spellStart"/>
            <w:r>
              <w:t>Sys_Reg</w:t>
            </w:r>
            <w:proofErr w:type="spellEnd"/>
          </w:p>
          <w:p w14:paraId="42AC79FB" w14:textId="01218257" w:rsidR="00EA0C68" w:rsidRDefault="00EA0C68" w:rsidP="00E9366B">
            <w:pPr>
              <w:pStyle w:val="BodyText2"/>
            </w:pPr>
            <w:r>
              <w:t>Blocked</w:t>
            </w:r>
          </w:p>
          <w:p w14:paraId="7D91E53F" w14:textId="77777777" w:rsidR="00EA0C68" w:rsidRDefault="00EA0C68" w:rsidP="00E9366B">
            <w:pPr>
              <w:pStyle w:val="BodyText2"/>
            </w:pPr>
            <w:r>
              <w:t>Allowed</w:t>
            </w:r>
          </w:p>
          <w:p w14:paraId="6D0EA6EC" w14:textId="70DBF32E" w:rsidR="00EA0C68" w:rsidRDefault="00EA0C68" w:rsidP="00E9366B">
            <w:pPr>
              <w:pStyle w:val="BodyText2"/>
            </w:pPr>
            <w:proofErr w:type="spellStart"/>
            <w:r>
              <w:t>User_Reg</w:t>
            </w:r>
            <w:proofErr w:type="spellEnd"/>
          </w:p>
          <w:p w14:paraId="25A38FDF" w14:textId="3BA2DF71" w:rsidR="00EA0C68" w:rsidRDefault="00EA0C68" w:rsidP="00E9366B">
            <w:pPr>
              <w:pStyle w:val="BodyText2"/>
            </w:pPr>
          </w:p>
        </w:tc>
        <w:tc>
          <w:tcPr>
            <w:tcW w:w="1695" w:type="dxa"/>
            <w:shd w:val="clear" w:color="auto" w:fill="auto"/>
          </w:tcPr>
          <w:p w14:paraId="0ED31F47" w14:textId="7033C0C0" w:rsidR="00EA0C68" w:rsidRDefault="00EA0C68" w:rsidP="00EA0C68">
            <w:pPr>
              <w:pStyle w:val="BodyText2"/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This should not be changed</w:t>
            </w:r>
          </w:p>
        </w:tc>
      </w:tr>
      <w:tr w:rsidR="00EA0C68" w:rsidRPr="003D50EC" w14:paraId="2EC57FAF" w14:textId="77777777" w:rsidTr="00EA0C68">
        <w:trPr>
          <w:trHeight w:val="377"/>
          <w:jc w:val="center"/>
        </w:trPr>
        <w:tc>
          <w:tcPr>
            <w:tcW w:w="1974" w:type="dxa"/>
            <w:shd w:val="clear" w:color="auto" w:fill="auto"/>
          </w:tcPr>
          <w:p w14:paraId="65E9BD97" w14:textId="69C03B0E" w:rsidR="00EA0C68" w:rsidRDefault="00EA0C68" w:rsidP="008D7AEE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 xml:space="preserve">REQ </w:t>
            </w:r>
            <w:proofErr w:type="gramStart"/>
            <w:r>
              <w:rPr>
                <w:rFonts w:ascii="Lucida Grande" w:hAnsi="Lucida Grande" w:cs="Lucida Grande"/>
                <w:color w:val="000000"/>
              </w:rPr>
              <w:t>Type  (</w:t>
            </w:r>
            <w:proofErr w:type="gramEnd"/>
            <w:r>
              <w:rPr>
                <w:rFonts w:ascii="Lucida Grande" w:hAnsi="Lucida Grande" w:cs="Lucida Grande"/>
                <w:color w:val="000000"/>
              </w:rPr>
              <w:t>Request Type)</w:t>
            </w:r>
          </w:p>
        </w:tc>
        <w:tc>
          <w:tcPr>
            <w:tcW w:w="1739" w:type="dxa"/>
          </w:tcPr>
          <w:p w14:paraId="531B35E7" w14:textId="3E49D7AA" w:rsidR="00EA0C68" w:rsidRDefault="00EA0C68" w:rsidP="006E0D99">
            <w:pPr>
              <w:pStyle w:val="BodyText2"/>
            </w:pPr>
            <w:r>
              <w:t xml:space="preserve">The field denote different type of </w:t>
            </w:r>
            <w:r w:rsidR="006E0D99">
              <w:t>request</w:t>
            </w:r>
            <w:r>
              <w:t xml:space="preserve"> </w:t>
            </w:r>
            <w:r w:rsidR="006E0D99">
              <w:t>supported related to stolen/</w:t>
            </w:r>
            <w:proofErr w:type="gramStart"/>
            <w:r w:rsidR="006E0D99">
              <w:t>block  cases</w:t>
            </w:r>
            <w:proofErr w:type="gramEnd"/>
          </w:p>
        </w:tc>
        <w:tc>
          <w:tcPr>
            <w:tcW w:w="1437" w:type="dxa"/>
          </w:tcPr>
          <w:p w14:paraId="55EFB5E9" w14:textId="12E3591E" w:rsidR="00EA0C68" w:rsidRDefault="00EA0C68" w:rsidP="008D7AEE">
            <w:pPr>
              <w:pStyle w:val="BodyText2"/>
            </w:pPr>
            <w:r>
              <w:t>System</w:t>
            </w:r>
          </w:p>
        </w:tc>
        <w:tc>
          <w:tcPr>
            <w:tcW w:w="1684" w:type="dxa"/>
          </w:tcPr>
          <w:p w14:paraId="0A8DABD1" w14:textId="7B8A0719" w:rsidR="00EA0C68" w:rsidRDefault="006E0D99" w:rsidP="00EA0C68">
            <w:pPr>
              <w:pStyle w:val="BodyText2"/>
            </w:pPr>
            <w:r>
              <w:t>Stolen</w:t>
            </w:r>
          </w:p>
          <w:p w14:paraId="793F4317" w14:textId="416FEFA2" w:rsidR="00EA0C68" w:rsidRDefault="006E0D99" w:rsidP="00E9366B">
            <w:pPr>
              <w:pStyle w:val="BodyText2"/>
            </w:pPr>
            <w:r>
              <w:t>Recovery</w:t>
            </w:r>
          </w:p>
          <w:p w14:paraId="4EC549F7" w14:textId="77777777" w:rsidR="006E0D99" w:rsidRDefault="006E0D99" w:rsidP="00E9366B">
            <w:pPr>
              <w:pStyle w:val="BodyText2"/>
            </w:pPr>
            <w:r>
              <w:t>Block</w:t>
            </w:r>
          </w:p>
          <w:p w14:paraId="68228110" w14:textId="5A8B84B1" w:rsidR="006E0D99" w:rsidRDefault="006E0D99" w:rsidP="00E9366B">
            <w:pPr>
              <w:pStyle w:val="BodyText2"/>
            </w:pPr>
            <w:r>
              <w:t>Unblock</w:t>
            </w:r>
          </w:p>
        </w:tc>
        <w:tc>
          <w:tcPr>
            <w:tcW w:w="1695" w:type="dxa"/>
            <w:shd w:val="clear" w:color="auto" w:fill="auto"/>
          </w:tcPr>
          <w:p w14:paraId="0EBE1F5A" w14:textId="78051A95" w:rsidR="00EA0C68" w:rsidRDefault="00EA0C68" w:rsidP="00EA0C68">
            <w:pPr>
              <w:pStyle w:val="BodyText2"/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This should not be changed</w:t>
            </w:r>
          </w:p>
        </w:tc>
      </w:tr>
      <w:tr w:rsidR="006E0D99" w:rsidRPr="003D50EC" w14:paraId="25AAA4E8" w14:textId="77777777" w:rsidTr="00EA0C68">
        <w:trPr>
          <w:trHeight w:val="377"/>
          <w:jc w:val="center"/>
        </w:trPr>
        <w:tc>
          <w:tcPr>
            <w:tcW w:w="1974" w:type="dxa"/>
            <w:shd w:val="clear" w:color="auto" w:fill="auto"/>
          </w:tcPr>
          <w:p w14:paraId="15063331" w14:textId="2CF95686" w:rsidR="006E0D99" w:rsidRDefault="006E0D99" w:rsidP="008D7AEE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Role Type</w:t>
            </w:r>
          </w:p>
        </w:tc>
        <w:tc>
          <w:tcPr>
            <w:tcW w:w="1739" w:type="dxa"/>
          </w:tcPr>
          <w:p w14:paraId="29E68F48" w14:textId="326EA2D6" w:rsidR="006E0D99" w:rsidRDefault="006E0D99" w:rsidP="00EA0C68">
            <w:pPr>
              <w:pStyle w:val="BodyText2"/>
            </w:pPr>
            <w:r>
              <w:t>The various role supported for different user type (end user and importer) in the system</w:t>
            </w:r>
          </w:p>
        </w:tc>
        <w:tc>
          <w:tcPr>
            <w:tcW w:w="1437" w:type="dxa"/>
          </w:tcPr>
          <w:p w14:paraId="0D1384A4" w14:textId="65241937" w:rsidR="006E0D99" w:rsidRDefault="006E0D99" w:rsidP="008D7AEE">
            <w:pPr>
              <w:pStyle w:val="BodyText2"/>
            </w:pPr>
            <w:r>
              <w:t>System</w:t>
            </w:r>
          </w:p>
        </w:tc>
        <w:tc>
          <w:tcPr>
            <w:tcW w:w="1684" w:type="dxa"/>
          </w:tcPr>
          <w:p w14:paraId="694D08E2" w14:textId="77777777" w:rsidR="006E0D99" w:rsidRDefault="006E0D99" w:rsidP="00EA0C68">
            <w:pPr>
              <w:pStyle w:val="BodyText2"/>
            </w:pPr>
            <w:r>
              <w:t>Importer</w:t>
            </w:r>
          </w:p>
          <w:p w14:paraId="749BCE53" w14:textId="77777777" w:rsidR="006E0D99" w:rsidRDefault="006E0D99" w:rsidP="00EA0C68">
            <w:pPr>
              <w:pStyle w:val="BodyText2"/>
            </w:pPr>
            <w:r>
              <w:t>Distributor</w:t>
            </w:r>
          </w:p>
          <w:p w14:paraId="7F0A1DE8" w14:textId="77777777" w:rsidR="006E0D99" w:rsidRDefault="006E0D99" w:rsidP="00EA0C68">
            <w:pPr>
              <w:pStyle w:val="BodyText2"/>
            </w:pPr>
            <w:r>
              <w:t>Retailer</w:t>
            </w:r>
          </w:p>
          <w:p w14:paraId="6AC90CEE" w14:textId="77777777" w:rsidR="006E0D99" w:rsidRDefault="006E0D99" w:rsidP="00EA0C68">
            <w:pPr>
              <w:pStyle w:val="BodyText2"/>
            </w:pPr>
            <w:r>
              <w:t>Cambodian</w:t>
            </w:r>
          </w:p>
          <w:p w14:paraId="6A2ECE79" w14:textId="77777777" w:rsidR="006E0D99" w:rsidRDefault="006E0D99" w:rsidP="00EA0C68">
            <w:pPr>
              <w:pStyle w:val="BodyText2"/>
            </w:pPr>
            <w:r>
              <w:t>Expat</w:t>
            </w:r>
          </w:p>
          <w:p w14:paraId="2F2ADDC6" w14:textId="77777777" w:rsidR="006E0D99" w:rsidRDefault="006E0D99" w:rsidP="00EA0C68">
            <w:pPr>
              <w:pStyle w:val="BodyText2"/>
            </w:pPr>
            <w:r>
              <w:t>Foreigner</w:t>
            </w:r>
          </w:p>
          <w:p w14:paraId="558DC264" w14:textId="77777777" w:rsidR="006E0D99" w:rsidRDefault="006E0D99" w:rsidP="00EA0C68">
            <w:pPr>
              <w:pStyle w:val="BodyText2"/>
            </w:pPr>
            <w:r>
              <w:t>Tourist</w:t>
            </w:r>
          </w:p>
          <w:p w14:paraId="40D445FE" w14:textId="29476A1D" w:rsidR="006E0D99" w:rsidRDefault="006E0D99" w:rsidP="00EA0C68">
            <w:pPr>
              <w:pStyle w:val="BodyText2"/>
            </w:pPr>
            <w:r>
              <w:t>VIP</w:t>
            </w:r>
          </w:p>
        </w:tc>
        <w:tc>
          <w:tcPr>
            <w:tcW w:w="1695" w:type="dxa"/>
            <w:shd w:val="clear" w:color="auto" w:fill="auto"/>
          </w:tcPr>
          <w:p w14:paraId="2A8E06E1" w14:textId="4B93345F" w:rsidR="006E0D99" w:rsidRDefault="006E0D99" w:rsidP="00EA0C68">
            <w:pPr>
              <w:pStyle w:val="BodyText2"/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This should not be changed</w:t>
            </w:r>
          </w:p>
        </w:tc>
      </w:tr>
      <w:tr w:rsidR="006E0D99" w:rsidRPr="003D50EC" w14:paraId="6C705853" w14:textId="77777777" w:rsidTr="00EA0C68">
        <w:trPr>
          <w:trHeight w:val="377"/>
          <w:jc w:val="center"/>
        </w:trPr>
        <w:tc>
          <w:tcPr>
            <w:tcW w:w="1974" w:type="dxa"/>
            <w:shd w:val="clear" w:color="auto" w:fill="auto"/>
          </w:tcPr>
          <w:p w14:paraId="24C078E6" w14:textId="6EB19A98" w:rsidR="006E0D99" w:rsidRDefault="006E0D99" w:rsidP="008D7AEE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Source Type</w:t>
            </w:r>
          </w:p>
        </w:tc>
        <w:tc>
          <w:tcPr>
            <w:tcW w:w="1739" w:type="dxa"/>
          </w:tcPr>
          <w:p w14:paraId="06EAD5FE" w14:textId="51EF3707" w:rsidR="006E0D99" w:rsidRDefault="00073104" w:rsidP="00073104">
            <w:pPr>
              <w:pStyle w:val="BodyText2"/>
            </w:pPr>
            <w:r>
              <w:t>The various request types</w:t>
            </w:r>
            <w:r w:rsidR="006E0D99">
              <w:t xml:space="preserve"> supported for different </w:t>
            </w:r>
            <w:r>
              <w:t>stolen/bulk cases</w:t>
            </w:r>
          </w:p>
        </w:tc>
        <w:tc>
          <w:tcPr>
            <w:tcW w:w="1437" w:type="dxa"/>
          </w:tcPr>
          <w:p w14:paraId="7A201ADB" w14:textId="7E3FAB4F" w:rsidR="006E0D99" w:rsidRDefault="006E0D99" w:rsidP="008D7AEE">
            <w:pPr>
              <w:pStyle w:val="BodyText2"/>
            </w:pPr>
            <w:r>
              <w:t>System</w:t>
            </w:r>
          </w:p>
        </w:tc>
        <w:tc>
          <w:tcPr>
            <w:tcW w:w="1684" w:type="dxa"/>
          </w:tcPr>
          <w:p w14:paraId="79B912C3" w14:textId="32695D4A" w:rsidR="006E0D99" w:rsidRDefault="00073104" w:rsidP="00EA0C68">
            <w:pPr>
              <w:pStyle w:val="BodyText2"/>
            </w:pPr>
            <w:r>
              <w:t>Bulk</w:t>
            </w:r>
          </w:p>
          <w:p w14:paraId="0F2CAB30" w14:textId="77777777" w:rsidR="00073104" w:rsidRDefault="00073104" w:rsidP="00EA0C68">
            <w:pPr>
              <w:pStyle w:val="BodyText2"/>
            </w:pPr>
            <w:r>
              <w:t>Single</w:t>
            </w:r>
          </w:p>
          <w:p w14:paraId="61BAB556" w14:textId="77777777" w:rsidR="00073104" w:rsidRDefault="00073104" w:rsidP="00EA0C68">
            <w:pPr>
              <w:pStyle w:val="BodyText2"/>
            </w:pPr>
            <w:r>
              <w:t>Individual</w:t>
            </w:r>
          </w:p>
          <w:p w14:paraId="3CB33C7E" w14:textId="684E2825" w:rsidR="00073104" w:rsidRDefault="00073104" w:rsidP="00EA0C68">
            <w:pPr>
              <w:pStyle w:val="BodyText2"/>
            </w:pPr>
            <w:r>
              <w:t>Company</w:t>
            </w:r>
          </w:p>
        </w:tc>
        <w:tc>
          <w:tcPr>
            <w:tcW w:w="1695" w:type="dxa"/>
            <w:shd w:val="clear" w:color="auto" w:fill="auto"/>
          </w:tcPr>
          <w:p w14:paraId="43248E35" w14:textId="43CF4AA0" w:rsidR="006E0D99" w:rsidRDefault="006E0D99" w:rsidP="00EA0C68">
            <w:pPr>
              <w:pStyle w:val="BodyText2"/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This should not be changed</w:t>
            </w:r>
          </w:p>
        </w:tc>
      </w:tr>
      <w:tr w:rsidR="00073104" w:rsidRPr="003D50EC" w14:paraId="0511282A" w14:textId="77777777" w:rsidTr="00EA0C68">
        <w:trPr>
          <w:trHeight w:val="377"/>
          <w:jc w:val="center"/>
        </w:trPr>
        <w:tc>
          <w:tcPr>
            <w:tcW w:w="1974" w:type="dxa"/>
            <w:shd w:val="clear" w:color="auto" w:fill="auto"/>
          </w:tcPr>
          <w:p w14:paraId="7B35F4D8" w14:textId="217ADD59" w:rsidR="00073104" w:rsidRDefault="00073104" w:rsidP="008D7AEE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lastRenderedPageBreak/>
              <w:t>Supported languages</w:t>
            </w:r>
          </w:p>
        </w:tc>
        <w:tc>
          <w:tcPr>
            <w:tcW w:w="1739" w:type="dxa"/>
          </w:tcPr>
          <w:p w14:paraId="5FFEFBEE" w14:textId="7B8EA5EC" w:rsidR="00073104" w:rsidRDefault="00073104" w:rsidP="00073104">
            <w:pPr>
              <w:pStyle w:val="BodyText2"/>
            </w:pPr>
            <w:r>
              <w:t>The various language supported in the system</w:t>
            </w:r>
          </w:p>
        </w:tc>
        <w:tc>
          <w:tcPr>
            <w:tcW w:w="1437" w:type="dxa"/>
          </w:tcPr>
          <w:p w14:paraId="5413B4CC" w14:textId="323FC153" w:rsidR="00073104" w:rsidRDefault="00073104" w:rsidP="008D7AEE">
            <w:pPr>
              <w:pStyle w:val="BodyText2"/>
            </w:pPr>
            <w:r>
              <w:t>System</w:t>
            </w:r>
          </w:p>
        </w:tc>
        <w:tc>
          <w:tcPr>
            <w:tcW w:w="1684" w:type="dxa"/>
          </w:tcPr>
          <w:p w14:paraId="4FE86340" w14:textId="77777777" w:rsidR="00073104" w:rsidRDefault="006408FB" w:rsidP="00EA0C68">
            <w:pPr>
              <w:pStyle w:val="BodyText2"/>
            </w:pPr>
            <w:r>
              <w:t>English</w:t>
            </w:r>
          </w:p>
          <w:p w14:paraId="130BE010" w14:textId="72A10AFD" w:rsidR="006408FB" w:rsidRDefault="006408FB" w:rsidP="00EA0C68">
            <w:pPr>
              <w:pStyle w:val="BodyText2"/>
            </w:pPr>
            <w:r>
              <w:t>Khmer</w:t>
            </w:r>
          </w:p>
        </w:tc>
        <w:tc>
          <w:tcPr>
            <w:tcW w:w="1695" w:type="dxa"/>
            <w:shd w:val="clear" w:color="auto" w:fill="auto"/>
          </w:tcPr>
          <w:p w14:paraId="499F7325" w14:textId="44E5DA20" w:rsidR="00073104" w:rsidRDefault="00073104" w:rsidP="00EA0C68">
            <w:pPr>
              <w:pStyle w:val="BodyText2"/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This should not be changed</w:t>
            </w:r>
          </w:p>
        </w:tc>
      </w:tr>
      <w:tr w:rsidR="006408FB" w:rsidRPr="003D50EC" w14:paraId="3C7408B0" w14:textId="77777777" w:rsidTr="00EA0C68">
        <w:trPr>
          <w:trHeight w:val="377"/>
          <w:jc w:val="center"/>
        </w:trPr>
        <w:tc>
          <w:tcPr>
            <w:tcW w:w="1974" w:type="dxa"/>
            <w:shd w:val="clear" w:color="auto" w:fill="auto"/>
          </w:tcPr>
          <w:p w14:paraId="58FA0F0C" w14:textId="4A7E1A6F" w:rsidR="006408FB" w:rsidRDefault="006408FB" w:rsidP="008D7AEE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Visa Type</w:t>
            </w:r>
          </w:p>
        </w:tc>
        <w:tc>
          <w:tcPr>
            <w:tcW w:w="1739" w:type="dxa"/>
          </w:tcPr>
          <w:p w14:paraId="0C20142F" w14:textId="6BB28100" w:rsidR="006408FB" w:rsidRDefault="006408FB" w:rsidP="006408FB">
            <w:pPr>
              <w:pStyle w:val="BodyText2"/>
            </w:pPr>
            <w:r>
              <w:t>The various visa type supported in the system</w:t>
            </w:r>
          </w:p>
        </w:tc>
        <w:tc>
          <w:tcPr>
            <w:tcW w:w="1437" w:type="dxa"/>
          </w:tcPr>
          <w:p w14:paraId="45B2F3DD" w14:textId="1A2454DA" w:rsidR="006408FB" w:rsidRDefault="006408FB" w:rsidP="008D7AEE">
            <w:pPr>
              <w:pStyle w:val="BodyText2"/>
            </w:pPr>
            <w:r>
              <w:t>System</w:t>
            </w:r>
          </w:p>
        </w:tc>
        <w:tc>
          <w:tcPr>
            <w:tcW w:w="1684" w:type="dxa"/>
          </w:tcPr>
          <w:p w14:paraId="3AAEB278" w14:textId="77777777" w:rsidR="006408FB" w:rsidRDefault="006408FB" w:rsidP="00EA0C68">
            <w:pPr>
              <w:pStyle w:val="BodyText2"/>
            </w:pPr>
            <w:r>
              <w:t>Tourist</w:t>
            </w:r>
          </w:p>
          <w:p w14:paraId="7D42463D" w14:textId="60779A0B" w:rsidR="006408FB" w:rsidRDefault="006408FB" w:rsidP="00EA0C68">
            <w:pPr>
              <w:pStyle w:val="BodyText2"/>
            </w:pPr>
            <w:r>
              <w:t>Other</w:t>
            </w:r>
          </w:p>
        </w:tc>
        <w:tc>
          <w:tcPr>
            <w:tcW w:w="1695" w:type="dxa"/>
            <w:shd w:val="clear" w:color="auto" w:fill="auto"/>
          </w:tcPr>
          <w:p w14:paraId="728D9402" w14:textId="3217CB45" w:rsidR="006408FB" w:rsidRDefault="006408FB" w:rsidP="00EA0C68">
            <w:pPr>
              <w:pStyle w:val="BodyText2"/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This should not be changed</w:t>
            </w:r>
          </w:p>
        </w:tc>
      </w:tr>
    </w:tbl>
    <w:p w14:paraId="6CE08B5A" w14:textId="5B016B20" w:rsidR="008D7AEE" w:rsidRDefault="008D7AEE" w:rsidP="008D7AEE">
      <w:pPr>
        <w:pStyle w:val="BodyText2"/>
      </w:pPr>
    </w:p>
    <w:p w14:paraId="534A6ACB" w14:textId="77777777" w:rsidR="00C16971" w:rsidRDefault="00C16971" w:rsidP="00C16971">
      <w:pPr>
        <w:pStyle w:val="BodyText2"/>
      </w:pPr>
    </w:p>
    <w:p w14:paraId="68EFCC14" w14:textId="5C602A81" w:rsidR="00C16971" w:rsidRDefault="00C16971" w:rsidP="00CD5889">
      <w:pPr>
        <w:pStyle w:val="Heading2"/>
      </w:pPr>
      <w:bookmarkStart w:id="272" w:name="_Toc75816867"/>
      <w:r>
        <w:t>Annex 4</w:t>
      </w:r>
      <w:bookmarkEnd w:id="272"/>
    </w:p>
    <w:p w14:paraId="52750F67" w14:textId="6929268C" w:rsidR="00C16971" w:rsidRDefault="00C16971" w:rsidP="00C16971">
      <w:pPr>
        <w:pStyle w:val="BodyText2"/>
      </w:pPr>
      <w:r>
        <w:t xml:space="preserve">This section describes the </w:t>
      </w:r>
      <w:r w:rsidR="008E3366">
        <w:t>policy parameter that is</w:t>
      </w:r>
      <w:r>
        <w:t xml:space="preserve"> </w:t>
      </w:r>
      <w:r w:rsidR="008E3366">
        <w:t>defined</w:t>
      </w:r>
      <w:r>
        <w:t xml:space="preserve"> in the </w:t>
      </w:r>
      <w:r w:rsidR="008E3366">
        <w:t>system</w:t>
      </w:r>
      <w:r>
        <w:t xml:space="preserve">. </w:t>
      </w:r>
    </w:p>
    <w:p w14:paraId="6FDCD116" w14:textId="6DEC2B81" w:rsidR="00C16971" w:rsidRDefault="00C16971" w:rsidP="00C16971">
      <w:pPr>
        <w:pStyle w:val="BodyText2"/>
      </w:pPr>
      <w:r>
        <w:t xml:space="preserve">The list of </w:t>
      </w:r>
      <w:r w:rsidR="001A703F">
        <w:t>policy parameters</w:t>
      </w:r>
      <w:r>
        <w:t xml:space="preserve"> is as follows:</w:t>
      </w:r>
    </w:p>
    <w:tbl>
      <w:tblPr>
        <w:tblW w:w="8037" w:type="dxa"/>
        <w:tblInd w:w="576" w:type="dxa"/>
        <w:tbl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single" w:sz="4" w:space="0" w:color="4472C4" w:themeColor="accent5"/>
          <w:insideV w:val="single" w:sz="4" w:space="0" w:color="4472C4" w:themeColor="accent5"/>
        </w:tblBorders>
        <w:tblLook w:val="01E0" w:firstRow="1" w:lastRow="1" w:firstColumn="1" w:lastColumn="1" w:noHBand="0" w:noVBand="0"/>
      </w:tblPr>
      <w:tblGrid>
        <w:gridCol w:w="2226"/>
        <w:gridCol w:w="1559"/>
        <w:gridCol w:w="1701"/>
        <w:gridCol w:w="2551"/>
      </w:tblGrid>
      <w:tr w:rsidR="001A703F" w:rsidRPr="003D50EC" w14:paraId="0029B5A2" w14:textId="77777777" w:rsidTr="001A703F">
        <w:trPr>
          <w:trHeight w:val="293"/>
          <w:tblHeader/>
        </w:trPr>
        <w:tc>
          <w:tcPr>
            <w:tcW w:w="2226" w:type="dxa"/>
            <w:shd w:val="clear" w:color="auto" w:fill="5B9BD5" w:themeFill="accent1"/>
          </w:tcPr>
          <w:p w14:paraId="20D6144D" w14:textId="77777777" w:rsidR="001A703F" w:rsidRDefault="001A703F" w:rsidP="008E3366">
            <w:pPr>
              <w:pStyle w:val="BodyText2"/>
              <w:rPr>
                <w:b/>
                <w:bCs/>
                <w:color w:val="FFFFFF" w:themeColor="background1"/>
                <w:lang w:val="fr-FR"/>
              </w:rPr>
            </w:pPr>
            <w:r>
              <w:rPr>
                <w:b/>
                <w:bCs/>
                <w:color w:val="FFFFFF" w:themeColor="background1"/>
                <w:lang w:val="fr-FR"/>
              </w:rPr>
              <w:t>Description</w:t>
            </w:r>
          </w:p>
        </w:tc>
        <w:tc>
          <w:tcPr>
            <w:tcW w:w="1559" w:type="dxa"/>
            <w:shd w:val="clear" w:color="auto" w:fill="5B9BD5" w:themeFill="accent1"/>
          </w:tcPr>
          <w:p w14:paraId="4FD59142" w14:textId="77777777" w:rsidR="001A703F" w:rsidRDefault="001A703F" w:rsidP="008E3366">
            <w:pPr>
              <w:pStyle w:val="BodyText2"/>
              <w:rPr>
                <w:b/>
                <w:bCs/>
                <w:color w:val="FFFFFF" w:themeColor="background1"/>
                <w:lang w:val="fr-FR"/>
              </w:rPr>
            </w:pPr>
            <w:r>
              <w:rPr>
                <w:b/>
                <w:bCs/>
                <w:color w:val="FFFFFF" w:themeColor="background1"/>
                <w:lang w:val="fr-FR"/>
              </w:rPr>
              <w:t>Type</w:t>
            </w:r>
          </w:p>
        </w:tc>
        <w:tc>
          <w:tcPr>
            <w:tcW w:w="1701" w:type="dxa"/>
            <w:shd w:val="clear" w:color="auto" w:fill="5B9BD5" w:themeFill="accent1"/>
          </w:tcPr>
          <w:p w14:paraId="4F326F29" w14:textId="77777777" w:rsidR="001A703F" w:rsidRDefault="001A703F" w:rsidP="008E3366">
            <w:pPr>
              <w:pStyle w:val="BodyText2"/>
              <w:rPr>
                <w:b/>
                <w:bCs/>
                <w:color w:val="FFFFFF" w:themeColor="background1"/>
                <w:lang w:val="fr-FR"/>
              </w:rPr>
            </w:pPr>
            <w:r>
              <w:rPr>
                <w:b/>
                <w:bCs/>
                <w:color w:val="FFFFFF" w:themeColor="background1"/>
                <w:lang w:val="fr-FR"/>
              </w:rPr>
              <w:t>Possible Values</w:t>
            </w:r>
          </w:p>
        </w:tc>
        <w:tc>
          <w:tcPr>
            <w:tcW w:w="2551" w:type="dxa"/>
            <w:shd w:val="clear" w:color="auto" w:fill="5B9BD5" w:themeFill="accent1"/>
          </w:tcPr>
          <w:p w14:paraId="5CDF5E18" w14:textId="77777777" w:rsidR="001A703F" w:rsidRPr="0001372C" w:rsidRDefault="001A703F" w:rsidP="008E3366">
            <w:pPr>
              <w:pStyle w:val="BodyText2"/>
              <w:rPr>
                <w:b/>
                <w:bCs/>
                <w:color w:val="FFFFFF" w:themeColor="background1"/>
              </w:rPr>
            </w:pPr>
            <w:proofErr w:type="spellStart"/>
            <w:r>
              <w:rPr>
                <w:b/>
                <w:bCs/>
                <w:color w:val="FFFFFF" w:themeColor="background1"/>
                <w:lang w:val="fr-FR"/>
              </w:rPr>
              <w:t>Remarks</w:t>
            </w:r>
            <w:proofErr w:type="spellEnd"/>
          </w:p>
        </w:tc>
      </w:tr>
      <w:tr w:rsidR="001A703F" w:rsidRPr="003D50EC" w14:paraId="1E516F3A" w14:textId="77777777" w:rsidTr="001A703F">
        <w:trPr>
          <w:trHeight w:val="377"/>
        </w:trPr>
        <w:tc>
          <w:tcPr>
            <w:tcW w:w="2226" w:type="dxa"/>
          </w:tcPr>
          <w:p w14:paraId="6C8865BA" w14:textId="75B00DB7" w:rsidR="001A703F" w:rsidRDefault="001A703F" w:rsidP="001A703F">
            <w:pPr>
              <w:pStyle w:val="BodyText2"/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 xml:space="preserve">Number of devices allowed to Cambodian user while coming back to Cambodia </w:t>
            </w:r>
          </w:p>
        </w:tc>
        <w:tc>
          <w:tcPr>
            <w:tcW w:w="1559" w:type="dxa"/>
          </w:tcPr>
          <w:p w14:paraId="47B38B74" w14:textId="77777777" w:rsidR="001A703F" w:rsidRDefault="001A703F" w:rsidP="008E3366">
            <w:pPr>
              <w:pStyle w:val="BodyText2"/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System</w:t>
            </w:r>
          </w:p>
        </w:tc>
        <w:tc>
          <w:tcPr>
            <w:tcW w:w="1701" w:type="dxa"/>
          </w:tcPr>
          <w:p w14:paraId="7FE60818" w14:textId="0A6716B5" w:rsidR="001A703F" w:rsidRDefault="001A703F" w:rsidP="008E3366">
            <w:pPr>
              <w:pStyle w:val="BodyText2"/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0</w:t>
            </w:r>
          </w:p>
        </w:tc>
        <w:tc>
          <w:tcPr>
            <w:tcW w:w="2551" w:type="dxa"/>
            <w:shd w:val="clear" w:color="auto" w:fill="auto"/>
          </w:tcPr>
          <w:p w14:paraId="36D18112" w14:textId="77777777" w:rsidR="001A703F" w:rsidRPr="00B708C5" w:rsidRDefault="001A703F" w:rsidP="008E3366">
            <w:pPr>
              <w:pStyle w:val="BodyText2"/>
              <w:rPr>
                <w:rFonts w:ascii="Arial Unicode MS" w:hAnsi="Arial Unicode MS" w:cs="Arial Unicode MS"/>
                <w:sz w:val="18"/>
              </w:rPr>
            </w:pPr>
            <w:r>
              <w:rPr>
                <w:rFonts w:ascii="Lucida Grande" w:hAnsi="Lucida Grande" w:cs="Lucida Grande"/>
                <w:color w:val="000000"/>
              </w:rPr>
              <w:t xml:space="preserve">This should not be changed. </w:t>
            </w:r>
          </w:p>
        </w:tc>
      </w:tr>
      <w:tr w:rsidR="001A703F" w:rsidRPr="003D50EC" w14:paraId="311634C7" w14:textId="77777777" w:rsidTr="001A703F">
        <w:trPr>
          <w:trHeight w:val="377"/>
        </w:trPr>
        <w:tc>
          <w:tcPr>
            <w:tcW w:w="2226" w:type="dxa"/>
          </w:tcPr>
          <w:p w14:paraId="2D3DAD71" w14:textId="72F87C82" w:rsidR="001A703F" w:rsidRDefault="001A703F" w:rsidP="001A703F">
            <w:pPr>
              <w:pStyle w:val="BodyText2"/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 xml:space="preserve">Number of devices allowed to </w:t>
            </w:r>
            <w:proofErr w:type="gramStart"/>
            <w:r>
              <w:rPr>
                <w:rFonts w:ascii="Lucida Grande" w:hAnsi="Lucida Grande" w:cs="Lucida Grande"/>
                <w:color w:val="000000"/>
              </w:rPr>
              <w:t>Foreigner  user</w:t>
            </w:r>
            <w:proofErr w:type="gramEnd"/>
            <w:r>
              <w:rPr>
                <w:rFonts w:ascii="Lucida Grande" w:hAnsi="Lucida Grande" w:cs="Lucida Grande"/>
                <w:color w:val="000000"/>
              </w:rPr>
              <w:t xml:space="preserve"> while coming to Cambodia in one visit</w:t>
            </w:r>
          </w:p>
        </w:tc>
        <w:tc>
          <w:tcPr>
            <w:tcW w:w="1559" w:type="dxa"/>
          </w:tcPr>
          <w:p w14:paraId="32338A24" w14:textId="41CD6DCE" w:rsidR="001A703F" w:rsidRDefault="001A703F" w:rsidP="008E3366">
            <w:pPr>
              <w:pStyle w:val="BodyText2"/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System</w:t>
            </w:r>
          </w:p>
        </w:tc>
        <w:tc>
          <w:tcPr>
            <w:tcW w:w="1701" w:type="dxa"/>
          </w:tcPr>
          <w:p w14:paraId="7E47427E" w14:textId="00FA44F1" w:rsidR="001A703F" w:rsidRDefault="001A703F" w:rsidP="008E3366">
            <w:pPr>
              <w:pStyle w:val="BodyText2"/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5</w:t>
            </w:r>
          </w:p>
        </w:tc>
        <w:tc>
          <w:tcPr>
            <w:tcW w:w="2551" w:type="dxa"/>
            <w:shd w:val="clear" w:color="auto" w:fill="auto"/>
          </w:tcPr>
          <w:p w14:paraId="0ECEDD8D" w14:textId="1C338182" w:rsidR="001A703F" w:rsidRDefault="001A703F" w:rsidP="008E3366">
            <w:pPr>
              <w:pStyle w:val="BodyText2"/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This value can be changed.</w:t>
            </w:r>
          </w:p>
        </w:tc>
      </w:tr>
    </w:tbl>
    <w:p w14:paraId="49DFAE04" w14:textId="52BBFFB4" w:rsidR="00E8010D" w:rsidRDefault="00E8010D" w:rsidP="00D5498E">
      <w:pPr>
        <w:pStyle w:val="BodyText2"/>
      </w:pPr>
    </w:p>
    <w:sectPr w:rsidR="00E8010D" w:rsidSect="00423854">
      <w:headerReference w:type="even" r:id="rId75"/>
      <w:headerReference w:type="first" r:id="rId76"/>
      <w:footerReference w:type="first" r:id="rId77"/>
      <w:pgSz w:w="11907" w:h="16839" w:code="9"/>
      <w:pgMar w:top="1440" w:right="1797" w:bottom="1440" w:left="1797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E2E2C4" w14:textId="77777777" w:rsidR="00F17927" w:rsidRDefault="00F17927">
      <w:r>
        <w:separator/>
      </w:r>
    </w:p>
    <w:p w14:paraId="072256F1" w14:textId="77777777" w:rsidR="00F17927" w:rsidRDefault="00F17927"/>
  </w:endnote>
  <w:endnote w:type="continuationSeparator" w:id="0">
    <w:p w14:paraId="599961D3" w14:textId="77777777" w:rsidR="00F17927" w:rsidRDefault="00F17927">
      <w:r>
        <w:continuationSeparator/>
      </w:r>
    </w:p>
    <w:p w14:paraId="6C4ABD5B" w14:textId="77777777" w:rsidR="00F17927" w:rsidRDefault="00F1792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ebdings">
    <w:panose1 w:val="05030102010509060703"/>
    <w:charset w:val="02"/>
    <w:family w:val="roman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Adobe Caslon Pro Bold">
    <w:altName w:val="Palatino Linotype"/>
    <w:panose1 w:val="00000000000000000000"/>
    <w:charset w:val="00"/>
    <w:family w:val="roman"/>
    <w:notTrueType/>
    <w:pitch w:val="variable"/>
    <w:sig w:usb0="00000007" w:usb1="00000001" w:usb2="00000000" w:usb3="00000000" w:csb0="00000093" w:csb1="00000000"/>
  </w:font>
  <w:font w:name="Arial Bold">
    <w:panose1 w:val="020B07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 Unicode MS">
    <w:altName w:val="Arial"/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Lucida Grande">
    <w:altName w:val="Segoe UI"/>
    <w:charset w:val="00"/>
    <w:family w:val="auto"/>
    <w:pitch w:val="variable"/>
    <w:sig w:usb0="E1000AEF" w:usb1="5000A1FF" w:usb2="00000000" w:usb3="00000000" w:csb0="000001B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4D839E" w14:textId="77777777" w:rsidR="0034637C" w:rsidRPr="0089039A" w:rsidRDefault="0034637C" w:rsidP="0089039A">
    <w:pPr>
      <w:pStyle w:val="Footer"/>
      <w:jc w:val="center"/>
    </w:pP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>
      <w:rPr>
        <w:rStyle w:val="PageNumber"/>
        <w:noProof/>
      </w:rPr>
      <w:t>ii</w:t>
    </w:r>
    <w:r>
      <w:rPr>
        <w:rStyle w:val="PageNumber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CD14CC" w14:textId="773F51C5" w:rsidR="0034637C" w:rsidRPr="003912B1" w:rsidRDefault="0034637C" w:rsidP="00584198">
    <w:pPr>
      <w:pStyle w:val="BodyText2"/>
      <w:pBdr>
        <w:top w:val="single" w:sz="4" w:space="1" w:color="auto"/>
      </w:pBdr>
      <w:rPr>
        <w:sz w:val="18"/>
        <w:szCs w:val="18"/>
      </w:rPr>
    </w:pPr>
    <w:r>
      <w:rPr>
        <w:sz w:val="18"/>
        <w:szCs w:val="18"/>
      </w:rPr>
      <w:t>Copyright @ 202</w:t>
    </w:r>
    <w:r w:rsidR="00D84742">
      <w:rPr>
        <w:sz w:val="18"/>
        <w:szCs w:val="18"/>
      </w:rPr>
      <w:t>1</w:t>
    </w:r>
    <w:r>
      <w:rPr>
        <w:sz w:val="18"/>
        <w:szCs w:val="18"/>
      </w:rPr>
      <w:t xml:space="preserve"> DMC All Rights Reserved </w:t>
    </w:r>
    <w:r>
      <w:rPr>
        <w:sz w:val="18"/>
        <w:szCs w:val="18"/>
      </w:rPr>
      <w:tab/>
    </w:r>
    <w:r>
      <w:rPr>
        <w:sz w:val="18"/>
        <w:szCs w:val="18"/>
      </w:rPr>
      <w:tab/>
    </w:r>
    <w:r>
      <w:rPr>
        <w:sz w:val="18"/>
        <w:szCs w:val="18"/>
      </w:rPr>
      <w:tab/>
    </w:r>
    <w:r>
      <w:rPr>
        <w:sz w:val="18"/>
        <w:szCs w:val="18"/>
      </w:rPr>
      <w:tab/>
    </w:r>
    <w:r>
      <w:rPr>
        <w:sz w:val="18"/>
        <w:szCs w:val="18"/>
      </w:rPr>
      <w:tab/>
    </w:r>
    <w:r>
      <w:rPr>
        <w:sz w:val="18"/>
        <w:szCs w:val="18"/>
      </w:rPr>
      <w:tab/>
    </w:r>
    <w:r>
      <w:rPr>
        <w:sz w:val="18"/>
        <w:szCs w:val="18"/>
      </w:rPr>
      <w:tab/>
    </w:r>
    <w:r>
      <w:rPr>
        <w:sz w:val="18"/>
        <w:szCs w:val="18"/>
      </w:rPr>
      <w:tab/>
    </w:r>
    <w:r w:rsidRPr="00A32CF9">
      <w:rPr>
        <w:spacing w:val="60"/>
        <w:sz w:val="18"/>
        <w:szCs w:val="18"/>
      </w:rPr>
      <w:t>Page</w:t>
    </w:r>
    <w:r w:rsidRPr="00A32CF9">
      <w:rPr>
        <w:sz w:val="18"/>
        <w:szCs w:val="18"/>
      </w:rPr>
      <w:t xml:space="preserve"> | </w:t>
    </w:r>
    <w:r w:rsidRPr="00A32CF9">
      <w:rPr>
        <w:sz w:val="18"/>
        <w:szCs w:val="18"/>
      </w:rPr>
      <w:fldChar w:fldCharType="begin"/>
    </w:r>
    <w:r w:rsidRPr="00A32CF9">
      <w:rPr>
        <w:sz w:val="18"/>
        <w:szCs w:val="18"/>
      </w:rPr>
      <w:instrText xml:space="preserve"> PAGE   \* MERGEFORMAT </w:instrText>
    </w:r>
    <w:r w:rsidRPr="00A32CF9">
      <w:rPr>
        <w:sz w:val="18"/>
        <w:szCs w:val="18"/>
      </w:rPr>
      <w:fldChar w:fldCharType="separate"/>
    </w:r>
    <w:r w:rsidR="00C328D5">
      <w:rPr>
        <w:noProof/>
        <w:sz w:val="18"/>
        <w:szCs w:val="18"/>
      </w:rPr>
      <w:t>46</w:t>
    </w:r>
    <w:r w:rsidRPr="00A32CF9">
      <w:rPr>
        <w:b/>
        <w:bCs/>
        <w:noProof/>
        <w:sz w:val="18"/>
        <w:szCs w:val="18"/>
      </w:rPr>
      <w:fldChar w:fldCharType="end"/>
    </w:r>
    <w:r>
      <w:rPr>
        <w:b/>
        <w:bCs/>
        <w:noProof/>
        <w:sz w:val="18"/>
        <w:szCs w:val="18"/>
      </w:rPr>
      <w:t xml:space="preserve"> </w:t>
    </w:r>
  </w:p>
  <w:p w14:paraId="32A37EDF" w14:textId="77777777" w:rsidR="0034637C" w:rsidRDefault="0034637C" w:rsidP="00584198">
    <w:pPr>
      <w:pStyle w:val="BodyText2"/>
      <w:rPr>
        <w:sz w:val="18"/>
        <w:szCs w:val="18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1AAE65" w14:textId="77777777" w:rsidR="0034637C" w:rsidRDefault="0034637C" w:rsidP="008E4210">
    <w:pPr>
      <w:pStyle w:val="Code"/>
    </w:pPr>
  </w:p>
  <w:p w14:paraId="00A11D41" w14:textId="77777777" w:rsidR="0034637C" w:rsidRPr="00805B5D" w:rsidRDefault="0034637C" w:rsidP="008E4210">
    <w:pPr>
      <w:pStyle w:val="BodyText2"/>
    </w:pPr>
  </w:p>
  <w:p w14:paraId="3FEC01CF" w14:textId="77777777" w:rsidR="0034637C" w:rsidRPr="00FC40C3" w:rsidRDefault="0034637C" w:rsidP="00FC40C3">
    <w:pPr>
      <w:rPr>
        <w:rStyle w:val="PageNumber"/>
        <w:rFonts w:ascii="Times New Roman" w:hAnsi="Times New Roman"/>
        <w:b w:val="0"/>
        <w:sz w:val="24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C6ACC1" w14:textId="77777777" w:rsidR="0034637C" w:rsidRPr="00531438" w:rsidRDefault="0034637C" w:rsidP="002D3496">
    <w:pPr>
      <w:pStyle w:val="BodyText2"/>
      <w:pBdr>
        <w:top w:val="single" w:sz="4" w:space="1" w:color="E31837"/>
      </w:pBdr>
      <w:jc w:val="center"/>
      <w:rPr>
        <w:rStyle w:val="PageNumber"/>
        <w:sz w:val="18"/>
        <w:szCs w:val="18"/>
      </w:rPr>
    </w:pPr>
    <w:r w:rsidRPr="00531438">
      <w:rPr>
        <w:sz w:val="18"/>
        <w:szCs w:val="18"/>
      </w:rPr>
      <w:t>Copyright and Proprietary Material of Dynamic Vertical Software Pvt. Ltd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19AA3F" w14:textId="77777777" w:rsidR="0034637C" w:rsidRDefault="0034637C" w:rsidP="00A27E48">
    <w:pPr>
      <w:pStyle w:val="Footer"/>
      <w:tabs>
        <w:tab w:val="clear" w:pos="8640"/>
        <w:tab w:val="right" w:pos="8280"/>
      </w:tabs>
    </w:pPr>
    <w:r>
      <w:rPr>
        <w:rStyle w:val="PageNumber"/>
      </w:rPr>
      <w:tab/>
    </w:r>
    <w:r>
      <w:fldChar w:fldCharType="begin"/>
    </w:r>
    <w:r>
      <w:instrText xml:space="preserve"> PAGE </w:instrText>
    </w:r>
    <w:r>
      <w:fldChar w:fldCharType="separate"/>
    </w:r>
    <w:r>
      <w:rPr>
        <w:noProof/>
      </w:rPr>
      <w:t>1</w:t>
    </w:r>
    <w:r>
      <w:fldChar w:fldCharType="end"/>
    </w:r>
  </w:p>
  <w:p w14:paraId="54A509CD" w14:textId="77777777" w:rsidR="0034637C" w:rsidRPr="00A27E48" w:rsidRDefault="0034637C" w:rsidP="002D3496">
    <w:pPr>
      <w:pStyle w:val="BodyText2"/>
      <w:tabs>
        <w:tab w:val="right" w:pos="8280"/>
      </w:tabs>
      <w:jc w:val="center"/>
      <w:rPr>
        <w:sz w:val="16"/>
        <w:szCs w:val="16"/>
      </w:rPr>
    </w:pPr>
    <w:r w:rsidRPr="00A27E48">
      <w:rPr>
        <w:sz w:val="16"/>
        <w:szCs w:val="16"/>
      </w:rPr>
      <w:t>Copyright and Proprietary Material of Dynamic Vertical Software Pvt. Ltd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AF8632" w14:textId="77777777" w:rsidR="00F17927" w:rsidRDefault="00F17927">
      <w:r>
        <w:separator/>
      </w:r>
    </w:p>
    <w:p w14:paraId="35BC0A33" w14:textId="77777777" w:rsidR="00F17927" w:rsidRDefault="00F17927"/>
  </w:footnote>
  <w:footnote w:type="continuationSeparator" w:id="0">
    <w:p w14:paraId="760A2A88" w14:textId="77777777" w:rsidR="00F17927" w:rsidRDefault="00F17927">
      <w:r>
        <w:continuationSeparator/>
      </w:r>
    </w:p>
    <w:p w14:paraId="7F0EACF9" w14:textId="77777777" w:rsidR="00F17927" w:rsidRDefault="00F17927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F44AEE" w14:textId="77777777" w:rsidR="0034637C" w:rsidRDefault="0034637C" w:rsidP="00A042C9">
    <w:pPr>
      <w:pStyle w:val="Header"/>
      <w:jc w:val="right"/>
    </w:pPr>
    <w:r>
      <w:rPr>
        <w:noProof/>
      </w:rPr>
      <w:drawing>
        <wp:anchor distT="0" distB="0" distL="114300" distR="114300" simplePos="0" relativeHeight="251682816" behindDoc="0" locked="0" layoutInCell="1" allowOverlap="1" wp14:anchorId="24059354" wp14:editId="04F1B93D">
          <wp:simplePos x="0" y="0"/>
          <wp:positionH relativeFrom="margin">
            <wp:posOffset>3543935</wp:posOffset>
          </wp:positionH>
          <wp:positionV relativeFrom="margin">
            <wp:posOffset>-895985</wp:posOffset>
          </wp:positionV>
          <wp:extent cx="3095625" cy="666750"/>
          <wp:effectExtent l="0" t="0" r="9525" b="0"/>
          <wp:wrapSquare wrapText="bothSides"/>
          <wp:docPr id="53" name="Picture 31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15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095625" cy="6667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03EB5BAA" w14:textId="77777777" w:rsidR="0034637C" w:rsidRDefault="0034637C">
    <w:pPr>
      <w:pStyle w:val="Header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92FBDB" w14:textId="77777777" w:rsidR="0034637C" w:rsidRDefault="0034637C" w:rsidP="00943413">
    <w:pPr>
      <w:pStyle w:val="Header"/>
      <w:pBdr>
        <w:bottom w:val="single" w:sz="4" w:space="1" w:color="auto"/>
      </w:pBdr>
      <w:tabs>
        <w:tab w:val="clear" w:pos="8640"/>
        <w:tab w:val="right" w:pos="8313"/>
      </w:tabs>
      <w:rPr>
        <w:noProof/>
        <w:lang w:val="en-IN" w:eastAsia="en-IN"/>
      </w:rPr>
    </w:pPr>
    <w:r>
      <w:rPr>
        <w:noProof/>
      </w:rPr>
      <w:drawing>
        <wp:inline distT="0" distB="0" distL="0" distR="0" wp14:anchorId="485C03B8" wp14:editId="0D078A48">
          <wp:extent cx="609600" cy="552450"/>
          <wp:effectExtent l="0" t="0" r="0" b="0"/>
          <wp:docPr id="63" name="Picture 63" descr="A close up of a logo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3" name="DMC-Logo1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09600" cy="55245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6AD4E662" w14:textId="77777777" w:rsidR="0034637C" w:rsidRDefault="0034637C" w:rsidP="00943413">
    <w:pPr>
      <w:pStyle w:val="Header"/>
      <w:pBdr>
        <w:bottom w:val="single" w:sz="4" w:space="1" w:color="auto"/>
      </w:pBdr>
      <w:tabs>
        <w:tab w:val="clear" w:pos="8640"/>
        <w:tab w:val="right" w:pos="8313"/>
      </w:tabs>
    </w:pPr>
    <w:r>
      <w:rPr>
        <w:noProof/>
        <w:lang w:val="en-IN" w:eastAsia="en-IN"/>
      </w:rPr>
      <w:t>CEIR System Admin Portal</w:t>
    </w:r>
    <w:r>
      <w:tab/>
    </w:r>
    <w:r>
      <w:tab/>
      <w:t xml:space="preserve">User Manual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642B48" w14:textId="77777777" w:rsidR="0034637C" w:rsidRDefault="0034637C">
    <w:pPr>
      <w:pStyle w:val="Header"/>
      <w:jc w:val="right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3C8A23" w14:textId="77777777" w:rsidR="0034637C" w:rsidRDefault="0034637C">
    <w:pPr>
      <w:pStyle w:val="Header"/>
      <w:jc w:val="right"/>
    </w:pPr>
    <w:r>
      <w:rPr>
        <w:noProof/>
      </w:rPr>
      <w:drawing>
        <wp:anchor distT="0" distB="0" distL="114300" distR="114300" simplePos="0" relativeHeight="251678720" behindDoc="1" locked="0" layoutInCell="1" allowOverlap="0" wp14:anchorId="755096DD" wp14:editId="2FB88AA8">
          <wp:simplePos x="0" y="0"/>
          <wp:positionH relativeFrom="page">
            <wp:posOffset>914400</wp:posOffset>
          </wp:positionH>
          <wp:positionV relativeFrom="page">
            <wp:posOffset>356235</wp:posOffset>
          </wp:positionV>
          <wp:extent cx="2799080" cy="462280"/>
          <wp:effectExtent l="0" t="0" r="1270" b="0"/>
          <wp:wrapTight wrapText="bothSides">
            <wp:wrapPolygon edited="0">
              <wp:start x="0" y="0"/>
              <wp:lineTo x="0" y="20473"/>
              <wp:lineTo x="21463" y="20473"/>
              <wp:lineTo x="21463" y="0"/>
              <wp:lineTo x="0" y="0"/>
            </wp:wrapPolygon>
          </wp:wrapTight>
          <wp:docPr id="19" name="Picture 45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5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799080" cy="4622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72576" behindDoc="1" locked="0" layoutInCell="1" allowOverlap="1" wp14:anchorId="55AC17EF" wp14:editId="461F21E9">
          <wp:simplePos x="0" y="0"/>
          <wp:positionH relativeFrom="column">
            <wp:posOffset>4629150</wp:posOffset>
          </wp:positionH>
          <wp:positionV relativeFrom="paragraph">
            <wp:posOffset>-333375</wp:posOffset>
          </wp:positionV>
          <wp:extent cx="932815" cy="741045"/>
          <wp:effectExtent l="0" t="0" r="635" b="1905"/>
          <wp:wrapNone/>
          <wp:docPr id="26" name="Picture 45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57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32815" cy="7410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810BBA" w14:textId="77777777" w:rsidR="0034637C" w:rsidRDefault="0034637C">
    <w:pPr>
      <w:pStyle w:val="Header"/>
      <w:pBdr>
        <w:bottom w:val="single" w:sz="4" w:space="1" w:color="auto"/>
      </w:pBdr>
      <w:tabs>
        <w:tab w:val="clear" w:pos="4320"/>
        <w:tab w:val="clear" w:pos="8640"/>
        <w:tab w:val="right" w:pos="8280"/>
      </w:tabs>
      <w:jc w:val="both"/>
    </w:pPr>
    <w:r w:rsidRPr="0061042F">
      <w:rPr>
        <w:noProof/>
      </w:rPr>
      <w:drawing>
        <wp:inline distT="0" distB="0" distL="0" distR="0" wp14:anchorId="3364CBAD" wp14:editId="3CE67222">
          <wp:extent cx="1600200" cy="295275"/>
          <wp:effectExtent l="0" t="0" r="0" b="9525"/>
          <wp:docPr id="3" name="Picture 16" descr="Comviva Usage_Final_wor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6" descr="Comviva Usage_Final_word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00200" cy="2952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tab/>
      <w:t>Contact Us</w:t>
    </w:r>
  </w:p>
  <w:p w14:paraId="0BABC3F4" w14:textId="77777777" w:rsidR="0034637C" w:rsidRDefault="0034637C"/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808F7A" w14:textId="77777777" w:rsidR="0034637C" w:rsidRDefault="0034637C">
    <w:r>
      <w:rPr>
        <w:noProof/>
      </w:rPr>
      <w:drawing>
        <wp:anchor distT="0" distB="0" distL="114300" distR="114300" simplePos="0" relativeHeight="251666432" behindDoc="1" locked="0" layoutInCell="1" allowOverlap="1" wp14:anchorId="6FB5445C" wp14:editId="180C7E9A">
          <wp:simplePos x="0" y="0"/>
          <wp:positionH relativeFrom="column">
            <wp:posOffset>4314190</wp:posOffset>
          </wp:positionH>
          <wp:positionV relativeFrom="paragraph">
            <wp:posOffset>-342900</wp:posOffset>
          </wp:positionV>
          <wp:extent cx="932815" cy="741045"/>
          <wp:effectExtent l="0" t="0" r="635" b="1905"/>
          <wp:wrapNone/>
          <wp:docPr id="1" name="Picture 2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19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32815" cy="7410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8749" type="#_x0000_t75" style="width:76.4pt;height:76.4pt" o:bullet="t">
        <v:imagedata r:id="rId1" o:title="bullet"/>
      </v:shape>
    </w:pict>
  </w:numPicBullet>
  <w:numPicBullet w:numPicBulletId="1">
    <w:pict>
      <v:shape id="_x0000_i8750" type="#_x0000_t75" alt="A close up of a logo&#10;&#10;Description automatically generated" style="width:48.15pt;height:43.3pt;visibility:visible;mso-wrap-style:square" o:bullet="t">
        <v:imagedata r:id="rId2" o:title="A close up of a logo&#10;&#10;Description automatically generated"/>
      </v:shape>
    </w:pict>
  </w:numPicBullet>
  <w:abstractNum w:abstractNumId="0" w15:restartNumberingAfterBreak="0">
    <w:nsid w:val="FFFFFF7E"/>
    <w:multiLevelType w:val="singleLevel"/>
    <w:tmpl w:val="7D6E4B96"/>
    <w:lvl w:ilvl="0">
      <w:start w:val="1"/>
      <w:numFmt w:val="lowerRoman"/>
      <w:pStyle w:val="ListNumber3"/>
      <w:lvlText w:val="%1."/>
      <w:lvlJc w:val="right"/>
      <w:pPr>
        <w:tabs>
          <w:tab w:val="num" w:pos="2232"/>
        </w:tabs>
        <w:ind w:left="2232" w:hanging="259"/>
      </w:pPr>
      <w:rPr>
        <w:rFonts w:hint="default"/>
      </w:rPr>
    </w:lvl>
  </w:abstractNum>
  <w:abstractNum w:abstractNumId="1" w15:restartNumberingAfterBreak="0">
    <w:nsid w:val="FFFFFF7F"/>
    <w:multiLevelType w:val="singleLevel"/>
    <w:tmpl w:val="57B402C8"/>
    <w:lvl w:ilvl="0">
      <w:start w:val="1"/>
      <w:numFmt w:val="lowerLetter"/>
      <w:pStyle w:val="ListNumber2"/>
      <w:lvlText w:val="%1)"/>
      <w:lvlJc w:val="left"/>
      <w:pPr>
        <w:tabs>
          <w:tab w:val="num" w:pos="1872"/>
        </w:tabs>
        <w:ind w:left="1872" w:hanging="432"/>
      </w:pPr>
      <w:rPr>
        <w:rFonts w:hint="default"/>
      </w:rPr>
    </w:lvl>
  </w:abstractNum>
  <w:abstractNum w:abstractNumId="2" w15:restartNumberingAfterBreak="0">
    <w:nsid w:val="FFFFFF88"/>
    <w:multiLevelType w:val="singleLevel"/>
    <w:tmpl w:val="1D70C1C6"/>
    <w:lvl w:ilvl="0">
      <w:start w:val="1"/>
      <w:numFmt w:val="decimal"/>
      <w:pStyle w:val="TableListNumber1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3" w15:restartNumberingAfterBreak="0">
    <w:nsid w:val="FFFFFF89"/>
    <w:multiLevelType w:val="singleLevel"/>
    <w:tmpl w:val="8B8866F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4" w15:restartNumberingAfterBreak="0">
    <w:nsid w:val="0A687027"/>
    <w:multiLevelType w:val="hybridMultilevel"/>
    <w:tmpl w:val="77A0C366"/>
    <w:lvl w:ilvl="0" w:tplc="FB2ED69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FC05EFF"/>
    <w:multiLevelType w:val="hybridMultilevel"/>
    <w:tmpl w:val="32846D16"/>
    <w:lvl w:ilvl="0" w:tplc="9294DA94">
      <w:start w:val="1"/>
      <w:numFmt w:val="bullet"/>
      <w:pStyle w:val="ListBullet3"/>
      <w:lvlText w:val=""/>
      <w:lvlJc w:val="left"/>
      <w:pPr>
        <w:tabs>
          <w:tab w:val="num" w:pos="2232"/>
        </w:tabs>
        <w:ind w:left="2232" w:hanging="360"/>
      </w:pPr>
      <w:rPr>
        <w:rFonts w:ascii="Wingdings" w:hAnsi="Wingdings" w:hint="default"/>
        <w:color w:val="E31837"/>
        <w:sz w:val="24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C14C11"/>
    <w:multiLevelType w:val="hybridMultilevel"/>
    <w:tmpl w:val="D4B0248C"/>
    <w:lvl w:ilvl="0" w:tplc="9358192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537825"/>
    <w:multiLevelType w:val="hybridMultilevel"/>
    <w:tmpl w:val="C9EC0D4E"/>
    <w:lvl w:ilvl="0" w:tplc="5FF0D7FA">
      <w:start w:val="1"/>
      <w:numFmt w:val="bullet"/>
      <w:pStyle w:val="Warning"/>
      <w:lvlText w:val=""/>
      <w:lvlJc w:val="left"/>
      <w:pPr>
        <w:tabs>
          <w:tab w:val="num" w:pos="1080"/>
        </w:tabs>
        <w:ind w:left="1080" w:hanging="504"/>
      </w:pPr>
      <w:rPr>
        <w:rFonts w:ascii="Webdings" w:hAnsi="Webdings" w:hint="default"/>
        <w:b w:val="0"/>
        <w:i w:val="0"/>
        <w:color w:val="FF0000"/>
        <w:sz w:val="44"/>
      </w:rPr>
    </w:lvl>
    <w:lvl w:ilvl="1" w:tplc="04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69A4ADE"/>
    <w:multiLevelType w:val="hybridMultilevel"/>
    <w:tmpl w:val="1318D6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76653E4"/>
    <w:multiLevelType w:val="hybridMultilevel"/>
    <w:tmpl w:val="D4B0248C"/>
    <w:lvl w:ilvl="0" w:tplc="9358192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7926571"/>
    <w:multiLevelType w:val="hybridMultilevel"/>
    <w:tmpl w:val="D4B0248C"/>
    <w:lvl w:ilvl="0" w:tplc="9358192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89F4E3B"/>
    <w:multiLevelType w:val="hybridMultilevel"/>
    <w:tmpl w:val="C226B2FA"/>
    <w:lvl w:ilvl="0" w:tplc="FB2ED69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BAC3AE3"/>
    <w:multiLevelType w:val="hybridMultilevel"/>
    <w:tmpl w:val="D4B0248C"/>
    <w:lvl w:ilvl="0" w:tplc="9358192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3702E27"/>
    <w:multiLevelType w:val="hybridMultilevel"/>
    <w:tmpl w:val="64A817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51C675F"/>
    <w:multiLevelType w:val="hybridMultilevel"/>
    <w:tmpl w:val="C226B2FA"/>
    <w:lvl w:ilvl="0" w:tplc="FB2ED69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F01F70"/>
    <w:multiLevelType w:val="hybridMultilevel"/>
    <w:tmpl w:val="C226B2FA"/>
    <w:lvl w:ilvl="0" w:tplc="FB2ED69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5F97F96"/>
    <w:multiLevelType w:val="hybridMultilevel"/>
    <w:tmpl w:val="0330A3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DF553DA"/>
    <w:multiLevelType w:val="multilevel"/>
    <w:tmpl w:val="580E8C88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860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8" w15:restartNumberingAfterBreak="0">
    <w:nsid w:val="2E687EC4"/>
    <w:multiLevelType w:val="hybridMultilevel"/>
    <w:tmpl w:val="77A0C366"/>
    <w:lvl w:ilvl="0" w:tplc="FB2ED69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FBB4625"/>
    <w:multiLevelType w:val="multilevel"/>
    <w:tmpl w:val="060E9070"/>
    <w:lvl w:ilvl="0">
      <w:start w:val="1"/>
      <w:numFmt w:val="upperRoman"/>
      <w:pStyle w:val="Heading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720" w:firstLine="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440" w:firstLine="0"/>
      </w:pPr>
      <w:rPr>
        <w:rFonts w:hint="default"/>
      </w:rPr>
    </w:lvl>
    <w:lvl w:ilvl="3">
      <w:start w:val="1"/>
      <w:numFmt w:val="lowerLetter"/>
      <w:lvlText w:val="%4)"/>
      <w:lvlJc w:val="left"/>
      <w:pPr>
        <w:ind w:left="2160" w:firstLine="0"/>
      </w:pPr>
      <w:rPr>
        <w:rFonts w:hint="default"/>
      </w:rPr>
    </w:lvl>
    <w:lvl w:ilvl="4">
      <w:start w:val="1"/>
      <w:numFmt w:val="decimal"/>
      <w:lvlText w:val="(%5)"/>
      <w:lvlJc w:val="left"/>
      <w:pPr>
        <w:ind w:left="2880" w:firstLine="0"/>
      </w:pPr>
      <w:rPr>
        <w:rFonts w:hint="default"/>
      </w:rPr>
    </w:lvl>
    <w:lvl w:ilvl="5">
      <w:start w:val="1"/>
      <w:numFmt w:val="lowerLetter"/>
      <w:lvlText w:val="(%6)"/>
      <w:lvlJc w:val="left"/>
      <w:pPr>
        <w:ind w:left="3600" w:firstLine="0"/>
      </w:pPr>
      <w:rPr>
        <w:rFonts w:hint="default"/>
      </w:rPr>
    </w:lvl>
    <w:lvl w:ilvl="6">
      <w:start w:val="1"/>
      <w:numFmt w:val="lowerRoman"/>
      <w:lvlText w:val="(%7)"/>
      <w:lvlJc w:val="left"/>
      <w:pPr>
        <w:ind w:left="4320" w:firstLine="0"/>
      </w:pPr>
      <w:rPr>
        <w:rFonts w:hint="default"/>
      </w:rPr>
    </w:lvl>
    <w:lvl w:ilvl="7">
      <w:start w:val="1"/>
      <w:numFmt w:val="lowerLetter"/>
      <w:lvlText w:val="(%8)"/>
      <w:lvlJc w:val="left"/>
      <w:pPr>
        <w:ind w:left="5040" w:firstLine="0"/>
      </w:pPr>
      <w:rPr>
        <w:rFonts w:hint="default"/>
      </w:rPr>
    </w:lvl>
    <w:lvl w:ilvl="8">
      <w:start w:val="1"/>
      <w:numFmt w:val="lowerRoman"/>
      <w:lvlText w:val="(%9)"/>
      <w:lvlJc w:val="left"/>
      <w:pPr>
        <w:ind w:left="5760" w:firstLine="0"/>
      </w:pPr>
      <w:rPr>
        <w:rFonts w:hint="default"/>
      </w:rPr>
    </w:lvl>
  </w:abstractNum>
  <w:abstractNum w:abstractNumId="20" w15:restartNumberingAfterBreak="0">
    <w:nsid w:val="2FE94D02"/>
    <w:multiLevelType w:val="hybridMultilevel"/>
    <w:tmpl w:val="77A0C366"/>
    <w:lvl w:ilvl="0" w:tplc="FB2ED69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0E15BF4"/>
    <w:multiLevelType w:val="hybridMultilevel"/>
    <w:tmpl w:val="DBFCE428"/>
    <w:lvl w:ilvl="0" w:tplc="E75AE54E">
      <w:start w:val="1"/>
      <w:numFmt w:val="bullet"/>
      <w:pStyle w:val="ChapterList"/>
      <w:lvlText w:val=""/>
      <w:lvlJc w:val="left"/>
      <w:pPr>
        <w:ind w:left="1944" w:hanging="360"/>
      </w:pPr>
      <w:rPr>
        <w:rFonts w:ascii="Wingdings" w:hAnsi="Wingdings" w:hint="default"/>
        <w:sz w:val="36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22" w15:restartNumberingAfterBreak="0">
    <w:nsid w:val="33F90E7B"/>
    <w:multiLevelType w:val="hybridMultilevel"/>
    <w:tmpl w:val="683C3C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5A11182"/>
    <w:multiLevelType w:val="multilevel"/>
    <w:tmpl w:val="AD2C1264"/>
    <w:lvl w:ilvl="0">
      <w:start w:val="1"/>
      <w:numFmt w:val="none"/>
      <w:pStyle w:val="Path"/>
      <w:lvlText w:val="%1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008"/>
        </w:tabs>
        <w:ind w:left="1008" w:hanging="360"/>
      </w:pPr>
      <w:rPr>
        <w:rFonts w:hint="default"/>
        <w:color w:val="E31837"/>
      </w:rPr>
    </w:lvl>
    <w:lvl w:ilvl="2">
      <w:start w:val="1"/>
      <w:numFmt w:val="lowerLetter"/>
      <w:lvlText w:val="%3."/>
      <w:lvlJc w:val="left"/>
      <w:pPr>
        <w:tabs>
          <w:tab w:val="num" w:pos="1440"/>
        </w:tabs>
        <w:ind w:left="1440" w:hanging="360"/>
      </w:pPr>
      <w:rPr>
        <w:rFonts w:hint="default"/>
        <w:color w:val="FF0000"/>
      </w:rPr>
    </w:lvl>
    <w:lvl w:ilvl="3">
      <w:start w:val="1"/>
      <w:numFmt w:val="lowerRoman"/>
      <w:lvlText w:val="%4."/>
      <w:lvlJc w:val="left"/>
      <w:pPr>
        <w:ind w:left="2232" w:hanging="360"/>
      </w:pPr>
      <w:rPr>
        <w:rFonts w:hint="default"/>
        <w:color w:val="E31837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1008"/>
        </w:tabs>
        <w:ind w:left="1008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4" w15:restartNumberingAfterBreak="0">
    <w:nsid w:val="366A30D6"/>
    <w:multiLevelType w:val="multilevel"/>
    <w:tmpl w:val="4094FEF8"/>
    <w:lvl w:ilvl="0">
      <w:start w:val="1"/>
      <w:numFmt w:val="upperRoman"/>
      <w:pStyle w:val="Apendixsection"/>
      <w:lvlText w:val="A-%1"/>
      <w:lvlJc w:val="left"/>
      <w:pPr>
        <w:tabs>
          <w:tab w:val="num" w:pos="1170"/>
        </w:tabs>
        <w:ind w:left="450" w:hanging="360"/>
      </w:pPr>
      <w:rPr>
        <w:rFonts w:hint="default"/>
      </w:rPr>
    </w:lvl>
    <w:lvl w:ilvl="1">
      <w:start w:val="1"/>
      <w:numFmt w:val="upperRoman"/>
      <w:lvlText w:val="%1-%2"/>
      <w:lvlJc w:val="left"/>
      <w:pPr>
        <w:tabs>
          <w:tab w:val="num" w:pos="1440"/>
        </w:tabs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440"/>
        </w:tabs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25" w15:restartNumberingAfterBreak="0">
    <w:nsid w:val="380B2FB4"/>
    <w:multiLevelType w:val="hybridMultilevel"/>
    <w:tmpl w:val="D4B0248C"/>
    <w:lvl w:ilvl="0" w:tplc="9358192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B9E4D4E"/>
    <w:multiLevelType w:val="multilevel"/>
    <w:tmpl w:val="BFB64E02"/>
    <w:lvl w:ilvl="0">
      <w:start w:val="1"/>
      <w:numFmt w:val="none"/>
      <w:pStyle w:val="Promotionmanagement"/>
      <w:lvlText w:val="%1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353"/>
        </w:tabs>
        <w:ind w:left="1353" w:hanging="360"/>
      </w:pPr>
      <w:rPr>
        <w:rFonts w:hint="default"/>
        <w:color w:val="FFC000"/>
      </w:rPr>
    </w:lvl>
    <w:lvl w:ilvl="2">
      <w:start w:val="1"/>
      <w:numFmt w:val="lowerLetter"/>
      <w:lvlText w:val="%3."/>
      <w:lvlJc w:val="left"/>
      <w:pPr>
        <w:tabs>
          <w:tab w:val="num" w:pos="1440"/>
        </w:tabs>
        <w:ind w:left="1440" w:hanging="360"/>
      </w:pPr>
      <w:rPr>
        <w:rFonts w:hint="default"/>
        <w:color w:val="FF0000"/>
      </w:rPr>
    </w:lvl>
    <w:lvl w:ilvl="3">
      <w:start w:val="1"/>
      <w:numFmt w:val="lowerRoman"/>
      <w:lvlText w:val="%4."/>
      <w:lvlJc w:val="left"/>
      <w:pPr>
        <w:ind w:left="2232" w:hanging="360"/>
      </w:pPr>
      <w:rPr>
        <w:rFonts w:hint="default"/>
        <w:color w:val="E31837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1008"/>
        </w:tabs>
        <w:ind w:left="1008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7" w15:restartNumberingAfterBreak="0">
    <w:nsid w:val="3D9B14FE"/>
    <w:multiLevelType w:val="hybridMultilevel"/>
    <w:tmpl w:val="E8C8C72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FB367C8"/>
    <w:multiLevelType w:val="hybridMultilevel"/>
    <w:tmpl w:val="4CB66C28"/>
    <w:lvl w:ilvl="0" w:tplc="AF34ED8A">
      <w:start w:val="1"/>
      <w:numFmt w:val="bullet"/>
      <w:pStyle w:val="Prerequisites"/>
      <w:lvlText w:val=""/>
      <w:lvlJc w:val="left"/>
      <w:pPr>
        <w:ind w:left="1080" w:hanging="360"/>
      </w:pPr>
      <w:rPr>
        <w:rFonts w:ascii="Wingdings 2" w:hAnsi="Wingdings 2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424F0037"/>
    <w:multiLevelType w:val="hybridMultilevel"/>
    <w:tmpl w:val="BFC809C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25F6A5C"/>
    <w:multiLevelType w:val="hybridMultilevel"/>
    <w:tmpl w:val="D4B0248C"/>
    <w:lvl w:ilvl="0" w:tplc="9358192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41A4DEA"/>
    <w:multiLevelType w:val="hybridMultilevel"/>
    <w:tmpl w:val="C226B2FA"/>
    <w:lvl w:ilvl="0" w:tplc="FB2ED69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A41633B"/>
    <w:multiLevelType w:val="hybridMultilevel"/>
    <w:tmpl w:val="77A0C366"/>
    <w:lvl w:ilvl="0" w:tplc="FB2ED69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BBF1D97"/>
    <w:multiLevelType w:val="hybridMultilevel"/>
    <w:tmpl w:val="ACC2108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4D7D0C0E"/>
    <w:multiLevelType w:val="hybridMultilevel"/>
    <w:tmpl w:val="77A0C366"/>
    <w:lvl w:ilvl="0" w:tplc="FB2ED69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06921CE"/>
    <w:multiLevelType w:val="hybridMultilevel"/>
    <w:tmpl w:val="77A0C366"/>
    <w:lvl w:ilvl="0" w:tplc="FB2ED69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2887203"/>
    <w:multiLevelType w:val="hybridMultilevel"/>
    <w:tmpl w:val="C226B2FA"/>
    <w:lvl w:ilvl="0" w:tplc="FB2ED69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56D0EEE"/>
    <w:multiLevelType w:val="hybridMultilevel"/>
    <w:tmpl w:val="21565D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7662D2E"/>
    <w:multiLevelType w:val="hybridMultilevel"/>
    <w:tmpl w:val="D4B0248C"/>
    <w:lvl w:ilvl="0" w:tplc="9358192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93930B0"/>
    <w:multiLevelType w:val="hybridMultilevel"/>
    <w:tmpl w:val="E0D61968"/>
    <w:lvl w:ilvl="0" w:tplc="22D2376E">
      <w:start w:val="1"/>
      <w:numFmt w:val="bullet"/>
      <w:pStyle w:val="TableListBullet1"/>
      <w:lvlText w:val=""/>
      <w:lvlJc w:val="left"/>
      <w:pPr>
        <w:ind w:left="360" w:hanging="360"/>
      </w:pPr>
      <w:rPr>
        <w:rFonts w:ascii="Wingdings" w:hAnsi="Wingdings" w:hint="default"/>
        <w:color w:val="F6BB00"/>
        <w:sz w:val="24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B4E035E"/>
    <w:multiLevelType w:val="hybridMultilevel"/>
    <w:tmpl w:val="1D6E46D6"/>
    <w:lvl w:ilvl="0" w:tplc="107A91B0">
      <w:start w:val="1"/>
      <w:numFmt w:val="decimal"/>
      <w:lvlText w:val="%1."/>
      <w:lvlJc w:val="left"/>
      <w:pPr>
        <w:ind w:left="115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4D51EEA"/>
    <w:multiLevelType w:val="hybridMultilevel"/>
    <w:tmpl w:val="82380180"/>
    <w:lvl w:ilvl="0" w:tplc="61465418">
      <w:start w:val="1"/>
      <w:numFmt w:val="bullet"/>
      <w:pStyle w:val="ListBullet2"/>
      <w:lvlText w:val="-"/>
      <w:lvlJc w:val="left"/>
      <w:pPr>
        <w:ind w:left="1440" w:hanging="360"/>
      </w:pPr>
      <w:rPr>
        <w:rFonts w:ascii="Adobe Caslon Pro Bold" w:hAnsi="Adobe Caslon Pro Bold" w:hint="default"/>
        <w:b/>
        <w:i w:val="0"/>
        <w:color w:val="5B9BD5" w:themeColor="accent1"/>
        <w:sz w:val="24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5251161"/>
    <w:multiLevelType w:val="hybridMultilevel"/>
    <w:tmpl w:val="C680C7FA"/>
    <w:lvl w:ilvl="0" w:tplc="040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6A33DAF"/>
    <w:multiLevelType w:val="hybridMultilevel"/>
    <w:tmpl w:val="77A0C366"/>
    <w:lvl w:ilvl="0" w:tplc="FB2ED69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6C02D92"/>
    <w:multiLevelType w:val="hybridMultilevel"/>
    <w:tmpl w:val="4024F950"/>
    <w:lvl w:ilvl="0" w:tplc="138ADD52">
      <w:start w:val="1"/>
      <w:numFmt w:val="bullet"/>
      <w:pStyle w:val="NoteHeading"/>
      <w:lvlText w:val=""/>
      <w:lvlPicBulletId w:val="0"/>
      <w:lvlJc w:val="left"/>
      <w:pPr>
        <w:ind w:left="1944" w:hanging="360"/>
      </w:pPr>
      <w:rPr>
        <w:rFonts w:ascii="Symbol" w:hAnsi="Symbol" w:hint="default"/>
        <w:b/>
        <w:i w:val="0"/>
        <w:color w:val="auto"/>
        <w:sz w:val="40"/>
      </w:rPr>
    </w:lvl>
    <w:lvl w:ilvl="1" w:tplc="04090003" w:tentative="1">
      <w:start w:val="1"/>
      <w:numFmt w:val="bullet"/>
      <w:lvlText w:val="o"/>
      <w:lvlJc w:val="left"/>
      <w:pPr>
        <w:tabs>
          <w:tab w:val="num" w:pos="3842"/>
        </w:tabs>
        <w:ind w:left="3842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4562"/>
        </w:tabs>
        <w:ind w:left="456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5282"/>
        </w:tabs>
        <w:ind w:left="528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6002"/>
        </w:tabs>
        <w:ind w:left="6002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6722"/>
        </w:tabs>
        <w:ind w:left="672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7442"/>
        </w:tabs>
        <w:ind w:left="744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8162"/>
        </w:tabs>
        <w:ind w:left="8162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8882"/>
        </w:tabs>
        <w:ind w:left="8882" w:hanging="360"/>
      </w:pPr>
      <w:rPr>
        <w:rFonts w:ascii="Wingdings" w:hAnsi="Wingdings" w:hint="default"/>
      </w:rPr>
    </w:lvl>
  </w:abstractNum>
  <w:abstractNum w:abstractNumId="45" w15:restartNumberingAfterBreak="0">
    <w:nsid w:val="690524BE"/>
    <w:multiLevelType w:val="hybridMultilevel"/>
    <w:tmpl w:val="D4B0248C"/>
    <w:lvl w:ilvl="0" w:tplc="9358192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161794C"/>
    <w:multiLevelType w:val="hybridMultilevel"/>
    <w:tmpl w:val="AAA05D44"/>
    <w:lvl w:ilvl="0" w:tplc="31CCAA9C">
      <w:start w:val="1"/>
      <w:numFmt w:val="bullet"/>
      <w:pStyle w:val="ListBullet1"/>
      <w:lvlText w:val=""/>
      <w:lvlJc w:val="left"/>
      <w:pPr>
        <w:ind w:left="360" w:hanging="360"/>
      </w:pPr>
      <w:rPr>
        <w:rFonts w:ascii="Wingdings" w:hAnsi="Wingdings" w:hint="default"/>
        <w:color w:val="5B9BD5" w:themeColor="accent1"/>
        <w:sz w:val="24"/>
      </w:rPr>
    </w:lvl>
    <w:lvl w:ilvl="1" w:tplc="04090003">
      <w:start w:val="1"/>
      <w:numFmt w:val="bullet"/>
      <w:lvlText w:val="o"/>
      <w:lvlJc w:val="left"/>
      <w:pPr>
        <w:tabs>
          <w:tab w:val="num" w:pos="792"/>
        </w:tabs>
        <w:ind w:left="792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1512"/>
        </w:tabs>
        <w:ind w:left="15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232"/>
        </w:tabs>
        <w:ind w:left="22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2952"/>
        </w:tabs>
        <w:ind w:left="2952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672"/>
        </w:tabs>
        <w:ind w:left="36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392"/>
        </w:tabs>
        <w:ind w:left="43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112"/>
        </w:tabs>
        <w:ind w:left="5112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5832"/>
        </w:tabs>
        <w:ind w:left="5832" w:hanging="360"/>
      </w:pPr>
      <w:rPr>
        <w:rFonts w:ascii="Wingdings" w:hAnsi="Wingdings" w:hint="default"/>
      </w:rPr>
    </w:lvl>
  </w:abstractNum>
  <w:abstractNum w:abstractNumId="47" w15:restartNumberingAfterBreak="0">
    <w:nsid w:val="72091E27"/>
    <w:multiLevelType w:val="hybridMultilevel"/>
    <w:tmpl w:val="0A7A2B68"/>
    <w:lvl w:ilvl="0" w:tplc="0409000F">
      <w:start w:val="1"/>
      <w:numFmt w:val="decimal"/>
      <w:lvlText w:val="%1."/>
      <w:lvlJc w:val="left"/>
      <w:pPr>
        <w:ind w:left="1152" w:hanging="360"/>
      </w:p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48" w15:restartNumberingAfterBreak="0">
    <w:nsid w:val="72BA185B"/>
    <w:multiLevelType w:val="hybridMultilevel"/>
    <w:tmpl w:val="276A5E82"/>
    <w:lvl w:ilvl="0" w:tplc="F87437B4">
      <w:start w:val="1"/>
      <w:numFmt w:val="decimal"/>
      <w:pStyle w:val="Number1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pStyle w:val="Number2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pStyle w:val="Number3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75AA5716"/>
    <w:multiLevelType w:val="hybridMultilevel"/>
    <w:tmpl w:val="3EB2B3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7C2F6FA9"/>
    <w:multiLevelType w:val="hybridMultilevel"/>
    <w:tmpl w:val="C922CAAA"/>
    <w:lvl w:ilvl="0" w:tplc="85822C6C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A504F488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89D8973A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25A0B9D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7A868D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EF46F04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9C4CA47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43AEDE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6C7C608A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51" w15:restartNumberingAfterBreak="0">
    <w:nsid w:val="7C8C5654"/>
    <w:multiLevelType w:val="hybridMultilevel"/>
    <w:tmpl w:val="77A0C366"/>
    <w:lvl w:ilvl="0" w:tplc="FB2ED69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7D4505E8"/>
    <w:multiLevelType w:val="hybridMultilevel"/>
    <w:tmpl w:val="D4B0248C"/>
    <w:lvl w:ilvl="0" w:tplc="9358192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7DB72E1C"/>
    <w:multiLevelType w:val="hybridMultilevel"/>
    <w:tmpl w:val="77A0C366"/>
    <w:lvl w:ilvl="0" w:tplc="FB2ED69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9"/>
  </w:num>
  <w:num w:numId="3">
    <w:abstractNumId w:val="2"/>
  </w:num>
  <w:num w:numId="4">
    <w:abstractNumId w:val="24"/>
  </w:num>
  <w:num w:numId="5">
    <w:abstractNumId w:val="1"/>
  </w:num>
  <w:num w:numId="6">
    <w:abstractNumId w:val="7"/>
  </w:num>
  <w:num w:numId="7">
    <w:abstractNumId w:val="3"/>
  </w:num>
  <w:num w:numId="8">
    <w:abstractNumId w:val="46"/>
  </w:num>
  <w:num w:numId="9">
    <w:abstractNumId w:val="41"/>
  </w:num>
  <w:num w:numId="10">
    <w:abstractNumId w:val="5"/>
  </w:num>
  <w:num w:numId="11">
    <w:abstractNumId w:val="44"/>
  </w:num>
  <w:num w:numId="12">
    <w:abstractNumId w:val="21"/>
  </w:num>
  <w:num w:numId="13">
    <w:abstractNumId w:val="28"/>
  </w:num>
  <w:num w:numId="14">
    <w:abstractNumId w:val="23"/>
  </w:num>
  <w:num w:numId="15">
    <w:abstractNumId w:val="17"/>
  </w:num>
  <w:num w:numId="16">
    <w:abstractNumId w:val="26"/>
  </w:num>
  <w:num w:numId="17">
    <w:abstractNumId w:val="19"/>
  </w:num>
  <w:num w:numId="18">
    <w:abstractNumId w:val="48"/>
  </w:num>
  <w:num w:numId="19">
    <w:abstractNumId w:val="13"/>
  </w:num>
  <w:num w:numId="20">
    <w:abstractNumId w:val="49"/>
  </w:num>
  <w:num w:numId="21">
    <w:abstractNumId w:val="47"/>
  </w:num>
  <w:num w:numId="22">
    <w:abstractNumId w:val="33"/>
  </w:num>
  <w:num w:numId="23">
    <w:abstractNumId w:val="42"/>
  </w:num>
  <w:num w:numId="24">
    <w:abstractNumId w:val="22"/>
  </w:num>
  <w:num w:numId="25">
    <w:abstractNumId w:val="16"/>
  </w:num>
  <w:num w:numId="26">
    <w:abstractNumId w:val="8"/>
  </w:num>
  <w:num w:numId="27">
    <w:abstractNumId w:val="10"/>
  </w:num>
  <w:num w:numId="28">
    <w:abstractNumId w:val="15"/>
  </w:num>
  <w:num w:numId="29">
    <w:abstractNumId w:val="53"/>
  </w:num>
  <w:num w:numId="30">
    <w:abstractNumId w:val="40"/>
  </w:num>
  <w:num w:numId="31">
    <w:abstractNumId w:val="37"/>
  </w:num>
  <w:num w:numId="32">
    <w:abstractNumId w:val="50"/>
  </w:num>
  <w:num w:numId="33">
    <w:abstractNumId w:val="27"/>
  </w:num>
  <w:num w:numId="34">
    <w:abstractNumId w:val="45"/>
  </w:num>
  <w:num w:numId="35">
    <w:abstractNumId w:val="11"/>
  </w:num>
  <w:num w:numId="36">
    <w:abstractNumId w:val="51"/>
  </w:num>
  <w:num w:numId="37">
    <w:abstractNumId w:val="38"/>
  </w:num>
  <w:num w:numId="38">
    <w:abstractNumId w:val="4"/>
  </w:num>
  <w:num w:numId="39">
    <w:abstractNumId w:val="20"/>
  </w:num>
  <w:num w:numId="40">
    <w:abstractNumId w:val="12"/>
  </w:num>
  <w:num w:numId="41">
    <w:abstractNumId w:val="25"/>
  </w:num>
  <w:num w:numId="42">
    <w:abstractNumId w:val="14"/>
  </w:num>
  <w:num w:numId="43">
    <w:abstractNumId w:val="9"/>
  </w:num>
  <w:num w:numId="44">
    <w:abstractNumId w:val="29"/>
  </w:num>
  <w:num w:numId="45">
    <w:abstractNumId w:val="36"/>
  </w:num>
  <w:num w:numId="46">
    <w:abstractNumId w:val="32"/>
  </w:num>
  <w:num w:numId="47">
    <w:abstractNumId w:val="52"/>
  </w:num>
  <w:num w:numId="48">
    <w:abstractNumId w:val="35"/>
  </w:num>
  <w:num w:numId="49">
    <w:abstractNumId w:val="18"/>
  </w:num>
  <w:num w:numId="50">
    <w:abstractNumId w:val="30"/>
  </w:num>
  <w:num w:numId="51">
    <w:abstractNumId w:val="31"/>
  </w:num>
  <w:num w:numId="52">
    <w:abstractNumId w:val="34"/>
  </w:num>
  <w:num w:numId="53">
    <w:abstractNumId w:val="43"/>
  </w:num>
  <w:num w:numId="54">
    <w:abstractNumId w:val="6"/>
  </w:num>
  <w:num w:numId="55">
    <w:abstractNumId w:val="17"/>
  </w:num>
  <w:num w:numId="56">
    <w:abstractNumId w:val="17"/>
  </w:num>
  <w:num w:numId="57">
    <w:abstractNumId w:val="17"/>
  </w:num>
  <w:numIdMacAtCleanup w:val="5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3"/>
  <w:activeWritingStyle w:appName="MSWord" w:lang="en-US" w:vendorID="64" w:dllVersion="5" w:nlCheck="1" w:checkStyle="1"/>
  <w:activeWritingStyle w:appName="MSWord" w:lang="en-GB" w:vendorID="64" w:dllVersion="5" w:nlCheck="1" w:checkStyle="1"/>
  <w:activeWritingStyle w:appName="MSWord" w:lang="en-US" w:vendorID="64" w:dllVersion="6" w:nlCheck="1" w:checkStyle="1"/>
  <w:activeWritingStyle w:appName="MSWord" w:lang="fr-FR" w:vendorID="64" w:dllVersion="6" w:nlCheck="1" w:checkStyle="1"/>
  <w:activeWritingStyle w:appName="MSWord" w:lang="en-GB" w:vendorID="64" w:dllVersion="6" w:nlCheck="1" w:checkStyle="1"/>
  <w:activeWritingStyle w:appName="MSWord" w:lang="en-IN" w:vendorID="64" w:dllVersion="6" w:nlCheck="1" w:checkStyle="1"/>
  <w:activeWritingStyle w:appName="MSWord" w:lang="en-IN" w:vendorID="64" w:dllVersion="0" w:nlCheck="1" w:checkStyle="0"/>
  <w:activeWritingStyle w:appName="MSWord" w:lang="en-US" w:vendorID="64" w:dllVersion="0" w:nlCheck="1" w:checkStyle="0"/>
  <w:activeWritingStyle w:appName="MSWord" w:lang="fr-FR" w:vendorID="64" w:dllVersion="0" w:nlCheck="1" w:checkStyle="0"/>
  <w:activeWritingStyle w:appName="MSWord" w:lang="en-IN" w:vendorID="64" w:dllVersion="4096" w:nlCheck="1" w:checkStyle="0"/>
  <w:activeWritingStyle w:appName="MSWord" w:lang="en-US" w:vendorID="64" w:dllVersion="4096" w:nlCheck="1" w:checkStyle="0"/>
  <w:activeWritingStyle w:appName="MSWord" w:lang="fr-FR" w:vendorID="64" w:dllVersion="4096" w:nlCheck="1" w:checkStyle="0"/>
  <w:proofState w:spelling="clean" w:grammar="clean"/>
  <w:attachedTemplate r:id="rId1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ocumentProtection w:edit="readOnly" w:formatting="1" w:enforcement="0"/>
  <w:defaultTabStop w:val="432"/>
  <w:clickAndTypeStyle w:val="BodyText20"/>
  <w:drawingGridHorizontalSpacing w:val="120"/>
  <w:displayHorizont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2470"/>
    <w:rsid w:val="00000184"/>
    <w:rsid w:val="0000064D"/>
    <w:rsid w:val="00000752"/>
    <w:rsid w:val="000007D1"/>
    <w:rsid w:val="000007E9"/>
    <w:rsid w:val="00000839"/>
    <w:rsid w:val="000009EF"/>
    <w:rsid w:val="00001579"/>
    <w:rsid w:val="00001654"/>
    <w:rsid w:val="00001BF1"/>
    <w:rsid w:val="00001C1D"/>
    <w:rsid w:val="00001E13"/>
    <w:rsid w:val="00002042"/>
    <w:rsid w:val="0000256C"/>
    <w:rsid w:val="0000258F"/>
    <w:rsid w:val="00002956"/>
    <w:rsid w:val="00002EC3"/>
    <w:rsid w:val="00003011"/>
    <w:rsid w:val="00003932"/>
    <w:rsid w:val="000040AB"/>
    <w:rsid w:val="0000438A"/>
    <w:rsid w:val="00004DDC"/>
    <w:rsid w:val="00005031"/>
    <w:rsid w:val="0000521A"/>
    <w:rsid w:val="00005988"/>
    <w:rsid w:val="00006054"/>
    <w:rsid w:val="000065D5"/>
    <w:rsid w:val="000065F0"/>
    <w:rsid w:val="00006B36"/>
    <w:rsid w:val="00006FA2"/>
    <w:rsid w:val="000072A1"/>
    <w:rsid w:val="0000765D"/>
    <w:rsid w:val="0000784D"/>
    <w:rsid w:val="000100A6"/>
    <w:rsid w:val="00010FE5"/>
    <w:rsid w:val="00011ED8"/>
    <w:rsid w:val="00011F68"/>
    <w:rsid w:val="000127E1"/>
    <w:rsid w:val="00012C39"/>
    <w:rsid w:val="00012FF5"/>
    <w:rsid w:val="0001319F"/>
    <w:rsid w:val="0001372C"/>
    <w:rsid w:val="000137BB"/>
    <w:rsid w:val="000138E0"/>
    <w:rsid w:val="00013964"/>
    <w:rsid w:val="00014398"/>
    <w:rsid w:val="00014973"/>
    <w:rsid w:val="00014AAF"/>
    <w:rsid w:val="00014FC3"/>
    <w:rsid w:val="000150EA"/>
    <w:rsid w:val="000158E5"/>
    <w:rsid w:val="00015BE4"/>
    <w:rsid w:val="00015FE1"/>
    <w:rsid w:val="0001600B"/>
    <w:rsid w:val="00016144"/>
    <w:rsid w:val="00016334"/>
    <w:rsid w:val="0001649B"/>
    <w:rsid w:val="00016F01"/>
    <w:rsid w:val="00017290"/>
    <w:rsid w:val="00017533"/>
    <w:rsid w:val="000177E5"/>
    <w:rsid w:val="00017DEA"/>
    <w:rsid w:val="000200D8"/>
    <w:rsid w:val="00020206"/>
    <w:rsid w:val="000204EC"/>
    <w:rsid w:val="000204F5"/>
    <w:rsid w:val="00020513"/>
    <w:rsid w:val="00020A0A"/>
    <w:rsid w:val="00021C80"/>
    <w:rsid w:val="00021D82"/>
    <w:rsid w:val="0002247E"/>
    <w:rsid w:val="00022C62"/>
    <w:rsid w:val="00022DBF"/>
    <w:rsid w:val="00022F28"/>
    <w:rsid w:val="00022F78"/>
    <w:rsid w:val="00023AC2"/>
    <w:rsid w:val="00023C37"/>
    <w:rsid w:val="00023D03"/>
    <w:rsid w:val="00023F23"/>
    <w:rsid w:val="000242DB"/>
    <w:rsid w:val="000249E9"/>
    <w:rsid w:val="00024A47"/>
    <w:rsid w:val="00024B04"/>
    <w:rsid w:val="00024B61"/>
    <w:rsid w:val="00024EB8"/>
    <w:rsid w:val="00025781"/>
    <w:rsid w:val="000262F7"/>
    <w:rsid w:val="00026959"/>
    <w:rsid w:val="00026E48"/>
    <w:rsid w:val="0002743C"/>
    <w:rsid w:val="00027616"/>
    <w:rsid w:val="00027653"/>
    <w:rsid w:val="000278E5"/>
    <w:rsid w:val="000279E2"/>
    <w:rsid w:val="00027A73"/>
    <w:rsid w:val="00027B1E"/>
    <w:rsid w:val="00027EFC"/>
    <w:rsid w:val="000301A9"/>
    <w:rsid w:val="0003055A"/>
    <w:rsid w:val="000305D1"/>
    <w:rsid w:val="000305F0"/>
    <w:rsid w:val="00030D3C"/>
    <w:rsid w:val="00030E49"/>
    <w:rsid w:val="000313B9"/>
    <w:rsid w:val="00031438"/>
    <w:rsid w:val="00031CC7"/>
    <w:rsid w:val="00031E24"/>
    <w:rsid w:val="00031EAC"/>
    <w:rsid w:val="00032054"/>
    <w:rsid w:val="00033D03"/>
    <w:rsid w:val="00034507"/>
    <w:rsid w:val="00034C65"/>
    <w:rsid w:val="00034D31"/>
    <w:rsid w:val="00034DD2"/>
    <w:rsid w:val="00034E08"/>
    <w:rsid w:val="00034E49"/>
    <w:rsid w:val="000354A9"/>
    <w:rsid w:val="0003552B"/>
    <w:rsid w:val="00035946"/>
    <w:rsid w:val="00035B75"/>
    <w:rsid w:val="000360F9"/>
    <w:rsid w:val="0003670A"/>
    <w:rsid w:val="00036AAC"/>
    <w:rsid w:val="00037600"/>
    <w:rsid w:val="00037BC6"/>
    <w:rsid w:val="00037D38"/>
    <w:rsid w:val="0004045D"/>
    <w:rsid w:val="00040516"/>
    <w:rsid w:val="00040639"/>
    <w:rsid w:val="00041037"/>
    <w:rsid w:val="00041063"/>
    <w:rsid w:val="000414B6"/>
    <w:rsid w:val="000418D9"/>
    <w:rsid w:val="0004225C"/>
    <w:rsid w:val="00042879"/>
    <w:rsid w:val="00043280"/>
    <w:rsid w:val="000434FB"/>
    <w:rsid w:val="000442AC"/>
    <w:rsid w:val="000444D1"/>
    <w:rsid w:val="0004463E"/>
    <w:rsid w:val="0004483D"/>
    <w:rsid w:val="00044BAF"/>
    <w:rsid w:val="00045835"/>
    <w:rsid w:val="000458EC"/>
    <w:rsid w:val="00045C43"/>
    <w:rsid w:val="00045FD6"/>
    <w:rsid w:val="00046136"/>
    <w:rsid w:val="00046230"/>
    <w:rsid w:val="00046812"/>
    <w:rsid w:val="000468F5"/>
    <w:rsid w:val="0004702F"/>
    <w:rsid w:val="000470C8"/>
    <w:rsid w:val="0004754E"/>
    <w:rsid w:val="00047B75"/>
    <w:rsid w:val="00047EBD"/>
    <w:rsid w:val="00050004"/>
    <w:rsid w:val="00050040"/>
    <w:rsid w:val="0005015F"/>
    <w:rsid w:val="00050162"/>
    <w:rsid w:val="000503F3"/>
    <w:rsid w:val="000504B2"/>
    <w:rsid w:val="00050946"/>
    <w:rsid w:val="00050C1E"/>
    <w:rsid w:val="00050D2B"/>
    <w:rsid w:val="00050D47"/>
    <w:rsid w:val="00050E60"/>
    <w:rsid w:val="00050FC8"/>
    <w:rsid w:val="00051128"/>
    <w:rsid w:val="00051235"/>
    <w:rsid w:val="0005172B"/>
    <w:rsid w:val="00051C01"/>
    <w:rsid w:val="00051D17"/>
    <w:rsid w:val="000526FD"/>
    <w:rsid w:val="00052C86"/>
    <w:rsid w:val="00052E5E"/>
    <w:rsid w:val="00053780"/>
    <w:rsid w:val="00053ABD"/>
    <w:rsid w:val="00053AF0"/>
    <w:rsid w:val="000540AD"/>
    <w:rsid w:val="000541FE"/>
    <w:rsid w:val="00054A1F"/>
    <w:rsid w:val="00054BE0"/>
    <w:rsid w:val="00054C90"/>
    <w:rsid w:val="00054CA3"/>
    <w:rsid w:val="00054CE2"/>
    <w:rsid w:val="00054FD9"/>
    <w:rsid w:val="00055D15"/>
    <w:rsid w:val="00055FCF"/>
    <w:rsid w:val="00055FE0"/>
    <w:rsid w:val="000561B7"/>
    <w:rsid w:val="000566DE"/>
    <w:rsid w:val="0005678B"/>
    <w:rsid w:val="000568A8"/>
    <w:rsid w:val="00056BC8"/>
    <w:rsid w:val="00056CA2"/>
    <w:rsid w:val="00057278"/>
    <w:rsid w:val="00057BEE"/>
    <w:rsid w:val="00057F66"/>
    <w:rsid w:val="00060631"/>
    <w:rsid w:val="00060A1C"/>
    <w:rsid w:val="00060BED"/>
    <w:rsid w:val="00060CD4"/>
    <w:rsid w:val="000613CE"/>
    <w:rsid w:val="0006149C"/>
    <w:rsid w:val="000614C4"/>
    <w:rsid w:val="00061D32"/>
    <w:rsid w:val="000623A0"/>
    <w:rsid w:val="00062441"/>
    <w:rsid w:val="00062950"/>
    <w:rsid w:val="00062B9C"/>
    <w:rsid w:val="00062F81"/>
    <w:rsid w:val="00063046"/>
    <w:rsid w:val="0006354A"/>
    <w:rsid w:val="00063967"/>
    <w:rsid w:val="00064079"/>
    <w:rsid w:val="00064323"/>
    <w:rsid w:val="0006432C"/>
    <w:rsid w:val="0006489E"/>
    <w:rsid w:val="000648EB"/>
    <w:rsid w:val="00064A9C"/>
    <w:rsid w:val="00065046"/>
    <w:rsid w:val="0006504C"/>
    <w:rsid w:val="0006507B"/>
    <w:rsid w:val="0006516C"/>
    <w:rsid w:val="000651E6"/>
    <w:rsid w:val="000658E3"/>
    <w:rsid w:val="00065BB1"/>
    <w:rsid w:val="00065E52"/>
    <w:rsid w:val="00066460"/>
    <w:rsid w:val="000667D3"/>
    <w:rsid w:val="00066FDF"/>
    <w:rsid w:val="000675BC"/>
    <w:rsid w:val="000677BC"/>
    <w:rsid w:val="00067A1A"/>
    <w:rsid w:val="00067EAA"/>
    <w:rsid w:val="00070940"/>
    <w:rsid w:val="00070ADB"/>
    <w:rsid w:val="00070D57"/>
    <w:rsid w:val="00071419"/>
    <w:rsid w:val="00071C93"/>
    <w:rsid w:val="00071E8D"/>
    <w:rsid w:val="000728B6"/>
    <w:rsid w:val="00073104"/>
    <w:rsid w:val="00073478"/>
    <w:rsid w:val="00073525"/>
    <w:rsid w:val="00074399"/>
    <w:rsid w:val="0007468A"/>
    <w:rsid w:val="00074BBC"/>
    <w:rsid w:val="00074C7F"/>
    <w:rsid w:val="000754FD"/>
    <w:rsid w:val="00075A05"/>
    <w:rsid w:val="00075B4D"/>
    <w:rsid w:val="000763AF"/>
    <w:rsid w:val="00076670"/>
    <w:rsid w:val="00076955"/>
    <w:rsid w:val="00076C5C"/>
    <w:rsid w:val="0007761E"/>
    <w:rsid w:val="00077A51"/>
    <w:rsid w:val="00077F61"/>
    <w:rsid w:val="0008069D"/>
    <w:rsid w:val="00080D15"/>
    <w:rsid w:val="00080EA2"/>
    <w:rsid w:val="000812A1"/>
    <w:rsid w:val="000817AB"/>
    <w:rsid w:val="0008185C"/>
    <w:rsid w:val="00081A0D"/>
    <w:rsid w:val="00081A26"/>
    <w:rsid w:val="00082343"/>
    <w:rsid w:val="000823C1"/>
    <w:rsid w:val="000825D9"/>
    <w:rsid w:val="000831AE"/>
    <w:rsid w:val="00083858"/>
    <w:rsid w:val="000838FA"/>
    <w:rsid w:val="00083DB8"/>
    <w:rsid w:val="00083FB4"/>
    <w:rsid w:val="00084260"/>
    <w:rsid w:val="00084325"/>
    <w:rsid w:val="00084397"/>
    <w:rsid w:val="00084439"/>
    <w:rsid w:val="00084484"/>
    <w:rsid w:val="0008449C"/>
    <w:rsid w:val="0008475F"/>
    <w:rsid w:val="00084B19"/>
    <w:rsid w:val="0008552B"/>
    <w:rsid w:val="000860F1"/>
    <w:rsid w:val="00086482"/>
    <w:rsid w:val="000865FC"/>
    <w:rsid w:val="0008667F"/>
    <w:rsid w:val="00087132"/>
    <w:rsid w:val="00087370"/>
    <w:rsid w:val="000874F9"/>
    <w:rsid w:val="00087538"/>
    <w:rsid w:val="0008756A"/>
    <w:rsid w:val="00087672"/>
    <w:rsid w:val="00087A80"/>
    <w:rsid w:val="00087B2D"/>
    <w:rsid w:val="00087C28"/>
    <w:rsid w:val="00087FFD"/>
    <w:rsid w:val="0009029A"/>
    <w:rsid w:val="0009046C"/>
    <w:rsid w:val="00090581"/>
    <w:rsid w:val="000907C3"/>
    <w:rsid w:val="00090835"/>
    <w:rsid w:val="000909D0"/>
    <w:rsid w:val="00091703"/>
    <w:rsid w:val="00092520"/>
    <w:rsid w:val="0009316E"/>
    <w:rsid w:val="000931BE"/>
    <w:rsid w:val="0009342F"/>
    <w:rsid w:val="00093A98"/>
    <w:rsid w:val="00093C19"/>
    <w:rsid w:val="00093D92"/>
    <w:rsid w:val="00093E24"/>
    <w:rsid w:val="000943CD"/>
    <w:rsid w:val="0009455D"/>
    <w:rsid w:val="00094721"/>
    <w:rsid w:val="00095B87"/>
    <w:rsid w:val="00095BB0"/>
    <w:rsid w:val="00095DB1"/>
    <w:rsid w:val="00095F73"/>
    <w:rsid w:val="000964A7"/>
    <w:rsid w:val="00096527"/>
    <w:rsid w:val="00096976"/>
    <w:rsid w:val="0009698F"/>
    <w:rsid w:val="00096B12"/>
    <w:rsid w:val="00096B48"/>
    <w:rsid w:val="00096BAC"/>
    <w:rsid w:val="00097314"/>
    <w:rsid w:val="000974C9"/>
    <w:rsid w:val="00097F0A"/>
    <w:rsid w:val="000A0096"/>
    <w:rsid w:val="000A01EB"/>
    <w:rsid w:val="000A06E9"/>
    <w:rsid w:val="000A0A73"/>
    <w:rsid w:val="000A0CB8"/>
    <w:rsid w:val="000A0D5D"/>
    <w:rsid w:val="000A171A"/>
    <w:rsid w:val="000A1AEE"/>
    <w:rsid w:val="000A1DE1"/>
    <w:rsid w:val="000A1EA4"/>
    <w:rsid w:val="000A24AC"/>
    <w:rsid w:val="000A308D"/>
    <w:rsid w:val="000A33ED"/>
    <w:rsid w:val="000A38CA"/>
    <w:rsid w:val="000A44DD"/>
    <w:rsid w:val="000A464A"/>
    <w:rsid w:val="000A4863"/>
    <w:rsid w:val="000A4B8C"/>
    <w:rsid w:val="000A5CA5"/>
    <w:rsid w:val="000A5DA1"/>
    <w:rsid w:val="000A5EE2"/>
    <w:rsid w:val="000A63F6"/>
    <w:rsid w:val="000A64B9"/>
    <w:rsid w:val="000A6DF6"/>
    <w:rsid w:val="000A6EF8"/>
    <w:rsid w:val="000A74B1"/>
    <w:rsid w:val="000A75EC"/>
    <w:rsid w:val="000A779E"/>
    <w:rsid w:val="000A785C"/>
    <w:rsid w:val="000A7C3F"/>
    <w:rsid w:val="000A7CDD"/>
    <w:rsid w:val="000B02EC"/>
    <w:rsid w:val="000B0CE4"/>
    <w:rsid w:val="000B152E"/>
    <w:rsid w:val="000B1692"/>
    <w:rsid w:val="000B18B5"/>
    <w:rsid w:val="000B1B55"/>
    <w:rsid w:val="000B1DFF"/>
    <w:rsid w:val="000B299F"/>
    <w:rsid w:val="000B29AD"/>
    <w:rsid w:val="000B344F"/>
    <w:rsid w:val="000B3B2E"/>
    <w:rsid w:val="000B42EE"/>
    <w:rsid w:val="000B4B43"/>
    <w:rsid w:val="000B4D9D"/>
    <w:rsid w:val="000B5480"/>
    <w:rsid w:val="000B568E"/>
    <w:rsid w:val="000B5C77"/>
    <w:rsid w:val="000B5D36"/>
    <w:rsid w:val="000B614D"/>
    <w:rsid w:val="000B6365"/>
    <w:rsid w:val="000B6F67"/>
    <w:rsid w:val="000B706E"/>
    <w:rsid w:val="000B7F6F"/>
    <w:rsid w:val="000C0681"/>
    <w:rsid w:val="000C1AD1"/>
    <w:rsid w:val="000C1D83"/>
    <w:rsid w:val="000C1D84"/>
    <w:rsid w:val="000C1DB2"/>
    <w:rsid w:val="000C1FFA"/>
    <w:rsid w:val="000C24D3"/>
    <w:rsid w:val="000C2943"/>
    <w:rsid w:val="000C2ED8"/>
    <w:rsid w:val="000C31DE"/>
    <w:rsid w:val="000C3428"/>
    <w:rsid w:val="000C355F"/>
    <w:rsid w:val="000C45E2"/>
    <w:rsid w:val="000C4B64"/>
    <w:rsid w:val="000C4E81"/>
    <w:rsid w:val="000C5BA7"/>
    <w:rsid w:val="000C5D92"/>
    <w:rsid w:val="000C618A"/>
    <w:rsid w:val="000C6672"/>
    <w:rsid w:val="000C66CD"/>
    <w:rsid w:val="000C6943"/>
    <w:rsid w:val="000C6C95"/>
    <w:rsid w:val="000C71DC"/>
    <w:rsid w:val="000C740C"/>
    <w:rsid w:val="000C762A"/>
    <w:rsid w:val="000C765A"/>
    <w:rsid w:val="000C7BF4"/>
    <w:rsid w:val="000D01BD"/>
    <w:rsid w:val="000D1967"/>
    <w:rsid w:val="000D1EF5"/>
    <w:rsid w:val="000D20F1"/>
    <w:rsid w:val="000D245F"/>
    <w:rsid w:val="000D25E3"/>
    <w:rsid w:val="000D2E66"/>
    <w:rsid w:val="000D394C"/>
    <w:rsid w:val="000D3ECE"/>
    <w:rsid w:val="000D464E"/>
    <w:rsid w:val="000D560C"/>
    <w:rsid w:val="000D57B6"/>
    <w:rsid w:val="000D5B46"/>
    <w:rsid w:val="000D5C1D"/>
    <w:rsid w:val="000D5FAC"/>
    <w:rsid w:val="000D603C"/>
    <w:rsid w:val="000D6CB5"/>
    <w:rsid w:val="000D6F8F"/>
    <w:rsid w:val="000D76FC"/>
    <w:rsid w:val="000D7742"/>
    <w:rsid w:val="000E079F"/>
    <w:rsid w:val="000E0CF1"/>
    <w:rsid w:val="000E0E2D"/>
    <w:rsid w:val="000E1611"/>
    <w:rsid w:val="000E1821"/>
    <w:rsid w:val="000E1F29"/>
    <w:rsid w:val="000E2453"/>
    <w:rsid w:val="000E2509"/>
    <w:rsid w:val="000E2684"/>
    <w:rsid w:val="000E2A1E"/>
    <w:rsid w:val="000E35EB"/>
    <w:rsid w:val="000E3970"/>
    <w:rsid w:val="000E3B0F"/>
    <w:rsid w:val="000E418A"/>
    <w:rsid w:val="000E42EC"/>
    <w:rsid w:val="000E4663"/>
    <w:rsid w:val="000E4864"/>
    <w:rsid w:val="000E4DCE"/>
    <w:rsid w:val="000E52D1"/>
    <w:rsid w:val="000E5563"/>
    <w:rsid w:val="000E55CB"/>
    <w:rsid w:val="000E5FF6"/>
    <w:rsid w:val="000E62C4"/>
    <w:rsid w:val="000E63B9"/>
    <w:rsid w:val="000E65B3"/>
    <w:rsid w:val="000E68B8"/>
    <w:rsid w:val="000E6E77"/>
    <w:rsid w:val="000E70B7"/>
    <w:rsid w:val="000E74E4"/>
    <w:rsid w:val="000E79EB"/>
    <w:rsid w:val="000E7D78"/>
    <w:rsid w:val="000E7F20"/>
    <w:rsid w:val="000F045A"/>
    <w:rsid w:val="000F06FE"/>
    <w:rsid w:val="000F08BB"/>
    <w:rsid w:val="000F08BD"/>
    <w:rsid w:val="000F0D1D"/>
    <w:rsid w:val="000F10B2"/>
    <w:rsid w:val="000F16DA"/>
    <w:rsid w:val="000F1751"/>
    <w:rsid w:val="000F1814"/>
    <w:rsid w:val="000F1953"/>
    <w:rsid w:val="000F2079"/>
    <w:rsid w:val="000F209F"/>
    <w:rsid w:val="000F2A8D"/>
    <w:rsid w:val="000F2B4D"/>
    <w:rsid w:val="000F2CA4"/>
    <w:rsid w:val="000F30AE"/>
    <w:rsid w:val="000F3B57"/>
    <w:rsid w:val="000F3B67"/>
    <w:rsid w:val="000F3C70"/>
    <w:rsid w:val="000F3D98"/>
    <w:rsid w:val="000F4507"/>
    <w:rsid w:val="000F486D"/>
    <w:rsid w:val="000F49CF"/>
    <w:rsid w:val="000F4C6F"/>
    <w:rsid w:val="000F4FB6"/>
    <w:rsid w:val="000F4FBF"/>
    <w:rsid w:val="000F54CF"/>
    <w:rsid w:val="000F5679"/>
    <w:rsid w:val="000F59F3"/>
    <w:rsid w:val="000F6051"/>
    <w:rsid w:val="000F61A0"/>
    <w:rsid w:val="000F666F"/>
    <w:rsid w:val="000F669E"/>
    <w:rsid w:val="000F70ED"/>
    <w:rsid w:val="00100524"/>
    <w:rsid w:val="0010058F"/>
    <w:rsid w:val="00100F45"/>
    <w:rsid w:val="00101402"/>
    <w:rsid w:val="001017CD"/>
    <w:rsid w:val="00101B46"/>
    <w:rsid w:val="0010226A"/>
    <w:rsid w:val="00103369"/>
    <w:rsid w:val="00103488"/>
    <w:rsid w:val="00103852"/>
    <w:rsid w:val="001039E8"/>
    <w:rsid w:val="00103E40"/>
    <w:rsid w:val="001042CB"/>
    <w:rsid w:val="001049A3"/>
    <w:rsid w:val="001049CF"/>
    <w:rsid w:val="00104D4A"/>
    <w:rsid w:val="00104DE5"/>
    <w:rsid w:val="00105533"/>
    <w:rsid w:val="00105847"/>
    <w:rsid w:val="0010671A"/>
    <w:rsid w:val="00106AD3"/>
    <w:rsid w:val="00106DBB"/>
    <w:rsid w:val="0010749A"/>
    <w:rsid w:val="001078DB"/>
    <w:rsid w:val="00110456"/>
    <w:rsid w:val="0011075C"/>
    <w:rsid w:val="00110F5D"/>
    <w:rsid w:val="0011129C"/>
    <w:rsid w:val="001113B6"/>
    <w:rsid w:val="0011201B"/>
    <w:rsid w:val="0011222A"/>
    <w:rsid w:val="0011270D"/>
    <w:rsid w:val="001127BC"/>
    <w:rsid w:val="00112CDB"/>
    <w:rsid w:val="0011327B"/>
    <w:rsid w:val="00113305"/>
    <w:rsid w:val="00113715"/>
    <w:rsid w:val="00113C2A"/>
    <w:rsid w:val="00113CCF"/>
    <w:rsid w:val="00114FF1"/>
    <w:rsid w:val="001150DE"/>
    <w:rsid w:val="0011582A"/>
    <w:rsid w:val="00115C0B"/>
    <w:rsid w:val="00115E22"/>
    <w:rsid w:val="00115E26"/>
    <w:rsid w:val="00115E56"/>
    <w:rsid w:val="00115FB1"/>
    <w:rsid w:val="0011636E"/>
    <w:rsid w:val="00116D10"/>
    <w:rsid w:val="00116EC6"/>
    <w:rsid w:val="00117430"/>
    <w:rsid w:val="001178D9"/>
    <w:rsid w:val="00117A1D"/>
    <w:rsid w:val="00117A53"/>
    <w:rsid w:val="00117F49"/>
    <w:rsid w:val="00120070"/>
    <w:rsid w:val="00121D0D"/>
    <w:rsid w:val="001221A1"/>
    <w:rsid w:val="00122241"/>
    <w:rsid w:val="001226CB"/>
    <w:rsid w:val="001227CE"/>
    <w:rsid w:val="00122883"/>
    <w:rsid w:val="001229CA"/>
    <w:rsid w:val="00122CF6"/>
    <w:rsid w:val="00122EEC"/>
    <w:rsid w:val="00123099"/>
    <w:rsid w:val="0012338B"/>
    <w:rsid w:val="00123954"/>
    <w:rsid w:val="00123C19"/>
    <w:rsid w:val="00123CFD"/>
    <w:rsid w:val="001242AC"/>
    <w:rsid w:val="00124304"/>
    <w:rsid w:val="00124919"/>
    <w:rsid w:val="00124C60"/>
    <w:rsid w:val="00126120"/>
    <w:rsid w:val="0012676A"/>
    <w:rsid w:val="001267E7"/>
    <w:rsid w:val="00127556"/>
    <w:rsid w:val="00127850"/>
    <w:rsid w:val="00127BEB"/>
    <w:rsid w:val="00127F07"/>
    <w:rsid w:val="00130006"/>
    <w:rsid w:val="00130A06"/>
    <w:rsid w:val="00130AB7"/>
    <w:rsid w:val="00130F1E"/>
    <w:rsid w:val="0013103C"/>
    <w:rsid w:val="00131730"/>
    <w:rsid w:val="00131737"/>
    <w:rsid w:val="00132320"/>
    <w:rsid w:val="00132A3E"/>
    <w:rsid w:val="00133729"/>
    <w:rsid w:val="00133C57"/>
    <w:rsid w:val="00133FB4"/>
    <w:rsid w:val="0013482F"/>
    <w:rsid w:val="00134922"/>
    <w:rsid w:val="00134B45"/>
    <w:rsid w:val="00134EA5"/>
    <w:rsid w:val="001350BD"/>
    <w:rsid w:val="00135CC5"/>
    <w:rsid w:val="001361B2"/>
    <w:rsid w:val="0013621D"/>
    <w:rsid w:val="0013637A"/>
    <w:rsid w:val="0013641C"/>
    <w:rsid w:val="00136B4A"/>
    <w:rsid w:val="00136C8B"/>
    <w:rsid w:val="00136C9A"/>
    <w:rsid w:val="00136E56"/>
    <w:rsid w:val="00136EF4"/>
    <w:rsid w:val="001401B9"/>
    <w:rsid w:val="00140E67"/>
    <w:rsid w:val="0014124F"/>
    <w:rsid w:val="001418FC"/>
    <w:rsid w:val="00141B5C"/>
    <w:rsid w:val="00141E74"/>
    <w:rsid w:val="0014253C"/>
    <w:rsid w:val="00142693"/>
    <w:rsid w:val="00142B06"/>
    <w:rsid w:val="0014323C"/>
    <w:rsid w:val="0014325C"/>
    <w:rsid w:val="00143B73"/>
    <w:rsid w:val="00143C07"/>
    <w:rsid w:val="00143D90"/>
    <w:rsid w:val="00144450"/>
    <w:rsid w:val="0014483A"/>
    <w:rsid w:val="00145467"/>
    <w:rsid w:val="00145A74"/>
    <w:rsid w:val="001461EF"/>
    <w:rsid w:val="001466D8"/>
    <w:rsid w:val="00146AF6"/>
    <w:rsid w:val="001473CF"/>
    <w:rsid w:val="001474C2"/>
    <w:rsid w:val="0014751D"/>
    <w:rsid w:val="00147681"/>
    <w:rsid w:val="001479A3"/>
    <w:rsid w:val="00147FD5"/>
    <w:rsid w:val="00150B07"/>
    <w:rsid w:val="00150D05"/>
    <w:rsid w:val="00150E55"/>
    <w:rsid w:val="00151953"/>
    <w:rsid w:val="001519AD"/>
    <w:rsid w:val="001519D8"/>
    <w:rsid w:val="00151C6E"/>
    <w:rsid w:val="00151CF8"/>
    <w:rsid w:val="00151ECB"/>
    <w:rsid w:val="00151F30"/>
    <w:rsid w:val="00152254"/>
    <w:rsid w:val="00152471"/>
    <w:rsid w:val="00152987"/>
    <w:rsid w:val="00152A64"/>
    <w:rsid w:val="001534FC"/>
    <w:rsid w:val="00153C6F"/>
    <w:rsid w:val="00153C80"/>
    <w:rsid w:val="00153FB1"/>
    <w:rsid w:val="00154A51"/>
    <w:rsid w:val="00154C0D"/>
    <w:rsid w:val="0015563A"/>
    <w:rsid w:val="001557C1"/>
    <w:rsid w:val="001559D3"/>
    <w:rsid w:val="00155E43"/>
    <w:rsid w:val="00155F60"/>
    <w:rsid w:val="00156230"/>
    <w:rsid w:val="0015627B"/>
    <w:rsid w:val="00156344"/>
    <w:rsid w:val="001564FC"/>
    <w:rsid w:val="00156B79"/>
    <w:rsid w:val="00156F15"/>
    <w:rsid w:val="00157177"/>
    <w:rsid w:val="0015731E"/>
    <w:rsid w:val="00157EF6"/>
    <w:rsid w:val="00160223"/>
    <w:rsid w:val="00160E16"/>
    <w:rsid w:val="0016101E"/>
    <w:rsid w:val="001612D1"/>
    <w:rsid w:val="0016190F"/>
    <w:rsid w:val="00161ADA"/>
    <w:rsid w:val="00161C84"/>
    <w:rsid w:val="00161DC2"/>
    <w:rsid w:val="00161E2C"/>
    <w:rsid w:val="00162423"/>
    <w:rsid w:val="00162779"/>
    <w:rsid w:val="00162835"/>
    <w:rsid w:val="001629FD"/>
    <w:rsid w:val="00162CA5"/>
    <w:rsid w:val="00162D1E"/>
    <w:rsid w:val="00162DB0"/>
    <w:rsid w:val="00163973"/>
    <w:rsid w:val="00163B9F"/>
    <w:rsid w:val="00163BF4"/>
    <w:rsid w:val="001641BC"/>
    <w:rsid w:val="00164711"/>
    <w:rsid w:val="00164CFC"/>
    <w:rsid w:val="00165797"/>
    <w:rsid w:val="00165932"/>
    <w:rsid w:val="00165941"/>
    <w:rsid w:val="0016598F"/>
    <w:rsid w:val="00166275"/>
    <w:rsid w:val="00166721"/>
    <w:rsid w:val="00166A7A"/>
    <w:rsid w:val="00166DD1"/>
    <w:rsid w:val="001670C3"/>
    <w:rsid w:val="0016735C"/>
    <w:rsid w:val="0016740C"/>
    <w:rsid w:val="00167606"/>
    <w:rsid w:val="00167B9F"/>
    <w:rsid w:val="001708B2"/>
    <w:rsid w:val="0017090F"/>
    <w:rsid w:val="00170D32"/>
    <w:rsid w:val="00170E7C"/>
    <w:rsid w:val="00170F14"/>
    <w:rsid w:val="00171921"/>
    <w:rsid w:val="00171F2A"/>
    <w:rsid w:val="001723BE"/>
    <w:rsid w:val="00172C22"/>
    <w:rsid w:val="00172CEB"/>
    <w:rsid w:val="001732A0"/>
    <w:rsid w:val="001734E8"/>
    <w:rsid w:val="00173C60"/>
    <w:rsid w:val="00174C70"/>
    <w:rsid w:val="001753EA"/>
    <w:rsid w:val="001758A4"/>
    <w:rsid w:val="00175AB0"/>
    <w:rsid w:val="00176677"/>
    <w:rsid w:val="00176721"/>
    <w:rsid w:val="00176E67"/>
    <w:rsid w:val="00176F6A"/>
    <w:rsid w:val="001771C8"/>
    <w:rsid w:val="001773FD"/>
    <w:rsid w:val="00177482"/>
    <w:rsid w:val="00177B24"/>
    <w:rsid w:val="00177D91"/>
    <w:rsid w:val="0018011B"/>
    <w:rsid w:val="00180A0D"/>
    <w:rsid w:val="00180C5D"/>
    <w:rsid w:val="00180D59"/>
    <w:rsid w:val="00180E95"/>
    <w:rsid w:val="00181058"/>
    <w:rsid w:val="0018178D"/>
    <w:rsid w:val="00181894"/>
    <w:rsid w:val="00181994"/>
    <w:rsid w:val="00181CB7"/>
    <w:rsid w:val="00182628"/>
    <w:rsid w:val="00182756"/>
    <w:rsid w:val="0018296F"/>
    <w:rsid w:val="00182A56"/>
    <w:rsid w:val="00182AE4"/>
    <w:rsid w:val="00182E70"/>
    <w:rsid w:val="00183298"/>
    <w:rsid w:val="0018348F"/>
    <w:rsid w:val="001835B9"/>
    <w:rsid w:val="001835BD"/>
    <w:rsid w:val="00183D8D"/>
    <w:rsid w:val="001840B6"/>
    <w:rsid w:val="00184490"/>
    <w:rsid w:val="001846E1"/>
    <w:rsid w:val="00184B6D"/>
    <w:rsid w:val="00184C62"/>
    <w:rsid w:val="00185316"/>
    <w:rsid w:val="00185688"/>
    <w:rsid w:val="00185812"/>
    <w:rsid w:val="001859AE"/>
    <w:rsid w:val="001861D0"/>
    <w:rsid w:val="00186769"/>
    <w:rsid w:val="00186909"/>
    <w:rsid w:val="00186F08"/>
    <w:rsid w:val="00187014"/>
    <w:rsid w:val="0018724A"/>
    <w:rsid w:val="00187698"/>
    <w:rsid w:val="001876DF"/>
    <w:rsid w:val="00187763"/>
    <w:rsid w:val="00191291"/>
    <w:rsid w:val="0019162B"/>
    <w:rsid w:val="00191AE2"/>
    <w:rsid w:val="0019209A"/>
    <w:rsid w:val="00192BE1"/>
    <w:rsid w:val="00192CAD"/>
    <w:rsid w:val="00192D11"/>
    <w:rsid w:val="00192EB8"/>
    <w:rsid w:val="00193669"/>
    <w:rsid w:val="001947F1"/>
    <w:rsid w:val="00194DCF"/>
    <w:rsid w:val="00194EE9"/>
    <w:rsid w:val="00195900"/>
    <w:rsid w:val="00195D98"/>
    <w:rsid w:val="00195DC9"/>
    <w:rsid w:val="0019615B"/>
    <w:rsid w:val="00196990"/>
    <w:rsid w:val="00196B32"/>
    <w:rsid w:val="001971AE"/>
    <w:rsid w:val="001972EF"/>
    <w:rsid w:val="001975D2"/>
    <w:rsid w:val="001976D2"/>
    <w:rsid w:val="00197EDF"/>
    <w:rsid w:val="00197F28"/>
    <w:rsid w:val="001A08E9"/>
    <w:rsid w:val="001A0937"/>
    <w:rsid w:val="001A09BF"/>
    <w:rsid w:val="001A0BE9"/>
    <w:rsid w:val="001A0E9E"/>
    <w:rsid w:val="001A12BD"/>
    <w:rsid w:val="001A136D"/>
    <w:rsid w:val="001A192F"/>
    <w:rsid w:val="001A1CB9"/>
    <w:rsid w:val="001A257F"/>
    <w:rsid w:val="001A28A1"/>
    <w:rsid w:val="001A3153"/>
    <w:rsid w:val="001A3465"/>
    <w:rsid w:val="001A3873"/>
    <w:rsid w:val="001A3AC9"/>
    <w:rsid w:val="001A3B58"/>
    <w:rsid w:val="001A3C44"/>
    <w:rsid w:val="001A3EA6"/>
    <w:rsid w:val="001A3F34"/>
    <w:rsid w:val="001A435E"/>
    <w:rsid w:val="001A476B"/>
    <w:rsid w:val="001A4B9B"/>
    <w:rsid w:val="001A54CA"/>
    <w:rsid w:val="001A61DD"/>
    <w:rsid w:val="001A65E2"/>
    <w:rsid w:val="001A6628"/>
    <w:rsid w:val="001A6731"/>
    <w:rsid w:val="001A6A0A"/>
    <w:rsid w:val="001A6A15"/>
    <w:rsid w:val="001A6D5F"/>
    <w:rsid w:val="001A702A"/>
    <w:rsid w:val="001A703F"/>
    <w:rsid w:val="001A72E2"/>
    <w:rsid w:val="001A7479"/>
    <w:rsid w:val="001A78B7"/>
    <w:rsid w:val="001A79D8"/>
    <w:rsid w:val="001A7A69"/>
    <w:rsid w:val="001A7B09"/>
    <w:rsid w:val="001A7C93"/>
    <w:rsid w:val="001A7DFF"/>
    <w:rsid w:val="001B0184"/>
    <w:rsid w:val="001B0426"/>
    <w:rsid w:val="001B0BEC"/>
    <w:rsid w:val="001B14C1"/>
    <w:rsid w:val="001B1957"/>
    <w:rsid w:val="001B1AC6"/>
    <w:rsid w:val="001B1C3D"/>
    <w:rsid w:val="001B1CE6"/>
    <w:rsid w:val="001B29FF"/>
    <w:rsid w:val="001B2F3A"/>
    <w:rsid w:val="001B30E8"/>
    <w:rsid w:val="001B46A5"/>
    <w:rsid w:val="001B49FC"/>
    <w:rsid w:val="001B4AD8"/>
    <w:rsid w:val="001B4EF8"/>
    <w:rsid w:val="001B527C"/>
    <w:rsid w:val="001B53F5"/>
    <w:rsid w:val="001B543D"/>
    <w:rsid w:val="001B5CC5"/>
    <w:rsid w:val="001B5F7D"/>
    <w:rsid w:val="001B60B3"/>
    <w:rsid w:val="001B634B"/>
    <w:rsid w:val="001B6DE9"/>
    <w:rsid w:val="001B6E4F"/>
    <w:rsid w:val="001B740F"/>
    <w:rsid w:val="001B7E33"/>
    <w:rsid w:val="001C0041"/>
    <w:rsid w:val="001C0A88"/>
    <w:rsid w:val="001C1A52"/>
    <w:rsid w:val="001C1ED7"/>
    <w:rsid w:val="001C21D6"/>
    <w:rsid w:val="001C2373"/>
    <w:rsid w:val="001C242E"/>
    <w:rsid w:val="001C24D3"/>
    <w:rsid w:val="001C2566"/>
    <w:rsid w:val="001C283F"/>
    <w:rsid w:val="001C31F7"/>
    <w:rsid w:val="001C3487"/>
    <w:rsid w:val="001C34B9"/>
    <w:rsid w:val="001C38B2"/>
    <w:rsid w:val="001C3D53"/>
    <w:rsid w:val="001C4034"/>
    <w:rsid w:val="001C46B4"/>
    <w:rsid w:val="001C46E7"/>
    <w:rsid w:val="001C52B5"/>
    <w:rsid w:val="001C5893"/>
    <w:rsid w:val="001C5A68"/>
    <w:rsid w:val="001C5C8E"/>
    <w:rsid w:val="001C5D05"/>
    <w:rsid w:val="001C615E"/>
    <w:rsid w:val="001C625A"/>
    <w:rsid w:val="001C6263"/>
    <w:rsid w:val="001C6434"/>
    <w:rsid w:val="001C66F0"/>
    <w:rsid w:val="001C6834"/>
    <w:rsid w:val="001C6B26"/>
    <w:rsid w:val="001C7061"/>
    <w:rsid w:val="001C7070"/>
    <w:rsid w:val="001C736F"/>
    <w:rsid w:val="001C73F8"/>
    <w:rsid w:val="001C7493"/>
    <w:rsid w:val="001C756A"/>
    <w:rsid w:val="001C7B23"/>
    <w:rsid w:val="001C7EB8"/>
    <w:rsid w:val="001C7FB3"/>
    <w:rsid w:val="001D0383"/>
    <w:rsid w:val="001D0531"/>
    <w:rsid w:val="001D065B"/>
    <w:rsid w:val="001D0A5E"/>
    <w:rsid w:val="001D0BEF"/>
    <w:rsid w:val="001D116D"/>
    <w:rsid w:val="001D188A"/>
    <w:rsid w:val="001D1A48"/>
    <w:rsid w:val="001D1B53"/>
    <w:rsid w:val="001D1EB3"/>
    <w:rsid w:val="001D28DD"/>
    <w:rsid w:val="001D2955"/>
    <w:rsid w:val="001D2C59"/>
    <w:rsid w:val="001D307D"/>
    <w:rsid w:val="001D3838"/>
    <w:rsid w:val="001D3C1E"/>
    <w:rsid w:val="001D4396"/>
    <w:rsid w:val="001D44D7"/>
    <w:rsid w:val="001D46B7"/>
    <w:rsid w:val="001D46EC"/>
    <w:rsid w:val="001D4771"/>
    <w:rsid w:val="001D4912"/>
    <w:rsid w:val="001D4CB9"/>
    <w:rsid w:val="001D4E6F"/>
    <w:rsid w:val="001D4FCD"/>
    <w:rsid w:val="001D5069"/>
    <w:rsid w:val="001D5A4B"/>
    <w:rsid w:val="001D609C"/>
    <w:rsid w:val="001D660D"/>
    <w:rsid w:val="001D766D"/>
    <w:rsid w:val="001D7876"/>
    <w:rsid w:val="001D7945"/>
    <w:rsid w:val="001D7A0E"/>
    <w:rsid w:val="001E0049"/>
    <w:rsid w:val="001E0A69"/>
    <w:rsid w:val="001E0C19"/>
    <w:rsid w:val="001E0D72"/>
    <w:rsid w:val="001E0E70"/>
    <w:rsid w:val="001E0F17"/>
    <w:rsid w:val="001E11D6"/>
    <w:rsid w:val="001E12AD"/>
    <w:rsid w:val="001E2646"/>
    <w:rsid w:val="001E2FD2"/>
    <w:rsid w:val="001E32B6"/>
    <w:rsid w:val="001E3E79"/>
    <w:rsid w:val="001E43F2"/>
    <w:rsid w:val="001E4439"/>
    <w:rsid w:val="001E4C8C"/>
    <w:rsid w:val="001E4F56"/>
    <w:rsid w:val="001E539E"/>
    <w:rsid w:val="001E5DBB"/>
    <w:rsid w:val="001E6493"/>
    <w:rsid w:val="001E6721"/>
    <w:rsid w:val="001E6E5A"/>
    <w:rsid w:val="001E70E0"/>
    <w:rsid w:val="001E75AC"/>
    <w:rsid w:val="001E7703"/>
    <w:rsid w:val="001E7CD5"/>
    <w:rsid w:val="001F032C"/>
    <w:rsid w:val="001F06FB"/>
    <w:rsid w:val="001F0E46"/>
    <w:rsid w:val="001F130C"/>
    <w:rsid w:val="001F15EA"/>
    <w:rsid w:val="001F17A1"/>
    <w:rsid w:val="001F18EC"/>
    <w:rsid w:val="001F1C9A"/>
    <w:rsid w:val="001F2068"/>
    <w:rsid w:val="001F20D8"/>
    <w:rsid w:val="001F222C"/>
    <w:rsid w:val="001F2F5C"/>
    <w:rsid w:val="001F30D3"/>
    <w:rsid w:val="001F3823"/>
    <w:rsid w:val="001F4678"/>
    <w:rsid w:val="001F4FEB"/>
    <w:rsid w:val="001F510B"/>
    <w:rsid w:val="001F52D3"/>
    <w:rsid w:val="001F6290"/>
    <w:rsid w:val="001F62EE"/>
    <w:rsid w:val="001F6527"/>
    <w:rsid w:val="001F6954"/>
    <w:rsid w:val="001F714D"/>
    <w:rsid w:val="001F729C"/>
    <w:rsid w:val="00200057"/>
    <w:rsid w:val="0020031E"/>
    <w:rsid w:val="00200350"/>
    <w:rsid w:val="002006AB"/>
    <w:rsid w:val="002006BD"/>
    <w:rsid w:val="00200C7D"/>
    <w:rsid w:val="00200F6D"/>
    <w:rsid w:val="00201325"/>
    <w:rsid w:val="00201406"/>
    <w:rsid w:val="002015B2"/>
    <w:rsid w:val="00202482"/>
    <w:rsid w:val="00202935"/>
    <w:rsid w:val="00202CF4"/>
    <w:rsid w:val="002030C4"/>
    <w:rsid w:val="00203DEC"/>
    <w:rsid w:val="0020479E"/>
    <w:rsid w:val="00204D9B"/>
    <w:rsid w:val="00205042"/>
    <w:rsid w:val="00205ABC"/>
    <w:rsid w:val="00205CED"/>
    <w:rsid w:val="00206443"/>
    <w:rsid w:val="00207020"/>
    <w:rsid w:val="002070C5"/>
    <w:rsid w:val="00207EDF"/>
    <w:rsid w:val="00207F71"/>
    <w:rsid w:val="00210164"/>
    <w:rsid w:val="0021096D"/>
    <w:rsid w:val="0021134A"/>
    <w:rsid w:val="0021144E"/>
    <w:rsid w:val="0021197C"/>
    <w:rsid w:val="00211CB9"/>
    <w:rsid w:val="00211D21"/>
    <w:rsid w:val="00212D46"/>
    <w:rsid w:val="0021313A"/>
    <w:rsid w:val="00213614"/>
    <w:rsid w:val="00213B11"/>
    <w:rsid w:val="00213C43"/>
    <w:rsid w:val="0021400F"/>
    <w:rsid w:val="002140FC"/>
    <w:rsid w:val="00214404"/>
    <w:rsid w:val="00214729"/>
    <w:rsid w:val="00214BB9"/>
    <w:rsid w:val="00214F85"/>
    <w:rsid w:val="002150EF"/>
    <w:rsid w:val="002151B2"/>
    <w:rsid w:val="00215BB0"/>
    <w:rsid w:val="00215E5F"/>
    <w:rsid w:val="00216CBC"/>
    <w:rsid w:val="00216D9C"/>
    <w:rsid w:val="00216DB1"/>
    <w:rsid w:val="00216FDA"/>
    <w:rsid w:val="00217CBE"/>
    <w:rsid w:val="002201BF"/>
    <w:rsid w:val="0022034C"/>
    <w:rsid w:val="00220861"/>
    <w:rsid w:val="00220B70"/>
    <w:rsid w:val="00220B8E"/>
    <w:rsid w:val="00220E71"/>
    <w:rsid w:val="002213DA"/>
    <w:rsid w:val="0022150E"/>
    <w:rsid w:val="00221B96"/>
    <w:rsid w:val="00222EE5"/>
    <w:rsid w:val="002234A2"/>
    <w:rsid w:val="00223ACA"/>
    <w:rsid w:val="00223F6E"/>
    <w:rsid w:val="0022410C"/>
    <w:rsid w:val="0022417B"/>
    <w:rsid w:val="00224900"/>
    <w:rsid w:val="00224A33"/>
    <w:rsid w:val="00225432"/>
    <w:rsid w:val="00225AE6"/>
    <w:rsid w:val="00225CDC"/>
    <w:rsid w:val="00225E68"/>
    <w:rsid w:val="00226231"/>
    <w:rsid w:val="00226BDD"/>
    <w:rsid w:val="00226CE9"/>
    <w:rsid w:val="00227081"/>
    <w:rsid w:val="00227596"/>
    <w:rsid w:val="002275FD"/>
    <w:rsid w:val="00230064"/>
    <w:rsid w:val="002301DF"/>
    <w:rsid w:val="0023022B"/>
    <w:rsid w:val="002302C9"/>
    <w:rsid w:val="002313EF"/>
    <w:rsid w:val="002316BD"/>
    <w:rsid w:val="00231760"/>
    <w:rsid w:val="00231A0E"/>
    <w:rsid w:val="00231F79"/>
    <w:rsid w:val="0023212C"/>
    <w:rsid w:val="0023239A"/>
    <w:rsid w:val="00232C8B"/>
    <w:rsid w:val="00233087"/>
    <w:rsid w:val="00233E81"/>
    <w:rsid w:val="00234118"/>
    <w:rsid w:val="002342AA"/>
    <w:rsid w:val="002346D6"/>
    <w:rsid w:val="002349B9"/>
    <w:rsid w:val="00234CFD"/>
    <w:rsid w:val="00234FF1"/>
    <w:rsid w:val="002353C1"/>
    <w:rsid w:val="00235ABE"/>
    <w:rsid w:val="00235B4F"/>
    <w:rsid w:val="00235C4B"/>
    <w:rsid w:val="00235FCF"/>
    <w:rsid w:val="002365C9"/>
    <w:rsid w:val="00236650"/>
    <w:rsid w:val="00236C0F"/>
    <w:rsid w:val="0023715B"/>
    <w:rsid w:val="0023724D"/>
    <w:rsid w:val="0023743C"/>
    <w:rsid w:val="00237CE2"/>
    <w:rsid w:val="00237D00"/>
    <w:rsid w:val="0024007C"/>
    <w:rsid w:val="00240369"/>
    <w:rsid w:val="002407C3"/>
    <w:rsid w:val="00240859"/>
    <w:rsid w:val="0024094E"/>
    <w:rsid w:val="00240AEB"/>
    <w:rsid w:val="00240D74"/>
    <w:rsid w:val="00240E3F"/>
    <w:rsid w:val="00241102"/>
    <w:rsid w:val="00241514"/>
    <w:rsid w:val="00241B39"/>
    <w:rsid w:val="00241B9D"/>
    <w:rsid w:val="00241C8A"/>
    <w:rsid w:val="002421EA"/>
    <w:rsid w:val="00242661"/>
    <w:rsid w:val="002426E8"/>
    <w:rsid w:val="00242893"/>
    <w:rsid w:val="002428B7"/>
    <w:rsid w:val="0024373D"/>
    <w:rsid w:val="00243F1B"/>
    <w:rsid w:val="0024491A"/>
    <w:rsid w:val="002449C0"/>
    <w:rsid w:val="00245261"/>
    <w:rsid w:val="00245FB9"/>
    <w:rsid w:val="002460BA"/>
    <w:rsid w:val="002464FD"/>
    <w:rsid w:val="00246645"/>
    <w:rsid w:val="00246BCA"/>
    <w:rsid w:val="00246F59"/>
    <w:rsid w:val="00246F85"/>
    <w:rsid w:val="00247012"/>
    <w:rsid w:val="00247DD2"/>
    <w:rsid w:val="002500F9"/>
    <w:rsid w:val="00250D11"/>
    <w:rsid w:val="00251287"/>
    <w:rsid w:val="00251435"/>
    <w:rsid w:val="00251917"/>
    <w:rsid w:val="00251960"/>
    <w:rsid w:val="002519D8"/>
    <w:rsid w:val="00251A97"/>
    <w:rsid w:val="00251BB5"/>
    <w:rsid w:val="00251CED"/>
    <w:rsid w:val="002522BC"/>
    <w:rsid w:val="0025230E"/>
    <w:rsid w:val="002524EF"/>
    <w:rsid w:val="002529DE"/>
    <w:rsid w:val="00252C93"/>
    <w:rsid w:val="00252D0B"/>
    <w:rsid w:val="00252DB6"/>
    <w:rsid w:val="00252E6C"/>
    <w:rsid w:val="00253154"/>
    <w:rsid w:val="002531DE"/>
    <w:rsid w:val="0025378B"/>
    <w:rsid w:val="00253C2A"/>
    <w:rsid w:val="00253F43"/>
    <w:rsid w:val="002546C7"/>
    <w:rsid w:val="00254E5A"/>
    <w:rsid w:val="00254ED6"/>
    <w:rsid w:val="002556A7"/>
    <w:rsid w:val="0025574A"/>
    <w:rsid w:val="00255999"/>
    <w:rsid w:val="00255B00"/>
    <w:rsid w:val="00256336"/>
    <w:rsid w:val="00256865"/>
    <w:rsid w:val="00256902"/>
    <w:rsid w:val="00257241"/>
    <w:rsid w:val="00257846"/>
    <w:rsid w:val="00257972"/>
    <w:rsid w:val="00257C08"/>
    <w:rsid w:val="002603D3"/>
    <w:rsid w:val="002607D7"/>
    <w:rsid w:val="00260DFF"/>
    <w:rsid w:val="00261090"/>
    <w:rsid w:val="0026201C"/>
    <w:rsid w:val="00262071"/>
    <w:rsid w:val="002629D5"/>
    <w:rsid w:val="00262CB0"/>
    <w:rsid w:val="00262D12"/>
    <w:rsid w:val="002631E4"/>
    <w:rsid w:val="0026379B"/>
    <w:rsid w:val="00263A59"/>
    <w:rsid w:val="00263BE2"/>
    <w:rsid w:val="00263CE0"/>
    <w:rsid w:val="00263D05"/>
    <w:rsid w:val="00263E30"/>
    <w:rsid w:val="00264B6E"/>
    <w:rsid w:val="00265359"/>
    <w:rsid w:val="00265497"/>
    <w:rsid w:val="0026571A"/>
    <w:rsid w:val="00265DCC"/>
    <w:rsid w:val="00266019"/>
    <w:rsid w:val="00266132"/>
    <w:rsid w:val="002661B3"/>
    <w:rsid w:val="002661FF"/>
    <w:rsid w:val="00266678"/>
    <w:rsid w:val="00266BA6"/>
    <w:rsid w:val="00266C36"/>
    <w:rsid w:val="00266EE4"/>
    <w:rsid w:val="00266F0E"/>
    <w:rsid w:val="002671CF"/>
    <w:rsid w:val="0026736B"/>
    <w:rsid w:val="0026765C"/>
    <w:rsid w:val="00267710"/>
    <w:rsid w:val="00267C15"/>
    <w:rsid w:val="00267EC9"/>
    <w:rsid w:val="002710E4"/>
    <w:rsid w:val="00271258"/>
    <w:rsid w:val="002712F3"/>
    <w:rsid w:val="00271392"/>
    <w:rsid w:val="00272208"/>
    <w:rsid w:val="0027260D"/>
    <w:rsid w:val="00272D4F"/>
    <w:rsid w:val="0027381B"/>
    <w:rsid w:val="0027393F"/>
    <w:rsid w:val="002739A3"/>
    <w:rsid w:val="00273E35"/>
    <w:rsid w:val="002743CE"/>
    <w:rsid w:val="00274718"/>
    <w:rsid w:val="002748E6"/>
    <w:rsid w:val="00274AEA"/>
    <w:rsid w:val="00274CDF"/>
    <w:rsid w:val="00274F03"/>
    <w:rsid w:val="002757D9"/>
    <w:rsid w:val="00275AA3"/>
    <w:rsid w:val="002761A8"/>
    <w:rsid w:val="00276701"/>
    <w:rsid w:val="0027678B"/>
    <w:rsid w:val="002769E6"/>
    <w:rsid w:val="00277CFB"/>
    <w:rsid w:val="00280281"/>
    <w:rsid w:val="00280463"/>
    <w:rsid w:val="00280D52"/>
    <w:rsid w:val="00281187"/>
    <w:rsid w:val="002812D1"/>
    <w:rsid w:val="0028132E"/>
    <w:rsid w:val="00282536"/>
    <w:rsid w:val="002827FA"/>
    <w:rsid w:val="00282B1C"/>
    <w:rsid w:val="00282C40"/>
    <w:rsid w:val="00282FFE"/>
    <w:rsid w:val="002830FA"/>
    <w:rsid w:val="0028362B"/>
    <w:rsid w:val="0028385F"/>
    <w:rsid w:val="002838A8"/>
    <w:rsid w:val="00283A2A"/>
    <w:rsid w:val="00284212"/>
    <w:rsid w:val="0028504B"/>
    <w:rsid w:val="002851C5"/>
    <w:rsid w:val="00285707"/>
    <w:rsid w:val="00285742"/>
    <w:rsid w:val="002857D4"/>
    <w:rsid w:val="00285A1C"/>
    <w:rsid w:val="00285C6B"/>
    <w:rsid w:val="00286300"/>
    <w:rsid w:val="002873EC"/>
    <w:rsid w:val="0028775B"/>
    <w:rsid w:val="00290915"/>
    <w:rsid w:val="00290DA1"/>
    <w:rsid w:val="00291166"/>
    <w:rsid w:val="002912AD"/>
    <w:rsid w:val="002917CA"/>
    <w:rsid w:val="0029256C"/>
    <w:rsid w:val="00292DFB"/>
    <w:rsid w:val="00292F14"/>
    <w:rsid w:val="0029334B"/>
    <w:rsid w:val="0029340C"/>
    <w:rsid w:val="002937CC"/>
    <w:rsid w:val="00293AEB"/>
    <w:rsid w:val="00293AFA"/>
    <w:rsid w:val="0029407D"/>
    <w:rsid w:val="00294277"/>
    <w:rsid w:val="00294395"/>
    <w:rsid w:val="002948D6"/>
    <w:rsid w:val="00294BA3"/>
    <w:rsid w:val="00294D78"/>
    <w:rsid w:val="00294DB2"/>
    <w:rsid w:val="002952AB"/>
    <w:rsid w:val="0029552C"/>
    <w:rsid w:val="002956D2"/>
    <w:rsid w:val="00295B89"/>
    <w:rsid w:val="00296765"/>
    <w:rsid w:val="002973CA"/>
    <w:rsid w:val="00297ECC"/>
    <w:rsid w:val="00297FCF"/>
    <w:rsid w:val="002A0881"/>
    <w:rsid w:val="002A0F4A"/>
    <w:rsid w:val="002A0FE0"/>
    <w:rsid w:val="002A1294"/>
    <w:rsid w:val="002A1367"/>
    <w:rsid w:val="002A196F"/>
    <w:rsid w:val="002A1CA4"/>
    <w:rsid w:val="002A2513"/>
    <w:rsid w:val="002A277C"/>
    <w:rsid w:val="002A335C"/>
    <w:rsid w:val="002A34F6"/>
    <w:rsid w:val="002A35AD"/>
    <w:rsid w:val="002A377F"/>
    <w:rsid w:val="002A37DB"/>
    <w:rsid w:val="002A39C9"/>
    <w:rsid w:val="002A3B26"/>
    <w:rsid w:val="002A3C6A"/>
    <w:rsid w:val="002A3F82"/>
    <w:rsid w:val="002A427F"/>
    <w:rsid w:val="002A4476"/>
    <w:rsid w:val="002A4AD7"/>
    <w:rsid w:val="002A4B3F"/>
    <w:rsid w:val="002A4DB8"/>
    <w:rsid w:val="002A4E6C"/>
    <w:rsid w:val="002A52C9"/>
    <w:rsid w:val="002A52ED"/>
    <w:rsid w:val="002A5BAF"/>
    <w:rsid w:val="002A5E14"/>
    <w:rsid w:val="002A6018"/>
    <w:rsid w:val="002A61C0"/>
    <w:rsid w:val="002A6223"/>
    <w:rsid w:val="002A66FD"/>
    <w:rsid w:val="002A6711"/>
    <w:rsid w:val="002A68AB"/>
    <w:rsid w:val="002A6AB9"/>
    <w:rsid w:val="002A6AFD"/>
    <w:rsid w:val="002A6ECA"/>
    <w:rsid w:val="002A710D"/>
    <w:rsid w:val="002A7721"/>
    <w:rsid w:val="002A77DC"/>
    <w:rsid w:val="002A7921"/>
    <w:rsid w:val="002A7B8B"/>
    <w:rsid w:val="002B091C"/>
    <w:rsid w:val="002B0D02"/>
    <w:rsid w:val="002B0DC7"/>
    <w:rsid w:val="002B1151"/>
    <w:rsid w:val="002B199B"/>
    <w:rsid w:val="002B1B54"/>
    <w:rsid w:val="002B1DD7"/>
    <w:rsid w:val="002B1EFF"/>
    <w:rsid w:val="002B208B"/>
    <w:rsid w:val="002B23E7"/>
    <w:rsid w:val="002B2592"/>
    <w:rsid w:val="002B26A7"/>
    <w:rsid w:val="002B2760"/>
    <w:rsid w:val="002B3CF9"/>
    <w:rsid w:val="002B3DE6"/>
    <w:rsid w:val="002B3E8B"/>
    <w:rsid w:val="002B4189"/>
    <w:rsid w:val="002B4791"/>
    <w:rsid w:val="002B498B"/>
    <w:rsid w:val="002B4AF7"/>
    <w:rsid w:val="002B4F84"/>
    <w:rsid w:val="002B543F"/>
    <w:rsid w:val="002B598A"/>
    <w:rsid w:val="002B6294"/>
    <w:rsid w:val="002B6699"/>
    <w:rsid w:val="002B6ABC"/>
    <w:rsid w:val="002B74C9"/>
    <w:rsid w:val="002B77F9"/>
    <w:rsid w:val="002B7BF0"/>
    <w:rsid w:val="002B7D78"/>
    <w:rsid w:val="002B7EAB"/>
    <w:rsid w:val="002B7F31"/>
    <w:rsid w:val="002C05E7"/>
    <w:rsid w:val="002C0C6A"/>
    <w:rsid w:val="002C0DD5"/>
    <w:rsid w:val="002C0EDF"/>
    <w:rsid w:val="002C1049"/>
    <w:rsid w:val="002C1C29"/>
    <w:rsid w:val="002C1D95"/>
    <w:rsid w:val="002C1F59"/>
    <w:rsid w:val="002C2329"/>
    <w:rsid w:val="002C26A8"/>
    <w:rsid w:val="002C28B9"/>
    <w:rsid w:val="002C28D7"/>
    <w:rsid w:val="002C2C5F"/>
    <w:rsid w:val="002C2D23"/>
    <w:rsid w:val="002C34C3"/>
    <w:rsid w:val="002C3B03"/>
    <w:rsid w:val="002C3E77"/>
    <w:rsid w:val="002C4037"/>
    <w:rsid w:val="002C41A1"/>
    <w:rsid w:val="002C4B18"/>
    <w:rsid w:val="002C4F43"/>
    <w:rsid w:val="002C5F49"/>
    <w:rsid w:val="002C674B"/>
    <w:rsid w:val="002C675A"/>
    <w:rsid w:val="002C689B"/>
    <w:rsid w:val="002C71F5"/>
    <w:rsid w:val="002C7240"/>
    <w:rsid w:val="002C7398"/>
    <w:rsid w:val="002D0498"/>
    <w:rsid w:val="002D095B"/>
    <w:rsid w:val="002D0CF7"/>
    <w:rsid w:val="002D1394"/>
    <w:rsid w:val="002D1B31"/>
    <w:rsid w:val="002D2356"/>
    <w:rsid w:val="002D23CA"/>
    <w:rsid w:val="002D24C5"/>
    <w:rsid w:val="002D260D"/>
    <w:rsid w:val="002D2A5D"/>
    <w:rsid w:val="002D2A5E"/>
    <w:rsid w:val="002D2EEE"/>
    <w:rsid w:val="002D3209"/>
    <w:rsid w:val="002D3496"/>
    <w:rsid w:val="002D393D"/>
    <w:rsid w:val="002D39EF"/>
    <w:rsid w:val="002D40A9"/>
    <w:rsid w:val="002D4620"/>
    <w:rsid w:val="002D49D7"/>
    <w:rsid w:val="002D5318"/>
    <w:rsid w:val="002D5738"/>
    <w:rsid w:val="002D573B"/>
    <w:rsid w:val="002D5E26"/>
    <w:rsid w:val="002D777F"/>
    <w:rsid w:val="002D7B31"/>
    <w:rsid w:val="002E08F4"/>
    <w:rsid w:val="002E0DDC"/>
    <w:rsid w:val="002E1625"/>
    <w:rsid w:val="002E1744"/>
    <w:rsid w:val="002E1C13"/>
    <w:rsid w:val="002E1C80"/>
    <w:rsid w:val="002E1DD8"/>
    <w:rsid w:val="002E200A"/>
    <w:rsid w:val="002E233A"/>
    <w:rsid w:val="002E2D36"/>
    <w:rsid w:val="002E3352"/>
    <w:rsid w:val="002E394A"/>
    <w:rsid w:val="002E46DA"/>
    <w:rsid w:val="002E4782"/>
    <w:rsid w:val="002E50B7"/>
    <w:rsid w:val="002E5751"/>
    <w:rsid w:val="002E5BD4"/>
    <w:rsid w:val="002E5C15"/>
    <w:rsid w:val="002E61CE"/>
    <w:rsid w:val="002E69D3"/>
    <w:rsid w:val="002E6ACC"/>
    <w:rsid w:val="002E6FE8"/>
    <w:rsid w:val="002E71E9"/>
    <w:rsid w:val="002E7948"/>
    <w:rsid w:val="002E7B6F"/>
    <w:rsid w:val="002E7C8D"/>
    <w:rsid w:val="002F0143"/>
    <w:rsid w:val="002F04D4"/>
    <w:rsid w:val="002F0A3B"/>
    <w:rsid w:val="002F1274"/>
    <w:rsid w:val="002F15AA"/>
    <w:rsid w:val="002F199A"/>
    <w:rsid w:val="002F1DAF"/>
    <w:rsid w:val="002F22C2"/>
    <w:rsid w:val="002F24C7"/>
    <w:rsid w:val="002F26F0"/>
    <w:rsid w:val="002F33C8"/>
    <w:rsid w:val="002F3613"/>
    <w:rsid w:val="002F3832"/>
    <w:rsid w:val="002F3A30"/>
    <w:rsid w:val="002F3BCD"/>
    <w:rsid w:val="002F3EF1"/>
    <w:rsid w:val="002F3F79"/>
    <w:rsid w:val="002F40B5"/>
    <w:rsid w:val="002F42E0"/>
    <w:rsid w:val="002F4D55"/>
    <w:rsid w:val="002F4D89"/>
    <w:rsid w:val="002F4FB1"/>
    <w:rsid w:val="002F5069"/>
    <w:rsid w:val="002F5160"/>
    <w:rsid w:val="002F54D4"/>
    <w:rsid w:val="002F59CB"/>
    <w:rsid w:val="002F5CDC"/>
    <w:rsid w:val="002F6747"/>
    <w:rsid w:val="002F6867"/>
    <w:rsid w:val="002F732E"/>
    <w:rsid w:val="002F759D"/>
    <w:rsid w:val="00300984"/>
    <w:rsid w:val="00301114"/>
    <w:rsid w:val="0030118C"/>
    <w:rsid w:val="003018AE"/>
    <w:rsid w:val="00301AA4"/>
    <w:rsid w:val="00301EF0"/>
    <w:rsid w:val="0030253B"/>
    <w:rsid w:val="003028D5"/>
    <w:rsid w:val="00303047"/>
    <w:rsid w:val="003033EF"/>
    <w:rsid w:val="003038A9"/>
    <w:rsid w:val="00303B2D"/>
    <w:rsid w:val="00303CC4"/>
    <w:rsid w:val="00303D0B"/>
    <w:rsid w:val="00303DD3"/>
    <w:rsid w:val="00304726"/>
    <w:rsid w:val="0030495B"/>
    <w:rsid w:val="00304BC5"/>
    <w:rsid w:val="00304CAF"/>
    <w:rsid w:val="00304E68"/>
    <w:rsid w:val="00304FA8"/>
    <w:rsid w:val="003050F6"/>
    <w:rsid w:val="00305FA8"/>
    <w:rsid w:val="003060C8"/>
    <w:rsid w:val="00306674"/>
    <w:rsid w:val="00306809"/>
    <w:rsid w:val="0030685B"/>
    <w:rsid w:val="00306977"/>
    <w:rsid w:val="00306A8E"/>
    <w:rsid w:val="00306ED2"/>
    <w:rsid w:val="00307227"/>
    <w:rsid w:val="00307957"/>
    <w:rsid w:val="00307E8A"/>
    <w:rsid w:val="0031014D"/>
    <w:rsid w:val="003101AA"/>
    <w:rsid w:val="00310742"/>
    <w:rsid w:val="0031099A"/>
    <w:rsid w:val="00310A9A"/>
    <w:rsid w:val="00310E7E"/>
    <w:rsid w:val="003111AB"/>
    <w:rsid w:val="003111FA"/>
    <w:rsid w:val="00311262"/>
    <w:rsid w:val="003113FD"/>
    <w:rsid w:val="00311465"/>
    <w:rsid w:val="00311642"/>
    <w:rsid w:val="003118B2"/>
    <w:rsid w:val="00311B41"/>
    <w:rsid w:val="003120A9"/>
    <w:rsid w:val="00312499"/>
    <w:rsid w:val="00312711"/>
    <w:rsid w:val="003129AB"/>
    <w:rsid w:val="00312D4F"/>
    <w:rsid w:val="00312E47"/>
    <w:rsid w:val="0031331F"/>
    <w:rsid w:val="003142C4"/>
    <w:rsid w:val="00314457"/>
    <w:rsid w:val="00315605"/>
    <w:rsid w:val="00315B22"/>
    <w:rsid w:val="0031610D"/>
    <w:rsid w:val="0031683C"/>
    <w:rsid w:val="00316D67"/>
    <w:rsid w:val="00317270"/>
    <w:rsid w:val="00317290"/>
    <w:rsid w:val="003173E3"/>
    <w:rsid w:val="00317557"/>
    <w:rsid w:val="00317ACC"/>
    <w:rsid w:val="00317B4E"/>
    <w:rsid w:val="00320C97"/>
    <w:rsid w:val="00320E9F"/>
    <w:rsid w:val="0032109A"/>
    <w:rsid w:val="00321A56"/>
    <w:rsid w:val="00321C05"/>
    <w:rsid w:val="00321C9E"/>
    <w:rsid w:val="00321CD1"/>
    <w:rsid w:val="003225C8"/>
    <w:rsid w:val="003229F3"/>
    <w:rsid w:val="00322F5C"/>
    <w:rsid w:val="0032300E"/>
    <w:rsid w:val="003230A8"/>
    <w:rsid w:val="003230B0"/>
    <w:rsid w:val="00323452"/>
    <w:rsid w:val="003235EC"/>
    <w:rsid w:val="003236E0"/>
    <w:rsid w:val="00323732"/>
    <w:rsid w:val="00323A4C"/>
    <w:rsid w:val="00323C85"/>
    <w:rsid w:val="00323EA0"/>
    <w:rsid w:val="003240EA"/>
    <w:rsid w:val="00324130"/>
    <w:rsid w:val="0032426F"/>
    <w:rsid w:val="003244BF"/>
    <w:rsid w:val="003248F6"/>
    <w:rsid w:val="00324B1D"/>
    <w:rsid w:val="00324D20"/>
    <w:rsid w:val="00325312"/>
    <w:rsid w:val="00325C6F"/>
    <w:rsid w:val="00325CC3"/>
    <w:rsid w:val="00325D7C"/>
    <w:rsid w:val="00325E71"/>
    <w:rsid w:val="00327714"/>
    <w:rsid w:val="003277B3"/>
    <w:rsid w:val="00327CE0"/>
    <w:rsid w:val="00327E7A"/>
    <w:rsid w:val="00327F65"/>
    <w:rsid w:val="0033038C"/>
    <w:rsid w:val="00330493"/>
    <w:rsid w:val="003308E3"/>
    <w:rsid w:val="0033171B"/>
    <w:rsid w:val="003320DA"/>
    <w:rsid w:val="003320F4"/>
    <w:rsid w:val="003322BE"/>
    <w:rsid w:val="00332419"/>
    <w:rsid w:val="00332426"/>
    <w:rsid w:val="00332AA2"/>
    <w:rsid w:val="00332E07"/>
    <w:rsid w:val="003335C7"/>
    <w:rsid w:val="00333CFA"/>
    <w:rsid w:val="00333DCB"/>
    <w:rsid w:val="00333DF1"/>
    <w:rsid w:val="00333E45"/>
    <w:rsid w:val="0033456A"/>
    <w:rsid w:val="0033466D"/>
    <w:rsid w:val="003349B0"/>
    <w:rsid w:val="00334D3F"/>
    <w:rsid w:val="0033569B"/>
    <w:rsid w:val="003357AC"/>
    <w:rsid w:val="00335852"/>
    <w:rsid w:val="00336BFC"/>
    <w:rsid w:val="00336E57"/>
    <w:rsid w:val="00336FFE"/>
    <w:rsid w:val="0033725D"/>
    <w:rsid w:val="00337591"/>
    <w:rsid w:val="00337B42"/>
    <w:rsid w:val="00337BA1"/>
    <w:rsid w:val="00337D0D"/>
    <w:rsid w:val="00337DF7"/>
    <w:rsid w:val="00340B19"/>
    <w:rsid w:val="00341584"/>
    <w:rsid w:val="0034162A"/>
    <w:rsid w:val="003418BB"/>
    <w:rsid w:val="00341C36"/>
    <w:rsid w:val="00342C80"/>
    <w:rsid w:val="00342FB5"/>
    <w:rsid w:val="00343798"/>
    <w:rsid w:val="00343917"/>
    <w:rsid w:val="00343BE7"/>
    <w:rsid w:val="00343D93"/>
    <w:rsid w:val="00343EFC"/>
    <w:rsid w:val="00344966"/>
    <w:rsid w:val="00344DFB"/>
    <w:rsid w:val="00344E07"/>
    <w:rsid w:val="00344F57"/>
    <w:rsid w:val="003452B8"/>
    <w:rsid w:val="003455BC"/>
    <w:rsid w:val="00345CF2"/>
    <w:rsid w:val="00345D9C"/>
    <w:rsid w:val="00345F1E"/>
    <w:rsid w:val="0034637C"/>
    <w:rsid w:val="003463D1"/>
    <w:rsid w:val="0034665F"/>
    <w:rsid w:val="00346681"/>
    <w:rsid w:val="00346DCC"/>
    <w:rsid w:val="0034738E"/>
    <w:rsid w:val="003475A4"/>
    <w:rsid w:val="00347A2D"/>
    <w:rsid w:val="00350310"/>
    <w:rsid w:val="00350644"/>
    <w:rsid w:val="00350C69"/>
    <w:rsid w:val="00350EBE"/>
    <w:rsid w:val="003515D7"/>
    <w:rsid w:val="0035179B"/>
    <w:rsid w:val="00351F61"/>
    <w:rsid w:val="003524B1"/>
    <w:rsid w:val="00352531"/>
    <w:rsid w:val="003533DD"/>
    <w:rsid w:val="00353524"/>
    <w:rsid w:val="00354183"/>
    <w:rsid w:val="00354CBE"/>
    <w:rsid w:val="00355940"/>
    <w:rsid w:val="00355C26"/>
    <w:rsid w:val="0035636B"/>
    <w:rsid w:val="00356B3C"/>
    <w:rsid w:val="00356E80"/>
    <w:rsid w:val="0035705C"/>
    <w:rsid w:val="003570AA"/>
    <w:rsid w:val="00357444"/>
    <w:rsid w:val="003574D5"/>
    <w:rsid w:val="0035752F"/>
    <w:rsid w:val="003575D9"/>
    <w:rsid w:val="00357898"/>
    <w:rsid w:val="003578F6"/>
    <w:rsid w:val="00357FB7"/>
    <w:rsid w:val="00361945"/>
    <w:rsid w:val="00361B7F"/>
    <w:rsid w:val="003623BE"/>
    <w:rsid w:val="00362D95"/>
    <w:rsid w:val="00362DE6"/>
    <w:rsid w:val="0036300E"/>
    <w:rsid w:val="00363973"/>
    <w:rsid w:val="00363E30"/>
    <w:rsid w:val="00363E52"/>
    <w:rsid w:val="0036447D"/>
    <w:rsid w:val="003646F5"/>
    <w:rsid w:val="00364852"/>
    <w:rsid w:val="003648B7"/>
    <w:rsid w:val="00364A78"/>
    <w:rsid w:val="00364AF0"/>
    <w:rsid w:val="00364D33"/>
    <w:rsid w:val="00364EE7"/>
    <w:rsid w:val="00364FED"/>
    <w:rsid w:val="0036553E"/>
    <w:rsid w:val="0036558B"/>
    <w:rsid w:val="003657C9"/>
    <w:rsid w:val="003657DB"/>
    <w:rsid w:val="00365B0F"/>
    <w:rsid w:val="00365B5A"/>
    <w:rsid w:val="003661C1"/>
    <w:rsid w:val="003665F7"/>
    <w:rsid w:val="003667E5"/>
    <w:rsid w:val="00366C22"/>
    <w:rsid w:val="00366E07"/>
    <w:rsid w:val="00367169"/>
    <w:rsid w:val="0036772B"/>
    <w:rsid w:val="00367EC9"/>
    <w:rsid w:val="0037016A"/>
    <w:rsid w:val="003702E6"/>
    <w:rsid w:val="00371577"/>
    <w:rsid w:val="00371DFC"/>
    <w:rsid w:val="00372269"/>
    <w:rsid w:val="003728E0"/>
    <w:rsid w:val="00373E0B"/>
    <w:rsid w:val="00373EA2"/>
    <w:rsid w:val="003744C9"/>
    <w:rsid w:val="00374C23"/>
    <w:rsid w:val="0037553C"/>
    <w:rsid w:val="00375A94"/>
    <w:rsid w:val="003762B4"/>
    <w:rsid w:val="003763B4"/>
    <w:rsid w:val="003768C5"/>
    <w:rsid w:val="00376DED"/>
    <w:rsid w:val="003773FE"/>
    <w:rsid w:val="0037742C"/>
    <w:rsid w:val="0038027C"/>
    <w:rsid w:val="00380301"/>
    <w:rsid w:val="003806FE"/>
    <w:rsid w:val="00380B7E"/>
    <w:rsid w:val="00380D4A"/>
    <w:rsid w:val="00380E3A"/>
    <w:rsid w:val="003818D2"/>
    <w:rsid w:val="00382736"/>
    <w:rsid w:val="00382A20"/>
    <w:rsid w:val="00382C51"/>
    <w:rsid w:val="00382CAE"/>
    <w:rsid w:val="00383BFD"/>
    <w:rsid w:val="00383F87"/>
    <w:rsid w:val="00384430"/>
    <w:rsid w:val="003848BF"/>
    <w:rsid w:val="00384B90"/>
    <w:rsid w:val="00384C46"/>
    <w:rsid w:val="00384E8C"/>
    <w:rsid w:val="00384F55"/>
    <w:rsid w:val="00385476"/>
    <w:rsid w:val="00385608"/>
    <w:rsid w:val="003859EA"/>
    <w:rsid w:val="00385A0A"/>
    <w:rsid w:val="003863EB"/>
    <w:rsid w:val="003875BB"/>
    <w:rsid w:val="003878CA"/>
    <w:rsid w:val="00387A6B"/>
    <w:rsid w:val="00387FAB"/>
    <w:rsid w:val="003900C0"/>
    <w:rsid w:val="0039047C"/>
    <w:rsid w:val="00390D3E"/>
    <w:rsid w:val="003912B1"/>
    <w:rsid w:val="0039151E"/>
    <w:rsid w:val="00391965"/>
    <w:rsid w:val="00391A42"/>
    <w:rsid w:val="00392245"/>
    <w:rsid w:val="0039274A"/>
    <w:rsid w:val="00392836"/>
    <w:rsid w:val="00393018"/>
    <w:rsid w:val="003935C8"/>
    <w:rsid w:val="00393A5C"/>
    <w:rsid w:val="00393BFF"/>
    <w:rsid w:val="00393C01"/>
    <w:rsid w:val="00393D37"/>
    <w:rsid w:val="00393D5B"/>
    <w:rsid w:val="00394028"/>
    <w:rsid w:val="00394120"/>
    <w:rsid w:val="00394557"/>
    <w:rsid w:val="0039484F"/>
    <w:rsid w:val="00394EBF"/>
    <w:rsid w:val="00395B26"/>
    <w:rsid w:val="003964A2"/>
    <w:rsid w:val="0039742F"/>
    <w:rsid w:val="003977C0"/>
    <w:rsid w:val="00397E14"/>
    <w:rsid w:val="00397EE3"/>
    <w:rsid w:val="003A096D"/>
    <w:rsid w:val="003A0AAE"/>
    <w:rsid w:val="003A0B29"/>
    <w:rsid w:val="003A1076"/>
    <w:rsid w:val="003A1BBB"/>
    <w:rsid w:val="003A2390"/>
    <w:rsid w:val="003A266D"/>
    <w:rsid w:val="003A3304"/>
    <w:rsid w:val="003A3404"/>
    <w:rsid w:val="003A373F"/>
    <w:rsid w:val="003A3AA9"/>
    <w:rsid w:val="003A4149"/>
    <w:rsid w:val="003A441A"/>
    <w:rsid w:val="003A4467"/>
    <w:rsid w:val="003A4590"/>
    <w:rsid w:val="003A4A7F"/>
    <w:rsid w:val="003A5994"/>
    <w:rsid w:val="003A610F"/>
    <w:rsid w:val="003A639A"/>
    <w:rsid w:val="003A70C0"/>
    <w:rsid w:val="003A7202"/>
    <w:rsid w:val="003A7225"/>
    <w:rsid w:val="003A74DC"/>
    <w:rsid w:val="003A7EB7"/>
    <w:rsid w:val="003B014F"/>
    <w:rsid w:val="003B01B7"/>
    <w:rsid w:val="003B068C"/>
    <w:rsid w:val="003B0892"/>
    <w:rsid w:val="003B0B83"/>
    <w:rsid w:val="003B0EB4"/>
    <w:rsid w:val="003B0F6B"/>
    <w:rsid w:val="003B12D4"/>
    <w:rsid w:val="003B15EC"/>
    <w:rsid w:val="003B1AA1"/>
    <w:rsid w:val="003B1AD3"/>
    <w:rsid w:val="003B1D49"/>
    <w:rsid w:val="003B1E64"/>
    <w:rsid w:val="003B1F39"/>
    <w:rsid w:val="003B2104"/>
    <w:rsid w:val="003B2634"/>
    <w:rsid w:val="003B2D53"/>
    <w:rsid w:val="003B325D"/>
    <w:rsid w:val="003B3FA6"/>
    <w:rsid w:val="003B4579"/>
    <w:rsid w:val="003B45B9"/>
    <w:rsid w:val="003B46E0"/>
    <w:rsid w:val="003B47BA"/>
    <w:rsid w:val="003B522E"/>
    <w:rsid w:val="003B525B"/>
    <w:rsid w:val="003B5303"/>
    <w:rsid w:val="003B5330"/>
    <w:rsid w:val="003B5641"/>
    <w:rsid w:val="003B57D0"/>
    <w:rsid w:val="003B62C6"/>
    <w:rsid w:val="003B68B1"/>
    <w:rsid w:val="003B6981"/>
    <w:rsid w:val="003B6E40"/>
    <w:rsid w:val="003B6E8F"/>
    <w:rsid w:val="003B716C"/>
    <w:rsid w:val="003B727E"/>
    <w:rsid w:val="003B7475"/>
    <w:rsid w:val="003B7CA7"/>
    <w:rsid w:val="003C0606"/>
    <w:rsid w:val="003C07AE"/>
    <w:rsid w:val="003C0EE3"/>
    <w:rsid w:val="003C10FF"/>
    <w:rsid w:val="003C1296"/>
    <w:rsid w:val="003C1446"/>
    <w:rsid w:val="003C1902"/>
    <w:rsid w:val="003C20EB"/>
    <w:rsid w:val="003C272E"/>
    <w:rsid w:val="003C2CC8"/>
    <w:rsid w:val="003C2F96"/>
    <w:rsid w:val="003C317D"/>
    <w:rsid w:val="003C3A2A"/>
    <w:rsid w:val="003C3D89"/>
    <w:rsid w:val="003C46D6"/>
    <w:rsid w:val="003C4E3A"/>
    <w:rsid w:val="003C50F0"/>
    <w:rsid w:val="003C50F4"/>
    <w:rsid w:val="003C59E0"/>
    <w:rsid w:val="003C68FE"/>
    <w:rsid w:val="003C73EE"/>
    <w:rsid w:val="003C7ABF"/>
    <w:rsid w:val="003C7FF4"/>
    <w:rsid w:val="003D0164"/>
    <w:rsid w:val="003D0A8D"/>
    <w:rsid w:val="003D0F39"/>
    <w:rsid w:val="003D157B"/>
    <w:rsid w:val="003D157E"/>
    <w:rsid w:val="003D18F6"/>
    <w:rsid w:val="003D1EC8"/>
    <w:rsid w:val="003D203D"/>
    <w:rsid w:val="003D2112"/>
    <w:rsid w:val="003D2366"/>
    <w:rsid w:val="003D27D8"/>
    <w:rsid w:val="003D3587"/>
    <w:rsid w:val="003D38EA"/>
    <w:rsid w:val="003D3903"/>
    <w:rsid w:val="003D3AB0"/>
    <w:rsid w:val="003D3E2D"/>
    <w:rsid w:val="003D3E72"/>
    <w:rsid w:val="003D3FD5"/>
    <w:rsid w:val="003D4472"/>
    <w:rsid w:val="003D4B94"/>
    <w:rsid w:val="003D4DCA"/>
    <w:rsid w:val="003D50EC"/>
    <w:rsid w:val="003D5101"/>
    <w:rsid w:val="003D5446"/>
    <w:rsid w:val="003D55AB"/>
    <w:rsid w:val="003D5685"/>
    <w:rsid w:val="003D5F60"/>
    <w:rsid w:val="003D62BD"/>
    <w:rsid w:val="003D6440"/>
    <w:rsid w:val="003D66D8"/>
    <w:rsid w:val="003E0A93"/>
    <w:rsid w:val="003E10AF"/>
    <w:rsid w:val="003E1E36"/>
    <w:rsid w:val="003E2343"/>
    <w:rsid w:val="003E23A8"/>
    <w:rsid w:val="003E263E"/>
    <w:rsid w:val="003E2851"/>
    <w:rsid w:val="003E2EF9"/>
    <w:rsid w:val="003E2F0A"/>
    <w:rsid w:val="003E31C0"/>
    <w:rsid w:val="003E332D"/>
    <w:rsid w:val="003E3A3D"/>
    <w:rsid w:val="003E404C"/>
    <w:rsid w:val="003E453F"/>
    <w:rsid w:val="003E4788"/>
    <w:rsid w:val="003E488D"/>
    <w:rsid w:val="003E4A58"/>
    <w:rsid w:val="003E4F29"/>
    <w:rsid w:val="003E4FB7"/>
    <w:rsid w:val="003E52DA"/>
    <w:rsid w:val="003E558C"/>
    <w:rsid w:val="003E5DCE"/>
    <w:rsid w:val="003E5DFF"/>
    <w:rsid w:val="003E71E2"/>
    <w:rsid w:val="003E751C"/>
    <w:rsid w:val="003E7A55"/>
    <w:rsid w:val="003F0199"/>
    <w:rsid w:val="003F0EBC"/>
    <w:rsid w:val="003F1A9B"/>
    <w:rsid w:val="003F1DC8"/>
    <w:rsid w:val="003F2572"/>
    <w:rsid w:val="003F283B"/>
    <w:rsid w:val="003F2B97"/>
    <w:rsid w:val="003F30FA"/>
    <w:rsid w:val="003F3595"/>
    <w:rsid w:val="003F35EF"/>
    <w:rsid w:val="003F385B"/>
    <w:rsid w:val="003F3870"/>
    <w:rsid w:val="003F3CCC"/>
    <w:rsid w:val="003F4424"/>
    <w:rsid w:val="003F4BF6"/>
    <w:rsid w:val="003F4FFD"/>
    <w:rsid w:val="003F54A8"/>
    <w:rsid w:val="003F57EE"/>
    <w:rsid w:val="003F5963"/>
    <w:rsid w:val="003F615E"/>
    <w:rsid w:val="003F63B0"/>
    <w:rsid w:val="003F6759"/>
    <w:rsid w:val="003F68A1"/>
    <w:rsid w:val="003F68A7"/>
    <w:rsid w:val="003F69AF"/>
    <w:rsid w:val="003F73EC"/>
    <w:rsid w:val="003F7B52"/>
    <w:rsid w:val="0040040A"/>
    <w:rsid w:val="00400446"/>
    <w:rsid w:val="00400A11"/>
    <w:rsid w:val="00400BBB"/>
    <w:rsid w:val="00400FA8"/>
    <w:rsid w:val="00400FE1"/>
    <w:rsid w:val="0040119C"/>
    <w:rsid w:val="0040124D"/>
    <w:rsid w:val="00401383"/>
    <w:rsid w:val="0040140F"/>
    <w:rsid w:val="0040177D"/>
    <w:rsid w:val="00401EA9"/>
    <w:rsid w:val="0040279D"/>
    <w:rsid w:val="004029A2"/>
    <w:rsid w:val="00402D57"/>
    <w:rsid w:val="004031AB"/>
    <w:rsid w:val="00403C4A"/>
    <w:rsid w:val="00404103"/>
    <w:rsid w:val="00404541"/>
    <w:rsid w:val="00404FDA"/>
    <w:rsid w:val="0040519C"/>
    <w:rsid w:val="0040522C"/>
    <w:rsid w:val="004056B5"/>
    <w:rsid w:val="00405777"/>
    <w:rsid w:val="00405C49"/>
    <w:rsid w:val="00405FF6"/>
    <w:rsid w:val="00406E71"/>
    <w:rsid w:val="00406F5E"/>
    <w:rsid w:val="00407093"/>
    <w:rsid w:val="00407426"/>
    <w:rsid w:val="00407BD5"/>
    <w:rsid w:val="00407FAE"/>
    <w:rsid w:val="004102A2"/>
    <w:rsid w:val="00410548"/>
    <w:rsid w:val="004105E3"/>
    <w:rsid w:val="00410A62"/>
    <w:rsid w:val="00410BC4"/>
    <w:rsid w:val="00410FCD"/>
    <w:rsid w:val="004115F6"/>
    <w:rsid w:val="0041169A"/>
    <w:rsid w:val="00411E41"/>
    <w:rsid w:val="00412380"/>
    <w:rsid w:val="00412381"/>
    <w:rsid w:val="00412E70"/>
    <w:rsid w:val="00412E96"/>
    <w:rsid w:val="004140E9"/>
    <w:rsid w:val="00414509"/>
    <w:rsid w:val="004145CA"/>
    <w:rsid w:val="00414CFC"/>
    <w:rsid w:val="00415787"/>
    <w:rsid w:val="004160BD"/>
    <w:rsid w:val="0041636E"/>
    <w:rsid w:val="00416399"/>
    <w:rsid w:val="00416855"/>
    <w:rsid w:val="00416CCF"/>
    <w:rsid w:val="00416E55"/>
    <w:rsid w:val="00416EBB"/>
    <w:rsid w:val="00417060"/>
    <w:rsid w:val="00417073"/>
    <w:rsid w:val="00417195"/>
    <w:rsid w:val="004175E1"/>
    <w:rsid w:val="004176C4"/>
    <w:rsid w:val="0041793D"/>
    <w:rsid w:val="00417A57"/>
    <w:rsid w:val="00417C94"/>
    <w:rsid w:val="0042020A"/>
    <w:rsid w:val="00420360"/>
    <w:rsid w:val="00420908"/>
    <w:rsid w:val="004210D6"/>
    <w:rsid w:val="00421367"/>
    <w:rsid w:val="004217D4"/>
    <w:rsid w:val="00421864"/>
    <w:rsid w:val="004218B8"/>
    <w:rsid w:val="00421DFE"/>
    <w:rsid w:val="00421F3A"/>
    <w:rsid w:val="00421F54"/>
    <w:rsid w:val="00422459"/>
    <w:rsid w:val="0042280A"/>
    <w:rsid w:val="00422BEC"/>
    <w:rsid w:val="00422DE0"/>
    <w:rsid w:val="00422DE6"/>
    <w:rsid w:val="00422EDC"/>
    <w:rsid w:val="00423854"/>
    <w:rsid w:val="004239CC"/>
    <w:rsid w:val="004240B1"/>
    <w:rsid w:val="004245BA"/>
    <w:rsid w:val="0042475F"/>
    <w:rsid w:val="00424896"/>
    <w:rsid w:val="00424AC1"/>
    <w:rsid w:val="00425086"/>
    <w:rsid w:val="004250E0"/>
    <w:rsid w:val="004252D2"/>
    <w:rsid w:val="00425691"/>
    <w:rsid w:val="00425CFC"/>
    <w:rsid w:val="00425F5A"/>
    <w:rsid w:val="00425FE7"/>
    <w:rsid w:val="0042612F"/>
    <w:rsid w:val="004266D2"/>
    <w:rsid w:val="00426E00"/>
    <w:rsid w:val="00427632"/>
    <w:rsid w:val="00427A3C"/>
    <w:rsid w:val="00427C39"/>
    <w:rsid w:val="00427DB3"/>
    <w:rsid w:val="004302F6"/>
    <w:rsid w:val="004304B3"/>
    <w:rsid w:val="00430645"/>
    <w:rsid w:val="0043093F"/>
    <w:rsid w:val="00430B03"/>
    <w:rsid w:val="00430F33"/>
    <w:rsid w:val="00431316"/>
    <w:rsid w:val="00431476"/>
    <w:rsid w:val="004316BF"/>
    <w:rsid w:val="004319AD"/>
    <w:rsid w:val="00431C7B"/>
    <w:rsid w:val="0043229F"/>
    <w:rsid w:val="00432EB5"/>
    <w:rsid w:val="00433081"/>
    <w:rsid w:val="004331BA"/>
    <w:rsid w:val="00433290"/>
    <w:rsid w:val="00433452"/>
    <w:rsid w:val="00433678"/>
    <w:rsid w:val="00433964"/>
    <w:rsid w:val="0043487A"/>
    <w:rsid w:val="00434881"/>
    <w:rsid w:val="0043523E"/>
    <w:rsid w:val="004356CC"/>
    <w:rsid w:val="00435729"/>
    <w:rsid w:val="004359A1"/>
    <w:rsid w:val="004359B0"/>
    <w:rsid w:val="00436229"/>
    <w:rsid w:val="00436398"/>
    <w:rsid w:val="0043658F"/>
    <w:rsid w:val="00436AD7"/>
    <w:rsid w:val="00436E6A"/>
    <w:rsid w:val="00437186"/>
    <w:rsid w:val="00437247"/>
    <w:rsid w:val="0043770C"/>
    <w:rsid w:val="004377F7"/>
    <w:rsid w:val="00437C96"/>
    <w:rsid w:val="00440103"/>
    <w:rsid w:val="0044015E"/>
    <w:rsid w:val="0044099C"/>
    <w:rsid w:val="00440DC0"/>
    <w:rsid w:val="00440E1F"/>
    <w:rsid w:val="00441226"/>
    <w:rsid w:val="0044130A"/>
    <w:rsid w:val="00441919"/>
    <w:rsid w:val="00441D58"/>
    <w:rsid w:val="0044210D"/>
    <w:rsid w:val="00442468"/>
    <w:rsid w:val="0044257D"/>
    <w:rsid w:val="004429C7"/>
    <w:rsid w:val="00443064"/>
    <w:rsid w:val="00443479"/>
    <w:rsid w:val="004434C1"/>
    <w:rsid w:val="00443554"/>
    <w:rsid w:val="00443A26"/>
    <w:rsid w:val="00444473"/>
    <w:rsid w:val="004444E1"/>
    <w:rsid w:val="0044450B"/>
    <w:rsid w:val="00444538"/>
    <w:rsid w:val="004448CB"/>
    <w:rsid w:val="004454EB"/>
    <w:rsid w:val="0044574D"/>
    <w:rsid w:val="00446116"/>
    <w:rsid w:val="004462C8"/>
    <w:rsid w:val="004463DD"/>
    <w:rsid w:val="00446709"/>
    <w:rsid w:val="00446743"/>
    <w:rsid w:val="00446A1F"/>
    <w:rsid w:val="00446FCD"/>
    <w:rsid w:val="004470F8"/>
    <w:rsid w:val="004471E1"/>
    <w:rsid w:val="004476F2"/>
    <w:rsid w:val="00447767"/>
    <w:rsid w:val="00447823"/>
    <w:rsid w:val="004479D6"/>
    <w:rsid w:val="00447AFB"/>
    <w:rsid w:val="00447CAE"/>
    <w:rsid w:val="00447D4E"/>
    <w:rsid w:val="00450032"/>
    <w:rsid w:val="00450621"/>
    <w:rsid w:val="00450ACD"/>
    <w:rsid w:val="00450D35"/>
    <w:rsid w:val="00450E9B"/>
    <w:rsid w:val="00450ED4"/>
    <w:rsid w:val="00451096"/>
    <w:rsid w:val="0045281C"/>
    <w:rsid w:val="0045380D"/>
    <w:rsid w:val="00453B67"/>
    <w:rsid w:val="00453C7D"/>
    <w:rsid w:val="004542E8"/>
    <w:rsid w:val="00454E5A"/>
    <w:rsid w:val="00454E78"/>
    <w:rsid w:val="004552E9"/>
    <w:rsid w:val="004555DB"/>
    <w:rsid w:val="00455745"/>
    <w:rsid w:val="004559C0"/>
    <w:rsid w:val="004567B0"/>
    <w:rsid w:val="00456C1A"/>
    <w:rsid w:val="00457756"/>
    <w:rsid w:val="0045784D"/>
    <w:rsid w:val="00457AFD"/>
    <w:rsid w:val="00457B02"/>
    <w:rsid w:val="00457F60"/>
    <w:rsid w:val="00457F9E"/>
    <w:rsid w:val="00460413"/>
    <w:rsid w:val="004605AB"/>
    <w:rsid w:val="00460713"/>
    <w:rsid w:val="00461ACA"/>
    <w:rsid w:val="00461C7E"/>
    <w:rsid w:val="00461D91"/>
    <w:rsid w:val="00461ED8"/>
    <w:rsid w:val="004621BD"/>
    <w:rsid w:val="00462497"/>
    <w:rsid w:val="004624B7"/>
    <w:rsid w:val="00462F8F"/>
    <w:rsid w:val="004639F6"/>
    <w:rsid w:val="00463D37"/>
    <w:rsid w:val="00463FE2"/>
    <w:rsid w:val="00464357"/>
    <w:rsid w:val="00464416"/>
    <w:rsid w:val="00464BCC"/>
    <w:rsid w:val="0046547C"/>
    <w:rsid w:val="00465489"/>
    <w:rsid w:val="00465952"/>
    <w:rsid w:val="004662B9"/>
    <w:rsid w:val="004667FB"/>
    <w:rsid w:val="00466A00"/>
    <w:rsid w:val="00466BC3"/>
    <w:rsid w:val="0046727D"/>
    <w:rsid w:val="00467BD3"/>
    <w:rsid w:val="00467FD2"/>
    <w:rsid w:val="00470343"/>
    <w:rsid w:val="00470372"/>
    <w:rsid w:val="00470432"/>
    <w:rsid w:val="004707DC"/>
    <w:rsid w:val="00470A94"/>
    <w:rsid w:val="00470B1C"/>
    <w:rsid w:val="00470B63"/>
    <w:rsid w:val="00470C30"/>
    <w:rsid w:val="00470C5C"/>
    <w:rsid w:val="00471795"/>
    <w:rsid w:val="00471B85"/>
    <w:rsid w:val="004729EF"/>
    <w:rsid w:val="00472FA2"/>
    <w:rsid w:val="00472FA4"/>
    <w:rsid w:val="00473153"/>
    <w:rsid w:val="00473F8C"/>
    <w:rsid w:val="00474388"/>
    <w:rsid w:val="00475797"/>
    <w:rsid w:val="00475888"/>
    <w:rsid w:val="004758E6"/>
    <w:rsid w:val="00475B47"/>
    <w:rsid w:val="004761B1"/>
    <w:rsid w:val="00476565"/>
    <w:rsid w:val="00476E8F"/>
    <w:rsid w:val="0047718D"/>
    <w:rsid w:val="00477882"/>
    <w:rsid w:val="004804EB"/>
    <w:rsid w:val="00480600"/>
    <w:rsid w:val="004806D9"/>
    <w:rsid w:val="00480AE9"/>
    <w:rsid w:val="00480C6C"/>
    <w:rsid w:val="00480CDD"/>
    <w:rsid w:val="004816D2"/>
    <w:rsid w:val="00481712"/>
    <w:rsid w:val="0048189C"/>
    <w:rsid w:val="0048199E"/>
    <w:rsid w:val="00481A99"/>
    <w:rsid w:val="00481D2C"/>
    <w:rsid w:val="00481F28"/>
    <w:rsid w:val="004820AE"/>
    <w:rsid w:val="00482342"/>
    <w:rsid w:val="004824FE"/>
    <w:rsid w:val="00482B3B"/>
    <w:rsid w:val="00482F5F"/>
    <w:rsid w:val="0048361C"/>
    <w:rsid w:val="00483C55"/>
    <w:rsid w:val="00483D0C"/>
    <w:rsid w:val="00484299"/>
    <w:rsid w:val="004844CC"/>
    <w:rsid w:val="0048468C"/>
    <w:rsid w:val="00484C28"/>
    <w:rsid w:val="00485024"/>
    <w:rsid w:val="0048541C"/>
    <w:rsid w:val="00485FF2"/>
    <w:rsid w:val="0048728C"/>
    <w:rsid w:val="00487FA8"/>
    <w:rsid w:val="00490185"/>
    <w:rsid w:val="004902E1"/>
    <w:rsid w:val="00490BBC"/>
    <w:rsid w:val="00490F0E"/>
    <w:rsid w:val="00491081"/>
    <w:rsid w:val="00491143"/>
    <w:rsid w:val="00491555"/>
    <w:rsid w:val="004915BB"/>
    <w:rsid w:val="00491A91"/>
    <w:rsid w:val="00491E9C"/>
    <w:rsid w:val="00491ED9"/>
    <w:rsid w:val="004924A2"/>
    <w:rsid w:val="004924F5"/>
    <w:rsid w:val="00492F14"/>
    <w:rsid w:val="0049367B"/>
    <w:rsid w:val="00493961"/>
    <w:rsid w:val="00493BE1"/>
    <w:rsid w:val="00493F36"/>
    <w:rsid w:val="00494947"/>
    <w:rsid w:val="00494D1A"/>
    <w:rsid w:val="0049520C"/>
    <w:rsid w:val="004956FB"/>
    <w:rsid w:val="00495C15"/>
    <w:rsid w:val="00495C3F"/>
    <w:rsid w:val="00495FFA"/>
    <w:rsid w:val="0049710E"/>
    <w:rsid w:val="00497473"/>
    <w:rsid w:val="004978CA"/>
    <w:rsid w:val="00497F56"/>
    <w:rsid w:val="004A095A"/>
    <w:rsid w:val="004A0DA8"/>
    <w:rsid w:val="004A0EC1"/>
    <w:rsid w:val="004A1413"/>
    <w:rsid w:val="004A1487"/>
    <w:rsid w:val="004A14DA"/>
    <w:rsid w:val="004A154E"/>
    <w:rsid w:val="004A1920"/>
    <w:rsid w:val="004A226D"/>
    <w:rsid w:val="004A2BEA"/>
    <w:rsid w:val="004A2F38"/>
    <w:rsid w:val="004A3107"/>
    <w:rsid w:val="004A35C4"/>
    <w:rsid w:val="004A3812"/>
    <w:rsid w:val="004A38BF"/>
    <w:rsid w:val="004A3A3D"/>
    <w:rsid w:val="004A3A45"/>
    <w:rsid w:val="004A436A"/>
    <w:rsid w:val="004A43D6"/>
    <w:rsid w:val="004A45F2"/>
    <w:rsid w:val="004A48E8"/>
    <w:rsid w:val="004A49D8"/>
    <w:rsid w:val="004A4B04"/>
    <w:rsid w:val="004A4B5B"/>
    <w:rsid w:val="004A4E93"/>
    <w:rsid w:val="004A4EC7"/>
    <w:rsid w:val="004A4F1E"/>
    <w:rsid w:val="004A5433"/>
    <w:rsid w:val="004A55EF"/>
    <w:rsid w:val="004A59A6"/>
    <w:rsid w:val="004A60B4"/>
    <w:rsid w:val="004A61EC"/>
    <w:rsid w:val="004A67B0"/>
    <w:rsid w:val="004A67FD"/>
    <w:rsid w:val="004A68BB"/>
    <w:rsid w:val="004A7171"/>
    <w:rsid w:val="004A724A"/>
    <w:rsid w:val="004A7D87"/>
    <w:rsid w:val="004A7F9E"/>
    <w:rsid w:val="004B0224"/>
    <w:rsid w:val="004B066C"/>
    <w:rsid w:val="004B0793"/>
    <w:rsid w:val="004B0EA0"/>
    <w:rsid w:val="004B15B0"/>
    <w:rsid w:val="004B1895"/>
    <w:rsid w:val="004B2BC1"/>
    <w:rsid w:val="004B2EF5"/>
    <w:rsid w:val="004B33FD"/>
    <w:rsid w:val="004B34A6"/>
    <w:rsid w:val="004B3BE5"/>
    <w:rsid w:val="004B3FF4"/>
    <w:rsid w:val="004B421E"/>
    <w:rsid w:val="004B4620"/>
    <w:rsid w:val="004B4978"/>
    <w:rsid w:val="004B4EF5"/>
    <w:rsid w:val="004B557B"/>
    <w:rsid w:val="004B58C2"/>
    <w:rsid w:val="004B5F76"/>
    <w:rsid w:val="004B6073"/>
    <w:rsid w:val="004B6AFB"/>
    <w:rsid w:val="004B6D5E"/>
    <w:rsid w:val="004B6EBB"/>
    <w:rsid w:val="004B7186"/>
    <w:rsid w:val="004B7B9F"/>
    <w:rsid w:val="004B7EBA"/>
    <w:rsid w:val="004C0109"/>
    <w:rsid w:val="004C0253"/>
    <w:rsid w:val="004C0BF0"/>
    <w:rsid w:val="004C1296"/>
    <w:rsid w:val="004C15CA"/>
    <w:rsid w:val="004C353C"/>
    <w:rsid w:val="004C363A"/>
    <w:rsid w:val="004C4025"/>
    <w:rsid w:val="004C494D"/>
    <w:rsid w:val="004C4B95"/>
    <w:rsid w:val="004C50A8"/>
    <w:rsid w:val="004C52AD"/>
    <w:rsid w:val="004C56D5"/>
    <w:rsid w:val="004C5B67"/>
    <w:rsid w:val="004C5DE1"/>
    <w:rsid w:val="004C6223"/>
    <w:rsid w:val="004C6E89"/>
    <w:rsid w:val="004C6EB3"/>
    <w:rsid w:val="004C70D2"/>
    <w:rsid w:val="004C737E"/>
    <w:rsid w:val="004C75C3"/>
    <w:rsid w:val="004C7961"/>
    <w:rsid w:val="004D0017"/>
    <w:rsid w:val="004D159E"/>
    <w:rsid w:val="004D19FD"/>
    <w:rsid w:val="004D2222"/>
    <w:rsid w:val="004D225F"/>
    <w:rsid w:val="004D2497"/>
    <w:rsid w:val="004D258D"/>
    <w:rsid w:val="004D2A9D"/>
    <w:rsid w:val="004D2C29"/>
    <w:rsid w:val="004D32D9"/>
    <w:rsid w:val="004D32FF"/>
    <w:rsid w:val="004D33A1"/>
    <w:rsid w:val="004D33C3"/>
    <w:rsid w:val="004D3421"/>
    <w:rsid w:val="004D34E8"/>
    <w:rsid w:val="004D3A9F"/>
    <w:rsid w:val="004D3E67"/>
    <w:rsid w:val="004D4363"/>
    <w:rsid w:val="004D4638"/>
    <w:rsid w:val="004D4C0D"/>
    <w:rsid w:val="004D4DC3"/>
    <w:rsid w:val="004D4F48"/>
    <w:rsid w:val="004D50D5"/>
    <w:rsid w:val="004D5793"/>
    <w:rsid w:val="004D6463"/>
    <w:rsid w:val="004D6583"/>
    <w:rsid w:val="004D694C"/>
    <w:rsid w:val="004D6E91"/>
    <w:rsid w:val="004D6FE0"/>
    <w:rsid w:val="004D70B8"/>
    <w:rsid w:val="004D721B"/>
    <w:rsid w:val="004D729C"/>
    <w:rsid w:val="004D7DE3"/>
    <w:rsid w:val="004D7F9F"/>
    <w:rsid w:val="004E032B"/>
    <w:rsid w:val="004E0382"/>
    <w:rsid w:val="004E0727"/>
    <w:rsid w:val="004E0872"/>
    <w:rsid w:val="004E1037"/>
    <w:rsid w:val="004E1181"/>
    <w:rsid w:val="004E1343"/>
    <w:rsid w:val="004E141B"/>
    <w:rsid w:val="004E2165"/>
    <w:rsid w:val="004E24E8"/>
    <w:rsid w:val="004E33F6"/>
    <w:rsid w:val="004E3B7C"/>
    <w:rsid w:val="004E3E88"/>
    <w:rsid w:val="004E3FCC"/>
    <w:rsid w:val="004E4762"/>
    <w:rsid w:val="004E4B2A"/>
    <w:rsid w:val="004E4BED"/>
    <w:rsid w:val="004E4F8A"/>
    <w:rsid w:val="004E5015"/>
    <w:rsid w:val="004E52E7"/>
    <w:rsid w:val="004E535A"/>
    <w:rsid w:val="004E5658"/>
    <w:rsid w:val="004E6354"/>
    <w:rsid w:val="004E6608"/>
    <w:rsid w:val="004E6A8E"/>
    <w:rsid w:val="004E7140"/>
    <w:rsid w:val="004E7406"/>
    <w:rsid w:val="004F01FA"/>
    <w:rsid w:val="004F0D67"/>
    <w:rsid w:val="004F16B1"/>
    <w:rsid w:val="004F2CE7"/>
    <w:rsid w:val="004F3117"/>
    <w:rsid w:val="004F34F1"/>
    <w:rsid w:val="004F3D20"/>
    <w:rsid w:val="004F47F2"/>
    <w:rsid w:val="004F4CD1"/>
    <w:rsid w:val="004F4E24"/>
    <w:rsid w:val="004F4E3C"/>
    <w:rsid w:val="004F4F76"/>
    <w:rsid w:val="004F59B2"/>
    <w:rsid w:val="004F6271"/>
    <w:rsid w:val="004F645D"/>
    <w:rsid w:val="004F65C5"/>
    <w:rsid w:val="004F6D02"/>
    <w:rsid w:val="004F6D2A"/>
    <w:rsid w:val="004F7071"/>
    <w:rsid w:val="004F74C3"/>
    <w:rsid w:val="004F7E4C"/>
    <w:rsid w:val="004F7EE1"/>
    <w:rsid w:val="00500F71"/>
    <w:rsid w:val="0050102D"/>
    <w:rsid w:val="00501104"/>
    <w:rsid w:val="005011BB"/>
    <w:rsid w:val="005011F7"/>
    <w:rsid w:val="00501555"/>
    <w:rsid w:val="00501B44"/>
    <w:rsid w:val="00502088"/>
    <w:rsid w:val="0050223F"/>
    <w:rsid w:val="005022A6"/>
    <w:rsid w:val="00502437"/>
    <w:rsid w:val="005029DA"/>
    <w:rsid w:val="00502EE6"/>
    <w:rsid w:val="005037E9"/>
    <w:rsid w:val="00503A2B"/>
    <w:rsid w:val="00503ACB"/>
    <w:rsid w:val="00503DFB"/>
    <w:rsid w:val="005041F9"/>
    <w:rsid w:val="005042E3"/>
    <w:rsid w:val="00504F20"/>
    <w:rsid w:val="00504FE3"/>
    <w:rsid w:val="0050505A"/>
    <w:rsid w:val="0050539E"/>
    <w:rsid w:val="005057FA"/>
    <w:rsid w:val="00505A5F"/>
    <w:rsid w:val="00505D26"/>
    <w:rsid w:val="00505E8B"/>
    <w:rsid w:val="00505EFE"/>
    <w:rsid w:val="00506611"/>
    <w:rsid w:val="00506B9D"/>
    <w:rsid w:val="00507830"/>
    <w:rsid w:val="00507885"/>
    <w:rsid w:val="00507905"/>
    <w:rsid w:val="00507E13"/>
    <w:rsid w:val="0051002F"/>
    <w:rsid w:val="0051006E"/>
    <w:rsid w:val="005102A0"/>
    <w:rsid w:val="00510AA9"/>
    <w:rsid w:val="00510CA7"/>
    <w:rsid w:val="0051193B"/>
    <w:rsid w:val="00512666"/>
    <w:rsid w:val="005127BB"/>
    <w:rsid w:val="00512DDA"/>
    <w:rsid w:val="00512E76"/>
    <w:rsid w:val="00512FF3"/>
    <w:rsid w:val="00513058"/>
    <w:rsid w:val="0051305C"/>
    <w:rsid w:val="00513127"/>
    <w:rsid w:val="005132E3"/>
    <w:rsid w:val="005135CB"/>
    <w:rsid w:val="00513884"/>
    <w:rsid w:val="005141E3"/>
    <w:rsid w:val="00514DBE"/>
    <w:rsid w:val="00514F9C"/>
    <w:rsid w:val="005154B9"/>
    <w:rsid w:val="00515870"/>
    <w:rsid w:val="005159F7"/>
    <w:rsid w:val="00515A44"/>
    <w:rsid w:val="00515A86"/>
    <w:rsid w:val="00515BCD"/>
    <w:rsid w:val="00516184"/>
    <w:rsid w:val="005161D9"/>
    <w:rsid w:val="00516314"/>
    <w:rsid w:val="005164AD"/>
    <w:rsid w:val="0051651C"/>
    <w:rsid w:val="00516906"/>
    <w:rsid w:val="00516A4D"/>
    <w:rsid w:val="00516BB0"/>
    <w:rsid w:val="00516D0E"/>
    <w:rsid w:val="00516F79"/>
    <w:rsid w:val="005175AF"/>
    <w:rsid w:val="005179DB"/>
    <w:rsid w:val="0052022F"/>
    <w:rsid w:val="00520ACB"/>
    <w:rsid w:val="00520D13"/>
    <w:rsid w:val="0052137D"/>
    <w:rsid w:val="0052150D"/>
    <w:rsid w:val="0052182D"/>
    <w:rsid w:val="00521863"/>
    <w:rsid w:val="0052296E"/>
    <w:rsid w:val="00522E5D"/>
    <w:rsid w:val="00522ED2"/>
    <w:rsid w:val="00523036"/>
    <w:rsid w:val="00523356"/>
    <w:rsid w:val="00523A6F"/>
    <w:rsid w:val="00523CA1"/>
    <w:rsid w:val="0052487E"/>
    <w:rsid w:val="00524F16"/>
    <w:rsid w:val="00525215"/>
    <w:rsid w:val="005253EA"/>
    <w:rsid w:val="00525B78"/>
    <w:rsid w:val="005261D1"/>
    <w:rsid w:val="00526408"/>
    <w:rsid w:val="0052652E"/>
    <w:rsid w:val="00526A48"/>
    <w:rsid w:val="00526CE2"/>
    <w:rsid w:val="00526E60"/>
    <w:rsid w:val="005271B7"/>
    <w:rsid w:val="005271DF"/>
    <w:rsid w:val="005274F8"/>
    <w:rsid w:val="00527544"/>
    <w:rsid w:val="005277C7"/>
    <w:rsid w:val="00527AD6"/>
    <w:rsid w:val="00530228"/>
    <w:rsid w:val="0053025B"/>
    <w:rsid w:val="00530CC4"/>
    <w:rsid w:val="00531438"/>
    <w:rsid w:val="00531475"/>
    <w:rsid w:val="005318B0"/>
    <w:rsid w:val="00531CCF"/>
    <w:rsid w:val="00532124"/>
    <w:rsid w:val="005326D2"/>
    <w:rsid w:val="00532AAF"/>
    <w:rsid w:val="00532B04"/>
    <w:rsid w:val="00532E9A"/>
    <w:rsid w:val="00533289"/>
    <w:rsid w:val="005334DA"/>
    <w:rsid w:val="00533504"/>
    <w:rsid w:val="00533A7A"/>
    <w:rsid w:val="00533F7C"/>
    <w:rsid w:val="0053402B"/>
    <w:rsid w:val="0053412D"/>
    <w:rsid w:val="005346A3"/>
    <w:rsid w:val="00534A57"/>
    <w:rsid w:val="00534E4A"/>
    <w:rsid w:val="00534ECD"/>
    <w:rsid w:val="00535492"/>
    <w:rsid w:val="005357A4"/>
    <w:rsid w:val="0053602A"/>
    <w:rsid w:val="00536467"/>
    <w:rsid w:val="00536633"/>
    <w:rsid w:val="00536978"/>
    <w:rsid w:val="00536C68"/>
    <w:rsid w:val="00536D0A"/>
    <w:rsid w:val="005372C2"/>
    <w:rsid w:val="00537478"/>
    <w:rsid w:val="005378E8"/>
    <w:rsid w:val="00537A12"/>
    <w:rsid w:val="00537E0C"/>
    <w:rsid w:val="00537E29"/>
    <w:rsid w:val="005403FC"/>
    <w:rsid w:val="0054065A"/>
    <w:rsid w:val="00540FAE"/>
    <w:rsid w:val="005412E3"/>
    <w:rsid w:val="005422B8"/>
    <w:rsid w:val="00542432"/>
    <w:rsid w:val="00542668"/>
    <w:rsid w:val="005428A1"/>
    <w:rsid w:val="00542B93"/>
    <w:rsid w:val="005434F0"/>
    <w:rsid w:val="00543AA0"/>
    <w:rsid w:val="00543F0F"/>
    <w:rsid w:val="00543FAE"/>
    <w:rsid w:val="005441A8"/>
    <w:rsid w:val="00544E06"/>
    <w:rsid w:val="0054533C"/>
    <w:rsid w:val="00545836"/>
    <w:rsid w:val="00545CEC"/>
    <w:rsid w:val="00545EE4"/>
    <w:rsid w:val="0054625D"/>
    <w:rsid w:val="00546514"/>
    <w:rsid w:val="00546773"/>
    <w:rsid w:val="005467E4"/>
    <w:rsid w:val="005468C7"/>
    <w:rsid w:val="005471B7"/>
    <w:rsid w:val="0054741B"/>
    <w:rsid w:val="00547442"/>
    <w:rsid w:val="00547A87"/>
    <w:rsid w:val="00550318"/>
    <w:rsid w:val="0055039F"/>
    <w:rsid w:val="00550590"/>
    <w:rsid w:val="005509FA"/>
    <w:rsid w:val="005512C4"/>
    <w:rsid w:val="005518F3"/>
    <w:rsid w:val="00551C00"/>
    <w:rsid w:val="005531B7"/>
    <w:rsid w:val="00553409"/>
    <w:rsid w:val="00553877"/>
    <w:rsid w:val="00553B81"/>
    <w:rsid w:val="00553D61"/>
    <w:rsid w:val="005540B1"/>
    <w:rsid w:val="00554212"/>
    <w:rsid w:val="0055441F"/>
    <w:rsid w:val="00554AB1"/>
    <w:rsid w:val="00554FD1"/>
    <w:rsid w:val="00555D55"/>
    <w:rsid w:val="005561D5"/>
    <w:rsid w:val="0055648C"/>
    <w:rsid w:val="0055686C"/>
    <w:rsid w:val="005576CA"/>
    <w:rsid w:val="00557A7B"/>
    <w:rsid w:val="00557B9E"/>
    <w:rsid w:val="00557EE3"/>
    <w:rsid w:val="005600DA"/>
    <w:rsid w:val="00560370"/>
    <w:rsid w:val="005608D4"/>
    <w:rsid w:val="00560A3F"/>
    <w:rsid w:val="00560BC4"/>
    <w:rsid w:val="00560E9F"/>
    <w:rsid w:val="00561301"/>
    <w:rsid w:val="00561542"/>
    <w:rsid w:val="00561A52"/>
    <w:rsid w:val="00561BDE"/>
    <w:rsid w:val="00561D35"/>
    <w:rsid w:val="00561E3C"/>
    <w:rsid w:val="00561FC7"/>
    <w:rsid w:val="005621EE"/>
    <w:rsid w:val="00562B96"/>
    <w:rsid w:val="00563915"/>
    <w:rsid w:val="00563A7A"/>
    <w:rsid w:val="00564371"/>
    <w:rsid w:val="00564A2B"/>
    <w:rsid w:val="00564CA6"/>
    <w:rsid w:val="00564F1F"/>
    <w:rsid w:val="005653E2"/>
    <w:rsid w:val="005654A7"/>
    <w:rsid w:val="00565824"/>
    <w:rsid w:val="005659A3"/>
    <w:rsid w:val="00565A90"/>
    <w:rsid w:val="00565C07"/>
    <w:rsid w:val="00565FCA"/>
    <w:rsid w:val="00566007"/>
    <w:rsid w:val="00566087"/>
    <w:rsid w:val="00566267"/>
    <w:rsid w:val="005662E7"/>
    <w:rsid w:val="0056672C"/>
    <w:rsid w:val="00566DBF"/>
    <w:rsid w:val="00566F82"/>
    <w:rsid w:val="00567C74"/>
    <w:rsid w:val="00567F95"/>
    <w:rsid w:val="00570177"/>
    <w:rsid w:val="005703D6"/>
    <w:rsid w:val="00570B5A"/>
    <w:rsid w:val="00571731"/>
    <w:rsid w:val="00571BF9"/>
    <w:rsid w:val="00571CF7"/>
    <w:rsid w:val="00572129"/>
    <w:rsid w:val="00572324"/>
    <w:rsid w:val="00572481"/>
    <w:rsid w:val="005730A3"/>
    <w:rsid w:val="00573B8A"/>
    <w:rsid w:val="00573E19"/>
    <w:rsid w:val="00573FC7"/>
    <w:rsid w:val="00574817"/>
    <w:rsid w:val="00574A4B"/>
    <w:rsid w:val="00574F1E"/>
    <w:rsid w:val="00575298"/>
    <w:rsid w:val="00575A0C"/>
    <w:rsid w:val="00576016"/>
    <w:rsid w:val="005766F1"/>
    <w:rsid w:val="0057694C"/>
    <w:rsid w:val="00576B39"/>
    <w:rsid w:val="00576F8E"/>
    <w:rsid w:val="00577479"/>
    <w:rsid w:val="005775DA"/>
    <w:rsid w:val="00577A3E"/>
    <w:rsid w:val="00577C0E"/>
    <w:rsid w:val="00580197"/>
    <w:rsid w:val="0058043A"/>
    <w:rsid w:val="00580702"/>
    <w:rsid w:val="00580B04"/>
    <w:rsid w:val="00580BA9"/>
    <w:rsid w:val="00581038"/>
    <w:rsid w:val="005818B7"/>
    <w:rsid w:val="005818F5"/>
    <w:rsid w:val="0058192A"/>
    <w:rsid w:val="00581B84"/>
    <w:rsid w:val="00581BC7"/>
    <w:rsid w:val="00581C0E"/>
    <w:rsid w:val="00581D5D"/>
    <w:rsid w:val="0058241E"/>
    <w:rsid w:val="0058249F"/>
    <w:rsid w:val="00582763"/>
    <w:rsid w:val="00582773"/>
    <w:rsid w:val="00582BE4"/>
    <w:rsid w:val="00583DF5"/>
    <w:rsid w:val="00583E24"/>
    <w:rsid w:val="0058407D"/>
    <w:rsid w:val="00584198"/>
    <w:rsid w:val="00584BBE"/>
    <w:rsid w:val="00584DB4"/>
    <w:rsid w:val="00584DC9"/>
    <w:rsid w:val="0058546D"/>
    <w:rsid w:val="00585A7A"/>
    <w:rsid w:val="00585DF6"/>
    <w:rsid w:val="00586383"/>
    <w:rsid w:val="0058643B"/>
    <w:rsid w:val="00586A64"/>
    <w:rsid w:val="00586C8E"/>
    <w:rsid w:val="00586D29"/>
    <w:rsid w:val="00586F67"/>
    <w:rsid w:val="005871BB"/>
    <w:rsid w:val="005878F3"/>
    <w:rsid w:val="00587AA8"/>
    <w:rsid w:val="00590096"/>
    <w:rsid w:val="005902A8"/>
    <w:rsid w:val="00590B7F"/>
    <w:rsid w:val="005912DF"/>
    <w:rsid w:val="005913A2"/>
    <w:rsid w:val="005916CF"/>
    <w:rsid w:val="00591707"/>
    <w:rsid w:val="0059199C"/>
    <w:rsid w:val="00591A26"/>
    <w:rsid w:val="00592429"/>
    <w:rsid w:val="0059243B"/>
    <w:rsid w:val="0059323A"/>
    <w:rsid w:val="0059334E"/>
    <w:rsid w:val="00593612"/>
    <w:rsid w:val="00593685"/>
    <w:rsid w:val="005937A5"/>
    <w:rsid w:val="00593C0C"/>
    <w:rsid w:val="00593C3C"/>
    <w:rsid w:val="00593F10"/>
    <w:rsid w:val="0059444E"/>
    <w:rsid w:val="0059461E"/>
    <w:rsid w:val="0059466A"/>
    <w:rsid w:val="005946B4"/>
    <w:rsid w:val="00594800"/>
    <w:rsid w:val="00594A01"/>
    <w:rsid w:val="00594F76"/>
    <w:rsid w:val="00595484"/>
    <w:rsid w:val="005954A0"/>
    <w:rsid w:val="005959E7"/>
    <w:rsid w:val="00595A89"/>
    <w:rsid w:val="00595A91"/>
    <w:rsid w:val="00596227"/>
    <w:rsid w:val="005972D7"/>
    <w:rsid w:val="005974DA"/>
    <w:rsid w:val="00597555"/>
    <w:rsid w:val="00597D69"/>
    <w:rsid w:val="005A0972"/>
    <w:rsid w:val="005A0E51"/>
    <w:rsid w:val="005A1B7E"/>
    <w:rsid w:val="005A1C76"/>
    <w:rsid w:val="005A1E7A"/>
    <w:rsid w:val="005A20BB"/>
    <w:rsid w:val="005A23F8"/>
    <w:rsid w:val="005A2509"/>
    <w:rsid w:val="005A2AF6"/>
    <w:rsid w:val="005A320B"/>
    <w:rsid w:val="005A33E0"/>
    <w:rsid w:val="005A382F"/>
    <w:rsid w:val="005A3DA7"/>
    <w:rsid w:val="005A4037"/>
    <w:rsid w:val="005A440E"/>
    <w:rsid w:val="005A4642"/>
    <w:rsid w:val="005A4705"/>
    <w:rsid w:val="005A4A69"/>
    <w:rsid w:val="005A4A81"/>
    <w:rsid w:val="005A5015"/>
    <w:rsid w:val="005A51A1"/>
    <w:rsid w:val="005A5400"/>
    <w:rsid w:val="005A543E"/>
    <w:rsid w:val="005A5508"/>
    <w:rsid w:val="005A582E"/>
    <w:rsid w:val="005A5A4B"/>
    <w:rsid w:val="005A5B81"/>
    <w:rsid w:val="005A5D10"/>
    <w:rsid w:val="005A5D52"/>
    <w:rsid w:val="005A5FAF"/>
    <w:rsid w:val="005A632A"/>
    <w:rsid w:val="005A6684"/>
    <w:rsid w:val="005A6A67"/>
    <w:rsid w:val="005A6BA8"/>
    <w:rsid w:val="005A70FA"/>
    <w:rsid w:val="005A7786"/>
    <w:rsid w:val="005A77AD"/>
    <w:rsid w:val="005A7DD5"/>
    <w:rsid w:val="005B0365"/>
    <w:rsid w:val="005B079D"/>
    <w:rsid w:val="005B0CC5"/>
    <w:rsid w:val="005B0D4F"/>
    <w:rsid w:val="005B176B"/>
    <w:rsid w:val="005B197A"/>
    <w:rsid w:val="005B24F0"/>
    <w:rsid w:val="005B2832"/>
    <w:rsid w:val="005B283F"/>
    <w:rsid w:val="005B2CF9"/>
    <w:rsid w:val="005B2E4C"/>
    <w:rsid w:val="005B331A"/>
    <w:rsid w:val="005B33ED"/>
    <w:rsid w:val="005B36CB"/>
    <w:rsid w:val="005B41B5"/>
    <w:rsid w:val="005B427A"/>
    <w:rsid w:val="005B46BF"/>
    <w:rsid w:val="005B4B56"/>
    <w:rsid w:val="005B4C93"/>
    <w:rsid w:val="005B4E55"/>
    <w:rsid w:val="005B52EA"/>
    <w:rsid w:val="005B61D2"/>
    <w:rsid w:val="005B62F5"/>
    <w:rsid w:val="005B6472"/>
    <w:rsid w:val="005B66CC"/>
    <w:rsid w:val="005B6D66"/>
    <w:rsid w:val="005B6EB7"/>
    <w:rsid w:val="005B6FD0"/>
    <w:rsid w:val="005B726D"/>
    <w:rsid w:val="005B72ED"/>
    <w:rsid w:val="005B77D5"/>
    <w:rsid w:val="005C0057"/>
    <w:rsid w:val="005C101E"/>
    <w:rsid w:val="005C1178"/>
    <w:rsid w:val="005C1757"/>
    <w:rsid w:val="005C1839"/>
    <w:rsid w:val="005C18AA"/>
    <w:rsid w:val="005C1919"/>
    <w:rsid w:val="005C1C56"/>
    <w:rsid w:val="005C1CED"/>
    <w:rsid w:val="005C21B3"/>
    <w:rsid w:val="005C2435"/>
    <w:rsid w:val="005C2AAD"/>
    <w:rsid w:val="005C3335"/>
    <w:rsid w:val="005C36B6"/>
    <w:rsid w:val="005C36B8"/>
    <w:rsid w:val="005C399E"/>
    <w:rsid w:val="005C3C28"/>
    <w:rsid w:val="005C3C5A"/>
    <w:rsid w:val="005C440C"/>
    <w:rsid w:val="005C4D56"/>
    <w:rsid w:val="005C52DD"/>
    <w:rsid w:val="005C564F"/>
    <w:rsid w:val="005C5BFD"/>
    <w:rsid w:val="005C5FFB"/>
    <w:rsid w:val="005C609C"/>
    <w:rsid w:val="005C65F9"/>
    <w:rsid w:val="005C6A24"/>
    <w:rsid w:val="005C7439"/>
    <w:rsid w:val="005C7E09"/>
    <w:rsid w:val="005D018E"/>
    <w:rsid w:val="005D0538"/>
    <w:rsid w:val="005D065E"/>
    <w:rsid w:val="005D09BE"/>
    <w:rsid w:val="005D0A7E"/>
    <w:rsid w:val="005D1077"/>
    <w:rsid w:val="005D1938"/>
    <w:rsid w:val="005D19F4"/>
    <w:rsid w:val="005D2546"/>
    <w:rsid w:val="005D2649"/>
    <w:rsid w:val="005D2724"/>
    <w:rsid w:val="005D2BB2"/>
    <w:rsid w:val="005D3097"/>
    <w:rsid w:val="005D3554"/>
    <w:rsid w:val="005D35FB"/>
    <w:rsid w:val="005D3919"/>
    <w:rsid w:val="005D3D56"/>
    <w:rsid w:val="005D3F6F"/>
    <w:rsid w:val="005D4098"/>
    <w:rsid w:val="005D414C"/>
    <w:rsid w:val="005D41AC"/>
    <w:rsid w:val="005D4797"/>
    <w:rsid w:val="005D4846"/>
    <w:rsid w:val="005D4917"/>
    <w:rsid w:val="005D4B43"/>
    <w:rsid w:val="005D4D64"/>
    <w:rsid w:val="005D5FD3"/>
    <w:rsid w:val="005D60B1"/>
    <w:rsid w:val="005D62BB"/>
    <w:rsid w:val="005D671F"/>
    <w:rsid w:val="005D6AAD"/>
    <w:rsid w:val="005D784C"/>
    <w:rsid w:val="005D7B32"/>
    <w:rsid w:val="005D7CBD"/>
    <w:rsid w:val="005E03A3"/>
    <w:rsid w:val="005E050A"/>
    <w:rsid w:val="005E058C"/>
    <w:rsid w:val="005E0942"/>
    <w:rsid w:val="005E0CFF"/>
    <w:rsid w:val="005E12DE"/>
    <w:rsid w:val="005E133C"/>
    <w:rsid w:val="005E134A"/>
    <w:rsid w:val="005E13C8"/>
    <w:rsid w:val="005E1722"/>
    <w:rsid w:val="005E1799"/>
    <w:rsid w:val="005E1B08"/>
    <w:rsid w:val="005E1B0E"/>
    <w:rsid w:val="005E21CB"/>
    <w:rsid w:val="005E26F3"/>
    <w:rsid w:val="005E33E1"/>
    <w:rsid w:val="005E35C7"/>
    <w:rsid w:val="005E388D"/>
    <w:rsid w:val="005E39AA"/>
    <w:rsid w:val="005E3AC0"/>
    <w:rsid w:val="005E3E11"/>
    <w:rsid w:val="005E4CC1"/>
    <w:rsid w:val="005E4F69"/>
    <w:rsid w:val="005E54A8"/>
    <w:rsid w:val="005E5A33"/>
    <w:rsid w:val="005E5DCA"/>
    <w:rsid w:val="005E604B"/>
    <w:rsid w:val="005E63A9"/>
    <w:rsid w:val="005E6451"/>
    <w:rsid w:val="005E64AC"/>
    <w:rsid w:val="005E675B"/>
    <w:rsid w:val="005E7463"/>
    <w:rsid w:val="005E75EB"/>
    <w:rsid w:val="005E76DA"/>
    <w:rsid w:val="005E7797"/>
    <w:rsid w:val="005E7800"/>
    <w:rsid w:val="005E7B69"/>
    <w:rsid w:val="005F02A9"/>
    <w:rsid w:val="005F08E1"/>
    <w:rsid w:val="005F0DFD"/>
    <w:rsid w:val="005F0E20"/>
    <w:rsid w:val="005F0EB5"/>
    <w:rsid w:val="005F0FF5"/>
    <w:rsid w:val="005F12F5"/>
    <w:rsid w:val="005F15A6"/>
    <w:rsid w:val="005F15CA"/>
    <w:rsid w:val="005F1914"/>
    <w:rsid w:val="005F1B9E"/>
    <w:rsid w:val="005F3438"/>
    <w:rsid w:val="005F3804"/>
    <w:rsid w:val="005F4145"/>
    <w:rsid w:val="005F42B2"/>
    <w:rsid w:val="005F46B0"/>
    <w:rsid w:val="005F493E"/>
    <w:rsid w:val="005F4994"/>
    <w:rsid w:val="005F4E4D"/>
    <w:rsid w:val="005F527C"/>
    <w:rsid w:val="005F53AC"/>
    <w:rsid w:val="005F60B2"/>
    <w:rsid w:val="005F625A"/>
    <w:rsid w:val="005F6467"/>
    <w:rsid w:val="005F67EE"/>
    <w:rsid w:val="005F6C50"/>
    <w:rsid w:val="005F7203"/>
    <w:rsid w:val="005F76EA"/>
    <w:rsid w:val="005F7770"/>
    <w:rsid w:val="005F7A81"/>
    <w:rsid w:val="005F7C07"/>
    <w:rsid w:val="005F7DF6"/>
    <w:rsid w:val="005F7E84"/>
    <w:rsid w:val="0060029F"/>
    <w:rsid w:val="006005CA"/>
    <w:rsid w:val="00600C32"/>
    <w:rsid w:val="006010A6"/>
    <w:rsid w:val="0060157E"/>
    <w:rsid w:val="00601927"/>
    <w:rsid w:val="00601B67"/>
    <w:rsid w:val="006022CE"/>
    <w:rsid w:val="00602359"/>
    <w:rsid w:val="00602562"/>
    <w:rsid w:val="00602CB2"/>
    <w:rsid w:val="00602FDD"/>
    <w:rsid w:val="006034A0"/>
    <w:rsid w:val="006034BE"/>
    <w:rsid w:val="0060385B"/>
    <w:rsid w:val="00603C76"/>
    <w:rsid w:val="00604030"/>
    <w:rsid w:val="00604CF9"/>
    <w:rsid w:val="0060502C"/>
    <w:rsid w:val="00605A3D"/>
    <w:rsid w:val="00605B2A"/>
    <w:rsid w:val="00606988"/>
    <w:rsid w:val="006069D1"/>
    <w:rsid w:val="00606B68"/>
    <w:rsid w:val="00607CD9"/>
    <w:rsid w:val="00607E95"/>
    <w:rsid w:val="006103A3"/>
    <w:rsid w:val="0061042F"/>
    <w:rsid w:val="00611373"/>
    <w:rsid w:val="00611533"/>
    <w:rsid w:val="006115CE"/>
    <w:rsid w:val="00611610"/>
    <w:rsid w:val="00611E10"/>
    <w:rsid w:val="00611FA0"/>
    <w:rsid w:val="00612411"/>
    <w:rsid w:val="006129F5"/>
    <w:rsid w:val="00612E56"/>
    <w:rsid w:val="00613310"/>
    <w:rsid w:val="0061385F"/>
    <w:rsid w:val="00613950"/>
    <w:rsid w:val="00613DFA"/>
    <w:rsid w:val="00613FED"/>
    <w:rsid w:val="006140D5"/>
    <w:rsid w:val="006143FB"/>
    <w:rsid w:val="0061491C"/>
    <w:rsid w:val="00615112"/>
    <w:rsid w:val="0061517E"/>
    <w:rsid w:val="00615424"/>
    <w:rsid w:val="00615560"/>
    <w:rsid w:val="0061586E"/>
    <w:rsid w:val="00615C54"/>
    <w:rsid w:val="00615D4D"/>
    <w:rsid w:val="00616320"/>
    <w:rsid w:val="00616379"/>
    <w:rsid w:val="00616BBE"/>
    <w:rsid w:val="00617464"/>
    <w:rsid w:val="00617DCD"/>
    <w:rsid w:val="00620233"/>
    <w:rsid w:val="006202AA"/>
    <w:rsid w:val="00620463"/>
    <w:rsid w:val="0062060C"/>
    <w:rsid w:val="006216B4"/>
    <w:rsid w:val="00621771"/>
    <w:rsid w:val="006219DE"/>
    <w:rsid w:val="00622275"/>
    <w:rsid w:val="0062298C"/>
    <w:rsid w:val="00622B48"/>
    <w:rsid w:val="00622C7D"/>
    <w:rsid w:val="00622FE0"/>
    <w:rsid w:val="006236D5"/>
    <w:rsid w:val="006244EA"/>
    <w:rsid w:val="006246AE"/>
    <w:rsid w:val="0062486F"/>
    <w:rsid w:val="00625261"/>
    <w:rsid w:val="00625299"/>
    <w:rsid w:val="00625333"/>
    <w:rsid w:val="006257C1"/>
    <w:rsid w:val="00625E7D"/>
    <w:rsid w:val="00626334"/>
    <w:rsid w:val="0062670F"/>
    <w:rsid w:val="006269A2"/>
    <w:rsid w:val="00626B4B"/>
    <w:rsid w:val="00627171"/>
    <w:rsid w:val="00627584"/>
    <w:rsid w:val="006277C8"/>
    <w:rsid w:val="00627906"/>
    <w:rsid w:val="00630388"/>
    <w:rsid w:val="0063075E"/>
    <w:rsid w:val="00630FB4"/>
    <w:rsid w:val="006311B9"/>
    <w:rsid w:val="006320E5"/>
    <w:rsid w:val="006320FD"/>
    <w:rsid w:val="00632132"/>
    <w:rsid w:val="00632464"/>
    <w:rsid w:val="006325A4"/>
    <w:rsid w:val="0063263E"/>
    <w:rsid w:val="00632CBD"/>
    <w:rsid w:val="00632F5C"/>
    <w:rsid w:val="00633632"/>
    <w:rsid w:val="00633862"/>
    <w:rsid w:val="00633E62"/>
    <w:rsid w:val="0063463B"/>
    <w:rsid w:val="0063468B"/>
    <w:rsid w:val="00634D38"/>
    <w:rsid w:val="00634FAA"/>
    <w:rsid w:val="006354D1"/>
    <w:rsid w:val="00635A45"/>
    <w:rsid w:val="00635FF5"/>
    <w:rsid w:val="006362EA"/>
    <w:rsid w:val="0063650F"/>
    <w:rsid w:val="006368C7"/>
    <w:rsid w:val="006369B7"/>
    <w:rsid w:val="006369E0"/>
    <w:rsid w:val="00636E71"/>
    <w:rsid w:val="0063736F"/>
    <w:rsid w:val="006373BE"/>
    <w:rsid w:val="006376D6"/>
    <w:rsid w:val="00637F41"/>
    <w:rsid w:val="0064062E"/>
    <w:rsid w:val="0064068C"/>
    <w:rsid w:val="006408FB"/>
    <w:rsid w:val="00641858"/>
    <w:rsid w:val="00641A39"/>
    <w:rsid w:val="00641D69"/>
    <w:rsid w:val="006420A3"/>
    <w:rsid w:val="00642319"/>
    <w:rsid w:val="00642486"/>
    <w:rsid w:val="00642928"/>
    <w:rsid w:val="00642A04"/>
    <w:rsid w:val="00642C09"/>
    <w:rsid w:val="00642D7A"/>
    <w:rsid w:val="00642F36"/>
    <w:rsid w:val="00643A95"/>
    <w:rsid w:val="00643CD8"/>
    <w:rsid w:val="00643D14"/>
    <w:rsid w:val="00643EC8"/>
    <w:rsid w:val="00643EDD"/>
    <w:rsid w:val="006447AB"/>
    <w:rsid w:val="00645ACD"/>
    <w:rsid w:val="00645ADE"/>
    <w:rsid w:val="00645CB2"/>
    <w:rsid w:val="00645D29"/>
    <w:rsid w:val="00645F0D"/>
    <w:rsid w:val="0064623F"/>
    <w:rsid w:val="0064635E"/>
    <w:rsid w:val="0064671F"/>
    <w:rsid w:val="00647064"/>
    <w:rsid w:val="006471EA"/>
    <w:rsid w:val="0064734B"/>
    <w:rsid w:val="00647534"/>
    <w:rsid w:val="00647C4D"/>
    <w:rsid w:val="00647F7F"/>
    <w:rsid w:val="00650153"/>
    <w:rsid w:val="0065098B"/>
    <w:rsid w:val="00650BB7"/>
    <w:rsid w:val="00650DDB"/>
    <w:rsid w:val="00650E0E"/>
    <w:rsid w:val="00650F75"/>
    <w:rsid w:val="0065210E"/>
    <w:rsid w:val="006528B2"/>
    <w:rsid w:val="006528C6"/>
    <w:rsid w:val="006529C5"/>
    <w:rsid w:val="00652DDF"/>
    <w:rsid w:val="00653054"/>
    <w:rsid w:val="006534C3"/>
    <w:rsid w:val="006539E9"/>
    <w:rsid w:val="00654544"/>
    <w:rsid w:val="00655878"/>
    <w:rsid w:val="006558E0"/>
    <w:rsid w:val="006563D6"/>
    <w:rsid w:val="00656AED"/>
    <w:rsid w:val="00656ECB"/>
    <w:rsid w:val="00656F56"/>
    <w:rsid w:val="006578FA"/>
    <w:rsid w:val="0066011A"/>
    <w:rsid w:val="006617F6"/>
    <w:rsid w:val="00661963"/>
    <w:rsid w:val="00661D20"/>
    <w:rsid w:val="00661D29"/>
    <w:rsid w:val="00661DD5"/>
    <w:rsid w:val="00662A39"/>
    <w:rsid w:val="00662C2E"/>
    <w:rsid w:val="0066315D"/>
    <w:rsid w:val="00663F9A"/>
    <w:rsid w:val="00664418"/>
    <w:rsid w:val="00664C35"/>
    <w:rsid w:val="006659F6"/>
    <w:rsid w:val="00665C02"/>
    <w:rsid w:val="006660BF"/>
    <w:rsid w:val="00666210"/>
    <w:rsid w:val="0066691F"/>
    <w:rsid w:val="00666EFA"/>
    <w:rsid w:val="00667029"/>
    <w:rsid w:val="00667229"/>
    <w:rsid w:val="006676BE"/>
    <w:rsid w:val="0067009C"/>
    <w:rsid w:val="00670230"/>
    <w:rsid w:val="0067040F"/>
    <w:rsid w:val="006705CC"/>
    <w:rsid w:val="0067086C"/>
    <w:rsid w:val="00670DC1"/>
    <w:rsid w:val="006711AC"/>
    <w:rsid w:val="00671306"/>
    <w:rsid w:val="006717BE"/>
    <w:rsid w:val="00671B2E"/>
    <w:rsid w:val="00671DD8"/>
    <w:rsid w:val="006728C1"/>
    <w:rsid w:val="00672A09"/>
    <w:rsid w:val="00672A56"/>
    <w:rsid w:val="00673CA5"/>
    <w:rsid w:val="00673EC1"/>
    <w:rsid w:val="006744FF"/>
    <w:rsid w:val="00674556"/>
    <w:rsid w:val="006746D7"/>
    <w:rsid w:val="006747DF"/>
    <w:rsid w:val="006748B0"/>
    <w:rsid w:val="00674A26"/>
    <w:rsid w:val="006752A3"/>
    <w:rsid w:val="006755C2"/>
    <w:rsid w:val="00675637"/>
    <w:rsid w:val="006757C6"/>
    <w:rsid w:val="00675AC6"/>
    <w:rsid w:val="00676ED8"/>
    <w:rsid w:val="00677308"/>
    <w:rsid w:val="006779A6"/>
    <w:rsid w:val="00677F03"/>
    <w:rsid w:val="0068019C"/>
    <w:rsid w:val="006803BA"/>
    <w:rsid w:val="006804C7"/>
    <w:rsid w:val="00680719"/>
    <w:rsid w:val="0068076E"/>
    <w:rsid w:val="00680B6C"/>
    <w:rsid w:val="00681133"/>
    <w:rsid w:val="006814E9"/>
    <w:rsid w:val="006819D4"/>
    <w:rsid w:val="00681CF6"/>
    <w:rsid w:val="00682497"/>
    <w:rsid w:val="00682638"/>
    <w:rsid w:val="00682946"/>
    <w:rsid w:val="00682F8C"/>
    <w:rsid w:val="0068310D"/>
    <w:rsid w:val="00683247"/>
    <w:rsid w:val="00683545"/>
    <w:rsid w:val="006837E4"/>
    <w:rsid w:val="00683919"/>
    <w:rsid w:val="00683B2A"/>
    <w:rsid w:val="0068439C"/>
    <w:rsid w:val="0068445C"/>
    <w:rsid w:val="00684C57"/>
    <w:rsid w:val="006857C6"/>
    <w:rsid w:val="00685E82"/>
    <w:rsid w:val="00686143"/>
    <w:rsid w:val="006861BA"/>
    <w:rsid w:val="00686492"/>
    <w:rsid w:val="0068684C"/>
    <w:rsid w:val="006869FD"/>
    <w:rsid w:val="00686E1A"/>
    <w:rsid w:val="00687135"/>
    <w:rsid w:val="006871C4"/>
    <w:rsid w:val="00687C21"/>
    <w:rsid w:val="00687E23"/>
    <w:rsid w:val="00690058"/>
    <w:rsid w:val="0069035E"/>
    <w:rsid w:val="006903AC"/>
    <w:rsid w:val="00690440"/>
    <w:rsid w:val="006906E6"/>
    <w:rsid w:val="00690701"/>
    <w:rsid w:val="00690F1E"/>
    <w:rsid w:val="00690FE3"/>
    <w:rsid w:val="00691455"/>
    <w:rsid w:val="006919FC"/>
    <w:rsid w:val="00691B98"/>
    <w:rsid w:val="00691C46"/>
    <w:rsid w:val="00691F85"/>
    <w:rsid w:val="00692802"/>
    <w:rsid w:val="00692825"/>
    <w:rsid w:val="006931DD"/>
    <w:rsid w:val="00693678"/>
    <w:rsid w:val="006941B7"/>
    <w:rsid w:val="006942BC"/>
    <w:rsid w:val="006944F3"/>
    <w:rsid w:val="00694504"/>
    <w:rsid w:val="00694630"/>
    <w:rsid w:val="00694699"/>
    <w:rsid w:val="00694994"/>
    <w:rsid w:val="00694AF1"/>
    <w:rsid w:val="00694EBB"/>
    <w:rsid w:val="0069550D"/>
    <w:rsid w:val="00695DC6"/>
    <w:rsid w:val="00696433"/>
    <w:rsid w:val="006964A4"/>
    <w:rsid w:val="0069711D"/>
    <w:rsid w:val="00697378"/>
    <w:rsid w:val="00697F9C"/>
    <w:rsid w:val="00697FF0"/>
    <w:rsid w:val="006A01A0"/>
    <w:rsid w:val="006A0261"/>
    <w:rsid w:val="006A087E"/>
    <w:rsid w:val="006A0996"/>
    <w:rsid w:val="006A0ACD"/>
    <w:rsid w:val="006A0AD1"/>
    <w:rsid w:val="006A1015"/>
    <w:rsid w:val="006A1229"/>
    <w:rsid w:val="006A15B7"/>
    <w:rsid w:val="006A1790"/>
    <w:rsid w:val="006A1A4B"/>
    <w:rsid w:val="006A1D89"/>
    <w:rsid w:val="006A222B"/>
    <w:rsid w:val="006A264D"/>
    <w:rsid w:val="006A27FC"/>
    <w:rsid w:val="006A2F18"/>
    <w:rsid w:val="006A321E"/>
    <w:rsid w:val="006A331C"/>
    <w:rsid w:val="006A340F"/>
    <w:rsid w:val="006A39F6"/>
    <w:rsid w:val="006A4229"/>
    <w:rsid w:val="006A4384"/>
    <w:rsid w:val="006A4C91"/>
    <w:rsid w:val="006A4DA0"/>
    <w:rsid w:val="006A530C"/>
    <w:rsid w:val="006A5D14"/>
    <w:rsid w:val="006A642E"/>
    <w:rsid w:val="006A6E2C"/>
    <w:rsid w:val="006A74F9"/>
    <w:rsid w:val="006B002C"/>
    <w:rsid w:val="006B0410"/>
    <w:rsid w:val="006B07F4"/>
    <w:rsid w:val="006B0A41"/>
    <w:rsid w:val="006B0DCB"/>
    <w:rsid w:val="006B0FE2"/>
    <w:rsid w:val="006B14C0"/>
    <w:rsid w:val="006B18FB"/>
    <w:rsid w:val="006B20F4"/>
    <w:rsid w:val="006B24A1"/>
    <w:rsid w:val="006B24FC"/>
    <w:rsid w:val="006B285A"/>
    <w:rsid w:val="006B29F5"/>
    <w:rsid w:val="006B2BDE"/>
    <w:rsid w:val="006B304F"/>
    <w:rsid w:val="006B3167"/>
    <w:rsid w:val="006B3414"/>
    <w:rsid w:val="006B3493"/>
    <w:rsid w:val="006B34FD"/>
    <w:rsid w:val="006B3B2C"/>
    <w:rsid w:val="006B40B8"/>
    <w:rsid w:val="006B4957"/>
    <w:rsid w:val="006B4F04"/>
    <w:rsid w:val="006B5F04"/>
    <w:rsid w:val="006B6D5D"/>
    <w:rsid w:val="006B6DED"/>
    <w:rsid w:val="006B7538"/>
    <w:rsid w:val="006B7614"/>
    <w:rsid w:val="006B776A"/>
    <w:rsid w:val="006C00D7"/>
    <w:rsid w:val="006C0601"/>
    <w:rsid w:val="006C12F6"/>
    <w:rsid w:val="006C137E"/>
    <w:rsid w:val="006C1460"/>
    <w:rsid w:val="006C16A7"/>
    <w:rsid w:val="006C1741"/>
    <w:rsid w:val="006C1D18"/>
    <w:rsid w:val="006C20BB"/>
    <w:rsid w:val="006C258C"/>
    <w:rsid w:val="006C2794"/>
    <w:rsid w:val="006C2995"/>
    <w:rsid w:val="006C2A7C"/>
    <w:rsid w:val="006C3096"/>
    <w:rsid w:val="006C35FC"/>
    <w:rsid w:val="006C3DCE"/>
    <w:rsid w:val="006C4152"/>
    <w:rsid w:val="006C4473"/>
    <w:rsid w:val="006C4715"/>
    <w:rsid w:val="006C48E8"/>
    <w:rsid w:val="006C4DDB"/>
    <w:rsid w:val="006C4ED6"/>
    <w:rsid w:val="006C5035"/>
    <w:rsid w:val="006C5568"/>
    <w:rsid w:val="006C574D"/>
    <w:rsid w:val="006C6246"/>
    <w:rsid w:val="006C6653"/>
    <w:rsid w:val="006C6C7C"/>
    <w:rsid w:val="006C6EFA"/>
    <w:rsid w:val="006D029A"/>
    <w:rsid w:val="006D087E"/>
    <w:rsid w:val="006D089B"/>
    <w:rsid w:val="006D128E"/>
    <w:rsid w:val="006D1979"/>
    <w:rsid w:val="006D22DC"/>
    <w:rsid w:val="006D28ED"/>
    <w:rsid w:val="006D39A7"/>
    <w:rsid w:val="006D3EBC"/>
    <w:rsid w:val="006D43DC"/>
    <w:rsid w:val="006D479B"/>
    <w:rsid w:val="006D49A0"/>
    <w:rsid w:val="006D4E02"/>
    <w:rsid w:val="006D4E21"/>
    <w:rsid w:val="006D56FC"/>
    <w:rsid w:val="006D5A16"/>
    <w:rsid w:val="006D5CAE"/>
    <w:rsid w:val="006D5FE9"/>
    <w:rsid w:val="006D61A6"/>
    <w:rsid w:val="006D6936"/>
    <w:rsid w:val="006D6C2A"/>
    <w:rsid w:val="006D7335"/>
    <w:rsid w:val="006D7342"/>
    <w:rsid w:val="006D74B0"/>
    <w:rsid w:val="006D7838"/>
    <w:rsid w:val="006D7C6F"/>
    <w:rsid w:val="006D7E15"/>
    <w:rsid w:val="006D7F7C"/>
    <w:rsid w:val="006E034B"/>
    <w:rsid w:val="006E05E9"/>
    <w:rsid w:val="006E0661"/>
    <w:rsid w:val="006E080F"/>
    <w:rsid w:val="006E0D99"/>
    <w:rsid w:val="006E12AB"/>
    <w:rsid w:val="006E1389"/>
    <w:rsid w:val="006E1622"/>
    <w:rsid w:val="006E1969"/>
    <w:rsid w:val="006E197A"/>
    <w:rsid w:val="006E1DF8"/>
    <w:rsid w:val="006E242A"/>
    <w:rsid w:val="006E286A"/>
    <w:rsid w:val="006E2A9F"/>
    <w:rsid w:val="006E2AEA"/>
    <w:rsid w:val="006E2B56"/>
    <w:rsid w:val="006E2C19"/>
    <w:rsid w:val="006E33E3"/>
    <w:rsid w:val="006E343E"/>
    <w:rsid w:val="006E3954"/>
    <w:rsid w:val="006E46D9"/>
    <w:rsid w:val="006E4A53"/>
    <w:rsid w:val="006E4DFA"/>
    <w:rsid w:val="006E50E3"/>
    <w:rsid w:val="006E5147"/>
    <w:rsid w:val="006E549E"/>
    <w:rsid w:val="006E5572"/>
    <w:rsid w:val="006E609A"/>
    <w:rsid w:val="006E6298"/>
    <w:rsid w:val="006E64F7"/>
    <w:rsid w:val="006E75C3"/>
    <w:rsid w:val="006E76FF"/>
    <w:rsid w:val="006F007C"/>
    <w:rsid w:val="006F06DF"/>
    <w:rsid w:val="006F0A9D"/>
    <w:rsid w:val="006F18E5"/>
    <w:rsid w:val="006F1B08"/>
    <w:rsid w:val="006F1DB1"/>
    <w:rsid w:val="006F1ECA"/>
    <w:rsid w:val="006F29BF"/>
    <w:rsid w:val="006F317B"/>
    <w:rsid w:val="006F35CC"/>
    <w:rsid w:val="006F3702"/>
    <w:rsid w:val="006F3B13"/>
    <w:rsid w:val="006F3E46"/>
    <w:rsid w:val="006F4513"/>
    <w:rsid w:val="006F47D1"/>
    <w:rsid w:val="006F4B87"/>
    <w:rsid w:val="006F4E20"/>
    <w:rsid w:val="006F5054"/>
    <w:rsid w:val="006F5095"/>
    <w:rsid w:val="006F50EA"/>
    <w:rsid w:val="006F5740"/>
    <w:rsid w:val="006F5C11"/>
    <w:rsid w:val="006F5E46"/>
    <w:rsid w:val="006F6AAA"/>
    <w:rsid w:val="006F6C09"/>
    <w:rsid w:val="006F7008"/>
    <w:rsid w:val="006F71AB"/>
    <w:rsid w:val="006F7342"/>
    <w:rsid w:val="006F7352"/>
    <w:rsid w:val="006F78DE"/>
    <w:rsid w:val="00700075"/>
    <w:rsid w:val="0070023B"/>
    <w:rsid w:val="007008E5"/>
    <w:rsid w:val="0070107B"/>
    <w:rsid w:val="00701814"/>
    <w:rsid w:val="00701EE3"/>
    <w:rsid w:val="00702AF9"/>
    <w:rsid w:val="00703109"/>
    <w:rsid w:val="00703273"/>
    <w:rsid w:val="00703686"/>
    <w:rsid w:val="0070376D"/>
    <w:rsid w:val="00704213"/>
    <w:rsid w:val="007046BB"/>
    <w:rsid w:val="00704A15"/>
    <w:rsid w:val="00704D84"/>
    <w:rsid w:val="00704FCA"/>
    <w:rsid w:val="00705791"/>
    <w:rsid w:val="007057F1"/>
    <w:rsid w:val="00705FB4"/>
    <w:rsid w:val="00706362"/>
    <w:rsid w:val="007064C4"/>
    <w:rsid w:val="0070656F"/>
    <w:rsid w:val="00706D9C"/>
    <w:rsid w:val="0070732E"/>
    <w:rsid w:val="0070762E"/>
    <w:rsid w:val="00707A3B"/>
    <w:rsid w:val="00710715"/>
    <w:rsid w:val="0071089B"/>
    <w:rsid w:val="00710E64"/>
    <w:rsid w:val="00711320"/>
    <w:rsid w:val="0071150C"/>
    <w:rsid w:val="00711E02"/>
    <w:rsid w:val="00711EDA"/>
    <w:rsid w:val="00712165"/>
    <w:rsid w:val="0071252F"/>
    <w:rsid w:val="00712BF7"/>
    <w:rsid w:val="00713426"/>
    <w:rsid w:val="00713A09"/>
    <w:rsid w:val="007146B2"/>
    <w:rsid w:val="0071493D"/>
    <w:rsid w:val="00714B38"/>
    <w:rsid w:val="00714C05"/>
    <w:rsid w:val="00714CFF"/>
    <w:rsid w:val="0071522C"/>
    <w:rsid w:val="0071534B"/>
    <w:rsid w:val="007153B2"/>
    <w:rsid w:val="00716005"/>
    <w:rsid w:val="00716288"/>
    <w:rsid w:val="007166C6"/>
    <w:rsid w:val="00716955"/>
    <w:rsid w:val="0071707E"/>
    <w:rsid w:val="0071708C"/>
    <w:rsid w:val="00717498"/>
    <w:rsid w:val="007175DA"/>
    <w:rsid w:val="0071798C"/>
    <w:rsid w:val="00717B04"/>
    <w:rsid w:val="00717E0D"/>
    <w:rsid w:val="0072015A"/>
    <w:rsid w:val="007201F0"/>
    <w:rsid w:val="007205C0"/>
    <w:rsid w:val="0072079B"/>
    <w:rsid w:val="00720916"/>
    <w:rsid w:val="00720BE1"/>
    <w:rsid w:val="00720F00"/>
    <w:rsid w:val="00721494"/>
    <w:rsid w:val="007215B7"/>
    <w:rsid w:val="0072197F"/>
    <w:rsid w:val="0072244C"/>
    <w:rsid w:val="00722678"/>
    <w:rsid w:val="007228D8"/>
    <w:rsid w:val="00722A39"/>
    <w:rsid w:val="00722A49"/>
    <w:rsid w:val="00722B8D"/>
    <w:rsid w:val="00722C0F"/>
    <w:rsid w:val="0072323D"/>
    <w:rsid w:val="007235E1"/>
    <w:rsid w:val="00723ADD"/>
    <w:rsid w:val="00724079"/>
    <w:rsid w:val="007243D7"/>
    <w:rsid w:val="00724712"/>
    <w:rsid w:val="00724997"/>
    <w:rsid w:val="007249AA"/>
    <w:rsid w:val="00724FC5"/>
    <w:rsid w:val="0072511F"/>
    <w:rsid w:val="00725191"/>
    <w:rsid w:val="00725382"/>
    <w:rsid w:val="00725540"/>
    <w:rsid w:val="00725574"/>
    <w:rsid w:val="00725923"/>
    <w:rsid w:val="00725AB8"/>
    <w:rsid w:val="00725F3F"/>
    <w:rsid w:val="00726526"/>
    <w:rsid w:val="00726636"/>
    <w:rsid w:val="00726B2E"/>
    <w:rsid w:val="00726E62"/>
    <w:rsid w:val="00726F1C"/>
    <w:rsid w:val="00726F2F"/>
    <w:rsid w:val="00727026"/>
    <w:rsid w:val="00727033"/>
    <w:rsid w:val="0072783C"/>
    <w:rsid w:val="00730AD8"/>
    <w:rsid w:val="0073143D"/>
    <w:rsid w:val="007319BE"/>
    <w:rsid w:val="00731BA9"/>
    <w:rsid w:val="00731C4C"/>
    <w:rsid w:val="00731C4E"/>
    <w:rsid w:val="00731D0F"/>
    <w:rsid w:val="00731EBE"/>
    <w:rsid w:val="0073223C"/>
    <w:rsid w:val="00732527"/>
    <w:rsid w:val="0073261F"/>
    <w:rsid w:val="007328C2"/>
    <w:rsid w:val="007328DA"/>
    <w:rsid w:val="00734052"/>
    <w:rsid w:val="00734083"/>
    <w:rsid w:val="007340E7"/>
    <w:rsid w:val="0073410E"/>
    <w:rsid w:val="00734708"/>
    <w:rsid w:val="00734AD0"/>
    <w:rsid w:val="0073503A"/>
    <w:rsid w:val="007355A2"/>
    <w:rsid w:val="00735A9F"/>
    <w:rsid w:val="0073664E"/>
    <w:rsid w:val="0073712A"/>
    <w:rsid w:val="007379C0"/>
    <w:rsid w:val="00737F5E"/>
    <w:rsid w:val="007401EE"/>
    <w:rsid w:val="00740F8E"/>
    <w:rsid w:val="00741023"/>
    <w:rsid w:val="00741097"/>
    <w:rsid w:val="007411D3"/>
    <w:rsid w:val="00741527"/>
    <w:rsid w:val="00741673"/>
    <w:rsid w:val="00741791"/>
    <w:rsid w:val="007418FC"/>
    <w:rsid w:val="00741C99"/>
    <w:rsid w:val="00741DC7"/>
    <w:rsid w:val="007423EA"/>
    <w:rsid w:val="0074260E"/>
    <w:rsid w:val="00742A2C"/>
    <w:rsid w:val="007432DE"/>
    <w:rsid w:val="00743714"/>
    <w:rsid w:val="00743A1D"/>
    <w:rsid w:val="00743DC9"/>
    <w:rsid w:val="0074431C"/>
    <w:rsid w:val="007445B5"/>
    <w:rsid w:val="00744885"/>
    <w:rsid w:val="007450CB"/>
    <w:rsid w:val="00745696"/>
    <w:rsid w:val="007456E5"/>
    <w:rsid w:val="00745888"/>
    <w:rsid w:val="0074597A"/>
    <w:rsid w:val="00745BAD"/>
    <w:rsid w:val="00745E36"/>
    <w:rsid w:val="00745F76"/>
    <w:rsid w:val="00746D56"/>
    <w:rsid w:val="0074702A"/>
    <w:rsid w:val="0074739C"/>
    <w:rsid w:val="00747445"/>
    <w:rsid w:val="00747A0B"/>
    <w:rsid w:val="00747B35"/>
    <w:rsid w:val="00747BED"/>
    <w:rsid w:val="00747E3D"/>
    <w:rsid w:val="00747E94"/>
    <w:rsid w:val="007500B4"/>
    <w:rsid w:val="00750B70"/>
    <w:rsid w:val="00750E40"/>
    <w:rsid w:val="00751422"/>
    <w:rsid w:val="00751926"/>
    <w:rsid w:val="007519C5"/>
    <w:rsid w:val="00751AD0"/>
    <w:rsid w:val="00751AFF"/>
    <w:rsid w:val="0075242E"/>
    <w:rsid w:val="007527B1"/>
    <w:rsid w:val="007536C4"/>
    <w:rsid w:val="00753805"/>
    <w:rsid w:val="00753972"/>
    <w:rsid w:val="00753BBD"/>
    <w:rsid w:val="00753EAA"/>
    <w:rsid w:val="007542B6"/>
    <w:rsid w:val="00754441"/>
    <w:rsid w:val="00754DCD"/>
    <w:rsid w:val="00754E5B"/>
    <w:rsid w:val="0075691B"/>
    <w:rsid w:val="00756D27"/>
    <w:rsid w:val="00757AA0"/>
    <w:rsid w:val="00757E71"/>
    <w:rsid w:val="0076097A"/>
    <w:rsid w:val="00760FAB"/>
    <w:rsid w:val="00760FCA"/>
    <w:rsid w:val="007611C2"/>
    <w:rsid w:val="00761274"/>
    <w:rsid w:val="007615BC"/>
    <w:rsid w:val="0076215A"/>
    <w:rsid w:val="007623D5"/>
    <w:rsid w:val="007625AE"/>
    <w:rsid w:val="00762735"/>
    <w:rsid w:val="007628F5"/>
    <w:rsid w:val="00762F30"/>
    <w:rsid w:val="00762FBC"/>
    <w:rsid w:val="0076362F"/>
    <w:rsid w:val="007636F7"/>
    <w:rsid w:val="007638C2"/>
    <w:rsid w:val="00763EC9"/>
    <w:rsid w:val="0076402F"/>
    <w:rsid w:val="00764043"/>
    <w:rsid w:val="00764185"/>
    <w:rsid w:val="007643B5"/>
    <w:rsid w:val="00764474"/>
    <w:rsid w:val="0076455E"/>
    <w:rsid w:val="007648BE"/>
    <w:rsid w:val="00764B46"/>
    <w:rsid w:val="00764BE9"/>
    <w:rsid w:val="00764D39"/>
    <w:rsid w:val="00764DA9"/>
    <w:rsid w:val="00765956"/>
    <w:rsid w:val="00765FB0"/>
    <w:rsid w:val="00766250"/>
    <w:rsid w:val="0076633C"/>
    <w:rsid w:val="007667E0"/>
    <w:rsid w:val="00766BA3"/>
    <w:rsid w:val="00767AB2"/>
    <w:rsid w:val="00767F07"/>
    <w:rsid w:val="007707BD"/>
    <w:rsid w:val="00770A13"/>
    <w:rsid w:val="00770C20"/>
    <w:rsid w:val="0077102C"/>
    <w:rsid w:val="007712DA"/>
    <w:rsid w:val="007722AF"/>
    <w:rsid w:val="007723DB"/>
    <w:rsid w:val="00772A20"/>
    <w:rsid w:val="00772A7A"/>
    <w:rsid w:val="00773593"/>
    <w:rsid w:val="0077359D"/>
    <w:rsid w:val="00773AC7"/>
    <w:rsid w:val="00774121"/>
    <w:rsid w:val="007743BB"/>
    <w:rsid w:val="00774533"/>
    <w:rsid w:val="00774698"/>
    <w:rsid w:val="00774A9C"/>
    <w:rsid w:val="00774D6B"/>
    <w:rsid w:val="0077516F"/>
    <w:rsid w:val="00775ED9"/>
    <w:rsid w:val="00776078"/>
    <w:rsid w:val="0077607A"/>
    <w:rsid w:val="007761A3"/>
    <w:rsid w:val="007765A8"/>
    <w:rsid w:val="00776B67"/>
    <w:rsid w:val="00776C12"/>
    <w:rsid w:val="00777764"/>
    <w:rsid w:val="0077782A"/>
    <w:rsid w:val="00777890"/>
    <w:rsid w:val="007778B3"/>
    <w:rsid w:val="00777A37"/>
    <w:rsid w:val="00780130"/>
    <w:rsid w:val="00780668"/>
    <w:rsid w:val="007807F7"/>
    <w:rsid w:val="00780D96"/>
    <w:rsid w:val="00781106"/>
    <w:rsid w:val="007822DD"/>
    <w:rsid w:val="00782CA5"/>
    <w:rsid w:val="00782DAC"/>
    <w:rsid w:val="00783081"/>
    <w:rsid w:val="007830B1"/>
    <w:rsid w:val="00783411"/>
    <w:rsid w:val="0078347C"/>
    <w:rsid w:val="007839B9"/>
    <w:rsid w:val="007839FF"/>
    <w:rsid w:val="00783CB2"/>
    <w:rsid w:val="00785492"/>
    <w:rsid w:val="00785A8D"/>
    <w:rsid w:val="00785B87"/>
    <w:rsid w:val="0078610C"/>
    <w:rsid w:val="007869E1"/>
    <w:rsid w:val="00786FCB"/>
    <w:rsid w:val="0078704F"/>
    <w:rsid w:val="007879B2"/>
    <w:rsid w:val="00787A61"/>
    <w:rsid w:val="00787CAA"/>
    <w:rsid w:val="00790BAF"/>
    <w:rsid w:val="00791F06"/>
    <w:rsid w:val="00792E30"/>
    <w:rsid w:val="0079386B"/>
    <w:rsid w:val="00793FF2"/>
    <w:rsid w:val="00794576"/>
    <w:rsid w:val="00794B01"/>
    <w:rsid w:val="00794D78"/>
    <w:rsid w:val="0079576D"/>
    <w:rsid w:val="007958A6"/>
    <w:rsid w:val="00795EC6"/>
    <w:rsid w:val="007960E9"/>
    <w:rsid w:val="00796478"/>
    <w:rsid w:val="00796740"/>
    <w:rsid w:val="00796829"/>
    <w:rsid w:val="00797451"/>
    <w:rsid w:val="007974D3"/>
    <w:rsid w:val="00797964"/>
    <w:rsid w:val="007979C3"/>
    <w:rsid w:val="007A024E"/>
    <w:rsid w:val="007A0D77"/>
    <w:rsid w:val="007A18F1"/>
    <w:rsid w:val="007A1C59"/>
    <w:rsid w:val="007A1C83"/>
    <w:rsid w:val="007A2A6B"/>
    <w:rsid w:val="007A2F56"/>
    <w:rsid w:val="007A35A7"/>
    <w:rsid w:val="007A3F6A"/>
    <w:rsid w:val="007A40AB"/>
    <w:rsid w:val="007A4149"/>
    <w:rsid w:val="007A4C23"/>
    <w:rsid w:val="007A55BD"/>
    <w:rsid w:val="007A5D04"/>
    <w:rsid w:val="007A5D13"/>
    <w:rsid w:val="007A5FC1"/>
    <w:rsid w:val="007A630B"/>
    <w:rsid w:val="007A6584"/>
    <w:rsid w:val="007A6BA1"/>
    <w:rsid w:val="007A6D8C"/>
    <w:rsid w:val="007A6F87"/>
    <w:rsid w:val="007A72A5"/>
    <w:rsid w:val="007A7C2D"/>
    <w:rsid w:val="007B0224"/>
    <w:rsid w:val="007B08F0"/>
    <w:rsid w:val="007B0A36"/>
    <w:rsid w:val="007B0A9E"/>
    <w:rsid w:val="007B0B50"/>
    <w:rsid w:val="007B0EF6"/>
    <w:rsid w:val="007B0F0D"/>
    <w:rsid w:val="007B1402"/>
    <w:rsid w:val="007B15E3"/>
    <w:rsid w:val="007B1CE2"/>
    <w:rsid w:val="007B1D57"/>
    <w:rsid w:val="007B22B7"/>
    <w:rsid w:val="007B31B7"/>
    <w:rsid w:val="007B34E5"/>
    <w:rsid w:val="007B3773"/>
    <w:rsid w:val="007B3874"/>
    <w:rsid w:val="007B38F5"/>
    <w:rsid w:val="007B390D"/>
    <w:rsid w:val="007B3B88"/>
    <w:rsid w:val="007B4213"/>
    <w:rsid w:val="007B4656"/>
    <w:rsid w:val="007B486A"/>
    <w:rsid w:val="007B4F3E"/>
    <w:rsid w:val="007B53A1"/>
    <w:rsid w:val="007B55C8"/>
    <w:rsid w:val="007B5705"/>
    <w:rsid w:val="007B5956"/>
    <w:rsid w:val="007B5F4D"/>
    <w:rsid w:val="007B60D2"/>
    <w:rsid w:val="007B6A3B"/>
    <w:rsid w:val="007B6D00"/>
    <w:rsid w:val="007B6D3E"/>
    <w:rsid w:val="007B73CA"/>
    <w:rsid w:val="007B767A"/>
    <w:rsid w:val="007B7879"/>
    <w:rsid w:val="007B7A04"/>
    <w:rsid w:val="007C003E"/>
    <w:rsid w:val="007C016D"/>
    <w:rsid w:val="007C03CB"/>
    <w:rsid w:val="007C06C0"/>
    <w:rsid w:val="007C0E4A"/>
    <w:rsid w:val="007C139C"/>
    <w:rsid w:val="007C1532"/>
    <w:rsid w:val="007C1DCC"/>
    <w:rsid w:val="007C1F42"/>
    <w:rsid w:val="007C2498"/>
    <w:rsid w:val="007C2608"/>
    <w:rsid w:val="007C2AB5"/>
    <w:rsid w:val="007C2B98"/>
    <w:rsid w:val="007C3103"/>
    <w:rsid w:val="007C32F0"/>
    <w:rsid w:val="007C33AA"/>
    <w:rsid w:val="007C3B10"/>
    <w:rsid w:val="007C3C59"/>
    <w:rsid w:val="007C4F73"/>
    <w:rsid w:val="007C5046"/>
    <w:rsid w:val="007C58BC"/>
    <w:rsid w:val="007C58D7"/>
    <w:rsid w:val="007C5937"/>
    <w:rsid w:val="007C5B8C"/>
    <w:rsid w:val="007C5C1E"/>
    <w:rsid w:val="007C5F3A"/>
    <w:rsid w:val="007C650F"/>
    <w:rsid w:val="007C65B2"/>
    <w:rsid w:val="007C668C"/>
    <w:rsid w:val="007C6712"/>
    <w:rsid w:val="007C6748"/>
    <w:rsid w:val="007C6A92"/>
    <w:rsid w:val="007C6B70"/>
    <w:rsid w:val="007C6E66"/>
    <w:rsid w:val="007C75F8"/>
    <w:rsid w:val="007C7FC9"/>
    <w:rsid w:val="007D016D"/>
    <w:rsid w:val="007D01F4"/>
    <w:rsid w:val="007D092D"/>
    <w:rsid w:val="007D0CC8"/>
    <w:rsid w:val="007D16B1"/>
    <w:rsid w:val="007D1CDD"/>
    <w:rsid w:val="007D200F"/>
    <w:rsid w:val="007D232C"/>
    <w:rsid w:val="007D299A"/>
    <w:rsid w:val="007D2E55"/>
    <w:rsid w:val="007D2E58"/>
    <w:rsid w:val="007D30A9"/>
    <w:rsid w:val="007D3ACD"/>
    <w:rsid w:val="007D3B72"/>
    <w:rsid w:val="007D3C89"/>
    <w:rsid w:val="007D4204"/>
    <w:rsid w:val="007D4237"/>
    <w:rsid w:val="007D44DB"/>
    <w:rsid w:val="007D4A43"/>
    <w:rsid w:val="007D4C72"/>
    <w:rsid w:val="007D4FAF"/>
    <w:rsid w:val="007D52EC"/>
    <w:rsid w:val="007D5812"/>
    <w:rsid w:val="007D5B24"/>
    <w:rsid w:val="007D600E"/>
    <w:rsid w:val="007D6368"/>
    <w:rsid w:val="007D656E"/>
    <w:rsid w:val="007D66A9"/>
    <w:rsid w:val="007D6C38"/>
    <w:rsid w:val="007D7378"/>
    <w:rsid w:val="007D7A7D"/>
    <w:rsid w:val="007D7C1B"/>
    <w:rsid w:val="007E0706"/>
    <w:rsid w:val="007E0FC9"/>
    <w:rsid w:val="007E1444"/>
    <w:rsid w:val="007E1882"/>
    <w:rsid w:val="007E2369"/>
    <w:rsid w:val="007E274A"/>
    <w:rsid w:val="007E2824"/>
    <w:rsid w:val="007E29F3"/>
    <w:rsid w:val="007E2E09"/>
    <w:rsid w:val="007E2FC6"/>
    <w:rsid w:val="007E333A"/>
    <w:rsid w:val="007E3613"/>
    <w:rsid w:val="007E3E66"/>
    <w:rsid w:val="007E3F4B"/>
    <w:rsid w:val="007E449D"/>
    <w:rsid w:val="007E4F23"/>
    <w:rsid w:val="007E53B8"/>
    <w:rsid w:val="007E56FD"/>
    <w:rsid w:val="007E5AD1"/>
    <w:rsid w:val="007E5BF6"/>
    <w:rsid w:val="007E5C03"/>
    <w:rsid w:val="007E5F17"/>
    <w:rsid w:val="007E5FE4"/>
    <w:rsid w:val="007E6566"/>
    <w:rsid w:val="007E67EB"/>
    <w:rsid w:val="007E6CDB"/>
    <w:rsid w:val="007E7A53"/>
    <w:rsid w:val="007E7EF2"/>
    <w:rsid w:val="007F05B4"/>
    <w:rsid w:val="007F05B5"/>
    <w:rsid w:val="007F1555"/>
    <w:rsid w:val="007F1710"/>
    <w:rsid w:val="007F17EA"/>
    <w:rsid w:val="007F181B"/>
    <w:rsid w:val="007F18EC"/>
    <w:rsid w:val="007F1E71"/>
    <w:rsid w:val="007F21DC"/>
    <w:rsid w:val="007F2AE7"/>
    <w:rsid w:val="007F2B67"/>
    <w:rsid w:val="007F2D42"/>
    <w:rsid w:val="007F320A"/>
    <w:rsid w:val="007F35D4"/>
    <w:rsid w:val="007F3B4C"/>
    <w:rsid w:val="007F49DD"/>
    <w:rsid w:val="007F4BE5"/>
    <w:rsid w:val="007F4CF0"/>
    <w:rsid w:val="007F5538"/>
    <w:rsid w:val="007F5F1F"/>
    <w:rsid w:val="007F5FA6"/>
    <w:rsid w:val="007F61F1"/>
    <w:rsid w:val="007F6717"/>
    <w:rsid w:val="007F6940"/>
    <w:rsid w:val="007F714B"/>
    <w:rsid w:val="007F7176"/>
    <w:rsid w:val="007F75D7"/>
    <w:rsid w:val="007F79FA"/>
    <w:rsid w:val="0080174E"/>
    <w:rsid w:val="00801F3E"/>
    <w:rsid w:val="00802459"/>
    <w:rsid w:val="008026B4"/>
    <w:rsid w:val="00802A79"/>
    <w:rsid w:val="0080332A"/>
    <w:rsid w:val="008033C4"/>
    <w:rsid w:val="008034CD"/>
    <w:rsid w:val="00803712"/>
    <w:rsid w:val="00803BC5"/>
    <w:rsid w:val="00803BF9"/>
    <w:rsid w:val="0080469B"/>
    <w:rsid w:val="008046DE"/>
    <w:rsid w:val="00804B1D"/>
    <w:rsid w:val="00804C6E"/>
    <w:rsid w:val="0080520D"/>
    <w:rsid w:val="00806A19"/>
    <w:rsid w:val="00806B86"/>
    <w:rsid w:val="00806CF3"/>
    <w:rsid w:val="00806D03"/>
    <w:rsid w:val="00806DA8"/>
    <w:rsid w:val="00806F38"/>
    <w:rsid w:val="00806F9E"/>
    <w:rsid w:val="008075EA"/>
    <w:rsid w:val="00807B49"/>
    <w:rsid w:val="00807C65"/>
    <w:rsid w:val="00810E43"/>
    <w:rsid w:val="00810EAF"/>
    <w:rsid w:val="0081101B"/>
    <w:rsid w:val="008110A2"/>
    <w:rsid w:val="008113FD"/>
    <w:rsid w:val="00811652"/>
    <w:rsid w:val="00811DAA"/>
    <w:rsid w:val="0081203E"/>
    <w:rsid w:val="00812198"/>
    <w:rsid w:val="008124E8"/>
    <w:rsid w:val="00812C9D"/>
    <w:rsid w:val="00812CD6"/>
    <w:rsid w:val="00813882"/>
    <w:rsid w:val="00813C3D"/>
    <w:rsid w:val="0081429A"/>
    <w:rsid w:val="00814490"/>
    <w:rsid w:val="008144C0"/>
    <w:rsid w:val="00814886"/>
    <w:rsid w:val="00814B31"/>
    <w:rsid w:val="008152BB"/>
    <w:rsid w:val="00815385"/>
    <w:rsid w:val="00815612"/>
    <w:rsid w:val="00815BAF"/>
    <w:rsid w:val="00815CFA"/>
    <w:rsid w:val="00815E0F"/>
    <w:rsid w:val="00815F9F"/>
    <w:rsid w:val="00816173"/>
    <w:rsid w:val="00816201"/>
    <w:rsid w:val="008166B1"/>
    <w:rsid w:val="0081692F"/>
    <w:rsid w:val="00816962"/>
    <w:rsid w:val="008170FC"/>
    <w:rsid w:val="0081773C"/>
    <w:rsid w:val="00817974"/>
    <w:rsid w:val="00817F24"/>
    <w:rsid w:val="008203F5"/>
    <w:rsid w:val="00820E12"/>
    <w:rsid w:val="00821829"/>
    <w:rsid w:val="008219C4"/>
    <w:rsid w:val="00821D65"/>
    <w:rsid w:val="00821DB5"/>
    <w:rsid w:val="00821EA9"/>
    <w:rsid w:val="008220E2"/>
    <w:rsid w:val="00822516"/>
    <w:rsid w:val="00822683"/>
    <w:rsid w:val="00822703"/>
    <w:rsid w:val="00822867"/>
    <w:rsid w:val="008228CA"/>
    <w:rsid w:val="00822CB8"/>
    <w:rsid w:val="00822F6F"/>
    <w:rsid w:val="00823520"/>
    <w:rsid w:val="008239A7"/>
    <w:rsid w:val="00823C30"/>
    <w:rsid w:val="0082467F"/>
    <w:rsid w:val="00824C2D"/>
    <w:rsid w:val="00824F20"/>
    <w:rsid w:val="00825279"/>
    <w:rsid w:val="008253BC"/>
    <w:rsid w:val="008255AD"/>
    <w:rsid w:val="00825A13"/>
    <w:rsid w:val="00826483"/>
    <w:rsid w:val="0082668C"/>
    <w:rsid w:val="00826DFE"/>
    <w:rsid w:val="00827404"/>
    <w:rsid w:val="008276D5"/>
    <w:rsid w:val="008278D5"/>
    <w:rsid w:val="008278E2"/>
    <w:rsid w:val="00827D04"/>
    <w:rsid w:val="008304EE"/>
    <w:rsid w:val="00830675"/>
    <w:rsid w:val="008306D8"/>
    <w:rsid w:val="0083110B"/>
    <w:rsid w:val="008313F9"/>
    <w:rsid w:val="008315E6"/>
    <w:rsid w:val="00831DC0"/>
    <w:rsid w:val="00831F82"/>
    <w:rsid w:val="0083210A"/>
    <w:rsid w:val="00832EE1"/>
    <w:rsid w:val="00832F3C"/>
    <w:rsid w:val="008334B9"/>
    <w:rsid w:val="00834686"/>
    <w:rsid w:val="00834956"/>
    <w:rsid w:val="00834E63"/>
    <w:rsid w:val="0083504A"/>
    <w:rsid w:val="00835306"/>
    <w:rsid w:val="00835679"/>
    <w:rsid w:val="00835818"/>
    <w:rsid w:val="00835CCF"/>
    <w:rsid w:val="00836524"/>
    <w:rsid w:val="008365EE"/>
    <w:rsid w:val="0083684C"/>
    <w:rsid w:val="00836B4E"/>
    <w:rsid w:val="00836BBD"/>
    <w:rsid w:val="0083759E"/>
    <w:rsid w:val="0083788E"/>
    <w:rsid w:val="008400D5"/>
    <w:rsid w:val="00840353"/>
    <w:rsid w:val="00840484"/>
    <w:rsid w:val="00841224"/>
    <w:rsid w:val="00841675"/>
    <w:rsid w:val="0084169F"/>
    <w:rsid w:val="008417C7"/>
    <w:rsid w:val="00841DA2"/>
    <w:rsid w:val="00842016"/>
    <w:rsid w:val="00842037"/>
    <w:rsid w:val="00842173"/>
    <w:rsid w:val="008422AD"/>
    <w:rsid w:val="0084273A"/>
    <w:rsid w:val="00842F07"/>
    <w:rsid w:val="00843698"/>
    <w:rsid w:val="00844841"/>
    <w:rsid w:val="00844882"/>
    <w:rsid w:val="008449EC"/>
    <w:rsid w:val="00844E57"/>
    <w:rsid w:val="00844FDA"/>
    <w:rsid w:val="0084538F"/>
    <w:rsid w:val="0084554D"/>
    <w:rsid w:val="0084627F"/>
    <w:rsid w:val="008462CB"/>
    <w:rsid w:val="008470AD"/>
    <w:rsid w:val="0084715E"/>
    <w:rsid w:val="00847172"/>
    <w:rsid w:val="00847C8F"/>
    <w:rsid w:val="00847F63"/>
    <w:rsid w:val="008502DF"/>
    <w:rsid w:val="00850513"/>
    <w:rsid w:val="00850517"/>
    <w:rsid w:val="00850B77"/>
    <w:rsid w:val="00850BEE"/>
    <w:rsid w:val="00850E34"/>
    <w:rsid w:val="008512E2"/>
    <w:rsid w:val="00851545"/>
    <w:rsid w:val="00851928"/>
    <w:rsid w:val="00851B76"/>
    <w:rsid w:val="0085205E"/>
    <w:rsid w:val="008521C8"/>
    <w:rsid w:val="00852392"/>
    <w:rsid w:val="0085249E"/>
    <w:rsid w:val="00852889"/>
    <w:rsid w:val="00852FC8"/>
    <w:rsid w:val="00853045"/>
    <w:rsid w:val="00853597"/>
    <w:rsid w:val="0085380A"/>
    <w:rsid w:val="00853A63"/>
    <w:rsid w:val="00853D73"/>
    <w:rsid w:val="00853E5B"/>
    <w:rsid w:val="00853EB2"/>
    <w:rsid w:val="00854ED0"/>
    <w:rsid w:val="0085552F"/>
    <w:rsid w:val="00855BED"/>
    <w:rsid w:val="00855F18"/>
    <w:rsid w:val="00855FF7"/>
    <w:rsid w:val="008560D3"/>
    <w:rsid w:val="0085618A"/>
    <w:rsid w:val="00856451"/>
    <w:rsid w:val="008565B1"/>
    <w:rsid w:val="00856853"/>
    <w:rsid w:val="00856968"/>
    <w:rsid w:val="00856F8C"/>
    <w:rsid w:val="008570E1"/>
    <w:rsid w:val="008573B4"/>
    <w:rsid w:val="008579EF"/>
    <w:rsid w:val="0086070B"/>
    <w:rsid w:val="00860B6C"/>
    <w:rsid w:val="00860E47"/>
    <w:rsid w:val="00861147"/>
    <w:rsid w:val="00861331"/>
    <w:rsid w:val="00861643"/>
    <w:rsid w:val="008619DA"/>
    <w:rsid w:val="00861AEE"/>
    <w:rsid w:val="00861F18"/>
    <w:rsid w:val="00862868"/>
    <w:rsid w:val="00862C48"/>
    <w:rsid w:val="008630CC"/>
    <w:rsid w:val="00863688"/>
    <w:rsid w:val="00863915"/>
    <w:rsid w:val="0086552A"/>
    <w:rsid w:val="00865CE5"/>
    <w:rsid w:val="00865F6C"/>
    <w:rsid w:val="0086675C"/>
    <w:rsid w:val="008678BB"/>
    <w:rsid w:val="0086795E"/>
    <w:rsid w:val="0087053A"/>
    <w:rsid w:val="00870A82"/>
    <w:rsid w:val="00870C7B"/>
    <w:rsid w:val="00870FD2"/>
    <w:rsid w:val="00871482"/>
    <w:rsid w:val="008714B0"/>
    <w:rsid w:val="008723DF"/>
    <w:rsid w:val="00872683"/>
    <w:rsid w:val="00872892"/>
    <w:rsid w:val="008731FB"/>
    <w:rsid w:val="00873BB9"/>
    <w:rsid w:val="00873CAA"/>
    <w:rsid w:val="00873CE9"/>
    <w:rsid w:val="00873D6C"/>
    <w:rsid w:val="00873EE2"/>
    <w:rsid w:val="0087408A"/>
    <w:rsid w:val="008746B0"/>
    <w:rsid w:val="00874B2D"/>
    <w:rsid w:val="00875253"/>
    <w:rsid w:val="0087581C"/>
    <w:rsid w:val="008758D2"/>
    <w:rsid w:val="00875C92"/>
    <w:rsid w:val="0087727E"/>
    <w:rsid w:val="00877431"/>
    <w:rsid w:val="0087782D"/>
    <w:rsid w:val="00877EDF"/>
    <w:rsid w:val="00877F03"/>
    <w:rsid w:val="00880481"/>
    <w:rsid w:val="008804F6"/>
    <w:rsid w:val="0088067C"/>
    <w:rsid w:val="008806DB"/>
    <w:rsid w:val="0088080B"/>
    <w:rsid w:val="00880B97"/>
    <w:rsid w:val="00880C75"/>
    <w:rsid w:val="00881026"/>
    <w:rsid w:val="0088165E"/>
    <w:rsid w:val="00881B02"/>
    <w:rsid w:val="00881BFC"/>
    <w:rsid w:val="0088261D"/>
    <w:rsid w:val="00882887"/>
    <w:rsid w:val="00882CFD"/>
    <w:rsid w:val="00882D9A"/>
    <w:rsid w:val="00882FA1"/>
    <w:rsid w:val="00883312"/>
    <w:rsid w:val="0088333C"/>
    <w:rsid w:val="00883721"/>
    <w:rsid w:val="00883852"/>
    <w:rsid w:val="00883A01"/>
    <w:rsid w:val="00883DE2"/>
    <w:rsid w:val="0088422A"/>
    <w:rsid w:val="008851D7"/>
    <w:rsid w:val="008852B2"/>
    <w:rsid w:val="00885323"/>
    <w:rsid w:val="00885446"/>
    <w:rsid w:val="00885610"/>
    <w:rsid w:val="008859E7"/>
    <w:rsid w:val="008865EE"/>
    <w:rsid w:val="00886816"/>
    <w:rsid w:val="00886927"/>
    <w:rsid w:val="00886C7F"/>
    <w:rsid w:val="00886FA1"/>
    <w:rsid w:val="008876F8"/>
    <w:rsid w:val="00887B23"/>
    <w:rsid w:val="0089002D"/>
    <w:rsid w:val="0089039A"/>
    <w:rsid w:val="008909ED"/>
    <w:rsid w:val="00890CDC"/>
    <w:rsid w:val="00891390"/>
    <w:rsid w:val="008914FB"/>
    <w:rsid w:val="00891519"/>
    <w:rsid w:val="008918A7"/>
    <w:rsid w:val="008919DC"/>
    <w:rsid w:val="00891D09"/>
    <w:rsid w:val="00891FF5"/>
    <w:rsid w:val="00892107"/>
    <w:rsid w:val="0089224F"/>
    <w:rsid w:val="00892398"/>
    <w:rsid w:val="00892678"/>
    <w:rsid w:val="00892803"/>
    <w:rsid w:val="00893483"/>
    <w:rsid w:val="008936E7"/>
    <w:rsid w:val="00894900"/>
    <w:rsid w:val="00894A8F"/>
    <w:rsid w:val="00894BBF"/>
    <w:rsid w:val="0089575A"/>
    <w:rsid w:val="0089633F"/>
    <w:rsid w:val="0089691E"/>
    <w:rsid w:val="00896AD5"/>
    <w:rsid w:val="00896C1D"/>
    <w:rsid w:val="00897054"/>
    <w:rsid w:val="008971BF"/>
    <w:rsid w:val="00897442"/>
    <w:rsid w:val="008A0449"/>
    <w:rsid w:val="008A0D64"/>
    <w:rsid w:val="008A1010"/>
    <w:rsid w:val="008A11AC"/>
    <w:rsid w:val="008A1BF9"/>
    <w:rsid w:val="008A1FD3"/>
    <w:rsid w:val="008A25CA"/>
    <w:rsid w:val="008A2D4E"/>
    <w:rsid w:val="008A3310"/>
    <w:rsid w:val="008A3BB6"/>
    <w:rsid w:val="008A3C60"/>
    <w:rsid w:val="008A3F5F"/>
    <w:rsid w:val="008A44FE"/>
    <w:rsid w:val="008A49D5"/>
    <w:rsid w:val="008A4AB3"/>
    <w:rsid w:val="008A5054"/>
    <w:rsid w:val="008A535C"/>
    <w:rsid w:val="008A5D27"/>
    <w:rsid w:val="008A6391"/>
    <w:rsid w:val="008A6638"/>
    <w:rsid w:val="008A69C4"/>
    <w:rsid w:val="008A6E6B"/>
    <w:rsid w:val="008A75B0"/>
    <w:rsid w:val="008A78DF"/>
    <w:rsid w:val="008A7932"/>
    <w:rsid w:val="008A794B"/>
    <w:rsid w:val="008B03B1"/>
    <w:rsid w:val="008B067F"/>
    <w:rsid w:val="008B06C1"/>
    <w:rsid w:val="008B0CEA"/>
    <w:rsid w:val="008B0CEB"/>
    <w:rsid w:val="008B0DAC"/>
    <w:rsid w:val="008B14DA"/>
    <w:rsid w:val="008B1960"/>
    <w:rsid w:val="008B1A5D"/>
    <w:rsid w:val="008B1EF0"/>
    <w:rsid w:val="008B2F4A"/>
    <w:rsid w:val="008B35CB"/>
    <w:rsid w:val="008B371C"/>
    <w:rsid w:val="008B3A42"/>
    <w:rsid w:val="008B42E2"/>
    <w:rsid w:val="008B4625"/>
    <w:rsid w:val="008B4933"/>
    <w:rsid w:val="008B4B11"/>
    <w:rsid w:val="008B4BFE"/>
    <w:rsid w:val="008B54E7"/>
    <w:rsid w:val="008B569D"/>
    <w:rsid w:val="008B588B"/>
    <w:rsid w:val="008B5B20"/>
    <w:rsid w:val="008B5C04"/>
    <w:rsid w:val="008B62E7"/>
    <w:rsid w:val="008B687A"/>
    <w:rsid w:val="008B68B5"/>
    <w:rsid w:val="008B69EB"/>
    <w:rsid w:val="008B6B6B"/>
    <w:rsid w:val="008B7345"/>
    <w:rsid w:val="008B74D5"/>
    <w:rsid w:val="008B74F7"/>
    <w:rsid w:val="008B7CA0"/>
    <w:rsid w:val="008C008C"/>
    <w:rsid w:val="008C0307"/>
    <w:rsid w:val="008C1ADD"/>
    <w:rsid w:val="008C241A"/>
    <w:rsid w:val="008C248E"/>
    <w:rsid w:val="008C2636"/>
    <w:rsid w:val="008C2718"/>
    <w:rsid w:val="008C2B19"/>
    <w:rsid w:val="008C2E25"/>
    <w:rsid w:val="008C2E5E"/>
    <w:rsid w:val="008C2FC9"/>
    <w:rsid w:val="008C32A0"/>
    <w:rsid w:val="008C340E"/>
    <w:rsid w:val="008C344B"/>
    <w:rsid w:val="008C34D0"/>
    <w:rsid w:val="008C3CD3"/>
    <w:rsid w:val="008C415E"/>
    <w:rsid w:val="008C4225"/>
    <w:rsid w:val="008C491B"/>
    <w:rsid w:val="008C496D"/>
    <w:rsid w:val="008C4B3E"/>
    <w:rsid w:val="008C4C1F"/>
    <w:rsid w:val="008C4D00"/>
    <w:rsid w:val="008C517F"/>
    <w:rsid w:val="008C538A"/>
    <w:rsid w:val="008C549A"/>
    <w:rsid w:val="008C5552"/>
    <w:rsid w:val="008C6007"/>
    <w:rsid w:val="008C628D"/>
    <w:rsid w:val="008C7B6A"/>
    <w:rsid w:val="008C7DA2"/>
    <w:rsid w:val="008D01B9"/>
    <w:rsid w:val="008D06C2"/>
    <w:rsid w:val="008D0821"/>
    <w:rsid w:val="008D0FDC"/>
    <w:rsid w:val="008D1129"/>
    <w:rsid w:val="008D1153"/>
    <w:rsid w:val="008D1653"/>
    <w:rsid w:val="008D1F99"/>
    <w:rsid w:val="008D2571"/>
    <w:rsid w:val="008D2660"/>
    <w:rsid w:val="008D289D"/>
    <w:rsid w:val="008D28C2"/>
    <w:rsid w:val="008D29A5"/>
    <w:rsid w:val="008D2F10"/>
    <w:rsid w:val="008D395F"/>
    <w:rsid w:val="008D3D45"/>
    <w:rsid w:val="008D3D84"/>
    <w:rsid w:val="008D4399"/>
    <w:rsid w:val="008D4696"/>
    <w:rsid w:val="008D4917"/>
    <w:rsid w:val="008D4B99"/>
    <w:rsid w:val="008D4E8E"/>
    <w:rsid w:val="008D567C"/>
    <w:rsid w:val="008D5AE6"/>
    <w:rsid w:val="008D60FE"/>
    <w:rsid w:val="008D627E"/>
    <w:rsid w:val="008D6A23"/>
    <w:rsid w:val="008D6A54"/>
    <w:rsid w:val="008D6B5D"/>
    <w:rsid w:val="008D6E09"/>
    <w:rsid w:val="008D72F2"/>
    <w:rsid w:val="008D7AEE"/>
    <w:rsid w:val="008E09E5"/>
    <w:rsid w:val="008E15E0"/>
    <w:rsid w:val="008E1773"/>
    <w:rsid w:val="008E18A9"/>
    <w:rsid w:val="008E1CE5"/>
    <w:rsid w:val="008E1D20"/>
    <w:rsid w:val="008E298C"/>
    <w:rsid w:val="008E2A49"/>
    <w:rsid w:val="008E2AF9"/>
    <w:rsid w:val="008E2F5E"/>
    <w:rsid w:val="008E3366"/>
    <w:rsid w:val="008E3924"/>
    <w:rsid w:val="008E3D1A"/>
    <w:rsid w:val="008E40E4"/>
    <w:rsid w:val="008E4210"/>
    <w:rsid w:val="008E5112"/>
    <w:rsid w:val="008E5161"/>
    <w:rsid w:val="008E616D"/>
    <w:rsid w:val="008E662B"/>
    <w:rsid w:val="008E6F67"/>
    <w:rsid w:val="008E74E4"/>
    <w:rsid w:val="008E7622"/>
    <w:rsid w:val="008F0847"/>
    <w:rsid w:val="008F0ED5"/>
    <w:rsid w:val="008F1020"/>
    <w:rsid w:val="008F1918"/>
    <w:rsid w:val="008F1C6B"/>
    <w:rsid w:val="008F1D10"/>
    <w:rsid w:val="008F22D8"/>
    <w:rsid w:val="008F2C3B"/>
    <w:rsid w:val="008F3475"/>
    <w:rsid w:val="008F3493"/>
    <w:rsid w:val="008F3A39"/>
    <w:rsid w:val="008F3CBF"/>
    <w:rsid w:val="008F3FFD"/>
    <w:rsid w:val="008F4007"/>
    <w:rsid w:val="008F4187"/>
    <w:rsid w:val="008F42A6"/>
    <w:rsid w:val="008F47E3"/>
    <w:rsid w:val="008F4E98"/>
    <w:rsid w:val="008F54C0"/>
    <w:rsid w:val="008F5722"/>
    <w:rsid w:val="008F5B96"/>
    <w:rsid w:val="008F604B"/>
    <w:rsid w:val="008F6254"/>
    <w:rsid w:val="008F6427"/>
    <w:rsid w:val="008F6AA0"/>
    <w:rsid w:val="008F715A"/>
    <w:rsid w:val="008F73BD"/>
    <w:rsid w:val="008F788F"/>
    <w:rsid w:val="008F7B00"/>
    <w:rsid w:val="0090010C"/>
    <w:rsid w:val="009007D8"/>
    <w:rsid w:val="00900AC4"/>
    <w:rsid w:val="00900EAE"/>
    <w:rsid w:val="00901622"/>
    <w:rsid w:val="009016AC"/>
    <w:rsid w:val="0090198C"/>
    <w:rsid w:val="009019F2"/>
    <w:rsid w:val="00901B02"/>
    <w:rsid w:val="00901DD1"/>
    <w:rsid w:val="00902469"/>
    <w:rsid w:val="009025FA"/>
    <w:rsid w:val="0090265C"/>
    <w:rsid w:val="009028FE"/>
    <w:rsid w:val="00902AC9"/>
    <w:rsid w:val="00902BA9"/>
    <w:rsid w:val="00902E1F"/>
    <w:rsid w:val="00902F7B"/>
    <w:rsid w:val="00903217"/>
    <w:rsid w:val="00903268"/>
    <w:rsid w:val="0090331B"/>
    <w:rsid w:val="0090367C"/>
    <w:rsid w:val="009039CB"/>
    <w:rsid w:val="00903DE3"/>
    <w:rsid w:val="00903E00"/>
    <w:rsid w:val="009040CF"/>
    <w:rsid w:val="009044AB"/>
    <w:rsid w:val="0090492B"/>
    <w:rsid w:val="00905740"/>
    <w:rsid w:val="009058CD"/>
    <w:rsid w:val="009059E0"/>
    <w:rsid w:val="0090645C"/>
    <w:rsid w:val="00906E5D"/>
    <w:rsid w:val="00907191"/>
    <w:rsid w:val="009077D4"/>
    <w:rsid w:val="00907AFF"/>
    <w:rsid w:val="00907D3A"/>
    <w:rsid w:val="00910C13"/>
    <w:rsid w:val="00910F72"/>
    <w:rsid w:val="009111F9"/>
    <w:rsid w:val="00911737"/>
    <w:rsid w:val="00911738"/>
    <w:rsid w:val="00911AE0"/>
    <w:rsid w:val="00912245"/>
    <w:rsid w:val="0091236B"/>
    <w:rsid w:val="009123B1"/>
    <w:rsid w:val="009127C3"/>
    <w:rsid w:val="00913270"/>
    <w:rsid w:val="009132B3"/>
    <w:rsid w:val="00913578"/>
    <w:rsid w:val="00913842"/>
    <w:rsid w:val="00913B94"/>
    <w:rsid w:val="00913BE8"/>
    <w:rsid w:val="00913D88"/>
    <w:rsid w:val="00914024"/>
    <w:rsid w:val="00914039"/>
    <w:rsid w:val="0091403D"/>
    <w:rsid w:val="00914A73"/>
    <w:rsid w:val="00914DF2"/>
    <w:rsid w:val="00914F95"/>
    <w:rsid w:val="0091541A"/>
    <w:rsid w:val="009154F5"/>
    <w:rsid w:val="0091576C"/>
    <w:rsid w:val="0091582B"/>
    <w:rsid w:val="0091596F"/>
    <w:rsid w:val="00915AF0"/>
    <w:rsid w:val="00916071"/>
    <w:rsid w:val="00916401"/>
    <w:rsid w:val="009167E4"/>
    <w:rsid w:val="0091692F"/>
    <w:rsid w:val="009169C6"/>
    <w:rsid w:val="00916FAF"/>
    <w:rsid w:val="00917124"/>
    <w:rsid w:val="0091716A"/>
    <w:rsid w:val="0091719E"/>
    <w:rsid w:val="0091773A"/>
    <w:rsid w:val="00917DDC"/>
    <w:rsid w:val="00917E53"/>
    <w:rsid w:val="0092000C"/>
    <w:rsid w:val="0092003C"/>
    <w:rsid w:val="0092005F"/>
    <w:rsid w:val="00920962"/>
    <w:rsid w:val="00921375"/>
    <w:rsid w:val="009214DB"/>
    <w:rsid w:val="0092203C"/>
    <w:rsid w:val="0092368F"/>
    <w:rsid w:val="00923F72"/>
    <w:rsid w:val="0092407A"/>
    <w:rsid w:val="0092476B"/>
    <w:rsid w:val="0092479D"/>
    <w:rsid w:val="00924B53"/>
    <w:rsid w:val="00925152"/>
    <w:rsid w:val="009251E2"/>
    <w:rsid w:val="009253F3"/>
    <w:rsid w:val="0092559D"/>
    <w:rsid w:val="009255FB"/>
    <w:rsid w:val="00925897"/>
    <w:rsid w:val="00925C53"/>
    <w:rsid w:val="00926795"/>
    <w:rsid w:val="009267B9"/>
    <w:rsid w:val="00926BB5"/>
    <w:rsid w:val="00926DC9"/>
    <w:rsid w:val="00927063"/>
    <w:rsid w:val="009271CA"/>
    <w:rsid w:val="0092759E"/>
    <w:rsid w:val="0092763F"/>
    <w:rsid w:val="00927899"/>
    <w:rsid w:val="00927C2F"/>
    <w:rsid w:val="00927D31"/>
    <w:rsid w:val="00927EBE"/>
    <w:rsid w:val="00927F57"/>
    <w:rsid w:val="0093057B"/>
    <w:rsid w:val="0093058A"/>
    <w:rsid w:val="009308BC"/>
    <w:rsid w:val="0093123C"/>
    <w:rsid w:val="00931649"/>
    <w:rsid w:val="009316A2"/>
    <w:rsid w:val="00931C74"/>
    <w:rsid w:val="00931D56"/>
    <w:rsid w:val="00932049"/>
    <w:rsid w:val="00933221"/>
    <w:rsid w:val="0093325C"/>
    <w:rsid w:val="009339F0"/>
    <w:rsid w:val="00933C5B"/>
    <w:rsid w:val="00933CA4"/>
    <w:rsid w:val="00933DCC"/>
    <w:rsid w:val="0093455E"/>
    <w:rsid w:val="00934C8C"/>
    <w:rsid w:val="00934D4F"/>
    <w:rsid w:val="00934DB1"/>
    <w:rsid w:val="00935096"/>
    <w:rsid w:val="0093553D"/>
    <w:rsid w:val="00935D95"/>
    <w:rsid w:val="00935E07"/>
    <w:rsid w:val="009363FC"/>
    <w:rsid w:val="0093665F"/>
    <w:rsid w:val="009369B3"/>
    <w:rsid w:val="00936F4D"/>
    <w:rsid w:val="00937960"/>
    <w:rsid w:val="00937AC9"/>
    <w:rsid w:val="00940838"/>
    <w:rsid w:val="00941395"/>
    <w:rsid w:val="009418B5"/>
    <w:rsid w:val="00941A7E"/>
    <w:rsid w:val="00941F41"/>
    <w:rsid w:val="00942A9A"/>
    <w:rsid w:val="00942ABF"/>
    <w:rsid w:val="00942F61"/>
    <w:rsid w:val="0094313F"/>
    <w:rsid w:val="00943413"/>
    <w:rsid w:val="009438E6"/>
    <w:rsid w:val="00943B83"/>
    <w:rsid w:val="0094412A"/>
    <w:rsid w:val="00944145"/>
    <w:rsid w:val="0094448E"/>
    <w:rsid w:val="00945AE0"/>
    <w:rsid w:val="009462CB"/>
    <w:rsid w:val="00946613"/>
    <w:rsid w:val="0094682B"/>
    <w:rsid w:val="00946E9B"/>
    <w:rsid w:val="009472E9"/>
    <w:rsid w:val="00947358"/>
    <w:rsid w:val="0094793B"/>
    <w:rsid w:val="00947FE0"/>
    <w:rsid w:val="009500CA"/>
    <w:rsid w:val="009504B1"/>
    <w:rsid w:val="00950547"/>
    <w:rsid w:val="009506EE"/>
    <w:rsid w:val="00950CB8"/>
    <w:rsid w:val="00950DE8"/>
    <w:rsid w:val="0095132E"/>
    <w:rsid w:val="00951547"/>
    <w:rsid w:val="0095164D"/>
    <w:rsid w:val="00952C4A"/>
    <w:rsid w:val="00952EA2"/>
    <w:rsid w:val="009530BC"/>
    <w:rsid w:val="009537C9"/>
    <w:rsid w:val="00953817"/>
    <w:rsid w:val="00953CDB"/>
    <w:rsid w:val="00953DE1"/>
    <w:rsid w:val="009545E6"/>
    <w:rsid w:val="009549D2"/>
    <w:rsid w:val="00954ED4"/>
    <w:rsid w:val="00955020"/>
    <w:rsid w:val="00955345"/>
    <w:rsid w:val="009553A7"/>
    <w:rsid w:val="009553CB"/>
    <w:rsid w:val="0095571C"/>
    <w:rsid w:val="0095582F"/>
    <w:rsid w:val="00955C26"/>
    <w:rsid w:val="0095653E"/>
    <w:rsid w:val="00956603"/>
    <w:rsid w:val="00956756"/>
    <w:rsid w:val="0095684E"/>
    <w:rsid w:val="00956D3D"/>
    <w:rsid w:val="00956DE8"/>
    <w:rsid w:val="009573AB"/>
    <w:rsid w:val="009575D1"/>
    <w:rsid w:val="0095772C"/>
    <w:rsid w:val="00957B70"/>
    <w:rsid w:val="00960418"/>
    <w:rsid w:val="009606C8"/>
    <w:rsid w:val="00960C74"/>
    <w:rsid w:val="0096109C"/>
    <w:rsid w:val="0096148E"/>
    <w:rsid w:val="009614DB"/>
    <w:rsid w:val="009623A3"/>
    <w:rsid w:val="00962454"/>
    <w:rsid w:val="009626AA"/>
    <w:rsid w:val="0096285D"/>
    <w:rsid w:val="00962B19"/>
    <w:rsid w:val="00963927"/>
    <w:rsid w:val="0096393D"/>
    <w:rsid w:val="00963A60"/>
    <w:rsid w:val="00963A8E"/>
    <w:rsid w:val="00963BA1"/>
    <w:rsid w:val="00964A6A"/>
    <w:rsid w:val="009650F8"/>
    <w:rsid w:val="00965125"/>
    <w:rsid w:val="009652F2"/>
    <w:rsid w:val="00965502"/>
    <w:rsid w:val="00965D64"/>
    <w:rsid w:val="009662E2"/>
    <w:rsid w:val="0096693A"/>
    <w:rsid w:val="00967E33"/>
    <w:rsid w:val="009702AE"/>
    <w:rsid w:val="00970349"/>
    <w:rsid w:val="00970593"/>
    <w:rsid w:val="00970D8B"/>
    <w:rsid w:val="00970ECB"/>
    <w:rsid w:val="00971360"/>
    <w:rsid w:val="009716E6"/>
    <w:rsid w:val="00971A2C"/>
    <w:rsid w:val="009720D8"/>
    <w:rsid w:val="009720E1"/>
    <w:rsid w:val="009722C1"/>
    <w:rsid w:val="00972396"/>
    <w:rsid w:val="009724EC"/>
    <w:rsid w:val="00972795"/>
    <w:rsid w:val="00972AE6"/>
    <w:rsid w:val="009735A6"/>
    <w:rsid w:val="0097369E"/>
    <w:rsid w:val="00973E70"/>
    <w:rsid w:val="00973F32"/>
    <w:rsid w:val="0097442C"/>
    <w:rsid w:val="0097463B"/>
    <w:rsid w:val="009748EE"/>
    <w:rsid w:val="009749FB"/>
    <w:rsid w:val="00974D35"/>
    <w:rsid w:val="0097506F"/>
    <w:rsid w:val="00975883"/>
    <w:rsid w:val="0097626E"/>
    <w:rsid w:val="0097695E"/>
    <w:rsid w:val="009769B2"/>
    <w:rsid w:val="00976A6C"/>
    <w:rsid w:val="00976ADF"/>
    <w:rsid w:val="00976CE9"/>
    <w:rsid w:val="009773F4"/>
    <w:rsid w:val="00977404"/>
    <w:rsid w:val="0097741F"/>
    <w:rsid w:val="0097745C"/>
    <w:rsid w:val="009775DD"/>
    <w:rsid w:val="0098015A"/>
    <w:rsid w:val="0098018B"/>
    <w:rsid w:val="00980AF5"/>
    <w:rsid w:val="00980CE6"/>
    <w:rsid w:val="0098169B"/>
    <w:rsid w:val="00981B0D"/>
    <w:rsid w:val="00981E53"/>
    <w:rsid w:val="00981FCE"/>
    <w:rsid w:val="009828FB"/>
    <w:rsid w:val="00983B39"/>
    <w:rsid w:val="00983B9A"/>
    <w:rsid w:val="009840AF"/>
    <w:rsid w:val="00984159"/>
    <w:rsid w:val="009842DB"/>
    <w:rsid w:val="00984AB9"/>
    <w:rsid w:val="00984E27"/>
    <w:rsid w:val="00984E73"/>
    <w:rsid w:val="00984EE7"/>
    <w:rsid w:val="009851A8"/>
    <w:rsid w:val="009854F9"/>
    <w:rsid w:val="009858E5"/>
    <w:rsid w:val="00985A37"/>
    <w:rsid w:val="009864CC"/>
    <w:rsid w:val="00986B44"/>
    <w:rsid w:val="009874DF"/>
    <w:rsid w:val="009904E6"/>
    <w:rsid w:val="00990569"/>
    <w:rsid w:val="009915B5"/>
    <w:rsid w:val="009928A4"/>
    <w:rsid w:val="0099309C"/>
    <w:rsid w:val="0099336F"/>
    <w:rsid w:val="00993525"/>
    <w:rsid w:val="00993565"/>
    <w:rsid w:val="00993704"/>
    <w:rsid w:val="00993A27"/>
    <w:rsid w:val="00993CFB"/>
    <w:rsid w:val="0099430E"/>
    <w:rsid w:val="00994427"/>
    <w:rsid w:val="009944A2"/>
    <w:rsid w:val="009946FF"/>
    <w:rsid w:val="00994826"/>
    <w:rsid w:val="00994C3F"/>
    <w:rsid w:val="00994CF6"/>
    <w:rsid w:val="00995351"/>
    <w:rsid w:val="00995418"/>
    <w:rsid w:val="00995564"/>
    <w:rsid w:val="00995B80"/>
    <w:rsid w:val="00995C16"/>
    <w:rsid w:val="00995C61"/>
    <w:rsid w:val="00995F5A"/>
    <w:rsid w:val="00995FCD"/>
    <w:rsid w:val="00996740"/>
    <w:rsid w:val="00996A67"/>
    <w:rsid w:val="00996EF2"/>
    <w:rsid w:val="009972ED"/>
    <w:rsid w:val="00997AD3"/>
    <w:rsid w:val="00997C41"/>
    <w:rsid w:val="009A03EB"/>
    <w:rsid w:val="009A05AE"/>
    <w:rsid w:val="009A0A11"/>
    <w:rsid w:val="009A1269"/>
    <w:rsid w:val="009A14BD"/>
    <w:rsid w:val="009A151E"/>
    <w:rsid w:val="009A211D"/>
    <w:rsid w:val="009A2493"/>
    <w:rsid w:val="009A282B"/>
    <w:rsid w:val="009A3654"/>
    <w:rsid w:val="009A3865"/>
    <w:rsid w:val="009A3952"/>
    <w:rsid w:val="009A4993"/>
    <w:rsid w:val="009A49B8"/>
    <w:rsid w:val="009A4DCD"/>
    <w:rsid w:val="009A552E"/>
    <w:rsid w:val="009A591C"/>
    <w:rsid w:val="009A5B7D"/>
    <w:rsid w:val="009A6664"/>
    <w:rsid w:val="009A6932"/>
    <w:rsid w:val="009A76B4"/>
    <w:rsid w:val="009A7788"/>
    <w:rsid w:val="009A7911"/>
    <w:rsid w:val="009A7A45"/>
    <w:rsid w:val="009A7A85"/>
    <w:rsid w:val="009B055E"/>
    <w:rsid w:val="009B08AB"/>
    <w:rsid w:val="009B0A27"/>
    <w:rsid w:val="009B1037"/>
    <w:rsid w:val="009B1593"/>
    <w:rsid w:val="009B1C14"/>
    <w:rsid w:val="009B1CC2"/>
    <w:rsid w:val="009B2704"/>
    <w:rsid w:val="009B2843"/>
    <w:rsid w:val="009B28BA"/>
    <w:rsid w:val="009B29BA"/>
    <w:rsid w:val="009B2E93"/>
    <w:rsid w:val="009B2FA8"/>
    <w:rsid w:val="009B3752"/>
    <w:rsid w:val="009B3A10"/>
    <w:rsid w:val="009B4E8F"/>
    <w:rsid w:val="009B51AF"/>
    <w:rsid w:val="009B5355"/>
    <w:rsid w:val="009B5963"/>
    <w:rsid w:val="009B6514"/>
    <w:rsid w:val="009B6D19"/>
    <w:rsid w:val="009B6DE3"/>
    <w:rsid w:val="009B706C"/>
    <w:rsid w:val="009B71C4"/>
    <w:rsid w:val="009B7C1C"/>
    <w:rsid w:val="009B7FD1"/>
    <w:rsid w:val="009C03B1"/>
    <w:rsid w:val="009C098A"/>
    <w:rsid w:val="009C16F1"/>
    <w:rsid w:val="009C1BC0"/>
    <w:rsid w:val="009C1E85"/>
    <w:rsid w:val="009C20B1"/>
    <w:rsid w:val="009C2614"/>
    <w:rsid w:val="009C27F6"/>
    <w:rsid w:val="009C2934"/>
    <w:rsid w:val="009C2AB4"/>
    <w:rsid w:val="009C2BFA"/>
    <w:rsid w:val="009C2EBE"/>
    <w:rsid w:val="009C32CD"/>
    <w:rsid w:val="009C3829"/>
    <w:rsid w:val="009C46CC"/>
    <w:rsid w:val="009C4CAD"/>
    <w:rsid w:val="009C556C"/>
    <w:rsid w:val="009C5A52"/>
    <w:rsid w:val="009C5B79"/>
    <w:rsid w:val="009C6976"/>
    <w:rsid w:val="009C70FC"/>
    <w:rsid w:val="009C7B83"/>
    <w:rsid w:val="009C7C91"/>
    <w:rsid w:val="009D042B"/>
    <w:rsid w:val="009D08A4"/>
    <w:rsid w:val="009D093E"/>
    <w:rsid w:val="009D0AF0"/>
    <w:rsid w:val="009D0C19"/>
    <w:rsid w:val="009D0C77"/>
    <w:rsid w:val="009D0D75"/>
    <w:rsid w:val="009D1108"/>
    <w:rsid w:val="009D1560"/>
    <w:rsid w:val="009D1F16"/>
    <w:rsid w:val="009D2C30"/>
    <w:rsid w:val="009D2FA4"/>
    <w:rsid w:val="009D30E5"/>
    <w:rsid w:val="009D3268"/>
    <w:rsid w:val="009D32CC"/>
    <w:rsid w:val="009D35E1"/>
    <w:rsid w:val="009D4264"/>
    <w:rsid w:val="009D4359"/>
    <w:rsid w:val="009D474D"/>
    <w:rsid w:val="009D4C47"/>
    <w:rsid w:val="009D4D2A"/>
    <w:rsid w:val="009D5031"/>
    <w:rsid w:val="009D5304"/>
    <w:rsid w:val="009D5938"/>
    <w:rsid w:val="009D5C3B"/>
    <w:rsid w:val="009D61AB"/>
    <w:rsid w:val="009D625D"/>
    <w:rsid w:val="009D629A"/>
    <w:rsid w:val="009D6869"/>
    <w:rsid w:val="009D6B8C"/>
    <w:rsid w:val="009D6E3D"/>
    <w:rsid w:val="009D757E"/>
    <w:rsid w:val="009D7BF6"/>
    <w:rsid w:val="009E01AE"/>
    <w:rsid w:val="009E09B3"/>
    <w:rsid w:val="009E0CF7"/>
    <w:rsid w:val="009E0EEA"/>
    <w:rsid w:val="009E1023"/>
    <w:rsid w:val="009E1510"/>
    <w:rsid w:val="009E17C9"/>
    <w:rsid w:val="009E1BB1"/>
    <w:rsid w:val="009E213F"/>
    <w:rsid w:val="009E244D"/>
    <w:rsid w:val="009E29D6"/>
    <w:rsid w:val="009E2B37"/>
    <w:rsid w:val="009E2D4E"/>
    <w:rsid w:val="009E2F67"/>
    <w:rsid w:val="009E3950"/>
    <w:rsid w:val="009E3F9B"/>
    <w:rsid w:val="009E4AB9"/>
    <w:rsid w:val="009E4E2A"/>
    <w:rsid w:val="009E5188"/>
    <w:rsid w:val="009E527F"/>
    <w:rsid w:val="009E5379"/>
    <w:rsid w:val="009E55EB"/>
    <w:rsid w:val="009E5720"/>
    <w:rsid w:val="009E5780"/>
    <w:rsid w:val="009E5900"/>
    <w:rsid w:val="009E594F"/>
    <w:rsid w:val="009E65CB"/>
    <w:rsid w:val="009E68D7"/>
    <w:rsid w:val="009E6977"/>
    <w:rsid w:val="009E6AD0"/>
    <w:rsid w:val="009E6DD4"/>
    <w:rsid w:val="009E7010"/>
    <w:rsid w:val="009E711C"/>
    <w:rsid w:val="009E729E"/>
    <w:rsid w:val="009E775A"/>
    <w:rsid w:val="009E7793"/>
    <w:rsid w:val="009E7898"/>
    <w:rsid w:val="009E7D5B"/>
    <w:rsid w:val="009E7DB7"/>
    <w:rsid w:val="009E7EDF"/>
    <w:rsid w:val="009F024F"/>
    <w:rsid w:val="009F05BA"/>
    <w:rsid w:val="009F05BD"/>
    <w:rsid w:val="009F11A2"/>
    <w:rsid w:val="009F1321"/>
    <w:rsid w:val="009F15FE"/>
    <w:rsid w:val="009F1750"/>
    <w:rsid w:val="009F1B7F"/>
    <w:rsid w:val="009F2250"/>
    <w:rsid w:val="009F2470"/>
    <w:rsid w:val="009F26B9"/>
    <w:rsid w:val="009F2B34"/>
    <w:rsid w:val="009F2FED"/>
    <w:rsid w:val="009F3062"/>
    <w:rsid w:val="009F36F4"/>
    <w:rsid w:val="009F3DED"/>
    <w:rsid w:val="009F4201"/>
    <w:rsid w:val="009F4FA2"/>
    <w:rsid w:val="009F50BE"/>
    <w:rsid w:val="009F6609"/>
    <w:rsid w:val="009F6967"/>
    <w:rsid w:val="009F6A99"/>
    <w:rsid w:val="009F6E23"/>
    <w:rsid w:val="009F75E9"/>
    <w:rsid w:val="009F76D9"/>
    <w:rsid w:val="009F7B80"/>
    <w:rsid w:val="009F7DE6"/>
    <w:rsid w:val="009F7EBA"/>
    <w:rsid w:val="009F7F08"/>
    <w:rsid w:val="00A0038F"/>
    <w:rsid w:val="00A00E4C"/>
    <w:rsid w:val="00A00FA2"/>
    <w:rsid w:val="00A0165F"/>
    <w:rsid w:val="00A016EB"/>
    <w:rsid w:val="00A01A88"/>
    <w:rsid w:val="00A01BB8"/>
    <w:rsid w:val="00A01F25"/>
    <w:rsid w:val="00A01F8F"/>
    <w:rsid w:val="00A02167"/>
    <w:rsid w:val="00A02538"/>
    <w:rsid w:val="00A0253F"/>
    <w:rsid w:val="00A02AD7"/>
    <w:rsid w:val="00A032D7"/>
    <w:rsid w:val="00A040C9"/>
    <w:rsid w:val="00A042C9"/>
    <w:rsid w:val="00A043E1"/>
    <w:rsid w:val="00A0450D"/>
    <w:rsid w:val="00A048A1"/>
    <w:rsid w:val="00A0540F"/>
    <w:rsid w:val="00A056AB"/>
    <w:rsid w:val="00A056E9"/>
    <w:rsid w:val="00A05A51"/>
    <w:rsid w:val="00A05BF7"/>
    <w:rsid w:val="00A05FB5"/>
    <w:rsid w:val="00A06203"/>
    <w:rsid w:val="00A062B4"/>
    <w:rsid w:val="00A0666B"/>
    <w:rsid w:val="00A066D0"/>
    <w:rsid w:val="00A067DB"/>
    <w:rsid w:val="00A06812"/>
    <w:rsid w:val="00A06A96"/>
    <w:rsid w:val="00A06ACC"/>
    <w:rsid w:val="00A0752C"/>
    <w:rsid w:val="00A075DA"/>
    <w:rsid w:val="00A078A3"/>
    <w:rsid w:val="00A0795F"/>
    <w:rsid w:val="00A07CFB"/>
    <w:rsid w:val="00A07D10"/>
    <w:rsid w:val="00A100DD"/>
    <w:rsid w:val="00A10354"/>
    <w:rsid w:val="00A11026"/>
    <w:rsid w:val="00A1103F"/>
    <w:rsid w:val="00A11161"/>
    <w:rsid w:val="00A1124D"/>
    <w:rsid w:val="00A115C0"/>
    <w:rsid w:val="00A119B1"/>
    <w:rsid w:val="00A11C09"/>
    <w:rsid w:val="00A11D24"/>
    <w:rsid w:val="00A11F0A"/>
    <w:rsid w:val="00A12A9A"/>
    <w:rsid w:val="00A12CAF"/>
    <w:rsid w:val="00A1304E"/>
    <w:rsid w:val="00A13104"/>
    <w:rsid w:val="00A141F8"/>
    <w:rsid w:val="00A1421C"/>
    <w:rsid w:val="00A14625"/>
    <w:rsid w:val="00A14D57"/>
    <w:rsid w:val="00A14DEC"/>
    <w:rsid w:val="00A14FF0"/>
    <w:rsid w:val="00A151A0"/>
    <w:rsid w:val="00A15427"/>
    <w:rsid w:val="00A15444"/>
    <w:rsid w:val="00A1546A"/>
    <w:rsid w:val="00A15A1A"/>
    <w:rsid w:val="00A15E18"/>
    <w:rsid w:val="00A15EBE"/>
    <w:rsid w:val="00A160A3"/>
    <w:rsid w:val="00A1649C"/>
    <w:rsid w:val="00A16D76"/>
    <w:rsid w:val="00A16EF6"/>
    <w:rsid w:val="00A17141"/>
    <w:rsid w:val="00A17540"/>
    <w:rsid w:val="00A17556"/>
    <w:rsid w:val="00A175A2"/>
    <w:rsid w:val="00A175F0"/>
    <w:rsid w:val="00A177E1"/>
    <w:rsid w:val="00A177F7"/>
    <w:rsid w:val="00A17A26"/>
    <w:rsid w:val="00A17A93"/>
    <w:rsid w:val="00A17C9D"/>
    <w:rsid w:val="00A20515"/>
    <w:rsid w:val="00A20819"/>
    <w:rsid w:val="00A208CD"/>
    <w:rsid w:val="00A20A0B"/>
    <w:rsid w:val="00A20BB2"/>
    <w:rsid w:val="00A2138E"/>
    <w:rsid w:val="00A21904"/>
    <w:rsid w:val="00A226D0"/>
    <w:rsid w:val="00A22FFB"/>
    <w:rsid w:val="00A231C5"/>
    <w:rsid w:val="00A234B2"/>
    <w:rsid w:val="00A234DB"/>
    <w:rsid w:val="00A23553"/>
    <w:rsid w:val="00A236DE"/>
    <w:rsid w:val="00A2405E"/>
    <w:rsid w:val="00A24167"/>
    <w:rsid w:val="00A2417B"/>
    <w:rsid w:val="00A243A8"/>
    <w:rsid w:val="00A257DD"/>
    <w:rsid w:val="00A25928"/>
    <w:rsid w:val="00A25ADB"/>
    <w:rsid w:val="00A2637D"/>
    <w:rsid w:val="00A26826"/>
    <w:rsid w:val="00A26D32"/>
    <w:rsid w:val="00A26EAB"/>
    <w:rsid w:val="00A27140"/>
    <w:rsid w:val="00A27426"/>
    <w:rsid w:val="00A27BEC"/>
    <w:rsid w:val="00A27C33"/>
    <w:rsid w:val="00A27C46"/>
    <w:rsid w:val="00A27E48"/>
    <w:rsid w:val="00A300BB"/>
    <w:rsid w:val="00A309C5"/>
    <w:rsid w:val="00A31336"/>
    <w:rsid w:val="00A31791"/>
    <w:rsid w:val="00A317EB"/>
    <w:rsid w:val="00A3184B"/>
    <w:rsid w:val="00A31D3D"/>
    <w:rsid w:val="00A31DFC"/>
    <w:rsid w:val="00A32635"/>
    <w:rsid w:val="00A32758"/>
    <w:rsid w:val="00A32CA3"/>
    <w:rsid w:val="00A32CF9"/>
    <w:rsid w:val="00A32D40"/>
    <w:rsid w:val="00A32E6C"/>
    <w:rsid w:val="00A33C87"/>
    <w:rsid w:val="00A34131"/>
    <w:rsid w:val="00A3479D"/>
    <w:rsid w:val="00A34B36"/>
    <w:rsid w:val="00A34DDB"/>
    <w:rsid w:val="00A35777"/>
    <w:rsid w:val="00A35842"/>
    <w:rsid w:val="00A35BFE"/>
    <w:rsid w:val="00A365B4"/>
    <w:rsid w:val="00A36BC5"/>
    <w:rsid w:val="00A36E05"/>
    <w:rsid w:val="00A37610"/>
    <w:rsid w:val="00A37B4A"/>
    <w:rsid w:val="00A37D03"/>
    <w:rsid w:val="00A37D31"/>
    <w:rsid w:val="00A405A5"/>
    <w:rsid w:val="00A4073E"/>
    <w:rsid w:val="00A408B2"/>
    <w:rsid w:val="00A40AF7"/>
    <w:rsid w:val="00A40D42"/>
    <w:rsid w:val="00A41A20"/>
    <w:rsid w:val="00A41A77"/>
    <w:rsid w:val="00A41FDF"/>
    <w:rsid w:val="00A4242B"/>
    <w:rsid w:val="00A4305B"/>
    <w:rsid w:val="00A433E5"/>
    <w:rsid w:val="00A43A7D"/>
    <w:rsid w:val="00A43F46"/>
    <w:rsid w:val="00A44180"/>
    <w:rsid w:val="00A444E1"/>
    <w:rsid w:val="00A44565"/>
    <w:rsid w:val="00A44F44"/>
    <w:rsid w:val="00A453E5"/>
    <w:rsid w:val="00A457A0"/>
    <w:rsid w:val="00A45926"/>
    <w:rsid w:val="00A459AF"/>
    <w:rsid w:val="00A45ACE"/>
    <w:rsid w:val="00A45B96"/>
    <w:rsid w:val="00A45D6C"/>
    <w:rsid w:val="00A46381"/>
    <w:rsid w:val="00A468BD"/>
    <w:rsid w:val="00A471E5"/>
    <w:rsid w:val="00A4726F"/>
    <w:rsid w:val="00A47423"/>
    <w:rsid w:val="00A47596"/>
    <w:rsid w:val="00A477B9"/>
    <w:rsid w:val="00A477BA"/>
    <w:rsid w:val="00A47BE7"/>
    <w:rsid w:val="00A47F0B"/>
    <w:rsid w:val="00A50066"/>
    <w:rsid w:val="00A5079C"/>
    <w:rsid w:val="00A507BD"/>
    <w:rsid w:val="00A50A00"/>
    <w:rsid w:val="00A50F27"/>
    <w:rsid w:val="00A51451"/>
    <w:rsid w:val="00A5152D"/>
    <w:rsid w:val="00A51621"/>
    <w:rsid w:val="00A51C58"/>
    <w:rsid w:val="00A51CED"/>
    <w:rsid w:val="00A51CF2"/>
    <w:rsid w:val="00A5235D"/>
    <w:rsid w:val="00A52CBF"/>
    <w:rsid w:val="00A52FDB"/>
    <w:rsid w:val="00A53213"/>
    <w:rsid w:val="00A53CAE"/>
    <w:rsid w:val="00A5418C"/>
    <w:rsid w:val="00A54425"/>
    <w:rsid w:val="00A5518E"/>
    <w:rsid w:val="00A55519"/>
    <w:rsid w:val="00A561EB"/>
    <w:rsid w:val="00A56668"/>
    <w:rsid w:val="00A569FE"/>
    <w:rsid w:val="00A56AE9"/>
    <w:rsid w:val="00A56BA8"/>
    <w:rsid w:val="00A56D6C"/>
    <w:rsid w:val="00A57ACB"/>
    <w:rsid w:val="00A600FE"/>
    <w:rsid w:val="00A60419"/>
    <w:rsid w:val="00A60A11"/>
    <w:rsid w:val="00A60C6C"/>
    <w:rsid w:val="00A60EF5"/>
    <w:rsid w:val="00A61350"/>
    <w:rsid w:val="00A6150C"/>
    <w:rsid w:val="00A6191D"/>
    <w:rsid w:val="00A6266A"/>
    <w:rsid w:val="00A62946"/>
    <w:rsid w:val="00A62CA8"/>
    <w:rsid w:val="00A62D73"/>
    <w:rsid w:val="00A62F7C"/>
    <w:rsid w:val="00A63C89"/>
    <w:rsid w:val="00A647D9"/>
    <w:rsid w:val="00A64AED"/>
    <w:rsid w:val="00A64BE2"/>
    <w:rsid w:val="00A64E4C"/>
    <w:rsid w:val="00A651BB"/>
    <w:rsid w:val="00A654E9"/>
    <w:rsid w:val="00A65CC7"/>
    <w:rsid w:val="00A65E7C"/>
    <w:rsid w:val="00A65F1E"/>
    <w:rsid w:val="00A6609F"/>
    <w:rsid w:val="00A6636F"/>
    <w:rsid w:val="00A67043"/>
    <w:rsid w:val="00A6715F"/>
    <w:rsid w:val="00A677B0"/>
    <w:rsid w:val="00A677CE"/>
    <w:rsid w:val="00A678D0"/>
    <w:rsid w:val="00A7041F"/>
    <w:rsid w:val="00A70467"/>
    <w:rsid w:val="00A70744"/>
    <w:rsid w:val="00A7082F"/>
    <w:rsid w:val="00A70A04"/>
    <w:rsid w:val="00A70C18"/>
    <w:rsid w:val="00A70D78"/>
    <w:rsid w:val="00A70F72"/>
    <w:rsid w:val="00A71209"/>
    <w:rsid w:val="00A714AC"/>
    <w:rsid w:val="00A71604"/>
    <w:rsid w:val="00A717B5"/>
    <w:rsid w:val="00A71B5B"/>
    <w:rsid w:val="00A72698"/>
    <w:rsid w:val="00A72E81"/>
    <w:rsid w:val="00A72F70"/>
    <w:rsid w:val="00A73251"/>
    <w:rsid w:val="00A74135"/>
    <w:rsid w:val="00A741CE"/>
    <w:rsid w:val="00A74398"/>
    <w:rsid w:val="00A743C9"/>
    <w:rsid w:val="00A7499B"/>
    <w:rsid w:val="00A74D4B"/>
    <w:rsid w:val="00A75482"/>
    <w:rsid w:val="00A75C1F"/>
    <w:rsid w:val="00A76355"/>
    <w:rsid w:val="00A7670F"/>
    <w:rsid w:val="00A771FA"/>
    <w:rsid w:val="00A77375"/>
    <w:rsid w:val="00A773C5"/>
    <w:rsid w:val="00A77FDB"/>
    <w:rsid w:val="00A80405"/>
    <w:rsid w:val="00A80B07"/>
    <w:rsid w:val="00A80E15"/>
    <w:rsid w:val="00A81C2C"/>
    <w:rsid w:val="00A82351"/>
    <w:rsid w:val="00A827E9"/>
    <w:rsid w:val="00A82B82"/>
    <w:rsid w:val="00A82F95"/>
    <w:rsid w:val="00A82FA9"/>
    <w:rsid w:val="00A8304A"/>
    <w:rsid w:val="00A831F9"/>
    <w:rsid w:val="00A832E9"/>
    <w:rsid w:val="00A833CF"/>
    <w:rsid w:val="00A83741"/>
    <w:rsid w:val="00A838EC"/>
    <w:rsid w:val="00A839CB"/>
    <w:rsid w:val="00A8406D"/>
    <w:rsid w:val="00A844DF"/>
    <w:rsid w:val="00A8456B"/>
    <w:rsid w:val="00A845A0"/>
    <w:rsid w:val="00A84D10"/>
    <w:rsid w:val="00A84D8A"/>
    <w:rsid w:val="00A84EAC"/>
    <w:rsid w:val="00A85176"/>
    <w:rsid w:val="00A8527D"/>
    <w:rsid w:val="00A85694"/>
    <w:rsid w:val="00A85873"/>
    <w:rsid w:val="00A85A87"/>
    <w:rsid w:val="00A8653C"/>
    <w:rsid w:val="00A86B2E"/>
    <w:rsid w:val="00A870FA"/>
    <w:rsid w:val="00A8726B"/>
    <w:rsid w:val="00A873CA"/>
    <w:rsid w:val="00A87907"/>
    <w:rsid w:val="00A87C52"/>
    <w:rsid w:val="00A87DB2"/>
    <w:rsid w:val="00A87FF3"/>
    <w:rsid w:val="00A90053"/>
    <w:rsid w:val="00A9008B"/>
    <w:rsid w:val="00A90652"/>
    <w:rsid w:val="00A90BDE"/>
    <w:rsid w:val="00A90BEF"/>
    <w:rsid w:val="00A90D32"/>
    <w:rsid w:val="00A90F25"/>
    <w:rsid w:val="00A90FBC"/>
    <w:rsid w:val="00A91B3B"/>
    <w:rsid w:val="00A92054"/>
    <w:rsid w:val="00A92172"/>
    <w:rsid w:val="00A926E4"/>
    <w:rsid w:val="00A92A16"/>
    <w:rsid w:val="00A92D12"/>
    <w:rsid w:val="00A939CA"/>
    <w:rsid w:val="00A94349"/>
    <w:rsid w:val="00A94630"/>
    <w:rsid w:val="00A94D5F"/>
    <w:rsid w:val="00A951C6"/>
    <w:rsid w:val="00A9523E"/>
    <w:rsid w:val="00A95406"/>
    <w:rsid w:val="00A95F6D"/>
    <w:rsid w:val="00A9631F"/>
    <w:rsid w:val="00A96C15"/>
    <w:rsid w:val="00A96C2D"/>
    <w:rsid w:val="00A96D83"/>
    <w:rsid w:val="00A96F8B"/>
    <w:rsid w:val="00A97112"/>
    <w:rsid w:val="00A9729B"/>
    <w:rsid w:val="00A974BE"/>
    <w:rsid w:val="00A97505"/>
    <w:rsid w:val="00A97632"/>
    <w:rsid w:val="00A978BE"/>
    <w:rsid w:val="00A97D06"/>
    <w:rsid w:val="00AA00E0"/>
    <w:rsid w:val="00AA010B"/>
    <w:rsid w:val="00AA0250"/>
    <w:rsid w:val="00AA03D6"/>
    <w:rsid w:val="00AA04BC"/>
    <w:rsid w:val="00AA056D"/>
    <w:rsid w:val="00AA05E8"/>
    <w:rsid w:val="00AA07ED"/>
    <w:rsid w:val="00AA0C20"/>
    <w:rsid w:val="00AA1144"/>
    <w:rsid w:val="00AA1617"/>
    <w:rsid w:val="00AA166B"/>
    <w:rsid w:val="00AA2886"/>
    <w:rsid w:val="00AA2B60"/>
    <w:rsid w:val="00AA2C17"/>
    <w:rsid w:val="00AA3042"/>
    <w:rsid w:val="00AA31D4"/>
    <w:rsid w:val="00AA3F82"/>
    <w:rsid w:val="00AA464A"/>
    <w:rsid w:val="00AA46C9"/>
    <w:rsid w:val="00AA49CF"/>
    <w:rsid w:val="00AA4A49"/>
    <w:rsid w:val="00AA5A20"/>
    <w:rsid w:val="00AA5E1B"/>
    <w:rsid w:val="00AA63E1"/>
    <w:rsid w:val="00AA688B"/>
    <w:rsid w:val="00AA6977"/>
    <w:rsid w:val="00AA6ADA"/>
    <w:rsid w:val="00AA6B62"/>
    <w:rsid w:val="00AA6C55"/>
    <w:rsid w:val="00AA6EDD"/>
    <w:rsid w:val="00AA7199"/>
    <w:rsid w:val="00AA7A43"/>
    <w:rsid w:val="00AB02FC"/>
    <w:rsid w:val="00AB039A"/>
    <w:rsid w:val="00AB0518"/>
    <w:rsid w:val="00AB1F92"/>
    <w:rsid w:val="00AB267A"/>
    <w:rsid w:val="00AB2C38"/>
    <w:rsid w:val="00AB2EA3"/>
    <w:rsid w:val="00AB308A"/>
    <w:rsid w:val="00AB30EC"/>
    <w:rsid w:val="00AB3121"/>
    <w:rsid w:val="00AB37E5"/>
    <w:rsid w:val="00AB3B1A"/>
    <w:rsid w:val="00AB42FC"/>
    <w:rsid w:val="00AB44D4"/>
    <w:rsid w:val="00AB4BA6"/>
    <w:rsid w:val="00AB4DDF"/>
    <w:rsid w:val="00AB4FE2"/>
    <w:rsid w:val="00AB535B"/>
    <w:rsid w:val="00AB5402"/>
    <w:rsid w:val="00AB585A"/>
    <w:rsid w:val="00AB5EC6"/>
    <w:rsid w:val="00AB6085"/>
    <w:rsid w:val="00AB6449"/>
    <w:rsid w:val="00AB6BD5"/>
    <w:rsid w:val="00AB6D6F"/>
    <w:rsid w:val="00AB72BC"/>
    <w:rsid w:val="00AB7316"/>
    <w:rsid w:val="00AB75EA"/>
    <w:rsid w:val="00AB7835"/>
    <w:rsid w:val="00AB7B6F"/>
    <w:rsid w:val="00AC032B"/>
    <w:rsid w:val="00AC0449"/>
    <w:rsid w:val="00AC0ADB"/>
    <w:rsid w:val="00AC1A65"/>
    <w:rsid w:val="00AC1BE2"/>
    <w:rsid w:val="00AC1BE5"/>
    <w:rsid w:val="00AC1CA0"/>
    <w:rsid w:val="00AC239F"/>
    <w:rsid w:val="00AC256E"/>
    <w:rsid w:val="00AC28B3"/>
    <w:rsid w:val="00AC2A43"/>
    <w:rsid w:val="00AC2B7F"/>
    <w:rsid w:val="00AC306F"/>
    <w:rsid w:val="00AC3235"/>
    <w:rsid w:val="00AC3EF8"/>
    <w:rsid w:val="00AC41B1"/>
    <w:rsid w:val="00AC429F"/>
    <w:rsid w:val="00AC43A0"/>
    <w:rsid w:val="00AC4D1D"/>
    <w:rsid w:val="00AC4EBD"/>
    <w:rsid w:val="00AC51BD"/>
    <w:rsid w:val="00AC587C"/>
    <w:rsid w:val="00AC5A35"/>
    <w:rsid w:val="00AC5BEA"/>
    <w:rsid w:val="00AC6109"/>
    <w:rsid w:val="00AC640D"/>
    <w:rsid w:val="00AC6414"/>
    <w:rsid w:val="00AC6519"/>
    <w:rsid w:val="00AC6632"/>
    <w:rsid w:val="00AC6768"/>
    <w:rsid w:val="00AC684B"/>
    <w:rsid w:val="00AC69BB"/>
    <w:rsid w:val="00AC6B06"/>
    <w:rsid w:val="00AC6C52"/>
    <w:rsid w:val="00AC700A"/>
    <w:rsid w:val="00AC73C4"/>
    <w:rsid w:val="00AC75A1"/>
    <w:rsid w:val="00AC7A71"/>
    <w:rsid w:val="00AC7D56"/>
    <w:rsid w:val="00AD00F2"/>
    <w:rsid w:val="00AD00F7"/>
    <w:rsid w:val="00AD0742"/>
    <w:rsid w:val="00AD0782"/>
    <w:rsid w:val="00AD08A3"/>
    <w:rsid w:val="00AD0BC0"/>
    <w:rsid w:val="00AD0D88"/>
    <w:rsid w:val="00AD0DCB"/>
    <w:rsid w:val="00AD16D8"/>
    <w:rsid w:val="00AD190C"/>
    <w:rsid w:val="00AD1C1C"/>
    <w:rsid w:val="00AD2038"/>
    <w:rsid w:val="00AD2D77"/>
    <w:rsid w:val="00AD33D4"/>
    <w:rsid w:val="00AD346F"/>
    <w:rsid w:val="00AD365C"/>
    <w:rsid w:val="00AD383A"/>
    <w:rsid w:val="00AD39A3"/>
    <w:rsid w:val="00AD3D35"/>
    <w:rsid w:val="00AD41F8"/>
    <w:rsid w:val="00AD43FC"/>
    <w:rsid w:val="00AD4630"/>
    <w:rsid w:val="00AD467D"/>
    <w:rsid w:val="00AD47D1"/>
    <w:rsid w:val="00AD4829"/>
    <w:rsid w:val="00AD4875"/>
    <w:rsid w:val="00AD4BCC"/>
    <w:rsid w:val="00AD4DAD"/>
    <w:rsid w:val="00AD51AE"/>
    <w:rsid w:val="00AD55CB"/>
    <w:rsid w:val="00AD5A00"/>
    <w:rsid w:val="00AD6370"/>
    <w:rsid w:val="00AD6ADA"/>
    <w:rsid w:val="00AD736B"/>
    <w:rsid w:val="00AD763C"/>
    <w:rsid w:val="00AD792C"/>
    <w:rsid w:val="00AD7ACB"/>
    <w:rsid w:val="00AD7D8B"/>
    <w:rsid w:val="00AE02BD"/>
    <w:rsid w:val="00AE050E"/>
    <w:rsid w:val="00AE076D"/>
    <w:rsid w:val="00AE0821"/>
    <w:rsid w:val="00AE08FC"/>
    <w:rsid w:val="00AE0D3E"/>
    <w:rsid w:val="00AE0EF1"/>
    <w:rsid w:val="00AE1447"/>
    <w:rsid w:val="00AE17B3"/>
    <w:rsid w:val="00AE1AC8"/>
    <w:rsid w:val="00AE1BEF"/>
    <w:rsid w:val="00AE1F0B"/>
    <w:rsid w:val="00AE2039"/>
    <w:rsid w:val="00AE20F8"/>
    <w:rsid w:val="00AE2367"/>
    <w:rsid w:val="00AE2E6B"/>
    <w:rsid w:val="00AE2EF3"/>
    <w:rsid w:val="00AE325E"/>
    <w:rsid w:val="00AE3366"/>
    <w:rsid w:val="00AE3375"/>
    <w:rsid w:val="00AE394A"/>
    <w:rsid w:val="00AE3F49"/>
    <w:rsid w:val="00AE4285"/>
    <w:rsid w:val="00AE48C7"/>
    <w:rsid w:val="00AE48CE"/>
    <w:rsid w:val="00AE4AF0"/>
    <w:rsid w:val="00AE50D0"/>
    <w:rsid w:val="00AE52BF"/>
    <w:rsid w:val="00AE5335"/>
    <w:rsid w:val="00AE534A"/>
    <w:rsid w:val="00AE6395"/>
    <w:rsid w:val="00AE6434"/>
    <w:rsid w:val="00AE6570"/>
    <w:rsid w:val="00AE6D69"/>
    <w:rsid w:val="00AE6D6E"/>
    <w:rsid w:val="00AE6E8C"/>
    <w:rsid w:val="00AE7A78"/>
    <w:rsid w:val="00AE7BC9"/>
    <w:rsid w:val="00AF02BF"/>
    <w:rsid w:val="00AF0C6A"/>
    <w:rsid w:val="00AF0F3C"/>
    <w:rsid w:val="00AF11A8"/>
    <w:rsid w:val="00AF148A"/>
    <w:rsid w:val="00AF156C"/>
    <w:rsid w:val="00AF1590"/>
    <w:rsid w:val="00AF1947"/>
    <w:rsid w:val="00AF280B"/>
    <w:rsid w:val="00AF293C"/>
    <w:rsid w:val="00AF294B"/>
    <w:rsid w:val="00AF3561"/>
    <w:rsid w:val="00AF394B"/>
    <w:rsid w:val="00AF39A6"/>
    <w:rsid w:val="00AF3EDA"/>
    <w:rsid w:val="00AF3FDB"/>
    <w:rsid w:val="00AF449F"/>
    <w:rsid w:val="00AF481F"/>
    <w:rsid w:val="00AF48EC"/>
    <w:rsid w:val="00AF587C"/>
    <w:rsid w:val="00AF5A4A"/>
    <w:rsid w:val="00AF5D9D"/>
    <w:rsid w:val="00AF5DB9"/>
    <w:rsid w:val="00AF5ED9"/>
    <w:rsid w:val="00AF608C"/>
    <w:rsid w:val="00AF6806"/>
    <w:rsid w:val="00AF6A84"/>
    <w:rsid w:val="00AF6D00"/>
    <w:rsid w:val="00AF6D26"/>
    <w:rsid w:val="00AF6DF1"/>
    <w:rsid w:val="00AF7107"/>
    <w:rsid w:val="00AF78AF"/>
    <w:rsid w:val="00AF790E"/>
    <w:rsid w:val="00AF7A9E"/>
    <w:rsid w:val="00AF7B5A"/>
    <w:rsid w:val="00AF7D63"/>
    <w:rsid w:val="00B00CDF"/>
    <w:rsid w:val="00B00E59"/>
    <w:rsid w:val="00B0195E"/>
    <w:rsid w:val="00B01D6D"/>
    <w:rsid w:val="00B027D6"/>
    <w:rsid w:val="00B035BA"/>
    <w:rsid w:val="00B04343"/>
    <w:rsid w:val="00B04A56"/>
    <w:rsid w:val="00B04BAD"/>
    <w:rsid w:val="00B04C00"/>
    <w:rsid w:val="00B04C7D"/>
    <w:rsid w:val="00B04D88"/>
    <w:rsid w:val="00B04E52"/>
    <w:rsid w:val="00B0500E"/>
    <w:rsid w:val="00B05340"/>
    <w:rsid w:val="00B055E4"/>
    <w:rsid w:val="00B05B59"/>
    <w:rsid w:val="00B05BDA"/>
    <w:rsid w:val="00B05C45"/>
    <w:rsid w:val="00B05C7F"/>
    <w:rsid w:val="00B05D8D"/>
    <w:rsid w:val="00B0676F"/>
    <w:rsid w:val="00B0680D"/>
    <w:rsid w:val="00B06878"/>
    <w:rsid w:val="00B068E4"/>
    <w:rsid w:val="00B06A86"/>
    <w:rsid w:val="00B06C15"/>
    <w:rsid w:val="00B06D32"/>
    <w:rsid w:val="00B0709A"/>
    <w:rsid w:val="00B0714D"/>
    <w:rsid w:val="00B07AE8"/>
    <w:rsid w:val="00B07D55"/>
    <w:rsid w:val="00B1060B"/>
    <w:rsid w:val="00B107AA"/>
    <w:rsid w:val="00B10AAC"/>
    <w:rsid w:val="00B111BD"/>
    <w:rsid w:val="00B112A7"/>
    <w:rsid w:val="00B11363"/>
    <w:rsid w:val="00B12022"/>
    <w:rsid w:val="00B1203D"/>
    <w:rsid w:val="00B12091"/>
    <w:rsid w:val="00B120B3"/>
    <w:rsid w:val="00B121E1"/>
    <w:rsid w:val="00B12230"/>
    <w:rsid w:val="00B124D4"/>
    <w:rsid w:val="00B12B8B"/>
    <w:rsid w:val="00B12CFF"/>
    <w:rsid w:val="00B13366"/>
    <w:rsid w:val="00B13780"/>
    <w:rsid w:val="00B1398D"/>
    <w:rsid w:val="00B14890"/>
    <w:rsid w:val="00B15052"/>
    <w:rsid w:val="00B154BE"/>
    <w:rsid w:val="00B15A44"/>
    <w:rsid w:val="00B15CF6"/>
    <w:rsid w:val="00B15E78"/>
    <w:rsid w:val="00B16221"/>
    <w:rsid w:val="00B16246"/>
    <w:rsid w:val="00B162F6"/>
    <w:rsid w:val="00B16E3C"/>
    <w:rsid w:val="00B16FA2"/>
    <w:rsid w:val="00B17372"/>
    <w:rsid w:val="00B175AE"/>
    <w:rsid w:val="00B20198"/>
    <w:rsid w:val="00B20B41"/>
    <w:rsid w:val="00B21141"/>
    <w:rsid w:val="00B219AF"/>
    <w:rsid w:val="00B21D09"/>
    <w:rsid w:val="00B21E58"/>
    <w:rsid w:val="00B21F1C"/>
    <w:rsid w:val="00B223B9"/>
    <w:rsid w:val="00B227BA"/>
    <w:rsid w:val="00B2311F"/>
    <w:rsid w:val="00B23D25"/>
    <w:rsid w:val="00B243B8"/>
    <w:rsid w:val="00B24699"/>
    <w:rsid w:val="00B24778"/>
    <w:rsid w:val="00B2492A"/>
    <w:rsid w:val="00B24E11"/>
    <w:rsid w:val="00B24F08"/>
    <w:rsid w:val="00B2546C"/>
    <w:rsid w:val="00B255D8"/>
    <w:rsid w:val="00B256B0"/>
    <w:rsid w:val="00B25C71"/>
    <w:rsid w:val="00B25D7D"/>
    <w:rsid w:val="00B26408"/>
    <w:rsid w:val="00B26BC7"/>
    <w:rsid w:val="00B26CB9"/>
    <w:rsid w:val="00B27034"/>
    <w:rsid w:val="00B277C4"/>
    <w:rsid w:val="00B302C8"/>
    <w:rsid w:val="00B3036A"/>
    <w:rsid w:val="00B30387"/>
    <w:rsid w:val="00B307AA"/>
    <w:rsid w:val="00B30A0D"/>
    <w:rsid w:val="00B30FB0"/>
    <w:rsid w:val="00B31AC7"/>
    <w:rsid w:val="00B31EC6"/>
    <w:rsid w:val="00B32083"/>
    <w:rsid w:val="00B32221"/>
    <w:rsid w:val="00B3252B"/>
    <w:rsid w:val="00B3276D"/>
    <w:rsid w:val="00B329AD"/>
    <w:rsid w:val="00B32DA7"/>
    <w:rsid w:val="00B32FEA"/>
    <w:rsid w:val="00B3306F"/>
    <w:rsid w:val="00B3308E"/>
    <w:rsid w:val="00B3315D"/>
    <w:rsid w:val="00B33413"/>
    <w:rsid w:val="00B33470"/>
    <w:rsid w:val="00B3349E"/>
    <w:rsid w:val="00B33589"/>
    <w:rsid w:val="00B33E51"/>
    <w:rsid w:val="00B33FEE"/>
    <w:rsid w:val="00B34257"/>
    <w:rsid w:val="00B34D79"/>
    <w:rsid w:val="00B34D81"/>
    <w:rsid w:val="00B34EF6"/>
    <w:rsid w:val="00B35011"/>
    <w:rsid w:val="00B35401"/>
    <w:rsid w:val="00B35E6A"/>
    <w:rsid w:val="00B36078"/>
    <w:rsid w:val="00B36176"/>
    <w:rsid w:val="00B361D4"/>
    <w:rsid w:val="00B36613"/>
    <w:rsid w:val="00B36B62"/>
    <w:rsid w:val="00B36F73"/>
    <w:rsid w:val="00B3714C"/>
    <w:rsid w:val="00B372EB"/>
    <w:rsid w:val="00B376E8"/>
    <w:rsid w:val="00B379CB"/>
    <w:rsid w:val="00B40253"/>
    <w:rsid w:val="00B403A4"/>
    <w:rsid w:val="00B406E3"/>
    <w:rsid w:val="00B408CD"/>
    <w:rsid w:val="00B408F0"/>
    <w:rsid w:val="00B40B6D"/>
    <w:rsid w:val="00B40FBD"/>
    <w:rsid w:val="00B4113A"/>
    <w:rsid w:val="00B4175A"/>
    <w:rsid w:val="00B41A2A"/>
    <w:rsid w:val="00B41A87"/>
    <w:rsid w:val="00B41B7D"/>
    <w:rsid w:val="00B41C8A"/>
    <w:rsid w:val="00B4286C"/>
    <w:rsid w:val="00B42B0D"/>
    <w:rsid w:val="00B42C62"/>
    <w:rsid w:val="00B431CE"/>
    <w:rsid w:val="00B43659"/>
    <w:rsid w:val="00B43699"/>
    <w:rsid w:val="00B43EBD"/>
    <w:rsid w:val="00B44664"/>
    <w:rsid w:val="00B44AD5"/>
    <w:rsid w:val="00B454ED"/>
    <w:rsid w:val="00B4609B"/>
    <w:rsid w:val="00B461D4"/>
    <w:rsid w:val="00B463CF"/>
    <w:rsid w:val="00B4652E"/>
    <w:rsid w:val="00B46944"/>
    <w:rsid w:val="00B472E2"/>
    <w:rsid w:val="00B47854"/>
    <w:rsid w:val="00B47D84"/>
    <w:rsid w:val="00B47E47"/>
    <w:rsid w:val="00B47FA4"/>
    <w:rsid w:val="00B5025A"/>
    <w:rsid w:val="00B5046A"/>
    <w:rsid w:val="00B50A6E"/>
    <w:rsid w:val="00B50CD0"/>
    <w:rsid w:val="00B51147"/>
    <w:rsid w:val="00B51636"/>
    <w:rsid w:val="00B5181D"/>
    <w:rsid w:val="00B51AD3"/>
    <w:rsid w:val="00B523DA"/>
    <w:rsid w:val="00B525F0"/>
    <w:rsid w:val="00B52812"/>
    <w:rsid w:val="00B52A67"/>
    <w:rsid w:val="00B5313C"/>
    <w:rsid w:val="00B531A7"/>
    <w:rsid w:val="00B54473"/>
    <w:rsid w:val="00B548DA"/>
    <w:rsid w:val="00B549DA"/>
    <w:rsid w:val="00B54F60"/>
    <w:rsid w:val="00B55191"/>
    <w:rsid w:val="00B555FC"/>
    <w:rsid w:val="00B55C2C"/>
    <w:rsid w:val="00B55C6E"/>
    <w:rsid w:val="00B55EB4"/>
    <w:rsid w:val="00B56823"/>
    <w:rsid w:val="00B56D52"/>
    <w:rsid w:val="00B56EB0"/>
    <w:rsid w:val="00B57177"/>
    <w:rsid w:val="00B5771B"/>
    <w:rsid w:val="00B57ADB"/>
    <w:rsid w:val="00B57CCC"/>
    <w:rsid w:val="00B60464"/>
    <w:rsid w:val="00B604D1"/>
    <w:rsid w:val="00B60B42"/>
    <w:rsid w:val="00B60D55"/>
    <w:rsid w:val="00B60D5F"/>
    <w:rsid w:val="00B61105"/>
    <w:rsid w:val="00B61267"/>
    <w:rsid w:val="00B61440"/>
    <w:rsid w:val="00B6153F"/>
    <w:rsid w:val="00B616E9"/>
    <w:rsid w:val="00B61ECA"/>
    <w:rsid w:val="00B621F0"/>
    <w:rsid w:val="00B6305E"/>
    <w:rsid w:val="00B63345"/>
    <w:rsid w:val="00B63478"/>
    <w:rsid w:val="00B63761"/>
    <w:rsid w:val="00B641EC"/>
    <w:rsid w:val="00B64399"/>
    <w:rsid w:val="00B645E4"/>
    <w:rsid w:val="00B64742"/>
    <w:rsid w:val="00B64E69"/>
    <w:rsid w:val="00B64F62"/>
    <w:rsid w:val="00B65393"/>
    <w:rsid w:val="00B653C2"/>
    <w:rsid w:val="00B65917"/>
    <w:rsid w:val="00B65C20"/>
    <w:rsid w:val="00B65CC2"/>
    <w:rsid w:val="00B66157"/>
    <w:rsid w:val="00B66B15"/>
    <w:rsid w:val="00B6731B"/>
    <w:rsid w:val="00B67522"/>
    <w:rsid w:val="00B702A7"/>
    <w:rsid w:val="00B708C5"/>
    <w:rsid w:val="00B70C2D"/>
    <w:rsid w:val="00B70F12"/>
    <w:rsid w:val="00B710C8"/>
    <w:rsid w:val="00B7110E"/>
    <w:rsid w:val="00B72099"/>
    <w:rsid w:val="00B7337A"/>
    <w:rsid w:val="00B738D9"/>
    <w:rsid w:val="00B73DA6"/>
    <w:rsid w:val="00B74225"/>
    <w:rsid w:val="00B748D2"/>
    <w:rsid w:val="00B74B89"/>
    <w:rsid w:val="00B760FD"/>
    <w:rsid w:val="00B76280"/>
    <w:rsid w:val="00B76293"/>
    <w:rsid w:val="00B76670"/>
    <w:rsid w:val="00B76EEF"/>
    <w:rsid w:val="00B77116"/>
    <w:rsid w:val="00B7712A"/>
    <w:rsid w:val="00B7734E"/>
    <w:rsid w:val="00B773E5"/>
    <w:rsid w:val="00B774B5"/>
    <w:rsid w:val="00B77AC6"/>
    <w:rsid w:val="00B77DD3"/>
    <w:rsid w:val="00B77F32"/>
    <w:rsid w:val="00B808C1"/>
    <w:rsid w:val="00B80C5D"/>
    <w:rsid w:val="00B81050"/>
    <w:rsid w:val="00B82202"/>
    <w:rsid w:val="00B82324"/>
    <w:rsid w:val="00B82979"/>
    <w:rsid w:val="00B82CDD"/>
    <w:rsid w:val="00B83231"/>
    <w:rsid w:val="00B832AD"/>
    <w:rsid w:val="00B838D7"/>
    <w:rsid w:val="00B83E90"/>
    <w:rsid w:val="00B84172"/>
    <w:rsid w:val="00B84A16"/>
    <w:rsid w:val="00B84B4E"/>
    <w:rsid w:val="00B84DD1"/>
    <w:rsid w:val="00B85036"/>
    <w:rsid w:val="00B85213"/>
    <w:rsid w:val="00B85A35"/>
    <w:rsid w:val="00B85DB2"/>
    <w:rsid w:val="00B86583"/>
    <w:rsid w:val="00B8693F"/>
    <w:rsid w:val="00B873A9"/>
    <w:rsid w:val="00B87546"/>
    <w:rsid w:val="00B877B6"/>
    <w:rsid w:val="00B879B3"/>
    <w:rsid w:val="00B87C8D"/>
    <w:rsid w:val="00B87D2F"/>
    <w:rsid w:val="00B87DC0"/>
    <w:rsid w:val="00B90397"/>
    <w:rsid w:val="00B903F4"/>
    <w:rsid w:val="00B9059E"/>
    <w:rsid w:val="00B9087B"/>
    <w:rsid w:val="00B90CB3"/>
    <w:rsid w:val="00B90D49"/>
    <w:rsid w:val="00B90D89"/>
    <w:rsid w:val="00B9118E"/>
    <w:rsid w:val="00B91418"/>
    <w:rsid w:val="00B91EC7"/>
    <w:rsid w:val="00B92350"/>
    <w:rsid w:val="00B9262E"/>
    <w:rsid w:val="00B92A28"/>
    <w:rsid w:val="00B92C54"/>
    <w:rsid w:val="00B930CA"/>
    <w:rsid w:val="00B93492"/>
    <w:rsid w:val="00B9368B"/>
    <w:rsid w:val="00B936C5"/>
    <w:rsid w:val="00B94381"/>
    <w:rsid w:val="00B94760"/>
    <w:rsid w:val="00B947A0"/>
    <w:rsid w:val="00B947D1"/>
    <w:rsid w:val="00B94BBA"/>
    <w:rsid w:val="00B94D9B"/>
    <w:rsid w:val="00B94E69"/>
    <w:rsid w:val="00B94EC8"/>
    <w:rsid w:val="00B95845"/>
    <w:rsid w:val="00B958CD"/>
    <w:rsid w:val="00B95FA8"/>
    <w:rsid w:val="00B961A6"/>
    <w:rsid w:val="00B96280"/>
    <w:rsid w:val="00B967A8"/>
    <w:rsid w:val="00B970E2"/>
    <w:rsid w:val="00B97527"/>
    <w:rsid w:val="00B976BA"/>
    <w:rsid w:val="00B977E5"/>
    <w:rsid w:val="00B97C22"/>
    <w:rsid w:val="00B97F92"/>
    <w:rsid w:val="00BA0968"/>
    <w:rsid w:val="00BA09CA"/>
    <w:rsid w:val="00BA0E84"/>
    <w:rsid w:val="00BA0ED4"/>
    <w:rsid w:val="00BA1058"/>
    <w:rsid w:val="00BA12C3"/>
    <w:rsid w:val="00BA14C8"/>
    <w:rsid w:val="00BA1541"/>
    <w:rsid w:val="00BA15A5"/>
    <w:rsid w:val="00BA19D5"/>
    <w:rsid w:val="00BA1EA0"/>
    <w:rsid w:val="00BA20D3"/>
    <w:rsid w:val="00BA22FE"/>
    <w:rsid w:val="00BA27DB"/>
    <w:rsid w:val="00BA2F06"/>
    <w:rsid w:val="00BA3535"/>
    <w:rsid w:val="00BA3577"/>
    <w:rsid w:val="00BA3B27"/>
    <w:rsid w:val="00BA42DC"/>
    <w:rsid w:val="00BA48B3"/>
    <w:rsid w:val="00BA52AD"/>
    <w:rsid w:val="00BA5439"/>
    <w:rsid w:val="00BA5441"/>
    <w:rsid w:val="00BA57A4"/>
    <w:rsid w:val="00BA585B"/>
    <w:rsid w:val="00BA5E44"/>
    <w:rsid w:val="00BA5F67"/>
    <w:rsid w:val="00BA611D"/>
    <w:rsid w:val="00BA6722"/>
    <w:rsid w:val="00BA67F5"/>
    <w:rsid w:val="00BA7647"/>
    <w:rsid w:val="00BB00E7"/>
    <w:rsid w:val="00BB03CB"/>
    <w:rsid w:val="00BB076B"/>
    <w:rsid w:val="00BB088A"/>
    <w:rsid w:val="00BB123A"/>
    <w:rsid w:val="00BB1928"/>
    <w:rsid w:val="00BB1D3B"/>
    <w:rsid w:val="00BB2137"/>
    <w:rsid w:val="00BB3374"/>
    <w:rsid w:val="00BB3553"/>
    <w:rsid w:val="00BB3568"/>
    <w:rsid w:val="00BB39BB"/>
    <w:rsid w:val="00BB3A6B"/>
    <w:rsid w:val="00BB3CD5"/>
    <w:rsid w:val="00BB450A"/>
    <w:rsid w:val="00BB452E"/>
    <w:rsid w:val="00BB47A1"/>
    <w:rsid w:val="00BB4894"/>
    <w:rsid w:val="00BB496F"/>
    <w:rsid w:val="00BB4FB6"/>
    <w:rsid w:val="00BB5058"/>
    <w:rsid w:val="00BB5C20"/>
    <w:rsid w:val="00BB5CEE"/>
    <w:rsid w:val="00BB5D7D"/>
    <w:rsid w:val="00BB5E1A"/>
    <w:rsid w:val="00BB6130"/>
    <w:rsid w:val="00BB65E8"/>
    <w:rsid w:val="00BB6A79"/>
    <w:rsid w:val="00BB6B23"/>
    <w:rsid w:val="00BB6E1C"/>
    <w:rsid w:val="00BB7B0B"/>
    <w:rsid w:val="00BB7F5B"/>
    <w:rsid w:val="00BB7FEF"/>
    <w:rsid w:val="00BC0208"/>
    <w:rsid w:val="00BC0B25"/>
    <w:rsid w:val="00BC152E"/>
    <w:rsid w:val="00BC1867"/>
    <w:rsid w:val="00BC1933"/>
    <w:rsid w:val="00BC1FA1"/>
    <w:rsid w:val="00BC2171"/>
    <w:rsid w:val="00BC23EE"/>
    <w:rsid w:val="00BC2789"/>
    <w:rsid w:val="00BC2BE3"/>
    <w:rsid w:val="00BC2C57"/>
    <w:rsid w:val="00BC2D23"/>
    <w:rsid w:val="00BC31EB"/>
    <w:rsid w:val="00BC3AD2"/>
    <w:rsid w:val="00BC46DE"/>
    <w:rsid w:val="00BC48D1"/>
    <w:rsid w:val="00BC48DA"/>
    <w:rsid w:val="00BC4C7A"/>
    <w:rsid w:val="00BC53A6"/>
    <w:rsid w:val="00BC5542"/>
    <w:rsid w:val="00BC5770"/>
    <w:rsid w:val="00BC57A2"/>
    <w:rsid w:val="00BC58DD"/>
    <w:rsid w:val="00BC5958"/>
    <w:rsid w:val="00BC62DA"/>
    <w:rsid w:val="00BC7266"/>
    <w:rsid w:val="00BC73C2"/>
    <w:rsid w:val="00BC7835"/>
    <w:rsid w:val="00BD0188"/>
    <w:rsid w:val="00BD0452"/>
    <w:rsid w:val="00BD05F9"/>
    <w:rsid w:val="00BD0A30"/>
    <w:rsid w:val="00BD163F"/>
    <w:rsid w:val="00BD16FC"/>
    <w:rsid w:val="00BD1A0A"/>
    <w:rsid w:val="00BD1D06"/>
    <w:rsid w:val="00BD1E54"/>
    <w:rsid w:val="00BD2252"/>
    <w:rsid w:val="00BD2A25"/>
    <w:rsid w:val="00BD2EF4"/>
    <w:rsid w:val="00BD3172"/>
    <w:rsid w:val="00BD3713"/>
    <w:rsid w:val="00BD3BB6"/>
    <w:rsid w:val="00BD3E02"/>
    <w:rsid w:val="00BD3E41"/>
    <w:rsid w:val="00BD411B"/>
    <w:rsid w:val="00BD4CFC"/>
    <w:rsid w:val="00BD515F"/>
    <w:rsid w:val="00BD5367"/>
    <w:rsid w:val="00BD55E0"/>
    <w:rsid w:val="00BD5A00"/>
    <w:rsid w:val="00BD5A0A"/>
    <w:rsid w:val="00BD5DEC"/>
    <w:rsid w:val="00BD6507"/>
    <w:rsid w:val="00BD6820"/>
    <w:rsid w:val="00BD6AE3"/>
    <w:rsid w:val="00BD6CAC"/>
    <w:rsid w:val="00BD73FC"/>
    <w:rsid w:val="00BD74A0"/>
    <w:rsid w:val="00BD7ABF"/>
    <w:rsid w:val="00BD7BD6"/>
    <w:rsid w:val="00BD7CE2"/>
    <w:rsid w:val="00BD7E90"/>
    <w:rsid w:val="00BE01AF"/>
    <w:rsid w:val="00BE035A"/>
    <w:rsid w:val="00BE0844"/>
    <w:rsid w:val="00BE09D8"/>
    <w:rsid w:val="00BE0BEA"/>
    <w:rsid w:val="00BE0C30"/>
    <w:rsid w:val="00BE0DE8"/>
    <w:rsid w:val="00BE1302"/>
    <w:rsid w:val="00BE14EF"/>
    <w:rsid w:val="00BE231B"/>
    <w:rsid w:val="00BE2BE9"/>
    <w:rsid w:val="00BE2D5B"/>
    <w:rsid w:val="00BE308D"/>
    <w:rsid w:val="00BE36A6"/>
    <w:rsid w:val="00BE3A45"/>
    <w:rsid w:val="00BE43A9"/>
    <w:rsid w:val="00BE48A5"/>
    <w:rsid w:val="00BE4B7C"/>
    <w:rsid w:val="00BE5022"/>
    <w:rsid w:val="00BE5379"/>
    <w:rsid w:val="00BE561E"/>
    <w:rsid w:val="00BE576B"/>
    <w:rsid w:val="00BE588C"/>
    <w:rsid w:val="00BE58E0"/>
    <w:rsid w:val="00BE5BD0"/>
    <w:rsid w:val="00BE6579"/>
    <w:rsid w:val="00BE65E5"/>
    <w:rsid w:val="00BE6B5D"/>
    <w:rsid w:val="00BE6CAE"/>
    <w:rsid w:val="00BE7360"/>
    <w:rsid w:val="00BE79E5"/>
    <w:rsid w:val="00BE7A16"/>
    <w:rsid w:val="00BE7AEA"/>
    <w:rsid w:val="00BF0ECA"/>
    <w:rsid w:val="00BF1111"/>
    <w:rsid w:val="00BF17FA"/>
    <w:rsid w:val="00BF212E"/>
    <w:rsid w:val="00BF2295"/>
    <w:rsid w:val="00BF2AEA"/>
    <w:rsid w:val="00BF2CA5"/>
    <w:rsid w:val="00BF2E94"/>
    <w:rsid w:val="00BF2F0C"/>
    <w:rsid w:val="00BF3321"/>
    <w:rsid w:val="00BF3511"/>
    <w:rsid w:val="00BF362F"/>
    <w:rsid w:val="00BF3A95"/>
    <w:rsid w:val="00BF3C2C"/>
    <w:rsid w:val="00BF44D4"/>
    <w:rsid w:val="00BF494C"/>
    <w:rsid w:val="00BF54AF"/>
    <w:rsid w:val="00BF5E3E"/>
    <w:rsid w:val="00BF655A"/>
    <w:rsid w:val="00BF67F7"/>
    <w:rsid w:val="00BF6862"/>
    <w:rsid w:val="00BF7C86"/>
    <w:rsid w:val="00C0085D"/>
    <w:rsid w:val="00C00B1D"/>
    <w:rsid w:val="00C00FFB"/>
    <w:rsid w:val="00C011DA"/>
    <w:rsid w:val="00C01421"/>
    <w:rsid w:val="00C02031"/>
    <w:rsid w:val="00C020CD"/>
    <w:rsid w:val="00C02BB4"/>
    <w:rsid w:val="00C02C8D"/>
    <w:rsid w:val="00C02EA9"/>
    <w:rsid w:val="00C037B2"/>
    <w:rsid w:val="00C03B1E"/>
    <w:rsid w:val="00C040A2"/>
    <w:rsid w:val="00C040BD"/>
    <w:rsid w:val="00C0420C"/>
    <w:rsid w:val="00C045E6"/>
    <w:rsid w:val="00C04766"/>
    <w:rsid w:val="00C04841"/>
    <w:rsid w:val="00C049B4"/>
    <w:rsid w:val="00C049E9"/>
    <w:rsid w:val="00C04BAB"/>
    <w:rsid w:val="00C053F8"/>
    <w:rsid w:val="00C058ED"/>
    <w:rsid w:val="00C05F69"/>
    <w:rsid w:val="00C0622A"/>
    <w:rsid w:val="00C06CA7"/>
    <w:rsid w:val="00C076A5"/>
    <w:rsid w:val="00C07CF9"/>
    <w:rsid w:val="00C10216"/>
    <w:rsid w:val="00C10593"/>
    <w:rsid w:val="00C105A2"/>
    <w:rsid w:val="00C10642"/>
    <w:rsid w:val="00C108CF"/>
    <w:rsid w:val="00C10DF6"/>
    <w:rsid w:val="00C10ECB"/>
    <w:rsid w:val="00C10F12"/>
    <w:rsid w:val="00C1171D"/>
    <w:rsid w:val="00C119EF"/>
    <w:rsid w:val="00C11A99"/>
    <w:rsid w:val="00C11C6C"/>
    <w:rsid w:val="00C12E12"/>
    <w:rsid w:val="00C13213"/>
    <w:rsid w:val="00C137FC"/>
    <w:rsid w:val="00C1514E"/>
    <w:rsid w:val="00C15288"/>
    <w:rsid w:val="00C1530A"/>
    <w:rsid w:val="00C1538C"/>
    <w:rsid w:val="00C155A2"/>
    <w:rsid w:val="00C157BF"/>
    <w:rsid w:val="00C15E65"/>
    <w:rsid w:val="00C15EA5"/>
    <w:rsid w:val="00C15FD0"/>
    <w:rsid w:val="00C16646"/>
    <w:rsid w:val="00C168D9"/>
    <w:rsid w:val="00C16971"/>
    <w:rsid w:val="00C171AC"/>
    <w:rsid w:val="00C175F7"/>
    <w:rsid w:val="00C17ED4"/>
    <w:rsid w:val="00C17F62"/>
    <w:rsid w:val="00C20070"/>
    <w:rsid w:val="00C202D3"/>
    <w:rsid w:val="00C214BC"/>
    <w:rsid w:val="00C21589"/>
    <w:rsid w:val="00C215A3"/>
    <w:rsid w:val="00C21704"/>
    <w:rsid w:val="00C2174A"/>
    <w:rsid w:val="00C21818"/>
    <w:rsid w:val="00C21BE0"/>
    <w:rsid w:val="00C237A7"/>
    <w:rsid w:val="00C23D84"/>
    <w:rsid w:val="00C23FC1"/>
    <w:rsid w:val="00C24103"/>
    <w:rsid w:val="00C24305"/>
    <w:rsid w:val="00C2448F"/>
    <w:rsid w:val="00C246A0"/>
    <w:rsid w:val="00C24A7D"/>
    <w:rsid w:val="00C24A9A"/>
    <w:rsid w:val="00C25830"/>
    <w:rsid w:val="00C25CDD"/>
    <w:rsid w:val="00C264B7"/>
    <w:rsid w:val="00C26730"/>
    <w:rsid w:val="00C2673A"/>
    <w:rsid w:val="00C26776"/>
    <w:rsid w:val="00C2678A"/>
    <w:rsid w:val="00C26CE3"/>
    <w:rsid w:val="00C26EAE"/>
    <w:rsid w:val="00C27481"/>
    <w:rsid w:val="00C27512"/>
    <w:rsid w:val="00C27617"/>
    <w:rsid w:val="00C27EDB"/>
    <w:rsid w:val="00C27F32"/>
    <w:rsid w:val="00C30010"/>
    <w:rsid w:val="00C3085F"/>
    <w:rsid w:val="00C30898"/>
    <w:rsid w:val="00C308EF"/>
    <w:rsid w:val="00C30E2D"/>
    <w:rsid w:val="00C310C2"/>
    <w:rsid w:val="00C3125B"/>
    <w:rsid w:val="00C31284"/>
    <w:rsid w:val="00C31682"/>
    <w:rsid w:val="00C31AB9"/>
    <w:rsid w:val="00C31C8C"/>
    <w:rsid w:val="00C31F57"/>
    <w:rsid w:val="00C323E6"/>
    <w:rsid w:val="00C32569"/>
    <w:rsid w:val="00C3268D"/>
    <w:rsid w:val="00C32737"/>
    <w:rsid w:val="00C328D5"/>
    <w:rsid w:val="00C3294B"/>
    <w:rsid w:val="00C32A9F"/>
    <w:rsid w:val="00C337B7"/>
    <w:rsid w:val="00C34888"/>
    <w:rsid w:val="00C34AD1"/>
    <w:rsid w:val="00C34B7E"/>
    <w:rsid w:val="00C35588"/>
    <w:rsid w:val="00C35628"/>
    <w:rsid w:val="00C35747"/>
    <w:rsid w:val="00C371DD"/>
    <w:rsid w:val="00C37B1E"/>
    <w:rsid w:val="00C40380"/>
    <w:rsid w:val="00C41291"/>
    <w:rsid w:val="00C415B2"/>
    <w:rsid w:val="00C41603"/>
    <w:rsid w:val="00C41757"/>
    <w:rsid w:val="00C4178C"/>
    <w:rsid w:val="00C417F5"/>
    <w:rsid w:val="00C41CCA"/>
    <w:rsid w:val="00C41F33"/>
    <w:rsid w:val="00C422E3"/>
    <w:rsid w:val="00C4255C"/>
    <w:rsid w:val="00C425C3"/>
    <w:rsid w:val="00C42ACD"/>
    <w:rsid w:val="00C42D9F"/>
    <w:rsid w:val="00C43061"/>
    <w:rsid w:val="00C43750"/>
    <w:rsid w:val="00C43BFB"/>
    <w:rsid w:val="00C43BFF"/>
    <w:rsid w:val="00C4451E"/>
    <w:rsid w:val="00C44986"/>
    <w:rsid w:val="00C44AC4"/>
    <w:rsid w:val="00C44B44"/>
    <w:rsid w:val="00C44B48"/>
    <w:rsid w:val="00C44BEB"/>
    <w:rsid w:val="00C44D12"/>
    <w:rsid w:val="00C4525C"/>
    <w:rsid w:val="00C456A1"/>
    <w:rsid w:val="00C45DE7"/>
    <w:rsid w:val="00C4659E"/>
    <w:rsid w:val="00C4665A"/>
    <w:rsid w:val="00C46BCF"/>
    <w:rsid w:val="00C471E3"/>
    <w:rsid w:val="00C47287"/>
    <w:rsid w:val="00C472C0"/>
    <w:rsid w:val="00C47630"/>
    <w:rsid w:val="00C478F1"/>
    <w:rsid w:val="00C47DA0"/>
    <w:rsid w:val="00C500F0"/>
    <w:rsid w:val="00C50510"/>
    <w:rsid w:val="00C50A4F"/>
    <w:rsid w:val="00C50B5A"/>
    <w:rsid w:val="00C5126D"/>
    <w:rsid w:val="00C512BB"/>
    <w:rsid w:val="00C512E4"/>
    <w:rsid w:val="00C51AB9"/>
    <w:rsid w:val="00C51D71"/>
    <w:rsid w:val="00C52018"/>
    <w:rsid w:val="00C5203C"/>
    <w:rsid w:val="00C52062"/>
    <w:rsid w:val="00C5231E"/>
    <w:rsid w:val="00C532E4"/>
    <w:rsid w:val="00C533F6"/>
    <w:rsid w:val="00C539C5"/>
    <w:rsid w:val="00C54069"/>
    <w:rsid w:val="00C54493"/>
    <w:rsid w:val="00C545E9"/>
    <w:rsid w:val="00C54724"/>
    <w:rsid w:val="00C54D26"/>
    <w:rsid w:val="00C54D74"/>
    <w:rsid w:val="00C55014"/>
    <w:rsid w:val="00C55525"/>
    <w:rsid w:val="00C55830"/>
    <w:rsid w:val="00C5584B"/>
    <w:rsid w:val="00C55F2D"/>
    <w:rsid w:val="00C5621F"/>
    <w:rsid w:val="00C568FD"/>
    <w:rsid w:val="00C56A33"/>
    <w:rsid w:val="00C56B5A"/>
    <w:rsid w:val="00C56DEC"/>
    <w:rsid w:val="00C57342"/>
    <w:rsid w:val="00C57FC4"/>
    <w:rsid w:val="00C60A04"/>
    <w:rsid w:val="00C60F4A"/>
    <w:rsid w:val="00C6115F"/>
    <w:rsid w:val="00C61725"/>
    <w:rsid w:val="00C619D3"/>
    <w:rsid w:val="00C61A9A"/>
    <w:rsid w:val="00C61E6F"/>
    <w:rsid w:val="00C61FF5"/>
    <w:rsid w:val="00C62664"/>
    <w:rsid w:val="00C6269B"/>
    <w:rsid w:val="00C627C8"/>
    <w:rsid w:val="00C62B7C"/>
    <w:rsid w:val="00C62D95"/>
    <w:rsid w:val="00C632CD"/>
    <w:rsid w:val="00C63535"/>
    <w:rsid w:val="00C63B19"/>
    <w:rsid w:val="00C63C48"/>
    <w:rsid w:val="00C644DE"/>
    <w:rsid w:val="00C648E9"/>
    <w:rsid w:val="00C6502B"/>
    <w:rsid w:val="00C65472"/>
    <w:rsid w:val="00C65588"/>
    <w:rsid w:val="00C65629"/>
    <w:rsid w:val="00C65FA3"/>
    <w:rsid w:val="00C66170"/>
    <w:rsid w:val="00C66C95"/>
    <w:rsid w:val="00C66E29"/>
    <w:rsid w:val="00C66E65"/>
    <w:rsid w:val="00C66FA8"/>
    <w:rsid w:val="00C67250"/>
    <w:rsid w:val="00C67305"/>
    <w:rsid w:val="00C678FF"/>
    <w:rsid w:val="00C67ED0"/>
    <w:rsid w:val="00C67F18"/>
    <w:rsid w:val="00C70235"/>
    <w:rsid w:val="00C70632"/>
    <w:rsid w:val="00C709A9"/>
    <w:rsid w:val="00C70B66"/>
    <w:rsid w:val="00C70B73"/>
    <w:rsid w:val="00C70BD5"/>
    <w:rsid w:val="00C70E91"/>
    <w:rsid w:val="00C70F9A"/>
    <w:rsid w:val="00C7135D"/>
    <w:rsid w:val="00C71695"/>
    <w:rsid w:val="00C716ED"/>
    <w:rsid w:val="00C71AC3"/>
    <w:rsid w:val="00C71E66"/>
    <w:rsid w:val="00C71F9B"/>
    <w:rsid w:val="00C724C2"/>
    <w:rsid w:val="00C727F7"/>
    <w:rsid w:val="00C728C6"/>
    <w:rsid w:val="00C72D84"/>
    <w:rsid w:val="00C730A7"/>
    <w:rsid w:val="00C7344B"/>
    <w:rsid w:val="00C7400D"/>
    <w:rsid w:val="00C741DB"/>
    <w:rsid w:val="00C741E6"/>
    <w:rsid w:val="00C74358"/>
    <w:rsid w:val="00C74A08"/>
    <w:rsid w:val="00C74A7B"/>
    <w:rsid w:val="00C75711"/>
    <w:rsid w:val="00C7583C"/>
    <w:rsid w:val="00C759A9"/>
    <w:rsid w:val="00C75EE2"/>
    <w:rsid w:val="00C75F92"/>
    <w:rsid w:val="00C76088"/>
    <w:rsid w:val="00C76690"/>
    <w:rsid w:val="00C7681B"/>
    <w:rsid w:val="00C77A8B"/>
    <w:rsid w:val="00C801EA"/>
    <w:rsid w:val="00C803FC"/>
    <w:rsid w:val="00C8095D"/>
    <w:rsid w:val="00C80A97"/>
    <w:rsid w:val="00C8159C"/>
    <w:rsid w:val="00C81709"/>
    <w:rsid w:val="00C81A92"/>
    <w:rsid w:val="00C81C0D"/>
    <w:rsid w:val="00C81D24"/>
    <w:rsid w:val="00C81D6A"/>
    <w:rsid w:val="00C81D7C"/>
    <w:rsid w:val="00C81EAA"/>
    <w:rsid w:val="00C822C0"/>
    <w:rsid w:val="00C82CA2"/>
    <w:rsid w:val="00C83286"/>
    <w:rsid w:val="00C83475"/>
    <w:rsid w:val="00C83A8A"/>
    <w:rsid w:val="00C83CB0"/>
    <w:rsid w:val="00C8400A"/>
    <w:rsid w:val="00C84325"/>
    <w:rsid w:val="00C84816"/>
    <w:rsid w:val="00C84A0E"/>
    <w:rsid w:val="00C84A85"/>
    <w:rsid w:val="00C84AD0"/>
    <w:rsid w:val="00C84B58"/>
    <w:rsid w:val="00C85623"/>
    <w:rsid w:val="00C85819"/>
    <w:rsid w:val="00C85B16"/>
    <w:rsid w:val="00C864F5"/>
    <w:rsid w:val="00C8770C"/>
    <w:rsid w:val="00C87946"/>
    <w:rsid w:val="00C90053"/>
    <w:rsid w:val="00C90397"/>
    <w:rsid w:val="00C9062D"/>
    <w:rsid w:val="00C90A2D"/>
    <w:rsid w:val="00C90C35"/>
    <w:rsid w:val="00C91230"/>
    <w:rsid w:val="00C91A1E"/>
    <w:rsid w:val="00C922C3"/>
    <w:rsid w:val="00C926E5"/>
    <w:rsid w:val="00C9273D"/>
    <w:rsid w:val="00C92797"/>
    <w:rsid w:val="00C92F51"/>
    <w:rsid w:val="00C93000"/>
    <w:rsid w:val="00C930FF"/>
    <w:rsid w:val="00C93319"/>
    <w:rsid w:val="00C9333D"/>
    <w:rsid w:val="00C93988"/>
    <w:rsid w:val="00C93A0C"/>
    <w:rsid w:val="00C93B55"/>
    <w:rsid w:val="00C94199"/>
    <w:rsid w:val="00C9465F"/>
    <w:rsid w:val="00C94E02"/>
    <w:rsid w:val="00C94EE6"/>
    <w:rsid w:val="00C951FA"/>
    <w:rsid w:val="00C9552B"/>
    <w:rsid w:val="00C9578F"/>
    <w:rsid w:val="00C95883"/>
    <w:rsid w:val="00C95C4A"/>
    <w:rsid w:val="00C9745A"/>
    <w:rsid w:val="00C97796"/>
    <w:rsid w:val="00C97798"/>
    <w:rsid w:val="00C97C5E"/>
    <w:rsid w:val="00CA0163"/>
    <w:rsid w:val="00CA058B"/>
    <w:rsid w:val="00CA0B49"/>
    <w:rsid w:val="00CA1499"/>
    <w:rsid w:val="00CA17FA"/>
    <w:rsid w:val="00CA1FF2"/>
    <w:rsid w:val="00CA22D8"/>
    <w:rsid w:val="00CA23C4"/>
    <w:rsid w:val="00CA31C7"/>
    <w:rsid w:val="00CA3224"/>
    <w:rsid w:val="00CA34B0"/>
    <w:rsid w:val="00CA34C7"/>
    <w:rsid w:val="00CA3559"/>
    <w:rsid w:val="00CA3946"/>
    <w:rsid w:val="00CA3BB2"/>
    <w:rsid w:val="00CA3E1A"/>
    <w:rsid w:val="00CA3E66"/>
    <w:rsid w:val="00CA4014"/>
    <w:rsid w:val="00CA40CB"/>
    <w:rsid w:val="00CA4113"/>
    <w:rsid w:val="00CA4743"/>
    <w:rsid w:val="00CA4AFE"/>
    <w:rsid w:val="00CA4E63"/>
    <w:rsid w:val="00CA5053"/>
    <w:rsid w:val="00CA51DD"/>
    <w:rsid w:val="00CA526F"/>
    <w:rsid w:val="00CA57B5"/>
    <w:rsid w:val="00CA618D"/>
    <w:rsid w:val="00CA74EC"/>
    <w:rsid w:val="00CA771B"/>
    <w:rsid w:val="00CA7EDD"/>
    <w:rsid w:val="00CA7FEA"/>
    <w:rsid w:val="00CB0818"/>
    <w:rsid w:val="00CB0854"/>
    <w:rsid w:val="00CB0BE2"/>
    <w:rsid w:val="00CB0F36"/>
    <w:rsid w:val="00CB1AB9"/>
    <w:rsid w:val="00CB2437"/>
    <w:rsid w:val="00CB2620"/>
    <w:rsid w:val="00CB31C4"/>
    <w:rsid w:val="00CB3542"/>
    <w:rsid w:val="00CB368C"/>
    <w:rsid w:val="00CB398A"/>
    <w:rsid w:val="00CB3C6E"/>
    <w:rsid w:val="00CB3E66"/>
    <w:rsid w:val="00CB42DA"/>
    <w:rsid w:val="00CB549F"/>
    <w:rsid w:val="00CB5C3B"/>
    <w:rsid w:val="00CB5C94"/>
    <w:rsid w:val="00CB613D"/>
    <w:rsid w:val="00CB6522"/>
    <w:rsid w:val="00CB653C"/>
    <w:rsid w:val="00CB6677"/>
    <w:rsid w:val="00CB66CE"/>
    <w:rsid w:val="00CB6D8F"/>
    <w:rsid w:val="00CB6F5A"/>
    <w:rsid w:val="00CB719D"/>
    <w:rsid w:val="00CB719F"/>
    <w:rsid w:val="00CB71B2"/>
    <w:rsid w:val="00CB71B6"/>
    <w:rsid w:val="00CB7251"/>
    <w:rsid w:val="00CB73A8"/>
    <w:rsid w:val="00CB7646"/>
    <w:rsid w:val="00CB77AE"/>
    <w:rsid w:val="00CB7F84"/>
    <w:rsid w:val="00CC0309"/>
    <w:rsid w:val="00CC0659"/>
    <w:rsid w:val="00CC08F3"/>
    <w:rsid w:val="00CC0B66"/>
    <w:rsid w:val="00CC0F51"/>
    <w:rsid w:val="00CC103B"/>
    <w:rsid w:val="00CC112F"/>
    <w:rsid w:val="00CC116B"/>
    <w:rsid w:val="00CC11A6"/>
    <w:rsid w:val="00CC11CB"/>
    <w:rsid w:val="00CC1576"/>
    <w:rsid w:val="00CC16B5"/>
    <w:rsid w:val="00CC17F1"/>
    <w:rsid w:val="00CC21E0"/>
    <w:rsid w:val="00CC2711"/>
    <w:rsid w:val="00CC2734"/>
    <w:rsid w:val="00CC2D87"/>
    <w:rsid w:val="00CC317B"/>
    <w:rsid w:val="00CC376E"/>
    <w:rsid w:val="00CC396D"/>
    <w:rsid w:val="00CC3CD2"/>
    <w:rsid w:val="00CC3DD9"/>
    <w:rsid w:val="00CC409D"/>
    <w:rsid w:val="00CC4881"/>
    <w:rsid w:val="00CC4F7F"/>
    <w:rsid w:val="00CC4FBE"/>
    <w:rsid w:val="00CC54FF"/>
    <w:rsid w:val="00CC5A4E"/>
    <w:rsid w:val="00CC5B1D"/>
    <w:rsid w:val="00CC5E8F"/>
    <w:rsid w:val="00CC6041"/>
    <w:rsid w:val="00CC6A84"/>
    <w:rsid w:val="00CC73EE"/>
    <w:rsid w:val="00CC73F8"/>
    <w:rsid w:val="00CC741E"/>
    <w:rsid w:val="00CC7CD4"/>
    <w:rsid w:val="00CD03F3"/>
    <w:rsid w:val="00CD047E"/>
    <w:rsid w:val="00CD092D"/>
    <w:rsid w:val="00CD0A66"/>
    <w:rsid w:val="00CD0B99"/>
    <w:rsid w:val="00CD0FF9"/>
    <w:rsid w:val="00CD1646"/>
    <w:rsid w:val="00CD1F0E"/>
    <w:rsid w:val="00CD1F60"/>
    <w:rsid w:val="00CD1FD2"/>
    <w:rsid w:val="00CD2096"/>
    <w:rsid w:val="00CD2177"/>
    <w:rsid w:val="00CD2379"/>
    <w:rsid w:val="00CD2425"/>
    <w:rsid w:val="00CD26F6"/>
    <w:rsid w:val="00CD4149"/>
    <w:rsid w:val="00CD43B0"/>
    <w:rsid w:val="00CD4E7C"/>
    <w:rsid w:val="00CD4EE7"/>
    <w:rsid w:val="00CD566F"/>
    <w:rsid w:val="00CD5751"/>
    <w:rsid w:val="00CD5889"/>
    <w:rsid w:val="00CD59A3"/>
    <w:rsid w:val="00CD5C8A"/>
    <w:rsid w:val="00CD6672"/>
    <w:rsid w:val="00CD6730"/>
    <w:rsid w:val="00CD68D6"/>
    <w:rsid w:val="00CD6CE3"/>
    <w:rsid w:val="00CD6F45"/>
    <w:rsid w:val="00CD7E17"/>
    <w:rsid w:val="00CE00F2"/>
    <w:rsid w:val="00CE0316"/>
    <w:rsid w:val="00CE088D"/>
    <w:rsid w:val="00CE0C3B"/>
    <w:rsid w:val="00CE0E94"/>
    <w:rsid w:val="00CE0F1C"/>
    <w:rsid w:val="00CE1147"/>
    <w:rsid w:val="00CE1333"/>
    <w:rsid w:val="00CE17D3"/>
    <w:rsid w:val="00CE2015"/>
    <w:rsid w:val="00CE213E"/>
    <w:rsid w:val="00CE28F7"/>
    <w:rsid w:val="00CE2AAA"/>
    <w:rsid w:val="00CE2DD6"/>
    <w:rsid w:val="00CE2E23"/>
    <w:rsid w:val="00CE3523"/>
    <w:rsid w:val="00CE47EB"/>
    <w:rsid w:val="00CE56BC"/>
    <w:rsid w:val="00CE5E0F"/>
    <w:rsid w:val="00CE6126"/>
    <w:rsid w:val="00CE63CC"/>
    <w:rsid w:val="00CE6699"/>
    <w:rsid w:val="00CE6908"/>
    <w:rsid w:val="00CE6BCA"/>
    <w:rsid w:val="00CE72DF"/>
    <w:rsid w:val="00CE7461"/>
    <w:rsid w:val="00CE759E"/>
    <w:rsid w:val="00CE7883"/>
    <w:rsid w:val="00CF00E1"/>
    <w:rsid w:val="00CF06C4"/>
    <w:rsid w:val="00CF0A08"/>
    <w:rsid w:val="00CF0E9E"/>
    <w:rsid w:val="00CF1843"/>
    <w:rsid w:val="00CF23CF"/>
    <w:rsid w:val="00CF2836"/>
    <w:rsid w:val="00CF2AAA"/>
    <w:rsid w:val="00CF329C"/>
    <w:rsid w:val="00CF3EDA"/>
    <w:rsid w:val="00CF402B"/>
    <w:rsid w:val="00CF495B"/>
    <w:rsid w:val="00CF4CBB"/>
    <w:rsid w:val="00CF4E49"/>
    <w:rsid w:val="00CF550E"/>
    <w:rsid w:val="00CF5595"/>
    <w:rsid w:val="00CF5813"/>
    <w:rsid w:val="00CF5A22"/>
    <w:rsid w:val="00CF6153"/>
    <w:rsid w:val="00CF643D"/>
    <w:rsid w:val="00CF6643"/>
    <w:rsid w:val="00CF667B"/>
    <w:rsid w:val="00CF6BB3"/>
    <w:rsid w:val="00CF6E08"/>
    <w:rsid w:val="00CF6EF4"/>
    <w:rsid w:val="00CF715D"/>
    <w:rsid w:val="00CF74B7"/>
    <w:rsid w:val="00CF74E1"/>
    <w:rsid w:val="00CF75B0"/>
    <w:rsid w:val="00CF7929"/>
    <w:rsid w:val="00D00300"/>
    <w:rsid w:val="00D00DAC"/>
    <w:rsid w:val="00D0103B"/>
    <w:rsid w:val="00D01399"/>
    <w:rsid w:val="00D01611"/>
    <w:rsid w:val="00D01746"/>
    <w:rsid w:val="00D01A0F"/>
    <w:rsid w:val="00D01D46"/>
    <w:rsid w:val="00D0296D"/>
    <w:rsid w:val="00D02A48"/>
    <w:rsid w:val="00D02B3E"/>
    <w:rsid w:val="00D02C7A"/>
    <w:rsid w:val="00D02D23"/>
    <w:rsid w:val="00D02E0D"/>
    <w:rsid w:val="00D03525"/>
    <w:rsid w:val="00D03628"/>
    <w:rsid w:val="00D036BC"/>
    <w:rsid w:val="00D04303"/>
    <w:rsid w:val="00D0451A"/>
    <w:rsid w:val="00D045DD"/>
    <w:rsid w:val="00D04892"/>
    <w:rsid w:val="00D0498D"/>
    <w:rsid w:val="00D049B2"/>
    <w:rsid w:val="00D04D58"/>
    <w:rsid w:val="00D04EA5"/>
    <w:rsid w:val="00D056EC"/>
    <w:rsid w:val="00D05AE5"/>
    <w:rsid w:val="00D05AF6"/>
    <w:rsid w:val="00D0674D"/>
    <w:rsid w:val="00D067F3"/>
    <w:rsid w:val="00D06CBD"/>
    <w:rsid w:val="00D070AA"/>
    <w:rsid w:val="00D07275"/>
    <w:rsid w:val="00D073E7"/>
    <w:rsid w:val="00D07B1D"/>
    <w:rsid w:val="00D100A6"/>
    <w:rsid w:val="00D10228"/>
    <w:rsid w:val="00D10233"/>
    <w:rsid w:val="00D10456"/>
    <w:rsid w:val="00D10F2C"/>
    <w:rsid w:val="00D11015"/>
    <w:rsid w:val="00D11205"/>
    <w:rsid w:val="00D11332"/>
    <w:rsid w:val="00D11412"/>
    <w:rsid w:val="00D1147A"/>
    <w:rsid w:val="00D11BB8"/>
    <w:rsid w:val="00D127EB"/>
    <w:rsid w:val="00D12894"/>
    <w:rsid w:val="00D12B56"/>
    <w:rsid w:val="00D12DC5"/>
    <w:rsid w:val="00D12DF8"/>
    <w:rsid w:val="00D13835"/>
    <w:rsid w:val="00D1400B"/>
    <w:rsid w:val="00D14069"/>
    <w:rsid w:val="00D14B56"/>
    <w:rsid w:val="00D1547E"/>
    <w:rsid w:val="00D157FB"/>
    <w:rsid w:val="00D159C0"/>
    <w:rsid w:val="00D162CA"/>
    <w:rsid w:val="00D1639E"/>
    <w:rsid w:val="00D16E9C"/>
    <w:rsid w:val="00D1705F"/>
    <w:rsid w:val="00D17114"/>
    <w:rsid w:val="00D1745F"/>
    <w:rsid w:val="00D176CC"/>
    <w:rsid w:val="00D2009A"/>
    <w:rsid w:val="00D212D6"/>
    <w:rsid w:val="00D21545"/>
    <w:rsid w:val="00D21AF1"/>
    <w:rsid w:val="00D21D1A"/>
    <w:rsid w:val="00D22211"/>
    <w:rsid w:val="00D22267"/>
    <w:rsid w:val="00D22685"/>
    <w:rsid w:val="00D22BA7"/>
    <w:rsid w:val="00D22DE9"/>
    <w:rsid w:val="00D233F9"/>
    <w:rsid w:val="00D239B5"/>
    <w:rsid w:val="00D23CCC"/>
    <w:rsid w:val="00D23CD6"/>
    <w:rsid w:val="00D23E5E"/>
    <w:rsid w:val="00D24333"/>
    <w:rsid w:val="00D24767"/>
    <w:rsid w:val="00D24E58"/>
    <w:rsid w:val="00D252B2"/>
    <w:rsid w:val="00D25A33"/>
    <w:rsid w:val="00D25B53"/>
    <w:rsid w:val="00D26CC3"/>
    <w:rsid w:val="00D27081"/>
    <w:rsid w:val="00D27262"/>
    <w:rsid w:val="00D277DA"/>
    <w:rsid w:val="00D30083"/>
    <w:rsid w:val="00D30165"/>
    <w:rsid w:val="00D304CB"/>
    <w:rsid w:val="00D305D3"/>
    <w:rsid w:val="00D3062C"/>
    <w:rsid w:val="00D308A8"/>
    <w:rsid w:val="00D3169B"/>
    <w:rsid w:val="00D319B8"/>
    <w:rsid w:val="00D32183"/>
    <w:rsid w:val="00D322D7"/>
    <w:rsid w:val="00D32AE0"/>
    <w:rsid w:val="00D32BC2"/>
    <w:rsid w:val="00D32C54"/>
    <w:rsid w:val="00D331E6"/>
    <w:rsid w:val="00D33A82"/>
    <w:rsid w:val="00D33C92"/>
    <w:rsid w:val="00D33D08"/>
    <w:rsid w:val="00D34104"/>
    <w:rsid w:val="00D34274"/>
    <w:rsid w:val="00D34560"/>
    <w:rsid w:val="00D345C4"/>
    <w:rsid w:val="00D3509E"/>
    <w:rsid w:val="00D35235"/>
    <w:rsid w:val="00D354BE"/>
    <w:rsid w:val="00D3561F"/>
    <w:rsid w:val="00D35957"/>
    <w:rsid w:val="00D35DAE"/>
    <w:rsid w:val="00D363ED"/>
    <w:rsid w:val="00D3649A"/>
    <w:rsid w:val="00D3661A"/>
    <w:rsid w:val="00D36F73"/>
    <w:rsid w:val="00D373B5"/>
    <w:rsid w:val="00D37CB4"/>
    <w:rsid w:val="00D37E62"/>
    <w:rsid w:val="00D403F7"/>
    <w:rsid w:val="00D405A8"/>
    <w:rsid w:val="00D40A72"/>
    <w:rsid w:val="00D40C4D"/>
    <w:rsid w:val="00D40FA1"/>
    <w:rsid w:val="00D41338"/>
    <w:rsid w:val="00D419F1"/>
    <w:rsid w:val="00D41D47"/>
    <w:rsid w:val="00D4218F"/>
    <w:rsid w:val="00D424B2"/>
    <w:rsid w:val="00D43798"/>
    <w:rsid w:val="00D440FC"/>
    <w:rsid w:val="00D442D7"/>
    <w:rsid w:val="00D449A4"/>
    <w:rsid w:val="00D44BE6"/>
    <w:rsid w:val="00D44E2D"/>
    <w:rsid w:val="00D4510E"/>
    <w:rsid w:val="00D459D9"/>
    <w:rsid w:val="00D461D1"/>
    <w:rsid w:val="00D464A3"/>
    <w:rsid w:val="00D4684F"/>
    <w:rsid w:val="00D46A4B"/>
    <w:rsid w:val="00D46D30"/>
    <w:rsid w:val="00D471C1"/>
    <w:rsid w:val="00D4751F"/>
    <w:rsid w:val="00D5036F"/>
    <w:rsid w:val="00D50763"/>
    <w:rsid w:val="00D5095A"/>
    <w:rsid w:val="00D50E2D"/>
    <w:rsid w:val="00D50EF4"/>
    <w:rsid w:val="00D511BF"/>
    <w:rsid w:val="00D512C0"/>
    <w:rsid w:val="00D51696"/>
    <w:rsid w:val="00D51954"/>
    <w:rsid w:val="00D51DF9"/>
    <w:rsid w:val="00D5227B"/>
    <w:rsid w:val="00D52F1A"/>
    <w:rsid w:val="00D5366E"/>
    <w:rsid w:val="00D53B89"/>
    <w:rsid w:val="00D53EB4"/>
    <w:rsid w:val="00D5400F"/>
    <w:rsid w:val="00D5498E"/>
    <w:rsid w:val="00D5537A"/>
    <w:rsid w:val="00D55490"/>
    <w:rsid w:val="00D56518"/>
    <w:rsid w:val="00D57285"/>
    <w:rsid w:val="00D5774F"/>
    <w:rsid w:val="00D57DC4"/>
    <w:rsid w:val="00D57ED3"/>
    <w:rsid w:val="00D60271"/>
    <w:rsid w:val="00D60747"/>
    <w:rsid w:val="00D60A13"/>
    <w:rsid w:val="00D60CD7"/>
    <w:rsid w:val="00D610D5"/>
    <w:rsid w:val="00D611E1"/>
    <w:rsid w:val="00D617E8"/>
    <w:rsid w:val="00D61EE6"/>
    <w:rsid w:val="00D6253F"/>
    <w:rsid w:val="00D63016"/>
    <w:rsid w:val="00D630E0"/>
    <w:rsid w:val="00D63425"/>
    <w:rsid w:val="00D63732"/>
    <w:rsid w:val="00D63780"/>
    <w:rsid w:val="00D63B41"/>
    <w:rsid w:val="00D64AEA"/>
    <w:rsid w:val="00D64F64"/>
    <w:rsid w:val="00D65D80"/>
    <w:rsid w:val="00D66571"/>
    <w:rsid w:val="00D665D8"/>
    <w:rsid w:val="00D66F05"/>
    <w:rsid w:val="00D66F53"/>
    <w:rsid w:val="00D66FB4"/>
    <w:rsid w:val="00D67304"/>
    <w:rsid w:val="00D67929"/>
    <w:rsid w:val="00D70150"/>
    <w:rsid w:val="00D7025A"/>
    <w:rsid w:val="00D708EC"/>
    <w:rsid w:val="00D709BA"/>
    <w:rsid w:val="00D709F7"/>
    <w:rsid w:val="00D70B23"/>
    <w:rsid w:val="00D71712"/>
    <w:rsid w:val="00D717BD"/>
    <w:rsid w:val="00D71AFC"/>
    <w:rsid w:val="00D7290E"/>
    <w:rsid w:val="00D72A57"/>
    <w:rsid w:val="00D73546"/>
    <w:rsid w:val="00D73B9D"/>
    <w:rsid w:val="00D73C6C"/>
    <w:rsid w:val="00D73CB6"/>
    <w:rsid w:val="00D73D6E"/>
    <w:rsid w:val="00D73D8D"/>
    <w:rsid w:val="00D73D96"/>
    <w:rsid w:val="00D73F9C"/>
    <w:rsid w:val="00D74081"/>
    <w:rsid w:val="00D748F1"/>
    <w:rsid w:val="00D74C7A"/>
    <w:rsid w:val="00D75C7A"/>
    <w:rsid w:val="00D75F93"/>
    <w:rsid w:val="00D7621A"/>
    <w:rsid w:val="00D765D1"/>
    <w:rsid w:val="00D77424"/>
    <w:rsid w:val="00D7748E"/>
    <w:rsid w:val="00D774AE"/>
    <w:rsid w:val="00D77742"/>
    <w:rsid w:val="00D777D7"/>
    <w:rsid w:val="00D77D17"/>
    <w:rsid w:val="00D77D62"/>
    <w:rsid w:val="00D77FBF"/>
    <w:rsid w:val="00D80417"/>
    <w:rsid w:val="00D812F5"/>
    <w:rsid w:val="00D8149F"/>
    <w:rsid w:val="00D81541"/>
    <w:rsid w:val="00D81663"/>
    <w:rsid w:val="00D81778"/>
    <w:rsid w:val="00D817BF"/>
    <w:rsid w:val="00D827D3"/>
    <w:rsid w:val="00D828A2"/>
    <w:rsid w:val="00D82EB3"/>
    <w:rsid w:val="00D82F5C"/>
    <w:rsid w:val="00D83042"/>
    <w:rsid w:val="00D83304"/>
    <w:rsid w:val="00D836E6"/>
    <w:rsid w:val="00D83C1E"/>
    <w:rsid w:val="00D842E1"/>
    <w:rsid w:val="00D845C4"/>
    <w:rsid w:val="00D84742"/>
    <w:rsid w:val="00D85498"/>
    <w:rsid w:val="00D8578D"/>
    <w:rsid w:val="00D85B78"/>
    <w:rsid w:val="00D85F82"/>
    <w:rsid w:val="00D8636F"/>
    <w:rsid w:val="00D8659B"/>
    <w:rsid w:val="00D86C32"/>
    <w:rsid w:val="00D87696"/>
    <w:rsid w:val="00D876D9"/>
    <w:rsid w:val="00D87B3F"/>
    <w:rsid w:val="00D87D7D"/>
    <w:rsid w:val="00D87E10"/>
    <w:rsid w:val="00D87E30"/>
    <w:rsid w:val="00D9015E"/>
    <w:rsid w:val="00D901C9"/>
    <w:rsid w:val="00D90E67"/>
    <w:rsid w:val="00D90F8E"/>
    <w:rsid w:val="00D910AD"/>
    <w:rsid w:val="00D911CC"/>
    <w:rsid w:val="00D916E8"/>
    <w:rsid w:val="00D916EB"/>
    <w:rsid w:val="00D92180"/>
    <w:rsid w:val="00D92435"/>
    <w:rsid w:val="00D92E8E"/>
    <w:rsid w:val="00D9359F"/>
    <w:rsid w:val="00D936E5"/>
    <w:rsid w:val="00D93998"/>
    <w:rsid w:val="00D93A03"/>
    <w:rsid w:val="00D93B32"/>
    <w:rsid w:val="00D93E38"/>
    <w:rsid w:val="00D94767"/>
    <w:rsid w:val="00D94EA7"/>
    <w:rsid w:val="00D95914"/>
    <w:rsid w:val="00D959F1"/>
    <w:rsid w:val="00D964E1"/>
    <w:rsid w:val="00D96F07"/>
    <w:rsid w:val="00D977F5"/>
    <w:rsid w:val="00D97BC8"/>
    <w:rsid w:val="00D97D77"/>
    <w:rsid w:val="00DA0177"/>
    <w:rsid w:val="00DA08B5"/>
    <w:rsid w:val="00DA0D62"/>
    <w:rsid w:val="00DA1238"/>
    <w:rsid w:val="00DA15D5"/>
    <w:rsid w:val="00DA16E4"/>
    <w:rsid w:val="00DA184A"/>
    <w:rsid w:val="00DA1CD1"/>
    <w:rsid w:val="00DA2042"/>
    <w:rsid w:val="00DA2F38"/>
    <w:rsid w:val="00DA3171"/>
    <w:rsid w:val="00DA34FD"/>
    <w:rsid w:val="00DA38EC"/>
    <w:rsid w:val="00DA39B8"/>
    <w:rsid w:val="00DA411B"/>
    <w:rsid w:val="00DA4307"/>
    <w:rsid w:val="00DA4552"/>
    <w:rsid w:val="00DA4602"/>
    <w:rsid w:val="00DA4818"/>
    <w:rsid w:val="00DA4877"/>
    <w:rsid w:val="00DA4878"/>
    <w:rsid w:val="00DA5684"/>
    <w:rsid w:val="00DA57D5"/>
    <w:rsid w:val="00DA5BA9"/>
    <w:rsid w:val="00DA5CFD"/>
    <w:rsid w:val="00DA5D48"/>
    <w:rsid w:val="00DA61B8"/>
    <w:rsid w:val="00DA654B"/>
    <w:rsid w:val="00DA66FA"/>
    <w:rsid w:val="00DA6842"/>
    <w:rsid w:val="00DA710F"/>
    <w:rsid w:val="00DA7342"/>
    <w:rsid w:val="00DA783C"/>
    <w:rsid w:val="00DA7FA1"/>
    <w:rsid w:val="00DB06A8"/>
    <w:rsid w:val="00DB08DF"/>
    <w:rsid w:val="00DB0909"/>
    <w:rsid w:val="00DB12E4"/>
    <w:rsid w:val="00DB1605"/>
    <w:rsid w:val="00DB1BC5"/>
    <w:rsid w:val="00DB1C49"/>
    <w:rsid w:val="00DB2419"/>
    <w:rsid w:val="00DB2CF8"/>
    <w:rsid w:val="00DB2D63"/>
    <w:rsid w:val="00DB2DF0"/>
    <w:rsid w:val="00DB2F20"/>
    <w:rsid w:val="00DB31F7"/>
    <w:rsid w:val="00DB3381"/>
    <w:rsid w:val="00DB36C9"/>
    <w:rsid w:val="00DB37B2"/>
    <w:rsid w:val="00DB37EF"/>
    <w:rsid w:val="00DB383F"/>
    <w:rsid w:val="00DB3B07"/>
    <w:rsid w:val="00DB3C7F"/>
    <w:rsid w:val="00DB3EBC"/>
    <w:rsid w:val="00DB41DB"/>
    <w:rsid w:val="00DB42EB"/>
    <w:rsid w:val="00DB4583"/>
    <w:rsid w:val="00DB642E"/>
    <w:rsid w:val="00DB69E9"/>
    <w:rsid w:val="00DB6E5C"/>
    <w:rsid w:val="00DB73D8"/>
    <w:rsid w:val="00DB784D"/>
    <w:rsid w:val="00DB7910"/>
    <w:rsid w:val="00DB7F1F"/>
    <w:rsid w:val="00DB7F42"/>
    <w:rsid w:val="00DB7F71"/>
    <w:rsid w:val="00DB7F7D"/>
    <w:rsid w:val="00DC0230"/>
    <w:rsid w:val="00DC0649"/>
    <w:rsid w:val="00DC082D"/>
    <w:rsid w:val="00DC0868"/>
    <w:rsid w:val="00DC1B08"/>
    <w:rsid w:val="00DC1CCB"/>
    <w:rsid w:val="00DC2610"/>
    <w:rsid w:val="00DC286F"/>
    <w:rsid w:val="00DC2929"/>
    <w:rsid w:val="00DC2AE3"/>
    <w:rsid w:val="00DC2C83"/>
    <w:rsid w:val="00DC2F1E"/>
    <w:rsid w:val="00DC362B"/>
    <w:rsid w:val="00DC37E3"/>
    <w:rsid w:val="00DC39E0"/>
    <w:rsid w:val="00DC3C39"/>
    <w:rsid w:val="00DC3C89"/>
    <w:rsid w:val="00DC4046"/>
    <w:rsid w:val="00DC41E7"/>
    <w:rsid w:val="00DC4233"/>
    <w:rsid w:val="00DC4BA4"/>
    <w:rsid w:val="00DC4C33"/>
    <w:rsid w:val="00DC514D"/>
    <w:rsid w:val="00DC54C1"/>
    <w:rsid w:val="00DC560C"/>
    <w:rsid w:val="00DC5D0D"/>
    <w:rsid w:val="00DC64F1"/>
    <w:rsid w:val="00DC65C6"/>
    <w:rsid w:val="00DC677A"/>
    <w:rsid w:val="00DC685D"/>
    <w:rsid w:val="00DC6C27"/>
    <w:rsid w:val="00DC6D7E"/>
    <w:rsid w:val="00DC6DA1"/>
    <w:rsid w:val="00DC7838"/>
    <w:rsid w:val="00DC7CDA"/>
    <w:rsid w:val="00DC7D3F"/>
    <w:rsid w:val="00DC7E41"/>
    <w:rsid w:val="00DD022F"/>
    <w:rsid w:val="00DD025E"/>
    <w:rsid w:val="00DD02A4"/>
    <w:rsid w:val="00DD02EE"/>
    <w:rsid w:val="00DD090E"/>
    <w:rsid w:val="00DD0A51"/>
    <w:rsid w:val="00DD0C56"/>
    <w:rsid w:val="00DD0E7C"/>
    <w:rsid w:val="00DD1131"/>
    <w:rsid w:val="00DD13C0"/>
    <w:rsid w:val="00DD26F8"/>
    <w:rsid w:val="00DD28CB"/>
    <w:rsid w:val="00DD29AF"/>
    <w:rsid w:val="00DD2BA2"/>
    <w:rsid w:val="00DD2FF6"/>
    <w:rsid w:val="00DD3247"/>
    <w:rsid w:val="00DD38E3"/>
    <w:rsid w:val="00DD395E"/>
    <w:rsid w:val="00DD42AD"/>
    <w:rsid w:val="00DD4539"/>
    <w:rsid w:val="00DD45D9"/>
    <w:rsid w:val="00DD5568"/>
    <w:rsid w:val="00DD5642"/>
    <w:rsid w:val="00DD612A"/>
    <w:rsid w:val="00DD6B5A"/>
    <w:rsid w:val="00DD76D2"/>
    <w:rsid w:val="00DD79CA"/>
    <w:rsid w:val="00DE0178"/>
    <w:rsid w:val="00DE0266"/>
    <w:rsid w:val="00DE08E1"/>
    <w:rsid w:val="00DE0A92"/>
    <w:rsid w:val="00DE0AF2"/>
    <w:rsid w:val="00DE0DE3"/>
    <w:rsid w:val="00DE0E39"/>
    <w:rsid w:val="00DE17DF"/>
    <w:rsid w:val="00DE1974"/>
    <w:rsid w:val="00DE2095"/>
    <w:rsid w:val="00DE2DB2"/>
    <w:rsid w:val="00DE2E57"/>
    <w:rsid w:val="00DE3020"/>
    <w:rsid w:val="00DE33BD"/>
    <w:rsid w:val="00DE34EF"/>
    <w:rsid w:val="00DE39F4"/>
    <w:rsid w:val="00DE3B71"/>
    <w:rsid w:val="00DE3BE5"/>
    <w:rsid w:val="00DE3E3B"/>
    <w:rsid w:val="00DE3E62"/>
    <w:rsid w:val="00DE4055"/>
    <w:rsid w:val="00DE407E"/>
    <w:rsid w:val="00DE48C8"/>
    <w:rsid w:val="00DE52A9"/>
    <w:rsid w:val="00DE5456"/>
    <w:rsid w:val="00DE54FD"/>
    <w:rsid w:val="00DE5C3D"/>
    <w:rsid w:val="00DE627A"/>
    <w:rsid w:val="00DE6686"/>
    <w:rsid w:val="00DE6999"/>
    <w:rsid w:val="00DE6C3F"/>
    <w:rsid w:val="00DE6E05"/>
    <w:rsid w:val="00DE77A6"/>
    <w:rsid w:val="00DE7A84"/>
    <w:rsid w:val="00DE7CCA"/>
    <w:rsid w:val="00DF0705"/>
    <w:rsid w:val="00DF096B"/>
    <w:rsid w:val="00DF0C2F"/>
    <w:rsid w:val="00DF0D19"/>
    <w:rsid w:val="00DF0F95"/>
    <w:rsid w:val="00DF131C"/>
    <w:rsid w:val="00DF147A"/>
    <w:rsid w:val="00DF1689"/>
    <w:rsid w:val="00DF1774"/>
    <w:rsid w:val="00DF1F0A"/>
    <w:rsid w:val="00DF1F0E"/>
    <w:rsid w:val="00DF2003"/>
    <w:rsid w:val="00DF22B5"/>
    <w:rsid w:val="00DF2ABD"/>
    <w:rsid w:val="00DF3511"/>
    <w:rsid w:val="00DF3CFE"/>
    <w:rsid w:val="00DF3D5A"/>
    <w:rsid w:val="00DF4753"/>
    <w:rsid w:val="00DF4AF2"/>
    <w:rsid w:val="00DF582C"/>
    <w:rsid w:val="00DF5AD4"/>
    <w:rsid w:val="00DF5E77"/>
    <w:rsid w:val="00DF6448"/>
    <w:rsid w:val="00DF661B"/>
    <w:rsid w:val="00DF70F1"/>
    <w:rsid w:val="00DF72DE"/>
    <w:rsid w:val="00DF77B5"/>
    <w:rsid w:val="00DF78E4"/>
    <w:rsid w:val="00DF7A29"/>
    <w:rsid w:val="00DF7A4A"/>
    <w:rsid w:val="00DF7C8B"/>
    <w:rsid w:val="00DF7E06"/>
    <w:rsid w:val="00DF7FE3"/>
    <w:rsid w:val="00E005D4"/>
    <w:rsid w:val="00E00694"/>
    <w:rsid w:val="00E008E2"/>
    <w:rsid w:val="00E00C26"/>
    <w:rsid w:val="00E010A9"/>
    <w:rsid w:val="00E01610"/>
    <w:rsid w:val="00E01E43"/>
    <w:rsid w:val="00E01EC5"/>
    <w:rsid w:val="00E02295"/>
    <w:rsid w:val="00E024CF"/>
    <w:rsid w:val="00E0307C"/>
    <w:rsid w:val="00E03081"/>
    <w:rsid w:val="00E031BE"/>
    <w:rsid w:val="00E03B45"/>
    <w:rsid w:val="00E03B6F"/>
    <w:rsid w:val="00E03C79"/>
    <w:rsid w:val="00E04281"/>
    <w:rsid w:val="00E0476C"/>
    <w:rsid w:val="00E0562B"/>
    <w:rsid w:val="00E0605E"/>
    <w:rsid w:val="00E061FD"/>
    <w:rsid w:val="00E06300"/>
    <w:rsid w:val="00E06484"/>
    <w:rsid w:val="00E072CB"/>
    <w:rsid w:val="00E07666"/>
    <w:rsid w:val="00E07DFA"/>
    <w:rsid w:val="00E108F0"/>
    <w:rsid w:val="00E10954"/>
    <w:rsid w:val="00E10FAE"/>
    <w:rsid w:val="00E1101A"/>
    <w:rsid w:val="00E11450"/>
    <w:rsid w:val="00E120B5"/>
    <w:rsid w:val="00E12560"/>
    <w:rsid w:val="00E12569"/>
    <w:rsid w:val="00E128B4"/>
    <w:rsid w:val="00E12B34"/>
    <w:rsid w:val="00E12D72"/>
    <w:rsid w:val="00E12D77"/>
    <w:rsid w:val="00E12DD5"/>
    <w:rsid w:val="00E12E8B"/>
    <w:rsid w:val="00E12FA8"/>
    <w:rsid w:val="00E1361A"/>
    <w:rsid w:val="00E13866"/>
    <w:rsid w:val="00E13BFF"/>
    <w:rsid w:val="00E13D9F"/>
    <w:rsid w:val="00E141D7"/>
    <w:rsid w:val="00E14219"/>
    <w:rsid w:val="00E14445"/>
    <w:rsid w:val="00E145D0"/>
    <w:rsid w:val="00E1489F"/>
    <w:rsid w:val="00E14CDE"/>
    <w:rsid w:val="00E1563F"/>
    <w:rsid w:val="00E15C7D"/>
    <w:rsid w:val="00E15E63"/>
    <w:rsid w:val="00E1632E"/>
    <w:rsid w:val="00E172DA"/>
    <w:rsid w:val="00E1746C"/>
    <w:rsid w:val="00E174AB"/>
    <w:rsid w:val="00E17CA6"/>
    <w:rsid w:val="00E20133"/>
    <w:rsid w:val="00E211C0"/>
    <w:rsid w:val="00E21208"/>
    <w:rsid w:val="00E2141F"/>
    <w:rsid w:val="00E215A5"/>
    <w:rsid w:val="00E21B17"/>
    <w:rsid w:val="00E22F01"/>
    <w:rsid w:val="00E23190"/>
    <w:rsid w:val="00E232B9"/>
    <w:rsid w:val="00E2350E"/>
    <w:rsid w:val="00E23746"/>
    <w:rsid w:val="00E23779"/>
    <w:rsid w:val="00E23AE3"/>
    <w:rsid w:val="00E24C91"/>
    <w:rsid w:val="00E24E53"/>
    <w:rsid w:val="00E250A4"/>
    <w:rsid w:val="00E2526E"/>
    <w:rsid w:val="00E25588"/>
    <w:rsid w:val="00E255F7"/>
    <w:rsid w:val="00E2569C"/>
    <w:rsid w:val="00E26056"/>
    <w:rsid w:val="00E26623"/>
    <w:rsid w:val="00E26714"/>
    <w:rsid w:val="00E26D3E"/>
    <w:rsid w:val="00E26EE8"/>
    <w:rsid w:val="00E271DB"/>
    <w:rsid w:val="00E27445"/>
    <w:rsid w:val="00E2793D"/>
    <w:rsid w:val="00E27F7F"/>
    <w:rsid w:val="00E3020E"/>
    <w:rsid w:val="00E30739"/>
    <w:rsid w:val="00E30ACB"/>
    <w:rsid w:val="00E30AE4"/>
    <w:rsid w:val="00E30D4B"/>
    <w:rsid w:val="00E31314"/>
    <w:rsid w:val="00E31533"/>
    <w:rsid w:val="00E31D67"/>
    <w:rsid w:val="00E31DCD"/>
    <w:rsid w:val="00E32258"/>
    <w:rsid w:val="00E3273B"/>
    <w:rsid w:val="00E32F78"/>
    <w:rsid w:val="00E333D3"/>
    <w:rsid w:val="00E335B6"/>
    <w:rsid w:val="00E33B90"/>
    <w:rsid w:val="00E33C64"/>
    <w:rsid w:val="00E33E46"/>
    <w:rsid w:val="00E345A8"/>
    <w:rsid w:val="00E348B1"/>
    <w:rsid w:val="00E34D32"/>
    <w:rsid w:val="00E3500E"/>
    <w:rsid w:val="00E350C6"/>
    <w:rsid w:val="00E35C10"/>
    <w:rsid w:val="00E35C43"/>
    <w:rsid w:val="00E36000"/>
    <w:rsid w:val="00E36489"/>
    <w:rsid w:val="00E402F2"/>
    <w:rsid w:val="00E40933"/>
    <w:rsid w:val="00E40ADA"/>
    <w:rsid w:val="00E40B52"/>
    <w:rsid w:val="00E40BA0"/>
    <w:rsid w:val="00E40D43"/>
    <w:rsid w:val="00E40D4F"/>
    <w:rsid w:val="00E40E9F"/>
    <w:rsid w:val="00E40F5D"/>
    <w:rsid w:val="00E40FEA"/>
    <w:rsid w:val="00E412D6"/>
    <w:rsid w:val="00E4185A"/>
    <w:rsid w:val="00E41C0E"/>
    <w:rsid w:val="00E41FD6"/>
    <w:rsid w:val="00E42157"/>
    <w:rsid w:val="00E425DE"/>
    <w:rsid w:val="00E429F4"/>
    <w:rsid w:val="00E42D6D"/>
    <w:rsid w:val="00E43069"/>
    <w:rsid w:val="00E430EF"/>
    <w:rsid w:val="00E432D7"/>
    <w:rsid w:val="00E43686"/>
    <w:rsid w:val="00E43DC9"/>
    <w:rsid w:val="00E43EFE"/>
    <w:rsid w:val="00E43F73"/>
    <w:rsid w:val="00E443F4"/>
    <w:rsid w:val="00E44D8D"/>
    <w:rsid w:val="00E45098"/>
    <w:rsid w:val="00E4555D"/>
    <w:rsid w:val="00E45856"/>
    <w:rsid w:val="00E458BD"/>
    <w:rsid w:val="00E45DF1"/>
    <w:rsid w:val="00E4624D"/>
    <w:rsid w:val="00E465FA"/>
    <w:rsid w:val="00E466B6"/>
    <w:rsid w:val="00E47120"/>
    <w:rsid w:val="00E47169"/>
    <w:rsid w:val="00E47288"/>
    <w:rsid w:val="00E47D23"/>
    <w:rsid w:val="00E505D0"/>
    <w:rsid w:val="00E50873"/>
    <w:rsid w:val="00E50E58"/>
    <w:rsid w:val="00E510A6"/>
    <w:rsid w:val="00E51897"/>
    <w:rsid w:val="00E51D68"/>
    <w:rsid w:val="00E528E1"/>
    <w:rsid w:val="00E529CF"/>
    <w:rsid w:val="00E53832"/>
    <w:rsid w:val="00E53902"/>
    <w:rsid w:val="00E53B26"/>
    <w:rsid w:val="00E53BD9"/>
    <w:rsid w:val="00E53F5D"/>
    <w:rsid w:val="00E5405D"/>
    <w:rsid w:val="00E54A0A"/>
    <w:rsid w:val="00E54AD3"/>
    <w:rsid w:val="00E54C7A"/>
    <w:rsid w:val="00E54C93"/>
    <w:rsid w:val="00E55491"/>
    <w:rsid w:val="00E561F8"/>
    <w:rsid w:val="00E5626C"/>
    <w:rsid w:val="00E56E98"/>
    <w:rsid w:val="00E5711A"/>
    <w:rsid w:val="00E5748D"/>
    <w:rsid w:val="00E576AF"/>
    <w:rsid w:val="00E578C1"/>
    <w:rsid w:val="00E57A20"/>
    <w:rsid w:val="00E57BD3"/>
    <w:rsid w:val="00E57BEA"/>
    <w:rsid w:val="00E57E68"/>
    <w:rsid w:val="00E609A6"/>
    <w:rsid w:val="00E60CF3"/>
    <w:rsid w:val="00E60FEA"/>
    <w:rsid w:val="00E61B2C"/>
    <w:rsid w:val="00E61BCE"/>
    <w:rsid w:val="00E61E58"/>
    <w:rsid w:val="00E62477"/>
    <w:rsid w:val="00E6271C"/>
    <w:rsid w:val="00E628F1"/>
    <w:rsid w:val="00E62D92"/>
    <w:rsid w:val="00E637D3"/>
    <w:rsid w:val="00E63D11"/>
    <w:rsid w:val="00E64695"/>
    <w:rsid w:val="00E648E0"/>
    <w:rsid w:val="00E64F78"/>
    <w:rsid w:val="00E652B3"/>
    <w:rsid w:val="00E657B0"/>
    <w:rsid w:val="00E659B4"/>
    <w:rsid w:val="00E65B7D"/>
    <w:rsid w:val="00E65E4E"/>
    <w:rsid w:val="00E664E1"/>
    <w:rsid w:val="00E66541"/>
    <w:rsid w:val="00E665BA"/>
    <w:rsid w:val="00E66A36"/>
    <w:rsid w:val="00E66BCD"/>
    <w:rsid w:val="00E67159"/>
    <w:rsid w:val="00E6772D"/>
    <w:rsid w:val="00E67B92"/>
    <w:rsid w:val="00E67D62"/>
    <w:rsid w:val="00E702B8"/>
    <w:rsid w:val="00E7036D"/>
    <w:rsid w:val="00E70642"/>
    <w:rsid w:val="00E7095E"/>
    <w:rsid w:val="00E70A04"/>
    <w:rsid w:val="00E71038"/>
    <w:rsid w:val="00E711CC"/>
    <w:rsid w:val="00E71EFC"/>
    <w:rsid w:val="00E71F4E"/>
    <w:rsid w:val="00E725F3"/>
    <w:rsid w:val="00E72731"/>
    <w:rsid w:val="00E72A10"/>
    <w:rsid w:val="00E72DC6"/>
    <w:rsid w:val="00E72F96"/>
    <w:rsid w:val="00E73498"/>
    <w:rsid w:val="00E73DBB"/>
    <w:rsid w:val="00E73E6F"/>
    <w:rsid w:val="00E748EA"/>
    <w:rsid w:val="00E74B28"/>
    <w:rsid w:val="00E75613"/>
    <w:rsid w:val="00E7568B"/>
    <w:rsid w:val="00E757D6"/>
    <w:rsid w:val="00E7588A"/>
    <w:rsid w:val="00E75C0E"/>
    <w:rsid w:val="00E75D3D"/>
    <w:rsid w:val="00E76A0E"/>
    <w:rsid w:val="00E76BD3"/>
    <w:rsid w:val="00E776DF"/>
    <w:rsid w:val="00E776EE"/>
    <w:rsid w:val="00E77C16"/>
    <w:rsid w:val="00E77C46"/>
    <w:rsid w:val="00E77C4D"/>
    <w:rsid w:val="00E8010D"/>
    <w:rsid w:val="00E808A6"/>
    <w:rsid w:val="00E810A2"/>
    <w:rsid w:val="00E816C2"/>
    <w:rsid w:val="00E8177A"/>
    <w:rsid w:val="00E81DF0"/>
    <w:rsid w:val="00E8212C"/>
    <w:rsid w:val="00E82255"/>
    <w:rsid w:val="00E826FA"/>
    <w:rsid w:val="00E82738"/>
    <w:rsid w:val="00E828D3"/>
    <w:rsid w:val="00E82C5B"/>
    <w:rsid w:val="00E82F16"/>
    <w:rsid w:val="00E82FA3"/>
    <w:rsid w:val="00E830F3"/>
    <w:rsid w:val="00E8318C"/>
    <w:rsid w:val="00E83CC4"/>
    <w:rsid w:val="00E847B2"/>
    <w:rsid w:val="00E853CF"/>
    <w:rsid w:val="00E85867"/>
    <w:rsid w:val="00E85EF7"/>
    <w:rsid w:val="00E8601F"/>
    <w:rsid w:val="00E8630E"/>
    <w:rsid w:val="00E8640D"/>
    <w:rsid w:val="00E8646A"/>
    <w:rsid w:val="00E868DF"/>
    <w:rsid w:val="00E86DBF"/>
    <w:rsid w:val="00E86EA6"/>
    <w:rsid w:val="00E86F19"/>
    <w:rsid w:val="00E8749D"/>
    <w:rsid w:val="00E878C2"/>
    <w:rsid w:val="00E87BC0"/>
    <w:rsid w:val="00E87E4D"/>
    <w:rsid w:val="00E87F88"/>
    <w:rsid w:val="00E900C0"/>
    <w:rsid w:val="00E90787"/>
    <w:rsid w:val="00E90ADB"/>
    <w:rsid w:val="00E90D9F"/>
    <w:rsid w:val="00E90E99"/>
    <w:rsid w:val="00E9164B"/>
    <w:rsid w:val="00E9167E"/>
    <w:rsid w:val="00E919A8"/>
    <w:rsid w:val="00E92342"/>
    <w:rsid w:val="00E92ECD"/>
    <w:rsid w:val="00E931C3"/>
    <w:rsid w:val="00E9345E"/>
    <w:rsid w:val="00E9366B"/>
    <w:rsid w:val="00E9377E"/>
    <w:rsid w:val="00E938C8"/>
    <w:rsid w:val="00E93A9A"/>
    <w:rsid w:val="00E94256"/>
    <w:rsid w:val="00E942BB"/>
    <w:rsid w:val="00E94CC4"/>
    <w:rsid w:val="00E94CD1"/>
    <w:rsid w:val="00E95226"/>
    <w:rsid w:val="00E9525B"/>
    <w:rsid w:val="00E9594A"/>
    <w:rsid w:val="00E95A63"/>
    <w:rsid w:val="00E95E37"/>
    <w:rsid w:val="00E968A6"/>
    <w:rsid w:val="00E97958"/>
    <w:rsid w:val="00E97A54"/>
    <w:rsid w:val="00E97DFF"/>
    <w:rsid w:val="00EA0127"/>
    <w:rsid w:val="00EA019F"/>
    <w:rsid w:val="00EA06DC"/>
    <w:rsid w:val="00EA08F1"/>
    <w:rsid w:val="00EA0C68"/>
    <w:rsid w:val="00EA0D89"/>
    <w:rsid w:val="00EA11C1"/>
    <w:rsid w:val="00EA1301"/>
    <w:rsid w:val="00EA1379"/>
    <w:rsid w:val="00EA186C"/>
    <w:rsid w:val="00EA1AF9"/>
    <w:rsid w:val="00EA1BED"/>
    <w:rsid w:val="00EA1E50"/>
    <w:rsid w:val="00EA1F45"/>
    <w:rsid w:val="00EA1F52"/>
    <w:rsid w:val="00EA25B0"/>
    <w:rsid w:val="00EA26E9"/>
    <w:rsid w:val="00EA2AB2"/>
    <w:rsid w:val="00EA2B27"/>
    <w:rsid w:val="00EA2F34"/>
    <w:rsid w:val="00EA30C8"/>
    <w:rsid w:val="00EA38EC"/>
    <w:rsid w:val="00EA3D74"/>
    <w:rsid w:val="00EA40A9"/>
    <w:rsid w:val="00EA4213"/>
    <w:rsid w:val="00EA47C6"/>
    <w:rsid w:val="00EA4B41"/>
    <w:rsid w:val="00EA59F6"/>
    <w:rsid w:val="00EA5A6B"/>
    <w:rsid w:val="00EA5CD4"/>
    <w:rsid w:val="00EA6550"/>
    <w:rsid w:val="00EA65AE"/>
    <w:rsid w:val="00EA6701"/>
    <w:rsid w:val="00EA6B06"/>
    <w:rsid w:val="00EA6F95"/>
    <w:rsid w:val="00EA70A1"/>
    <w:rsid w:val="00EA7273"/>
    <w:rsid w:val="00EA77E5"/>
    <w:rsid w:val="00EA7989"/>
    <w:rsid w:val="00EA7C4E"/>
    <w:rsid w:val="00EB0D8B"/>
    <w:rsid w:val="00EB0F47"/>
    <w:rsid w:val="00EB1217"/>
    <w:rsid w:val="00EB12EC"/>
    <w:rsid w:val="00EB157A"/>
    <w:rsid w:val="00EB16D3"/>
    <w:rsid w:val="00EB19FD"/>
    <w:rsid w:val="00EB1B27"/>
    <w:rsid w:val="00EB1F73"/>
    <w:rsid w:val="00EB2346"/>
    <w:rsid w:val="00EB267A"/>
    <w:rsid w:val="00EB27A0"/>
    <w:rsid w:val="00EB2E84"/>
    <w:rsid w:val="00EB337F"/>
    <w:rsid w:val="00EB3839"/>
    <w:rsid w:val="00EB4867"/>
    <w:rsid w:val="00EB511F"/>
    <w:rsid w:val="00EB52AC"/>
    <w:rsid w:val="00EB55FF"/>
    <w:rsid w:val="00EB5681"/>
    <w:rsid w:val="00EB5FA1"/>
    <w:rsid w:val="00EB6256"/>
    <w:rsid w:val="00EB663D"/>
    <w:rsid w:val="00EB69B2"/>
    <w:rsid w:val="00EB6C67"/>
    <w:rsid w:val="00EB761B"/>
    <w:rsid w:val="00EB7BF1"/>
    <w:rsid w:val="00EB7D8A"/>
    <w:rsid w:val="00EB7EC6"/>
    <w:rsid w:val="00EC0CD2"/>
    <w:rsid w:val="00EC0F2F"/>
    <w:rsid w:val="00EC163A"/>
    <w:rsid w:val="00EC1832"/>
    <w:rsid w:val="00EC18E3"/>
    <w:rsid w:val="00EC1A7F"/>
    <w:rsid w:val="00EC1CFB"/>
    <w:rsid w:val="00EC1F22"/>
    <w:rsid w:val="00EC2017"/>
    <w:rsid w:val="00EC2246"/>
    <w:rsid w:val="00EC253E"/>
    <w:rsid w:val="00EC28B0"/>
    <w:rsid w:val="00EC2B36"/>
    <w:rsid w:val="00EC2C32"/>
    <w:rsid w:val="00EC2D2D"/>
    <w:rsid w:val="00EC31A4"/>
    <w:rsid w:val="00EC3277"/>
    <w:rsid w:val="00EC349F"/>
    <w:rsid w:val="00EC3C0C"/>
    <w:rsid w:val="00EC3CF9"/>
    <w:rsid w:val="00EC3D3C"/>
    <w:rsid w:val="00EC3F4A"/>
    <w:rsid w:val="00EC4204"/>
    <w:rsid w:val="00EC4531"/>
    <w:rsid w:val="00EC4890"/>
    <w:rsid w:val="00EC4C2D"/>
    <w:rsid w:val="00EC4C36"/>
    <w:rsid w:val="00EC4EFD"/>
    <w:rsid w:val="00EC520F"/>
    <w:rsid w:val="00EC5746"/>
    <w:rsid w:val="00EC5B5B"/>
    <w:rsid w:val="00EC5BCB"/>
    <w:rsid w:val="00EC627F"/>
    <w:rsid w:val="00EC629F"/>
    <w:rsid w:val="00EC64D3"/>
    <w:rsid w:val="00EC6A98"/>
    <w:rsid w:val="00EC739D"/>
    <w:rsid w:val="00EC7511"/>
    <w:rsid w:val="00EC76BA"/>
    <w:rsid w:val="00EC7726"/>
    <w:rsid w:val="00EC77E8"/>
    <w:rsid w:val="00EC788D"/>
    <w:rsid w:val="00EC7A19"/>
    <w:rsid w:val="00ED019B"/>
    <w:rsid w:val="00ED0623"/>
    <w:rsid w:val="00ED0C5D"/>
    <w:rsid w:val="00ED0C83"/>
    <w:rsid w:val="00ED17D4"/>
    <w:rsid w:val="00ED1978"/>
    <w:rsid w:val="00ED1D75"/>
    <w:rsid w:val="00ED2031"/>
    <w:rsid w:val="00ED21D5"/>
    <w:rsid w:val="00ED2357"/>
    <w:rsid w:val="00ED270F"/>
    <w:rsid w:val="00ED273E"/>
    <w:rsid w:val="00ED27E9"/>
    <w:rsid w:val="00ED29E8"/>
    <w:rsid w:val="00ED2F4A"/>
    <w:rsid w:val="00ED31DE"/>
    <w:rsid w:val="00ED3480"/>
    <w:rsid w:val="00ED385C"/>
    <w:rsid w:val="00ED3C13"/>
    <w:rsid w:val="00ED3DEB"/>
    <w:rsid w:val="00ED3E51"/>
    <w:rsid w:val="00ED44D0"/>
    <w:rsid w:val="00ED583B"/>
    <w:rsid w:val="00ED614B"/>
    <w:rsid w:val="00ED72C3"/>
    <w:rsid w:val="00ED763E"/>
    <w:rsid w:val="00ED7AC2"/>
    <w:rsid w:val="00EE03D3"/>
    <w:rsid w:val="00EE13EB"/>
    <w:rsid w:val="00EE16B4"/>
    <w:rsid w:val="00EE1A6B"/>
    <w:rsid w:val="00EE20C3"/>
    <w:rsid w:val="00EE2474"/>
    <w:rsid w:val="00EE2A3B"/>
    <w:rsid w:val="00EE2A71"/>
    <w:rsid w:val="00EE2D7D"/>
    <w:rsid w:val="00EE2FCA"/>
    <w:rsid w:val="00EE3137"/>
    <w:rsid w:val="00EE321E"/>
    <w:rsid w:val="00EE3B81"/>
    <w:rsid w:val="00EE3E9E"/>
    <w:rsid w:val="00EE3FDB"/>
    <w:rsid w:val="00EE4D7A"/>
    <w:rsid w:val="00EE5732"/>
    <w:rsid w:val="00EE5A16"/>
    <w:rsid w:val="00EE5C5D"/>
    <w:rsid w:val="00EE5F24"/>
    <w:rsid w:val="00EE616F"/>
    <w:rsid w:val="00EE6F08"/>
    <w:rsid w:val="00EE6F2C"/>
    <w:rsid w:val="00EE729E"/>
    <w:rsid w:val="00EE72C5"/>
    <w:rsid w:val="00EE773E"/>
    <w:rsid w:val="00EE7A3F"/>
    <w:rsid w:val="00EE7BB3"/>
    <w:rsid w:val="00EE7EFB"/>
    <w:rsid w:val="00EE7F53"/>
    <w:rsid w:val="00EF0163"/>
    <w:rsid w:val="00EF0551"/>
    <w:rsid w:val="00EF083D"/>
    <w:rsid w:val="00EF0A91"/>
    <w:rsid w:val="00EF17C0"/>
    <w:rsid w:val="00EF1C51"/>
    <w:rsid w:val="00EF2A97"/>
    <w:rsid w:val="00EF2E0C"/>
    <w:rsid w:val="00EF3316"/>
    <w:rsid w:val="00EF3CFE"/>
    <w:rsid w:val="00EF4350"/>
    <w:rsid w:val="00EF4AAC"/>
    <w:rsid w:val="00EF4CC8"/>
    <w:rsid w:val="00EF4F9F"/>
    <w:rsid w:val="00EF506D"/>
    <w:rsid w:val="00EF558A"/>
    <w:rsid w:val="00EF5CAB"/>
    <w:rsid w:val="00EF679D"/>
    <w:rsid w:val="00EF6AD0"/>
    <w:rsid w:val="00EF7A3B"/>
    <w:rsid w:val="00F0051A"/>
    <w:rsid w:val="00F00692"/>
    <w:rsid w:val="00F00AE9"/>
    <w:rsid w:val="00F00D7D"/>
    <w:rsid w:val="00F0112B"/>
    <w:rsid w:val="00F0193B"/>
    <w:rsid w:val="00F01C64"/>
    <w:rsid w:val="00F01CF1"/>
    <w:rsid w:val="00F022D8"/>
    <w:rsid w:val="00F02493"/>
    <w:rsid w:val="00F02817"/>
    <w:rsid w:val="00F03301"/>
    <w:rsid w:val="00F038C3"/>
    <w:rsid w:val="00F03BB2"/>
    <w:rsid w:val="00F0415C"/>
    <w:rsid w:val="00F04604"/>
    <w:rsid w:val="00F04B41"/>
    <w:rsid w:val="00F04C0B"/>
    <w:rsid w:val="00F056B9"/>
    <w:rsid w:val="00F05A64"/>
    <w:rsid w:val="00F05F0D"/>
    <w:rsid w:val="00F05F83"/>
    <w:rsid w:val="00F075D7"/>
    <w:rsid w:val="00F07D19"/>
    <w:rsid w:val="00F07D3F"/>
    <w:rsid w:val="00F07FD0"/>
    <w:rsid w:val="00F102AA"/>
    <w:rsid w:val="00F10726"/>
    <w:rsid w:val="00F10BF3"/>
    <w:rsid w:val="00F10C3A"/>
    <w:rsid w:val="00F114A1"/>
    <w:rsid w:val="00F1172F"/>
    <w:rsid w:val="00F11C2D"/>
    <w:rsid w:val="00F11DA7"/>
    <w:rsid w:val="00F11DEA"/>
    <w:rsid w:val="00F121E5"/>
    <w:rsid w:val="00F1226C"/>
    <w:rsid w:val="00F124AE"/>
    <w:rsid w:val="00F12812"/>
    <w:rsid w:val="00F128AD"/>
    <w:rsid w:val="00F1294A"/>
    <w:rsid w:val="00F132A8"/>
    <w:rsid w:val="00F138CC"/>
    <w:rsid w:val="00F1396C"/>
    <w:rsid w:val="00F139E0"/>
    <w:rsid w:val="00F13ED7"/>
    <w:rsid w:val="00F1438B"/>
    <w:rsid w:val="00F14498"/>
    <w:rsid w:val="00F148D1"/>
    <w:rsid w:val="00F14DB0"/>
    <w:rsid w:val="00F15755"/>
    <w:rsid w:val="00F15E99"/>
    <w:rsid w:val="00F16C89"/>
    <w:rsid w:val="00F16E6D"/>
    <w:rsid w:val="00F173A6"/>
    <w:rsid w:val="00F17804"/>
    <w:rsid w:val="00F17927"/>
    <w:rsid w:val="00F17A06"/>
    <w:rsid w:val="00F17C5E"/>
    <w:rsid w:val="00F2009D"/>
    <w:rsid w:val="00F207A1"/>
    <w:rsid w:val="00F208A7"/>
    <w:rsid w:val="00F20D34"/>
    <w:rsid w:val="00F21D2B"/>
    <w:rsid w:val="00F2278F"/>
    <w:rsid w:val="00F22FE7"/>
    <w:rsid w:val="00F23168"/>
    <w:rsid w:val="00F23421"/>
    <w:rsid w:val="00F2382C"/>
    <w:rsid w:val="00F239BB"/>
    <w:rsid w:val="00F23C6D"/>
    <w:rsid w:val="00F23DC4"/>
    <w:rsid w:val="00F2420F"/>
    <w:rsid w:val="00F24872"/>
    <w:rsid w:val="00F24B4F"/>
    <w:rsid w:val="00F24BB7"/>
    <w:rsid w:val="00F2528C"/>
    <w:rsid w:val="00F2539A"/>
    <w:rsid w:val="00F25785"/>
    <w:rsid w:val="00F263EA"/>
    <w:rsid w:val="00F2683B"/>
    <w:rsid w:val="00F26A33"/>
    <w:rsid w:val="00F26E36"/>
    <w:rsid w:val="00F26F2B"/>
    <w:rsid w:val="00F27C50"/>
    <w:rsid w:val="00F27DF2"/>
    <w:rsid w:val="00F27F68"/>
    <w:rsid w:val="00F3050E"/>
    <w:rsid w:val="00F306F9"/>
    <w:rsid w:val="00F319F6"/>
    <w:rsid w:val="00F32554"/>
    <w:rsid w:val="00F325C8"/>
    <w:rsid w:val="00F3293D"/>
    <w:rsid w:val="00F3339C"/>
    <w:rsid w:val="00F3372A"/>
    <w:rsid w:val="00F337D8"/>
    <w:rsid w:val="00F33B88"/>
    <w:rsid w:val="00F33FBA"/>
    <w:rsid w:val="00F34027"/>
    <w:rsid w:val="00F34610"/>
    <w:rsid w:val="00F3482A"/>
    <w:rsid w:val="00F34F99"/>
    <w:rsid w:val="00F35907"/>
    <w:rsid w:val="00F3596E"/>
    <w:rsid w:val="00F359FC"/>
    <w:rsid w:val="00F35B92"/>
    <w:rsid w:val="00F36224"/>
    <w:rsid w:val="00F366D1"/>
    <w:rsid w:val="00F375F4"/>
    <w:rsid w:val="00F3766E"/>
    <w:rsid w:val="00F37803"/>
    <w:rsid w:val="00F378E7"/>
    <w:rsid w:val="00F378F2"/>
    <w:rsid w:val="00F37C9C"/>
    <w:rsid w:val="00F37EBE"/>
    <w:rsid w:val="00F4074F"/>
    <w:rsid w:val="00F40838"/>
    <w:rsid w:val="00F40E87"/>
    <w:rsid w:val="00F40F77"/>
    <w:rsid w:val="00F423EE"/>
    <w:rsid w:val="00F4261F"/>
    <w:rsid w:val="00F42753"/>
    <w:rsid w:val="00F429D3"/>
    <w:rsid w:val="00F42CA1"/>
    <w:rsid w:val="00F42F41"/>
    <w:rsid w:val="00F43002"/>
    <w:rsid w:val="00F43BD5"/>
    <w:rsid w:val="00F43C6F"/>
    <w:rsid w:val="00F44333"/>
    <w:rsid w:val="00F44527"/>
    <w:rsid w:val="00F44815"/>
    <w:rsid w:val="00F4486C"/>
    <w:rsid w:val="00F44BA8"/>
    <w:rsid w:val="00F44EE2"/>
    <w:rsid w:val="00F44FAB"/>
    <w:rsid w:val="00F4533E"/>
    <w:rsid w:val="00F45966"/>
    <w:rsid w:val="00F45D67"/>
    <w:rsid w:val="00F46308"/>
    <w:rsid w:val="00F46B36"/>
    <w:rsid w:val="00F46E54"/>
    <w:rsid w:val="00F47755"/>
    <w:rsid w:val="00F47877"/>
    <w:rsid w:val="00F47949"/>
    <w:rsid w:val="00F479DF"/>
    <w:rsid w:val="00F47C9C"/>
    <w:rsid w:val="00F47F6F"/>
    <w:rsid w:val="00F5006A"/>
    <w:rsid w:val="00F500AB"/>
    <w:rsid w:val="00F507D4"/>
    <w:rsid w:val="00F50802"/>
    <w:rsid w:val="00F50DF2"/>
    <w:rsid w:val="00F50E2D"/>
    <w:rsid w:val="00F50E9A"/>
    <w:rsid w:val="00F5187D"/>
    <w:rsid w:val="00F51A62"/>
    <w:rsid w:val="00F52A68"/>
    <w:rsid w:val="00F52CBD"/>
    <w:rsid w:val="00F5352D"/>
    <w:rsid w:val="00F535BB"/>
    <w:rsid w:val="00F54111"/>
    <w:rsid w:val="00F544BA"/>
    <w:rsid w:val="00F54653"/>
    <w:rsid w:val="00F5488A"/>
    <w:rsid w:val="00F55089"/>
    <w:rsid w:val="00F55B6A"/>
    <w:rsid w:val="00F55BEE"/>
    <w:rsid w:val="00F55C95"/>
    <w:rsid w:val="00F55F8E"/>
    <w:rsid w:val="00F563C3"/>
    <w:rsid w:val="00F56456"/>
    <w:rsid w:val="00F56F04"/>
    <w:rsid w:val="00F57109"/>
    <w:rsid w:val="00F57967"/>
    <w:rsid w:val="00F604A7"/>
    <w:rsid w:val="00F60A0D"/>
    <w:rsid w:val="00F614DA"/>
    <w:rsid w:val="00F6189B"/>
    <w:rsid w:val="00F618F1"/>
    <w:rsid w:val="00F62349"/>
    <w:rsid w:val="00F62702"/>
    <w:rsid w:val="00F62720"/>
    <w:rsid w:val="00F62775"/>
    <w:rsid w:val="00F62BAE"/>
    <w:rsid w:val="00F62C3A"/>
    <w:rsid w:val="00F63105"/>
    <w:rsid w:val="00F6335D"/>
    <w:rsid w:val="00F63B20"/>
    <w:rsid w:val="00F64067"/>
    <w:rsid w:val="00F6480D"/>
    <w:rsid w:val="00F64DF8"/>
    <w:rsid w:val="00F64FC6"/>
    <w:rsid w:val="00F65EB6"/>
    <w:rsid w:val="00F66D77"/>
    <w:rsid w:val="00F67372"/>
    <w:rsid w:val="00F67789"/>
    <w:rsid w:val="00F67AC5"/>
    <w:rsid w:val="00F67B5C"/>
    <w:rsid w:val="00F70FB5"/>
    <w:rsid w:val="00F7104E"/>
    <w:rsid w:val="00F71581"/>
    <w:rsid w:val="00F7161D"/>
    <w:rsid w:val="00F71C06"/>
    <w:rsid w:val="00F726BF"/>
    <w:rsid w:val="00F72B3E"/>
    <w:rsid w:val="00F72B98"/>
    <w:rsid w:val="00F72D4A"/>
    <w:rsid w:val="00F72E6E"/>
    <w:rsid w:val="00F731AF"/>
    <w:rsid w:val="00F734AB"/>
    <w:rsid w:val="00F7397A"/>
    <w:rsid w:val="00F73CB5"/>
    <w:rsid w:val="00F73F29"/>
    <w:rsid w:val="00F73FD9"/>
    <w:rsid w:val="00F74442"/>
    <w:rsid w:val="00F7464E"/>
    <w:rsid w:val="00F7465F"/>
    <w:rsid w:val="00F756EE"/>
    <w:rsid w:val="00F7575B"/>
    <w:rsid w:val="00F75872"/>
    <w:rsid w:val="00F75C19"/>
    <w:rsid w:val="00F75C6B"/>
    <w:rsid w:val="00F76801"/>
    <w:rsid w:val="00F76CEC"/>
    <w:rsid w:val="00F77049"/>
    <w:rsid w:val="00F7738E"/>
    <w:rsid w:val="00F779FE"/>
    <w:rsid w:val="00F80462"/>
    <w:rsid w:val="00F80A41"/>
    <w:rsid w:val="00F80BC4"/>
    <w:rsid w:val="00F8127A"/>
    <w:rsid w:val="00F8163D"/>
    <w:rsid w:val="00F825C6"/>
    <w:rsid w:val="00F82D40"/>
    <w:rsid w:val="00F82E3C"/>
    <w:rsid w:val="00F82FAF"/>
    <w:rsid w:val="00F83251"/>
    <w:rsid w:val="00F835D3"/>
    <w:rsid w:val="00F83D81"/>
    <w:rsid w:val="00F83F78"/>
    <w:rsid w:val="00F8419C"/>
    <w:rsid w:val="00F84561"/>
    <w:rsid w:val="00F84794"/>
    <w:rsid w:val="00F847CA"/>
    <w:rsid w:val="00F85188"/>
    <w:rsid w:val="00F852F6"/>
    <w:rsid w:val="00F854B3"/>
    <w:rsid w:val="00F855CA"/>
    <w:rsid w:val="00F85D2F"/>
    <w:rsid w:val="00F85EB9"/>
    <w:rsid w:val="00F86028"/>
    <w:rsid w:val="00F860D5"/>
    <w:rsid w:val="00F86189"/>
    <w:rsid w:val="00F86CDA"/>
    <w:rsid w:val="00F86E70"/>
    <w:rsid w:val="00F86E7C"/>
    <w:rsid w:val="00F86F99"/>
    <w:rsid w:val="00F8714A"/>
    <w:rsid w:val="00F874EF"/>
    <w:rsid w:val="00F876A6"/>
    <w:rsid w:val="00F87D2A"/>
    <w:rsid w:val="00F87FCF"/>
    <w:rsid w:val="00F903F6"/>
    <w:rsid w:val="00F90575"/>
    <w:rsid w:val="00F908F6"/>
    <w:rsid w:val="00F90A94"/>
    <w:rsid w:val="00F90C9A"/>
    <w:rsid w:val="00F92089"/>
    <w:rsid w:val="00F925F8"/>
    <w:rsid w:val="00F92ED8"/>
    <w:rsid w:val="00F930D9"/>
    <w:rsid w:val="00F93481"/>
    <w:rsid w:val="00F938EC"/>
    <w:rsid w:val="00F93E02"/>
    <w:rsid w:val="00F949F8"/>
    <w:rsid w:val="00F94A42"/>
    <w:rsid w:val="00F94B6B"/>
    <w:rsid w:val="00F94C01"/>
    <w:rsid w:val="00F94E1A"/>
    <w:rsid w:val="00F952E4"/>
    <w:rsid w:val="00F9598B"/>
    <w:rsid w:val="00F95ECA"/>
    <w:rsid w:val="00F95FB3"/>
    <w:rsid w:val="00F9609F"/>
    <w:rsid w:val="00F96355"/>
    <w:rsid w:val="00F968C4"/>
    <w:rsid w:val="00F96B97"/>
    <w:rsid w:val="00F96E8A"/>
    <w:rsid w:val="00F97287"/>
    <w:rsid w:val="00F972C7"/>
    <w:rsid w:val="00F97A2E"/>
    <w:rsid w:val="00F97BCE"/>
    <w:rsid w:val="00F97DD5"/>
    <w:rsid w:val="00FA052E"/>
    <w:rsid w:val="00FA07B0"/>
    <w:rsid w:val="00FA08B9"/>
    <w:rsid w:val="00FA0B00"/>
    <w:rsid w:val="00FA1900"/>
    <w:rsid w:val="00FA1BFC"/>
    <w:rsid w:val="00FA1D7D"/>
    <w:rsid w:val="00FA1FB9"/>
    <w:rsid w:val="00FA201B"/>
    <w:rsid w:val="00FA3326"/>
    <w:rsid w:val="00FA38FD"/>
    <w:rsid w:val="00FA3B26"/>
    <w:rsid w:val="00FA459E"/>
    <w:rsid w:val="00FA4603"/>
    <w:rsid w:val="00FA4C92"/>
    <w:rsid w:val="00FA4F7A"/>
    <w:rsid w:val="00FA5E58"/>
    <w:rsid w:val="00FA6369"/>
    <w:rsid w:val="00FA6787"/>
    <w:rsid w:val="00FA6C75"/>
    <w:rsid w:val="00FA7DBE"/>
    <w:rsid w:val="00FB0124"/>
    <w:rsid w:val="00FB0631"/>
    <w:rsid w:val="00FB06E3"/>
    <w:rsid w:val="00FB08E2"/>
    <w:rsid w:val="00FB0949"/>
    <w:rsid w:val="00FB09C9"/>
    <w:rsid w:val="00FB0D67"/>
    <w:rsid w:val="00FB0DE4"/>
    <w:rsid w:val="00FB1F85"/>
    <w:rsid w:val="00FB25D0"/>
    <w:rsid w:val="00FB26C7"/>
    <w:rsid w:val="00FB2BE7"/>
    <w:rsid w:val="00FB2F21"/>
    <w:rsid w:val="00FB3147"/>
    <w:rsid w:val="00FB3338"/>
    <w:rsid w:val="00FB335E"/>
    <w:rsid w:val="00FB34CF"/>
    <w:rsid w:val="00FB34D4"/>
    <w:rsid w:val="00FB3A42"/>
    <w:rsid w:val="00FB3E99"/>
    <w:rsid w:val="00FB4129"/>
    <w:rsid w:val="00FB47C0"/>
    <w:rsid w:val="00FB49BF"/>
    <w:rsid w:val="00FB4BE2"/>
    <w:rsid w:val="00FB4D1F"/>
    <w:rsid w:val="00FB5901"/>
    <w:rsid w:val="00FB60CB"/>
    <w:rsid w:val="00FB6242"/>
    <w:rsid w:val="00FB6425"/>
    <w:rsid w:val="00FB650E"/>
    <w:rsid w:val="00FB6E1F"/>
    <w:rsid w:val="00FB738F"/>
    <w:rsid w:val="00FB753C"/>
    <w:rsid w:val="00FB7C98"/>
    <w:rsid w:val="00FC037C"/>
    <w:rsid w:val="00FC0703"/>
    <w:rsid w:val="00FC0B82"/>
    <w:rsid w:val="00FC0CAD"/>
    <w:rsid w:val="00FC0FA7"/>
    <w:rsid w:val="00FC1C2E"/>
    <w:rsid w:val="00FC314C"/>
    <w:rsid w:val="00FC38D3"/>
    <w:rsid w:val="00FC3B3E"/>
    <w:rsid w:val="00FC3C2B"/>
    <w:rsid w:val="00FC40C3"/>
    <w:rsid w:val="00FC4525"/>
    <w:rsid w:val="00FC45CC"/>
    <w:rsid w:val="00FC4644"/>
    <w:rsid w:val="00FC4696"/>
    <w:rsid w:val="00FC477D"/>
    <w:rsid w:val="00FC47DC"/>
    <w:rsid w:val="00FC4A31"/>
    <w:rsid w:val="00FC56CB"/>
    <w:rsid w:val="00FC5909"/>
    <w:rsid w:val="00FC5D6E"/>
    <w:rsid w:val="00FC7679"/>
    <w:rsid w:val="00FC7743"/>
    <w:rsid w:val="00FC7BF7"/>
    <w:rsid w:val="00FC7C5F"/>
    <w:rsid w:val="00FD0756"/>
    <w:rsid w:val="00FD08A5"/>
    <w:rsid w:val="00FD0B01"/>
    <w:rsid w:val="00FD0FED"/>
    <w:rsid w:val="00FD17A9"/>
    <w:rsid w:val="00FD21ED"/>
    <w:rsid w:val="00FD22F0"/>
    <w:rsid w:val="00FD27C8"/>
    <w:rsid w:val="00FD27FF"/>
    <w:rsid w:val="00FD2AAF"/>
    <w:rsid w:val="00FD31E0"/>
    <w:rsid w:val="00FD3524"/>
    <w:rsid w:val="00FD38DE"/>
    <w:rsid w:val="00FD3C16"/>
    <w:rsid w:val="00FD3DA9"/>
    <w:rsid w:val="00FD4181"/>
    <w:rsid w:val="00FD48BB"/>
    <w:rsid w:val="00FD4CDE"/>
    <w:rsid w:val="00FD5198"/>
    <w:rsid w:val="00FD52FD"/>
    <w:rsid w:val="00FD54F2"/>
    <w:rsid w:val="00FD5FCF"/>
    <w:rsid w:val="00FD607A"/>
    <w:rsid w:val="00FD632E"/>
    <w:rsid w:val="00FD63B8"/>
    <w:rsid w:val="00FD63D3"/>
    <w:rsid w:val="00FD69D1"/>
    <w:rsid w:val="00FD6E02"/>
    <w:rsid w:val="00FD6E73"/>
    <w:rsid w:val="00FD6E8C"/>
    <w:rsid w:val="00FD717A"/>
    <w:rsid w:val="00FE0235"/>
    <w:rsid w:val="00FE0832"/>
    <w:rsid w:val="00FE0861"/>
    <w:rsid w:val="00FE0B0A"/>
    <w:rsid w:val="00FE1527"/>
    <w:rsid w:val="00FE1990"/>
    <w:rsid w:val="00FE1E41"/>
    <w:rsid w:val="00FE1F10"/>
    <w:rsid w:val="00FE2067"/>
    <w:rsid w:val="00FE3284"/>
    <w:rsid w:val="00FE32F2"/>
    <w:rsid w:val="00FE36BB"/>
    <w:rsid w:val="00FE382C"/>
    <w:rsid w:val="00FE38A9"/>
    <w:rsid w:val="00FE3AE3"/>
    <w:rsid w:val="00FE3ECD"/>
    <w:rsid w:val="00FE3F64"/>
    <w:rsid w:val="00FE401D"/>
    <w:rsid w:val="00FE443C"/>
    <w:rsid w:val="00FE459C"/>
    <w:rsid w:val="00FE460B"/>
    <w:rsid w:val="00FE46C3"/>
    <w:rsid w:val="00FE4C79"/>
    <w:rsid w:val="00FE4FA2"/>
    <w:rsid w:val="00FE51FC"/>
    <w:rsid w:val="00FE5798"/>
    <w:rsid w:val="00FE5BCF"/>
    <w:rsid w:val="00FE5D53"/>
    <w:rsid w:val="00FE5D81"/>
    <w:rsid w:val="00FE60B5"/>
    <w:rsid w:val="00FE6B54"/>
    <w:rsid w:val="00FE7065"/>
    <w:rsid w:val="00FE7169"/>
    <w:rsid w:val="00FE79BD"/>
    <w:rsid w:val="00FE7ADE"/>
    <w:rsid w:val="00FE7D2D"/>
    <w:rsid w:val="00FE7FE5"/>
    <w:rsid w:val="00FF059F"/>
    <w:rsid w:val="00FF073B"/>
    <w:rsid w:val="00FF098D"/>
    <w:rsid w:val="00FF0D2C"/>
    <w:rsid w:val="00FF0F75"/>
    <w:rsid w:val="00FF115F"/>
    <w:rsid w:val="00FF11C2"/>
    <w:rsid w:val="00FF1EAB"/>
    <w:rsid w:val="00FF2B4E"/>
    <w:rsid w:val="00FF2DEA"/>
    <w:rsid w:val="00FF34B0"/>
    <w:rsid w:val="00FF369C"/>
    <w:rsid w:val="00FF3FB3"/>
    <w:rsid w:val="00FF45A9"/>
    <w:rsid w:val="00FF4FE0"/>
    <w:rsid w:val="00FF5442"/>
    <w:rsid w:val="00FF54F1"/>
    <w:rsid w:val="00FF55B6"/>
    <w:rsid w:val="00FF5BAE"/>
    <w:rsid w:val="00FF650C"/>
    <w:rsid w:val="00FF6FDF"/>
    <w:rsid w:val="00FF7155"/>
    <w:rsid w:val="00FF71A6"/>
    <w:rsid w:val="00FF7238"/>
    <w:rsid w:val="00FF74BE"/>
    <w:rsid w:val="00FF771E"/>
    <w:rsid w:val="00FF7D05"/>
    <w:rsid w:val="00FF7E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5910BF1E"/>
  <w15:docId w15:val="{516A734E-8323-4AD0-A048-DBBEC6B1A5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0" w:qFormat="1"/>
    <w:lsdException w:name="heading 3" w:uiPriority="0" w:qFormat="1"/>
    <w:lsdException w:name="heading 4" w:uiPriority="0" w:qFormat="1"/>
    <w:lsdException w:name="heading 5" w:semiHidden="1" w:uiPriority="0" w:unhideWhenUsed="1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iPriority="0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Note Heading" w:semiHidden="1" w:uiPriority="0" w:unhideWhenUsed="1"/>
    <w:lsdException w:name="Body Text 2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22C0F"/>
    <w:rPr>
      <w:sz w:val="24"/>
      <w:szCs w:val="24"/>
      <w:lang w:val="en-US" w:eastAsia="en-US"/>
    </w:rPr>
  </w:style>
  <w:style w:type="paragraph" w:styleId="Heading1">
    <w:name w:val="heading 1"/>
    <w:basedOn w:val="Normal"/>
    <w:next w:val="Normal"/>
    <w:autoRedefine/>
    <w:uiPriority w:val="9"/>
    <w:qFormat/>
    <w:rsid w:val="00F83D81"/>
    <w:pPr>
      <w:pageBreakBefore/>
      <w:numPr>
        <w:numId w:val="15"/>
      </w:numPr>
      <w:pBdr>
        <w:top w:val="single" w:sz="12" w:space="1" w:color="5B9BD5" w:themeColor="accent1"/>
        <w:bottom w:val="single" w:sz="12" w:space="1" w:color="5B9BD5" w:themeColor="accent1"/>
      </w:pBdr>
      <w:shd w:val="clear" w:color="auto" w:fill="FFFFFF"/>
      <w:spacing w:before="120" w:after="240"/>
      <w:jc w:val="center"/>
      <w:outlineLvl w:val="0"/>
    </w:pPr>
    <w:rPr>
      <w:rFonts w:ascii="Arial Bold" w:hAnsi="Arial Bold" w:cstheme="minorHAnsi"/>
      <w:b/>
      <w:spacing w:val="38"/>
      <w:kern w:val="32"/>
      <w:position w:val="6"/>
      <w:sz w:val="32"/>
      <w:szCs w:val="32"/>
    </w:rPr>
  </w:style>
  <w:style w:type="paragraph" w:styleId="Heading2">
    <w:name w:val="heading 2"/>
    <w:basedOn w:val="Heading1"/>
    <w:next w:val="BodyText2"/>
    <w:link w:val="Heading2Char"/>
    <w:autoRedefine/>
    <w:qFormat/>
    <w:rsid w:val="00CD5889"/>
    <w:pPr>
      <w:pageBreakBefore w:val="0"/>
      <w:numPr>
        <w:ilvl w:val="1"/>
      </w:numPr>
      <w:pBdr>
        <w:top w:val="none" w:sz="0" w:space="0" w:color="auto"/>
        <w:bottom w:val="single" w:sz="8" w:space="1" w:color="5B9BD5" w:themeColor="accent1"/>
      </w:pBdr>
      <w:shd w:val="clear" w:color="auto" w:fill="auto"/>
      <w:spacing w:before="240"/>
      <w:ind w:left="709"/>
      <w:jc w:val="left"/>
      <w:outlineLvl w:val="1"/>
    </w:pPr>
    <w:rPr>
      <w:rFonts w:eastAsia="Arial Unicode MS"/>
      <w:iCs/>
      <w:spacing w:val="20"/>
      <w:sz w:val="28"/>
      <w:szCs w:val="28"/>
    </w:rPr>
  </w:style>
  <w:style w:type="paragraph" w:styleId="Heading3">
    <w:name w:val="heading 3"/>
    <w:basedOn w:val="Heading2"/>
    <w:next w:val="BodyText2"/>
    <w:autoRedefine/>
    <w:qFormat/>
    <w:rsid w:val="005E1B08"/>
    <w:pPr>
      <w:numPr>
        <w:ilvl w:val="2"/>
      </w:numPr>
      <w:outlineLvl w:val="2"/>
    </w:pPr>
    <w:rPr>
      <w:bCs/>
      <w:szCs w:val="26"/>
    </w:rPr>
  </w:style>
  <w:style w:type="paragraph" w:styleId="Heading4">
    <w:name w:val="heading 4"/>
    <w:basedOn w:val="Heading3"/>
    <w:next w:val="Normal"/>
    <w:autoRedefine/>
    <w:qFormat/>
    <w:rsid w:val="005E1B08"/>
    <w:pPr>
      <w:numPr>
        <w:ilvl w:val="3"/>
      </w:numPr>
      <w:jc w:val="right"/>
      <w:outlineLvl w:val="3"/>
    </w:pPr>
    <w:rPr>
      <w:bCs w:val="0"/>
      <w:sz w:val="44"/>
      <w:szCs w:val="28"/>
    </w:rPr>
  </w:style>
  <w:style w:type="paragraph" w:styleId="Heading5">
    <w:name w:val="heading 5"/>
    <w:aliases w:val="h5,Roman list,l5,hm,Table label,mh2,Module heading 2,Head 5,list 5,5,H5,Para5,h51,h52,L5,Level 3 - i"/>
    <w:basedOn w:val="Heading4"/>
    <w:next w:val="BodyText2"/>
    <w:qFormat/>
    <w:rsid w:val="005E1B08"/>
    <w:pPr>
      <w:numPr>
        <w:ilvl w:val="4"/>
      </w:numPr>
      <w:tabs>
        <w:tab w:val="left" w:pos="1152"/>
      </w:tabs>
      <w:outlineLvl w:val="4"/>
    </w:pPr>
    <w:rPr>
      <w:bCs/>
      <w:iCs w:val="0"/>
      <w:szCs w:val="26"/>
    </w:rPr>
  </w:style>
  <w:style w:type="paragraph" w:styleId="Heading6">
    <w:name w:val="heading 6"/>
    <w:aliases w:val="Legal Level 1."/>
    <w:basedOn w:val="Normal"/>
    <w:next w:val="Normal"/>
    <w:qFormat/>
    <w:rsid w:val="005E1B08"/>
    <w:pPr>
      <w:numPr>
        <w:ilvl w:val="5"/>
        <w:numId w:val="15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qFormat/>
    <w:rsid w:val="005E1B08"/>
    <w:pPr>
      <w:numPr>
        <w:ilvl w:val="6"/>
        <w:numId w:val="15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rsid w:val="005E1B08"/>
    <w:pPr>
      <w:numPr>
        <w:ilvl w:val="7"/>
        <w:numId w:val="15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ChapterNo"/>
    <w:next w:val="BodyText"/>
    <w:qFormat/>
    <w:rsid w:val="005E1B08"/>
    <w:pPr>
      <w:numPr>
        <w:ilvl w:val="8"/>
        <w:numId w:val="15"/>
      </w:numPr>
      <w:spacing w:before="240"/>
      <w:outlineLvl w:val="8"/>
    </w:pPr>
    <w:rPr>
      <w:rFonts w:cs="Arial"/>
      <w:sz w:val="56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odyText2">
    <w:name w:val="BodyText2"/>
    <w:basedOn w:val="BodyText"/>
    <w:link w:val="BodyText2Char"/>
    <w:rsid w:val="00BD7ABF"/>
    <w:pPr>
      <w:spacing w:after="120" w:line="360" w:lineRule="auto"/>
    </w:pPr>
    <w:rPr>
      <w:rFonts w:eastAsia="Arial Unicode MS"/>
    </w:rPr>
  </w:style>
  <w:style w:type="paragraph" w:styleId="BodyText">
    <w:name w:val="Body Text"/>
    <w:basedOn w:val="Normal"/>
    <w:next w:val="BodyText2"/>
    <w:link w:val="BodyTextChar"/>
    <w:rsid w:val="005E1B08"/>
    <w:pPr>
      <w:spacing w:before="60" w:after="60"/>
      <w:jc w:val="both"/>
    </w:pPr>
    <w:rPr>
      <w:rFonts w:ascii="Arial" w:hAnsi="Arial"/>
      <w:sz w:val="20"/>
    </w:rPr>
  </w:style>
  <w:style w:type="character" w:customStyle="1" w:styleId="BodyTextChar">
    <w:name w:val="Body Text Char"/>
    <w:link w:val="BodyText"/>
    <w:rsid w:val="00F62BAE"/>
    <w:rPr>
      <w:rFonts w:ascii="Arial" w:hAnsi="Arial"/>
      <w:szCs w:val="24"/>
    </w:rPr>
  </w:style>
  <w:style w:type="character" w:customStyle="1" w:styleId="BodyText2Char">
    <w:name w:val="BodyText2 Char"/>
    <w:link w:val="BodyText2"/>
    <w:rsid w:val="00BD7ABF"/>
    <w:rPr>
      <w:rFonts w:ascii="Arial" w:eastAsia="Arial Unicode MS" w:hAnsi="Arial"/>
      <w:szCs w:val="24"/>
      <w:lang w:val="en-US" w:eastAsia="en-US"/>
    </w:rPr>
  </w:style>
  <w:style w:type="paragraph" w:customStyle="1" w:styleId="ChapterNo">
    <w:name w:val="Chapter No"/>
    <w:basedOn w:val="BodyText"/>
    <w:rsid w:val="005E1B08"/>
    <w:pPr>
      <w:jc w:val="center"/>
    </w:pPr>
    <w:rPr>
      <w:rFonts w:ascii="Comic Sans MS" w:hAnsi="Comic Sans MS" w:cs="Tahoma"/>
      <w:b/>
      <w:bCs/>
      <w:color w:val="000000"/>
      <w:sz w:val="96"/>
    </w:rPr>
  </w:style>
  <w:style w:type="paragraph" w:styleId="TOC1">
    <w:name w:val="toc 1"/>
    <w:basedOn w:val="BodyText"/>
    <w:next w:val="Normal"/>
    <w:autoRedefine/>
    <w:uiPriority w:val="39"/>
    <w:rsid w:val="003C7ABF"/>
    <w:pPr>
      <w:spacing w:before="120" w:after="0"/>
      <w:jc w:val="left"/>
    </w:pPr>
    <w:rPr>
      <w:rFonts w:ascii="Calibri" w:hAnsi="Calibri"/>
      <w:b/>
      <w:bCs/>
      <w:i/>
      <w:iCs/>
      <w:sz w:val="24"/>
    </w:rPr>
  </w:style>
  <w:style w:type="paragraph" w:styleId="Header">
    <w:name w:val="header"/>
    <w:aliases w:val="index,ho,header odd,page-header,ph"/>
    <w:basedOn w:val="Normal"/>
    <w:link w:val="HeaderChar"/>
    <w:rsid w:val="005E1B08"/>
    <w:pPr>
      <w:tabs>
        <w:tab w:val="center" w:pos="4320"/>
        <w:tab w:val="right" w:pos="8640"/>
      </w:tabs>
      <w:spacing w:after="120"/>
    </w:pPr>
    <w:rPr>
      <w:rFonts w:ascii="Tahoma" w:hAnsi="Tahoma"/>
      <w:b/>
      <w:sz w:val="20"/>
    </w:rPr>
  </w:style>
  <w:style w:type="paragraph" w:customStyle="1" w:styleId="ListBullet1">
    <w:name w:val="List Bullet 1"/>
    <w:basedOn w:val="BodyText2"/>
    <w:rsid w:val="00B708C5"/>
    <w:pPr>
      <w:numPr>
        <w:numId w:val="8"/>
      </w:numPr>
    </w:pPr>
  </w:style>
  <w:style w:type="paragraph" w:styleId="ListBullet2">
    <w:name w:val="List Bullet 2"/>
    <w:basedOn w:val="ListBullet1"/>
    <w:autoRedefine/>
    <w:rsid w:val="005C1CED"/>
    <w:pPr>
      <w:numPr>
        <w:numId w:val="9"/>
      </w:numPr>
    </w:pPr>
  </w:style>
  <w:style w:type="paragraph" w:styleId="ListBullet3">
    <w:name w:val="List Bullet 3"/>
    <w:basedOn w:val="ListBullet2"/>
    <w:rsid w:val="00C930FF"/>
    <w:pPr>
      <w:numPr>
        <w:numId w:val="10"/>
      </w:numPr>
      <w:tabs>
        <w:tab w:val="clear" w:pos="2232"/>
        <w:tab w:val="left" w:pos="1440"/>
      </w:tabs>
      <w:ind w:left="1800"/>
    </w:pPr>
  </w:style>
  <w:style w:type="paragraph" w:styleId="TOC2">
    <w:name w:val="toc 2"/>
    <w:basedOn w:val="TOC1"/>
    <w:next w:val="Normal"/>
    <w:autoRedefine/>
    <w:uiPriority w:val="39"/>
    <w:rsid w:val="003C7ABF"/>
    <w:pPr>
      <w:ind w:left="397"/>
    </w:pPr>
    <w:rPr>
      <w:i w:val="0"/>
      <w:iCs w:val="0"/>
      <w:sz w:val="22"/>
      <w:szCs w:val="22"/>
    </w:rPr>
  </w:style>
  <w:style w:type="paragraph" w:styleId="TOC3">
    <w:name w:val="toc 3"/>
    <w:basedOn w:val="TOC2"/>
    <w:next w:val="Normal"/>
    <w:uiPriority w:val="39"/>
    <w:rsid w:val="005E1B08"/>
    <w:pPr>
      <w:spacing w:before="0"/>
      <w:ind w:left="480"/>
    </w:pPr>
    <w:rPr>
      <w:b w:val="0"/>
      <w:bCs w:val="0"/>
      <w:sz w:val="20"/>
      <w:szCs w:val="20"/>
    </w:rPr>
  </w:style>
  <w:style w:type="paragraph" w:styleId="TOC4">
    <w:name w:val="toc 4"/>
    <w:basedOn w:val="TOC3"/>
    <w:next w:val="BodyText"/>
    <w:uiPriority w:val="39"/>
    <w:rsid w:val="005E1B08"/>
    <w:pPr>
      <w:ind w:left="720"/>
    </w:pPr>
  </w:style>
  <w:style w:type="paragraph" w:styleId="TOC5">
    <w:name w:val="toc 5"/>
    <w:basedOn w:val="TOC4"/>
    <w:next w:val="Normal"/>
    <w:autoRedefine/>
    <w:uiPriority w:val="39"/>
    <w:rsid w:val="005E1B08"/>
    <w:pPr>
      <w:ind w:left="960"/>
    </w:pPr>
  </w:style>
  <w:style w:type="paragraph" w:styleId="TOC6">
    <w:name w:val="toc 6"/>
    <w:basedOn w:val="Normal"/>
    <w:next w:val="Normal"/>
    <w:autoRedefine/>
    <w:uiPriority w:val="39"/>
    <w:rsid w:val="005E1B08"/>
    <w:pPr>
      <w:ind w:left="1200"/>
    </w:pPr>
    <w:rPr>
      <w:rFonts w:ascii="Calibri" w:hAnsi="Calibr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rsid w:val="005E1B08"/>
    <w:pPr>
      <w:ind w:left="1440"/>
    </w:pPr>
    <w:rPr>
      <w:rFonts w:ascii="Calibri" w:hAnsi="Calibr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rsid w:val="005E1B08"/>
    <w:pPr>
      <w:ind w:left="1680"/>
    </w:pPr>
    <w:rPr>
      <w:rFonts w:ascii="Calibri" w:hAnsi="Calibr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rsid w:val="005E1B08"/>
    <w:pPr>
      <w:ind w:left="1920"/>
    </w:pPr>
    <w:rPr>
      <w:rFonts w:ascii="Calibri" w:hAnsi="Calibri"/>
      <w:sz w:val="20"/>
      <w:szCs w:val="20"/>
    </w:rPr>
  </w:style>
  <w:style w:type="character" w:styleId="Hyperlink">
    <w:name w:val="Hyperlink"/>
    <w:uiPriority w:val="99"/>
    <w:rsid w:val="006246AE"/>
    <w:rPr>
      <w:i/>
      <w:color w:val="0000FF"/>
      <w:u w:val="single"/>
    </w:rPr>
  </w:style>
  <w:style w:type="paragraph" w:customStyle="1" w:styleId="FigureCaption">
    <w:name w:val="Figure Caption"/>
    <w:basedOn w:val="BodyText"/>
    <w:next w:val="BodyText2"/>
    <w:autoRedefine/>
    <w:rsid w:val="00FD5198"/>
    <w:pPr>
      <w:spacing w:before="120" w:after="240"/>
      <w:jc w:val="center"/>
    </w:pPr>
    <w:rPr>
      <w:rFonts w:ascii="Arial Bold" w:hAnsi="Arial Bold" w:cs="Arial"/>
      <w:b/>
      <w:bCs/>
      <w:sz w:val="18"/>
      <w:szCs w:val="20"/>
    </w:rPr>
  </w:style>
  <w:style w:type="paragraph" w:styleId="NoteHeading">
    <w:name w:val="Note Heading"/>
    <w:basedOn w:val="Normal"/>
    <w:next w:val="BodyText2"/>
    <w:link w:val="NoteHeadingChar"/>
    <w:autoRedefine/>
    <w:rsid w:val="00CF715D"/>
    <w:pPr>
      <w:numPr>
        <w:numId w:val="11"/>
      </w:numPr>
      <w:pBdr>
        <w:top w:val="single" w:sz="8" w:space="1" w:color="000000"/>
        <w:bottom w:val="single" w:sz="8" w:space="1" w:color="000000"/>
      </w:pBdr>
      <w:ind w:left="0" w:firstLine="0"/>
      <w:jc w:val="both"/>
    </w:pPr>
    <w:rPr>
      <w:rFonts w:ascii="Arial" w:eastAsia="Arial Unicode MS" w:hAnsi="Arial"/>
      <w:bCs/>
      <w:sz w:val="20"/>
    </w:rPr>
  </w:style>
  <w:style w:type="paragraph" w:customStyle="1" w:styleId="SectionHead">
    <w:name w:val="SectionHead"/>
    <w:basedOn w:val="Heading1"/>
    <w:next w:val="BodyText"/>
    <w:autoRedefine/>
    <w:rsid w:val="005E1B08"/>
    <w:pPr>
      <w:numPr>
        <w:numId w:val="0"/>
      </w:numPr>
      <w:tabs>
        <w:tab w:val="right" w:leader="dot" w:pos="8630"/>
      </w:tabs>
      <w:jc w:val="both"/>
    </w:pPr>
    <w:rPr>
      <w:spacing w:val="28"/>
    </w:rPr>
  </w:style>
  <w:style w:type="paragraph" w:customStyle="1" w:styleId="bodytextforlistnumber">
    <w:name w:val="body text for list number"/>
    <w:basedOn w:val="Normal"/>
    <w:rsid w:val="005E1B08"/>
    <w:pPr>
      <w:ind w:left="1480"/>
      <w:jc w:val="both"/>
    </w:pPr>
    <w:rPr>
      <w:rFonts w:ascii="Arial" w:hAnsi="Arial"/>
      <w:sz w:val="20"/>
    </w:rPr>
  </w:style>
  <w:style w:type="paragraph" w:customStyle="1" w:styleId="Image">
    <w:name w:val="Image"/>
    <w:basedOn w:val="BodyText"/>
    <w:next w:val="FigureCaption"/>
    <w:rsid w:val="005E1B08"/>
    <w:pPr>
      <w:spacing w:before="120" w:after="120"/>
      <w:jc w:val="center"/>
    </w:pPr>
  </w:style>
  <w:style w:type="paragraph" w:styleId="Caption">
    <w:name w:val="caption"/>
    <w:basedOn w:val="FigureCaption"/>
    <w:next w:val="Normal"/>
    <w:autoRedefine/>
    <w:qFormat/>
    <w:rsid w:val="00CA22D8"/>
    <w:pPr>
      <w:spacing w:before="240" w:after="120"/>
    </w:pPr>
    <w:rPr>
      <w:bCs w:val="0"/>
    </w:rPr>
  </w:style>
  <w:style w:type="paragraph" w:styleId="TableofFigures">
    <w:name w:val="table of figures"/>
    <w:basedOn w:val="Normal"/>
    <w:next w:val="Normal"/>
    <w:autoRedefine/>
    <w:uiPriority w:val="99"/>
    <w:rsid w:val="005E1B08"/>
    <w:rPr>
      <w:rFonts w:ascii="Arial" w:hAnsi="Arial"/>
      <w:iCs/>
      <w:sz w:val="20"/>
    </w:rPr>
  </w:style>
  <w:style w:type="paragraph" w:styleId="Footer">
    <w:name w:val="footer"/>
    <w:basedOn w:val="Normal"/>
    <w:link w:val="FooterChar"/>
    <w:uiPriority w:val="99"/>
    <w:rsid w:val="000677BC"/>
    <w:pPr>
      <w:pBdr>
        <w:top w:val="single" w:sz="8" w:space="1" w:color="E31837"/>
      </w:pBdr>
      <w:tabs>
        <w:tab w:val="center" w:pos="4320"/>
        <w:tab w:val="right" w:pos="8640"/>
      </w:tabs>
    </w:pPr>
    <w:rPr>
      <w:rFonts w:ascii="Tahoma" w:hAnsi="Tahoma"/>
      <w:b/>
      <w:sz w:val="20"/>
    </w:rPr>
  </w:style>
  <w:style w:type="paragraph" w:customStyle="1" w:styleId="TableColumnLabels">
    <w:name w:val="Table Column Labels"/>
    <w:basedOn w:val="BodyText"/>
    <w:link w:val="TableColumnLabelsChar"/>
    <w:autoRedefine/>
    <w:rsid w:val="00AA010B"/>
    <w:pPr>
      <w:jc w:val="left"/>
    </w:pPr>
    <w:rPr>
      <w:rFonts w:ascii="Arial Unicode MS" w:eastAsia="Arial Unicode MS" w:hAnsi="Arial Unicode MS"/>
      <w:b/>
      <w:bCs/>
      <w:color w:val="FFFFFF"/>
    </w:rPr>
  </w:style>
  <w:style w:type="paragraph" w:customStyle="1" w:styleId="Tablecontent">
    <w:name w:val="Table content"/>
    <w:basedOn w:val="BodyText"/>
    <w:link w:val="TablecontentChar"/>
    <w:qFormat/>
    <w:rsid w:val="00E26EE8"/>
    <w:pPr>
      <w:framePr w:hSpace="180" w:wrap="around" w:vAnchor="page" w:hAnchor="margin" w:xAlign="center" w:y="2491"/>
      <w:spacing w:before="120" w:after="0"/>
      <w:jc w:val="center"/>
    </w:pPr>
    <w:rPr>
      <w:rFonts w:ascii="Arial Unicode MS" w:eastAsia="Arial Unicode MS" w:hAnsi="Arial Unicode MS"/>
      <w:sz w:val="18"/>
    </w:rPr>
  </w:style>
  <w:style w:type="paragraph" w:customStyle="1" w:styleId="TableListNumber1">
    <w:name w:val="Table List Number 1"/>
    <w:basedOn w:val="Normal"/>
    <w:rsid w:val="0039151E"/>
    <w:pPr>
      <w:numPr>
        <w:numId w:val="3"/>
      </w:numPr>
      <w:tabs>
        <w:tab w:val="left" w:pos="432"/>
        <w:tab w:val="left" w:pos="1008"/>
      </w:tabs>
      <w:spacing w:before="120"/>
    </w:pPr>
    <w:rPr>
      <w:rFonts w:ascii="Arial" w:hAnsi="Arial"/>
      <w:sz w:val="18"/>
    </w:rPr>
  </w:style>
  <w:style w:type="paragraph" w:customStyle="1" w:styleId="TableListBullet1">
    <w:name w:val="Table List Bullet 1"/>
    <w:basedOn w:val="ListBullet1"/>
    <w:rsid w:val="004448CB"/>
    <w:pPr>
      <w:numPr>
        <w:numId w:val="2"/>
      </w:numPr>
      <w:spacing w:after="0"/>
    </w:pPr>
    <w:rPr>
      <w:sz w:val="18"/>
    </w:rPr>
  </w:style>
  <w:style w:type="character" w:styleId="PageNumber">
    <w:name w:val="page number"/>
    <w:rsid w:val="005E1B08"/>
    <w:rPr>
      <w:rFonts w:ascii="Tahoma" w:hAnsi="Tahoma"/>
      <w:b/>
      <w:sz w:val="20"/>
      <w:bdr w:val="none" w:sz="0" w:space="0" w:color="auto"/>
      <w:shd w:val="clear" w:color="auto" w:fill="auto"/>
    </w:rPr>
  </w:style>
  <w:style w:type="paragraph" w:styleId="Index1">
    <w:name w:val="index 1"/>
    <w:basedOn w:val="Normal"/>
    <w:next w:val="Normal"/>
    <w:autoRedefine/>
    <w:rsid w:val="005E1B08"/>
    <w:pPr>
      <w:ind w:left="240" w:hanging="240"/>
    </w:pPr>
    <w:rPr>
      <w:rFonts w:ascii="Arial" w:hAnsi="Arial"/>
      <w:szCs w:val="21"/>
    </w:rPr>
  </w:style>
  <w:style w:type="paragraph" w:customStyle="1" w:styleId="Apendixsection">
    <w:name w:val="Apendix section"/>
    <w:basedOn w:val="BodyText"/>
    <w:next w:val="BodyText"/>
    <w:rsid w:val="005E1B08"/>
    <w:pPr>
      <w:numPr>
        <w:numId w:val="4"/>
      </w:numPr>
    </w:pPr>
    <w:rPr>
      <w:rFonts w:ascii="Arial Narrow" w:hAnsi="Arial Narrow"/>
      <w:b/>
      <w:sz w:val="28"/>
    </w:rPr>
  </w:style>
  <w:style w:type="paragraph" w:customStyle="1" w:styleId="Code">
    <w:name w:val="Code"/>
    <w:basedOn w:val="BodyText"/>
    <w:rsid w:val="00CA22D8"/>
    <w:pPr>
      <w:ind w:left="1366" w:hanging="357"/>
    </w:pPr>
    <w:rPr>
      <w:rFonts w:ascii="Courier New" w:hAnsi="Courier New"/>
    </w:rPr>
  </w:style>
  <w:style w:type="paragraph" w:styleId="Index2">
    <w:name w:val="index 2"/>
    <w:basedOn w:val="Normal"/>
    <w:next w:val="Normal"/>
    <w:autoRedefine/>
    <w:rsid w:val="005E1B08"/>
    <w:pPr>
      <w:ind w:left="480" w:hanging="240"/>
    </w:pPr>
    <w:rPr>
      <w:rFonts w:ascii="Arial" w:hAnsi="Arial"/>
      <w:szCs w:val="21"/>
    </w:rPr>
  </w:style>
  <w:style w:type="paragraph" w:styleId="Index3">
    <w:name w:val="index 3"/>
    <w:basedOn w:val="Normal"/>
    <w:next w:val="Normal"/>
    <w:autoRedefine/>
    <w:rsid w:val="005E1B08"/>
    <w:pPr>
      <w:ind w:left="720" w:hanging="240"/>
    </w:pPr>
    <w:rPr>
      <w:szCs w:val="21"/>
    </w:rPr>
  </w:style>
  <w:style w:type="paragraph" w:styleId="Index4">
    <w:name w:val="index 4"/>
    <w:basedOn w:val="Normal"/>
    <w:next w:val="Normal"/>
    <w:autoRedefine/>
    <w:rsid w:val="005E1B08"/>
    <w:pPr>
      <w:ind w:left="960" w:hanging="240"/>
    </w:pPr>
    <w:rPr>
      <w:szCs w:val="21"/>
    </w:rPr>
  </w:style>
  <w:style w:type="paragraph" w:styleId="Index5">
    <w:name w:val="index 5"/>
    <w:basedOn w:val="Normal"/>
    <w:next w:val="Normal"/>
    <w:autoRedefine/>
    <w:rsid w:val="005E1B08"/>
    <w:pPr>
      <w:ind w:left="1200" w:hanging="240"/>
    </w:pPr>
    <w:rPr>
      <w:szCs w:val="21"/>
    </w:rPr>
  </w:style>
  <w:style w:type="paragraph" w:styleId="Index6">
    <w:name w:val="index 6"/>
    <w:basedOn w:val="Normal"/>
    <w:next w:val="Normal"/>
    <w:autoRedefine/>
    <w:rsid w:val="005E1B08"/>
    <w:pPr>
      <w:ind w:left="1440" w:hanging="240"/>
    </w:pPr>
    <w:rPr>
      <w:szCs w:val="21"/>
    </w:rPr>
  </w:style>
  <w:style w:type="paragraph" w:styleId="Index7">
    <w:name w:val="index 7"/>
    <w:basedOn w:val="Normal"/>
    <w:next w:val="Normal"/>
    <w:autoRedefine/>
    <w:rsid w:val="005E1B08"/>
    <w:pPr>
      <w:ind w:left="1680" w:hanging="240"/>
    </w:pPr>
    <w:rPr>
      <w:szCs w:val="21"/>
    </w:rPr>
  </w:style>
  <w:style w:type="paragraph" w:styleId="Index8">
    <w:name w:val="index 8"/>
    <w:basedOn w:val="Normal"/>
    <w:next w:val="Normal"/>
    <w:autoRedefine/>
    <w:rsid w:val="005E1B08"/>
    <w:pPr>
      <w:ind w:left="1920" w:hanging="240"/>
    </w:pPr>
    <w:rPr>
      <w:szCs w:val="21"/>
    </w:rPr>
  </w:style>
  <w:style w:type="paragraph" w:styleId="Index9">
    <w:name w:val="index 9"/>
    <w:basedOn w:val="Normal"/>
    <w:next w:val="Normal"/>
    <w:autoRedefine/>
    <w:rsid w:val="005E1B08"/>
    <w:pPr>
      <w:ind w:left="2160" w:hanging="240"/>
    </w:pPr>
    <w:rPr>
      <w:szCs w:val="21"/>
    </w:rPr>
  </w:style>
  <w:style w:type="paragraph" w:customStyle="1" w:styleId="ManualName">
    <w:name w:val="Manual Name"/>
    <w:basedOn w:val="BodyText"/>
    <w:autoRedefine/>
    <w:rsid w:val="00345F1E"/>
    <w:pPr>
      <w:spacing w:before="0" w:after="100" w:afterAutospacing="1"/>
      <w:jc w:val="center"/>
    </w:pPr>
    <w:rPr>
      <w:rFonts w:ascii="Bookman Old Style" w:hAnsi="Bookman Old Style"/>
      <w:b/>
      <w:sz w:val="28"/>
    </w:rPr>
  </w:style>
  <w:style w:type="paragraph" w:customStyle="1" w:styleId="TableNames">
    <w:name w:val="Table Names"/>
    <w:basedOn w:val="SectionHead"/>
    <w:autoRedefine/>
    <w:rsid w:val="00E00694"/>
    <w:pPr>
      <w:pageBreakBefore w:val="0"/>
      <w:pBdr>
        <w:top w:val="none" w:sz="0" w:space="0" w:color="auto"/>
        <w:bottom w:val="none" w:sz="0" w:space="0" w:color="auto"/>
      </w:pBdr>
      <w:tabs>
        <w:tab w:val="clear" w:pos="8630"/>
        <w:tab w:val="left" w:pos="4536"/>
        <w:tab w:val="right" w:pos="9027"/>
      </w:tabs>
      <w:spacing w:before="0"/>
      <w:jc w:val="center"/>
    </w:pPr>
    <w:rPr>
      <w:bCs/>
    </w:rPr>
  </w:style>
  <w:style w:type="paragraph" w:customStyle="1" w:styleId="version">
    <w:name w:val="version"/>
    <w:basedOn w:val="BodyText"/>
    <w:rsid w:val="005E1B08"/>
    <w:pPr>
      <w:spacing w:before="120" w:after="120"/>
      <w:ind w:left="1440"/>
      <w:jc w:val="center"/>
    </w:pPr>
    <w:rPr>
      <w:rFonts w:ascii="Trebuchet MS" w:hAnsi="Trebuchet MS"/>
      <w:b/>
      <w:color w:val="000000"/>
      <w:sz w:val="36"/>
    </w:rPr>
  </w:style>
  <w:style w:type="paragraph" w:customStyle="1" w:styleId="Head">
    <w:name w:val="Head"/>
    <w:basedOn w:val="Normal"/>
    <w:rsid w:val="005E1B08"/>
    <w:rPr>
      <w:rFonts w:ascii="Arial" w:hAnsi="Arial"/>
      <w:b/>
      <w:bCs/>
      <w:spacing w:val="-5"/>
      <w:sz w:val="20"/>
      <w:szCs w:val="20"/>
    </w:rPr>
  </w:style>
  <w:style w:type="paragraph" w:styleId="Title">
    <w:name w:val="Title"/>
    <w:basedOn w:val="Normal"/>
    <w:qFormat/>
    <w:rsid w:val="005E1B08"/>
    <w:pPr>
      <w:spacing w:after="1920"/>
      <w:jc w:val="center"/>
    </w:pPr>
    <w:rPr>
      <w:rFonts w:ascii="Arial Black" w:hAnsi="Arial Black" w:cs="Arial"/>
      <w:b/>
      <w:bCs/>
      <w:color w:val="808080"/>
      <w:sz w:val="48"/>
      <w:u w:val="single"/>
    </w:rPr>
  </w:style>
  <w:style w:type="paragraph" w:styleId="Subtitle">
    <w:name w:val="Subtitle"/>
    <w:basedOn w:val="Title"/>
    <w:next w:val="BodyText"/>
    <w:qFormat/>
    <w:rsid w:val="005E1B08"/>
    <w:pPr>
      <w:keepNext/>
      <w:pBdr>
        <w:bottom w:val="single" w:sz="6" w:space="14" w:color="808080"/>
      </w:pBdr>
      <w:spacing w:before="1940" w:line="200" w:lineRule="atLeast"/>
    </w:pPr>
    <w:rPr>
      <w:rFonts w:ascii="Garamond" w:hAnsi="Garamond" w:cs="Times New Roman"/>
      <w:bCs w:val="0"/>
      <w:caps/>
      <w:spacing w:val="30"/>
      <w:kern w:val="28"/>
      <w:sz w:val="18"/>
      <w:szCs w:val="20"/>
      <w:u w:val="none"/>
    </w:rPr>
  </w:style>
  <w:style w:type="character" w:styleId="FollowedHyperlink">
    <w:name w:val="FollowedHyperlink"/>
    <w:rsid w:val="00DE39F4"/>
    <w:rPr>
      <w:i/>
      <w:color w:val="800080"/>
      <w:u w:val="single"/>
    </w:rPr>
  </w:style>
  <w:style w:type="paragraph" w:customStyle="1" w:styleId="ContentList">
    <w:name w:val="Content List"/>
    <w:basedOn w:val="BodyText"/>
    <w:rsid w:val="005E1B08"/>
    <w:pPr>
      <w:tabs>
        <w:tab w:val="num" w:pos="576"/>
      </w:tabs>
      <w:ind w:left="576" w:hanging="360"/>
      <w:jc w:val="left"/>
    </w:pPr>
  </w:style>
  <w:style w:type="paragraph" w:customStyle="1" w:styleId="ChapterList">
    <w:name w:val="Chapter List"/>
    <w:basedOn w:val="BodyText2"/>
    <w:rsid w:val="00D842E1"/>
    <w:pPr>
      <w:numPr>
        <w:numId w:val="12"/>
      </w:numPr>
      <w:tabs>
        <w:tab w:val="num" w:pos="1872"/>
      </w:tabs>
    </w:pPr>
  </w:style>
  <w:style w:type="paragraph" w:customStyle="1" w:styleId="Warning">
    <w:name w:val="Warning"/>
    <w:basedOn w:val="BodyText2"/>
    <w:rsid w:val="002838A8"/>
    <w:pPr>
      <w:numPr>
        <w:numId w:val="6"/>
      </w:numPr>
      <w:pBdr>
        <w:top w:val="single" w:sz="8" w:space="1" w:color="000000"/>
        <w:bottom w:val="single" w:sz="8" w:space="1" w:color="000000"/>
      </w:pBdr>
      <w:tabs>
        <w:tab w:val="clear" w:pos="1080"/>
        <w:tab w:val="left" w:pos="1872"/>
      </w:tabs>
      <w:ind w:left="2016" w:hanging="432"/>
    </w:pPr>
    <w:rPr>
      <w:rFonts w:ascii="Arial Narrow" w:hAnsi="Arial Narrow"/>
    </w:rPr>
  </w:style>
  <w:style w:type="paragraph" w:customStyle="1" w:styleId="ProductName">
    <w:name w:val="Product Name"/>
    <w:basedOn w:val="ManualName"/>
    <w:autoRedefine/>
    <w:rsid w:val="00345F1E"/>
    <w:pPr>
      <w:spacing w:before="120" w:after="120" w:afterAutospacing="0"/>
    </w:pPr>
    <w:rPr>
      <w:rFonts w:cs="Arial"/>
      <w:bCs/>
      <w:color w:val="FF0000"/>
      <w:sz w:val="36"/>
    </w:rPr>
  </w:style>
  <w:style w:type="paragraph" w:customStyle="1" w:styleId="QMSBodyText">
    <w:name w:val="QMS Body Text"/>
    <w:basedOn w:val="Normal"/>
    <w:autoRedefine/>
    <w:rsid w:val="005E1B08"/>
    <w:pPr>
      <w:ind w:left="720"/>
      <w:jc w:val="both"/>
    </w:pPr>
    <w:rPr>
      <w:b/>
      <w:bCs/>
      <w:szCs w:val="20"/>
    </w:rPr>
  </w:style>
  <w:style w:type="paragraph" w:customStyle="1" w:styleId="QMSHead1">
    <w:name w:val="QMS Head 1"/>
    <w:basedOn w:val="Heading1"/>
    <w:next w:val="QMSBodyText"/>
    <w:autoRedefine/>
    <w:rsid w:val="005E1B08"/>
    <w:pPr>
      <w:numPr>
        <w:numId w:val="0"/>
      </w:numPr>
      <w:tabs>
        <w:tab w:val="left" w:pos="540"/>
        <w:tab w:val="left" w:pos="720"/>
        <w:tab w:val="left" w:pos="1080"/>
      </w:tabs>
      <w:spacing w:before="240"/>
      <w:ind w:left="720" w:hanging="360"/>
    </w:pPr>
    <w:rPr>
      <w:rFonts w:ascii="Arial" w:hAnsi="Arial" w:cs="Times New Roman"/>
      <w:b w:val="0"/>
      <w:bCs/>
      <w:caps/>
      <w:szCs w:val="20"/>
    </w:rPr>
  </w:style>
  <w:style w:type="paragraph" w:customStyle="1" w:styleId="QMSHead2">
    <w:name w:val="QMS Head 2"/>
    <w:basedOn w:val="Heading2"/>
    <w:next w:val="QMSBodyText"/>
    <w:autoRedefine/>
    <w:rsid w:val="005E1B08"/>
    <w:pPr>
      <w:numPr>
        <w:ilvl w:val="0"/>
        <w:numId w:val="0"/>
      </w:numPr>
      <w:tabs>
        <w:tab w:val="num" w:pos="1440"/>
      </w:tabs>
      <w:ind w:left="1440" w:hanging="360"/>
    </w:pPr>
    <w:rPr>
      <w:rFonts w:ascii="Arial" w:hAnsi="Arial"/>
      <w:b w:val="0"/>
      <w:bCs/>
      <w:iCs w:val="0"/>
      <w:spacing w:val="0"/>
      <w:szCs w:val="20"/>
    </w:rPr>
  </w:style>
  <w:style w:type="paragraph" w:customStyle="1" w:styleId="QMSHead3">
    <w:name w:val="QMS Head 3"/>
    <w:basedOn w:val="Heading3"/>
    <w:next w:val="QMSBodyText"/>
    <w:autoRedefine/>
    <w:rsid w:val="005E1B08"/>
    <w:pPr>
      <w:numPr>
        <w:ilvl w:val="0"/>
        <w:numId w:val="0"/>
      </w:numPr>
    </w:pPr>
    <w:rPr>
      <w:rFonts w:ascii="Arial" w:hAnsi="Arial"/>
      <w:iCs w:val="0"/>
      <w:caps/>
      <w:spacing w:val="0"/>
      <w:sz w:val="24"/>
      <w:szCs w:val="20"/>
    </w:rPr>
  </w:style>
  <w:style w:type="paragraph" w:customStyle="1" w:styleId="Productversion">
    <w:name w:val="Productversion"/>
    <w:basedOn w:val="version"/>
    <w:rsid w:val="005E1B08"/>
    <w:pPr>
      <w:jc w:val="right"/>
    </w:pPr>
  </w:style>
  <w:style w:type="paragraph" w:styleId="IndexHeading">
    <w:name w:val="index heading"/>
    <w:basedOn w:val="Normal"/>
    <w:next w:val="Index1"/>
    <w:rsid w:val="005E1B08"/>
    <w:pPr>
      <w:pBdr>
        <w:top w:val="single" w:sz="12" w:space="0" w:color="auto"/>
      </w:pBdr>
      <w:spacing w:before="360" w:after="240"/>
    </w:pPr>
    <w:rPr>
      <w:rFonts w:ascii="Arial Bold" w:hAnsi="Arial Bold"/>
      <w:b/>
      <w:bCs/>
      <w:i/>
      <w:iCs/>
      <w:szCs w:val="31"/>
    </w:rPr>
  </w:style>
  <w:style w:type="paragraph" w:customStyle="1" w:styleId="Path">
    <w:name w:val="Path"/>
    <w:basedOn w:val="BodyText2"/>
    <w:rsid w:val="00E931C3"/>
    <w:pPr>
      <w:numPr>
        <w:numId w:val="14"/>
      </w:numPr>
      <w:pBdr>
        <w:top w:val="single" w:sz="4" w:space="1" w:color="FFFFFF"/>
        <w:left w:val="single" w:sz="4" w:space="4" w:color="FFFFFF"/>
        <w:bottom w:val="single" w:sz="4" w:space="1" w:color="FFFFFF"/>
      </w:pBdr>
      <w:shd w:val="clear" w:color="auto" w:fill="5B9BD5" w:themeFill="accent1"/>
    </w:pPr>
    <w:rPr>
      <w:b/>
      <w:bCs/>
      <w:color w:val="FFFFFF"/>
    </w:rPr>
  </w:style>
  <w:style w:type="paragraph" w:customStyle="1" w:styleId="TitleCover">
    <w:name w:val="Title Cover"/>
    <w:basedOn w:val="Normal"/>
    <w:next w:val="Normal"/>
    <w:rsid w:val="005E1B08"/>
    <w:pPr>
      <w:pBdr>
        <w:top w:val="single" w:sz="6" w:space="31" w:color="FFFFFF"/>
        <w:left w:val="single" w:sz="6" w:space="31" w:color="FFFFFF"/>
        <w:bottom w:val="single" w:sz="6" w:space="31" w:color="FFFFFF"/>
        <w:right w:val="single" w:sz="6" w:space="31" w:color="FFFFFF"/>
      </w:pBdr>
      <w:shd w:val="pct10" w:color="auto" w:fill="auto"/>
      <w:ind w:left="601" w:right="601"/>
    </w:pPr>
    <w:rPr>
      <w:rFonts w:ascii="Arial Black" w:hAnsi="Arial Black"/>
      <w:spacing w:val="-70"/>
      <w:kern w:val="28"/>
      <w:sz w:val="80"/>
      <w:szCs w:val="20"/>
    </w:rPr>
  </w:style>
  <w:style w:type="paragraph" w:customStyle="1" w:styleId="command">
    <w:name w:val="command"/>
    <w:basedOn w:val="Normal"/>
    <w:rsid w:val="005E1B08"/>
    <w:pPr>
      <w:ind w:left="2592"/>
    </w:pPr>
    <w:rPr>
      <w:rFonts w:ascii="Courier New" w:hAnsi="Courier New"/>
      <w:b/>
      <w:sz w:val="20"/>
    </w:rPr>
  </w:style>
  <w:style w:type="paragraph" w:customStyle="1" w:styleId="Heading">
    <w:name w:val="Heading"/>
    <w:basedOn w:val="BodyText2"/>
    <w:next w:val="BodyText2"/>
    <w:autoRedefine/>
    <w:rsid w:val="00226231"/>
    <w:pPr>
      <w:numPr>
        <w:numId w:val="17"/>
      </w:numPr>
      <w:spacing w:before="120"/>
    </w:pPr>
    <w:rPr>
      <w:rFonts w:ascii="Arial Narrow" w:hAnsi="Arial Narrow" w:cs="Tahoma"/>
      <w:b/>
      <w:sz w:val="26"/>
      <w:u w:val="single"/>
    </w:rPr>
  </w:style>
  <w:style w:type="paragraph" w:customStyle="1" w:styleId="tablecontents">
    <w:name w:val="table_contents"/>
    <w:basedOn w:val="Normal"/>
    <w:rsid w:val="005E1B08"/>
    <w:rPr>
      <w:rFonts w:ascii="Arial" w:hAnsi="Arial"/>
      <w:sz w:val="22"/>
      <w:szCs w:val="20"/>
      <w:lang w:val="en-GB"/>
    </w:rPr>
  </w:style>
  <w:style w:type="paragraph" w:customStyle="1" w:styleId="Bodytextforrestriction">
    <w:name w:val="Body text for restriction"/>
    <w:basedOn w:val="Normal"/>
    <w:next w:val="Normal"/>
    <w:rsid w:val="005E1B08"/>
    <w:pPr>
      <w:spacing w:line="360" w:lineRule="auto"/>
    </w:pPr>
    <w:rPr>
      <w:rFonts w:ascii="Arial" w:hAnsi="Arial"/>
      <w:sz w:val="18"/>
    </w:rPr>
  </w:style>
  <w:style w:type="paragraph" w:customStyle="1" w:styleId="TableHeader">
    <w:name w:val="Table Header"/>
    <w:basedOn w:val="Normal"/>
    <w:rsid w:val="005E1B08"/>
    <w:pPr>
      <w:spacing w:before="60"/>
      <w:jc w:val="center"/>
    </w:pPr>
    <w:rPr>
      <w:rFonts w:ascii="Arial" w:hAnsi="Arial"/>
      <w:b/>
      <w:spacing w:val="-5"/>
      <w:sz w:val="22"/>
      <w:szCs w:val="20"/>
    </w:rPr>
  </w:style>
  <w:style w:type="paragraph" w:styleId="BodyText20">
    <w:name w:val="Body Text 2"/>
    <w:basedOn w:val="Normal"/>
    <w:rsid w:val="005E1B08"/>
    <w:rPr>
      <w:rFonts w:ascii="Arial Narrow" w:hAnsi="Arial Narrow"/>
      <w:b/>
      <w:bCs/>
      <w:color w:val="FFFFFF"/>
    </w:rPr>
  </w:style>
  <w:style w:type="paragraph" w:styleId="BodyTextIndent2">
    <w:name w:val="Body Text Indent 2"/>
    <w:aliases w:val="Body Text Indent 2 Char"/>
    <w:basedOn w:val="Normal"/>
    <w:rsid w:val="005E1B08"/>
    <w:pPr>
      <w:spacing w:before="120" w:after="120" w:line="480" w:lineRule="auto"/>
      <w:ind w:left="360"/>
    </w:pPr>
    <w:rPr>
      <w:rFonts w:ascii="Arial" w:hAnsi="Arial"/>
      <w:sz w:val="18"/>
    </w:rPr>
  </w:style>
  <w:style w:type="paragraph" w:styleId="TableofAuthorities">
    <w:name w:val="table of authorities"/>
    <w:basedOn w:val="Normal"/>
    <w:next w:val="Normal"/>
    <w:rsid w:val="005E1B08"/>
    <w:pPr>
      <w:spacing w:before="120" w:after="120"/>
      <w:jc w:val="center"/>
    </w:pPr>
    <w:rPr>
      <w:rFonts w:ascii="Arial" w:hAnsi="Arial" w:cs="Arial"/>
      <w:b/>
      <w:sz w:val="16"/>
      <w:szCs w:val="14"/>
    </w:rPr>
  </w:style>
  <w:style w:type="paragraph" w:styleId="Signature">
    <w:name w:val="Signature"/>
    <w:basedOn w:val="Normal"/>
    <w:rsid w:val="005E1B08"/>
    <w:pPr>
      <w:spacing w:before="60" w:after="60"/>
      <w:jc w:val="right"/>
    </w:pPr>
    <w:rPr>
      <w:rFonts w:ascii="Arial" w:hAnsi="Arial" w:cs="Arial"/>
      <w:bCs/>
      <w:i/>
      <w:sz w:val="15"/>
      <w:szCs w:val="16"/>
    </w:rPr>
  </w:style>
  <w:style w:type="paragraph" w:styleId="CommentText">
    <w:name w:val="annotation text"/>
    <w:basedOn w:val="Normal"/>
    <w:link w:val="CommentTextChar"/>
    <w:rsid w:val="005E1B08"/>
    <w:pPr>
      <w:jc w:val="both"/>
    </w:pPr>
    <w:rPr>
      <w:rFonts w:ascii="Arial" w:hAnsi="Arial" w:cs="Arial"/>
      <w:sz w:val="20"/>
      <w:szCs w:val="20"/>
    </w:rPr>
  </w:style>
  <w:style w:type="character" w:customStyle="1" w:styleId="CommentTextChar">
    <w:name w:val="Comment Text Char"/>
    <w:link w:val="CommentText"/>
    <w:rsid w:val="00F62BAE"/>
    <w:rPr>
      <w:rFonts w:ascii="Arial" w:hAnsi="Arial" w:cs="Arial"/>
    </w:rPr>
  </w:style>
  <w:style w:type="character" w:styleId="CommentReference">
    <w:name w:val="annotation reference"/>
    <w:rsid w:val="005E1B08"/>
    <w:rPr>
      <w:sz w:val="16"/>
      <w:szCs w:val="16"/>
    </w:rPr>
  </w:style>
  <w:style w:type="paragraph" w:customStyle="1" w:styleId="bodytextlistbullet2">
    <w:name w:val="body text list bullet 2"/>
    <w:basedOn w:val="ListBullet2"/>
    <w:rsid w:val="00717B04"/>
    <w:pPr>
      <w:numPr>
        <w:numId w:val="0"/>
      </w:numPr>
      <w:tabs>
        <w:tab w:val="left" w:pos="1440"/>
      </w:tabs>
      <w:ind w:left="1440"/>
    </w:pPr>
  </w:style>
  <w:style w:type="paragraph" w:styleId="TOAHeading">
    <w:name w:val="toa heading"/>
    <w:basedOn w:val="Normal"/>
    <w:next w:val="Normal"/>
    <w:rsid w:val="005E1B08"/>
    <w:pPr>
      <w:spacing w:before="120"/>
    </w:pPr>
    <w:rPr>
      <w:rFonts w:ascii="Arial" w:hAnsi="Arial" w:cs="Arial"/>
      <w:b/>
      <w:bCs/>
    </w:rPr>
  </w:style>
  <w:style w:type="paragraph" w:customStyle="1" w:styleId="bodytextlistbullet3">
    <w:name w:val="body text list bullet 3"/>
    <w:basedOn w:val="ListBullet3"/>
    <w:rsid w:val="00BA5F67"/>
    <w:pPr>
      <w:numPr>
        <w:numId w:val="0"/>
      </w:numPr>
      <w:tabs>
        <w:tab w:val="left" w:pos="2232"/>
      </w:tabs>
      <w:ind w:left="2160"/>
    </w:pPr>
  </w:style>
  <w:style w:type="paragraph" w:customStyle="1" w:styleId="bodytextlistbullet1">
    <w:name w:val="body text list bullet1"/>
    <w:basedOn w:val="BodyText2"/>
    <w:rsid w:val="005E1B08"/>
    <w:pPr>
      <w:tabs>
        <w:tab w:val="num" w:pos="0"/>
        <w:tab w:val="left" w:pos="1008"/>
      </w:tabs>
      <w:ind w:left="980"/>
    </w:pPr>
  </w:style>
  <w:style w:type="paragraph" w:customStyle="1" w:styleId="Reference">
    <w:name w:val="Reference"/>
    <w:basedOn w:val="ManualName"/>
    <w:rsid w:val="005E1B08"/>
    <w:pPr>
      <w:ind w:left="864" w:hanging="864"/>
    </w:pPr>
    <w:rPr>
      <w:rFonts w:ascii="Arial" w:hAnsi="Arial"/>
      <w:b w:val="0"/>
      <w:sz w:val="16"/>
    </w:rPr>
  </w:style>
  <w:style w:type="paragraph" w:styleId="BalloonText">
    <w:name w:val="Balloon Text"/>
    <w:basedOn w:val="Normal"/>
    <w:link w:val="BalloonTextChar"/>
    <w:uiPriority w:val="99"/>
    <w:rsid w:val="003D3FD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sid w:val="00F62BAE"/>
    <w:rPr>
      <w:rFonts w:ascii="Tahoma" w:hAnsi="Tahoma" w:cs="Tahoma"/>
      <w:sz w:val="16"/>
      <w:szCs w:val="16"/>
    </w:rPr>
  </w:style>
  <w:style w:type="paragraph" w:styleId="DocumentMap">
    <w:name w:val="Document Map"/>
    <w:basedOn w:val="Normal"/>
    <w:link w:val="DocumentMapChar"/>
    <w:uiPriority w:val="99"/>
    <w:rsid w:val="004D258D"/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link w:val="DocumentMap"/>
    <w:uiPriority w:val="99"/>
    <w:rsid w:val="00F27F68"/>
    <w:rPr>
      <w:rFonts w:ascii="Tahoma" w:hAnsi="Tahoma" w:cs="Tahoma"/>
      <w:sz w:val="16"/>
      <w:szCs w:val="16"/>
      <w:lang w:val="en-US" w:eastAsia="en-US"/>
    </w:rPr>
  </w:style>
  <w:style w:type="paragraph" w:styleId="ListNumber">
    <w:name w:val="List Number"/>
    <w:basedOn w:val="Normal"/>
    <w:uiPriority w:val="99"/>
    <w:rsid w:val="00C35628"/>
    <w:pPr>
      <w:tabs>
        <w:tab w:val="num" w:pos="360"/>
      </w:tabs>
      <w:ind w:left="360" w:hanging="360"/>
      <w:contextualSpacing/>
    </w:pPr>
  </w:style>
  <w:style w:type="paragraph" w:styleId="ListNumber2">
    <w:name w:val="List Number 2"/>
    <w:basedOn w:val="Normal"/>
    <w:uiPriority w:val="99"/>
    <w:rsid w:val="00C35628"/>
    <w:pPr>
      <w:numPr>
        <w:numId w:val="5"/>
      </w:numPr>
      <w:contextualSpacing/>
    </w:pPr>
  </w:style>
  <w:style w:type="paragraph" w:styleId="ListNumber3">
    <w:name w:val="List Number 3"/>
    <w:basedOn w:val="Normal"/>
    <w:uiPriority w:val="99"/>
    <w:rsid w:val="00C35628"/>
    <w:pPr>
      <w:numPr>
        <w:numId w:val="1"/>
      </w:numPr>
      <w:contextualSpacing/>
    </w:pPr>
  </w:style>
  <w:style w:type="paragraph" w:customStyle="1" w:styleId="Number1">
    <w:name w:val="Number1"/>
    <w:basedOn w:val="BodyText2"/>
    <w:autoRedefine/>
    <w:qFormat/>
    <w:rsid w:val="00A651BB"/>
    <w:pPr>
      <w:numPr>
        <w:numId w:val="18"/>
      </w:numPr>
    </w:pPr>
  </w:style>
  <w:style w:type="paragraph" w:customStyle="1" w:styleId="Number2">
    <w:name w:val="Number2"/>
    <w:basedOn w:val="Number1"/>
    <w:qFormat/>
    <w:rsid w:val="00960C74"/>
    <w:pPr>
      <w:numPr>
        <w:ilvl w:val="2"/>
      </w:numPr>
      <w:tabs>
        <w:tab w:val="num" w:pos="360"/>
      </w:tabs>
      <w:ind w:left="993" w:hanging="360"/>
    </w:pPr>
  </w:style>
  <w:style w:type="paragraph" w:customStyle="1" w:styleId="Number3">
    <w:name w:val="Number3"/>
    <w:basedOn w:val="Number2"/>
    <w:qFormat/>
    <w:rsid w:val="004B2EF5"/>
    <w:pPr>
      <w:numPr>
        <w:ilvl w:val="3"/>
      </w:numPr>
      <w:tabs>
        <w:tab w:val="num" w:pos="360"/>
      </w:tabs>
      <w:ind w:left="993"/>
    </w:pPr>
  </w:style>
  <w:style w:type="character" w:customStyle="1" w:styleId="TableColumnLabelsChar">
    <w:name w:val="Table Column Labels Char"/>
    <w:link w:val="TableColumnLabels"/>
    <w:rsid w:val="00AA010B"/>
    <w:rPr>
      <w:rFonts w:ascii="Arial Unicode MS" w:eastAsia="Arial Unicode MS" w:hAnsi="Arial Unicode MS"/>
      <w:b/>
      <w:bCs/>
      <w:color w:val="FFFFFF"/>
      <w:szCs w:val="24"/>
      <w:lang w:val="en-US" w:eastAsia="en-US"/>
    </w:rPr>
  </w:style>
  <w:style w:type="character" w:customStyle="1" w:styleId="NoteHeadingChar">
    <w:name w:val="Note Heading Char"/>
    <w:link w:val="NoteHeading"/>
    <w:rsid w:val="00CF715D"/>
    <w:rPr>
      <w:rFonts w:ascii="Arial" w:eastAsia="Arial Unicode MS" w:hAnsi="Arial"/>
      <w:bCs/>
      <w:szCs w:val="24"/>
      <w:lang w:val="en-US" w:eastAsia="en-US"/>
    </w:rPr>
  </w:style>
  <w:style w:type="character" w:customStyle="1" w:styleId="HeaderChar">
    <w:name w:val="Header Char"/>
    <w:aliases w:val="index Char,ho Char,header odd Char,page-header Char,ph Char"/>
    <w:link w:val="Header"/>
    <w:rsid w:val="00F27F68"/>
    <w:rPr>
      <w:rFonts w:ascii="Tahoma" w:hAnsi="Tahoma"/>
      <w:b/>
      <w:szCs w:val="24"/>
      <w:lang w:val="en-US" w:eastAsia="en-US"/>
    </w:rPr>
  </w:style>
  <w:style w:type="paragraph" w:customStyle="1" w:styleId="Example">
    <w:name w:val="Example"/>
    <w:basedOn w:val="Header"/>
    <w:qFormat/>
    <w:rsid w:val="00550590"/>
    <w:pPr>
      <w:shd w:val="clear" w:color="auto" w:fill="F2F2F2"/>
    </w:pPr>
    <w:rPr>
      <w:rFonts w:ascii="Courier New" w:eastAsia="Calibri" w:hAnsi="Courier New" w:cs="Courier New"/>
      <w:b w:val="0"/>
    </w:rPr>
  </w:style>
  <w:style w:type="character" w:customStyle="1" w:styleId="TablecontentChar">
    <w:name w:val="Table content Char"/>
    <w:link w:val="Tablecontent"/>
    <w:rsid w:val="00E26EE8"/>
    <w:rPr>
      <w:rFonts w:ascii="Arial Unicode MS" w:eastAsia="Arial Unicode MS" w:hAnsi="Arial Unicode MS"/>
      <w:sz w:val="18"/>
      <w:szCs w:val="24"/>
      <w:lang w:val="en-US" w:eastAsia="en-US"/>
    </w:rPr>
  </w:style>
  <w:style w:type="paragraph" w:customStyle="1" w:styleId="SampleOutput">
    <w:name w:val="Sample Output"/>
    <w:basedOn w:val="Code"/>
    <w:qFormat/>
    <w:rsid w:val="00F46E54"/>
    <w:pPr>
      <w:shd w:val="clear" w:color="auto" w:fill="F2F2F2"/>
      <w:ind w:left="353"/>
      <w:jc w:val="left"/>
    </w:pPr>
  </w:style>
  <w:style w:type="paragraph" w:styleId="ListBullet">
    <w:name w:val="List Bullet"/>
    <w:basedOn w:val="Normal"/>
    <w:uiPriority w:val="99"/>
    <w:rsid w:val="007328C2"/>
    <w:pPr>
      <w:numPr>
        <w:numId w:val="7"/>
      </w:numPr>
      <w:contextualSpacing/>
    </w:pPr>
  </w:style>
  <w:style w:type="paragraph" w:customStyle="1" w:styleId="TableListBullet2">
    <w:name w:val="Table List Bullet 2"/>
    <w:basedOn w:val="TableListBullet1"/>
    <w:rsid w:val="00290DA1"/>
    <w:pPr>
      <w:tabs>
        <w:tab w:val="left" w:pos="360"/>
      </w:tabs>
      <w:ind w:left="720"/>
    </w:pPr>
    <w:rPr>
      <w:rFonts w:eastAsia="Arial"/>
    </w:rPr>
  </w:style>
  <w:style w:type="paragraph" w:customStyle="1" w:styleId="Prerequisites">
    <w:name w:val="Prerequisites"/>
    <w:basedOn w:val="ListBullet1"/>
    <w:qFormat/>
    <w:rsid w:val="00170F14"/>
    <w:pPr>
      <w:numPr>
        <w:numId w:val="13"/>
      </w:numPr>
      <w:spacing w:after="0"/>
    </w:pPr>
  </w:style>
  <w:style w:type="paragraph" w:customStyle="1" w:styleId="ChapterName">
    <w:name w:val="Chapter Name"/>
    <w:basedOn w:val="Normal"/>
    <w:next w:val="BodyText"/>
    <w:autoRedefine/>
    <w:rsid w:val="0008069D"/>
    <w:pPr>
      <w:pBdr>
        <w:bottom w:val="single" w:sz="12" w:space="1" w:color="E31837"/>
      </w:pBdr>
      <w:spacing w:before="240" w:after="240"/>
    </w:pPr>
    <w:rPr>
      <w:rFonts w:ascii="Arial Narrow" w:hAnsi="Arial Narrow"/>
      <w:b/>
      <w:color w:val="6D6E71"/>
      <w:spacing w:val="38"/>
      <w:position w:val="6"/>
      <w:sz w:val="44"/>
    </w:rPr>
  </w:style>
  <w:style w:type="paragraph" w:styleId="TOCHeading">
    <w:name w:val="TOC Heading"/>
    <w:basedOn w:val="Heading1"/>
    <w:next w:val="Normal"/>
    <w:uiPriority w:val="39"/>
    <w:qFormat/>
    <w:rsid w:val="0008069D"/>
    <w:pPr>
      <w:keepLines/>
      <w:numPr>
        <w:numId w:val="0"/>
      </w:numPr>
      <w:spacing w:before="480" w:line="276" w:lineRule="auto"/>
      <w:outlineLvl w:val="9"/>
    </w:pPr>
    <w:rPr>
      <w:rFonts w:ascii="Cambria" w:hAnsi="Cambria" w:cs="Times New Roman"/>
      <w:color w:val="365F91"/>
      <w:spacing w:val="0"/>
      <w:kern w:val="0"/>
      <w:position w:val="0"/>
      <w:sz w:val="28"/>
      <w:szCs w:val="28"/>
    </w:rPr>
  </w:style>
  <w:style w:type="character" w:customStyle="1" w:styleId="FooterChar">
    <w:name w:val="Footer Char"/>
    <w:link w:val="Footer"/>
    <w:uiPriority w:val="99"/>
    <w:rsid w:val="00F27F68"/>
    <w:rPr>
      <w:rFonts w:ascii="Tahoma" w:hAnsi="Tahoma"/>
      <w:b/>
      <w:szCs w:val="24"/>
      <w:lang w:val="en-US" w:eastAsia="en-US"/>
    </w:rPr>
  </w:style>
  <w:style w:type="paragraph" w:styleId="ListParagraph">
    <w:name w:val="List Paragraph"/>
    <w:basedOn w:val="Normal"/>
    <w:uiPriority w:val="34"/>
    <w:qFormat/>
    <w:rsid w:val="002B6699"/>
    <w:pPr>
      <w:ind w:left="720"/>
      <w:contextualSpacing/>
    </w:pPr>
  </w:style>
  <w:style w:type="paragraph" w:styleId="CommentSubject">
    <w:name w:val="annotation subject"/>
    <w:basedOn w:val="CommentText"/>
    <w:next w:val="CommentText"/>
    <w:link w:val="CommentSubjectChar"/>
    <w:uiPriority w:val="99"/>
    <w:rsid w:val="00E1746C"/>
    <w:pPr>
      <w:jc w:val="left"/>
    </w:pPr>
    <w:rPr>
      <w:rFonts w:ascii="Times New Roman" w:hAnsi="Times New Roman" w:cs="Times New Roman"/>
      <w:b/>
      <w:bCs/>
    </w:rPr>
  </w:style>
  <w:style w:type="character" w:customStyle="1" w:styleId="CommentSubjectChar">
    <w:name w:val="Comment Subject Char"/>
    <w:link w:val="CommentSubject"/>
    <w:uiPriority w:val="99"/>
    <w:rsid w:val="00E1746C"/>
    <w:rPr>
      <w:rFonts w:ascii="Arial" w:hAnsi="Arial" w:cs="Arial"/>
      <w:b/>
      <w:bCs/>
      <w:lang w:val="en-US" w:eastAsia="en-US"/>
    </w:rPr>
  </w:style>
  <w:style w:type="paragraph" w:styleId="Revision">
    <w:name w:val="Revision"/>
    <w:hidden/>
    <w:uiPriority w:val="99"/>
    <w:semiHidden/>
    <w:rsid w:val="00E1746C"/>
    <w:rPr>
      <w:sz w:val="24"/>
      <w:szCs w:val="24"/>
      <w:lang w:val="en-US" w:eastAsia="en-US"/>
    </w:rPr>
  </w:style>
  <w:style w:type="table" w:styleId="TableGrid">
    <w:name w:val="Table Grid"/>
    <w:basedOn w:val="TableNormal"/>
    <w:uiPriority w:val="59"/>
    <w:rsid w:val="002F42E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lainText">
    <w:name w:val="Plain Text"/>
    <w:basedOn w:val="Normal"/>
    <w:link w:val="PlainTextChar"/>
    <w:uiPriority w:val="99"/>
    <w:unhideWhenUsed/>
    <w:rsid w:val="00B35401"/>
    <w:rPr>
      <w:rFonts w:ascii="Consolas" w:eastAsia="Calibri" w:hAnsi="Consolas" w:cs="Consolas"/>
      <w:sz w:val="21"/>
      <w:szCs w:val="21"/>
      <w:lang w:val="en-IN"/>
    </w:rPr>
  </w:style>
  <w:style w:type="character" w:customStyle="1" w:styleId="PlainTextChar">
    <w:name w:val="Plain Text Char"/>
    <w:link w:val="PlainText"/>
    <w:uiPriority w:val="99"/>
    <w:rsid w:val="00B35401"/>
    <w:rPr>
      <w:rFonts w:ascii="Consolas" w:eastAsia="Calibri" w:hAnsi="Consolas" w:cs="Consolas"/>
      <w:sz w:val="21"/>
      <w:szCs w:val="21"/>
      <w:lang w:eastAsia="en-US"/>
    </w:rPr>
  </w:style>
  <w:style w:type="character" w:styleId="PlaceholderText">
    <w:name w:val="Placeholder Text"/>
    <w:uiPriority w:val="99"/>
    <w:rsid w:val="002A4B3F"/>
    <w:rPr>
      <w:color w:val="808080"/>
    </w:rPr>
  </w:style>
  <w:style w:type="paragraph" w:styleId="List">
    <w:name w:val="List"/>
    <w:basedOn w:val="Normal"/>
    <w:uiPriority w:val="99"/>
    <w:rsid w:val="00DF1774"/>
    <w:pPr>
      <w:ind w:left="283" w:hanging="283"/>
      <w:contextualSpacing/>
    </w:pPr>
  </w:style>
  <w:style w:type="paragraph" w:customStyle="1" w:styleId="Promotionmanagement">
    <w:name w:val="Promotion management"/>
    <w:basedOn w:val="BodyText2"/>
    <w:qFormat/>
    <w:rsid w:val="00753972"/>
    <w:pPr>
      <w:numPr>
        <w:numId w:val="16"/>
      </w:numPr>
    </w:pPr>
  </w:style>
  <w:style w:type="paragraph" w:customStyle="1" w:styleId="Uploadproduct">
    <w:name w:val="Upload product"/>
    <w:basedOn w:val="Number1"/>
    <w:qFormat/>
    <w:rsid w:val="006B29F5"/>
  </w:style>
  <w:style w:type="paragraph" w:styleId="NoSpacing">
    <w:name w:val="No Spacing"/>
    <w:link w:val="NoSpacingChar"/>
    <w:uiPriority w:val="1"/>
    <w:qFormat/>
    <w:rsid w:val="0075242E"/>
    <w:rPr>
      <w:rFonts w:ascii="Calibri" w:hAnsi="Calibri"/>
      <w:sz w:val="22"/>
      <w:szCs w:val="22"/>
      <w:lang w:val="en-US" w:eastAsia="en-US"/>
    </w:rPr>
  </w:style>
  <w:style w:type="character" w:customStyle="1" w:styleId="NoSpacingChar">
    <w:name w:val="No Spacing Char"/>
    <w:link w:val="NoSpacing"/>
    <w:uiPriority w:val="1"/>
    <w:rsid w:val="0075242E"/>
    <w:rPr>
      <w:rFonts w:ascii="Calibri" w:eastAsia="Times New Roman" w:hAnsi="Calibri" w:cs="Times New Roman"/>
      <w:sz w:val="22"/>
      <w:szCs w:val="22"/>
      <w:lang w:val="en-US" w:eastAsia="en-US"/>
    </w:rPr>
  </w:style>
  <w:style w:type="paragraph" w:customStyle="1" w:styleId="Taxbase">
    <w:name w:val="Tax base"/>
    <w:basedOn w:val="ListBullet1"/>
    <w:qFormat/>
    <w:rsid w:val="00351F61"/>
  </w:style>
  <w:style w:type="paragraph" w:customStyle="1" w:styleId="MasterData">
    <w:name w:val="Master Data"/>
    <w:basedOn w:val="BodyText2"/>
    <w:qFormat/>
    <w:rsid w:val="00917DDC"/>
    <w:pPr>
      <w:tabs>
        <w:tab w:val="num" w:pos="0"/>
      </w:tabs>
    </w:pPr>
  </w:style>
  <w:style w:type="paragraph" w:customStyle="1" w:styleId="Importcsv">
    <w:name w:val="Import csv"/>
    <w:basedOn w:val="Heading1"/>
    <w:qFormat/>
    <w:rsid w:val="0035179B"/>
  </w:style>
  <w:style w:type="paragraph" w:customStyle="1" w:styleId="Productdiscountmanagement">
    <w:name w:val="Product discount management"/>
    <w:basedOn w:val="TOC1"/>
    <w:qFormat/>
    <w:rsid w:val="00973F32"/>
    <w:pPr>
      <w:tabs>
        <w:tab w:val="left" w:pos="720"/>
        <w:tab w:val="right" w:leader="dot" w:pos="9017"/>
      </w:tabs>
    </w:pPr>
    <w:rPr>
      <w:noProof/>
    </w:rPr>
  </w:style>
  <w:style w:type="paragraph" w:styleId="BodyTextFirstIndent">
    <w:name w:val="Body Text First Indent"/>
    <w:basedOn w:val="BodyText"/>
    <w:link w:val="BodyTextFirstIndentChar"/>
    <w:uiPriority w:val="99"/>
    <w:rsid w:val="003F30FA"/>
    <w:pPr>
      <w:spacing w:before="0" w:after="0"/>
      <w:ind w:firstLine="360"/>
      <w:jc w:val="left"/>
    </w:pPr>
    <w:rPr>
      <w:rFonts w:ascii="Times New Roman" w:hAnsi="Times New Roman"/>
      <w:sz w:val="24"/>
    </w:rPr>
  </w:style>
  <w:style w:type="character" w:customStyle="1" w:styleId="BodyTextFirstIndentChar">
    <w:name w:val="Body Text First Indent Char"/>
    <w:link w:val="BodyTextFirstIndent"/>
    <w:uiPriority w:val="99"/>
    <w:rsid w:val="003F30FA"/>
    <w:rPr>
      <w:rFonts w:ascii="Arial" w:hAnsi="Arial"/>
      <w:sz w:val="24"/>
      <w:szCs w:val="24"/>
      <w:lang w:val="en-US" w:eastAsia="en-US"/>
    </w:rPr>
  </w:style>
  <w:style w:type="character" w:customStyle="1" w:styleId="Heading2Char">
    <w:name w:val="Heading 2 Char"/>
    <w:link w:val="Heading2"/>
    <w:rsid w:val="00CD5889"/>
    <w:rPr>
      <w:rFonts w:ascii="Arial Bold" w:eastAsia="Arial Unicode MS" w:hAnsi="Arial Bold" w:cstheme="minorHAnsi"/>
      <w:b/>
      <w:iCs/>
      <w:spacing w:val="20"/>
      <w:kern w:val="32"/>
      <w:position w:val="6"/>
      <w:sz w:val="28"/>
      <w:szCs w:val="28"/>
      <w:lang w:val="en-US" w:eastAsia="en-US"/>
    </w:rPr>
  </w:style>
  <w:style w:type="table" w:customStyle="1" w:styleId="TableGrid1">
    <w:name w:val="Table Grid1"/>
    <w:basedOn w:val="TableNormal"/>
    <w:next w:val="TableGrid"/>
    <w:uiPriority w:val="59"/>
    <w:rsid w:val="00B30A0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basedOn w:val="Normal"/>
    <w:rsid w:val="009007D8"/>
    <w:pPr>
      <w:autoSpaceDE w:val="0"/>
      <w:autoSpaceDN w:val="0"/>
    </w:pPr>
    <w:rPr>
      <w:rFonts w:ascii="Arial Unicode MS" w:eastAsia="Arial Unicode MS" w:hAnsi="Arial Unicode MS" w:cs="Arial Unicode MS"/>
      <w:color w:val="000000"/>
    </w:rPr>
  </w:style>
  <w:style w:type="character" w:styleId="IntenseReference">
    <w:name w:val="Intense Reference"/>
    <w:basedOn w:val="DefaultParagraphFont"/>
    <w:uiPriority w:val="32"/>
    <w:qFormat/>
    <w:rsid w:val="005022A6"/>
    <w:rPr>
      <w:b/>
      <w:bCs/>
      <w:smallCaps/>
      <w:color w:val="5B9BD5" w:themeColor="accent1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932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7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4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28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66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9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35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47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91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90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62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83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5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81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95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0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74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76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02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13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39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58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55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8.gif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header" Target="header6.xml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2" Type="http://schemas.openxmlformats.org/officeDocument/2006/relationships/customXml" Target="../customXml/item2.xml"/><Relationship Id="rId16" Type="http://schemas.openxmlformats.org/officeDocument/2006/relationships/footer" Target="footer4.xml"/><Relationship Id="rId29" Type="http://schemas.openxmlformats.org/officeDocument/2006/relationships/image" Target="media/image19.png"/><Relationship Id="rId11" Type="http://schemas.openxmlformats.org/officeDocument/2006/relationships/footer" Target="footer1.xml"/><Relationship Id="rId24" Type="http://schemas.openxmlformats.org/officeDocument/2006/relationships/image" Target="media/image14.gif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hyperlink" Target="https://imeidb.gsma.com/services/rest/GetHandSetDetails" TargetMode="External"/><Relationship Id="rId79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51.png"/><Relationship Id="rId10" Type="http://schemas.openxmlformats.org/officeDocument/2006/relationships/header" Target="header2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hyperlink" Target="http://13.127.239.247/downloads" TargetMode="External"/><Relationship Id="rId78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footer" Target="footer5.xml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3" Type="http://schemas.openxmlformats.org/officeDocument/2006/relationships/numbering" Target="numbering.xml"/><Relationship Id="rId12" Type="http://schemas.openxmlformats.org/officeDocument/2006/relationships/footer" Target="footer2.xml"/><Relationship Id="rId17" Type="http://schemas.openxmlformats.org/officeDocument/2006/relationships/image" Target="media/image7.gif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header" Target="header5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eader" Target="header4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6.jpeg"/><Relationship Id="rId1" Type="http://schemas.openxmlformats.org/officeDocument/2006/relationships/image" Target="media/image5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63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6.jpe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shu.saini\AppData\Roaming\Microsoft\Templates\User%20Manual%20Template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Enterprise Mobility Solutions for Sales &amp; Distribution Channels Empowering 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B1D718F-789C-45DE-BDAF-AE6DFAD889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User Manual Template</Template>
  <TotalTime>183</TotalTime>
  <Pages>61</Pages>
  <Words>8252</Words>
  <Characters>47043</Characters>
  <Application>Microsoft Office Word</Application>
  <DocSecurity>0</DocSecurity>
  <Lines>392</Lines>
  <Paragraphs>110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eSetup &amp; Configuration Manual</vt:lpstr>
    </vt:vector>
  </TitlesOfParts>
  <Company>comviva</Company>
  <LinksUpToDate>false</LinksUpToDate>
  <CharactersWithSpaces>55185</CharactersWithSpaces>
  <SharedDoc>false</SharedDoc>
  <HLinks>
    <vt:vector size="234" baseType="variant">
      <vt:variant>
        <vt:i4>2424882</vt:i4>
      </vt:variant>
      <vt:variant>
        <vt:i4>207</vt:i4>
      </vt:variant>
      <vt:variant>
        <vt:i4>0</vt:i4>
      </vt:variant>
      <vt:variant>
        <vt:i4>5</vt:i4>
      </vt:variant>
      <vt:variant>
        <vt:lpwstr/>
      </vt:variant>
      <vt:variant>
        <vt:lpwstr>_User_Operations</vt:lpwstr>
      </vt:variant>
      <vt:variant>
        <vt:i4>7274594</vt:i4>
      </vt:variant>
      <vt:variant>
        <vt:i4>204</vt:i4>
      </vt:variant>
      <vt:variant>
        <vt:i4>0</vt:i4>
      </vt:variant>
      <vt:variant>
        <vt:i4>5</vt:i4>
      </vt:variant>
      <vt:variant>
        <vt:lpwstr/>
      </vt:variant>
      <vt:variant>
        <vt:lpwstr>_Application_Access</vt:lpwstr>
      </vt:variant>
      <vt:variant>
        <vt:i4>1638450</vt:i4>
      </vt:variant>
      <vt:variant>
        <vt:i4>201</vt:i4>
      </vt:variant>
      <vt:variant>
        <vt:i4>0</vt:i4>
      </vt:variant>
      <vt:variant>
        <vt:i4>5</vt:i4>
      </vt:variant>
      <vt:variant>
        <vt:lpwstr/>
      </vt:variant>
      <vt:variant>
        <vt:lpwstr>_Overview</vt:lpwstr>
      </vt:variant>
      <vt:variant>
        <vt:i4>7077968</vt:i4>
      </vt:variant>
      <vt:variant>
        <vt:i4>198</vt:i4>
      </vt:variant>
      <vt:variant>
        <vt:i4>0</vt:i4>
      </vt:variant>
      <vt:variant>
        <vt:i4>5</vt:i4>
      </vt:variant>
      <vt:variant>
        <vt:lpwstr>mailto:techwriters@mahindracomviva.com</vt:lpwstr>
      </vt:variant>
      <vt:variant>
        <vt:lpwstr/>
      </vt:variant>
      <vt:variant>
        <vt:i4>2293886</vt:i4>
      </vt:variant>
      <vt:variant>
        <vt:i4>180</vt:i4>
      </vt:variant>
      <vt:variant>
        <vt:i4>0</vt:i4>
      </vt:variant>
      <vt:variant>
        <vt:i4>5</vt:i4>
      </vt:variant>
      <vt:variant>
        <vt:lpwstr>http://www.comviva.com/</vt:lpwstr>
      </vt:variant>
      <vt:variant>
        <vt:lpwstr/>
      </vt:variant>
      <vt:variant>
        <vt:i4>1441844</vt:i4>
      </vt:variant>
      <vt:variant>
        <vt:i4>171</vt:i4>
      </vt:variant>
      <vt:variant>
        <vt:i4>0</vt:i4>
      </vt:variant>
      <vt:variant>
        <vt:i4>5</vt:i4>
      </vt:variant>
      <vt:variant>
        <vt:lpwstr/>
      </vt:variant>
      <vt:variant>
        <vt:lpwstr>_Appendix_B_—</vt:lpwstr>
      </vt:variant>
      <vt:variant>
        <vt:i4>1441847</vt:i4>
      </vt:variant>
      <vt:variant>
        <vt:i4>168</vt:i4>
      </vt:variant>
      <vt:variant>
        <vt:i4>0</vt:i4>
      </vt:variant>
      <vt:variant>
        <vt:i4>5</vt:i4>
      </vt:variant>
      <vt:variant>
        <vt:lpwstr/>
      </vt:variant>
      <vt:variant>
        <vt:lpwstr>_Appendix_A_—</vt:lpwstr>
      </vt:variant>
      <vt:variant>
        <vt:i4>7929980</vt:i4>
      </vt:variant>
      <vt:variant>
        <vt:i4>165</vt:i4>
      </vt:variant>
      <vt:variant>
        <vt:i4>0</vt:i4>
      </vt:variant>
      <vt:variant>
        <vt:i4>5</vt:i4>
      </vt:variant>
      <vt:variant>
        <vt:lpwstr/>
      </vt:variant>
      <vt:variant>
        <vt:lpwstr>_Web_Operations</vt:lpwstr>
      </vt:variant>
      <vt:variant>
        <vt:i4>4259917</vt:i4>
      </vt:variant>
      <vt:variant>
        <vt:i4>162</vt:i4>
      </vt:variant>
      <vt:variant>
        <vt:i4>0</vt:i4>
      </vt:variant>
      <vt:variant>
        <vt:i4>5</vt:i4>
      </vt:variant>
      <vt:variant>
        <vt:lpwstr/>
      </vt:variant>
      <vt:variant>
        <vt:lpwstr>_Document_Overview</vt:lpwstr>
      </vt:variant>
      <vt:variant>
        <vt:i4>131135</vt:i4>
      </vt:variant>
      <vt:variant>
        <vt:i4>159</vt:i4>
      </vt:variant>
      <vt:variant>
        <vt:i4>0</vt:i4>
      </vt:variant>
      <vt:variant>
        <vt:i4>5</vt:i4>
      </vt:variant>
      <vt:variant>
        <vt:lpwstr/>
      </vt:variant>
      <vt:variant>
        <vt:lpwstr>_Feedback</vt:lpwstr>
      </vt:variant>
      <vt:variant>
        <vt:i4>7143513</vt:i4>
      </vt:variant>
      <vt:variant>
        <vt:i4>156</vt:i4>
      </vt:variant>
      <vt:variant>
        <vt:i4>0</vt:i4>
      </vt:variant>
      <vt:variant>
        <vt:i4>5</vt:i4>
      </vt:variant>
      <vt:variant>
        <vt:lpwstr/>
      </vt:variant>
      <vt:variant>
        <vt:lpwstr>_References</vt:lpwstr>
      </vt:variant>
      <vt:variant>
        <vt:i4>8257608</vt:i4>
      </vt:variant>
      <vt:variant>
        <vt:i4>153</vt:i4>
      </vt:variant>
      <vt:variant>
        <vt:i4>0</vt:i4>
      </vt:variant>
      <vt:variant>
        <vt:i4>5</vt:i4>
      </vt:variant>
      <vt:variant>
        <vt:lpwstr/>
      </vt:variant>
      <vt:variant>
        <vt:lpwstr>_Acronyms_and_Abbreviations</vt:lpwstr>
      </vt:variant>
      <vt:variant>
        <vt:i4>47</vt:i4>
      </vt:variant>
      <vt:variant>
        <vt:i4>150</vt:i4>
      </vt:variant>
      <vt:variant>
        <vt:i4>0</vt:i4>
      </vt:variant>
      <vt:variant>
        <vt:i4>5</vt:i4>
      </vt:variant>
      <vt:variant>
        <vt:lpwstr/>
      </vt:variant>
      <vt:variant>
        <vt:lpwstr>_Conventions</vt:lpwstr>
      </vt:variant>
      <vt:variant>
        <vt:i4>458797</vt:i4>
      </vt:variant>
      <vt:variant>
        <vt:i4>147</vt:i4>
      </vt:variant>
      <vt:variant>
        <vt:i4>0</vt:i4>
      </vt:variant>
      <vt:variant>
        <vt:i4>5</vt:i4>
      </vt:variant>
      <vt:variant>
        <vt:lpwstr/>
      </vt:variant>
      <vt:variant>
        <vt:lpwstr>_Organization</vt:lpwstr>
      </vt:variant>
      <vt:variant>
        <vt:i4>196653</vt:i4>
      </vt:variant>
      <vt:variant>
        <vt:i4>144</vt:i4>
      </vt:variant>
      <vt:variant>
        <vt:i4>0</vt:i4>
      </vt:variant>
      <vt:variant>
        <vt:i4>5</vt:i4>
      </vt:variant>
      <vt:variant>
        <vt:lpwstr/>
      </vt:variant>
      <vt:variant>
        <vt:lpwstr>_Audience</vt:lpwstr>
      </vt:variant>
      <vt:variant>
        <vt:i4>7929932</vt:i4>
      </vt:variant>
      <vt:variant>
        <vt:i4>141</vt:i4>
      </vt:variant>
      <vt:variant>
        <vt:i4>0</vt:i4>
      </vt:variant>
      <vt:variant>
        <vt:i4>5</vt:i4>
      </vt:variant>
      <vt:variant>
        <vt:lpwstr/>
      </vt:variant>
      <vt:variant>
        <vt:lpwstr>_Scope</vt:lpwstr>
      </vt:variant>
      <vt:variant>
        <vt:i4>1441842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_Toc354652007</vt:lpwstr>
      </vt:variant>
      <vt:variant>
        <vt:i4>1441842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_Toc354652006</vt:lpwstr>
      </vt:variant>
      <vt:variant>
        <vt:i4>1441842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_Toc354652005</vt:lpwstr>
      </vt:variant>
      <vt:variant>
        <vt:i4>1441842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_Toc354652004</vt:lpwstr>
      </vt:variant>
      <vt:variant>
        <vt:i4>1441842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_Toc354652003</vt:lpwstr>
      </vt:variant>
      <vt:variant>
        <vt:i4>1441842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_Toc354652002</vt:lpwstr>
      </vt:variant>
      <vt:variant>
        <vt:i4>1441853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_Toc372295510</vt:lpwstr>
      </vt:variant>
      <vt:variant>
        <vt:i4>1507389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_Toc372295509</vt:lpwstr>
      </vt:variant>
      <vt:variant>
        <vt:i4>1507389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_Toc372295508</vt:lpwstr>
      </vt:variant>
      <vt:variant>
        <vt:i4>1507389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_Toc372295507</vt:lpwstr>
      </vt:variant>
      <vt:variant>
        <vt:i4>1507389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_Toc372295506</vt:lpwstr>
      </vt:variant>
      <vt:variant>
        <vt:i4>1507389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_Toc372295505</vt:lpwstr>
      </vt:variant>
      <vt:variant>
        <vt:i4>1507389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_Toc372295504</vt:lpwstr>
      </vt:variant>
      <vt:variant>
        <vt:i4>1507389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_Toc372295503</vt:lpwstr>
      </vt:variant>
      <vt:variant>
        <vt:i4>1507389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_Toc372295502</vt:lpwstr>
      </vt:variant>
      <vt:variant>
        <vt:i4>1507389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_Toc372295501</vt:lpwstr>
      </vt:variant>
      <vt:variant>
        <vt:i4>1507389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_Toc372295500</vt:lpwstr>
      </vt:variant>
      <vt:variant>
        <vt:i4>1966140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_Toc372295499</vt:lpwstr>
      </vt:variant>
      <vt:variant>
        <vt:i4>1966140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_Toc372295498</vt:lpwstr>
      </vt:variant>
      <vt:variant>
        <vt:i4>1966140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_Toc372295497</vt:lpwstr>
      </vt:variant>
      <vt:variant>
        <vt:i4>1966140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_Toc372295496</vt:lpwstr>
      </vt:variant>
      <vt:variant>
        <vt:i4>1966140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_Toc372295495</vt:lpwstr>
      </vt:variant>
      <vt:variant>
        <vt:i4>6619248</vt:i4>
      </vt:variant>
      <vt:variant>
        <vt:i4>0</vt:i4>
      </vt:variant>
      <vt:variant>
        <vt:i4>0</vt:i4>
      </vt:variant>
      <vt:variant>
        <vt:i4>5</vt:i4>
      </vt:variant>
      <vt:variant>
        <vt:lpwstr/>
      </vt:variant>
      <vt:variant>
        <vt:lpwstr>Howtologout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eSetup &amp; Configuration Manual</dc:title>
  <dc:subject/>
  <dc:creator>s</dc:creator>
  <cp:keywords/>
  <dc:description/>
  <cp:lastModifiedBy>gaurav</cp:lastModifiedBy>
  <cp:revision>91</cp:revision>
  <cp:lastPrinted>2021-06-28T18:29:00Z</cp:lastPrinted>
  <dcterms:created xsi:type="dcterms:W3CDTF">2021-06-20T15:47:00Z</dcterms:created>
  <dcterms:modified xsi:type="dcterms:W3CDTF">2021-06-28T18:29:00Z</dcterms:modified>
</cp:coreProperties>
</file>