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FB6608" w14:textId="165193F1" w:rsidR="003C7ABF" w:rsidRPr="008758D2" w:rsidRDefault="00B307AA" w:rsidP="00B44664">
      <w:pPr>
        <w:pStyle w:val="BodyText20"/>
        <w:tabs>
          <w:tab w:val="center" w:pos="4513"/>
        </w:tabs>
        <w:rPr>
          <w:sz w:val="20"/>
          <w:szCs w:val="20"/>
        </w:rPr>
        <w:sectPr w:rsidR="003C7ABF" w:rsidRPr="008758D2" w:rsidSect="008D2F10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7" w:h="16839" w:code="9"/>
          <w:pgMar w:top="1440" w:right="1440" w:bottom="1440" w:left="1440" w:header="706" w:footer="706" w:gutter="0"/>
          <w:pgNumType w:fmt="lowerRoman" w:start="0"/>
          <w:cols w:space="708"/>
          <w:titlePg/>
          <w:docGrid w:linePitch="360"/>
        </w:sect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591680" behindDoc="0" locked="0" layoutInCell="1" allowOverlap="1" wp14:anchorId="058E7A16" wp14:editId="340FE44B">
                <wp:simplePos x="0" y="0"/>
                <wp:positionH relativeFrom="page">
                  <wp:align>right</wp:align>
                </wp:positionH>
                <wp:positionV relativeFrom="paragraph">
                  <wp:posOffset>2800350</wp:posOffset>
                </wp:positionV>
                <wp:extent cx="7545070" cy="1687195"/>
                <wp:effectExtent l="0" t="0" r="0" b="0"/>
                <wp:wrapSquare wrapText="bothSides"/>
                <wp:docPr id="2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45070" cy="16871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1F27E9" w14:textId="60B5CED6" w:rsidR="0034637C" w:rsidRPr="00B44664" w:rsidRDefault="0034637C" w:rsidP="00670230">
                            <w:pPr>
                              <w:pStyle w:val="ListParagraph"/>
                              <w:numPr>
                                <w:ilvl w:val="0"/>
                                <w:numId w:val="32"/>
                              </w:num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B44664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Central Equipment Identity Register </w:t>
                            </w: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  <w:t>System Admine</w:t>
                            </w:r>
                            <w:r w:rsidRPr="00B44664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 Portal</w:t>
                            </w:r>
                            <w:r w:rsidR="00B307AA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8E7A1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542.9pt;margin-top:220.5pt;width:594.1pt;height:132.85pt;z-index:251591680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" filled="f" stroked="f">
                <v:textbox>
                  <w:txbxContent>
                    <w:p w14:paraId="7D1F27E9" w14:textId="60B5CED6" w:rsidR="0034637C" w:rsidRPr="00B44664" w:rsidRDefault="0034637C" w:rsidP="00670230">
                      <w:pPr>
                        <w:pStyle w:val="ListParagraph"/>
                        <w:numPr>
                          <w:ilvl w:val="0"/>
                          <w:numId w:val="32"/>
                        </w:numPr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color w:val="FFFFFF" w:themeColor="background1"/>
                          <w:sz w:val="96"/>
                          <w:szCs w:val="96"/>
                        </w:rPr>
                      </w:pPr>
                      <w:r w:rsidRPr="00B44664">
                        <w:rPr>
                          <w:rFonts w:asciiTheme="minorHAnsi" w:hAnsiTheme="minorHAnsi" w:cstheme="minorHAnsi"/>
                          <w:b/>
                          <w:bCs/>
                          <w:color w:val="FFFFFF" w:themeColor="background1"/>
                          <w:sz w:val="96"/>
                          <w:szCs w:val="96"/>
                        </w:rPr>
                        <w:t xml:space="preserve">Central Equipment Identity Register </w:t>
                      </w: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FFFFFF" w:themeColor="background1"/>
                          <w:sz w:val="96"/>
                          <w:szCs w:val="96"/>
                        </w:rPr>
                        <w:t>System Admine</w:t>
                      </w:r>
                      <w:r w:rsidRPr="00B44664">
                        <w:rPr>
                          <w:rFonts w:asciiTheme="minorHAnsi" w:hAnsiTheme="minorHAnsi" w:cstheme="minorHAnsi"/>
                          <w:b/>
                          <w:bCs/>
                          <w:color w:val="FFFFFF" w:themeColor="background1"/>
                          <w:sz w:val="96"/>
                          <w:szCs w:val="96"/>
                        </w:rPr>
                        <w:t xml:space="preserve"> Portal</w:t>
                      </w:r>
                      <w:r w:rsidR="00B307AA">
                        <w:rPr>
                          <w:rFonts w:asciiTheme="minorHAnsi" w:hAnsiTheme="minorHAnsi" w:cstheme="minorHAnsi"/>
                          <w:b/>
                          <w:bCs/>
                          <w:color w:val="FFFFFF" w:themeColor="background1"/>
                          <w:sz w:val="96"/>
                          <w:szCs w:val="96"/>
                        </w:rP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EE5F24">
        <w:rPr>
          <w:noProof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2523BD3A" wp14:editId="671F1184">
                <wp:simplePos x="0" y="0"/>
                <wp:positionH relativeFrom="page">
                  <wp:posOffset>10795</wp:posOffset>
                </wp:positionH>
                <wp:positionV relativeFrom="paragraph">
                  <wp:posOffset>5099464</wp:posOffset>
                </wp:positionV>
                <wp:extent cx="7545070" cy="794385"/>
                <wp:effectExtent l="0" t="0" r="0" b="5715"/>
                <wp:wrapSquare wrapText="bothSides"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45070" cy="7943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61931E" w14:textId="2BC3B41B" w:rsidR="0034637C" w:rsidRPr="003236E0" w:rsidRDefault="0034637C" w:rsidP="003236E0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  <w:t>System Admin</w:t>
                            </w:r>
                            <w:r w:rsidRPr="003236E0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  <w:t xml:space="preserve"> User Manual</w:t>
                            </w: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  <w:t xml:space="preserve"> v </w:t>
                            </w:r>
                            <w:r w:rsidR="00C678FF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  <w:t>2</w:t>
                            </w: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  <w:t>.0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23BD3A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margin-left:.85pt;margin-top:401.55pt;width:594.1pt;height:62.55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" filled="f" stroked="f">
                <v:textbox>
                  <w:txbxContent>
                    <w:p w14:paraId="3261931E" w14:textId="2BC3B41B" w:rsidR="0034637C" w:rsidRPr="003236E0" w:rsidRDefault="0034637C" w:rsidP="003236E0">
                      <w:pPr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  <w:t>System Admin</w:t>
                      </w:r>
                      <w:r w:rsidRPr="003236E0">
                        <w:rPr>
                          <w:rFonts w:asciiTheme="minorHAnsi" w:hAnsiTheme="minorHAnsi" w:cstheme="minorHAnsi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  <w:t xml:space="preserve"> User Manual</w:t>
                      </w: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  <w:t xml:space="preserve"> v </w:t>
                      </w:r>
                      <w:r w:rsidR="00C678FF">
                        <w:rPr>
                          <w:rFonts w:asciiTheme="minorHAnsi" w:hAnsiTheme="minorHAnsi" w:cstheme="minorHAnsi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  <w:t>2</w:t>
                      </w: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  <w:t>.0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236E0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DEFDEAE" wp14:editId="34B44B5D">
                <wp:simplePos x="0" y="0"/>
                <wp:positionH relativeFrom="page">
                  <wp:posOffset>-239486</wp:posOffset>
                </wp:positionH>
                <wp:positionV relativeFrom="paragraph">
                  <wp:posOffset>5094514</wp:posOffset>
                </wp:positionV>
                <wp:extent cx="8213090" cy="794385"/>
                <wp:effectExtent l="0" t="0" r="16510" b="24765"/>
                <wp:wrapNone/>
                <wp:docPr id="41" name="Rectangl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13090" cy="79438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  <a:alpha val="75294"/>
                          </a:schemeClr>
                        </a:solidFill>
                        <a:ln w="12700" cap="flat" cmpd="sng" algn="ctr">
                          <a:solidFill>
                            <a:srgbClr val="3786CD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4650C25C" w14:textId="77777777" w:rsidR="0034637C" w:rsidRDefault="0034637C" w:rsidP="003236E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EFDEAE" id="Rectangle 41" o:spid="_x0000_s1028" style="position:absolute;margin-left:-18.85pt;margin-top:401.15pt;width:646.7pt;height:62.55pt;z-index:25170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" fillcolor="#1f4d78 [1604]" strokecolor="#3786cd" strokeweight="1pt">
                <v:fill opacity="49344f"/>
                <v:path arrowok="t"/>
                <v:textbox>
                  <w:txbxContent>
                    <w:p w14:paraId="4650C25C" w14:textId="77777777" w:rsidR="0034637C" w:rsidRDefault="0034637C" w:rsidP="003236E0"/>
                  </w:txbxContent>
                </v:textbox>
                <w10:wrap anchorx="page"/>
              </v:rect>
            </w:pict>
          </mc:Fallback>
        </mc:AlternateContent>
      </w:r>
      <w:r w:rsidR="003236E0">
        <w:rPr>
          <w:noProof/>
        </w:rPr>
        <mc:AlternateContent>
          <mc:Choice Requires="wps">
            <w:drawing>
              <wp:anchor distT="0" distB="0" distL="114300" distR="114300" simplePos="0" relativeHeight="251589632" behindDoc="0" locked="0" layoutInCell="1" allowOverlap="1" wp14:anchorId="616229A7" wp14:editId="0DE4E31B">
                <wp:simplePos x="0" y="0"/>
                <wp:positionH relativeFrom="page">
                  <wp:posOffset>0</wp:posOffset>
                </wp:positionH>
                <wp:positionV relativeFrom="paragraph">
                  <wp:posOffset>2928257</wp:posOffset>
                </wp:positionV>
                <wp:extent cx="8213090" cy="1687195"/>
                <wp:effectExtent l="0" t="0" r="16510" b="27305"/>
                <wp:wrapNone/>
                <wp:docPr id="220" name="Rectangle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13090" cy="16871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75294"/>
                          </a:schemeClr>
                        </a:solidFill>
                        <a:ln w="12700" cap="flat" cmpd="sng" algn="ctr">
                          <a:solidFill>
                            <a:srgbClr val="3786CD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D86A3AE" w14:textId="77777777" w:rsidR="0034637C" w:rsidRDefault="0034637C" w:rsidP="00DA460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6229A7" id="Rectangle 220" o:spid="_x0000_s1029" style="position:absolute;margin-left:0;margin-top:230.55pt;width:646.7pt;height:132.85pt;z-index:251589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" fillcolor="#5b9bd5 [3204]" strokecolor="#3786cd" strokeweight="1pt">
                <v:fill opacity="49344f"/>
                <v:path arrowok="t"/>
                <v:textbox>
                  <w:txbxContent>
                    <w:p w14:paraId="6D86A3AE" w14:textId="77777777" w:rsidR="0034637C" w:rsidRDefault="0034637C" w:rsidP="00DA4602"/>
                  </w:txbxContent>
                </v:textbox>
                <w10:wrap anchorx="page"/>
              </v:rect>
            </w:pict>
          </mc:Fallback>
        </mc:AlternateContent>
      </w:r>
      <w:r w:rsidR="00252DB6">
        <w:rPr>
          <w:noProof/>
          <w:sz w:val="20"/>
          <w:szCs w:val="20"/>
          <w:lang w:val="en-IN" w:eastAsia="en-IN"/>
        </w:rPr>
        <w:t>ve</w:t>
      </w:r>
    </w:p>
    <w:p w14:paraId="2B860E9C" w14:textId="77777777" w:rsidR="00241514" w:rsidRPr="00C70F9A" w:rsidRDefault="00241514" w:rsidP="00E00694">
      <w:pPr>
        <w:pStyle w:val="TableNames"/>
      </w:pPr>
      <w:bookmarkStart w:id="0" w:name="_Toc385937347"/>
      <w:bookmarkStart w:id="1" w:name="_Toc386724013"/>
      <w:bookmarkStart w:id="2" w:name="_Toc387651072"/>
      <w:bookmarkStart w:id="3" w:name="_Toc389744743"/>
      <w:bookmarkStart w:id="4" w:name="_Toc389841230"/>
      <w:bookmarkStart w:id="5" w:name="_Toc390091307"/>
      <w:bookmarkStart w:id="6" w:name="_Toc390091900"/>
      <w:bookmarkStart w:id="7" w:name="_Toc390092071"/>
      <w:bookmarkStart w:id="8" w:name="_Toc392664615"/>
      <w:bookmarkStart w:id="9" w:name="_Toc393985733"/>
      <w:bookmarkStart w:id="10" w:name="_Toc395257988"/>
      <w:bookmarkStart w:id="11" w:name="_Toc395277600"/>
      <w:bookmarkStart w:id="12" w:name="_Toc395345882"/>
      <w:bookmarkStart w:id="13" w:name="_Toc395346384"/>
      <w:bookmarkStart w:id="14" w:name="_Toc395539090"/>
      <w:bookmarkStart w:id="15" w:name="_Toc395597821"/>
      <w:bookmarkStart w:id="16" w:name="_Toc395598050"/>
      <w:bookmarkStart w:id="17" w:name="_Toc395598299"/>
      <w:bookmarkStart w:id="18" w:name="_Toc395600352"/>
      <w:bookmarkStart w:id="19" w:name="_Toc395713687"/>
      <w:bookmarkStart w:id="20" w:name="_Toc398654253"/>
      <w:bookmarkStart w:id="21" w:name="_Toc399322644"/>
      <w:bookmarkStart w:id="22" w:name="_Toc402788471"/>
      <w:bookmarkStart w:id="23" w:name="_Toc406498746"/>
      <w:bookmarkStart w:id="24" w:name="_Toc406669273"/>
      <w:bookmarkStart w:id="25" w:name="_Toc407109268"/>
      <w:bookmarkStart w:id="26" w:name="_Toc408930297"/>
      <w:bookmarkStart w:id="27" w:name="_Toc408930526"/>
      <w:bookmarkStart w:id="28" w:name="_Toc409003656"/>
      <w:bookmarkStart w:id="29" w:name="_Toc409003727"/>
      <w:bookmarkStart w:id="30" w:name="_Toc409003767"/>
      <w:bookmarkStart w:id="31" w:name="_Toc409004075"/>
      <w:bookmarkStart w:id="32" w:name="_Toc409540863"/>
      <w:bookmarkStart w:id="33" w:name="_Toc409780154"/>
      <w:bookmarkStart w:id="34" w:name="_Toc410059042"/>
      <w:bookmarkStart w:id="35" w:name="_Toc410380744"/>
      <w:bookmarkStart w:id="36" w:name="_Toc410394430"/>
      <w:bookmarkStart w:id="37" w:name="_Toc410403358"/>
      <w:bookmarkStart w:id="38" w:name="_Toc410834271"/>
      <w:bookmarkStart w:id="39" w:name="_Toc411523913"/>
      <w:bookmarkStart w:id="40" w:name="_Toc414375659"/>
      <w:bookmarkStart w:id="41" w:name="_Toc414543160"/>
      <w:bookmarkStart w:id="42" w:name="_Toc414868276"/>
      <w:bookmarkStart w:id="43" w:name="_Toc416703718"/>
      <w:bookmarkStart w:id="44" w:name="_Toc416703828"/>
      <w:bookmarkStart w:id="45" w:name="_Toc418250451"/>
      <w:bookmarkStart w:id="46" w:name="_Toc418606563"/>
      <w:bookmarkStart w:id="47" w:name="_Toc420937618"/>
      <w:bookmarkStart w:id="48" w:name="_Toc421114948"/>
      <w:bookmarkStart w:id="49" w:name="_Toc31537549"/>
      <w:bookmarkStart w:id="50" w:name="_Toc31556089"/>
      <w:bookmarkStart w:id="51" w:name="_Toc31633662"/>
      <w:bookmarkStart w:id="52" w:name="_Toc31884129"/>
      <w:bookmarkStart w:id="53" w:name="_Toc31898962"/>
      <w:bookmarkStart w:id="54" w:name="_Toc31899945"/>
      <w:bookmarkStart w:id="55" w:name="_Toc31900096"/>
      <w:bookmarkStart w:id="56" w:name="_Toc31900163"/>
      <w:bookmarkStart w:id="57" w:name="_Toc31900207"/>
      <w:bookmarkStart w:id="58" w:name="_Toc31900285"/>
      <w:bookmarkStart w:id="59" w:name="_Toc31961532"/>
      <w:bookmarkStart w:id="60" w:name="_Toc31988933"/>
      <w:bookmarkStart w:id="61" w:name="_Toc32478497"/>
      <w:bookmarkStart w:id="62" w:name="_Toc32485177"/>
      <w:bookmarkStart w:id="63" w:name="_Toc32485225"/>
      <w:bookmarkStart w:id="64" w:name="_Toc33605928"/>
      <w:bookmarkStart w:id="65" w:name="_Toc74637546"/>
      <w:bookmarkStart w:id="66" w:name="_Toc354994306"/>
      <w:r w:rsidRPr="00C70F9A">
        <w:lastRenderedPageBreak/>
        <w:t>Document Change History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</w:p>
    <w:p w14:paraId="50EB3802" w14:textId="77777777" w:rsidR="00531438" w:rsidRDefault="00531438" w:rsidP="00531438">
      <w:pPr>
        <w:pStyle w:val="BodyText20"/>
      </w:pPr>
    </w:p>
    <w:tbl>
      <w:tblPr>
        <w:tblStyle w:val="TableGrid"/>
        <w:tblW w:w="0" w:type="auto"/>
        <w:tbl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single" w:sz="4" w:space="0" w:color="5B9BD5" w:themeColor="accent1"/>
          <w:insideV w:val="single" w:sz="4" w:space="0" w:color="5B9BD5" w:themeColor="accent1"/>
        </w:tblBorders>
        <w:tblLook w:val="04A0" w:firstRow="1" w:lastRow="0" w:firstColumn="1" w:lastColumn="0" w:noHBand="0" w:noVBand="1"/>
      </w:tblPr>
      <w:tblGrid>
        <w:gridCol w:w="2282"/>
        <w:gridCol w:w="1824"/>
        <w:gridCol w:w="2859"/>
        <w:gridCol w:w="2052"/>
      </w:tblGrid>
      <w:tr w:rsidR="004F2CE7" w14:paraId="744D0FA8" w14:textId="77777777" w:rsidTr="0001372C">
        <w:tc>
          <w:tcPr>
            <w:tcW w:w="2282" w:type="dxa"/>
            <w:shd w:val="clear" w:color="auto" w:fill="5B9BD5" w:themeFill="accent1"/>
          </w:tcPr>
          <w:p w14:paraId="6AD08D8D" w14:textId="77777777" w:rsidR="004F2CE7" w:rsidRDefault="004F2CE7" w:rsidP="00D424B2">
            <w:pPr>
              <w:pStyle w:val="TableColumnLabels"/>
              <w:jc w:val="center"/>
            </w:pPr>
            <w:r>
              <w:t>Version</w:t>
            </w:r>
          </w:p>
        </w:tc>
        <w:tc>
          <w:tcPr>
            <w:tcW w:w="1824" w:type="dxa"/>
            <w:shd w:val="clear" w:color="auto" w:fill="5B9BD5" w:themeFill="accent1"/>
          </w:tcPr>
          <w:p w14:paraId="5DD3387B" w14:textId="77777777" w:rsidR="004F2CE7" w:rsidRDefault="004F2CE7" w:rsidP="00D424B2">
            <w:pPr>
              <w:pStyle w:val="TableColumnLabels"/>
              <w:jc w:val="center"/>
            </w:pPr>
            <w:r>
              <w:t>Change Type</w:t>
            </w:r>
          </w:p>
        </w:tc>
        <w:tc>
          <w:tcPr>
            <w:tcW w:w="2859" w:type="dxa"/>
            <w:shd w:val="clear" w:color="auto" w:fill="5B9BD5" w:themeFill="accent1"/>
          </w:tcPr>
          <w:p w14:paraId="0B2AB402" w14:textId="77777777" w:rsidR="004F2CE7" w:rsidRDefault="004F2CE7" w:rsidP="00D424B2">
            <w:pPr>
              <w:pStyle w:val="TableColumnLabels"/>
              <w:jc w:val="center"/>
            </w:pPr>
            <w:r>
              <w:t>Description</w:t>
            </w:r>
          </w:p>
        </w:tc>
        <w:tc>
          <w:tcPr>
            <w:tcW w:w="2052" w:type="dxa"/>
            <w:shd w:val="clear" w:color="auto" w:fill="5B9BD5" w:themeFill="accent1"/>
          </w:tcPr>
          <w:p w14:paraId="004864BB" w14:textId="77777777" w:rsidR="004F2CE7" w:rsidRDefault="004F2CE7" w:rsidP="00D424B2">
            <w:pPr>
              <w:pStyle w:val="TableColumnLabels"/>
              <w:jc w:val="center"/>
            </w:pPr>
            <w:r>
              <w:t>Date</w:t>
            </w:r>
          </w:p>
        </w:tc>
      </w:tr>
      <w:tr w:rsidR="004F2CE7" w14:paraId="5A207956" w14:textId="77777777" w:rsidTr="0001372C">
        <w:tc>
          <w:tcPr>
            <w:tcW w:w="2282" w:type="dxa"/>
          </w:tcPr>
          <w:p w14:paraId="4B5E82F0" w14:textId="77777777" w:rsidR="004F2CE7" w:rsidRPr="00BD7ABF" w:rsidRDefault="004F2CE7" w:rsidP="00D424B2">
            <w:pPr>
              <w:pStyle w:val="BodyText2"/>
              <w:jc w:val="center"/>
              <w:rPr>
                <w:rFonts w:cs="Arial"/>
                <w:sz w:val="18"/>
                <w:szCs w:val="18"/>
              </w:rPr>
            </w:pPr>
            <w:r w:rsidRPr="00BD7ABF">
              <w:rPr>
                <w:rFonts w:cs="Arial"/>
                <w:sz w:val="18"/>
                <w:szCs w:val="18"/>
              </w:rPr>
              <w:t>Draft</w:t>
            </w:r>
          </w:p>
        </w:tc>
        <w:tc>
          <w:tcPr>
            <w:tcW w:w="1824" w:type="dxa"/>
          </w:tcPr>
          <w:p w14:paraId="03D2106D" w14:textId="77777777" w:rsidR="004F2CE7" w:rsidRPr="00BD7ABF" w:rsidRDefault="004F2CE7" w:rsidP="004F2CE7">
            <w:pPr>
              <w:pStyle w:val="BodyText2"/>
              <w:rPr>
                <w:rFonts w:cs="Arial"/>
                <w:sz w:val="18"/>
                <w:szCs w:val="18"/>
              </w:rPr>
            </w:pPr>
          </w:p>
        </w:tc>
        <w:tc>
          <w:tcPr>
            <w:tcW w:w="2859" w:type="dxa"/>
          </w:tcPr>
          <w:p w14:paraId="2CCCD3E8" w14:textId="77777777" w:rsidR="004F2CE7" w:rsidRPr="00BD7ABF" w:rsidRDefault="004F2CE7" w:rsidP="004F2CE7">
            <w:pPr>
              <w:pStyle w:val="BodyText2"/>
              <w:rPr>
                <w:rFonts w:cs="Arial"/>
                <w:sz w:val="18"/>
                <w:szCs w:val="18"/>
              </w:rPr>
            </w:pPr>
            <w:r w:rsidRPr="00BD7ABF">
              <w:rPr>
                <w:rFonts w:cs="Arial"/>
                <w:sz w:val="18"/>
                <w:szCs w:val="18"/>
              </w:rPr>
              <w:t>Submitted for internal review</w:t>
            </w:r>
          </w:p>
        </w:tc>
        <w:tc>
          <w:tcPr>
            <w:tcW w:w="2052" w:type="dxa"/>
          </w:tcPr>
          <w:p w14:paraId="48EA287F" w14:textId="77777777" w:rsidR="004F2CE7" w:rsidRPr="00BD7ABF" w:rsidRDefault="00BD7ABF" w:rsidP="00AB02FC">
            <w:pPr>
              <w:pStyle w:val="BodyText2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February 20</w:t>
            </w:r>
            <w:r w:rsidR="006A39F6">
              <w:rPr>
                <w:rFonts w:cs="Arial"/>
                <w:sz w:val="18"/>
                <w:szCs w:val="18"/>
              </w:rPr>
              <w:t>20</w:t>
            </w:r>
          </w:p>
        </w:tc>
      </w:tr>
    </w:tbl>
    <w:p w14:paraId="2ADBB2FB" w14:textId="77777777" w:rsidR="004F2CE7" w:rsidRDefault="004F2CE7" w:rsidP="00531438">
      <w:pPr>
        <w:pStyle w:val="BodyText20"/>
      </w:pPr>
    </w:p>
    <w:p w14:paraId="496E1FC0" w14:textId="77777777" w:rsidR="004F2CE7" w:rsidRPr="00531438" w:rsidRDefault="004F2CE7" w:rsidP="00531438">
      <w:pPr>
        <w:pStyle w:val="BodyText20"/>
      </w:pPr>
    </w:p>
    <w:p w14:paraId="20C4D70D" w14:textId="77777777" w:rsidR="00531438" w:rsidRPr="00531438" w:rsidRDefault="00531438" w:rsidP="00531438">
      <w:pPr>
        <w:pStyle w:val="BodyText20"/>
      </w:pPr>
    </w:p>
    <w:p w14:paraId="3A7AE072" w14:textId="77777777" w:rsidR="00531438" w:rsidRPr="00531438" w:rsidRDefault="00531438" w:rsidP="00531438">
      <w:pPr>
        <w:pStyle w:val="BodyText20"/>
      </w:pPr>
    </w:p>
    <w:p w14:paraId="17013D46" w14:textId="77777777" w:rsidR="00531438" w:rsidRPr="00531438" w:rsidRDefault="00531438" w:rsidP="00531438">
      <w:pPr>
        <w:pStyle w:val="BodyText20"/>
      </w:pPr>
    </w:p>
    <w:p w14:paraId="25986153" w14:textId="77777777" w:rsidR="00531438" w:rsidRPr="00531438" w:rsidRDefault="00531438" w:rsidP="00531438">
      <w:pPr>
        <w:pStyle w:val="BodyText20"/>
      </w:pPr>
    </w:p>
    <w:p w14:paraId="61DA7E26" w14:textId="77777777" w:rsidR="00531438" w:rsidRPr="00531438" w:rsidRDefault="00531438" w:rsidP="00531438">
      <w:pPr>
        <w:pStyle w:val="BodyText20"/>
      </w:pPr>
    </w:p>
    <w:p w14:paraId="16265F35" w14:textId="77777777" w:rsidR="00531438" w:rsidRPr="00531438" w:rsidRDefault="00531438" w:rsidP="00531438">
      <w:pPr>
        <w:pStyle w:val="BodyText20"/>
      </w:pPr>
    </w:p>
    <w:p w14:paraId="591F4134" w14:textId="77777777" w:rsidR="00531438" w:rsidRDefault="00531438" w:rsidP="00531438">
      <w:pPr>
        <w:pStyle w:val="BodyText20"/>
      </w:pPr>
    </w:p>
    <w:p w14:paraId="1F1556A3" w14:textId="77777777" w:rsidR="0040040A" w:rsidRDefault="0040040A" w:rsidP="00531438">
      <w:pPr>
        <w:pStyle w:val="BodyText20"/>
      </w:pPr>
    </w:p>
    <w:p w14:paraId="10A97087" w14:textId="77777777" w:rsidR="0040040A" w:rsidRDefault="0040040A" w:rsidP="00531438">
      <w:pPr>
        <w:pStyle w:val="BodyText20"/>
      </w:pPr>
    </w:p>
    <w:p w14:paraId="4F4E9F31" w14:textId="77777777" w:rsidR="0040040A" w:rsidRDefault="0040040A" w:rsidP="00531438">
      <w:pPr>
        <w:pStyle w:val="BodyText20"/>
      </w:pPr>
    </w:p>
    <w:p w14:paraId="163E04D4" w14:textId="77777777" w:rsidR="0040040A" w:rsidRDefault="0040040A" w:rsidP="00531438">
      <w:pPr>
        <w:pStyle w:val="BodyText20"/>
      </w:pPr>
    </w:p>
    <w:p w14:paraId="644BED50" w14:textId="77777777" w:rsidR="0040040A" w:rsidRDefault="0040040A" w:rsidP="00531438">
      <w:pPr>
        <w:pStyle w:val="BodyText20"/>
      </w:pPr>
    </w:p>
    <w:p w14:paraId="4FDC0E06" w14:textId="77777777" w:rsidR="0040040A" w:rsidRDefault="0040040A" w:rsidP="00531438">
      <w:pPr>
        <w:pStyle w:val="BodyText20"/>
      </w:pPr>
    </w:p>
    <w:p w14:paraId="4812CE9A" w14:textId="77777777" w:rsidR="0040040A" w:rsidRDefault="0040040A" w:rsidP="00531438">
      <w:pPr>
        <w:pStyle w:val="BodyText20"/>
      </w:pPr>
    </w:p>
    <w:p w14:paraId="148CBC4B" w14:textId="77777777" w:rsidR="0040040A" w:rsidRDefault="0040040A" w:rsidP="00531438">
      <w:pPr>
        <w:pStyle w:val="BodyText20"/>
      </w:pPr>
    </w:p>
    <w:p w14:paraId="7620549F" w14:textId="77777777" w:rsidR="0040040A" w:rsidRDefault="0040040A" w:rsidP="00531438">
      <w:pPr>
        <w:pStyle w:val="BodyText20"/>
      </w:pPr>
    </w:p>
    <w:p w14:paraId="515B4DA0" w14:textId="77777777" w:rsidR="0040040A" w:rsidRDefault="0040040A" w:rsidP="00531438">
      <w:pPr>
        <w:pStyle w:val="BodyText20"/>
      </w:pPr>
    </w:p>
    <w:p w14:paraId="36BDC253" w14:textId="77777777" w:rsidR="0040040A" w:rsidRDefault="0040040A" w:rsidP="00531438">
      <w:pPr>
        <w:pStyle w:val="BodyText20"/>
      </w:pPr>
    </w:p>
    <w:p w14:paraId="28D4C3C5" w14:textId="77777777" w:rsidR="0040040A" w:rsidRDefault="0040040A" w:rsidP="00531438">
      <w:pPr>
        <w:pStyle w:val="BodyText20"/>
      </w:pPr>
    </w:p>
    <w:p w14:paraId="05671956" w14:textId="77777777" w:rsidR="0040040A" w:rsidRDefault="0040040A" w:rsidP="00531438">
      <w:pPr>
        <w:pStyle w:val="BodyText20"/>
      </w:pPr>
    </w:p>
    <w:p w14:paraId="5F43B7A1" w14:textId="77777777" w:rsidR="0040040A" w:rsidRDefault="0040040A" w:rsidP="00531438">
      <w:pPr>
        <w:pStyle w:val="BodyText20"/>
      </w:pPr>
    </w:p>
    <w:p w14:paraId="43E88EF4" w14:textId="77777777" w:rsidR="0040040A" w:rsidRDefault="0040040A" w:rsidP="00531438">
      <w:pPr>
        <w:pStyle w:val="BodyText20"/>
      </w:pPr>
    </w:p>
    <w:p w14:paraId="4BC0FCF5" w14:textId="77777777" w:rsidR="0040040A" w:rsidRDefault="0040040A" w:rsidP="00531438">
      <w:pPr>
        <w:pStyle w:val="BodyText20"/>
      </w:pPr>
    </w:p>
    <w:p w14:paraId="45B5266F" w14:textId="77777777" w:rsidR="0040040A" w:rsidRDefault="0040040A" w:rsidP="00531438">
      <w:pPr>
        <w:pStyle w:val="BodyText20"/>
      </w:pPr>
    </w:p>
    <w:p w14:paraId="51904B96" w14:textId="77777777" w:rsidR="0040040A" w:rsidRDefault="0040040A" w:rsidP="00531438">
      <w:pPr>
        <w:pStyle w:val="BodyText20"/>
      </w:pPr>
    </w:p>
    <w:p w14:paraId="27B09C79" w14:textId="77777777" w:rsidR="0040040A" w:rsidRDefault="0040040A" w:rsidP="00531438">
      <w:pPr>
        <w:pStyle w:val="BodyText20"/>
      </w:pPr>
    </w:p>
    <w:p w14:paraId="3D6FA5C6" w14:textId="77777777" w:rsidR="0040040A" w:rsidRDefault="0040040A" w:rsidP="00531438">
      <w:pPr>
        <w:pStyle w:val="BodyText20"/>
      </w:pPr>
    </w:p>
    <w:p w14:paraId="7F377245" w14:textId="77777777" w:rsidR="0040040A" w:rsidRDefault="0040040A" w:rsidP="00531438">
      <w:pPr>
        <w:pStyle w:val="BodyText20"/>
      </w:pPr>
    </w:p>
    <w:p w14:paraId="0D27BD00" w14:textId="77777777" w:rsidR="0040040A" w:rsidRDefault="0040040A" w:rsidP="00531438">
      <w:pPr>
        <w:pStyle w:val="BodyText20"/>
      </w:pPr>
    </w:p>
    <w:p w14:paraId="488A6D42" w14:textId="77777777" w:rsidR="0040040A" w:rsidRDefault="0040040A" w:rsidP="00531438">
      <w:pPr>
        <w:pStyle w:val="BodyText20"/>
      </w:pPr>
    </w:p>
    <w:p w14:paraId="018E6907" w14:textId="77777777" w:rsidR="0040040A" w:rsidRPr="00531438" w:rsidRDefault="0040040A" w:rsidP="00531438">
      <w:pPr>
        <w:pStyle w:val="BodyText20"/>
      </w:pPr>
    </w:p>
    <w:p w14:paraId="4F5FE22C" w14:textId="77777777" w:rsidR="00531438" w:rsidRPr="00531438" w:rsidRDefault="00531438" w:rsidP="00531438">
      <w:pPr>
        <w:pStyle w:val="BodyText20"/>
      </w:pPr>
    </w:p>
    <w:p w14:paraId="2C748768" w14:textId="77777777" w:rsidR="00531438" w:rsidRPr="00531438" w:rsidRDefault="00531438" w:rsidP="00531438">
      <w:pPr>
        <w:pStyle w:val="BodyText20"/>
      </w:pPr>
    </w:p>
    <w:p w14:paraId="0D7B626C" w14:textId="77777777" w:rsidR="00531438" w:rsidRPr="00531438" w:rsidRDefault="00531438" w:rsidP="00531438">
      <w:pPr>
        <w:pStyle w:val="BodyText20"/>
      </w:pPr>
    </w:p>
    <w:p w14:paraId="517B8134" w14:textId="77777777" w:rsidR="00531438" w:rsidRDefault="00531438" w:rsidP="00531438">
      <w:pPr>
        <w:pStyle w:val="BodyText20"/>
      </w:pPr>
    </w:p>
    <w:p w14:paraId="0A189C08" w14:textId="77777777" w:rsidR="00BD7ABF" w:rsidRDefault="00BD7ABF" w:rsidP="00531438">
      <w:pPr>
        <w:pStyle w:val="BodyText20"/>
      </w:pPr>
    </w:p>
    <w:p w14:paraId="6D26A736" w14:textId="77777777" w:rsidR="00BD7ABF" w:rsidRDefault="00BD7ABF" w:rsidP="00531438">
      <w:pPr>
        <w:pStyle w:val="BodyText20"/>
      </w:pPr>
    </w:p>
    <w:p w14:paraId="7EE9A751" w14:textId="77777777" w:rsidR="0001372C" w:rsidRDefault="0001372C" w:rsidP="00531438">
      <w:pPr>
        <w:pStyle w:val="BodyText20"/>
      </w:pPr>
    </w:p>
    <w:p w14:paraId="64C4D36C" w14:textId="77777777" w:rsidR="00B35011" w:rsidRPr="00531438" w:rsidRDefault="00E35C43" w:rsidP="00886927">
      <w:pPr>
        <w:pStyle w:val="BodyText20"/>
        <w:tabs>
          <w:tab w:val="left" w:pos="2453"/>
        </w:tabs>
      </w:pPr>
      <w:r>
        <w:tab/>
      </w:r>
      <w:bookmarkEnd w:id="66"/>
    </w:p>
    <w:bookmarkStart w:id="67" w:name="_Toc31988934" w:displacedByCustomXml="next"/>
    <w:bookmarkStart w:id="68" w:name="_Toc32478498" w:displacedByCustomXml="next"/>
    <w:bookmarkStart w:id="69" w:name="_Toc32485178" w:displacedByCustomXml="next"/>
    <w:bookmarkStart w:id="70" w:name="_Toc32485226" w:displacedByCustomXml="next"/>
    <w:bookmarkStart w:id="71" w:name="_Toc33605929" w:displacedByCustomXml="next"/>
    <w:bookmarkStart w:id="72" w:name="_Toc74637547" w:displacedByCustomXml="next"/>
    <w:sdt>
      <w:sdtPr>
        <w:rPr>
          <w:rFonts w:ascii="Times New Roman" w:hAnsi="Times New Roman" w:cs="Times New Roman"/>
          <w:b w:val="0"/>
          <w:bCs w:val="0"/>
          <w:spacing w:val="0"/>
          <w:kern w:val="0"/>
          <w:position w:val="0"/>
          <w:sz w:val="24"/>
          <w:szCs w:val="24"/>
        </w:rPr>
        <w:id w:val="-993097543"/>
        <w:docPartObj>
          <w:docPartGallery w:val="Table of Contents"/>
          <w:docPartUnique/>
        </w:docPartObj>
      </w:sdtPr>
      <w:sdtEndPr>
        <w:rPr>
          <w:rFonts w:ascii="Arial" w:hAnsi="Arial" w:cs="Arial"/>
          <w:noProof/>
          <w:sz w:val="20"/>
          <w:szCs w:val="20"/>
        </w:rPr>
      </w:sdtEndPr>
      <w:sdtContent>
        <w:p w14:paraId="6DEFBFF5" w14:textId="77777777" w:rsidR="000B0CE4" w:rsidRDefault="000B0CE4" w:rsidP="000B0CE4">
          <w:pPr>
            <w:pStyle w:val="TableNames"/>
          </w:pPr>
          <w:r>
            <w:t>Contents</w:t>
          </w:r>
          <w:bookmarkEnd w:id="72"/>
          <w:bookmarkEnd w:id="71"/>
          <w:bookmarkEnd w:id="70"/>
          <w:bookmarkEnd w:id="69"/>
          <w:bookmarkEnd w:id="68"/>
          <w:bookmarkEnd w:id="67"/>
        </w:p>
        <w:p w14:paraId="1281EF14" w14:textId="457C0ED5" w:rsidR="003E23A8" w:rsidRDefault="000B0CE4">
          <w:pPr>
            <w:pStyle w:val="TOC1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en-IN" w:eastAsia="en-IN"/>
            </w:rPr>
          </w:pPr>
          <w:r w:rsidRPr="000B0CE4">
            <w:rPr>
              <w:rFonts w:ascii="Arial" w:hAnsi="Arial" w:cs="Arial"/>
              <w:sz w:val="20"/>
              <w:szCs w:val="20"/>
            </w:rPr>
            <w:fldChar w:fldCharType="begin"/>
          </w:r>
          <w:r w:rsidRPr="000B0CE4">
            <w:rPr>
              <w:rFonts w:ascii="Arial" w:hAnsi="Arial" w:cs="Arial"/>
              <w:sz w:val="20"/>
              <w:szCs w:val="20"/>
            </w:rPr>
            <w:instrText xml:space="preserve"> TOC \o "1-3" \h \z \u </w:instrText>
          </w:r>
          <w:r w:rsidRPr="000B0CE4">
            <w:rPr>
              <w:rFonts w:ascii="Arial" w:hAnsi="Arial" w:cs="Arial"/>
              <w:sz w:val="20"/>
              <w:szCs w:val="20"/>
            </w:rPr>
            <w:fldChar w:fldCharType="separate"/>
          </w:r>
          <w:hyperlink w:anchor="_Toc74637546" w:history="1">
            <w:r w:rsidR="003E23A8" w:rsidRPr="00CD14F7">
              <w:rPr>
                <w:rStyle w:val="Hyperlink"/>
                <w:noProof/>
              </w:rPr>
              <w:t>Document Change History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_Toc74637546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i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1DBDA06B" w14:textId="5C03CADF" w:rsidR="003E23A8" w:rsidRDefault="00FE34B4">
          <w:pPr>
            <w:pStyle w:val="TOC1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en-IN" w:eastAsia="en-IN"/>
            </w:rPr>
          </w:pPr>
          <w:hyperlink w:anchor="_Toc74637547" w:history="1">
            <w:r w:rsidR="003E23A8" w:rsidRPr="00CD14F7">
              <w:rPr>
                <w:rStyle w:val="Hyperlink"/>
                <w:noProof/>
              </w:rPr>
              <w:t>Contents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_Toc74637547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ii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0EBFEDA9" w14:textId="1AAB654F" w:rsidR="003E23A8" w:rsidRDefault="00FE34B4">
          <w:pPr>
            <w:pStyle w:val="TOC1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en-IN" w:eastAsia="en-IN"/>
            </w:rPr>
          </w:pPr>
          <w:hyperlink w:anchor="_Toc74637548" w:history="1">
            <w:r w:rsidR="003E23A8" w:rsidRPr="00CD14F7">
              <w:rPr>
                <w:rStyle w:val="Hyperlink"/>
                <w:noProof/>
              </w:rPr>
              <w:t>Figures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_Toc74637548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iv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740D1620" w14:textId="6EBC4693" w:rsidR="003E23A8" w:rsidRDefault="00FE34B4">
          <w:pPr>
            <w:pStyle w:val="TOC1"/>
            <w:tabs>
              <w:tab w:val="left" w:pos="397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en-IN" w:eastAsia="en-IN"/>
            </w:rPr>
          </w:pPr>
          <w:hyperlink w:anchor="_Toc74637549" w:history="1">
            <w:r w:rsidR="003E23A8" w:rsidRPr="00CD14F7">
              <w:rPr>
                <w:rStyle w:val="Hyperlink"/>
                <w:noProof/>
              </w:rPr>
              <w:t>1</w:t>
            </w:r>
            <w:r w:rsidR="003E23A8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en-IN" w:eastAsia="en-IN"/>
              </w:rPr>
              <w:tab/>
            </w:r>
            <w:r w:rsidR="003E23A8" w:rsidRPr="00CD14F7">
              <w:rPr>
                <w:rStyle w:val="Hyperlink"/>
                <w:noProof/>
              </w:rPr>
              <w:t>Overview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_Toc74637549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1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3516D07F" w14:textId="5399C1F3" w:rsidR="003E23A8" w:rsidRDefault="00FE34B4">
          <w:pPr>
            <w:pStyle w:val="TOC2"/>
            <w:tabs>
              <w:tab w:val="left" w:pos="96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4637550" w:history="1">
            <w:r w:rsidR="003E23A8" w:rsidRPr="00CD14F7">
              <w:rPr>
                <w:rStyle w:val="Hyperlink"/>
                <w:noProof/>
              </w:rPr>
              <w:t>1.1</w:t>
            </w:r>
            <w:r w:rsidR="003E23A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3E23A8" w:rsidRPr="00CD14F7">
              <w:rPr>
                <w:rStyle w:val="Hyperlink"/>
                <w:noProof/>
              </w:rPr>
              <w:t>Scope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_Toc74637550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1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4749702D" w14:textId="75FC02C3" w:rsidR="003E23A8" w:rsidRDefault="00FE34B4">
          <w:pPr>
            <w:pStyle w:val="TOC2"/>
            <w:tabs>
              <w:tab w:val="left" w:pos="96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4637551" w:history="1">
            <w:r w:rsidR="003E23A8" w:rsidRPr="00CD14F7">
              <w:rPr>
                <w:rStyle w:val="Hyperlink"/>
                <w:noProof/>
              </w:rPr>
              <w:t>1.2</w:t>
            </w:r>
            <w:r w:rsidR="003E23A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3E23A8" w:rsidRPr="00CD14F7">
              <w:rPr>
                <w:rStyle w:val="Hyperlink"/>
                <w:noProof/>
              </w:rPr>
              <w:t>Acronyms &amp; Abbreviations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_Toc74637551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1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67615898" w14:textId="68EE444D" w:rsidR="003E23A8" w:rsidRDefault="00FE34B4">
          <w:pPr>
            <w:pStyle w:val="TOC2"/>
            <w:tabs>
              <w:tab w:val="left" w:pos="96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4637552" w:history="1">
            <w:r w:rsidR="003E23A8" w:rsidRPr="00CD14F7">
              <w:rPr>
                <w:rStyle w:val="Hyperlink"/>
                <w:noProof/>
              </w:rPr>
              <w:t>1.3</w:t>
            </w:r>
            <w:r w:rsidR="003E23A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3E23A8" w:rsidRPr="00CD14F7">
              <w:rPr>
                <w:rStyle w:val="Hyperlink"/>
                <w:noProof/>
              </w:rPr>
              <w:t>Conventions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_Toc74637552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1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1C90AECA" w14:textId="1A6E67D0" w:rsidR="003E23A8" w:rsidRDefault="00FE34B4">
          <w:pPr>
            <w:pStyle w:val="TOC1"/>
            <w:tabs>
              <w:tab w:val="left" w:pos="397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en-IN" w:eastAsia="en-IN"/>
            </w:rPr>
          </w:pPr>
          <w:hyperlink w:anchor="_Toc74637553" w:history="1">
            <w:r w:rsidR="003E23A8" w:rsidRPr="00CD14F7">
              <w:rPr>
                <w:rStyle w:val="Hyperlink"/>
                <w:noProof/>
              </w:rPr>
              <w:t>2</w:t>
            </w:r>
            <w:r w:rsidR="003E23A8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en-IN" w:eastAsia="en-IN"/>
              </w:rPr>
              <w:tab/>
            </w:r>
            <w:r w:rsidR="003E23A8" w:rsidRPr="00CD14F7">
              <w:rPr>
                <w:rStyle w:val="Hyperlink"/>
                <w:noProof/>
              </w:rPr>
              <w:t>System Admin Operations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_Toc74637553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2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758E409D" w14:textId="1ACEFC6B" w:rsidR="003E23A8" w:rsidRDefault="00FE34B4">
          <w:pPr>
            <w:pStyle w:val="TOC2"/>
            <w:tabs>
              <w:tab w:val="left" w:pos="96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4637554" w:history="1">
            <w:r w:rsidR="003E23A8" w:rsidRPr="00CD14F7">
              <w:rPr>
                <w:rStyle w:val="Hyperlink"/>
                <w:noProof/>
              </w:rPr>
              <w:t>2.1</w:t>
            </w:r>
            <w:r w:rsidR="003E23A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3E23A8" w:rsidRPr="00CD14F7">
              <w:rPr>
                <w:rStyle w:val="Hyperlink"/>
                <w:noProof/>
              </w:rPr>
              <w:t>Application Overview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_Toc74637554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2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6D51C0F1" w14:textId="18DCF1B0" w:rsidR="003E23A8" w:rsidRDefault="00FE34B4">
          <w:pPr>
            <w:pStyle w:val="TOC2"/>
            <w:tabs>
              <w:tab w:val="left" w:pos="96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4637555" w:history="1">
            <w:r w:rsidR="003E23A8" w:rsidRPr="00CD14F7">
              <w:rPr>
                <w:rStyle w:val="Hyperlink"/>
                <w:noProof/>
              </w:rPr>
              <w:t>2.2</w:t>
            </w:r>
            <w:r w:rsidR="003E23A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3E23A8" w:rsidRPr="00CD14F7">
              <w:rPr>
                <w:rStyle w:val="Hyperlink"/>
                <w:noProof/>
              </w:rPr>
              <w:t>Logging into the Application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_Toc74637555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2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7463CBC4" w14:textId="39BD1AB4" w:rsidR="003E23A8" w:rsidRDefault="00FE34B4">
          <w:pPr>
            <w:pStyle w:val="TOC2"/>
            <w:tabs>
              <w:tab w:val="left" w:pos="96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4637556" w:history="1">
            <w:r w:rsidR="003E23A8" w:rsidRPr="00CD14F7">
              <w:rPr>
                <w:rStyle w:val="Hyperlink"/>
                <w:noProof/>
              </w:rPr>
              <w:t>2.3</w:t>
            </w:r>
            <w:r w:rsidR="003E23A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3E23A8" w:rsidRPr="00CD14F7">
              <w:rPr>
                <w:rStyle w:val="Hyperlink"/>
                <w:noProof/>
              </w:rPr>
              <w:t>Application User Interface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_Toc74637556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5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338D25E6" w14:textId="388DC57D" w:rsidR="003E23A8" w:rsidRDefault="00FE34B4">
          <w:pPr>
            <w:pStyle w:val="TOC2"/>
            <w:tabs>
              <w:tab w:val="left" w:pos="96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4637557" w:history="1">
            <w:r w:rsidR="003E23A8" w:rsidRPr="00CD14F7">
              <w:rPr>
                <w:rStyle w:val="Hyperlink"/>
                <w:noProof/>
              </w:rPr>
              <w:t>2.4</w:t>
            </w:r>
            <w:r w:rsidR="003E23A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3E23A8" w:rsidRPr="00CD14F7">
              <w:rPr>
                <w:rStyle w:val="Hyperlink"/>
                <w:noProof/>
              </w:rPr>
              <w:t>System Management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_Toc74637557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7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48F3C098" w14:textId="2F381BE9" w:rsidR="003E23A8" w:rsidRDefault="00FE34B4">
          <w:pPr>
            <w:pStyle w:val="TOC2"/>
            <w:tabs>
              <w:tab w:val="left" w:pos="96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4637558" w:history="1">
            <w:r w:rsidR="003E23A8" w:rsidRPr="00CD14F7">
              <w:rPr>
                <w:rStyle w:val="Hyperlink"/>
                <w:noProof/>
              </w:rPr>
              <w:t>2.5</w:t>
            </w:r>
            <w:r w:rsidR="003E23A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3E23A8" w:rsidRPr="00CD14F7">
              <w:rPr>
                <w:rStyle w:val="Hyperlink"/>
                <w:noProof/>
              </w:rPr>
              <w:t>Edit Parameter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_Toc74637558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8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4A307177" w14:textId="34E460DC" w:rsidR="003E23A8" w:rsidRDefault="00FE34B4">
          <w:pPr>
            <w:pStyle w:val="TOC2"/>
            <w:tabs>
              <w:tab w:val="left" w:pos="96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4637559" w:history="1">
            <w:r w:rsidR="003E23A8" w:rsidRPr="00CD14F7">
              <w:rPr>
                <w:rStyle w:val="Hyperlink"/>
                <w:noProof/>
              </w:rPr>
              <w:t>2.6</w:t>
            </w:r>
            <w:r w:rsidR="003E23A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3E23A8" w:rsidRPr="00CD14F7">
              <w:rPr>
                <w:rStyle w:val="Hyperlink"/>
                <w:noProof/>
              </w:rPr>
              <w:t>Filter Parameter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_Toc74637559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9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3F7DD1CD" w14:textId="095D9F04" w:rsidR="003E23A8" w:rsidRDefault="00FE34B4">
          <w:pPr>
            <w:pStyle w:val="TOC2"/>
            <w:tabs>
              <w:tab w:val="left" w:pos="96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4637560" w:history="1">
            <w:r w:rsidR="003E23A8" w:rsidRPr="00CD14F7">
              <w:rPr>
                <w:rStyle w:val="Hyperlink"/>
                <w:noProof/>
              </w:rPr>
              <w:t>2.7</w:t>
            </w:r>
            <w:r w:rsidR="003E23A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3E23A8" w:rsidRPr="00CD14F7">
              <w:rPr>
                <w:rStyle w:val="Hyperlink"/>
                <w:noProof/>
              </w:rPr>
              <w:t>Message Management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_Toc74637560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10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58E66AB5" w14:textId="0373E0A7" w:rsidR="003E23A8" w:rsidRDefault="00FE34B4">
          <w:pPr>
            <w:pStyle w:val="TOC2"/>
            <w:tabs>
              <w:tab w:val="left" w:pos="96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4637561" w:history="1">
            <w:r w:rsidR="003E23A8" w:rsidRPr="00CD14F7">
              <w:rPr>
                <w:rStyle w:val="Hyperlink"/>
                <w:noProof/>
              </w:rPr>
              <w:t>2.8</w:t>
            </w:r>
            <w:r w:rsidR="003E23A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3E23A8" w:rsidRPr="00CD14F7">
              <w:rPr>
                <w:rStyle w:val="Hyperlink"/>
                <w:noProof/>
              </w:rPr>
              <w:t>Edit Message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_Toc74637561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11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1A98754D" w14:textId="737E91F5" w:rsidR="003E23A8" w:rsidRDefault="00FE34B4">
          <w:pPr>
            <w:pStyle w:val="TOC2"/>
            <w:tabs>
              <w:tab w:val="left" w:pos="96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4637562" w:history="1">
            <w:r w:rsidR="003E23A8" w:rsidRPr="00CD14F7">
              <w:rPr>
                <w:rStyle w:val="Hyperlink"/>
                <w:noProof/>
              </w:rPr>
              <w:t>2.9</w:t>
            </w:r>
            <w:r w:rsidR="003E23A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3E23A8" w:rsidRPr="00CD14F7">
              <w:rPr>
                <w:rStyle w:val="Hyperlink"/>
                <w:noProof/>
              </w:rPr>
              <w:t>Filter Message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_Toc74637562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12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65D8D2C1" w14:textId="2800C1F0" w:rsidR="003E23A8" w:rsidRDefault="00FE34B4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4637563" w:history="1">
            <w:r w:rsidR="003E23A8" w:rsidRPr="00CD14F7">
              <w:rPr>
                <w:rStyle w:val="Hyperlink"/>
                <w:noProof/>
              </w:rPr>
              <w:t>2.10</w:t>
            </w:r>
            <w:r w:rsidR="003E23A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3E23A8" w:rsidRPr="00CD14F7">
              <w:rPr>
                <w:rStyle w:val="Hyperlink"/>
                <w:noProof/>
              </w:rPr>
              <w:t>Custom Port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_Toc74637563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12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4A1A1067" w14:textId="2FEFFF35" w:rsidR="003E23A8" w:rsidRDefault="00FE34B4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4637564" w:history="1">
            <w:r w:rsidR="003E23A8" w:rsidRPr="00CD14F7">
              <w:rPr>
                <w:rStyle w:val="Hyperlink"/>
                <w:noProof/>
              </w:rPr>
              <w:t>2.11</w:t>
            </w:r>
            <w:r w:rsidR="003E23A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3E23A8" w:rsidRPr="00CD14F7">
              <w:rPr>
                <w:rStyle w:val="Hyperlink"/>
                <w:noProof/>
              </w:rPr>
              <w:t>Edit Port Parameters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_Toc74637564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13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64F41489" w14:textId="1C21B881" w:rsidR="003E23A8" w:rsidRDefault="00FE34B4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4637565" w:history="1">
            <w:r w:rsidR="003E23A8" w:rsidRPr="00CD14F7">
              <w:rPr>
                <w:rStyle w:val="Hyperlink"/>
                <w:noProof/>
              </w:rPr>
              <w:t>2.12</w:t>
            </w:r>
            <w:r w:rsidR="003E23A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3E23A8" w:rsidRPr="00CD14F7">
              <w:rPr>
                <w:rStyle w:val="Hyperlink"/>
                <w:noProof/>
              </w:rPr>
              <w:t>Filter Custom Port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_Toc74637565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14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02C4B2CD" w14:textId="7CBF3E6F" w:rsidR="003E23A8" w:rsidRDefault="00FE34B4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4637566" w:history="1">
            <w:r w:rsidR="003E23A8" w:rsidRPr="00CD14F7">
              <w:rPr>
                <w:rStyle w:val="Hyperlink"/>
                <w:noProof/>
              </w:rPr>
              <w:t>2.13</w:t>
            </w:r>
            <w:r w:rsidR="003E23A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3E23A8" w:rsidRPr="00CD14F7">
              <w:rPr>
                <w:rStyle w:val="Hyperlink"/>
                <w:noProof/>
              </w:rPr>
              <w:t>Field Management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_Toc74637566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15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4F0C0C95" w14:textId="400F7284" w:rsidR="003E23A8" w:rsidRDefault="00FE34B4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4637567" w:history="1">
            <w:r w:rsidR="003E23A8" w:rsidRPr="00CD14F7">
              <w:rPr>
                <w:rStyle w:val="Hyperlink"/>
                <w:noProof/>
              </w:rPr>
              <w:t>2.14</w:t>
            </w:r>
            <w:r w:rsidR="003E23A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3E23A8" w:rsidRPr="00CD14F7">
              <w:rPr>
                <w:rStyle w:val="Hyperlink"/>
                <w:noProof/>
              </w:rPr>
              <w:t>Edit Field Parameters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_Toc74637567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16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1C4B8D1F" w14:textId="1024D1B0" w:rsidR="003E23A8" w:rsidRDefault="00FE34B4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4637568" w:history="1">
            <w:r w:rsidR="003E23A8" w:rsidRPr="00CD14F7">
              <w:rPr>
                <w:rStyle w:val="Hyperlink"/>
                <w:noProof/>
              </w:rPr>
              <w:t>2.15</w:t>
            </w:r>
            <w:r w:rsidR="003E23A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3E23A8" w:rsidRPr="00CD14F7">
              <w:rPr>
                <w:rStyle w:val="Hyperlink"/>
                <w:noProof/>
              </w:rPr>
              <w:t>Filter Field Management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_Toc74637568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17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19719257" w14:textId="0FC00F66" w:rsidR="003E23A8" w:rsidRDefault="00FE34B4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4637569" w:history="1">
            <w:r w:rsidR="003E23A8" w:rsidRPr="00CD14F7">
              <w:rPr>
                <w:rStyle w:val="Hyperlink"/>
                <w:noProof/>
              </w:rPr>
              <w:t>2.16</w:t>
            </w:r>
            <w:r w:rsidR="003E23A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3E23A8" w:rsidRPr="00CD14F7">
              <w:rPr>
                <w:rStyle w:val="Hyperlink"/>
                <w:noProof/>
              </w:rPr>
              <w:t>Modify Field Management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_Toc74637569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17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3507D04C" w14:textId="75A9850A" w:rsidR="003E23A8" w:rsidRDefault="00FE34B4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4637570" w:history="1">
            <w:r w:rsidR="003E23A8" w:rsidRPr="00CD14F7">
              <w:rPr>
                <w:rStyle w:val="Hyperlink"/>
                <w:noProof/>
              </w:rPr>
              <w:t>2.17</w:t>
            </w:r>
            <w:r w:rsidR="003E23A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3E23A8" w:rsidRPr="00CD14F7">
              <w:rPr>
                <w:rStyle w:val="Hyperlink"/>
                <w:noProof/>
              </w:rPr>
              <w:t>Exchange Rate Management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_Toc74637570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18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07CED266" w14:textId="5B532AF4" w:rsidR="003E23A8" w:rsidRDefault="00FE34B4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4637571" w:history="1">
            <w:r w:rsidR="003E23A8" w:rsidRPr="00CD14F7">
              <w:rPr>
                <w:rStyle w:val="Hyperlink"/>
                <w:noProof/>
              </w:rPr>
              <w:t>2.18</w:t>
            </w:r>
            <w:r w:rsidR="003E23A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3E23A8" w:rsidRPr="00CD14F7">
              <w:rPr>
                <w:rStyle w:val="Hyperlink"/>
                <w:noProof/>
              </w:rPr>
              <w:t>Edit Exchange Rate Parameters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_Toc74637571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19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246A3DEA" w14:textId="4292970E" w:rsidR="003E23A8" w:rsidRDefault="00FE34B4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4637572" w:history="1">
            <w:r w:rsidR="003E23A8" w:rsidRPr="00CD14F7">
              <w:rPr>
                <w:rStyle w:val="Hyperlink"/>
                <w:noProof/>
              </w:rPr>
              <w:t>2.19</w:t>
            </w:r>
            <w:r w:rsidR="003E23A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3E23A8" w:rsidRPr="00CD14F7">
              <w:rPr>
                <w:rStyle w:val="Hyperlink"/>
                <w:noProof/>
              </w:rPr>
              <w:t>Filter Currency Management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_Toc74637572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20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1AD60FF4" w14:textId="4CB98A51" w:rsidR="003E23A8" w:rsidRDefault="00FE34B4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4637573" w:history="1">
            <w:r w:rsidR="003E23A8" w:rsidRPr="00CD14F7">
              <w:rPr>
                <w:rStyle w:val="Hyperlink"/>
                <w:noProof/>
              </w:rPr>
              <w:t>2.20</w:t>
            </w:r>
            <w:r w:rsidR="003E23A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3E23A8" w:rsidRPr="00CD14F7">
              <w:rPr>
                <w:rStyle w:val="Hyperlink"/>
                <w:noProof/>
              </w:rPr>
              <w:t>Add Currency Management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_Toc74637573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21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212EC43B" w14:textId="5687AE0A" w:rsidR="003E23A8" w:rsidRDefault="00FE34B4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4637574" w:history="1">
            <w:r w:rsidR="003E23A8" w:rsidRPr="00CD14F7">
              <w:rPr>
                <w:rStyle w:val="Hyperlink"/>
                <w:noProof/>
              </w:rPr>
              <w:t>2.21</w:t>
            </w:r>
            <w:r w:rsidR="003E23A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3E23A8" w:rsidRPr="00CD14F7">
              <w:rPr>
                <w:rStyle w:val="Hyperlink"/>
                <w:noProof/>
              </w:rPr>
              <w:t>Audit Management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_Toc74637574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22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1A2AD4F1" w14:textId="7F99FA57" w:rsidR="003E23A8" w:rsidRDefault="00FE34B4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4637575" w:history="1">
            <w:r w:rsidR="003E23A8" w:rsidRPr="00CD14F7">
              <w:rPr>
                <w:rStyle w:val="Hyperlink"/>
                <w:noProof/>
              </w:rPr>
              <w:t>2.22</w:t>
            </w:r>
            <w:r w:rsidR="003E23A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3E23A8" w:rsidRPr="00CD14F7">
              <w:rPr>
                <w:rStyle w:val="Hyperlink"/>
                <w:noProof/>
              </w:rPr>
              <w:t>Filter Audit Management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_Toc74637575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23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7837DC4B" w14:textId="332F543A" w:rsidR="003E23A8" w:rsidRDefault="00FE34B4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4637576" w:history="1">
            <w:r w:rsidR="003E23A8" w:rsidRPr="00CD14F7">
              <w:rPr>
                <w:rStyle w:val="Hyperlink"/>
                <w:noProof/>
              </w:rPr>
              <w:t>2.23</w:t>
            </w:r>
            <w:r w:rsidR="003E23A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3E23A8" w:rsidRPr="00CD14F7">
              <w:rPr>
                <w:rStyle w:val="Hyperlink"/>
                <w:noProof/>
              </w:rPr>
              <w:t>User Type Management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_Toc74637576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24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120B12AC" w14:textId="712A7822" w:rsidR="003E23A8" w:rsidRDefault="00FE34B4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4637577" w:history="1">
            <w:r w:rsidR="003E23A8" w:rsidRPr="00CD14F7">
              <w:rPr>
                <w:rStyle w:val="Hyperlink"/>
                <w:noProof/>
              </w:rPr>
              <w:t>2.24</w:t>
            </w:r>
            <w:r w:rsidR="003E23A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3E23A8" w:rsidRPr="00CD14F7">
              <w:rPr>
                <w:rStyle w:val="Hyperlink"/>
                <w:noProof/>
              </w:rPr>
              <w:t>Edit User type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_Toc74637577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25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4DD819D7" w14:textId="5C2F7506" w:rsidR="003E23A8" w:rsidRDefault="00FE34B4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4637578" w:history="1">
            <w:r w:rsidR="003E23A8" w:rsidRPr="00CD14F7">
              <w:rPr>
                <w:rStyle w:val="Hyperlink"/>
                <w:noProof/>
              </w:rPr>
              <w:t>2.25</w:t>
            </w:r>
            <w:r w:rsidR="003E23A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3E23A8" w:rsidRPr="00CD14F7">
              <w:rPr>
                <w:rStyle w:val="Hyperlink"/>
                <w:noProof/>
              </w:rPr>
              <w:t>Filter User Type Management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_Toc74637578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26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76642046" w14:textId="33941BEC" w:rsidR="003E23A8" w:rsidRDefault="00FE34B4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4637579" w:history="1">
            <w:r w:rsidR="003E23A8" w:rsidRPr="00CD14F7">
              <w:rPr>
                <w:rStyle w:val="Hyperlink"/>
                <w:noProof/>
              </w:rPr>
              <w:t>2.26</w:t>
            </w:r>
            <w:r w:rsidR="003E23A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3E23A8" w:rsidRPr="00CD14F7">
              <w:rPr>
                <w:rStyle w:val="Hyperlink"/>
                <w:noProof/>
              </w:rPr>
              <w:t>Rule List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_Toc74637579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26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7A370F18" w14:textId="1FF4E7FB" w:rsidR="003E23A8" w:rsidRDefault="00FE34B4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4637580" w:history="1">
            <w:r w:rsidR="003E23A8" w:rsidRPr="00CD14F7">
              <w:rPr>
                <w:rStyle w:val="Hyperlink"/>
                <w:noProof/>
              </w:rPr>
              <w:t>2.27</w:t>
            </w:r>
            <w:r w:rsidR="003E23A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3E23A8" w:rsidRPr="00CD14F7">
              <w:rPr>
                <w:rStyle w:val="Hyperlink"/>
                <w:noProof/>
              </w:rPr>
              <w:t>Edit Policy Parameters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_Toc74637580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28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2D4AFAB0" w14:textId="3763030D" w:rsidR="003E23A8" w:rsidRDefault="00FE34B4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4637581" w:history="1">
            <w:r w:rsidR="003E23A8" w:rsidRPr="00CD14F7">
              <w:rPr>
                <w:rStyle w:val="Hyperlink"/>
                <w:noProof/>
              </w:rPr>
              <w:t>2.28</w:t>
            </w:r>
            <w:r w:rsidR="003E23A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3E23A8" w:rsidRPr="00CD14F7">
              <w:rPr>
                <w:rStyle w:val="Hyperlink"/>
                <w:noProof/>
              </w:rPr>
              <w:t>Filter Rule list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_Toc74637581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28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30800C3A" w14:textId="76542ABF" w:rsidR="003E23A8" w:rsidRDefault="00FE34B4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4637582" w:history="1">
            <w:r w:rsidR="003E23A8" w:rsidRPr="00CD14F7">
              <w:rPr>
                <w:rStyle w:val="Hyperlink"/>
                <w:noProof/>
              </w:rPr>
              <w:t>2.29</w:t>
            </w:r>
            <w:r w:rsidR="003E23A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3E23A8" w:rsidRPr="00CD14F7">
              <w:rPr>
                <w:rStyle w:val="Hyperlink"/>
                <w:noProof/>
              </w:rPr>
              <w:t>User Feature Mapping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_Toc74637582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29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3B61E231" w14:textId="070D39F4" w:rsidR="003E23A8" w:rsidRDefault="00FE34B4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4637583" w:history="1">
            <w:r w:rsidR="003E23A8" w:rsidRPr="00CD14F7">
              <w:rPr>
                <w:rStyle w:val="Hyperlink"/>
                <w:noProof/>
              </w:rPr>
              <w:t>2.30</w:t>
            </w:r>
            <w:r w:rsidR="003E23A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3E23A8" w:rsidRPr="00CD14F7">
              <w:rPr>
                <w:rStyle w:val="Hyperlink"/>
                <w:noProof/>
              </w:rPr>
              <w:t>Edit user feature mapping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_Toc74637583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30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352F3277" w14:textId="1E29F539" w:rsidR="003E23A8" w:rsidRDefault="00FE34B4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4637584" w:history="1">
            <w:r w:rsidR="003E23A8" w:rsidRPr="00CD14F7">
              <w:rPr>
                <w:rStyle w:val="Hyperlink"/>
                <w:noProof/>
              </w:rPr>
              <w:t>2.31</w:t>
            </w:r>
            <w:r w:rsidR="003E23A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3E23A8" w:rsidRPr="00CD14F7">
              <w:rPr>
                <w:rStyle w:val="Hyperlink"/>
                <w:noProof/>
              </w:rPr>
              <w:t>Filter User Feature Mapping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_Toc74637584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31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6EAFCFB3" w14:textId="0CBDA0A8" w:rsidR="003E23A8" w:rsidRDefault="00FE34B4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4637585" w:history="1">
            <w:r w:rsidR="003E23A8" w:rsidRPr="00CD14F7">
              <w:rPr>
                <w:rStyle w:val="Hyperlink"/>
                <w:noProof/>
              </w:rPr>
              <w:t>2.32</w:t>
            </w:r>
            <w:r w:rsidR="003E23A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3E23A8" w:rsidRPr="00CD14F7">
              <w:rPr>
                <w:rStyle w:val="Hyperlink"/>
                <w:noProof/>
              </w:rPr>
              <w:t>Rule Feature Mapping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_Toc74637585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31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69C00960" w14:textId="75A6FE19" w:rsidR="003E23A8" w:rsidRDefault="00FE34B4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4637586" w:history="1">
            <w:r w:rsidR="003E23A8" w:rsidRPr="00CD14F7">
              <w:rPr>
                <w:rStyle w:val="Hyperlink"/>
                <w:noProof/>
              </w:rPr>
              <w:t>2.33</w:t>
            </w:r>
            <w:r w:rsidR="003E23A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3E23A8" w:rsidRPr="00CD14F7">
              <w:rPr>
                <w:rStyle w:val="Hyperlink"/>
                <w:noProof/>
              </w:rPr>
              <w:t>Edit Rule Feature Mapping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_Toc74637586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32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073491C1" w14:textId="1400232D" w:rsidR="003E23A8" w:rsidRDefault="00FE34B4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4637587" w:history="1">
            <w:r w:rsidR="003E23A8" w:rsidRPr="00CD14F7">
              <w:rPr>
                <w:rStyle w:val="Hyperlink"/>
                <w:noProof/>
              </w:rPr>
              <w:t>2.34</w:t>
            </w:r>
            <w:r w:rsidR="003E23A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3E23A8" w:rsidRPr="00CD14F7">
              <w:rPr>
                <w:rStyle w:val="Hyperlink"/>
                <w:noProof/>
              </w:rPr>
              <w:t>Filter Rule Feature Mapping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_Toc74637587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33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06C83F7B" w14:textId="3E0C22CD" w:rsidR="003E23A8" w:rsidRDefault="00FE34B4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4637588" w:history="1">
            <w:r w:rsidR="003E23A8" w:rsidRPr="00CD14F7">
              <w:rPr>
                <w:rStyle w:val="Hyperlink"/>
                <w:noProof/>
              </w:rPr>
              <w:t>2.35</w:t>
            </w:r>
            <w:r w:rsidR="003E23A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3E23A8" w:rsidRPr="00CD14F7">
              <w:rPr>
                <w:rStyle w:val="Hyperlink"/>
                <w:noProof/>
              </w:rPr>
              <w:t>User Management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_Toc74637588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34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4B380529" w14:textId="7A707F4B" w:rsidR="003E23A8" w:rsidRDefault="00FE34B4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4637589" w:history="1">
            <w:r w:rsidR="003E23A8" w:rsidRPr="00CD14F7">
              <w:rPr>
                <w:rStyle w:val="Hyperlink"/>
                <w:noProof/>
              </w:rPr>
              <w:t>2.36</w:t>
            </w:r>
            <w:r w:rsidR="003E23A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3E23A8" w:rsidRPr="00CD14F7">
              <w:rPr>
                <w:rStyle w:val="Hyperlink"/>
                <w:noProof/>
              </w:rPr>
              <w:t>Edit Users information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_Toc74637589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35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3F2AC791" w14:textId="7D7868DD" w:rsidR="003E23A8" w:rsidRDefault="00FE34B4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4637590" w:history="1">
            <w:r w:rsidR="003E23A8" w:rsidRPr="00CD14F7">
              <w:rPr>
                <w:rStyle w:val="Hyperlink"/>
                <w:noProof/>
              </w:rPr>
              <w:t>2.37</w:t>
            </w:r>
            <w:r w:rsidR="003E23A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3E23A8" w:rsidRPr="00CD14F7">
              <w:rPr>
                <w:rStyle w:val="Hyperlink"/>
                <w:noProof/>
              </w:rPr>
              <w:t>Filter Users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_Toc74637590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36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6736DF10" w14:textId="5563A72F" w:rsidR="003E23A8" w:rsidRDefault="00FE34B4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4637591" w:history="1">
            <w:r w:rsidR="003E23A8" w:rsidRPr="00CD14F7">
              <w:rPr>
                <w:rStyle w:val="Hyperlink"/>
                <w:noProof/>
              </w:rPr>
              <w:t>2.38</w:t>
            </w:r>
            <w:r w:rsidR="003E23A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3E23A8" w:rsidRPr="00CD14F7">
              <w:rPr>
                <w:rStyle w:val="Hyperlink"/>
                <w:noProof/>
              </w:rPr>
              <w:t>Address Management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_Toc74637591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37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3F185D67" w14:textId="1FD2C741" w:rsidR="003E23A8" w:rsidRDefault="00FE34B4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4637592" w:history="1">
            <w:r w:rsidR="003E23A8" w:rsidRPr="00CD14F7">
              <w:rPr>
                <w:rStyle w:val="Hyperlink"/>
                <w:noProof/>
              </w:rPr>
              <w:t>2.39</w:t>
            </w:r>
            <w:r w:rsidR="003E23A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3E23A8" w:rsidRPr="00CD14F7">
              <w:rPr>
                <w:rStyle w:val="Hyperlink"/>
                <w:noProof/>
              </w:rPr>
              <w:t>Edit Address details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_Toc74637592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38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24C4042C" w14:textId="5BD933D5" w:rsidR="003E23A8" w:rsidRDefault="00FE34B4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4637593" w:history="1">
            <w:r w:rsidR="003E23A8" w:rsidRPr="00CD14F7">
              <w:rPr>
                <w:rStyle w:val="Hyperlink"/>
                <w:noProof/>
              </w:rPr>
              <w:t>2.40</w:t>
            </w:r>
            <w:r w:rsidR="003E23A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3E23A8" w:rsidRPr="00CD14F7">
              <w:rPr>
                <w:rStyle w:val="Hyperlink"/>
                <w:noProof/>
              </w:rPr>
              <w:t>Filter Address Management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_Toc74637593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38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0EE0D7F7" w14:textId="280E2C41" w:rsidR="003E23A8" w:rsidRDefault="00FE34B4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4637594" w:history="1">
            <w:r w:rsidR="003E23A8" w:rsidRPr="00CD14F7">
              <w:rPr>
                <w:rStyle w:val="Hyperlink"/>
                <w:noProof/>
              </w:rPr>
              <w:t>2.41</w:t>
            </w:r>
            <w:r w:rsidR="003E23A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3E23A8" w:rsidRPr="00CD14F7">
              <w:rPr>
                <w:rStyle w:val="Hyperlink"/>
                <w:noProof/>
              </w:rPr>
              <w:t>Annex 1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_Toc74637594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40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62C9D93F" w14:textId="082BF3E8" w:rsidR="003E23A8" w:rsidRDefault="00FE34B4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4637595" w:history="1">
            <w:r w:rsidR="003E23A8" w:rsidRPr="00CD14F7">
              <w:rPr>
                <w:rStyle w:val="Hyperlink"/>
                <w:noProof/>
              </w:rPr>
              <w:t>2.42</w:t>
            </w:r>
            <w:r w:rsidR="003E23A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3E23A8" w:rsidRPr="00CD14F7">
              <w:rPr>
                <w:rStyle w:val="Hyperlink"/>
                <w:noProof/>
              </w:rPr>
              <w:t>Annex 2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_Toc74637595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45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74A040C4" w14:textId="2FFDF588" w:rsidR="003E23A8" w:rsidRDefault="00FE34B4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4637596" w:history="1">
            <w:r w:rsidR="003E23A8" w:rsidRPr="00CD14F7">
              <w:rPr>
                <w:rStyle w:val="Hyperlink"/>
                <w:noProof/>
              </w:rPr>
              <w:t>2.43</w:t>
            </w:r>
            <w:r w:rsidR="003E23A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3E23A8" w:rsidRPr="00CD14F7">
              <w:rPr>
                <w:rStyle w:val="Hyperlink"/>
                <w:noProof/>
              </w:rPr>
              <w:t>Annex 3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_Toc74637596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49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42E19B36" w14:textId="58FAF38B" w:rsidR="003E23A8" w:rsidRDefault="00FE34B4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4637597" w:history="1">
            <w:r w:rsidR="003E23A8" w:rsidRPr="00CD14F7">
              <w:rPr>
                <w:rStyle w:val="Hyperlink"/>
                <w:noProof/>
              </w:rPr>
              <w:t>2.44</w:t>
            </w:r>
            <w:r w:rsidR="003E23A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3E23A8" w:rsidRPr="00CD14F7">
              <w:rPr>
                <w:rStyle w:val="Hyperlink"/>
                <w:noProof/>
              </w:rPr>
              <w:t>Annex 4</w:t>
            </w:r>
            <w:r w:rsidR="003E23A8">
              <w:rPr>
                <w:noProof/>
                <w:webHidden/>
              </w:rPr>
              <w:tab/>
            </w:r>
            <w:r w:rsidR="003E23A8">
              <w:rPr>
                <w:noProof/>
                <w:webHidden/>
              </w:rPr>
              <w:fldChar w:fldCharType="begin"/>
            </w:r>
            <w:r w:rsidR="003E23A8">
              <w:rPr>
                <w:noProof/>
                <w:webHidden/>
              </w:rPr>
              <w:instrText xml:space="preserve"> PAGEREF _Toc74637597 \h </w:instrText>
            </w:r>
            <w:r w:rsidR="003E23A8">
              <w:rPr>
                <w:noProof/>
                <w:webHidden/>
              </w:rPr>
            </w:r>
            <w:r w:rsidR="003E23A8">
              <w:rPr>
                <w:noProof/>
                <w:webHidden/>
              </w:rPr>
              <w:fldChar w:fldCharType="separate"/>
            </w:r>
            <w:r w:rsidR="00B3036A">
              <w:rPr>
                <w:noProof/>
                <w:webHidden/>
              </w:rPr>
              <w:t>55</w:t>
            </w:r>
            <w:r w:rsidR="003E23A8">
              <w:rPr>
                <w:noProof/>
                <w:webHidden/>
              </w:rPr>
              <w:fldChar w:fldCharType="end"/>
            </w:r>
          </w:hyperlink>
        </w:p>
        <w:p w14:paraId="72040361" w14:textId="640C31C5" w:rsidR="000B0CE4" w:rsidRPr="000B0CE4" w:rsidRDefault="000B0CE4">
          <w:pPr>
            <w:rPr>
              <w:rFonts w:ascii="Arial" w:hAnsi="Arial" w:cs="Arial"/>
              <w:sz w:val="20"/>
              <w:szCs w:val="20"/>
            </w:rPr>
          </w:pPr>
          <w:r w:rsidRPr="000B0CE4">
            <w:rPr>
              <w:rFonts w:ascii="Arial" w:hAnsi="Arial" w:cs="Arial"/>
              <w:b/>
              <w:bCs/>
              <w:noProof/>
              <w:sz w:val="20"/>
              <w:szCs w:val="20"/>
            </w:rPr>
            <w:fldChar w:fldCharType="end"/>
          </w:r>
        </w:p>
      </w:sdtContent>
    </w:sdt>
    <w:p w14:paraId="1F029D39" w14:textId="77777777" w:rsidR="000B0CE4" w:rsidRDefault="000B0CE4" w:rsidP="000B0CE4">
      <w:pPr>
        <w:pStyle w:val="TableNames"/>
        <w:sectPr w:rsidR="000B0CE4" w:rsidSect="008D2F10">
          <w:headerReference w:type="first" r:id="rId15"/>
          <w:footerReference w:type="first" r:id="rId16"/>
          <w:pgSz w:w="11907" w:h="16839" w:code="9"/>
          <w:pgMar w:top="1440" w:right="1440" w:bottom="1440" w:left="1440" w:header="706" w:footer="706" w:gutter="0"/>
          <w:pgNumType w:fmt="lowerRoman"/>
          <w:cols w:space="708"/>
          <w:docGrid w:linePitch="360"/>
        </w:sectPr>
      </w:pPr>
    </w:p>
    <w:p w14:paraId="42564649" w14:textId="77777777" w:rsidR="002631E4" w:rsidRPr="002631E4" w:rsidRDefault="002631E4" w:rsidP="003C7ABF">
      <w:pPr>
        <w:pStyle w:val="TOC1"/>
      </w:pPr>
    </w:p>
    <w:p w14:paraId="02D3294D" w14:textId="77777777" w:rsidR="006755C2" w:rsidRDefault="006755C2" w:rsidP="0001372C">
      <w:pPr>
        <w:pStyle w:val="TableNames"/>
      </w:pPr>
      <w:bookmarkStart w:id="73" w:name="_Toc354993235"/>
      <w:bookmarkStart w:id="74" w:name="_Toc354994307"/>
      <w:bookmarkStart w:id="75" w:name="_Toc385937349"/>
      <w:bookmarkStart w:id="76" w:name="_Toc386724015"/>
      <w:bookmarkStart w:id="77" w:name="_Toc387651074"/>
      <w:bookmarkStart w:id="78" w:name="_Toc389744745"/>
      <w:bookmarkStart w:id="79" w:name="_Toc389841232"/>
      <w:bookmarkStart w:id="80" w:name="_Toc390091309"/>
      <w:bookmarkStart w:id="81" w:name="_Toc390091902"/>
      <w:bookmarkStart w:id="82" w:name="_Toc390092073"/>
      <w:bookmarkStart w:id="83" w:name="_Toc392664617"/>
      <w:bookmarkStart w:id="84" w:name="_Toc393985735"/>
      <w:bookmarkStart w:id="85" w:name="_Toc395257990"/>
      <w:bookmarkStart w:id="86" w:name="_Toc395277602"/>
      <w:bookmarkStart w:id="87" w:name="_Toc395345884"/>
      <w:bookmarkStart w:id="88" w:name="_Toc395346386"/>
      <w:bookmarkStart w:id="89" w:name="_Toc395539092"/>
      <w:bookmarkStart w:id="90" w:name="_Toc395597823"/>
      <w:bookmarkStart w:id="91" w:name="_Toc395598052"/>
      <w:bookmarkStart w:id="92" w:name="_Toc395598301"/>
      <w:bookmarkStart w:id="93" w:name="_Toc395600354"/>
      <w:bookmarkStart w:id="94" w:name="_Toc395713689"/>
      <w:bookmarkStart w:id="95" w:name="_Toc398654255"/>
      <w:bookmarkStart w:id="96" w:name="_Toc399322646"/>
      <w:bookmarkStart w:id="97" w:name="_Toc402788473"/>
      <w:bookmarkStart w:id="98" w:name="_Toc406498748"/>
      <w:bookmarkStart w:id="99" w:name="_Toc406669275"/>
      <w:bookmarkStart w:id="100" w:name="_Toc407109270"/>
      <w:bookmarkStart w:id="101" w:name="_Toc408930299"/>
      <w:bookmarkStart w:id="102" w:name="_Toc408930528"/>
      <w:bookmarkStart w:id="103" w:name="_Toc409003658"/>
      <w:bookmarkStart w:id="104" w:name="_Toc409003729"/>
      <w:bookmarkStart w:id="105" w:name="_Toc409003769"/>
      <w:bookmarkStart w:id="106" w:name="_Toc409004077"/>
      <w:bookmarkStart w:id="107" w:name="_Toc409540865"/>
      <w:bookmarkStart w:id="108" w:name="_Toc409780156"/>
      <w:bookmarkStart w:id="109" w:name="_Toc410059044"/>
      <w:bookmarkStart w:id="110" w:name="_Toc410380746"/>
      <w:bookmarkStart w:id="111" w:name="_Toc410394432"/>
      <w:bookmarkStart w:id="112" w:name="_Toc410403360"/>
      <w:bookmarkStart w:id="113" w:name="_Toc410834273"/>
      <w:bookmarkStart w:id="114" w:name="_Toc411523915"/>
      <w:bookmarkStart w:id="115" w:name="_Toc414375661"/>
      <w:bookmarkStart w:id="116" w:name="_Toc414543162"/>
      <w:bookmarkStart w:id="117" w:name="_Toc414868278"/>
      <w:bookmarkStart w:id="118" w:name="_Toc416703720"/>
      <w:bookmarkStart w:id="119" w:name="_Toc416703830"/>
      <w:bookmarkStart w:id="120" w:name="_Toc418250453"/>
      <w:bookmarkStart w:id="121" w:name="_Toc418606565"/>
      <w:bookmarkStart w:id="122" w:name="_Toc420937620"/>
      <w:bookmarkStart w:id="123" w:name="_Toc421114950"/>
      <w:bookmarkStart w:id="124" w:name="_Toc31537551"/>
      <w:bookmarkStart w:id="125" w:name="_Toc31556091"/>
      <w:bookmarkStart w:id="126" w:name="_Toc31624680"/>
      <w:bookmarkStart w:id="127" w:name="_Toc31633664"/>
      <w:bookmarkStart w:id="128" w:name="_Toc31884131"/>
      <w:bookmarkStart w:id="129" w:name="_Toc31898964"/>
      <w:bookmarkStart w:id="130" w:name="_Toc31899947"/>
      <w:bookmarkStart w:id="131" w:name="_Toc31900098"/>
      <w:bookmarkStart w:id="132" w:name="_Toc31900165"/>
      <w:bookmarkStart w:id="133" w:name="_Toc31900209"/>
      <w:bookmarkStart w:id="134" w:name="_Toc31900287"/>
      <w:bookmarkStart w:id="135" w:name="_Toc31961534"/>
      <w:bookmarkStart w:id="136" w:name="_Toc31988935"/>
      <w:bookmarkStart w:id="137" w:name="_Toc32478499"/>
      <w:bookmarkStart w:id="138" w:name="_Toc32485179"/>
      <w:bookmarkStart w:id="139" w:name="_Toc32485227"/>
      <w:bookmarkStart w:id="140" w:name="_Toc33605930"/>
      <w:bookmarkStart w:id="141" w:name="_Toc74637548"/>
      <w:r>
        <w:t>Figures</w:t>
      </w:r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</w:p>
    <w:p w14:paraId="661CE9FD" w14:textId="51A4B778" w:rsidR="003E23A8" w:rsidRDefault="00D239B5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r>
        <w:fldChar w:fldCharType="begin"/>
      </w:r>
      <w:r w:rsidR="00726B2E">
        <w:instrText xml:space="preserve"> TOC \f F \h \z \t "Figure Caption" \c </w:instrText>
      </w:r>
      <w:r>
        <w:fldChar w:fldCharType="separate"/>
      </w:r>
      <w:hyperlink w:anchor="_Toc74637598" w:history="1">
        <w:r w:rsidR="003E23A8" w:rsidRPr="00CA31D8">
          <w:rPr>
            <w:rStyle w:val="Hyperlink"/>
            <w:noProof/>
          </w:rPr>
          <w:t>Figure 5: Login</w:t>
        </w:r>
        <w:r w:rsidR="003E23A8">
          <w:rPr>
            <w:noProof/>
            <w:webHidden/>
          </w:rPr>
          <w:tab/>
        </w:r>
        <w:r w:rsidR="003E23A8">
          <w:rPr>
            <w:noProof/>
            <w:webHidden/>
          </w:rPr>
          <w:fldChar w:fldCharType="begin"/>
        </w:r>
        <w:r w:rsidR="003E23A8">
          <w:rPr>
            <w:noProof/>
            <w:webHidden/>
          </w:rPr>
          <w:instrText xml:space="preserve"> PAGEREF _Toc74637598 \h </w:instrText>
        </w:r>
        <w:r w:rsidR="003E23A8">
          <w:rPr>
            <w:noProof/>
            <w:webHidden/>
          </w:rPr>
        </w:r>
        <w:r w:rsidR="003E23A8">
          <w:rPr>
            <w:noProof/>
            <w:webHidden/>
          </w:rPr>
          <w:fldChar w:fldCharType="separate"/>
        </w:r>
        <w:r w:rsidR="00B3036A">
          <w:rPr>
            <w:noProof/>
            <w:webHidden/>
          </w:rPr>
          <w:t>3</w:t>
        </w:r>
        <w:r w:rsidR="003E23A8">
          <w:rPr>
            <w:noProof/>
            <w:webHidden/>
          </w:rPr>
          <w:fldChar w:fldCharType="end"/>
        </w:r>
      </w:hyperlink>
    </w:p>
    <w:p w14:paraId="7E498BD0" w14:textId="4962ECB8" w:rsidR="003E23A8" w:rsidRDefault="00FE34B4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4637599" w:history="1">
        <w:r w:rsidR="003E23A8" w:rsidRPr="00CA31D8">
          <w:rPr>
            <w:rStyle w:val="Hyperlink"/>
            <w:noProof/>
          </w:rPr>
          <w:t>Figure 6: Home Page</w:t>
        </w:r>
        <w:r w:rsidR="003E23A8">
          <w:rPr>
            <w:noProof/>
            <w:webHidden/>
          </w:rPr>
          <w:tab/>
        </w:r>
        <w:r w:rsidR="003E23A8">
          <w:rPr>
            <w:noProof/>
            <w:webHidden/>
          </w:rPr>
          <w:fldChar w:fldCharType="begin"/>
        </w:r>
        <w:r w:rsidR="003E23A8">
          <w:rPr>
            <w:noProof/>
            <w:webHidden/>
          </w:rPr>
          <w:instrText xml:space="preserve"> PAGEREF _Toc74637599 \h </w:instrText>
        </w:r>
        <w:r w:rsidR="003E23A8">
          <w:rPr>
            <w:noProof/>
            <w:webHidden/>
          </w:rPr>
        </w:r>
        <w:r w:rsidR="003E23A8">
          <w:rPr>
            <w:noProof/>
            <w:webHidden/>
          </w:rPr>
          <w:fldChar w:fldCharType="separate"/>
        </w:r>
        <w:r w:rsidR="00B3036A">
          <w:rPr>
            <w:noProof/>
            <w:webHidden/>
          </w:rPr>
          <w:t>4</w:t>
        </w:r>
        <w:r w:rsidR="003E23A8">
          <w:rPr>
            <w:noProof/>
            <w:webHidden/>
          </w:rPr>
          <w:fldChar w:fldCharType="end"/>
        </w:r>
      </w:hyperlink>
    </w:p>
    <w:p w14:paraId="6685A2E5" w14:textId="31C5EA44" w:rsidR="003E23A8" w:rsidRDefault="00FE34B4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4637600" w:history="1">
        <w:r w:rsidR="003E23A8" w:rsidRPr="00CA31D8">
          <w:rPr>
            <w:rStyle w:val="Hyperlink"/>
            <w:noProof/>
          </w:rPr>
          <w:t>Figure 7: Forgot Password</w:t>
        </w:r>
        <w:r w:rsidR="003E23A8">
          <w:rPr>
            <w:noProof/>
            <w:webHidden/>
          </w:rPr>
          <w:tab/>
        </w:r>
        <w:r w:rsidR="003E23A8">
          <w:rPr>
            <w:noProof/>
            <w:webHidden/>
          </w:rPr>
          <w:fldChar w:fldCharType="begin"/>
        </w:r>
        <w:r w:rsidR="003E23A8">
          <w:rPr>
            <w:noProof/>
            <w:webHidden/>
          </w:rPr>
          <w:instrText xml:space="preserve"> PAGEREF _Toc74637600 \h </w:instrText>
        </w:r>
        <w:r w:rsidR="003E23A8">
          <w:rPr>
            <w:noProof/>
            <w:webHidden/>
          </w:rPr>
        </w:r>
        <w:r w:rsidR="003E23A8">
          <w:rPr>
            <w:noProof/>
            <w:webHidden/>
          </w:rPr>
          <w:fldChar w:fldCharType="separate"/>
        </w:r>
        <w:r w:rsidR="00B3036A">
          <w:rPr>
            <w:noProof/>
            <w:webHidden/>
          </w:rPr>
          <w:t>4</w:t>
        </w:r>
        <w:r w:rsidR="003E23A8">
          <w:rPr>
            <w:noProof/>
            <w:webHidden/>
          </w:rPr>
          <w:fldChar w:fldCharType="end"/>
        </w:r>
      </w:hyperlink>
    </w:p>
    <w:p w14:paraId="2FC7209B" w14:textId="26C3FAED" w:rsidR="003E23A8" w:rsidRDefault="00FE34B4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4637601" w:history="1">
        <w:r w:rsidR="003E23A8" w:rsidRPr="00CA31D8">
          <w:rPr>
            <w:rStyle w:val="Hyperlink"/>
            <w:noProof/>
          </w:rPr>
          <w:t>Figure 8: Set New Password</w:t>
        </w:r>
        <w:r w:rsidR="003E23A8">
          <w:rPr>
            <w:noProof/>
            <w:webHidden/>
          </w:rPr>
          <w:tab/>
        </w:r>
        <w:r w:rsidR="003E23A8">
          <w:rPr>
            <w:noProof/>
            <w:webHidden/>
          </w:rPr>
          <w:fldChar w:fldCharType="begin"/>
        </w:r>
        <w:r w:rsidR="003E23A8">
          <w:rPr>
            <w:noProof/>
            <w:webHidden/>
          </w:rPr>
          <w:instrText xml:space="preserve"> PAGEREF _Toc74637601 \h </w:instrText>
        </w:r>
        <w:r w:rsidR="003E23A8">
          <w:rPr>
            <w:noProof/>
            <w:webHidden/>
          </w:rPr>
        </w:r>
        <w:r w:rsidR="003E23A8">
          <w:rPr>
            <w:noProof/>
            <w:webHidden/>
          </w:rPr>
          <w:fldChar w:fldCharType="separate"/>
        </w:r>
        <w:r w:rsidR="00B3036A">
          <w:rPr>
            <w:noProof/>
            <w:webHidden/>
          </w:rPr>
          <w:t>5</w:t>
        </w:r>
        <w:r w:rsidR="003E23A8">
          <w:rPr>
            <w:noProof/>
            <w:webHidden/>
          </w:rPr>
          <w:fldChar w:fldCharType="end"/>
        </w:r>
      </w:hyperlink>
    </w:p>
    <w:p w14:paraId="053AA5FD" w14:textId="4ED99DAB" w:rsidR="003E23A8" w:rsidRDefault="00FE34B4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4637602" w:history="1">
        <w:r w:rsidR="003E23A8" w:rsidRPr="00CA31D8">
          <w:rPr>
            <w:rStyle w:val="Hyperlink"/>
            <w:noProof/>
          </w:rPr>
          <w:t>Figure 9: Home Page</w:t>
        </w:r>
        <w:r w:rsidR="003E23A8">
          <w:rPr>
            <w:noProof/>
            <w:webHidden/>
          </w:rPr>
          <w:tab/>
        </w:r>
        <w:r w:rsidR="003E23A8">
          <w:rPr>
            <w:noProof/>
            <w:webHidden/>
          </w:rPr>
          <w:fldChar w:fldCharType="begin"/>
        </w:r>
        <w:r w:rsidR="003E23A8">
          <w:rPr>
            <w:noProof/>
            <w:webHidden/>
          </w:rPr>
          <w:instrText xml:space="preserve"> PAGEREF _Toc74637602 \h </w:instrText>
        </w:r>
        <w:r w:rsidR="003E23A8">
          <w:rPr>
            <w:noProof/>
            <w:webHidden/>
          </w:rPr>
        </w:r>
        <w:r w:rsidR="003E23A8">
          <w:rPr>
            <w:noProof/>
            <w:webHidden/>
          </w:rPr>
          <w:fldChar w:fldCharType="separate"/>
        </w:r>
        <w:r w:rsidR="00B3036A">
          <w:rPr>
            <w:noProof/>
            <w:webHidden/>
          </w:rPr>
          <w:t>5</w:t>
        </w:r>
        <w:r w:rsidR="003E23A8">
          <w:rPr>
            <w:noProof/>
            <w:webHidden/>
          </w:rPr>
          <w:fldChar w:fldCharType="end"/>
        </w:r>
      </w:hyperlink>
    </w:p>
    <w:p w14:paraId="35FE9FEC" w14:textId="65BB4872" w:rsidR="003E23A8" w:rsidRDefault="00FE34B4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4637603" w:history="1">
        <w:r w:rsidR="003E23A8" w:rsidRPr="00CA31D8">
          <w:rPr>
            <w:rStyle w:val="Hyperlink"/>
            <w:noProof/>
          </w:rPr>
          <w:t>Figure 10: Edit Information</w:t>
        </w:r>
        <w:r w:rsidR="003E23A8">
          <w:rPr>
            <w:noProof/>
            <w:webHidden/>
          </w:rPr>
          <w:tab/>
        </w:r>
        <w:r w:rsidR="003E23A8">
          <w:rPr>
            <w:noProof/>
            <w:webHidden/>
          </w:rPr>
          <w:fldChar w:fldCharType="begin"/>
        </w:r>
        <w:r w:rsidR="003E23A8">
          <w:rPr>
            <w:noProof/>
            <w:webHidden/>
          </w:rPr>
          <w:instrText xml:space="preserve"> PAGEREF _Toc74637603 \h </w:instrText>
        </w:r>
        <w:r w:rsidR="003E23A8">
          <w:rPr>
            <w:noProof/>
            <w:webHidden/>
          </w:rPr>
        </w:r>
        <w:r w:rsidR="003E23A8">
          <w:rPr>
            <w:noProof/>
            <w:webHidden/>
          </w:rPr>
          <w:fldChar w:fldCharType="separate"/>
        </w:r>
        <w:r w:rsidR="00B3036A">
          <w:rPr>
            <w:noProof/>
            <w:webHidden/>
          </w:rPr>
          <w:t>6</w:t>
        </w:r>
        <w:r w:rsidR="003E23A8">
          <w:rPr>
            <w:noProof/>
            <w:webHidden/>
          </w:rPr>
          <w:fldChar w:fldCharType="end"/>
        </w:r>
      </w:hyperlink>
    </w:p>
    <w:p w14:paraId="0449DF61" w14:textId="47EAED80" w:rsidR="003E23A8" w:rsidRDefault="00FE34B4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4637604" w:history="1">
        <w:r w:rsidR="003E23A8" w:rsidRPr="00CA31D8">
          <w:rPr>
            <w:rStyle w:val="Hyperlink"/>
            <w:noProof/>
          </w:rPr>
          <w:t>Figure 11: Change Password</w:t>
        </w:r>
        <w:r w:rsidR="003E23A8">
          <w:rPr>
            <w:noProof/>
            <w:webHidden/>
          </w:rPr>
          <w:tab/>
        </w:r>
        <w:r w:rsidR="003E23A8">
          <w:rPr>
            <w:noProof/>
            <w:webHidden/>
          </w:rPr>
          <w:fldChar w:fldCharType="begin"/>
        </w:r>
        <w:r w:rsidR="003E23A8">
          <w:rPr>
            <w:noProof/>
            <w:webHidden/>
          </w:rPr>
          <w:instrText xml:space="preserve"> PAGEREF _Toc74637604 \h </w:instrText>
        </w:r>
        <w:r w:rsidR="003E23A8">
          <w:rPr>
            <w:noProof/>
            <w:webHidden/>
          </w:rPr>
        </w:r>
        <w:r w:rsidR="003E23A8">
          <w:rPr>
            <w:noProof/>
            <w:webHidden/>
          </w:rPr>
          <w:fldChar w:fldCharType="separate"/>
        </w:r>
        <w:r w:rsidR="00B3036A">
          <w:rPr>
            <w:noProof/>
            <w:webHidden/>
          </w:rPr>
          <w:t>6</w:t>
        </w:r>
        <w:r w:rsidR="003E23A8">
          <w:rPr>
            <w:noProof/>
            <w:webHidden/>
          </w:rPr>
          <w:fldChar w:fldCharType="end"/>
        </w:r>
      </w:hyperlink>
    </w:p>
    <w:p w14:paraId="210B3A06" w14:textId="7539B72B" w:rsidR="003E23A8" w:rsidRDefault="00FE34B4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4637605" w:history="1">
        <w:r w:rsidR="003E23A8" w:rsidRPr="00CA31D8">
          <w:rPr>
            <w:rStyle w:val="Hyperlink"/>
            <w:noProof/>
          </w:rPr>
          <w:t>Figure 29: System Management – View All</w:t>
        </w:r>
        <w:r w:rsidR="003E23A8">
          <w:rPr>
            <w:noProof/>
            <w:webHidden/>
          </w:rPr>
          <w:tab/>
        </w:r>
        <w:r w:rsidR="003E23A8">
          <w:rPr>
            <w:noProof/>
            <w:webHidden/>
          </w:rPr>
          <w:fldChar w:fldCharType="begin"/>
        </w:r>
        <w:r w:rsidR="003E23A8">
          <w:rPr>
            <w:noProof/>
            <w:webHidden/>
          </w:rPr>
          <w:instrText xml:space="preserve"> PAGEREF _Toc74637605 \h </w:instrText>
        </w:r>
        <w:r w:rsidR="003E23A8">
          <w:rPr>
            <w:noProof/>
            <w:webHidden/>
          </w:rPr>
        </w:r>
        <w:r w:rsidR="003E23A8">
          <w:rPr>
            <w:noProof/>
            <w:webHidden/>
          </w:rPr>
          <w:fldChar w:fldCharType="separate"/>
        </w:r>
        <w:r w:rsidR="00B3036A">
          <w:rPr>
            <w:noProof/>
            <w:webHidden/>
          </w:rPr>
          <w:t>7</w:t>
        </w:r>
        <w:r w:rsidR="003E23A8">
          <w:rPr>
            <w:noProof/>
            <w:webHidden/>
          </w:rPr>
          <w:fldChar w:fldCharType="end"/>
        </w:r>
      </w:hyperlink>
    </w:p>
    <w:p w14:paraId="46BDAAFB" w14:textId="007D0E49" w:rsidR="003E23A8" w:rsidRDefault="00FE34B4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4637606" w:history="1">
        <w:r w:rsidR="003E23A8" w:rsidRPr="00CA31D8">
          <w:rPr>
            <w:rStyle w:val="Hyperlink"/>
            <w:noProof/>
          </w:rPr>
          <w:t>Figure 34: System Management - Edit</w:t>
        </w:r>
        <w:r w:rsidR="003E23A8">
          <w:rPr>
            <w:noProof/>
            <w:webHidden/>
          </w:rPr>
          <w:tab/>
        </w:r>
        <w:r w:rsidR="003E23A8">
          <w:rPr>
            <w:noProof/>
            <w:webHidden/>
          </w:rPr>
          <w:fldChar w:fldCharType="begin"/>
        </w:r>
        <w:r w:rsidR="003E23A8">
          <w:rPr>
            <w:noProof/>
            <w:webHidden/>
          </w:rPr>
          <w:instrText xml:space="preserve"> PAGEREF _Toc74637606 \h </w:instrText>
        </w:r>
        <w:r w:rsidR="003E23A8">
          <w:rPr>
            <w:noProof/>
            <w:webHidden/>
          </w:rPr>
        </w:r>
        <w:r w:rsidR="003E23A8">
          <w:rPr>
            <w:noProof/>
            <w:webHidden/>
          </w:rPr>
          <w:fldChar w:fldCharType="separate"/>
        </w:r>
        <w:r w:rsidR="00B3036A">
          <w:rPr>
            <w:noProof/>
            <w:webHidden/>
          </w:rPr>
          <w:t>9</w:t>
        </w:r>
        <w:r w:rsidR="003E23A8">
          <w:rPr>
            <w:noProof/>
            <w:webHidden/>
          </w:rPr>
          <w:fldChar w:fldCharType="end"/>
        </w:r>
      </w:hyperlink>
    </w:p>
    <w:p w14:paraId="75553EDD" w14:textId="1E50087E" w:rsidR="003E23A8" w:rsidRDefault="00FE34B4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4637607" w:history="1">
        <w:r w:rsidR="003E23A8" w:rsidRPr="00CA31D8">
          <w:rPr>
            <w:rStyle w:val="Hyperlink"/>
            <w:noProof/>
          </w:rPr>
          <w:t>Figure 36: System Management – Filter Option</w:t>
        </w:r>
        <w:r w:rsidR="003E23A8">
          <w:rPr>
            <w:noProof/>
            <w:webHidden/>
          </w:rPr>
          <w:tab/>
        </w:r>
        <w:r w:rsidR="003E23A8">
          <w:rPr>
            <w:noProof/>
            <w:webHidden/>
          </w:rPr>
          <w:fldChar w:fldCharType="begin"/>
        </w:r>
        <w:r w:rsidR="003E23A8">
          <w:rPr>
            <w:noProof/>
            <w:webHidden/>
          </w:rPr>
          <w:instrText xml:space="preserve"> PAGEREF _Toc74637607 \h </w:instrText>
        </w:r>
        <w:r w:rsidR="003E23A8">
          <w:rPr>
            <w:noProof/>
            <w:webHidden/>
          </w:rPr>
        </w:r>
        <w:r w:rsidR="003E23A8">
          <w:rPr>
            <w:noProof/>
            <w:webHidden/>
          </w:rPr>
          <w:fldChar w:fldCharType="separate"/>
        </w:r>
        <w:r w:rsidR="00B3036A">
          <w:rPr>
            <w:noProof/>
            <w:webHidden/>
          </w:rPr>
          <w:t>9</w:t>
        </w:r>
        <w:r w:rsidR="003E23A8">
          <w:rPr>
            <w:noProof/>
            <w:webHidden/>
          </w:rPr>
          <w:fldChar w:fldCharType="end"/>
        </w:r>
      </w:hyperlink>
    </w:p>
    <w:p w14:paraId="6259A2C3" w14:textId="00605272" w:rsidR="003E23A8" w:rsidRDefault="00FE34B4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4637608" w:history="1">
        <w:r w:rsidR="003E23A8" w:rsidRPr="00CA31D8">
          <w:rPr>
            <w:rStyle w:val="Hyperlink"/>
            <w:noProof/>
          </w:rPr>
          <w:t>Figure 29: System Management – View All</w:t>
        </w:r>
        <w:r w:rsidR="003E23A8">
          <w:rPr>
            <w:noProof/>
            <w:webHidden/>
          </w:rPr>
          <w:tab/>
        </w:r>
        <w:r w:rsidR="003E23A8">
          <w:rPr>
            <w:noProof/>
            <w:webHidden/>
          </w:rPr>
          <w:fldChar w:fldCharType="begin"/>
        </w:r>
        <w:r w:rsidR="003E23A8">
          <w:rPr>
            <w:noProof/>
            <w:webHidden/>
          </w:rPr>
          <w:instrText xml:space="preserve"> PAGEREF _Toc74637608 \h </w:instrText>
        </w:r>
        <w:r w:rsidR="003E23A8">
          <w:rPr>
            <w:noProof/>
            <w:webHidden/>
          </w:rPr>
        </w:r>
        <w:r w:rsidR="003E23A8">
          <w:rPr>
            <w:noProof/>
            <w:webHidden/>
          </w:rPr>
          <w:fldChar w:fldCharType="separate"/>
        </w:r>
        <w:r w:rsidR="00B3036A">
          <w:rPr>
            <w:noProof/>
            <w:webHidden/>
          </w:rPr>
          <w:t>10</w:t>
        </w:r>
        <w:r w:rsidR="003E23A8">
          <w:rPr>
            <w:noProof/>
            <w:webHidden/>
          </w:rPr>
          <w:fldChar w:fldCharType="end"/>
        </w:r>
      </w:hyperlink>
    </w:p>
    <w:p w14:paraId="23C6040F" w14:textId="73882CC7" w:rsidR="003E23A8" w:rsidRDefault="00FE34B4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4637609" w:history="1">
        <w:r w:rsidR="003E23A8" w:rsidRPr="00CA31D8">
          <w:rPr>
            <w:rStyle w:val="Hyperlink"/>
            <w:noProof/>
          </w:rPr>
          <w:t>Figure 34: Message Management - Edit</w:t>
        </w:r>
        <w:r w:rsidR="003E23A8">
          <w:rPr>
            <w:noProof/>
            <w:webHidden/>
          </w:rPr>
          <w:tab/>
        </w:r>
        <w:r w:rsidR="003E23A8">
          <w:rPr>
            <w:noProof/>
            <w:webHidden/>
          </w:rPr>
          <w:fldChar w:fldCharType="begin"/>
        </w:r>
        <w:r w:rsidR="003E23A8">
          <w:rPr>
            <w:noProof/>
            <w:webHidden/>
          </w:rPr>
          <w:instrText xml:space="preserve"> PAGEREF _Toc74637609 \h </w:instrText>
        </w:r>
        <w:r w:rsidR="003E23A8">
          <w:rPr>
            <w:noProof/>
            <w:webHidden/>
          </w:rPr>
        </w:r>
        <w:r w:rsidR="003E23A8">
          <w:rPr>
            <w:noProof/>
            <w:webHidden/>
          </w:rPr>
          <w:fldChar w:fldCharType="separate"/>
        </w:r>
        <w:r w:rsidR="00B3036A">
          <w:rPr>
            <w:noProof/>
            <w:webHidden/>
          </w:rPr>
          <w:t>11</w:t>
        </w:r>
        <w:r w:rsidR="003E23A8">
          <w:rPr>
            <w:noProof/>
            <w:webHidden/>
          </w:rPr>
          <w:fldChar w:fldCharType="end"/>
        </w:r>
      </w:hyperlink>
    </w:p>
    <w:p w14:paraId="7E967888" w14:textId="682C0944" w:rsidR="003E23A8" w:rsidRDefault="00FE34B4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4637610" w:history="1">
        <w:r w:rsidR="003E23A8" w:rsidRPr="00CA31D8">
          <w:rPr>
            <w:rStyle w:val="Hyperlink"/>
            <w:noProof/>
          </w:rPr>
          <w:t>Figure 36: Message Management – Filter Option</w:t>
        </w:r>
        <w:r w:rsidR="003E23A8">
          <w:rPr>
            <w:noProof/>
            <w:webHidden/>
          </w:rPr>
          <w:tab/>
        </w:r>
        <w:r w:rsidR="003E23A8">
          <w:rPr>
            <w:noProof/>
            <w:webHidden/>
          </w:rPr>
          <w:fldChar w:fldCharType="begin"/>
        </w:r>
        <w:r w:rsidR="003E23A8">
          <w:rPr>
            <w:noProof/>
            <w:webHidden/>
          </w:rPr>
          <w:instrText xml:space="preserve"> PAGEREF _Toc74637610 \h </w:instrText>
        </w:r>
        <w:r w:rsidR="003E23A8">
          <w:rPr>
            <w:noProof/>
            <w:webHidden/>
          </w:rPr>
        </w:r>
        <w:r w:rsidR="003E23A8">
          <w:rPr>
            <w:noProof/>
            <w:webHidden/>
          </w:rPr>
          <w:fldChar w:fldCharType="separate"/>
        </w:r>
        <w:r w:rsidR="00B3036A">
          <w:rPr>
            <w:noProof/>
            <w:webHidden/>
          </w:rPr>
          <w:t>12</w:t>
        </w:r>
        <w:r w:rsidR="003E23A8">
          <w:rPr>
            <w:noProof/>
            <w:webHidden/>
          </w:rPr>
          <w:fldChar w:fldCharType="end"/>
        </w:r>
      </w:hyperlink>
    </w:p>
    <w:p w14:paraId="6D9AE560" w14:textId="63F7A4DD" w:rsidR="003E23A8" w:rsidRDefault="00FE34B4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4637611" w:history="1">
        <w:r w:rsidR="003E23A8" w:rsidRPr="00CA31D8">
          <w:rPr>
            <w:rStyle w:val="Hyperlink"/>
            <w:noProof/>
          </w:rPr>
          <w:t>Figure 29: Custom Port – View All</w:t>
        </w:r>
        <w:r w:rsidR="003E23A8">
          <w:rPr>
            <w:noProof/>
            <w:webHidden/>
          </w:rPr>
          <w:tab/>
        </w:r>
        <w:r w:rsidR="003E23A8">
          <w:rPr>
            <w:noProof/>
            <w:webHidden/>
          </w:rPr>
          <w:fldChar w:fldCharType="begin"/>
        </w:r>
        <w:r w:rsidR="003E23A8">
          <w:rPr>
            <w:noProof/>
            <w:webHidden/>
          </w:rPr>
          <w:instrText xml:space="preserve"> PAGEREF _Toc74637611 \h </w:instrText>
        </w:r>
        <w:r w:rsidR="003E23A8">
          <w:rPr>
            <w:noProof/>
            <w:webHidden/>
          </w:rPr>
        </w:r>
        <w:r w:rsidR="003E23A8">
          <w:rPr>
            <w:noProof/>
            <w:webHidden/>
          </w:rPr>
          <w:fldChar w:fldCharType="separate"/>
        </w:r>
        <w:r w:rsidR="00B3036A">
          <w:rPr>
            <w:noProof/>
            <w:webHidden/>
          </w:rPr>
          <w:t>13</w:t>
        </w:r>
        <w:r w:rsidR="003E23A8">
          <w:rPr>
            <w:noProof/>
            <w:webHidden/>
          </w:rPr>
          <w:fldChar w:fldCharType="end"/>
        </w:r>
      </w:hyperlink>
    </w:p>
    <w:p w14:paraId="6A5E8A56" w14:textId="7BD07104" w:rsidR="003E23A8" w:rsidRDefault="00FE34B4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4637612" w:history="1">
        <w:r w:rsidR="003E23A8" w:rsidRPr="00CA31D8">
          <w:rPr>
            <w:rStyle w:val="Hyperlink"/>
            <w:noProof/>
          </w:rPr>
          <w:t>Figure 34: Custom Port - Edit</w:t>
        </w:r>
        <w:r w:rsidR="003E23A8">
          <w:rPr>
            <w:noProof/>
            <w:webHidden/>
          </w:rPr>
          <w:tab/>
        </w:r>
        <w:r w:rsidR="003E23A8">
          <w:rPr>
            <w:noProof/>
            <w:webHidden/>
          </w:rPr>
          <w:fldChar w:fldCharType="begin"/>
        </w:r>
        <w:r w:rsidR="003E23A8">
          <w:rPr>
            <w:noProof/>
            <w:webHidden/>
          </w:rPr>
          <w:instrText xml:space="preserve"> PAGEREF _Toc74637612 \h </w:instrText>
        </w:r>
        <w:r w:rsidR="003E23A8">
          <w:rPr>
            <w:noProof/>
            <w:webHidden/>
          </w:rPr>
        </w:r>
        <w:r w:rsidR="003E23A8">
          <w:rPr>
            <w:noProof/>
            <w:webHidden/>
          </w:rPr>
          <w:fldChar w:fldCharType="separate"/>
        </w:r>
        <w:r w:rsidR="00B3036A">
          <w:rPr>
            <w:noProof/>
            <w:webHidden/>
          </w:rPr>
          <w:t>14</w:t>
        </w:r>
        <w:r w:rsidR="003E23A8">
          <w:rPr>
            <w:noProof/>
            <w:webHidden/>
          </w:rPr>
          <w:fldChar w:fldCharType="end"/>
        </w:r>
      </w:hyperlink>
    </w:p>
    <w:p w14:paraId="47EDE5D3" w14:textId="5D890547" w:rsidR="003E23A8" w:rsidRDefault="00FE34B4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4637613" w:history="1">
        <w:r w:rsidR="003E23A8" w:rsidRPr="00CA31D8">
          <w:rPr>
            <w:rStyle w:val="Hyperlink"/>
            <w:noProof/>
          </w:rPr>
          <w:t>Figure 36: Custom Port – Filter Option</w:t>
        </w:r>
        <w:r w:rsidR="003E23A8">
          <w:rPr>
            <w:noProof/>
            <w:webHidden/>
          </w:rPr>
          <w:tab/>
        </w:r>
        <w:r w:rsidR="003E23A8">
          <w:rPr>
            <w:noProof/>
            <w:webHidden/>
          </w:rPr>
          <w:fldChar w:fldCharType="begin"/>
        </w:r>
        <w:r w:rsidR="003E23A8">
          <w:rPr>
            <w:noProof/>
            <w:webHidden/>
          </w:rPr>
          <w:instrText xml:space="preserve"> PAGEREF _Toc74637613 \h </w:instrText>
        </w:r>
        <w:r w:rsidR="003E23A8">
          <w:rPr>
            <w:noProof/>
            <w:webHidden/>
          </w:rPr>
        </w:r>
        <w:r w:rsidR="003E23A8">
          <w:rPr>
            <w:noProof/>
            <w:webHidden/>
          </w:rPr>
          <w:fldChar w:fldCharType="separate"/>
        </w:r>
        <w:r w:rsidR="00B3036A">
          <w:rPr>
            <w:noProof/>
            <w:webHidden/>
          </w:rPr>
          <w:t>14</w:t>
        </w:r>
        <w:r w:rsidR="003E23A8">
          <w:rPr>
            <w:noProof/>
            <w:webHidden/>
          </w:rPr>
          <w:fldChar w:fldCharType="end"/>
        </w:r>
      </w:hyperlink>
    </w:p>
    <w:p w14:paraId="0C96AEAA" w14:textId="43285288" w:rsidR="003E23A8" w:rsidRDefault="00FE34B4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4637614" w:history="1">
        <w:r w:rsidR="003E23A8" w:rsidRPr="00CA31D8">
          <w:rPr>
            <w:rStyle w:val="Hyperlink"/>
            <w:noProof/>
          </w:rPr>
          <w:t>Figure 29: Field Management – View All</w:t>
        </w:r>
        <w:r w:rsidR="003E23A8">
          <w:rPr>
            <w:noProof/>
            <w:webHidden/>
          </w:rPr>
          <w:tab/>
        </w:r>
        <w:r w:rsidR="003E23A8">
          <w:rPr>
            <w:noProof/>
            <w:webHidden/>
          </w:rPr>
          <w:fldChar w:fldCharType="begin"/>
        </w:r>
        <w:r w:rsidR="003E23A8">
          <w:rPr>
            <w:noProof/>
            <w:webHidden/>
          </w:rPr>
          <w:instrText xml:space="preserve"> PAGEREF _Toc74637614 \h </w:instrText>
        </w:r>
        <w:r w:rsidR="003E23A8">
          <w:rPr>
            <w:noProof/>
            <w:webHidden/>
          </w:rPr>
        </w:r>
        <w:r w:rsidR="003E23A8">
          <w:rPr>
            <w:noProof/>
            <w:webHidden/>
          </w:rPr>
          <w:fldChar w:fldCharType="separate"/>
        </w:r>
        <w:r w:rsidR="00B3036A">
          <w:rPr>
            <w:noProof/>
            <w:webHidden/>
          </w:rPr>
          <w:t>15</w:t>
        </w:r>
        <w:r w:rsidR="003E23A8">
          <w:rPr>
            <w:noProof/>
            <w:webHidden/>
          </w:rPr>
          <w:fldChar w:fldCharType="end"/>
        </w:r>
      </w:hyperlink>
    </w:p>
    <w:p w14:paraId="0BB76F86" w14:textId="13F47E5A" w:rsidR="003E23A8" w:rsidRDefault="00FE34B4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4637615" w:history="1">
        <w:r w:rsidR="003E23A8" w:rsidRPr="00CA31D8">
          <w:rPr>
            <w:rStyle w:val="Hyperlink"/>
            <w:noProof/>
          </w:rPr>
          <w:t>Figure 34: Field Management - Edit</w:t>
        </w:r>
        <w:r w:rsidR="003E23A8">
          <w:rPr>
            <w:noProof/>
            <w:webHidden/>
          </w:rPr>
          <w:tab/>
        </w:r>
        <w:r w:rsidR="003E23A8">
          <w:rPr>
            <w:noProof/>
            <w:webHidden/>
          </w:rPr>
          <w:fldChar w:fldCharType="begin"/>
        </w:r>
        <w:r w:rsidR="003E23A8">
          <w:rPr>
            <w:noProof/>
            <w:webHidden/>
          </w:rPr>
          <w:instrText xml:space="preserve"> PAGEREF _Toc74637615 \h </w:instrText>
        </w:r>
        <w:r w:rsidR="003E23A8">
          <w:rPr>
            <w:noProof/>
            <w:webHidden/>
          </w:rPr>
        </w:r>
        <w:r w:rsidR="003E23A8">
          <w:rPr>
            <w:noProof/>
            <w:webHidden/>
          </w:rPr>
          <w:fldChar w:fldCharType="separate"/>
        </w:r>
        <w:r w:rsidR="00B3036A">
          <w:rPr>
            <w:noProof/>
            <w:webHidden/>
          </w:rPr>
          <w:t>16</w:t>
        </w:r>
        <w:r w:rsidR="003E23A8">
          <w:rPr>
            <w:noProof/>
            <w:webHidden/>
          </w:rPr>
          <w:fldChar w:fldCharType="end"/>
        </w:r>
      </w:hyperlink>
    </w:p>
    <w:p w14:paraId="173E3143" w14:textId="06DBAED4" w:rsidR="003E23A8" w:rsidRDefault="00FE34B4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4637616" w:history="1">
        <w:r w:rsidR="003E23A8" w:rsidRPr="00CA31D8">
          <w:rPr>
            <w:rStyle w:val="Hyperlink"/>
            <w:noProof/>
          </w:rPr>
          <w:t>Figure 36: Field Management – Filter Option</w:t>
        </w:r>
        <w:r w:rsidR="003E23A8">
          <w:rPr>
            <w:noProof/>
            <w:webHidden/>
          </w:rPr>
          <w:tab/>
        </w:r>
        <w:r w:rsidR="003E23A8">
          <w:rPr>
            <w:noProof/>
            <w:webHidden/>
          </w:rPr>
          <w:fldChar w:fldCharType="begin"/>
        </w:r>
        <w:r w:rsidR="003E23A8">
          <w:rPr>
            <w:noProof/>
            <w:webHidden/>
          </w:rPr>
          <w:instrText xml:space="preserve"> PAGEREF _Toc74637616 \h </w:instrText>
        </w:r>
        <w:r w:rsidR="003E23A8">
          <w:rPr>
            <w:noProof/>
            <w:webHidden/>
          </w:rPr>
        </w:r>
        <w:r w:rsidR="003E23A8">
          <w:rPr>
            <w:noProof/>
            <w:webHidden/>
          </w:rPr>
          <w:fldChar w:fldCharType="separate"/>
        </w:r>
        <w:r w:rsidR="00B3036A">
          <w:rPr>
            <w:noProof/>
            <w:webHidden/>
          </w:rPr>
          <w:t>17</w:t>
        </w:r>
        <w:r w:rsidR="003E23A8">
          <w:rPr>
            <w:noProof/>
            <w:webHidden/>
          </w:rPr>
          <w:fldChar w:fldCharType="end"/>
        </w:r>
      </w:hyperlink>
    </w:p>
    <w:p w14:paraId="47F4990D" w14:textId="7A1F9163" w:rsidR="003E23A8" w:rsidRDefault="00FE34B4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4637617" w:history="1">
        <w:r w:rsidR="003E23A8" w:rsidRPr="00CA31D8">
          <w:rPr>
            <w:rStyle w:val="Hyperlink"/>
            <w:noProof/>
          </w:rPr>
          <w:t>Figure 36: Field Management – Filter Option</w:t>
        </w:r>
        <w:r w:rsidR="003E23A8">
          <w:rPr>
            <w:noProof/>
            <w:webHidden/>
          </w:rPr>
          <w:tab/>
        </w:r>
        <w:r w:rsidR="003E23A8">
          <w:rPr>
            <w:noProof/>
            <w:webHidden/>
          </w:rPr>
          <w:fldChar w:fldCharType="begin"/>
        </w:r>
        <w:r w:rsidR="003E23A8">
          <w:rPr>
            <w:noProof/>
            <w:webHidden/>
          </w:rPr>
          <w:instrText xml:space="preserve"> PAGEREF _Toc74637617 \h </w:instrText>
        </w:r>
        <w:r w:rsidR="003E23A8">
          <w:rPr>
            <w:noProof/>
            <w:webHidden/>
          </w:rPr>
        </w:r>
        <w:r w:rsidR="003E23A8">
          <w:rPr>
            <w:noProof/>
            <w:webHidden/>
          </w:rPr>
          <w:fldChar w:fldCharType="separate"/>
        </w:r>
        <w:r w:rsidR="00B3036A">
          <w:rPr>
            <w:noProof/>
            <w:webHidden/>
          </w:rPr>
          <w:t>17</w:t>
        </w:r>
        <w:r w:rsidR="003E23A8">
          <w:rPr>
            <w:noProof/>
            <w:webHidden/>
          </w:rPr>
          <w:fldChar w:fldCharType="end"/>
        </w:r>
      </w:hyperlink>
    </w:p>
    <w:p w14:paraId="0DA06D07" w14:textId="75D559D9" w:rsidR="003E23A8" w:rsidRDefault="00FE34B4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4637618" w:history="1">
        <w:r w:rsidR="003E23A8" w:rsidRPr="00CA31D8">
          <w:rPr>
            <w:rStyle w:val="Hyperlink"/>
            <w:noProof/>
          </w:rPr>
          <w:t>Figure 36: Field Management – Add Value Option</w:t>
        </w:r>
        <w:r w:rsidR="003E23A8">
          <w:rPr>
            <w:noProof/>
            <w:webHidden/>
          </w:rPr>
          <w:tab/>
        </w:r>
        <w:r w:rsidR="003E23A8">
          <w:rPr>
            <w:noProof/>
            <w:webHidden/>
          </w:rPr>
          <w:fldChar w:fldCharType="begin"/>
        </w:r>
        <w:r w:rsidR="003E23A8">
          <w:rPr>
            <w:noProof/>
            <w:webHidden/>
          </w:rPr>
          <w:instrText xml:space="preserve"> PAGEREF _Toc74637618 \h </w:instrText>
        </w:r>
        <w:r w:rsidR="003E23A8">
          <w:rPr>
            <w:noProof/>
            <w:webHidden/>
          </w:rPr>
        </w:r>
        <w:r w:rsidR="003E23A8">
          <w:rPr>
            <w:noProof/>
            <w:webHidden/>
          </w:rPr>
          <w:fldChar w:fldCharType="separate"/>
        </w:r>
        <w:r w:rsidR="00B3036A">
          <w:rPr>
            <w:noProof/>
            <w:webHidden/>
          </w:rPr>
          <w:t>18</w:t>
        </w:r>
        <w:r w:rsidR="003E23A8">
          <w:rPr>
            <w:noProof/>
            <w:webHidden/>
          </w:rPr>
          <w:fldChar w:fldCharType="end"/>
        </w:r>
      </w:hyperlink>
    </w:p>
    <w:p w14:paraId="5E836F32" w14:textId="290F0E4B" w:rsidR="003E23A8" w:rsidRDefault="00FE34B4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4637619" w:history="1">
        <w:r w:rsidR="003E23A8" w:rsidRPr="00CA31D8">
          <w:rPr>
            <w:rStyle w:val="Hyperlink"/>
            <w:noProof/>
          </w:rPr>
          <w:t>Figure 29: Exchange Rate Management – View All</w:t>
        </w:r>
        <w:r w:rsidR="003E23A8">
          <w:rPr>
            <w:noProof/>
            <w:webHidden/>
          </w:rPr>
          <w:tab/>
        </w:r>
        <w:r w:rsidR="003E23A8">
          <w:rPr>
            <w:noProof/>
            <w:webHidden/>
          </w:rPr>
          <w:fldChar w:fldCharType="begin"/>
        </w:r>
        <w:r w:rsidR="003E23A8">
          <w:rPr>
            <w:noProof/>
            <w:webHidden/>
          </w:rPr>
          <w:instrText xml:space="preserve"> PAGEREF _Toc74637619 \h </w:instrText>
        </w:r>
        <w:r w:rsidR="003E23A8">
          <w:rPr>
            <w:noProof/>
            <w:webHidden/>
          </w:rPr>
        </w:r>
        <w:r w:rsidR="003E23A8">
          <w:rPr>
            <w:noProof/>
            <w:webHidden/>
          </w:rPr>
          <w:fldChar w:fldCharType="separate"/>
        </w:r>
        <w:r w:rsidR="00B3036A">
          <w:rPr>
            <w:noProof/>
            <w:webHidden/>
          </w:rPr>
          <w:t>19</w:t>
        </w:r>
        <w:r w:rsidR="003E23A8">
          <w:rPr>
            <w:noProof/>
            <w:webHidden/>
          </w:rPr>
          <w:fldChar w:fldCharType="end"/>
        </w:r>
      </w:hyperlink>
    </w:p>
    <w:p w14:paraId="734DC034" w14:textId="504EAE97" w:rsidR="003E23A8" w:rsidRDefault="00FE34B4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4637620" w:history="1">
        <w:r w:rsidR="003E23A8" w:rsidRPr="00CA31D8">
          <w:rPr>
            <w:rStyle w:val="Hyperlink"/>
            <w:noProof/>
          </w:rPr>
          <w:t>Figure 34: Currency Management - Edit</w:t>
        </w:r>
        <w:r w:rsidR="003E23A8">
          <w:rPr>
            <w:noProof/>
            <w:webHidden/>
          </w:rPr>
          <w:tab/>
        </w:r>
        <w:r w:rsidR="003E23A8">
          <w:rPr>
            <w:noProof/>
            <w:webHidden/>
          </w:rPr>
          <w:fldChar w:fldCharType="begin"/>
        </w:r>
        <w:r w:rsidR="003E23A8">
          <w:rPr>
            <w:noProof/>
            <w:webHidden/>
          </w:rPr>
          <w:instrText xml:space="preserve"> PAGEREF _Toc74637620 \h </w:instrText>
        </w:r>
        <w:r w:rsidR="003E23A8">
          <w:rPr>
            <w:noProof/>
            <w:webHidden/>
          </w:rPr>
        </w:r>
        <w:r w:rsidR="003E23A8">
          <w:rPr>
            <w:noProof/>
            <w:webHidden/>
          </w:rPr>
          <w:fldChar w:fldCharType="separate"/>
        </w:r>
        <w:r w:rsidR="00B3036A">
          <w:rPr>
            <w:noProof/>
            <w:webHidden/>
          </w:rPr>
          <w:t>20</w:t>
        </w:r>
        <w:r w:rsidR="003E23A8">
          <w:rPr>
            <w:noProof/>
            <w:webHidden/>
          </w:rPr>
          <w:fldChar w:fldCharType="end"/>
        </w:r>
      </w:hyperlink>
    </w:p>
    <w:p w14:paraId="08D39271" w14:textId="30975785" w:rsidR="003E23A8" w:rsidRDefault="00FE34B4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4637621" w:history="1">
        <w:r w:rsidR="003E23A8" w:rsidRPr="00CA31D8">
          <w:rPr>
            <w:rStyle w:val="Hyperlink"/>
            <w:noProof/>
          </w:rPr>
          <w:t>Figure 36: Field Management – Filter Option</w:t>
        </w:r>
        <w:r w:rsidR="003E23A8">
          <w:rPr>
            <w:noProof/>
            <w:webHidden/>
          </w:rPr>
          <w:tab/>
        </w:r>
        <w:r w:rsidR="003E23A8">
          <w:rPr>
            <w:noProof/>
            <w:webHidden/>
          </w:rPr>
          <w:fldChar w:fldCharType="begin"/>
        </w:r>
        <w:r w:rsidR="003E23A8">
          <w:rPr>
            <w:noProof/>
            <w:webHidden/>
          </w:rPr>
          <w:instrText xml:space="preserve"> PAGEREF _Toc74637621 \h </w:instrText>
        </w:r>
        <w:r w:rsidR="003E23A8">
          <w:rPr>
            <w:noProof/>
            <w:webHidden/>
          </w:rPr>
        </w:r>
        <w:r w:rsidR="003E23A8">
          <w:rPr>
            <w:noProof/>
            <w:webHidden/>
          </w:rPr>
          <w:fldChar w:fldCharType="separate"/>
        </w:r>
        <w:r w:rsidR="00B3036A">
          <w:rPr>
            <w:noProof/>
            <w:webHidden/>
          </w:rPr>
          <w:t>20</w:t>
        </w:r>
        <w:r w:rsidR="003E23A8">
          <w:rPr>
            <w:noProof/>
            <w:webHidden/>
          </w:rPr>
          <w:fldChar w:fldCharType="end"/>
        </w:r>
      </w:hyperlink>
    </w:p>
    <w:p w14:paraId="37A59CCB" w14:textId="1C86608E" w:rsidR="003E23A8" w:rsidRDefault="00FE34B4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4637622" w:history="1">
        <w:r w:rsidR="003E23A8" w:rsidRPr="00CA31D8">
          <w:rPr>
            <w:rStyle w:val="Hyperlink"/>
            <w:noProof/>
          </w:rPr>
          <w:t>Figure 36: Field Management – Filter Option</w:t>
        </w:r>
        <w:r w:rsidR="003E23A8">
          <w:rPr>
            <w:noProof/>
            <w:webHidden/>
          </w:rPr>
          <w:tab/>
        </w:r>
        <w:r w:rsidR="003E23A8">
          <w:rPr>
            <w:noProof/>
            <w:webHidden/>
          </w:rPr>
          <w:fldChar w:fldCharType="begin"/>
        </w:r>
        <w:r w:rsidR="003E23A8">
          <w:rPr>
            <w:noProof/>
            <w:webHidden/>
          </w:rPr>
          <w:instrText xml:space="preserve"> PAGEREF _Toc74637622 \h </w:instrText>
        </w:r>
        <w:r w:rsidR="003E23A8">
          <w:rPr>
            <w:noProof/>
            <w:webHidden/>
          </w:rPr>
        </w:r>
        <w:r w:rsidR="003E23A8">
          <w:rPr>
            <w:noProof/>
            <w:webHidden/>
          </w:rPr>
          <w:fldChar w:fldCharType="separate"/>
        </w:r>
        <w:r w:rsidR="00B3036A">
          <w:rPr>
            <w:noProof/>
            <w:webHidden/>
          </w:rPr>
          <w:t>21</w:t>
        </w:r>
        <w:r w:rsidR="003E23A8">
          <w:rPr>
            <w:noProof/>
            <w:webHidden/>
          </w:rPr>
          <w:fldChar w:fldCharType="end"/>
        </w:r>
      </w:hyperlink>
    </w:p>
    <w:p w14:paraId="677CE3DF" w14:textId="3C4A03A4" w:rsidR="003E23A8" w:rsidRDefault="00FE34B4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4637623" w:history="1">
        <w:r w:rsidR="003E23A8" w:rsidRPr="00CA31D8">
          <w:rPr>
            <w:rStyle w:val="Hyperlink"/>
            <w:noProof/>
          </w:rPr>
          <w:t>Figure 36: Currency Management – Add Option</w:t>
        </w:r>
        <w:r w:rsidR="003E23A8">
          <w:rPr>
            <w:noProof/>
            <w:webHidden/>
          </w:rPr>
          <w:tab/>
        </w:r>
        <w:r w:rsidR="003E23A8">
          <w:rPr>
            <w:noProof/>
            <w:webHidden/>
          </w:rPr>
          <w:fldChar w:fldCharType="begin"/>
        </w:r>
        <w:r w:rsidR="003E23A8">
          <w:rPr>
            <w:noProof/>
            <w:webHidden/>
          </w:rPr>
          <w:instrText xml:space="preserve"> PAGEREF _Toc74637623 \h </w:instrText>
        </w:r>
        <w:r w:rsidR="003E23A8">
          <w:rPr>
            <w:noProof/>
            <w:webHidden/>
          </w:rPr>
        </w:r>
        <w:r w:rsidR="003E23A8">
          <w:rPr>
            <w:noProof/>
            <w:webHidden/>
          </w:rPr>
          <w:fldChar w:fldCharType="separate"/>
        </w:r>
        <w:r w:rsidR="00B3036A">
          <w:rPr>
            <w:noProof/>
            <w:webHidden/>
          </w:rPr>
          <w:t>21</w:t>
        </w:r>
        <w:r w:rsidR="003E23A8">
          <w:rPr>
            <w:noProof/>
            <w:webHidden/>
          </w:rPr>
          <w:fldChar w:fldCharType="end"/>
        </w:r>
      </w:hyperlink>
    </w:p>
    <w:p w14:paraId="3D3ED0D5" w14:textId="3B0EE760" w:rsidR="003E23A8" w:rsidRDefault="00FE34B4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4637624" w:history="1">
        <w:r w:rsidR="003E23A8" w:rsidRPr="00CA31D8">
          <w:rPr>
            <w:rStyle w:val="Hyperlink"/>
            <w:noProof/>
          </w:rPr>
          <w:t>Figure 29: Audit Management – View All</w:t>
        </w:r>
        <w:r w:rsidR="003E23A8">
          <w:rPr>
            <w:noProof/>
            <w:webHidden/>
          </w:rPr>
          <w:tab/>
        </w:r>
        <w:r w:rsidR="003E23A8">
          <w:rPr>
            <w:noProof/>
            <w:webHidden/>
          </w:rPr>
          <w:fldChar w:fldCharType="begin"/>
        </w:r>
        <w:r w:rsidR="003E23A8">
          <w:rPr>
            <w:noProof/>
            <w:webHidden/>
          </w:rPr>
          <w:instrText xml:space="preserve"> PAGEREF _Toc74637624 \h </w:instrText>
        </w:r>
        <w:r w:rsidR="003E23A8">
          <w:rPr>
            <w:noProof/>
            <w:webHidden/>
          </w:rPr>
        </w:r>
        <w:r w:rsidR="003E23A8">
          <w:rPr>
            <w:noProof/>
            <w:webHidden/>
          </w:rPr>
          <w:fldChar w:fldCharType="separate"/>
        </w:r>
        <w:r w:rsidR="00B3036A">
          <w:rPr>
            <w:noProof/>
            <w:webHidden/>
          </w:rPr>
          <w:t>22</w:t>
        </w:r>
        <w:r w:rsidR="003E23A8">
          <w:rPr>
            <w:noProof/>
            <w:webHidden/>
          </w:rPr>
          <w:fldChar w:fldCharType="end"/>
        </w:r>
      </w:hyperlink>
    </w:p>
    <w:p w14:paraId="2DDE47A8" w14:textId="35000280" w:rsidR="003E23A8" w:rsidRDefault="00FE34B4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4637625" w:history="1">
        <w:r w:rsidR="003E23A8" w:rsidRPr="00CA31D8">
          <w:rPr>
            <w:rStyle w:val="Hyperlink"/>
            <w:noProof/>
          </w:rPr>
          <w:t>Figure 36: Audit Management – Filter Option</w:t>
        </w:r>
        <w:r w:rsidR="003E23A8">
          <w:rPr>
            <w:noProof/>
            <w:webHidden/>
          </w:rPr>
          <w:tab/>
        </w:r>
        <w:r w:rsidR="003E23A8">
          <w:rPr>
            <w:noProof/>
            <w:webHidden/>
          </w:rPr>
          <w:fldChar w:fldCharType="begin"/>
        </w:r>
        <w:r w:rsidR="003E23A8">
          <w:rPr>
            <w:noProof/>
            <w:webHidden/>
          </w:rPr>
          <w:instrText xml:space="preserve"> PAGEREF _Toc74637625 \h </w:instrText>
        </w:r>
        <w:r w:rsidR="003E23A8">
          <w:rPr>
            <w:noProof/>
            <w:webHidden/>
          </w:rPr>
        </w:r>
        <w:r w:rsidR="003E23A8">
          <w:rPr>
            <w:noProof/>
            <w:webHidden/>
          </w:rPr>
          <w:fldChar w:fldCharType="separate"/>
        </w:r>
        <w:r w:rsidR="00B3036A">
          <w:rPr>
            <w:noProof/>
            <w:webHidden/>
          </w:rPr>
          <w:t>23</w:t>
        </w:r>
        <w:r w:rsidR="003E23A8">
          <w:rPr>
            <w:noProof/>
            <w:webHidden/>
          </w:rPr>
          <w:fldChar w:fldCharType="end"/>
        </w:r>
      </w:hyperlink>
    </w:p>
    <w:p w14:paraId="436FCE6C" w14:textId="53A7926E" w:rsidR="003E23A8" w:rsidRDefault="00FE34B4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4637626" w:history="1">
        <w:r w:rsidR="003E23A8" w:rsidRPr="00CA31D8">
          <w:rPr>
            <w:rStyle w:val="Hyperlink"/>
            <w:noProof/>
          </w:rPr>
          <w:t>Figure 29: Policy Management – View All</w:t>
        </w:r>
        <w:r w:rsidR="003E23A8">
          <w:rPr>
            <w:noProof/>
            <w:webHidden/>
          </w:rPr>
          <w:tab/>
        </w:r>
        <w:r w:rsidR="003E23A8">
          <w:rPr>
            <w:noProof/>
            <w:webHidden/>
          </w:rPr>
          <w:fldChar w:fldCharType="begin"/>
        </w:r>
        <w:r w:rsidR="003E23A8">
          <w:rPr>
            <w:noProof/>
            <w:webHidden/>
          </w:rPr>
          <w:instrText xml:space="preserve"> PAGEREF _Toc74637626 \h </w:instrText>
        </w:r>
        <w:r w:rsidR="003E23A8">
          <w:rPr>
            <w:noProof/>
            <w:webHidden/>
          </w:rPr>
        </w:r>
        <w:r w:rsidR="003E23A8">
          <w:rPr>
            <w:noProof/>
            <w:webHidden/>
          </w:rPr>
          <w:fldChar w:fldCharType="separate"/>
        </w:r>
        <w:r w:rsidR="00B3036A">
          <w:rPr>
            <w:noProof/>
            <w:webHidden/>
          </w:rPr>
          <w:t>24</w:t>
        </w:r>
        <w:r w:rsidR="003E23A8">
          <w:rPr>
            <w:noProof/>
            <w:webHidden/>
          </w:rPr>
          <w:fldChar w:fldCharType="end"/>
        </w:r>
      </w:hyperlink>
    </w:p>
    <w:p w14:paraId="334EEFA2" w14:textId="2664E3C3" w:rsidR="003E23A8" w:rsidRDefault="00FE34B4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4637627" w:history="1">
        <w:r w:rsidR="003E23A8" w:rsidRPr="00CA31D8">
          <w:rPr>
            <w:rStyle w:val="Hyperlink"/>
            <w:noProof/>
          </w:rPr>
          <w:t>Figure 34: User Type Management - Edit</w:t>
        </w:r>
        <w:r w:rsidR="003E23A8">
          <w:rPr>
            <w:noProof/>
            <w:webHidden/>
          </w:rPr>
          <w:tab/>
        </w:r>
        <w:r w:rsidR="003E23A8">
          <w:rPr>
            <w:noProof/>
            <w:webHidden/>
          </w:rPr>
          <w:fldChar w:fldCharType="begin"/>
        </w:r>
        <w:r w:rsidR="003E23A8">
          <w:rPr>
            <w:noProof/>
            <w:webHidden/>
          </w:rPr>
          <w:instrText xml:space="preserve"> PAGEREF _Toc74637627 \h </w:instrText>
        </w:r>
        <w:r w:rsidR="003E23A8">
          <w:rPr>
            <w:noProof/>
            <w:webHidden/>
          </w:rPr>
        </w:r>
        <w:r w:rsidR="003E23A8">
          <w:rPr>
            <w:noProof/>
            <w:webHidden/>
          </w:rPr>
          <w:fldChar w:fldCharType="separate"/>
        </w:r>
        <w:r w:rsidR="00B3036A">
          <w:rPr>
            <w:noProof/>
            <w:webHidden/>
          </w:rPr>
          <w:t>25</w:t>
        </w:r>
        <w:r w:rsidR="003E23A8">
          <w:rPr>
            <w:noProof/>
            <w:webHidden/>
          </w:rPr>
          <w:fldChar w:fldCharType="end"/>
        </w:r>
      </w:hyperlink>
    </w:p>
    <w:p w14:paraId="764BF0FD" w14:textId="33AF837E" w:rsidR="003E23A8" w:rsidRDefault="00FE34B4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4637628" w:history="1">
        <w:r w:rsidR="003E23A8" w:rsidRPr="00CA31D8">
          <w:rPr>
            <w:rStyle w:val="Hyperlink"/>
            <w:noProof/>
          </w:rPr>
          <w:t>Figure 36: User Type Management – Filter Option</w:t>
        </w:r>
        <w:r w:rsidR="003E23A8">
          <w:rPr>
            <w:noProof/>
            <w:webHidden/>
          </w:rPr>
          <w:tab/>
        </w:r>
        <w:r w:rsidR="003E23A8">
          <w:rPr>
            <w:noProof/>
            <w:webHidden/>
          </w:rPr>
          <w:fldChar w:fldCharType="begin"/>
        </w:r>
        <w:r w:rsidR="003E23A8">
          <w:rPr>
            <w:noProof/>
            <w:webHidden/>
          </w:rPr>
          <w:instrText xml:space="preserve"> PAGEREF _Toc74637628 \h </w:instrText>
        </w:r>
        <w:r w:rsidR="003E23A8">
          <w:rPr>
            <w:noProof/>
            <w:webHidden/>
          </w:rPr>
        </w:r>
        <w:r w:rsidR="003E23A8">
          <w:rPr>
            <w:noProof/>
            <w:webHidden/>
          </w:rPr>
          <w:fldChar w:fldCharType="separate"/>
        </w:r>
        <w:r w:rsidR="00B3036A">
          <w:rPr>
            <w:noProof/>
            <w:webHidden/>
          </w:rPr>
          <w:t>26</w:t>
        </w:r>
        <w:r w:rsidR="003E23A8">
          <w:rPr>
            <w:noProof/>
            <w:webHidden/>
          </w:rPr>
          <w:fldChar w:fldCharType="end"/>
        </w:r>
      </w:hyperlink>
    </w:p>
    <w:p w14:paraId="5A6923A1" w14:textId="0CADD3DB" w:rsidR="003E23A8" w:rsidRDefault="00FE34B4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4637629" w:history="1">
        <w:r w:rsidR="003E23A8" w:rsidRPr="00CA31D8">
          <w:rPr>
            <w:rStyle w:val="Hyperlink"/>
            <w:noProof/>
          </w:rPr>
          <w:t>Figure 29: Rule List – View All</w:t>
        </w:r>
        <w:r w:rsidR="003E23A8">
          <w:rPr>
            <w:noProof/>
            <w:webHidden/>
          </w:rPr>
          <w:tab/>
        </w:r>
        <w:r w:rsidR="003E23A8">
          <w:rPr>
            <w:noProof/>
            <w:webHidden/>
          </w:rPr>
          <w:fldChar w:fldCharType="begin"/>
        </w:r>
        <w:r w:rsidR="003E23A8">
          <w:rPr>
            <w:noProof/>
            <w:webHidden/>
          </w:rPr>
          <w:instrText xml:space="preserve"> PAGEREF _Toc74637629 \h </w:instrText>
        </w:r>
        <w:r w:rsidR="003E23A8">
          <w:rPr>
            <w:noProof/>
            <w:webHidden/>
          </w:rPr>
        </w:r>
        <w:r w:rsidR="003E23A8">
          <w:rPr>
            <w:noProof/>
            <w:webHidden/>
          </w:rPr>
          <w:fldChar w:fldCharType="separate"/>
        </w:r>
        <w:r w:rsidR="00B3036A">
          <w:rPr>
            <w:noProof/>
            <w:webHidden/>
          </w:rPr>
          <w:t>27</w:t>
        </w:r>
        <w:r w:rsidR="003E23A8">
          <w:rPr>
            <w:noProof/>
            <w:webHidden/>
          </w:rPr>
          <w:fldChar w:fldCharType="end"/>
        </w:r>
      </w:hyperlink>
    </w:p>
    <w:p w14:paraId="0E88ABF0" w14:textId="7183335B" w:rsidR="003E23A8" w:rsidRDefault="00FE34B4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4637630" w:history="1">
        <w:r w:rsidR="003E23A8" w:rsidRPr="00CA31D8">
          <w:rPr>
            <w:rStyle w:val="Hyperlink"/>
            <w:noProof/>
          </w:rPr>
          <w:t>Figure 34: Policy Management - Edit</w:t>
        </w:r>
        <w:r w:rsidR="003E23A8">
          <w:rPr>
            <w:noProof/>
            <w:webHidden/>
          </w:rPr>
          <w:tab/>
        </w:r>
        <w:r w:rsidR="003E23A8">
          <w:rPr>
            <w:noProof/>
            <w:webHidden/>
          </w:rPr>
          <w:fldChar w:fldCharType="begin"/>
        </w:r>
        <w:r w:rsidR="003E23A8">
          <w:rPr>
            <w:noProof/>
            <w:webHidden/>
          </w:rPr>
          <w:instrText xml:space="preserve"> PAGEREF _Toc74637630 \h </w:instrText>
        </w:r>
        <w:r w:rsidR="003E23A8">
          <w:rPr>
            <w:noProof/>
            <w:webHidden/>
          </w:rPr>
        </w:r>
        <w:r w:rsidR="003E23A8">
          <w:rPr>
            <w:noProof/>
            <w:webHidden/>
          </w:rPr>
          <w:fldChar w:fldCharType="separate"/>
        </w:r>
        <w:r w:rsidR="00B3036A">
          <w:rPr>
            <w:noProof/>
            <w:webHidden/>
          </w:rPr>
          <w:t>28</w:t>
        </w:r>
        <w:r w:rsidR="003E23A8">
          <w:rPr>
            <w:noProof/>
            <w:webHidden/>
          </w:rPr>
          <w:fldChar w:fldCharType="end"/>
        </w:r>
      </w:hyperlink>
    </w:p>
    <w:p w14:paraId="2C38BE80" w14:textId="6D9B0C62" w:rsidR="003E23A8" w:rsidRDefault="00FE34B4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4637631" w:history="1">
        <w:r w:rsidR="003E23A8" w:rsidRPr="00CA31D8">
          <w:rPr>
            <w:rStyle w:val="Hyperlink"/>
            <w:noProof/>
          </w:rPr>
          <w:t>Figure 36: Rule List – Filter Option</w:t>
        </w:r>
        <w:r w:rsidR="003E23A8">
          <w:rPr>
            <w:noProof/>
            <w:webHidden/>
          </w:rPr>
          <w:tab/>
        </w:r>
        <w:r w:rsidR="003E23A8">
          <w:rPr>
            <w:noProof/>
            <w:webHidden/>
          </w:rPr>
          <w:fldChar w:fldCharType="begin"/>
        </w:r>
        <w:r w:rsidR="003E23A8">
          <w:rPr>
            <w:noProof/>
            <w:webHidden/>
          </w:rPr>
          <w:instrText xml:space="preserve"> PAGEREF _Toc74637631 \h </w:instrText>
        </w:r>
        <w:r w:rsidR="003E23A8">
          <w:rPr>
            <w:noProof/>
            <w:webHidden/>
          </w:rPr>
        </w:r>
        <w:r w:rsidR="003E23A8">
          <w:rPr>
            <w:noProof/>
            <w:webHidden/>
          </w:rPr>
          <w:fldChar w:fldCharType="separate"/>
        </w:r>
        <w:r w:rsidR="00B3036A">
          <w:rPr>
            <w:noProof/>
            <w:webHidden/>
          </w:rPr>
          <w:t>29</w:t>
        </w:r>
        <w:r w:rsidR="003E23A8">
          <w:rPr>
            <w:noProof/>
            <w:webHidden/>
          </w:rPr>
          <w:fldChar w:fldCharType="end"/>
        </w:r>
      </w:hyperlink>
    </w:p>
    <w:p w14:paraId="17F103B4" w14:textId="08A7A836" w:rsidR="003E23A8" w:rsidRDefault="00FE34B4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4637632" w:history="1">
        <w:r w:rsidR="003E23A8" w:rsidRPr="00CA31D8">
          <w:rPr>
            <w:rStyle w:val="Hyperlink"/>
            <w:noProof/>
          </w:rPr>
          <w:t>Figure 29: User Feature Mapping – View All</w:t>
        </w:r>
        <w:r w:rsidR="003E23A8">
          <w:rPr>
            <w:noProof/>
            <w:webHidden/>
          </w:rPr>
          <w:tab/>
        </w:r>
        <w:r w:rsidR="003E23A8">
          <w:rPr>
            <w:noProof/>
            <w:webHidden/>
          </w:rPr>
          <w:fldChar w:fldCharType="begin"/>
        </w:r>
        <w:r w:rsidR="003E23A8">
          <w:rPr>
            <w:noProof/>
            <w:webHidden/>
          </w:rPr>
          <w:instrText xml:space="preserve"> PAGEREF _Toc74637632 \h </w:instrText>
        </w:r>
        <w:r w:rsidR="003E23A8">
          <w:rPr>
            <w:noProof/>
            <w:webHidden/>
          </w:rPr>
        </w:r>
        <w:r w:rsidR="003E23A8">
          <w:rPr>
            <w:noProof/>
            <w:webHidden/>
          </w:rPr>
          <w:fldChar w:fldCharType="separate"/>
        </w:r>
        <w:r w:rsidR="00B3036A">
          <w:rPr>
            <w:noProof/>
            <w:webHidden/>
          </w:rPr>
          <w:t>29</w:t>
        </w:r>
        <w:r w:rsidR="003E23A8">
          <w:rPr>
            <w:noProof/>
            <w:webHidden/>
          </w:rPr>
          <w:fldChar w:fldCharType="end"/>
        </w:r>
      </w:hyperlink>
    </w:p>
    <w:p w14:paraId="1427C3A5" w14:textId="75566FC3" w:rsidR="003E23A8" w:rsidRDefault="00FE34B4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4637633" w:history="1">
        <w:r w:rsidR="003E23A8" w:rsidRPr="00CA31D8">
          <w:rPr>
            <w:rStyle w:val="Hyperlink"/>
            <w:noProof/>
          </w:rPr>
          <w:t>Figure 34: User Feature Mapping - Edit</w:t>
        </w:r>
        <w:r w:rsidR="003E23A8">
          <w:rPr>
            <w:noProof/>
            <w:webHidden/>
          </w:rPr>
          <w:tab/>
        </w:r>
        <w:r w:rsidR="003E23A8">
          <w:rPr>
            <w:noProof/>
            <w:webHidden/>
          </w:rPr>
          <w:fldChar w:fldCharType="begin"/>
        </w:r>
        <w:r w:rsidR="003E23A8">
          <w:rPr>
            <w:noProof/>
            <w:webHidden/>
          </w:rPr>
          <w:instrText xml:space="preserve"> PAGEREF _Toc74637633 \h </w:instrText>
        </w:r>
        <w:r w:rsidR="003E23A8">
          <w:rPr>
            <w:noProof/>
            <w:webHidden/>
          </w:rPr>
        </w:r>
        <w:r w:rsidR="003E23A8">
          <w:rPr>
            <w:noProof/>
            <w:webHidden/>
          </w:rPr>
          <w:fldChar w:fldCharType="separate"/>
        </w:r>
        <w:r w:rsidR="00B3036A">
          <w:rPr>
            <w:noProof/>
            <w:webHidden/>
          </w:rPr>
          <w:t>31</w:t>
        </w:r>
        <w:r w:rsidR="003E23A8">
          <w:rPr>
            <w:noProof/>
            <w:webHidden/>
          </w:rPr>
          <w:fldChar w:fldCharType="end"/>
        </w:r>
      </w:hyperlink>
    </w:p>
    <w:p w14:paraId="54894DB5" w14:textId="00018FDE" w:rsidR="003E23A8" w:rsidRDefault="00FE34B4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4637634" w:history="1">
        <w:r w:rsidR="003E23A8" w:rsidRPr="00CA31D8">
          <w:rPr>
            <w:rStyle w:val="Hyperlink"/>
            <w:noProof/>
          </w:rPr>
          <w:t>Figure 36: User Feature Mapping – Filter Option</w:t>
        </w:r>
        <w:r w:rsidR="003E23A8">
          <w:rPr>
            <w:noProof/>
            <w:webHidden/>
          </w:rPr>
          <w:tab/>
        </w:r>
        <w:r w:rsidR="003E23A8">
          <w:rPr>
            <w:noProof/>
            <w:webHidden/>
          </w:rPr>
          <w:fldChar w:fldCharType="begin"/>
        </w:r>
        <w:r w:rsidR="003E23A8">
          <w:rPr>
            <w:noProof/>
            <w:webHidden/>
          </w:rPr>
          <w:instrText xml:space="preserve"> PAGEREF _Toc74637634 \h </w:instrText>
        </w:r>
        <w:r w:rsidR="003E23A8">
          <w:rPr>
            <w:noProof/>
            <w:webHidden/>
          </w:rPr>
        </w:r>
        <w:r w:rsidR="003E23A8">
          <w:rPr>
            <w:noProof/>
            <w:webHidden/>
          </w:rPr>
          <w:fldChar w:fldCharType="separate"/>
        </w:r>
        <w:r w:rsidR="00B3036A">
          <w:rPr>
            <w:noProof/>
            <w:webHidden/>
          </w:rPr>
          <w:t>31</w:t>
        </w:r>
        <w:r w:rsidR="003E23A8">
          <w:rPr>
            <w:noProof/>
            <w:webHidden/>
          </w:rPr>
          <w:fldChar w:fldCharType="end"/>
        </w:r>
      </w:hyperlink>
    </w:p>
    <w:p w14:paraId="3276FE82" w14:textId="26135FCB" w:rsidR="003E23A8" w:rsidRDefault="00FE34B4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4637635" w:history="1">
        <w:r w:rsidR="003E23A8" w:rsidRPr="00CA31D8">
          <w:rPr>
            <w:rStyle w:val="Hyperlink"/>
            <w:noProof/>
          </w:rPr>
          <w:t>Figure 29: Rule Feature Mapping – View All</w:t>
        </w:r>
        <w:r w:rsidR="003E23A8">
          <w:rPr>
            <w:noProof/>
            <w:webHidden/>
          </w:rPr>
          <w:tab/>
        </w:r>
        <w:r w:rsidR="003E23A8">
          <w:rPr>
            <w:noProof/>
            <w:webHidden/>
          </w:rPr>
          <w:fldChar w:fldCharType="begin"/>
        </w:r>
        <w:r w:rsidR="003E23A8">
          <w:rPr>
            <w:noProof/>
            <w:webHidden/>
          </w:rPr>
          <w:instrText xml:space="preserve"> PAGEREF _Toc74637635 \h </w:instrText>
        </w:r>
        <w:r w:rsidR="003E23A8">
          <w:rPr>
            <w:noProof/>
            <w:webHidden/>
          </w:rPr>
        </w:r>
        <w:r w:rsidR="003E23A8">
          <w:rPr>
            <w:noProof/>
            <w:webHidden/>
          </w:rPr>
          <w:fldChar w:fldCharType="separate"/>
        </w:r>
        <w:r w:rsidR="00B3036A">
          <w:rPr>
            <w:noProof/>
            <w:webHidden/>
          </w:rPr>
          <w:t>32</w:t>
        </w:r>
        <w:r w:rsidR="003E23A8">
          <w:rPr>
            <w:noProof/>
            <w:webHidden/>
          </w:rPr>
          <w:fldChar w:fldCharType="end"/>
        </w:r>
      </w:hyperlink>
    </w:p>
    <w:p w14:paraId="1A0E8E55" w14:textId="752225D2" w:rsidR="003E23A8" w:rsidRDefault="00FE34B4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4637636" w:history="1">
        <w:r w:rsidR="003E23A8" w:rsidRPr="00CA31D8">
          <w:rPr>
            <w:rStyle w:val="Hyperlink"/>
            <w:noProof/>
          </w:rPr>
          <w:t>Figure 34: Rule Feature Mapping - Edit</w:t>
        </w:r>
        <w:r w:rsidR="003E23A8">
          <w:rPr>
            <w:noProof/>
            <w:webHidden/>
          </w:rPr>
          <w:tab/>
        </w:r>
        <w:r w:rsidR="003E23A8">
          <w:rPr>
            <w:noProof/>
            <w:webHidden/>
          </w:rPr>
          <w:fldChar w:fldCharType="begin"/>
        </w:r>
        <w:r w:rsidR="003E23A8">
          <w:rPr>
            <w:noProof/>
            <w:webHidden/>
          </w:rPr>
          <w:instrText xml:space="preserve"> PAGEREF _Toc74637636 \h </w:instrText>
        </w:r>
        <w:r w:rsidR="003E23A8">
          <w:rPr>
            <w:noProof/>
            <w:webHidden/>
          </w:rPr>
        </w:r>
        <w:r w:rsidR="003E23A8">
          <w:rPr>
            <w:noProof/>
            <w:webHidden/>
          </w:rPr>
          <w:fldChar w:fldCharType="separate"/>
        </w:r>
        <w:r w:rsidR="00B3036A">
          <w:rPr>
            <w:noProof/>
            <w:webHidden/>
          </w:rPr>
          <w:t>33</w:t>
        </w:r>
        <w:r w:rsidR="003E23A8">
          <w:rPr>
            <w:noProof/>
            <w:webHidden/>
          </w:rPr>
          <w:fldChar w:fldCharType="end"/>
        </w:r>
      </w:hyperlink>
    </w:p>
    <w:p w14:paraId="3B7702D5" w14:textId="5D9608BE" w:rsidR="003E23A8" w:rsidRDefault="00FE34B4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4637637" w:history="1">
        <w:r w:rsidR="003E23A8" w:rsidRPr="00CA31D8">
          <w:rPr>
            <w:rStyle w:val="Hyperlink"/>
            <w:noProof/>
          </w:rPr>
          <w:t>Figure 36: Rule Feature Mapping – Filter Option</w:t>
        </w:r>
        <w:r w:rsidR="003E23A8">
          <w:rPr>
            <w:noProof/>
            <w:webHidden/>
          </w:rPr>
          <w:tab/>
        </w:r>
        <w:r w:rsidR="003E23A8">
          <w:rPr>
            <w:noProof/>
            <w:webHidden/>
          </w:rPr>
          <w:fldChar w:fldCharType="begin"/>
        </w:r>
        <w:r w:rsidR="003E23A8">
          <w:rPr>
            <w:noProof/>
            <w:webHidden/>
          </w:rPr>
          <w:instrText xml:space="preserve"> PAGEREF _Toc74637637 \h </w:instrText>
        </w:r>
        <w:r w:rsidR="003E23A8">
          <w:rPr>
            <w:noProof/>
            <w:webHidden/>
          </w:rPr>
        </w:r>
        <w:r w:rsidR="003E23A8">
          <w:rPr>
            <w:noProof/>
            <w:webHidden/>
          </w:rPr>
          <w:fldChar w:fldCharType="separate"/>
        </w:r>
        <w:r w:rsidR="00B3036A">
          <w:rPr>
            <w:noProof/>
            <w:webHidden/>
          </w:rPr>
          <w:t>34</w:t>
        </w:r>
        <w:r w:rsidR="003E23A8">
          <w:rPr>
            <w:noProof/>
            <w:webHidden/>
          </w:rPr>
          <w:fldChar w:fldCharType="end"/>
        </w:r>
      </w:hyperlink>
    </w:p>
    <w:p w14:paraId="5FB488CF" w14:textId="526FDDB0" w:rsidR="003E23A8" w:rsidRDefault="00FE34B4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4637638" w:history="1">
        <w:r w:rsidR="003E23A8" w:rsidRPr="00CA31D8">
          <w:rPr>
            <w:rStyle w:val="Hyperlink"/>
            <w:noProof/>
          </w:rPr>
          <w:t>Figure 29: User Management – View All</w:t>
        </w:r>
        <w:r w:rsidR="003E23A8">
          <w:rPr>
            <w:noProof/>
            <w:webHidden/>
          </w:rPr>
          <w:tab/>
        </w:r>
        <w:r w:rsidR="003E23A8">
          <w:rPr>
            <w:noProof/>
            <w:webHidden/>
          </w:rPr>
          <w:fldChar w:fldCharType="begin"/>
        </w:r>
        <w:r w:rsidR="003E23A8">
          <w:rPr>
            <w:noProof/>
            <w:webHidden/>
          </w:rPr>
          <w:instrText xml:space="preserve"> PAGEREF _Toc74637638 \h </w:instrText>
        </w:r>
        <w:r w:rsidR="003E23A8">
          <w:rPr>
            <w:noProof/>
            <w:webHidden/>
          </w:rPr>
        </w:r>
        <w:r w:rsidR="003E23A8">
          <w:rPr>
            <w:noProof/>
            <w:webHidden/>
          </w:rPr>
          <w:fldChar w:fldCharType="separate"/>
        </w:r>
        <w:r w:rsidR="00B3036A">
          <w:rPr>
            <w:noProof/>
            <w:webHidden/>
          </w:rPr>
          <w:t>35</w:t>
        </w:r>
        <w:r w:rsidR="003E23A8">
          <w:rPr>
            <w:noProof/>
            <w:webHidden/>
          </w:rPr>
          <w:fldChar w:fldCharType="end"/>
        </w:r>
      </w:hyperlink>
    </w:p>
    <w:p w14:paraId="2BF14877" w14:textId="006A609D" w:rsidR="003E23A8" w:rsidRDefault="00FE34B4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4637639" w:history="1">
        <w:r w:rsidR="003E23A8" w:rsidRPr="00CA31D8">
          <w:rPr>
            <w:rStyle w:val="Hyperlink"/>
            <w:noProof/>
          </w:rPr>
          <w:t>Figure 34: User Management - Edit</w:t>
        </w:r>
        <w:r w:rsidR="003E23A8">
          <w:rPr>
            <w:noProof/>
            <w:webHidden/>
          </w:rPr>
          <w:tab/>
        </w:r>
        <w:r w:rsidR="003E23A8">
          <w:rPr>
            <w:noProof/>
            <w:webHidden/>
          </w:rPr>
          <w:fldChar w:fldCharType="begin"/>
        </w:r>
        <w:r w:rsidR="003E23A8">
          <w:rPr>
            <w:noProof/>
            <w:webHidden/>
          </w:rPr>
          <w:instrText xml:space="preserve"> PAGEREF _Toc74637639 \h </w:instrText>
        </w:r>
        <w:r w:rsidR="003E23A8">
          <w:rPr>
            <w:noProof/>
            <w:webHidden/>
          </w:rPr>
        </w:r>
        <w:r w:rsidR="003E23A8">
          <w:rPr>
            <w:noProof/>
            <w:webHidden/>
          </w:rPr>
          <w:fldChar w:fldCharType="separate"/>
        </w:r>
        <w:r w:rsidR="00B3036A">
          <w:rPr>
            <w:noProof/>
            <w:webHidden/>
          </w:rPr>
          <w:t>36</w:t>
        </w:r>
        <w:r w:rsidR="003E23A8">
          <w:rPr>
            <w:noProof/>
            <w:webHidden/>
          </w:rPr>
          <w:fldChar w:fldCharType="end"/>
        </w:r>
      </w:hyperlink>
    </w:p>
    <w:p w14:paraId="6275B9D8" w14:textId="52035F84" w:rsidR="003E23A8" w:rsidRDefault="00FE34B4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4637640" w:history="1">
        <w:r w:rsidR="003E23A8" w:rsidRPr="00CA31D8">
          <w:rPr>
            <w:rStyle w:val="Hyperlink"/>
            <w:noProof/>
          </w:rPr>
          <w:t>Figure 36: User Management – Filter Option</w:t>
        </w:r>
        <w:r w:rsidR="003E23A8">
          <w:rPr>
            <w:noProof/>
            <w:webHidden/>
          </w:rPr>
          <w:tab/>
        </w:r>
        <w:r w:rsidR="003E23A8">
          <w:rPr>
            <w:noProof/>
            <w:webHidden/>
          </w:rPr>
          <w:fldChar w:fldCharType="begin"/>
        </w:r>
        <w:r w:rsidR="003E23A8">
          <w:rPr>
            <w:noProof/>
            <w:webHidden/>
          </w:rPr>
          <w:instrText xml:space="preserve"> PAGEREF _Toc74637640 \h </w:instrText>
        </w:r>
        <w:r w:rsidR="003E23A8">
          <w:rPr>
            <w:noProof/>
            <w:webHidden/>
          </w:rPr>
        </w:r>
        <w:r w:rsidR="003E23A8">
          <w:rPr>
            <w:noProof/>
            <w:webHidden/>
          </w:rPr>
          <w:fldChar w:fldCharType="separate"/>
        </w:r>
        <w:r w:rsidR="00B3036A">
          <w:rPr>
            <w:noProof/>
            <w:webHidden/>
          </w:rPr>
          <w:t>36</w:t>
        </w:r>
        <w:r w:rsidR="003E23A8">
          <w:rPr>
            <w:noProof/>
            <w:webHidden/>
          </w:rPr>
          <w:fldChar w:fldCharType="end"/>
        </w:r>
      </w:hyperlink>
    </w:p>
    <w:p w14:paraId="596791A6" w14:textId="113FBB1D" w:rsidR="003E23A8" w:rsidRDefault="00FE34B4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4637641" w:history="1">
        <w:r w:rsidR="003E23A8" w:rsidRPr="00CA31D8">
          <w:rPr>
            <w:rStyle w:val="Hyperlink"/>
            <w:noProof/>
          </w:rPr>
          <w:t>Figure 29: Address Management – View All</w:t>
        </w:r>
        <w:r w:rsidR="003E23A8">
          <w:rPr>
            <w:noProof/>
            <w:webHidden/>
          </w:rPr>
          <w:tab/>
        </w:r>
        <w:r w:rsidR="003E23A8">
          <w:rPr>
            <w:noProof/>
            <w:webHidden/>
          </w:rPr>
          <w:fldChar w:fldCharType="begin"/>
        </w:r>
        <w:r w:rsidR="003E23A8">
          <w:rPr>
            <w:noProof/>
            <w:webHidden/>
          </w:rPr>
          <w:instrText xml:space="preserve"> PAGEREF _Toc74637641 \h </w:instrText>
        </w:r>
        <w:r w:rsidR="003E23A8">
          <w:rPr>
            <w:noProof/>
            <w:webHidden/>
          </w:rPr>
        </w:r>
        <w:r w:rsidR="003E23A8">
          <w:rPr>
            <w:noProof/>
            <w:webHidden/>
          </w:rPr>
          <w:fldChar w:fldCharType="separate"/>
        </w:r>
        <w:r w:rsidR="00B3036A">
          <w:rPr>
            <w:noProof/>
            <w:webHidden/>
          </w:rPr>
          <w:t>37</w:t>
        </w:r>
        <w:r w:rsidR="003E23A8">
          <w:rPr>
            <w:noProof/>
            <w:webHidden/>
          </w:rPr>
          <w:fldChar w:fldCharType="end"/>
        </w:r>
      </w:hyperlink>
    </w:p>
    <w:p w14:paraId="754B62A5" w14:textId="13538875" w:rsidR="003E23A8" w:rsidRDefault="00FE34B4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4637642" w:history="1">
        <w:r w:rsidR="003E23A8" w:rsidRPr="00CA31D8">
          <w:rPr>
            <w:rStyle w:val="Hyperlink"/>
            <w:noProof/>
          </w:rPr>
          <w:t>Figure 34: Address Management - Edit</w:t>
        </w:r>
        <w:r w:rsidR="003E23A8">
          <w:rPr>
            <w:noProof/>
            <w:webHidden/>
          </w:rPr>
          <w:tab/>
        </w:r>
        <w:r w:rsidR="003E23A8">
          <w:rPr>
            <w:noProof/>
            <w:webHidden/>
          </w:rPr>
          <w:fldChar w:fldCharType="begin"/>
        </w:r>
        <w:r w:rsidR="003E23A8">
          <w:rPr>
            <w:noProof/>
            <w:webHidden/>
          </w:rPr>
          <w:instrText xml:space="preserve"> PAGEREF _Toc74637642 \h </w:instrText>
        </w:r>
        <w:r w:rsidR="003E23A8">
          <w:rPr>
            <w:noProof/>
            <w:webHidden/>
          </w:rPr>
        </w:r>
        <w:r w:rsidR="003E23A8">
          <w:rPr>
            <w:noProof/>
            <w:webHidden/>
          </w:rPr>
          <w:fldChar w:fldCharType="separate"/>
        </w:r>
        <w:r w:rsidR="00B3036A">
          <w:rPr>
            <w:noProof/>
            <w:webHidden/>
          </w:rPr>
          <w:t>38</w:t>
        </w:r>
        <w:r w:rsidR="003E23A8">
          <w:rPr>
            <w:noProof/>
            <w:webHidden/>
          </w:rPr>
          <w:fldChar w:fldCharType="end"/>
        </w:r>
      </w:hyperlink>
    </w:p>
    <w:p w14:paraId="68144FDF" w14:textId="42F05A37" w:rsidR="003E23A8" w:rsidRDefault="00FE34B4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4637643" w:history="1">
        <w:r w:rsidR="003E23A8" w:rsidRPr="00CA31D8">
          <w:rPr>
            <w:rStyle w:val="Hyperlink"/>
            <w:noProof/>
          </w:rPr>
          <w:t>Figure 36: Address Management – Filter Option</w:t>
        </w:r>
        <w:r w:rsidR="003E23A8">
          <w:rPr>
            <w:noProof/>
            <w:webHidden/>
          </w:rPr>
          <w:tab/>
        </w:r>
        <w:r w:rsidR="003E23A8">
          <w:rPr>
            <w:noProof/>
            <w:webHidden/>
          </w:rPr>
          <w:fldChar w:fldCharType="begin"/>
        </w:r>
        <w:r w:rsidR="003E23A8">
          <w:rPr>
            <w:noProof/>
            <w:webHidden/>
          </w:rPr>
          <w:instrText xml:space="preserve"> PAGEREF _Toc74637643 \h </w:instrText>
        </w:r>
        <w:r w:rsidR="003E23A8">
          <w:rPr>
            <w:noProof/>
            <w:webHidden/>
          </w:rPr>
        </w:r>
        <w:r w:rsidR="003E23A8">
          <w:rPr>
            <w:noProof/>
            <w:webHidden/>
          </w:rPr>
          <w:fldChar w:fldCharType="separate"/>
        </w:r>
        <w:r w:rsidR="00B3036A">
          <w:rPr>
            <w:noProof/>
            <w:webHidden/>
          </w:rPr>
          <w:t>39</w:t>
        </w:r>
        <w:r w:rsidR="003E23A8">
          <w:rPr>
            <w:noProof/>
            <w:webHidden/>
          </w:rPr>
          <w:fldChar w:fldCharType="end"/>
        </w:r>
      </w:hyperlink>
    </w:p>
    <w:p w14:paraId="20DE25B1" w14:textId="6E4908A2" w:rsidR="006755C2" w:rsidRDefault="00D239B5">
      <w:pPr>
        <w:pStyle w:val="TableofFigures"/>
      </w:pPr>
      <w:r>
        <w:fldChar w:fldCharType="end"/>
      </w:r>
    </w:p>
    <w:p w14:paraId="0558C72E" w14:textId="77777777" w:rsidR="00122CF6" w:rsidRDefault="00122CF6">
      <w:pPr>
        <w:pStyle w:val="BodyText"/>
        <w:sectPr w:rsidR="00122CF6" w:rsidSect="008D2F10">
          <w:pgSz w:w="11907" w:h="16839" w:code="9"/>
          <w:pgMar w:top="1440" w:right="1440" w:bottom="1440" w:left="1440" w:header="706" w:footer="706" w:gutter="0"/>
          <w:pgNumType w:fmt="lowerRoman"/>
          <w:cols w:space="708"/>
          <w:docGrid w:linePitch="360"/>
        </w:sectPr>
      </w:pPr>
    </w:p>
    <w:p w14:paraId="39DDD4F3" w14:textId="77777777" w:rsidR="006755C2" w:rsidRPr="002A39C9" w:rsidRDefault="009F2B34" w:rsidP="002A39C9">
      <w:pPr>
        <w:pStyle w:val="Heading1"/>
      </w:pPr>
      <w:bookmarkStart w:id="142" w:name="_Document_Overview"/>
      <w:bookmarkStart w:id="143" w:name="h11"/>
      <w:bookmarkStart w:id="144" w:name="_Scope"/>
      <w:bookmarkStart w:id="145" w:name="_References"/>
      <w:bookmarkStart w:id="146" w:name="_Introduction"/>
      <w:bookmarkStart w:id="147" w:name="_Operations"/>
      <w:bookmarkStart w:id="148" w:name="_Web_Operations"/>
      <w:bookmarkStart w:id="149" w:name="_Toc31900099"/>
      <w:bookmarkStart w:id="150" w:name="_Toc31900166"/>
      <w:bookmarkStart w:id="151" w:name="_Toc31900210"/>
      <w:bookmarkStart w:id="152" w:name="_Toc31900288"/>
      <w:bookmarkStart w:id="153" w:name="_Toc74637549"/>
      <w:bookmarkEnd w:id="142"/>
      <w:bookmarkEnd w:id="143"/>
      <w:bookmarkEnd w:id="144"/>
      <w:bookmarkEnd w:id="145"/>
      <w:bookmarkEnd w:id="146"/>
      <w:bookmarkEnd w:id="147"/>
      <w:bookmarkEnd w:id="148"/>
      <w:r w:rsidRPr="002A39C9">
        <w:lastRenderedPageBreak/>
        <w:t>Overview</w:t>
      </w:r>
      <w:bookmarkEnd w:id="149"/>
      <w:bookmarkEnd w:id="150"/>
      <w:bookmarkEnd w:id="151"/>
      <w:bookmarkEnd w:id="152"/>
      <w:bookmarkEnd w:id="153"/>
    </w:p>
    <w:p w14:paraId="0E3F52AF" w14:textId="77777777" w:rsidR="00AF7107" w:rsidRDefault="00384430" w:rsidP="004D34E8">
      <w:pPr>
        <w:pStyle w:val="Heading2"/>
      </w:pPr>
      <w:bookmarkStart w:id="154" w:name="_Toc74637550"/>
      <w:r>
        <w:t>Scope</w:t>
      </w:r>
      <w:bookmarkEnd w:id="154"/>
    </w:p>
    <w:p w14:paraId="2E53C656" w14:textId="77777777" w:rsidR="00AF7107" w:rsidRPr="00EE5A16" w:rsidRDefault="00AF7107" w:rsidP="00EE5A16">
      <w:pPr>
        <w:pStyle w:val="BodyText2"/>
      </w:pPr>
      <w:r w:rsidRPr="00EE5A16">
        <w:t xml:space="preserve">The </w:t>
      </w:r>
      <w:r w:rsidR="007958A6" w:rsidRPr="00EE5A16">
        <w:t>objective of th</w:t>
      </w:r>
      <w:r w:rsidR="002F199A">
        <w:t>is</w:t>
      </w:r>
      <w:r w:rsidR="007958A6" w:rsidRPr="00EE5A16">
        <w:t xml:space="preserve"> </w:t>
      </w:r>
      <w:r w:rsidRPr="00EE5A16">
        <w:t xml:space="preserve">manual </w:t>
      </w:r>
      <w:r w:rsidR="007958A6" w:rsidRPr="00EE5A16">
        <w:t xml:space="preserve">is to </w:t>
      </w:r>
      <w:r w:rsidRPr="00EE5A16">
        <w:t xml:space="preserve">help </w:t>
      </w:r>
      <w:r w:rsidR="00B86583">
        <w:t>system admin to</w:t>
      </w:r>
      <w:r w:rsidRPr="00EE5A16">
        <w:t xml:space="preserve"> use</w:t>
      </w:r>
      <w:r w:rsidR="00B86583">
        <w:t xml:space="preserve"> and configure</w:t>
      </w:r>
      <w:r w:rsidRPr="00EE5A16">
        <w:t xml:space="preserve"> the </w:t>
      </w:r>
      <w:r w:rsidR="00F854B3" w:rsidRPr="00EE5A16">
        <w:t>CEIR (</w:t>
      </w:r>
      <w:r w:rsidR="00F854B3" w:rsidRPr="0040040A">
        <w:t>Central Equipment Identity Register</w:t>
      </w:r>
      <w:r w:rsidR="00F854B3" w:rsidRPr="00EE5A16">
        <w:t xml:space="preserve">) </w:t>
      </w:r>
      <w:r w:rsidRPr="00EE5A16">
        <w:t>application.</w:t>
      </w:r>
    </w:p>
    <w:p w14:paraId="5EECA503" w14:textId="77777777" w:rsidR="00084397" w:rsidRDefault="00084397" w:rsidP="004D6E91">
      <w:pPr>
        <w:pStyle w:val="Heading2"/>
      </w:pPr>
      <w:bookmarkStart w:id="155" w:name="_Toc74637551"/>
      <w:r>
        <w:t>Acronyms</w:t>
      </w:r>
      <w:r w:rsidR="00384430">
        <w:t xml:space="preserve"> &amp; Abbreviations</w:t>
      </w:r>
      <w:bookmarkEnd w:id="155"/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ook w:val="01E0" w:firstRow="1" w:lastRow="1" w:firstColumn="1" w:lastColumn="1" w:noHBand="0" w:noVBand="0"/>
      </w:tblPr>
      <w:tblGrid>
        <w:gridCol w:w="2547"/>
        <w:gridCol w:w="4979"/>
      </w:tblGrid>
      <w:tr w:rsidR="00084397" w:rsidRPr="003D50EC" w14:paraId="099E9A97" w14:textId="77777777" w:rsidTr="00686143">
        <w:trPr>
          <w:trHeight w:val="293"/>
          <w:tblHeader/>
          <w:jc w:val="center"/>
        </w:trPr>
        <w:tc>
          <w:tcPr>
            <w:tcW w:w="2547" w:type="dxa"/>
            <w:shd w:val="clear" w:color="auto" w:fill="5B9BD5" w:themeFill="accent1"/>
          </w:tcPr>
          <w:p w14:paraId="378340C7" w14:textId="77777777" w:rsidR="00084397" w:rsidRPr="0001372C" w:rsidRDefault="00084397" w:rsidP="00686143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Acronym</w:t>
            </w:r>
          </w:p>
        </w:tc>
        <w:tc>
          <w:tcPr>
            <w:tcW w:w="4979" w:type="dxa"/>
            <w:shd w:val="clear" w:color="auto" w:fill="5B9BD5" w:themeFill="accent1"/>
          </w:tcPr>
          <w:p w14:paraId="4158E038" w14:textId="77777777" w:rsidR="00084397" w:rsidRPr="0001372C" w:rsidRDefault="00084397" w:rsidP="00686143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Full Form</w:t>
            </w:r>
          </w:p>
        </w:tc>
      </w:tr>
      <w:tr w:rsidR="00084397" w:rsidRPr="003D50EC" w14:paraId="684900C8" w14:textId="77777777" w:rsidTr="00686143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49D48F5" w14:textId="77777777" w:rsidR="00084397" w:rsidRPr="00B708C5" w:rsidRDefault="00084397" w:rsidP="00686143">
            <w:pPr>
              <w:pStyle w:val="ListBullet1"/>
              <w:numPr>
                <w:ilvl w:val="0"/>
                <w:numId w:val="0"/>
              </w:numPr>
            </w:pPr>
            <w:r>
              <w:t>CEIR</w:t>
            </w:r>
          </w:p>
        </w:tc>
        <w:tc>
          <w:tcPr>
            <w:tcW w:w="4979" w:type="dxa"/>
            <w:shd w:val="clear" w:color="auto" w:fill="auto"/>
          </w:tcPr>
          <w:p w14:paraId="41049806" w14:textId="77777777" w:rsidR="00084397" w:rsidRPr="00B708C5" w:rsidRDefault="00084397" w:rsidP="00686143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 w:rsidRPr="0040040A">
              <w:t>Central Equipment Identity Register</w:t>
            </w:r>
          </w:p>
        </w:tc>
      </w:tr>
      <w:tr w:rsidR="00084397" w:rsidRPr="003D50EC" w14:paraId="3B8C22CE" w14:textId="77777777" w:rsidTr="00686143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2533BF4" w14:textId="77777777" w:rsidR="00084397" w:rsidRDefault="00084397" w:rsidP="00686143">
            <w:pPr>
              <w:pStyle w:val="ListBullet1"/>
              <w:numPr>
                <w:ilvl w:val="0"/>
                <w:numId w:val="0"/>
              </w:numPr>
            </w:pPr>
            <w:r>
              <w:t>IMEI</w:t>
            </w:r>
          </w:p>
        </w:tc>
        <w:tc>
          <w:tcPr>
            <w:tcW w:w="4979" w:type="dxa"/>
            <w:shd w:val="clear" w:color="auto" w:fill="auto"/>
          </w:tcPr>
          <w:p w14:paraId="6E2FD1AF" w14:textId="77777777" w:rsidR="00084397" w:rsidRDefault="00084397" w:rsidP="00686143">
            <w:pPr>
              <w:pStyle w:val="BodyText2"/>
            </w:pPr>
            <w:r>
              <w:t>International Mobile Equipment Identity</w:t>
            </w:r>
          </w:p>
        </w:tc>
      </w:tr>
      <w:tr w:rsidR="00084397" w:rsidRPr="003D50EC" w14:paraId="2AE83F4F" w14:textId="77777777" w:rsidTr="00686143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D061203" w14:textId="77777777" w:rsidR="00084397" w:rsidRDefault="00084397" w:rsidP="00686143">
            <w:pPr>
              <w:pStyle w:val="BodyText2"/>
            </w:pPr>
            <w:r>
              <w:t>PDA</w:t>
            </w:r>
          </w:p>
        </w:tc>
        <w:tc>
          <w:tcPr>
            <w:tcW w:w="4979" w:type="dxa"/>
            <w:shd w:val="clear" w:color="auto" w:fill="auto"/>
          </w:tcPr>
          <w:p w14:paraId="5CEDD3EE" w14:textId="77777777" w:rsidR="00084397" w:rsidRDefault="00084397" w:rsidP="00686143">
            <w:pPr>
              <w:pStyle w:val="BodyText2"/>
            </w:pPr>
            <w:r>
              <w:t>Personal Digital Assistant</w:t>
            </w:r>
          </w:p>
        </w:tc>
      </w:tr>
      <w:tr w:rsidR="00F854B3" w:rsidRPr="003D50EC" w14:paraId="4B98E23E" w14:textId="77777777" w:rsidTr="00686143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AD1781E" w14:textId="77777777" w:rsidR="00F854B3" w:rsidRDefault="00F854B3" w:rsidP="00686143">
            <w:pPr>
              <w:pStyle w:val="BodyText2"/>
            </w:pPr>
            <w:r>
              <w:t>TAC</w:t>
            </w:r>
          </w:p>
        </w:tc>
        <w:tc>
          <w:tcPr>
            <w:tcW w:w="4979" w:type="dxa"/>
            <w:shd w:val="clear" w:color="auto" w:fill="auto"/>
          </w:tcPr>
          <w:p w14:paraId="40F9D623" w14:textId="77777777" w:rsidR="00F854B3" w:rsidRDefault="00F854B3" w:rsidP="00686143">
            <w:pPr>
              <w:pStyle w:val="BodyText2"/>
            </w:pPr>
            <w:r>
              <w:t>Type Allocation Code</w:t>
            </w:r>
          </w:p>
        </w:tc>
      </w:tr>
      <w:tr w:rsidR="00271258" w:rsidRPr="003D50EC" w14:paraId="39533C02" w14:textId="77777777" w:rsidTr="00686143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432C4315" w14:textId="77777777" w:rsidR="00271258" w:rsidRDefault="00271258" w:rsidP="00686143">
            <w:pPr>
              <w:pStyle w:val="BodyText2"/>
            </w:pPr>
            <w:r>
              <w:t>TRC</w:t>
            </w:r>
          </w:p>
        </w:tc>
        <w:tc>
          <w:tcPr>
            <w:tcW w:w="4979" w:type="dxa"/>
            <w:shd w:val="clear" w:color="auto" w:fill="auto"/>
          </w:tcPr>
          <w:p w14:paraId="14165F50" w14:textId="77777777" w:rsidR="00271258" w:rsidRDefault="00271258" w:rsidP="00686143">
            <w:pPr>
              <w:pStyle w:val="BodyText2"/>
            </w:pPr>
            <w:r w:rsidRPr="00271258">
              <w:t>Telecommunication Regulator of Cambodia</w:t>
            </w:r>
          </w:p>
        </w:tc>
      </w:tr>
    </w:tbl>
    <w:p w14:paraId="4931D831" w14:textId="77777777" w:rsidR="00191AE2" w:rsidRDefault="00191AE2" w:rsidP="00191AE2">
      <w:pPr>
        <w:pStyle w:val="BodyText2"/>
        <w:ind w:left="360"/>
      </w:pPr>
    </w:p>
    <w:p w14:paraId="183FA3E0" w14:textId="77777777" w:rsidR="00384430" w:rsidRDefault="00384430" w:rsidP="004D3E67">
      <w:pPr>
        <w:pStyle w:val="Heading2"/>
      </w:pPr>
      <w:bookmarkStart w:id="156" w:name="_Toc74637552"/>
      <w:r>
        <w:t>Conventions</w:t>
      </w:r>
      <w:bookmarkEnd w:id="156"/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ook w:val="01E0" w:firstRow="1" w:lastRow="1" w:firstColumn="1" w:lastColumn="1" w:noHBand="0" w:noVBand="0"/>
      </w:tblPr>
      <w:tblGrid>
        <w:gridCol w:w="4106"/>
        <w:gridCol w:w="3420"/>
      </w:tblGrid>
      <w:tr w:rsidR="00384430" w:rsidRPr="003D50EC" w14:paraId="102B8C32" w14:textId="77777777" w:rsidTr="00271258">
        <w:trPr>
          <w:trHeight w:val="293"/>
          <w:tblHeader/>
          <w:jc w:val="center"/>
        </w:trPr>
        <w:tc>
          <w:tcPr>
            <w:tcW w:w="4106" w:type="dxa"/>
            <w:shd w:val="clear" w:color="auto" w:fill="5B9BD5" w:themeFill="accent1"/>
          </w:tcPr>
          <w:p w14:paraId="5C7E7435" w14:textId="77777777" w:rsidR="00384430" w:rsidRPr="0001372C" w:rsidRDefault="00384430" w:rsidP="00686143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Information</w:t>
            </w:r>
          </w:p>
        </w:tc>
        <w:tc>
          <w:tcPr>
            <w:tcW w:w="3420" w:type="dxa"/>
            <w:shd w:val="clear" w:color="auto" w:fill="5B9BD5" w:themeFill="accent1"/>
          </w:tcPr>
          <w:p w14:paraId="7A3CF90E" w14:textId="77777777" w:rsidR="00384430" w:rsidRPr="0001372C" w:rsidRDefault="00384430" w:rsidP="00686143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Convention</w:t>
            </w:r>
          </w:p>
        </w:tc>
      </w:tr>
      <w:tr w:rsidR="00384430" w:rsidRPr="003D50EC" w14:paraId="021DC0BA" w14:textId="77777777" w:rsidTr="00271258">
        <w:trPr>
          <w:trHeight w:val="377"/>
          <w:jc w:val="center"/>
        </w:trPr>
        <w:tc>
          <w:tcPr>
            <w:tcW w:w="4106" w:type="dxa"/>
            <w:shd w:val="clear" w:color="auto" w:fill="auto"/>
          </w:tcPr>
          <w:p w14:paraId="71AE023F" w14:textId="77777777" w:rsidR="00384430" w:rsidRPr="004D3E67" w:rsidRDefault="00384430" w:rsidP="004D3E67">
            <w:pPr>
              <w:pStyle w:val="ListBullet1"/>
              <w:numPr>
                <w:ilvl w:val="0"/>
                <w:numId w:val="0"/>
              </w:numPr>
            </w:pPr>
            <w:r w:rsidRPr="004D3E67">
              <w:t>UI elements</w:t>
            </w:r>
          </w:p>
          <w:p w14:paraId="3B9931E8" w14:textId="77777777" w:rsidR="00384430" w:rsidRPr="00B708C5" w:rsidRDefault="00384430" w:rsidP="004D6E91">
            <w:pPr>
              <w:pStyle w:val="ListBullet1"/>
              <w:numPr>
                <w:ilvl w:val="0"/>
                <w:numId w:val="0"/>
              </w:numPr>
            </w:pPr>
            <w:r w:rsidRPr="004D3E67">
              <w:t>(such as names of windows, buttons, and fields)</w:t>
            </w:r>
          </w:p>
        </w:tc>
        <w:tc>
          <w:tcPr>
            <w:tcW w:w="3420" w:type="dxa"/>
            <w:shd w:val="clear" w:color="auto" w:fill="auto"/>
          </w:tcPr>
          <w:p w14:paraId="7F1C7768" w14:textId="77777777" w:rsidR="00384430" w:rsidRPr="004D3E67" w:rsidRDefault="00384430" w:rsidP="004D3E67">
            <w:pPr>
              <w:pStyle w:val="ListBullet1"/>
              <w:numPr>
                <w:ilvl w:val="0"/>
                <w:numId w:val="0"/>
              </w:numPr>
            </w:pPr>
            <w:r>
              <w:t>Bold</w:t>
            </w:r>
          </w:p>
        </w:tc>
      </w:tr>
      <w:tr w:rsidR="00384430" w:rsidRPr="003D50EC" w14:paraId="2CBB72C7" w14:textId="77777777" w:rsidTr="00271258">
        <w:trPr>
          <w:trHeight w:val="377"/>
          <w:jc w:val="center"/>
        </w:trPr>
        <w:tc>
          <w:tcPr>
            <w:tcW w:w="4106" w:type="dxa"/>
            <w:shd w:val="clear" w:color="auto" w:fill="auto"/>
          </w:tcPr>
          <w:p w14:paraId="4A77616F" w14:textId="77777777" w:rsidR="00384430" w:rsidRPr="004D3E67" w:rsidRDefault="00384430" w:rsidP="004D3E67">
            <w:pPr>
              <w:pStyle w:val="ListBullet1"/>
              <w:numPr>
                <w:ilvl w:val="0"/>
                <w:numId w:val="0"/>
              </w:numPr>
            </w:pPr>
            <w:r w:rsidRPr="004D3E67">
              <w:t>References</w:t>
            </w:r>
          </w:p>
          <w:p w14:paraId="60E1AC34" w14:textId="77777777" w:rsidR="00384430" w:rsidRPr="004D3E67" w:rsidRDefault="00384430" w:rsidP="004D3E67">
            <w:pPr>
              <w:pStyle w:val="ListBullet1"/>
              <w:numPr>
                <w:ilvl w:val="0"/>
                <w:numId w:val="0"/>
              </w:numPr>
            </w:pPr>
            <w:r w:rsidRPr="004D3E67">
              <w:t>(such as names of files, sections, paths, and</w:t>
            </w:r>
          </w:p>
          <w:p w14:paraId="4C981F4E" w14:textId="77777777" w:rsidR="00384430" w:rsidRDefault="00384430" w:rsidP="004D6E91">
            <w:pPr>
              <w:pStyle w:val="ListBullet1"/>
              <w:numPr>
                <w:ilvl w:val="0"/>
                <w:numId w:val="0"/>
              </w:numPr>
            </w:pPr>
            <w:r w:rsidRPr="004D3E67">
              <w:t>parameters)</w:t>
            </w:r>
          </w:p>
        </w:tc>
        <w:tc>
          <w:tcPr>
            <w:tcW w:w="3420" w:type="dxa"/>
            <w:shd w:val="clear" w:color="auto" w:fill="auto"/>
          </w:tcPr>
          <w:p w14:paraId="02F5DA11" w14:textId="77777777" w:rsidR="00384430" w:rsidRPr="00512666" w:rsidRDefault="00384430" w:rsidP="004D3E67">
            <w:pPr>
              <w:pStyle w:val="ListBullet1"/>
              <w:numPr>
                <w:ilvl w:val="0"/>
                <w:numId w:val="0"/>
              </w:numPr>
              <w:rPr>
                <w:i/>
                <w:iCs/>
              </w:rPr>
            </w:pPr>
            <w:r w:rsidRPr="00512666">
              <w:rPr>
                <w:i/>
                <w:iCs/>
              </w:rPr>
              <w:t>Italics</w:t>
            </w:r>
          </w:p>
        </w:tc>
      </w:tr>
      <w:tr w:rsidR="00FE5798" w:rsidRPr="003D50EC" w14:paraId="5C311733" w14:textId="77777777" w:rsidTr="00271258">
        <w:trPr>
          <w:trHeight w:val="377"/>
          <w:jc w:val="center"/>
        </w:trPr>
        <w:tc>
          <w:tcPr>
            <w:tcW w:w="4106" w:type="dxa"/>
            <w:shd w:val="clear" w:color="auto" w:fill="auto"/>
          </w:tcPr>
          <w:p w14:paraId="2E2F0367" w14:textId="77777777" w:rsidR="00FE5798" w:rsidRPr="004D3E67" w:rsidRDefault="00FE5798" w:rsidP="00271258">
            <w:pPr>
              <w:pStyle w:val="ListBullet1"/>
              <w:numPr>
                <w:ilvl w:val="0"/>
                <w:numId w:val="0"/>
              </w:numPr>
              <w:jc w:val="center"/>
            </w:pPr>
            <w:r w:rsidRPr="008E15E0">
              <w:rPr>
                <w:b/>
                <w:bCs/>
                <w:color w:val="FF0000"/>
              </w:rPr>
              <w:t>*</w:t>
            </w:r>
          </w:p>
        </w:tc>
        <w:tc>
          <w:tcPr>
            <w:tcW w:w="3420" w:type="dxa"/>
            <w:shd w:val="clear" w:color="auto" w:fill="auto"/>
          </w:tcPr>
          <w:p w14:paraId="5CA25F5B" w14:textId="77777777" w:rsidR="00FE5798" w:rsidRPr="00FE5798" w:rsidRDefault="00271258" w:rsidP="004D3E67">
            <w:pPr>
              <w:pStyle w:val="ListBullet1"/>
              <w:numPr>
                <w:ilvl w:val="0"/>
                <w:numId w:val="0"/>
              </w:numPr>
            </w:pPr>
            <w:r>
              <w:t>Indicates a m</w:t>
            </w:r>
            <w:r w:rsidR="00FE5798">
              <w:t>andatory field</w:t>
            </w:r>
            <w:r w:rsidR="00577C0E">
              <w:t xml:space="preserve"> or column</w:t>
            </w:r>
          </w:p>
        </w:tc>
      </w:tr>
    </w:tbl>
    <w:p w14:paraId="6253E401" w14:textId="77777777" w:rsidR="00A90D32" w:rsidRDefault="00B86583" w:rsidP="004D6E91">
      <w:pPr>
        <w:pStyle w:val="Heading1"/>
      </w:pPr>
      <w:bookmarkStart w:id="157" w:name="_Toc74637553"/>
      <w:r>
        <w:lastRenderedPageBreak/>
        <w:t>System Admin</w:t>
      </w:r>
      <w:r w:rsidR="00384430">
        <w:t xml:space="preserve"> Operations</w:t>
      </w:r>
      <w:bookmarkEnd w:id="157"/>
    </w:p>
    <w:p w14:paraId="475EEA75" w14:textId="77777777" w:rsidR="003F3870" w:rsidRPr="003F3870" w:rsidRDefault="003F3870" w:rsidP="003F3870"/>
    <w:p w14:paraId="1F555A28" w14:textId="77777777" w:rsidR="00384430" w:rsidRPr="002A39C9" w:rsidRDefault="00384430" w:rsidP="00384430">
      <w:pPr>
        <w:pStyle w:val="Heading2"/>
      </w:pPr>
      <w:bookmarkStart w:id="158" w:name="_Toc74637554"/>
      <w:r w:rsidRPr="002A39C9">
        <w:t>Application Overview</w:t>
      </w:r>
      <w:bookmarkEnd w:id="158"/>
    </w:p>
    <w:p w14:paraId="2870673B" w14:textId="77777777" w:rsidR="00384430" w:rsidRDefault="00384430" w:rsidP="00384430">
      <w:pPr>
        <w:pStyle w:val="BodyText2"/>
      </w:pPr>
      <w:r w:rsidRPr="00EE5A16">
        <w:t>The CEIR (</w:t>
      </w:r>
      <w:r w:rsidRPr="0040040A">
        <w:t>Central Equipment Identity Register</w:t>
      </w:r>
      <w:r w:rsidRPr="00EE5A16">
        <w:t xml:space="preserve">) </w:t>
      </w:r>
      <w:r w:rsidR="00B86583">
        <w:t>System Admin</w:t>
      </w:r>
      <w:r>
        <w:t xml:space="preserve"> Portal </w:t>
      </w:r>
      <w:r w:rsidRPr="00EE5A16">
        <w:t xml:space="preserve">is used to </w:t>
      </w:r>
      <w:r w:rsidR="00B86583">
        <w:t xml:space="preserve">use and configure the CEIR application </w:t>
      </w:r>
    </w:p>
    <w:p w14:paraId="7B350CD6" w14:textId="77777777" w:rsidR="00384430" w:rsidRPr="00EE5A16" w:rsidRDefault="00B86583" w:rsidP="00384430">
      <w:pPr>
        <w:pStyle w:val="BodyText2"/>
      </w:pPr>
      <w:r>
        <w:t>System Admin</w:t>
      </w:r>
      <w:r w:rsidR="00384430" w:rsidRPr="00EE5A16">
        <w:t>s perform the following tasks:</w:t>
      </w:r>
    </w:p>
    <w:p w14:paraId="3D3A55BE" w14:textId="77777777" w:rsidR="00B86583" w:rsidRDefault="00B86583" w:rsidP="00C328D5">
      <w:pPr>
        <w:pStyle w:val="BodyText2"/>
        <w:numPr>
          <w:ilvl w:val="0"/>
          <w:numId w:val="23"/>
        </w:numPr>
      </w:pPr>
      <w:r>
        <w:t>System Management</w:t>
      </w:r>
    </w:p>
    <w:p w14:paraId="01F8385D" w14:textId="77777777" w:rsidR="00B86583" w:rsidRDefault="00B86583" w:rsidP="00C328D5">
      <w:pPr>
        <w:pStyle w:val="BodyText2"/>
        <w:numPr>
          <w:ilvl w:val="0"/>
          <w:numId w:val="23"/>
        </w:numPr>
      </w:pPr>
      <w:r>
        <w:t>Message Management</w:t>
      </w:r>
    </w:p>
    <w:p w14:paraId="2A96EF33" w14:textId="666E8550" w:rsidR="00B86583" w:rsidRDefault="00B307AA" w:rsidP="00C328D5">
      <w:pPr>
        <w:pStyle w:val="BodyText2"/>
        <w:numPr>
          <w:ilvl w:val="0"/>
          <w:numId w:val="23"/>
        </w:numPr>
      </w:pPr>
      <w:r>
        <w:t>Rule list Management</w:t>
      </w:r>
    </w:p>
    <w:p w14:paraId="38FD340A" w14:textId="714168F6" w:rsidR="00B307AA" w:rsidRDefault="00B307AA" w:rsidP="00C328D5">
      <w:pPr>
        <w:pStyle w:val="BodyText2"/>
        <w:numPr>
          <w:ilvl w:val="0"/>
          <w:numId w:val="23"/>
        </w:numPr>
      </w:pPr>
      <w:r>
        <w:t>Rule Feature Mapping</w:t>
      </w:r>
    </w:p>
    <w:p w14:paraId="75648D97" w14:textId="6DA2099A" w:rsidR="00B307AA" w:rsidRDefault="00B307AA" w:rsidP="00C328D5">
      <w:pPr>
        <w:pStyle w:val="BodyText2"/>
        <w:numPr>
          <w:ilvl w:val="0"/>
          <w:numId w:val="23"/>
        </w:numPr>
      </w:pPr>
      <w:r>
        <w:t>User Feature Mapping</w:t>
      </w:r>
    </w:p>
    <w:p w14:paraId="7C57443E" w14:textId="17F47CC3" w:rsidR="00B307AA" w:rsidRDefault="00B307AA" w:rsidP="00C328D5">
      <w:pPr>
        <w:pStyle w:val="BodyText2"/>
        <w:numPr>
          <w:ilvl w:val="0"/>
          <w:numId w:val="23"/>
        </w:numPr>
      </w:pPr>
      <w:r>
        <w:t>User type Management</w:t>
      </w:r>
    </w:p>
    <w:p w14:paraId="7B633FD5" w14:textId="77777777" w:rsidR="00B86583" w:rsidRDefault="00B86583" w:rsidP="00C328D5">
      <w:pPr>
        <w:pStyle w:val="BodyText2"/>
        <w:numPr>
          <w:ilvl w:val="0"/>
          <w:numId w:val="23"/>
        </w:numPr>
      </w:pPr>
      <w:r>
        <w:t>Audit Management</w:t>
      </w:r>
    </w:p>
    <w:p w14:paraId="2994CA16" w14:textId="77777777" w:rsidR="00384430" w:rsidRDefault="00B86583" w:rsidP="00C328D5">
      <w:pPr>
        <w:pStyle w:val="BodyText2"/>
        <w:numPr>
          <w:ilvl w:val="0"/>
          <w:numId w:val="23"/>
        </w:numPr>
      </w:pPr>
      <w:r>
        <w:t>Field Management</w:t>
      </w:r>
    </w:p>
    <w:p w14:paraId="4C1983A3" w14:textId="012624AB" w:rsidR="00B86583" w:rsidRDefault="00B307AA" w:rsidP="00C328D5">
      <w:pPr>
        <w:pStyle w:val="BodyText2"/>
        <w:numPr>
          <w:ilvl w:val="0"/>
          <w:numId w:val="23"/>
        </w:numPr>
      </w:pPr>
      <w:r>
        <w:t>Custom</w:t>
      </w:r>
      <w:r w:rsidR="00DA34FD">
        <w:t xml:space="preserve"> Port</w:t>
      </w:r>
    </w:p>
    <w:p w14:paraId="09DBCF4C" w14:textId="4F34C209" w:rsidR="00E66A36" w:rsidRDefault="00B307AA" w:rsidP="00C328D5">
      <w:pPr>
        <w:pStyle w:val="BodyText2"/>
        <w:numPr>
          <w:ilvl w:val="0"/>
          <w:numId w:val="23"/>
        </w:numPr>
      </w:pPr>
      <w:r>
        <w:t>Exchange Rate</w:t>
      </w:r>
      <w:r w:rsidR="00B86583">
        <w:t xml:space="preserve"> Management</w:t>
      </w:r>
    </w:p>
    <w:p w14:paraId="50AC4A3C" w14:textId="77777777" w:rsidR="00384430" w:rsidRDefault="00384430" w:rsidP="004D3E67">
      <w:pPr>
        <w:pStyle w:val="Heading2"/>
      </w:pPr>
      <w:bookmarkStart w:id="159" w:name="_Toc74637555"/>
      <w:r>
        <w:t>Logging into the Application</w:t>
      </w:r>
      <w:bookmarkEnd w:id="159"/>
    </w:p>
    <w:p w14:paraId="7CA8BF67" w14:textId="77777777" w:rsidR="00F854B3" w:rsidRDefault="00A90D32" w:rsidP="00A90D32">
      <w:pPr>
        <w:pStyle w:val="BodyText2"/>
      </w:pPr>
      <w:r>
        <w:t xml:space="preserve">Before </w:t>
      </w:r>
      <w:r w:rsidR="00384430">
        <w:t>login</w:t>
      </w:r>
      <w:r>
        <w:t xml:space="preserve">, </w:t>
      </w:r>
      <w:r w:rsidR="00D4751F">
        <w:t xml:space="preserve">the </w:t>
      </w:r>
      <w:r w:rsidR="00B86583">
        <w:t>System Admin</w:t>
      </w:r>
      <w:r>
        <w:t xml:space="preserve"> </w:t>
      </w:r>
      <w:r w:rsidR="00F854B3">
        <w:t>must</w:t>
      </w:r>
      <w:r>
        <w:t xml:space="preserve"> register in the application.</w:t>
      </w:r>
    </w:p>
    <w:p w14:paraId="70C3C9ED" w14:textId="77777777" w:rsidR="00A7041F" w:rsidRPr="00822F6F" w:rsidRDefault="00A90D32" w:rsidP="00A90D32">
      <w:pPr>
        <w:pStyle w:val="BodyText2"/>
        <w:rPr>
          <w:u w:val="single"/>
        </w:rPr>
      </w:pPr>
      <w:r>
        <w:t xml:space="preserve"> </w:t>
      </w:r>
      <w:r w:rsidR="00A7041F" w:rsidRPr="00822F6F">
        <w:rPr>
          <w:u w:val="single"/>
        </w:rPr>
        <w:t>To register:</w:t>
      </w:r>
    </w:p>
    <w:p w14:paraId="22267E83" w14:textId="77777777" w:rsidR="0077516F" w:rsidRDefault="00B86583" w:rsidP="00C90C35">
      <w:pPr>
        <w:pStyle w:val="BodyText2"/>
        <w:tabs>
          <w:tab w:val="left" w:pos="6203"/>
        </w:tabs>
      </w:pPr>
      <w:r>
        <w:t>As part of configuration, system admin login would be provided. The user name is system and password is system</w:t>
      </w:r>
      <w:r w:rsidR="00A90D32">
        <w:t>.</w:t>
      </w:r>
      <w:r>
        <w:t xml:space="preserve"> It is advised to change the password.</w:t>
      </w:r>
    </w:p>
    <w:p w14:paraId="39D03358" w14:textId="77777777" w:rsidR="00A90D32" w:rsidRPr="00A90D32" w:rsidRDefault="00A90D32" w:rsidP="00A90D32">
      <w:pPr>
        <w:pStyle w:val="BodyText2"/>
        <w:rPr>
          <w:u w:val="single"/>
        </w:rPr>
      </w:pPr>
      <w:r w:rsidRPr="00A90D32">
        <w:rPr>
          <w:u w:val="single"/>
        </w:rPr>
        <w:t>To login:</w:t>
      </w:r>
    </w:p>
    <w:p w14:paraId="034E82F3" w14:textId="77777777" w:rsidR="00A90D32" w:rsidRDefault="00A90D32" w:rsidP="00C328D5">
      <w:pPr>
        <w:pStyle w:val="BodyText2"/>
        <w:numPr>
          <w:ilvl w:val="0"/>
          <w:numId w:val="25"/>
        </w:numPr>
      </w:pPr>
      <w:r>
        <w:t xml:space="preserve">Open the browser and enter the </w:t>
      </w:r>
      <w:r w:rsidR="000242DB">
        <w:t xml:space="preserve">CEIR </w:t>
      </w:r>
      <w:r w:rsidR="00B86583">
        <w:t>System Admin</w:t>
      </w:r>
      <w:r w:rsidR="000242DB">
        <w:t xml:space="preserve"> Portal </w:t>
      </w:r>
      <w:r>
        <w:t>URL in the address bar. The login screen appears.</w:t>
      </w:r>
    </w:p>
    <w:p w14:paraId="76025ECB" w14:textId="77777777" w:rsidR="0001372C" w:rsidRDefault="0077516F" w:rsidP="00956603">
      <w:pPr>
        <w:pStyle w:val="BodyText2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0E94AD1" wp14:editId="30E7FCC2">
                <wp:simplePos x="0" y="0"/>
                <wp:positionH relativeFrom="column">
                  <wp:posOffset>3354705</wp:posOffset>
                </wp:positionH>
                <wp:positionV relativeFrom="paragraph">
                  <wp:posOffset>2226945</wp:posOffset>
                </wp:positionV>
                <wp:extent cx="683840" cy="219075"/>
                <wp:effectExtent l="0" t="0" r="21590" b="28575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840" cy="2190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9A3818" id="Rectangle 52" o:spid="_x0000_s1026" style="position:absolute;margin-left:264.15pt;margin-top:175.35pt;width:53.85pt;height:17.2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" filled="f" strokecolor="#ffc000 [3207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ED8673B" wp14:editId="5EFD2A95">
                <wp:simplePos x="0" y="0"/>
                <wp:positionH relativeFrom="column">
                  <wp:posOffset>3010775</wp:posOffset>
                </wp:positionH>
                <wp:positionV relativeFrom="paragraph">
                  <wp:posOffset>25640</wp:posOffset>
                </wp:positionV>
                <wp:extent cx="1040611" cy="313038"/>
                <wp:effectExtent l="0" t="0" r="26670" b="1143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0611" cy="313038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08A2D6" id="Rectangle 51" o:spid="_x0000_s1026" style="position:absolute;margin-left:237.05pt;margin-top:2pt;width:81.95pt;height:24.6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" filled="f" strokecolor="#ffc000 [3207]" strokeweight="2pt"/>
            </w:pict>
          </mc:Fallback>
        </mc:AlternateContent>
      </w:r>
      <w:r w:rsidR="0001372C">
        <w:rPr>
          <w:noProof/>
        </w:rPr>
        <w:drawing>
          <wp:inline distT="0" distB="0" distL="0" distR="0" wp14:anchorId="31578267" wp14:editId="05326EF5">
            <wp:extent cx="3132941" cy="2492756"/>
            <wp:effectExtent l="19050" t="19050" r="10795" b="22225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in.gi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6178" cy="25112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FB8CA1" w14:textId="77777777" w:rsidR="00C63B19" w:rsidRDefault="00C63B19" w:rsidP="008619DA">
      <w:pPr>
        <w:pStyle w:val="FigureCaption"/>
      </w:pPr>
      <w:bookmarkStart w:id="160" w:name="_Toc74637598"/>
      <w:r>
        <w:t xml:space="preserve">Figure </w:t>
      </w:r>
      <w:r w:rsidR="00E33E46">
        <w:t>5</w:t>
      </w:r>
      <w:r>
        <w:t>: Login</w:t>
      </w:r>
      <w:bookmarkEnd w:id="160"/>
    </w:p>
    <w:p w14:paraId="744EE935" w14:textId="77777777" w:rsidR="00A90D32" w:rsidRDefault="00391A42" w:rsidP="002A39C9">
      <w:pPr>
        <w:pStyle w:val="BodyText2"/>
        <w:ind w:left="432"/>
      </w:pPr>
      <w:r>
        <w:t xml:space="preserve">On the top right corner of the login screen is the </w:t>
      </w:r>
      <w:r w:rsidRPr="00822F6F">
        <w:rPr>
          <w:b/>
          <w:bCs/>
        </w:rPr>
        <w:t xml:space="preserve">Language </w:t>
      </w:r>
      <w:r>
        <w:t xml:space="preserve">option. </w:t>
      </w:r>
      <w:r w:rsidR="00A90D32">
        <w:t xml:space="preserve">The application supports two languages: </w:t>
      </w:r>
      <w:r w:rsidR="00A90D32" w:rsidRPr="004140E9">
        <w:rPr>
          <w:b/>
          <w:bCs/>
        </w:rPr>
        <w:t>English</w:t>
      </w:r>
      <w:r w:rsidR="00A90D32">
        <w:t xml:space="preserve"> and </w:t>
      </w:r>
      <w:r w:rsidR="00A90D32" w:rsidRPr="004140E9">
        <w:rPr>
          <w:b/>
          <w:bCs/>
        </w:rPr>
        <w:t>Khmer</w:t>
      </w:r>
      <w:r w:rsidR="00A90D32">
        <w:t>. On selecting a</w:t>
      </w:r>
      <w:r w:rsidR="00BD7ABF">
        <w:t xml:space="preserve"> </w:t>
      </w:r>
      <w:r w:rsidR="000249E9">
        <w:t>given</w:t>
      </w:r>
      <w:r w:rsidR="00BD7ABF">
        <w:t xml:space="preserve"> language</w:t>
      </w:r>
      <w:r w:rsidR="00A90D32">
        <w:t xml:space="preserve">, all the field and column labels </w:t>
      </w:r>
      <w:r w:rsidR="004140E9">
        <w:t xml:space="preserve">in the application </w:t>
      </w:r>
      <w:r w:rsidR="00A90D32">
        <w:t>appear in the selected language. All user inputs are, however, in English.</w:t>
      </w:r>
    </w:p>
    <w:p w14:paraId="1255859A" w14:textId="77777777" w:rsidR="00391A42" w:rsidRDefault="00391A42" w:rsidP="00956603">
      <w:pPr>
        <w:pStyle w:val="BodyText2"/>
        <w:ind w:left="432"/>
        <w:jc w:val="center"/>
      </w:pPr>
      <w:r>
        <w:rPr>
          <w:noProof/>
        </w:rPr>
        <w:drawing>
          <wp:inline distT="0" distB="0" distL="0" distR="0" wp14:anchorId="7AD74FB1" wp14:editId="31193D53">
            <wp:extent cx="1447800" cy="818322"/>
            <wp:effectExtent l="19050" t="19050" r="19050" b="2032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anguagelogin.gif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2225" cy="8208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F3156C" w14:textId="77777777" w:rsidR="00A90D32" w:rsidRDefault="00BD7ABF" w:rsidP="00C328D5">
      <w:pPr>
        <w:pStyle w:val="BodyText2"/>
        <w:numPr>
          <w:ilvl w:val="0"/>
          <w:numId w:val="25"/>
        </w:numPr>
      </w:pPr>
      <w:r>
        <w:t>Next, e</w:t>
      </w:r>
      <w:r w:rsidR="00A90D32">
        <w:t xml:space="preserve">nter </w:t>
      </w:r>
      <w:r w:rsidR="00C90C35">
        <w:t xml:space="preserve">the assigned </w:t>
      </w:r>
      <w:r w:rsidR="00933CA4">
        <w:t xml:space="preserve">login </w:t>
      </w:r>
      <w:r w:rsidR="00A90D32">
        <w:t>username and password.</w:t>
      </w:r>
    </w:p>
    <w:p w14:paraId="0989BE15" w14:textId="77777777" w:rsidR="00A90D32" w:rsidRDefault="00ED2357" w:rsidP="002A39C9">
      <w:pPr>
        <w:pStyle w:val="BodyText2"/>
        <w:ind w:left="360"/>
      </w:pPr>
      <w:r w:rsidRPr="00933CA4">
        <w:t>U</w:t>
      </w:r>
      <w:r w:rsidR="00A90D32" w:rsidRPr="00933CA4">
        <w:t xml:space="preserve">sername is the registration ID that is </w:t>
      </w:r>
      <w:r w:rsidR="00BD7ABF" w:rsidRPr="00933CA4">
        <w:t xml:space="preserve">sent </w:t>
      </w:r>
      <w:r w:rsidR="00C90C35" w:rsidRPr="00933CA4">
        <w:t xml:space="preserve">on mail </w:t>
      </w:r>
      <w:r w:rsidR="00933CA4" w:rsidRPr="00933CA4">
        <w:t xml:space="preserve">to the </w:t>
      </w:r>
      <w:r w:rsidR="00B86583">
        <w:t>System Admin</w:t>
      </w:r>
      <w:r w:rsidR="00933CA4" w:rsidRPr="00933CA4">
        <w:t xml:space="preserve"> </w:t>
      </w:r>
      <w:r w:rsidR="00A90D32" w:rsidRPr="00933CA4">
        <w:t>after successful registration</w:t>
      </w:r>
      <w:r w:rsidR="00933CA4" w:rsidRPr="00933CA4">
        <w:t xml:space="preserve"> in the system</w:t>
      </w:r>
      <w:r w:rsidR="004140E9" w:rsidRPr="00933CA4">
        <w:t>.</w:t>
      </w:r>
    </w:p>
    <w:p w14:paraId="044DEA33" w14:textId="77777777" w:rsidR="00A90D32" w:rsidRDefault="00A90D32" w:rsidP="00C328D5">
      <w:pPr>
        <w:pStyle w:val="BodyText2"/>
        <w:numPr>
          <w:ilvl w:val="0"/>
          <w:numId w:val="25"/>
        </w:numPr>
      </w:pPr>
      <w:r>
        <w:t>Enter the captcha.</w:t>
      </w:r>
    </w:p>
    <w:p w14:paraId="3C1E4D57" w14:textId="77777777" w:rsidR="00A90D32" w:rsidRDefault="00A90D32" w:rsidP="00C328D5">
      <w:pPr>
        <w:pStyle w:val="BodyText2"/>
        <w:numPr>
          <w:ilvl w:val="0"/>
          <w:numId w:val="25"/>
        </w:numPr>
      </w:pPr>
      <w:r>
        <w:t xml:space="preserve">Click </w:t>
      </w:r>
      <w:r w:rsidR="00391A42" w:rsidRPr="00391A42">
        <w:rPr>
          <w:b/>
          <w:bCs/>
        </w:rPr>
        <w:t>LOGIN</w:t>
      </w:r>
      <w:r>
        <w:t>.</w:t>
      </w:r>
    </w:p>
    <w:p w14:paraId="7189DFE3" w14:textId="77777777" w:rsidR="00B40253" w:rsidRDefault="00B40253" w:rsidP="00B40253">
      <w:pPr>
        <w:pStyle w:val="BodyText2"/>
        <w:ind w:left="360"/>
      </w:pPr>
      <w:r>
        <w:t>If the login and password are incorrect or the captcha is not correct, an error message appears, and you are prompted to re-enter the login details.</w:t>
      </w:r>
    </w:p>
    <w:p w14:paraId="515F0D23" w14:textId="77777777" w:rsidR="00391A42" w:rsidRDefault="00A90D32" w:rsidP="00E40E9F">
      <w:pPr>
        <w:pStyle w:val="BodyText2"/>
        <w:ind w:left="432"/>
      </w:pPr>
      <w:r>
        <w:t xml:space="preserve">On entering correct information, the application </w:t>
      </w:r>
      <w:r w:rsidR="004463DD">
        <w:t>H</w:t>
      </w:r>
      <w:r w:rsidR="000249E9">
        <w:t>ome page appears</w:t>
      </w:r>
      <w:r>
        <w:t xml:space="preserve">. </w:t>
      </w:r>
    </w:p>
    <w:p w14:paraId="4687D35A" w14:textId="77777777" w:rsidR="00391A42" w:rsidRDefault="008D6E09" w:rsidP="00E40E9F">
      <w:pPr>
        <w:pStyle w:val="BodyText2"/>
        <w:ind w:left="432"/>
        <w:jc w:val="center"/>
      </w:pPr>
      <w:r>
        <w:rPr>
          <w:noProof/>
        </w:rPr>
        <w:lastRenderedPageBreak/>
        <w:drawing>
          <wp:inline distT="0" distB="0" distL="0" distR="0" wp14:anchorId="30527517" wp14:editId="6662C852">
            <wp:extent cx="5278755" cy="2367280"/>
            <wp:effectExtent l="19050" t="19050" r="17145" b="13970"/>
            <wp:docPr id="136" name="Picture 13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Dashboard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367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C40327" w14:textId="77777777" w:rsidR="00C63B19" w:rsidRDefault="00C63B19" w:rsidP="008619DA">
      <w:pPr>
        <w:pStyle w:val="FigureCaption"/>
      </w:pPr>
      <w:bookmarkStart w:id="161" w:name="_Toc74637599"/>
      <w:r>
        <w:t xml:space="preserve">Figure </w:t>
      </w:r>
      <w:r w:rsidR="00E33E46">
        <w:t>6</w:t>
      </w:r>
      <w:r>
        <w:t>: Home Page</w:t>
      </w:r>
      <w:bookmarkEnd w:id="161"/>
    </w:p>
    <w:p w14:paraId="71B9D8BD" w14:textId="77777777" w:rsidR="00A90D32" w:rsidRDefault="00A90D32" w:rsidP="00E40E9F">
      <w:pPr>
        <w:pStyle w:val="BodyText2"/>
        <w:ind w:left="432"/>
      </w:pPr>
      <w:r>
        <w:t xml:space="preserve">If </w:t>
      </w:r>
      <w:r w:rsidR="00C47287">
        <w:t xml:space="preserve">the </w:t>
      </w:r>
      <w:r w:rsidR="00B86583">
        <w:t>System Admin</w:t>
      </w:r>
      <w:r>
        <w:t xml:space="preserve"> forget</w:t>
      </w:r>
      <w:r w:rsidR="00C47287">
        <w:t>s the assigned</w:t>
      </w:r>
      <w:r>
        <w:t xml:space="preserve"> password, click the </w:t>
      </w:r>
      <w:r w:rsidRPr="003A29D3">
        <w:rPr>
          <w:b/>
          <w:bCs/>
        </w:rPr>
        <w:t>Forgot Password</w:t>
      </w:r>
      <w:r>
        <w:t xml:space="preserve"> link</w:t>
      </w:r>
      <w:r w:rsidR="00BD7ABF">
        <w:t xml:space="preserve"> on the </w:t>
      </w:r>
      <w:r w:rsidR="00BD7ABF" w:rsidRPr="00BD7ABF">
        <w:rPr>
          <w:b/>
          <w:bCs/>
        </w:rPr>
        <w:t>Login</w:t>
      </w:r>
      <w:r w:rsidR="00BD7ABF">
        <w:t xml:space="preserve"> </w:t>
      </w:r>
      <w:r w:rsidR="000249E9">
        <w:t>page</w:t>
      </w:r>
      <w:r>
        <w:t>.</w:t>
      </w:r>
      <w:r w:rsidR="00BD7ABF">
        <w:t xml:space="preserve"> The </w:t>
      </w:r>
      <w:r w:rsidR="00BD7ABF" w:rsidRPr="000249E9">
        <w:rPr>
          <w:b/>
          <w:bCs/>
        </w:rPr>
        <w:t>Forgot Password</w:t>
      </w:r>
      <w:r w:rsidR="00BD7ABF">
        <w:t xml:space="preserve"> </w:t>
      </w:r>
      <w:r w:rsidR="000249E9">
        <w:t>page</w:t>
      </w:r>
      <w:r w:rsidR="00BD7ABF">
        <w:t xml:space="preserve"> appears.</w:t>
      </w:r>
      <w:r>
        <w:t xml:space="preserve"> </w:t>
      </w:r>
    </w:p>
    <w:p w14:paraId="01BCC83E" w14:textId="77777777" w:rsidR="004359B0" w:rsidRDefault="004359B0" w:rsidP="00956603">
      <w:pPr>
        <w:pStyle w:val="BodyText2"/>
        <w:jc w:val="center"/>
      </w:pPr>
      <w:r>
        <w:rPr>
          <w:noProof/>
        </w:rPr>
        <w:drawing>
          <wp:inline distT="0" distB="0" distL="0" distR="0" wp14:anchorId="76ABF13D" wp14:editId="3D52B03D">
            <wp:extent cx="2995118" cy="1954766"/>
            <wp:effectExtent l="19050" t="19050" r="15240" b="2667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Forgot password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05777" cy="19617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5AB67C" w14:textId="77777777" w:rsidR="00C63B19" w:rsidRDefault="00C63B19" w:rsidP="008619DA">
      <w:pPr>
        <w:pStyle w:val="FigureCaption"/>
      </w:pPr>
      <w:bookmarkStart w:id="162" w:name="_Toc74637600"/>
      <w:r>
        <w:t>Figure</w:t>
      </w:r>
      <w:r w:rsidR="00584DC9">
        <w:t xml:space="preserve"> </w:t>
      </w:r>
      <w:r w:rsidR="00E33E46">
        <w:t>7:</w:t>
      </w:r>
      <w:r>
        <w:t xml:space="preserve"> Forgot Password</w:t>
      </w:r>
      <w:bookmarkEnd w:id="162"/>
    </w:p>
    <w:p w14:paraId="2D178339" w14:textId="77777777" w:rsidR="00A90D32" w:rsidRDefault="00A90D32" w:rsidP="00C328D5">
      <w:pPr>
        <w:pStyle w:val="BodyText2"/>
        <w:numPr>
          <w:ilvl w:val="0"/>
          <w:numId w:val="26"/>
        </w:numPr>
      </w:pPr>
      <w:r>
        <w:t xml:space="preserve">Enter </w:t>
      </w:r>
      <w:r w:rsidR="000E4663">
        <w:t xml:space="preserve">the login </w:t>
      </w:r>
      <w:r>
        <w:t xml:space="preserve">username. </w:t>
      </w:r>
    </w:p>
    <w:p w14:paraId="7A11F9D2" w14:textId="77777777" w:rsidR="00A90D32" w:rsidRDefault="00A90D32" w:rsidP="00C328D5">
      <w:pPr>
        <w:pStyle w:val="BodyText2"/>
        <w:numPr>
          <w:ilvl w:val="0"/>
          <w:numId w:val="26"/>
        </w:numPr>
      </w:pPr>
      <w:r>
        <w:t xml:space="preserve">Select </w:t>
      </w:r>
      <w:r w:rsidR="00ED2357">
        <w:t>a</w:t>
      </w:r>
      <w:r>
        <w:t xml:space="preserve"> security question from the list. </w:t>
      </w:r>
      <w:r w:rsidR="00C47287">
        <w:t>S</w:t>
      </w:r>
      <w:r w:rsidR="00E43EFE">
        <w:t xml:space="preserve">elect any one of the security questions that </w:t>
      </w:r>
      <w:r w:rsidR="00ED2357">
        <w:t>w</w:t>
      </w:r>
      <w:r w:rsidR="00C47287">
        <w:t>ere</w:t>
      </w:r>
      <w:r w:rsidR="00E43EFE">
        <w:t xml:space="preserve"> selected during registration.</w:t>
      </w:r>
    </w:p>
    <w:p w14:paraId="1EA9DE82" w14:textId="77777777" w:rsidR="00A90D32" w:rsidRDefault="00A90D32" w:rsidP="00C328D5">
      <w:pPr>
        <w:pStyle w:val="BodyText2"/>
        <w:numPr>
          <w:ilvl w:val="0"/>
          <w:numId w:val="26"/>
        </w:numPr>
      </w:pPr>
      <w:r>
        <w:t>Enter the answer</w:t>
      </w:r>
      <w:r w:rsidR="00E43EFE">
        <w:t xml:space="preserve"> to the selected security question</w:t>
      </w:r>
      <w:r>
        <w:t>.</w:t>
      </w:r>
      <w:r w:rsidR="00E43EFE">
        <w:t xml:space="preserve"> This should match the answer given at the time of registration.</w:t>
      </w:r>
    </w:p>
    <w:p w14:paraId="75C9E662" w14:textId="77777777" w:rsidR="00A90D32" w:rsidRDefault="00A90D32" w:rsidP="00C328D5">
      <w:pPr>
        <w:pStyle w:val="BodyText2"/>
        <w:numPr>
          <w:ilvl w:val="0"/>
          <w:numId w:val="26"/>
        </w:numPr>
      </w:pPr>
      <w:r>
        <w:t xml:space="preserve">Click </w:t>
      </w:r>
      <w:r w:rsidR="00E43EFE" w:rsidRPr="005271B7">
        <w:rPr>
          <w:b/>
          <w:bCs/>
        </w:rPr>
        <w:t>SUBMIT</w:t>
      </w:r>
      <w:r>
        <w:t>.</w:t>
      </w:r>
    </w:p>
    <w:p w14:paraId="5D98308A" w14:textId="77777777" w:rsidR="00ED2357" w:rsidRDefault="00ED2357" w:rsidP="00ED2357">
      <w:pPr>
        <w:pStyle w:val="BodyText2"/>
        <w:ind w:left="360"/>
      </w:pPr>
      <w:r>
        <w:t xml:space="preserve">The </w:t>
      </w:r>
      <w:r w:rsidRPr="00ED2357">
        <w:rPr>
          <w:b/>
          <w:bCs/>
        </w:rPr>
        <w:t>Set New Password</w:t>
      </w:r>
      <w:r>
        <w:t xml:space="preserve"> page appears.</w:t>
      </w:r>
    </w:p>
    <w:p w14:paraId="328B108D" w14:textId="77777777" w:rsidR="00054A1F" w:rsidRDefault="00047B75" w:rsidP="0036447D">
      <w:pPr>
        <w:pStyle w:val="BodyText2"/>
        <w:ind w:left="360"/>
        <w:jc w:val="center"/>
      </w:pPr>
      <w:r>
        <w:rPr>
          <w:noProof/>
        </w:rPr>
        <w:lastRenderedPageBreak/>
        <w:drawing>
          <wp:inline distT="0" distB="0" distL="0" distR="0" wp14:anchorId="283FF066" wp14:editId="37F64389">
            <wp:extent cx="2865120" cy="1988790"/>
            <wp:effectExtent l="19050" t="19050" r="11430" b="12065"/>
            <wp:docPr id="478" name="Picture 47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setnewpassword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95992" cy="2010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06B2B6" w14:textId="77777777" w:rsidR="00E33E46" w:rsidRDefault="00E33E46" w:rsidP="008619DA">
      <w:pPr>
        <w:pStyle w:val="FigureCaption"/>
      </w:pPr>
      <w:bookmarkStart w:id="163" w:name="_Toc74637601"/>
      <w:r>
        <w:t xml:space="preserve">Figure 8: </w:t>
      </w:r>
      <w:r w:rsidR="008B4625">
        <w:t>Set New</w:t>
      </w:r>
      <w:r>
        <w:t xml:space="preserve"> Password</w:t>
      </w:r>
      <w:bookmarkEnd w:id="163"/>
    </w:p>
    <w:p w14:paraId="4802C084" w14:textId="77777777" w:rsidR="00ED2357" w:rsidRDefault="00ED2357" w:rsidP="00C328D5">
      <w:pPr>
        <w:pStyle w:val="BodyText2"/>
        <w:numPr>
          <w:ilvl w:val="0"/>
          <w:numId w:val="26"/>
        </w:numPr>
      </w:pPr>
      <w:r>
        <w:t>Enter a new password.</w:t>
      </w:r>
      <w:r w:rsidR="00911AE0">
        <w:t xml:space="preserve"> Click </w:t>
      </w:r>
      <w:r w:rsidR="00911AE0">
        <w:rPr>
          <w:noProof/>
        </w:rPr>
        <w:drawing>
          <wp:inline distT="0" distB="0" distL="0" distR="0" wp14:anchorId="7D89A75F" wp14:editId="24E6E817">
            <wp:extent cx="200000" cy="14285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viewpasswd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0000" cy="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E7E">
        <w:t xml:space="preserve"> </w:t>
      </w:r>
      <w:r w:rsidR="00911AE0">
        <w:t xml:space="preserve">to see the password characters being entered. </w:t>
      </w:r>
      <w:r w:rsidR="004140E9">
        <w:t xml:space="preserve">Click on it again to hide the password characters. </w:t>
      </w:r>
      <w:r w:rsidR="00911AE0">
        <w:t xml:space="preserve">This works like a toggle key. </w:t>
      </w:r>
    </w:p>
    <w:p w14:paraId="2CA05DF9" w14:textId="77777777" w:rsidR="00ED2357" w:rsidRDefault="00ED2357" w:rsidP="00C328D5">
      <w:pPr>
        <w:pStyle w:val="BodyText2"/>
        <w:numPr>
          <w:ilvl w:val="0"/>
          <w:numId w:val="26"/>
        </w:numPr>
      </w:pPr>
      <w:r>
        <w:t>Re-enter the password.</w:t>
      </w:r>
    </w:p>
    <w:p w14:paraId="1F41E104" w14:textId="77777777" w:rsidR="004140E9" w:rsidRDefault="00ED2357" w:rsidP="00C328D5">
      <w:pPr>
        <w:pStyle w:val="BodyText2"/>
        <w:numPr>
          <w:ilvl w:val="0"/>
          <w:numId w:val="26"/>
        </w:numPr>
      </w:pPr>
      <w:r>
        <w:t xml:space="preserve">Click </w:t>
      </w:r>
      <w:r w:rsidRPr="00ED2357">
        <w:rPr>
          <w:b/>
          <w:bCs/>
        </w:rPr>
        <w:t>Save</w:t>
      </w:r>
    </w:p>
    <w:p w14:paraId="3D621BD6" w14:textId="77777777" w:rsidR="00F5488A" w:rsidRDefault="00F5488A" w:rsidP="00A90D32">
      <w:pPr>
        <w:pStyle w:val="BodyText2"/>
      </w:pPr>
    </w:p>
    <w:p w14:paraId="77D2C239" w14:textId="77777777" w:rsidR="00FB08E2" w:rsidRDefault="00FB08E2" w:rsidP="002A39C9">
      <w:pPr>
        <w:pStyle w:val="Heading2"/>
      </w:pPr>
      <w:bookmarkStart w:id="164" w:name="_Toc31900103"/>
      <w:bookmarkStart w:id="165" w:name="_Toc31900170"/>
      <w:bookmarkStart w:id="166" w:name="_Toc31900292"/>
      <w:bookmarkStart w:id="167" w:name="_Toc74637556"/>
      <w:r>
        <w:t>Application User Interface</w:t>
      </w:r>
      <w:bookmarkEnd w:id="164"/>
      <w:bookmarkEnd w:id="165"/>
      <w:bookmarkEnd w:id="166"/>
      <w:bookmarkEnd w:id="167"/>
    </w:p>
    <w:p w14:paraId="6B71EA9B" w14:textId="4F45903C" w:rsidR="000249E9" w:rsidRPr="000249E9" w:rsidRDefault="000249E9" w:rsidP="000249E9">
      <w:pPr>
        <w:pStyle w:val="BodyText2"/>
      </w:pPr>
      <w:r>
        <w:t>On logging into the application successfully, the</w:t>
      </w:r>
      <w:r w:rsidR="00E1361A">
        <w:t xml:space="preserve"> CEIR </w:t>
      </w:r>
      <w:r w:rsidR="00B86583">
        <w:t>System Admin</w:t>
      </w:r>
      <w:r w:rsidR="00E1361A">
        <w:t xml:space="preserve"> Portal</w:t>
      </w:r>
      <w:r>
        <w:t xml:space="preserve"> </w:t>
      </w:r>
      <w:r w:rsidR="00FA3B26">
        <w:t>h</w:t>
      </w:r>
      <w:r>
        <w:t>ome page appears.</w:t>
      </w:r>
      <w:r w:rsidR="008F1918">
        <w:t xml:space="preserve"> By default, the system management page opens up. </w:t>
      </w:r>
    </w:p>
    <w:p w14:paraId="0C423DB7" w14:textId="31800DD2" w:rsidR="00E43EFE" w:rsidRDefault="00B1060B" w:rsidP="00956603">
      <w:pPr>
        <w:pStyle w:val="BodyText2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9628881" wp14:editId="2F2F06AF">
                <wp:simplePos x="0" y="0"/>
                <wp:positionH relativeFrom="column">
                  <wp:posOffset>4888230</wp:posOffset>
                </wp:positionH>
                <wp:positionV relativeFrom="paragraph">
                  <wp:posOffset>6350</wp:posOffset>
                </wp:positionV>
                <wp:extent cx="401955" cy="190500"/>
                <wp:effectExtent l="0" t="0" r="17145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" cy="1905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E2F1CE" id="Rectangle 10" o:spid="_x0000_s1026" style="position:absolute;margin-left:384.9pt;margin-top:.5pt;width:31.65pt;height:1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" filled="f" strokecolor="#ffc000 [3207]" strokeweight="2pt"/>
            </w:pict>
          </mc:Fallback>
        </mc:AlternateContent>
      </w:r>
      <w:r w:rsidR="008F1918">
        <w:rPr>
          <w:noProof/>
        </w:rPr>
        <w:drawing>
          <wp:inline distT="0" distB="0" distL="0" distR="0" wp14:anchorId="189EF28E" wp14:editId="663D245B">
            <wp:extent cx="5278755" cy="22440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3D44" w14:textId="77777777" w:rsidR="005271B7" w:rsidRDefault="005271B7" w:rsidP="008619DA">
      <w:pPr>
        <w:pStyle w:val="FigureCaption"/>
      </w:pPr>
      <w:bookmarkStart w:id="168" w:name="_Toc74637602"/>
      <w:r>
        <w:t xml:space="preserve">Figure </w:t>
      </w:r>
      <w:r w:rsidR="00E33E46">
        <w:t>9</w:t>
      </w:r>
      <w:r>
        <w:t>: Home Page</w:t>
      </w:r>
      <w:bookmarkEnd w:id="168"/>
    </w:p>
    <w:p w14:paraId="75A944D9" w14:textId="77777777" w:rsidR="003F3870" w:rsidRDefault="003F3870" w:rsidP="00FB08E2">
      <w:pPr>
        <w:pStyle w:val="BodyText2"/>
      </w:pPr>
      <w:r>
        <w:t xml:space="preserve">The </w:t>
      </w:r>
      <w:r w:rsidR="004463DD">
        <w:t>H</w:t>
      </w:r>
      <w:r w:rsidR="00FE5D81">
        <w:t xml:space="preserve">ome </w:t>
      </w:r>
      <w:r>
        <w:t xml:space="preserve">page has all the </w:t>
      </w:r>
      <w:r w:rsidR="00933CA4">
        <w:t xml:space="preserve">feature </w:t>
      </w:r>
      <w:r>
        <w:t>menus on the left panel.</w:t>
      </w:r>
    </w:p>
    <w:p w14:paraId="79C32F4A" w14:textId="77777777" w:rsidR="003F3870" w:rsidRDefault="003F3870" w:rsidP="00FB08E2">
      <w:pPr>
        <w:pStyle w:val="BodyText2"/>
      </w:pPr>
      <w:r>
        <w:t xml:space="preserve">The center of the page is the </w:t>
      </w:r>
      <w:r w:rsidR="00FE5D81">
        <w:t>D</w:t>
      </w:r>
      <w:r>
        <w:t>ashboard.</w:t>
      </w:r>
    </w:p>
    <w:p w14:paraId="4FFA30D4" w14:textId="77777777" w:rsidR="00FB08E2" w:rsidRDefault="00FB08E2" w:rsidP="00FB08E2">
      <w:pPr>
        <w:pStyle w:val="BodyText2"/>
      </w:pPr>
      <w:r>
        <w:t>The top right corner of the screen displays the following menu</w:t>
      </w:r>
      <w:r w:rsidR="00643EDD">
        <w:t xml:space="preserve"> options</w:t>
      </w:r>
      <w:r>
        <w:t>:</w:t>
      </w:r>
    </w:p>
    <w:p w14:paraId="4C301419" w14:textId="77777777" w:rsidR="00C47287" w:rsidRPr="00C47287" w:rsidRDefault="00C47287" w:rsidP="00DC39E0">
      <w:pPr>
        <w:pStyle w:val="BodyText2"/>
        <w:numPr>
          <w:ilvl w:val="0"/>
          <w:numId w:val="19"/>
        </w:numPr>
      </w:pPr>
      <w:r w:rsidRPr="00E40E9F">
        <w:rPr>
          <w:b/>
          <w:bCs/>
        </w:rPr>
        <w:lastRenderedPageBreak/>
        <w:t>Download</w:t>
      </w:r>
      <w:r w:rsidRPr="00E40E9F">
        <w:t>:</w:t>
      </w:r>
      <w:r>
        <w:t xml:space="preserve"> Click to download th</w:t>
      </w:r>
      <w:r w:rsidR="00E40E9F">
        <w:t>is</w:t>
      </w:r>
      <w:r>
        <w:t xml:space="preserve"> user manual. </w:t>
      </w:r>
    </w:p>
    <w:p w14:paraId="4A685031" w14:textId="77777777" w:rsidR="00FB08E2" w:rsidRPr="00933CA4" w:rsidRDefault="00AC7A71" w:rsidP="00DC39E0">
      <w:pPr>
        <w:pStyle w:val="BodyText2"/>
        <w:numPr>
          <w:ilvl w:val="0"/>
          <w:numId w:val="19"/>
        </w:numPr>
      </w:pPr>
      <w:r w:rsidRPr="00933CA4">
        <w:rPr>
          <w:noProof/>
        </w:rPr>
        <w:drawing>
          <wp:inline distT="0" distB="0" distL="0" distR="0" wp14:anchorId="4431092F" wp14:editId="283A233F">
            <wp:extent cx="304800" cy="335280"/>
            <wp:effectExtent l="0" t="0" r="0" b="7620"/>
            <wp:docPr id="128" name="Picture 12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user profile.gif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72" cy="33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3CA4">
        <w:t>(</w:t>
      </w:r>
      <w:r w:rsidR="00FB08E2" w:rsidRPr="00933CA4">
        <w:rPr>
          <w:b/>
          <w:bCs/>
        </w:rPr>
        <w:t>User profile</w:t>
      </w:r>
      <w:r w:rsidRPr="00933CA4">
        <w:t>)</w:t>
      </w:r>
      <w:r w:rsidR="00FB08E2" w:rsidRPr="00933CA4">
        <w:t xml:space="preserve">: Click </w:t>
      </w:r>
      <w:r w:rsidR="00643EDD" w:rsidRPr="00933CA4">
        <w:t>on it</w:t>
      </w:r>
      <w:r w:rsidR="00FB08E2" w:rsidRPr="00933CA4">
        <w:t xml:space="preserve"> to see the following menu</w:t>
      </w:r>
      <w:r w:rsidR="00643EDD" w:rsidRPr="00933CA4">
        <w:t>:</w:t>
      </w:r>
    </w:p>
    <w:p w14:paraId="1ED93F18" w14:textId="772ED2E8" w:rsidR="00FB08E2" w:rsidRDefault="00AE6570" w:rsidP="00956603">
      <w:pPr>
        <w:pStyle w:val="BodyText2"/>
        <w:ind w:left="709"/>
        <w:jc w:val="center"/>
      </w:pPr>
      <w:r>
        <w:rPr>
          <w:noProof/>
        </w:rPr>
        <w:drawing>
          <wp:inline distT="0" distB="0" distL="0" distR="0" wp14:anchorId="5A5E135A" wp14:editId="6619544F">
            <wp:extent cx="1451610" cy="120586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8366" t="11978" r="13496" b="76006"/>
                    <a:stretch/>
                  </pic:blipFill>
                  <pic:spPr bwMode="auto">
                    <a:xfrm>
                      <a:off x="0" y="0"/>
                      <a:ext cx="1462707" cy="1215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646A6" w14:textId="6992970D" w:rsidR="00FB08E2" w:rsidRDefault="00AE6570" w:rsidP="00DC39E0">
      <w:pPr>
        <w:pStyle w:val="BodyText2"/>
        <w:numPr>
          <w:ilvl w:val="0"/>
          <w:numId w:val="20"/>
        </w:numPr>
      </w:pPr>
      <w:bookmarkStart w:id="169" w:name="_Hlk74638453"/>
      <w:r>
        <w:rPr>
          <w:noProof/>
        </w:rPr>
        <w:drawing>
          <wp:inline distT="0" distB="0" distL="0" distR="0" wp14:anchorId="438D5324" wp14:editId="34B3C5EF">
            <wp:extent cx="272375" cy="231262"/>
            <wp:effectExtent l="0" t="0" r="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5130" cy="24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CA4">
        <w:rPr>
          <w:b/>
          <w:bCs/>
        </w:rPr>
        <w:t xml:space="preserve"> </w:t>
      </w:r>
      <w:r w:rsidR="005A582E" w:rsidRPr="00933CA4">
        <w:t>(</w:t>
      </w:r>
      <w:r>
        <w:rPr>
          <w:b/>
          <w:bCs/>
        </w:rPr>
        <w:t>View Profile</w:t>
      </w:r>
      <w:r w:rsidR="005A582E" w:rsidRPr="00933CA4">
        <w:t>)</w:t>
      </w:r>
      <w:r w:rsidR="00FB08E2">
        <w:t xml:space="preserve">: Click on it to </w:t>
      </w:r>
      <w:r w:rsidR="00A115C0">
        <w:t>view</w:t>
      </w:r>
      <w:r w:rsidR="00FB08E2">
        <w:t xml:space="preserve"> </w:t>
      </w:r>
      <w:r w:rsidR="00B12230">
        <w:t>the</w:t>
      </w:r>
      <w:r w:rsidR="00FB08E2">
        <w:t xml:space="preserve"> registered information. </w:t>
      </w:r>
      <w:r w:rsidR="00B12230">
        <w:t xml:space="preserve">The </w:t>
      </w:r>
      <w:r>
        <w:rPr>
          <w:b/>
          <w:bCs/>
        </w:rPr>
        <w:t xml:space="preserve">View Profile </w:t>
      </w:r>
      <w:r w:rsidR="00B12230">
        <w:t>page opens.</w:t>
      </w:r>
    </w:p>
    <w:p w14:paraId="7BE11A5B" w14:textId="0BDADA77" w:rsidR="00FB08E2" w:rsidRDefault="00AE6570" w:rsidP="009E7898">
      <w:pPr>
        <w:pStyle w:val="BodyText2"/>
        <w:ind w:left="709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5FBB72F" wp14:editId="677ED618">
                <wp:simplePos x="0" y="0"/>
                <wp:positionH relativeFrom="column">
                  <wp:posOffset>804437</wp:posOffset>
                </wp:positionH>
                <wp:positionV relativeFrom="paragraph">
                  <wp:posOffset>5053</wp:posOffset>
                </wp:positionV>
                <wp:extent cx="4123622" cy="1990928"/>
                <wp:effectExtent l="0" t="0" r="10795" b="28575"/>
                <wp:wrapNone/>
                <wp:docPr id="463" name="Rectangle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3622" cy="19909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C39B82" id="Rectangle 463" o:spid="_x0000_s1026" style="position:absolute;margin-left:63.35pt;margin-top:.4pt;width:324.7pt;height:156.7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" filled="f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4233F33" wp14:editId="2A4645C5">
            <wp:extent cx="4131013" cy="1973326"/>
            <wp:effectExtent l="0" t="0" r="3175" b="8255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41903" cy="197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FCEA" w14:textId="742C9046" w:rsidR="005271B7" w:rsidRDefault="005A582E" w:rsidP="008619DA">
      <w:pPr>
        <w:pStyle w:val="FigureCaption"/>
      </w:pPr>
      <w:r>
        <w:t xml:space="preserve">       </w:t>
      </w:r>
      <w:bookmarkStart w:id="170" w:name="_Toc74637603"/>
      <w:r w:rsidR="005271B7">
        <w:t xml:space="preserve">Figure </w:t>
      </w:r>
      <w:r w:rsidR="00E33E46">
        <w:t>10</w:t>
      </w:r>
      <w:r w:rsidR="005271B7">
        <w:t xml:space="preserve">: </w:t>
      </w:r>
      <w:r w:rsidR="00A115C0">
        <w:t>View profile</w:t>
      </w:r>
      <w:r w:rsidR="005271B7">
        <w:t xml:space="preserve"> Information</w:t>
      </w:r>
      <w:bookmarkEnd w:id="170"/>
    </w:p>
    <w:bookmarkEnd w:id="169"/>
    <w:p w14:paraId="025EFFCC" w14:textId="77777777" w:rsidR="00FB08E2" w:rsidRDefault="00933CA4" w:rsidP="00DC39E0">
      <w:pPr>
        <w:pStyle w:val="BodyText2"/>
        <w:numPr>
          <w:ilvl w:val="0"/>
          <w:numId w:val="20"/>
        </w:numPr>
      </w:pPr>
      <w:r w:rsidRPr="00933CA4">
        <w:rPr>
          <w:b/>
          <w:bCs/>
          <w:noProof/>
        </w:rPr>
        <w:drawing>
          <wp:inline distT="0" distB="0" distL="0" distR="0" wp14:anchorId="3FC1D31A" wp14:editId="09CC5DD2">
            <wp:extent cx="152400" cy="143256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hangePassword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8282" cy="1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3CA4">
        <w:rPr>
          <w:b/>
          <w:bCs/>
        </w:rPr>
        <w:t xml:space="preserve"> </w:t>
      </w:r>
      <w:r w:rsidRPr="00933CA4">
        <w:t>(</w:t>
      </w:r>
      <w:r w:rsidR="00FB08E2" w:rsidRPr="00933CA4">
        <w:rPr>
          <w:b/>
          <w:bCs/>
        </w:rPr>
        <w:t>Change Password</w:t>
      </w:r>
      <w:r w:rsidRPr="00933CA4">
        <w:t>)</w:t>
      </w:r>
      <w:r w:rsidR="00FB08E2" w:rsidRPr="00933CA4">
        <w:t>:</w:t>
      </w:r>
      <w:r w:rsidR="00FB08E2">
        <w:t xml:space="preserve"> Click on it change </w:t>
      </w:r>
      <w:r w:rsidR="00ED2357">
        <w:t>the</w:t>
      </w:r>
      <w:r w:rsidR="00FB08E2">
        <w:t xml:space="preserve"> login password. </w:t>
      </w:r>
    </w:p>
    <w:p w14:paraId="1187D4E2" w14:textId="77777777" w:rsidR="00FB08E2" w:rsidRDefault="008B4625" w:rsidP="0036447D">
      <w:pPr>
        <w:pStyle w:val="BodyText2"/>
        <w:ind w:firstLine="709"/>
        <w:jc w:val="center"/>
      </w:pPr>
      <w:r>
        <w:rPr>
          <w:noProof/>
        </w:rPr>
        <w:drawing>
          <wp:inline distT="0" distB="0" distL="0" distR="0" wp14:anchorId="0037FECF" wp14:editId="2288C648">
            <wp:extent cx="2910906" cy="1803264"/>
            <wp:effectExtent l="19050" t="19050" r="22860" b="26035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hange password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30954" cy="18156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FE962E" w14:textId="77777777" w:rsidR="005271B7" w:rsidRDefault="00FF11C2" w:rsidP="008619DA">
      <w:pPr>
        <w:pStyle w:val="FigureCaption"/>
      </w:pPr>
      <w:r>
        <w:t xml:space="preserve">    </w:t>
      </w:r>
      <w:bookmarkStart w:id="171" w:name="_Toc74637604"/>
      <w:r w:rsidR="005271B7">
        <w:t xml:space="preserve">Figure </w:t>
      </w:r>
      <w:r w:rsidR="00E33E46">
        <w:t>11</w:t>
      </w:r>
      <w:r w:rsidR="005271B7">
        <w:t>: Change Password</w:t>
      </w:r>
      <w:bookmarkEnd w:id="171"/>
    </w:p>
    <w:p w14:paraId="1BD43669" w14:textId="77777777" w:rsidR="00643EDD" w:rsidRDefault="00A15427" w:rsidP="00670230">
      <w:pPr>
        <w:pStyle w:val="BodyText2"/>
        <w:numPr>
          <w:ilvl w:val="0"/>
          <w:numId w:val="30"/>
        </w:numPr>
      </w:pPr>
      <w:r w:rsidRPr="00310E7E">
        <w:rPr>
          <w:b/>
          <w:bCs/>
        </w:rPr>
        <w:t>Old Password</w:t>
      </w:r>
      <w:r>
        <w:t xml:space="preserve">: </w:t>
      </w:r>
      <w:r w:rsidR="00643EDD">
        <w:t xml:space="preserve">Enter </w:t>
      </w:r>
      <w:r w:rsidR="00ED2357">
        <w:t>the</w:t>
      </w:r>
      <w:r w:rsidR="00643EDD">
        <w:t xml:space="preserve"> </w:t>
      </w:r>
      <w:r>
        <w:t>existing</w:t>
      </w:r>
      <w:r w:rsidR="00643EDD">
        <w:t xml:space="preserve"> password.</w:t>
      </w:r>
      <w:r w:rsidR="005261D1">
        <w:t xml:space="preserve"> </w:t>
      </w:r>
      <w:r w:rsidR="00310E7E">
        <w:t xml:space="preserve">Click </w:t>
      </w:r>
      <w:r w:rsidR="00310E7E">
        <w:rPr>
          <w:noProof/>
        </w:rPr>
        <w:drawing>
          <wp:inline distT="0" distB="0" distL="0" distR="0" wp14:anchorId="7C8FDC1D" wp14:editId="35FC2D10">
            <wp:extent cx="200000" cy="14285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viewpasswd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0000" cy="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E7E">
        <w:t xml:space="preserve"> to see the password characters being entered. Click on it again to hide the password characters.</w:t>
      </w:r>
      <w:r w:rsidR="00B12230">
        <w:t xml:space="preserve"> This works like a toggle key.</w:t>
      </w:r>
    </w:p>
    <w:p w14:paraId="37380980" w14:textId="77777777" w:rsidR="000242DB" w:rsidRDefault="00A15427" w:rsidP="00670230">
      <w:pPr>
        <w:pStyle w:val="BodyText2"/>
        <w:numPr>
          <w:ilvl w:val="0"/>
          <w:numId w:val="30"/>
        </w:numPr>
      </w:pPr>
      <w:r w:rsidRPr="000242DB">
        <w:rPr>
          <w:b/>
          <w:bCs/>
        </w:rPr>
        <w:t>New Password</w:t>
      </w:r>
      <w:r>
        <w:t xml:space="preserve">: </w:t>
      </w:r>
      <w:r w:rsidR="00643EDD">
        <w:t>Enter a new password.</w:t>
      </w:r>
      <w:r w:rsidR="004A4EC7">
        <w:t xml:space="preserve"> </w:t>
      </w:r>
    </w:p>
    <w:p w14:paraId="7BD1458B" w14:textId="77777777" w:rsidR="00643EDD" w:rsidRDefault="00A15427" w:rsidP="00670230">
      <w:pPr>
        <w:pStyle w:val="BodyText2"/>
        <w:numPr>
          <w:ilvl w:val="0"/>
          <w:numId w:val="30"/>
        </w:numPr>
      </w:pPr>
      <w:r w:rsidRPr="000242DB">
        <w:rPr>
          <w:b/>
          <w:bCs/>
        </w:rPr>
        <w:t>Confirm Password</w:t>
      </w:r>
      <w:r>
        <w:t xml:space="preserve">: </w:t>
      </w:r>
      <w:r w:rsidR="00643EDD">
        <w:t>Re-enter the new password to confirm the password.</w:t>
      </w:r>
    </w:p>
    <w:p w14:paraId="2665E1BB" w14:textId="77777777" w:rsidR="00643EDD" w:rsidRDefault="00643EDD" w:rsidP="00670230">
      <w:pPr>
        <w:pStyle w:val="BodyText2"/>
        <w:numPr>
          <w:ilvl w:val="0"/>
          <w:numId w:val="30"/>
        </w:numPr>
      </w:pPr>
      <w:r>
        <w:t xml:space="preserve">Click </w:t>
      </w:r>
      <w:r w:rsidR="00AC6B06" w:rsidRPr="00A15427">
        <w:rPr>
          <w:b/>
          <w:bCs/>
        </w:rPr>
        <w:t>SUBMIT</w:t>
      </w:r>
      <w:r>
        <w:t>.</w:t>
      </w:r>
      <w:r w:rsidR="00127F07">
        <w:t xml:space="preserve"> </w:t>
      </w:r>
    </w:p>
    <w:p w14:paraId="50EF4894" w14:textId="77777777" w:rsidR="000305F0" w:rsidRDefault="00B86583" w:rsidP="008C008C">
      <w:pPr>
        <w:pStyle w:val="Heading2"/>
      </w:pPr>
      <w:bookmarkStart w:id="172" w:name="_Toc31900108"/>
      <w:bookmarkStart w:id="173" w:name="_Toc31900175"/>
      <w:bookmarkStart w:id="174" w:name="_Toc31900297"/>
      <w:bookmarkStart w:id="175" w:name="_Toc74637557"/>
      <w:r>
        <w:t>System</w:t>
      </w:r>
      <w:r w:rsidR="008C008C">
        <w:t xml:space="preserve"> Management</w:t>
      </w:r>
      <w:bookmarkEnd w:id="172"/>
      <w:bookmarkEnd w:id="173"/>
      <w:bookmarkEnd w:id="174"/>
      <w:bookmarkEnd w:id="175"/>
    </w:p>
    <w:p w14:paraId="06C044AA" w14:textId="77777777" w:rsidR="00B86583" w:rsidRDefault="00B86583" w:rsidP="00D5498E">
      <w:pPr>
        <w:pStyle w:val="BodyText2"/>
      </w:pPr>
      <w:r>
        <w:t>Using this feature, System admin can configure the sys</w:t>
      </w:r>
      <w:r w:rsidR="00C4451E">
        <w:t>tem parameters. There are two types</w:t>
      </w:r>
      <w:r>
        <w:t xml:space="preserve"> of parameters:</w:t>
      </w:r>
    </w:p>
    <w:p w14:paraId="1916DAA4" w14:textId="77777777" w:rsidR="00B86583" w:rsidRDefault="00B86583" w:rsidP="00670230">
      <w:pPr>
        <w:pStyle w:val="BodyText2"/>
        <w:numPr>
          <w:ilvl w:val="0"/>
          <w:numId w:val="31"/>
        </w:numPr>
      </w:pPr>
      <w:r>
        <w:t xml:space="preserve">System </w:t>
      </w:r>
    </w:p>
    <w:p w14:paraId="1CCE97DA" w14:textId="77777777" w:rsidR="00B86583" w:rsidRDefault="00B86583" w:rsidP="00670230">
      <w:pPr>
        <w:pStyle w:val="BodyText2"/>
        <w:numPr>
          <w:ilvl w:val="0"/>
          <w:numId w:val="31"/>
        </w:numPr>
      </w:pPr>
      <w:r>
        <w:t>User</w:t>
      </w:r>
    </w:p>
    <w:p w14:paraId="3CA44A9B" w14:textId="77777777" w:rsidR="00B86583" w:rsidRDefault="00B86583" w:rsidP="00D5498E">
      <w:pPr>
        <w:pStyle w:val="BodyText2"/>
      </w:pPr>
      <w:r>
        <w:t xml:space="preserve">System parameter are not allowed to be changed and are configured at the time of installation. </w:t>
      </w:r>
    </w:p>
    <w:p w14:paraId="05CEEFEF" w14:textId="77777777" w:rsidR="00B86583" w:rsidRDefault="00B86583" w:rsidP="00D5498E">
      <w:pPr>
        <w:pStyle w:val="BodyText2"/>
      </w:pPr>
      <w:r>
        <w:t xml:space="preserve">User parameter can be changed by system admin. The parameter would come into effect from the next time the new request are processed. </w:t>
      </w:r>
    </w:p>
    <w:p w14:paraId="6ED74C35" w14:textId="77777777" w:rsidR="00825279" w:rsidRPr="005C3C28" w:rsidRDefault="005C3C28" w:rsidP="00D5498E">
      <w:pPr>
        <w:pStyle w:val="BodyText2"/>
      </w:pPr>
      <w:r w:rsidRPr="005C3C28">
        <w:t xml:space="preserve">. </w:t>
      </w:r>
    </w:p>
    <w:p w14:paraId="549389C9" w14:textId="77777777" w:rsidR="005E4CC1" w:rsidRDefault="008C008C" w:rsidP="005E4CC1">
      <w:pPr>
        <w:pStyle w:val="BodyText2"/>
        <w:rPr>
          <w:u w:val="single"/>
        </w:rPr>
      </w:pPr>
      <w:r w:rsidRPr="008C008C">
        <w:rPr>
          <w:u w:val="single"/>
        </w:rPr>
        <w:t xml:space="preserve">To </w:t>
      </w:r>
      <w:r w:rsidR="00B86583">
        <w:rPr>
          <w:u w:val="single"/>
        </w:rPr>
        <w:t>configure</w:t>
      </w:r>
      <w:r w:rsidRPr="008C008C">
        <w:rPr>
          <w:u w:val="single"/>
        </w:rPr>
        <w:t xml:space="preserve"> </w:t>
      </w:r>
      <w:r w:rsidR="00B86583">
        <w:rPr>
          <w:u w:val="single"/>
        </w:rPr>
        <w:t>parameters</w:t>
      </w:r>
      <w:r w:rsidRPr="008C008C">
        <w:rPr>
          <w:u w:val="single"/>
        </w:rPr>
        <w:t>:</w:t>
      </w:r>
    </w:p>
    <w:p w14:paraId="3B19B9AA" w14:textId="77777777" w:rsidR="00D83304" w:rsidRDefault="00934D4F" w:rsidP="00670230">
      <w:pPr>
        <w:pStyle w:val="BodyText2"/>
        <w:numPr>
          <w:ilvl w:val="0"/>
          <w:numId w:val="28"/>
        </w:numPr>
      </w:pPr>
      <w:r>
        <w:t xml:space="preserve">Select </w:t>
      </w:r>
      <w:r w:rsidR="00B86583">
        <w:rPr>
          <w:b/>
          <w:bCs/>
        </w:rPr>
        <w:t>System M</w:t>
      </w:r>
      <w:r w:rsidRPr="00D74081">
        <w:rPr>
          <w:b/>
          <w:bCs/>
        </w:rPr>
        <w:t>anagement</w:t>
      </w:r>
      <w:r w:rsidR="00246645">
        <w:t xml:space="preserve"> in the left panel</w:t>
      </w:r>
      <w:r>
        <w:t>.</w:t>
      </w:r>
    </w:p>
    <w:p w14:paraId="64F479D6" w14:textId="58835D4A" w:rsidR="00934D4F" w:rsidRDefault="009716E6" w:rsidP="000F2A8D">
      <w:pPr>
        <w:pStyle w:val="BodyText2"/>
        <w:ind w:left="360" w:firstLine="426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1AA8B3A" wp14:editId="5D67CAB7">
                <wp:simplePos x="0" y="0"/>
                <wp:positionH relativeFrom="column">
                  <wp:posOffset>455917</wp:posOffset>
                </wp:positionH>
                <wp:positionV relativeFrom="paragraph">
                  <wp:posOffset>407360</wp:posOffset>
                </wp:positionV>
                <wp:extent cx="701749" cy="148856"/>
                <wp:effectExtent l="0" t="0" r="34925" b="2921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749" cy="14885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786448" id="Rectangle 18" o:spid="_x0000_s1026" style="position:absolute;margin-left:35.9pt;margin-top:32.1pt;width:55.25pt;height:11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" filled="f" strokecolor="#ffc000 [3207]" strokeweight="2pt"/>
            </w:pict>
          </mc:Fallback>
        </mc:AlternateContent>
      </w:r>
      <w:r w:rsidR="00CB71B2">
        <w:rPr>
          <w:noProof/>
        </w:rPr>
        <w:drawing>
          <wp:inline distT="0" distB="0" distL="0" distR="0" wp14:anchorId="429ECA35" wp14:editId="58C8BD53">
            <wp:extent cx="5113901" cy="1699097"/>
            <wp:effectExtent l="0" t="0" r="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13901" cy="169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2E0BC" w14:textId="77777777" w:rsidR="00DB7910" w:rsidRDefault="000F2A8D" w:rsidP="008619DA">
      <w:pPr>
        <w:pStyle w:val="FigureCaption"/>
      </w:pPr>
      <w:r>
        <w:t xml:space="preserve">                                          </w:t>
      </w:r>
      <w:bookmarkStart w:id="176" w:name="_Toc74637605"/>
      <w:r w:rsidR="00DB7910">
        <w:t xml:space="preserve">Figure </w:t>
      </w:r>
      <w:r w:rsidR="00E33E46">
        <w:t>2</w:t>
      </w:r>
      <w:r w:rsidR="00A14FF0">
        <w:t>9</w:t>
      </w:r>
      <w:r w:rsidR="00DB7910">
        <w:t xml:space="preserve">: </w:t>
      </w:r>
      <w:r w:rsidR="005F60B2">
        <w:t>System Management – View All</w:t>
      </w:r>
      <w:bookmarkEnd w:id="176"/>
    </w:p>
    <w:p w14:paraId="2DA4458B" w14:textId="77777777" w:rsidR="00B86583" w:rsidRDefault="00B86583" w:rsidP="00A119B1">
      <w:pPr>
        <w:pStyle w:val="BodyText2"/>
        <w:ind w:left="426"/>
      </w:pPr>
      <w:r>
        <w:t>The following columns are seen in the System Management Page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ook w:val="01E0" w:firstRow="1" w:lastRow="1" w:firstColumn="1" w:lastColumn="1" w:noHBand="0" w:noVBand="0"/>
      </w:tblPr>
      <w:tblGrid>
        <w:gridCol w:w="2547"/>
        <w:gridCol w:w="4979"/>
      </w:tblGrid>
      <w:tr w:rsidR="00B86583" w:rsidRPr="003D50EC" w14:paraId="625B4A14" w14:textId="77777777" w:rsidTr="00525215">
        <w:trPr>
          <w:trHeight w:val="293"/>
          <w:tblHeader/>
          <w:jc w:val="center"/>
        </w:trPr>
        <w:tc>
          <w:tcPr>
            <w:tcW w:w="2547" w:type="dxa"/>
            <w:shd w:val="clear" w:color="auto" w:fill="5B9BD5" w:themeFill="accent1"/>
          </w:tcPr>
          <w:p w14:paraId="120CB6A6" w14:textId="77777777" w:rsidR="00B86583" w:rsidRPr="0001372C" w:rsidRDefault="00B86583" w:rsidP="00525215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</w:rPr>
              <w:t>Column</w:t>
            </w:r>
          </w:p>
        </w:tc>
        <w:tc>
          <w:tcPr>
            <w:tcW w:w="4979" w:type="dxa"/>
            <w:shd w:val="clear" w:color="auto" w:fill="5B9BD5" w:themeFill="accent1"/>
          </w:tcPr>
          <w:p w14:paraId="0CC7A6EB" w14:textId="77777777" w:rsidR="00B86583" w:rsidRPr="0001372C" w:rsidRDefault="00B86583" w:rsidP="00525215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  <w:lang w:val="fr-FR"/>
              </w:rPr>
              <w:t>Description</w:t>
            </w:r>
          </w:p>
        </w:tc>
      </w:tr>
      <w:tr w:rsidR="00B86583" w:rsidRPr="003D50EC" w14:paraId="03C9EE7B" w14:textId="77777777" w:rsidTr="00525215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6335D0C2" w14:textId="77777777" w:rsidR="00B86583" w:rsidRPr="00B708C5" w:rsidRDefault="00B86583" w:rsidP="00525215">
            <w:pPr>
              <w:pStyle w:val="ListBullet1"/>
              <w:numPr>
                <w:ilvl w:val="0"/>
                <w:numId w:val="0"/>
              </w:numPr>
            </w:pPr>
            <w:r>
              <w:t>Created On</w:t>
            </w:r>
            <w:r w:rsidRPr="00B708C5">
              <w:t xml:space="preserve"> </w:t>
            </w:r>
          </w:p>
        </w:tc>
        <w:tc>
          <w:tcPr>
            <w:tcW w:w="4979" w:type="dxa"/>
            <w:shd w:val="clear" w:color="auto" w:fill="auto"/>
          </w:tcPr>
          <w:p w14:paraId="2296871B" w14:textId="77777777" w:rsidR="00B86583" w:rsidRPr="00B708C5" w:rsidRDefault="00B86583" w:rsidP="00B86583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This is the date of installation of system.</w:t>
            </w:r>
          </w:p>
        </w:tc>
      </w:tr>
      <w:tr w:rsidR="00B86583" w:rsidRPr="003D50EC" w14:paraId="6E4D88F6" w14:textId="77777777" w:rsidTr="00525215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74CE85B9" w14:textId="77777777" w:rsidR="00B86583" w:rsidRDefault="00B86583" w:rsidP="00525215">
            <w:pPr>
              <w:pStyle w:val="ListBullet1"/>
              <w:numPr>
                <w:ilvl w:val="0"/>
                <w:numId w:val="0"/>
              </w:numPr>
            </w:pPr>
            <w:r>
              <w:t>Modified On</w:t>
            </w:r>
          </w:p>
        </w:tc>
        <w:tc>
          <w:tcPr>
            <w:tcW w:w="4979" w:type="dxa"/>
            <w:shd w:val="clear" w:color="auto" w:fill="auto"/>
          </w:tcPr>
          <w:p w14:paraId="31ED0E62" w14:textId="77777777" w:rsidR="00B86583" w:rsidRDefault="00B86583" w:rsidP="00525215">
            <w:pPr>
              <w:pStyle w:val="BodyText2"/>
            </w:pPr>
            <w:r>
              <w:t>Date when parameter is last modified.</w:t>
            </w:r>
          </w:p>
        </w:tc>
      </w:tr>
      <w:tr w:rsidR="00B86583" w:rsidRPr="003D50EC" w14:paraId="7AFC63B7" w14:textId="77777777" w:rsidTr="00525215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F8C2A86" w14:textId="77777777" w:rsidR="00B86583" w:rsidRPr="00B708C5" w:rsidRDefault="00B86583" w:rsidP="00525215">
            <w:pPr>
              <w:pStyle w:val="BodyText2"/>
            </w:pPr>
            <w:r>
              <w:t>Description</w:t>
            </w:r>
          </w:p>
        </w:tc>
        <w:tc>
          <w:tcPr>
            <w:tcW w:w="4979" w:type="dxa"/>
            <w:shd w:val="clear" w:color="auto" w:fill="auto"/>
          </w:tcPr>
          <w:p w14:paraId="2F48128C" w14:textId="77777777" w:rsidR="00B86583" w:rsidRPr="00B708C5" w:rsidRDefault="00B86583" w:rsidP="00525215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Description of the parameter.</w:t>
            </w:r>
          </w:p>
        </w:tc>
      </w:tr>
      <w:tr w:rsidR="00B86583" w:rsidRPr="003D50EC" w14:paraId="359BCA8E" w14:textId="77777777" w:rsidTr="00525215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3F8A6209" w14:textId="77777777" w:rsidR="00B86583" w:rsidRDefault="00B86583" w:rsidP="00525215">
            <w:pPr>
              <w:pStyle w:val="BodyText2"/>
            </w:pPr>
            <w:r>
              <w:t>Value</w:t>
            </w:r>
          </w:p>
        </w:tc>
        <w:tc>
          <w:tcPr>
            <w:tcW w:w="4979" w:type="dxa"/>
            <w:shd w:val="clear" w:color="auto" w:fill="auto"/>
          </w:tcPr>
          <w:p w14:paraId="3ADFC52B" w14:textId="77777777" w:rsidR="00B86583" w:rsidRDefault="00B86583" w:rsidP="00525215">
            <w:pPr>
              <w:pStyle w:val="BodyText2"/>
            </w:pPr>
            <w:r>
              <w:t>Cur</w:t>
            </w:r>
            <w:r w:rsidR="00EB0F47">
              <w:t>r</w:t>
            </w:r>
            <w:r>
              <w:t>ent Value assigned to the parameter.</w:t>
            </w:r>
          </w:p>
        </w:tc>
      </w:tr>
      <w:tr w:rsidR="00B86583" w:rsidRPr="003D50EC" w14:paraId="4F77D971" w14:textId="77777777" w:rsidTr="00525215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34B66B73" w14:textId="77777777" w:rsidR="00B86583" w:rsidRPr="003D50EC" w:rsidRDefault="00B86583" w:rsidP="00525215">
            <w:pPr>
              <w:pStyle w:val="BodyText2"/>
            </w:pPr>
            <w:r>
              <w:t>Type</w:t>
            </w:r>
          </w:p>
        </w:tc>
        <w:tc>
          <w:tcPr>
            <w:tcW w:w="4979" w:type="dxa"/>
            <w:shd w:val="clear" w:color="auto" w:fill="auto"/>
          </w:tcPr>
          <w:p w14:paraId="5544E7A7" w14:textId="77777777" w:rsidR="00B86583" w:rsidRPr="00B86583" w:rsidRDefault="00B86583" w:rsidP="00B86583">
            <w:pPr>
              <w:pStyle w:val="BodyText2"/>
            </w:pPr>
            <w:r>
              <w:t>Whether the parameter is of System or User Type</w:t>
            </w:r>
          </w:p>
        </w:tc>
      </w:tr>
      <w:tr w:rsidR="00B86583" w:rsidRPr="003D50EC" w14:paraId="575F70F4" w14:textId="77777777" w:rsidTr="00525215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43DDB3D8" w14:textId="77777777" w:rsidR="00B86583" w:rsidRDefault="00B86583" w:rsidP="00525215">
            <w:pPr>
              <w:pStyle w:val="BodyText2"/>
            </w:pPr>
            <w:r>
              <w:t>Action</w:t>
            </w:r>
          </w:p>
        </w:tc>
        <w:tc>
          <w:tcPr>
            <w:tcW w:w="4979" w:type="dxa"/>
            <w:shd w:val="clear" w:color="auto" w:fill="auto"/>
          </w:tcPr>
          <w:p w14:paraId="2B493F9C" w14:textId="77777777" w:rsidR="00B86583" w:rsidRDefault="00B86583" w:rsidP="00525215">
            <w:pPr>
              <w:pStyle w:val="BodyText2"/>
            </w:pPr>
            <w:r>
              <w:t>This displays different actions that can be performed on the parameter.</w:t>
            </w:r>
          </w:p>
          <w:p w14:paraId="341A0ADB" w14:textId="77777777" w:rsidR="00B86583" w:rsidRDefault="00B86583" w:rsidP="00C328D5">
            <w:pPr>
              <w:pStyle w:val="BodyText2"/>
              <w:numPr>
                <w:ilvl w:val="0"/>
                <w:numId w:val="24"/>
              </w:numPr>
            </w:pPr>
            <w:r>
              <w:t xml:space="preserve">View </w:t>
            </w:r>
            <w:r>
              <w:rPr>
                <w:noProof/>
              </w:rPr>
              <w:drawing>
                <wp:inline distT="0" distB="0" distL="0" distR="0" wp14:anchorId="5C3DD316" wp14:editId="4AD7CEEE">
                  <wp:extent cx="154558" cy="154558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" name="view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83" cy="159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: This is used to view the parameter details. </w:t>
            </w:r>
          </w:p>
          <w:p w14:paraId="661F3C76" w14:textId="77777777" w:rsidR="00B86583" w:rsidRDefault="00B86583" w:rsidP="00C328D5">
            <w:pPr>
              <w:pStyle w:val="BodyText2"/>
              <w:numPr>
                <w:ilvl w:val="0"/>
                <w:numId w:val="24"/>
              </w:numPr>
            </w:pPr>
            <w:r>
              <w:t xml:space="preserve">Edit </w:t>
            </w:r>
            <w:r>
              <w:rPr>
                <w:noProof/>
              </w:rPr>
              <w:drawing>
                <wp:inline distT="0" distB="0" distL="0" distR="0" wp14:anchorId="542A556E" wp14:editId="771C360C">
                  <wp:extent cx="136800" cy="136800"/>
                  <wp:effectExtent l="0" t="0" r="0" b="0"/>
                  <wp:docPr id="13" name="Picture 13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" name="edit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: This is used to modify the parameter details.</w:t>
            </w:r>
          </w:p>
        </w:tc>
      </w:tr>
    </w:tbl>
    <w:p w14:paraId="037D24AD" w14:textId="77777777" w:rsidR="00B86583" w:rsidRDefault="00B86583" w:rsidP="00A119B1">
      <w:pPr>
        <w:pStyle w:val="BodyText2"/>
        <w:ind w:left="426"/>
      </w:pPr>
    </w:p>
    <w:p w14:paraId="72F4A0C4" w14:textId="77777777" w:rsidR="00E141D7" w:rsidRDefault="00E141D7" w:rsidP="00E141D7">
      <w:pPr>
        <w:pStyle w:val="BodyText2"/>
        <w:ind w:left="426"/>
      </w:pPr>
      <w:r>
        <w:t>Refer to Annex 1 for complete list of messages.</w:t>
      </w:r>
    </w:p>
    <w:p w14:paraId="2DC86794" w14:textId="77777777" w:rsidR="00211CB9" w:rsidRPr="00934D4F" w:rsidRDefault="00211CB9" w:rsidP="005E4CC1">
      <w:pPr>
        <w:pStyle w:val="BodyText2"/>
      </w:pPr>
      <w:r>
        <w:tab/>
      </w:r>
    </w:p>
    <w:p w14:paraId="7C3A73A6" w14:textId="77777777" w:rsidR="0064671F" w:rsidRDefault="0064671F" w:rsidP="0064671F">
      <w:pPr>
        <w:pStyle w:val="Heading2"/>
      </w:pPr>
      <w:bookmarkStart w:id="177" w:name="_Toc31900109"/>
      <w:bookmarkStart w:id="178" w:name="_Toc31900176"/>
      <w:bookmarkStart w:id="179" w:name="_Toc31900298"/>
      <w:bookmarkStart w:id="180" w:name="_Toc74637558"/>
      <w:r>
        <w:t xml:space="preserve">Edit </w:t>
      </w:r>
      <w:bookmarkEnd w:id="177"/>
      <w:bookmarkEnd w:id="178"/>
      <w:bookmarkEnd w:id="179"/>
      <w:r w:rsidR="00211CB9">
        <w:t>Parameter</w:t>
      </w:r>
      <w:bookmarkEnd w:id="180"/>
    </w:p>
    <w:p w14:paraId="6973B42B" w14:textId="77777777" w:rsidR="000A33ED" w:rsidRDefault="00B86583" w:rsidP="0064671F">
      <w:pPr>
        <w:pStyle w:val="BodyText2"/>
      </w:pPr>
      <w:r>
        <w:t>System Admin</w:t>
      </w:r>
      <w:r w:rsidR="00976ADF">
        <w:t>s c</w:t>
      </w:r>
      <w:r w:rsidR="000A33ED">
        <w:t xml:space="preserve">an modify the </w:t>
      </w:r>
      <w:r w:rsidR="00211CB9">
        <w:t>parameter of type user.</w:t>
      </w:r>
      <w:r w:rsidR="000A33ED">
        <w:t xml:space="preserve"> </w:t>
      </w:r>
    </w:p>
    <w:p w14:paraId="16D3C20C" w14:textId="77777777" w:rsidR="000A33ED" w:rsidRPr="000A33ED" w:rsidRDefault="000A33ED" w:rsidP="0064671F">
      <w:pPr>
        <w:pStyle w:val="BodyText2"/>
        <w:rPr>
          <w:u w:val="single"/>
        </w:rPr>
      </w:pPr>
      <w:r w:rsidRPr="000A33ED">
        <w:rPr>
          <w:u w:val="single"/>
        </w:rPr>
        <w:t xml:space="preserve">To edit </w:t>
      </w:r>
      <w:r w:rsidR="00211CB9">
        <w:rPr>
          <w:u w:val="single"/>
        </w:rPr>
        <w:t>parameter</w:t>
      </w:r>
      <w:r w:rsidRPr="000A33ED">
        <w:rPr>
          <w:u w:val="single"/>
        </w:rPr>
        <w:t>:</w:t>
      </w:r>
    </w:p>
    <w:p w14:paraId="54C7F377" w14:textId="77777777" w:rsidR="000A33ED" w:rsidRDefault="0064671F" w:rsidP="00670230">
      <w:pPr>
        <w:pStyle w:val="BodyText2"/>
        <w:numPr>
          <w:ilvl w:val="0"/>
          <w:numId w:val="29"/>
        </w:numPr>
      </w:pPr>
      <w:r>
        <w:t xml:space="preserve">Click </w:t>
      </w:r>
      <w:r w:rsidRPr="00251CED">
        <w:rPr>
          <w:b/>
          <w:bCs/>
        </w:rPr>
        <w:t>Edit</w:t>
      </w:r>
      <w:r>
        <w:rPr>
          <w:b/>
          <w:bCs/>
        </w:rPr>
        <w:t xml:space="preserve"> (</w:t>
      </w:r>
      <w:r w:rsidR="00044BAF">
        <w:rPr>
          <w:b/>
          <w:bCs/>
          <w:noProof/>
        </w:rPr>
        <w:drawing>
          <wp:inline distT="0" distB="0" distL="0" distR="0" wp14:anchorId="10526971" wp14:editId="44A3C9ED">
            <wp:extent cx="120948" cy="120948"/>
            <wp:effectExtent l="0" t="0" r="0" b="0"/>
            <wp:docPr id="266" name="Picture 26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edit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4279" cy="12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) </w:t>
      </w:r>
      <w:r w:rsidR="000A33ED">
        <w:rPr>
          <w:b/>
          <w:bCs/>
        </w:rPr>
        <w:t xml:space="preserve"> </w:t>
      </w:r>
      <w:r w:rsidR="000A33ED" w:rsidRPr="00166A7A">
        <w:t xml:space="preserve">against the </w:t>
      </w:r>
      <w:r w:rsidR="00211CB9">
        <w:t>parameter</w:t>
      </w:r>
      <w:r w:rsidR="000A33ED" w:rsidRPr="00166A7A">
        <w:t xml:space="preserve"> entry</w:t>
      </w:r>
      <w:r w:rsidR="00166A7A">
        <w:t xml:space="preserve"> to be modified</w:t>
      </w:r>
      <w:r w:rsidRPr="00166A7A">
        <w:t>.</w:t>
      </w:r>
      <w:r>
        <w:t xml:space="preserve"> </w:t>
      </w:r>
    </w:p>
    <w:p w14:paraId="15D40369" w14:textId="77777777" w:rsidR="005F60B2" w:rsidRDefault="005F60B2" w:rsidP="00670230">
      <w:pPr>
        <w:pStyle w:val="BodyText2"/>
        <w:numPr>
          <w:ilvl w:val="0"/>
          <w:numId w:val="29"/>
        </w:numPr>
      </w:pPr>
      <w:r>
        <w:t xml:space="preserve">The </w:t>
      </w:r>
      <w:r w:rsidRPr="00251CED">
        <w:rPr>
          <w:b/>
          <w:bCs/>
        </w:rPr>
        <w:t xml:space="preserve">Edit </w:t>
      </w:r>
      <w:r>
        <w:rPr>
          <w:b/>
          <w:bCs/>
        </w:rPr>
        <w:t>User Parameter</w:t>
      </w:r>
      <w:r>
        <w:t xml:space="preserve"> page appears.</w:t>
      </w:r>
    </w:p>
    <w:p w14:paraId="01938B32" w14:textId="77777777" w:rsidR="005F60B2" w:rsidRDefault="005F60B2" w:rsidP="005F60B2">
      <w:pPr>
        <w:pStyle w:val="BodyText2"/>
      </w:pPr>
    </w:p>
    <w:p w14:paraId="144FAB8C" w14:textId="193761AA" w:rsidR="000A33ED" w:rsidRDefault="00D876D9" w:rsidP="000F2A8D">
      <w:pPr>
        <w:pStyle w:val="BodyText2"/>
        <w:ind w:left="862" w:hanging="142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CAA76E5" wp14:editId="28B93D22">
                <wp:simplePos x="0" y="0"/>
                <wp:positionH relativeFrom="column">
                  <wp:posOffset>953594</wp:posOffset>
                </wp:positionH>
                <wp:positionV relativeFrom="paragraph">
                  <wp:posOffset>8282</wp:posOffset>
                </wp:positionV>
                <wp:extent cx="3812675" cy="2140450"/>
                <wp:effectExtent l="0" t="0" r="16510" b="12700"/>
                <wp:wrapNone/>
                <wp:docPr id="469" name="Rectangle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2675" cy="2140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4ED503" id="Rectangle 469" o:spid="_x0000_s1026" style="position:absolute;margin-left:75.1pt;margin-top:.65pt;width:300.2pt;height:168.5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" filled="f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C7B9D2F" wp14:editId="2F48E8A6">
            <wp:extent cx="3806758" cy="2147226"/>
            <wp:effectExtent l="0" t="0" r="3810" b="5715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5606" cy="21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DE0B" w14:textId="77777777" w:rsidR="00DB7910" w:rsidRDefault="00DB7910" w:rsidP="008619DA">
      <w:pPr>
        <w:pStyle w:val="FigureCaption"/>
      </w:pPr>
      <w:bookmarkStart w:id="181" w:name="_Toc74637606"/>
      <w:r>
        <w:t xml:space="preserve">Figure </w:t>
      </w:r>
      <w:r w:rsidR="00A14FF0">
        <w:t>34</w:t>
      </w:r>
      <w:r>
        <w:t xml:space="preserve">: </w:t>
      </w:r>
      <w:r w:rsidR="00211CB9">
        <w:t>System</w:t>
      </w:r>
      <w:r>
        <w:t xml:space="preserve"> Management</w:t>
      </w:r>
      <w:r w:rsidR="005F60B2">
        <w:t xml:space="preserve"> - Edit</w:t>
      </w:r>
      <w:bookmarkEnd w:id="181"/>
    </w:p>
    <w:p w14:paraId="51773C93" w14:textId="77777777" w:rsidR="002151B2" w:rsidRDefault="002151B2" w:rsidP="000A33ED">
      <w:pPr>
        <w:pStyle w:val="BodyText2"/>
        <w:ind w:left="567"/>
        <w:jc w:val="center"/>
      </w:pPr>
    </w:p>
    <w:p w14:paraId="665BBD33" w14:textId="77777777" w:rsidR="00166A7A" w:rsidRDefault="00166A7A" w:rsidP="00670230">
      <w:pPr>
        <w:pStyle w:val="BodyText2"/>
        <w:numPr>
          <w:ilvl w:val="0"/>
          <w:numId w:val="29"/>
        </w:numPr>
      </w:pPr>
      <w:r>
        <w:t xml:space="preserve">Make </w:t>
      </w:r>
      <w:r w:rsidR="0064671F">
        <w:t>the required changes</w:t>
      </w:r>
      <w:r>
        <w:t>.</w:t>
      </w:r>
    </w:p>
    <w:p w14:paraId="687639A6" w14:textId="77777777" w:rsidR="0064671F" w:rsidRDefault="00166A7A" w:rsidP="00670230">
      <w:pPr>
        <w:pStyle w:val="BodyText2"/>
        <w:numPr>
          <w:ilvl w:val="0"/>
          <w:numId w:val="29"/>
        </w:numPr>
      </w:pPr>
      <w:r>
        <w:t>C</w:t>
      </w:r>
      <w:r w:rsidR="0064671F">
        <w:t xml:space="preserve">lick </w:t>
      </w:r>
      <w:r w:rsidR="0064671F" w:rsidRPr="00054A1F">
        <w:rPr>
          <w:b/>
          <w:bCs/>
        </w:rPr>
        <w:t>UPDATE</w:t>
      </w:r>
      <w:r w:rsidR="0064671F">
        <w:t>.</w:t>
      </w:r>
    </w:p>
    <w:p w14:paraId="1A8E7344" w14:textId="77777777" w:rsidR="00780668" w:rsidRDefault="00780668" w:rsidP="0064671F">
      <w:pPr>
        <w:pStyle w:val="BodyText2"/>
      </w:pPr>
    </w:p>
    <w:p w14:paraId="65E8C900" w14:textId="77777777" w:rsidR="0064671F" w:rsidRDefault="0064671F" w:rsidP="0064671F">
      <w:pPr>
        <w:pStyle w:val="Heading2"/>
      </w:pPr>
      <w:bookmarkStart w:id="182" w:name="_Toc31900110"/>
      <w:bookmarkStart w:id="183" w:name="_Toc31900177"/>
      <w:bookmarkStart w:id="184" w:name="_Toc31900299"/>
      <w:bookmarkStart w:id="185" w:name="_Toc74637559"/>
      <w:r>
        <w:t xml:space="preserve">Filter </w:t>
      </w:r>
      <w:bookmarkEnd w:id="182"/>
      <w:bookmarkEnd w:id="183"/>
      <w:bookmarkEnd w:id="184"/>
      <w:r w:rsidR="00211CB9">
        <w:t>Parameter</w:t>
      </w:r>
      <w:bookmarkEnd w:id="185"/>
    </w:p>
    <w:p w14:paraId="2E73E1EA" w14:textId="77777777" w:rsidR="00505D26" w:rsidRPr="00211CB9" w:rsidRDefault="00B86583" w:rsidP="0064671F">
      <w:pPr>
        <w:pStyle w:val="BodyText2"/>
      </w:pPr>
      <w:r>
        <w:t>System Admin</w:t>
      </w:r>
      <w:r w:rsidR="00976ADF">
        <w:t>s c</w:t>
      </w:r>
      <w:r w:rsidR="0064671F">
        <w:t xml:space="preserve">an view </w:t>
      </w:r>
      <w:r w:rsidR="006D43DC">
        <w:t>selective</w:t>
      </w:r>
      <w:r w:rsidR="0064671F">
        <w:t xml:space="preserve"> </w:t>
      </w:r>
      <w:r w:rsidR="00211CB9">
        <w:t>parameters</w:t>
      </w:r>
      <w:r w:rsidR="0064671F">
        <w:t xml:space="preserve"> </w:t>
      </w:r>
      <w:r w:rsidR="006D43DC">
        <w:t xml:space="preserve">by </w:t>
      </w:r>
      <w:r w:rsidR="0064671F">
        <w:t xml:space="preserve">defining </w:t>
      </w:r>
      <w:r w:rsidR="006D43DC">
        <w:t xml:space="preserve">specific </w:t>
      </w:r>
      <w:r w:rsidR="00EE7A3F">
        <w:t>values in the listed fields</w:t>
      </w:r>
      <w:r w:rsidR="0064671F">
        <w:t>.</w:t>
      </w:r>
      <w:r w:rsidR="00EE7A3F">
        <w:t xml:space="preserve"> For example, </w:t>
      </w:r>
      <w:r>
        <w:t>System Admin</w:t>
      </w:r>
      <w:r w:rsidR="00976ADF">
        <w:t>s</w:t>
      </w:r>
      <w:r w:rsidR="00EE7A3F">
        <w:t xml:space="preserve"> can view all the </w:t>
      </w:r>
      <w:r w:rsidR="00211CB9">
        <w:t>user parameter.</w:t>
      </w:r>
    </w:p>
    <w:p w14:paraId="79033432" w14:textId="77777777" w:rsidR="0064671F" w:rsidRDefault="00DB7910" w:rsidP="0064671F">
      <w:pPr>
        <w:pStyle w:val="BodyText2"/>
        <w:rPr>
          <w:u w:val="single"/>
        </w:rPr>
      </w:pPr>
      <w:r>
        <w:rPr>
          <w:u w:val="single"/>
        </w:rPr>
        <w:t xml:space="preserve">To view specific </w:t>
      </w:r>
      <w:r w:rsidR="00211CB9">
        <w:rPr>
          <w:u w:val="single"/>
        </w:rPr>
        <w:t>parameter</w:t>
      </w:r>
      <w:r w:rsidR="0064671F" w:rsidRPr="009251E2">
        <w:rPr>
          <w:u w:val="single"/>
        </w:rPr>
        <w:t>:</w:t>
      </w:r>
    </w:p>
    <w:p w14:paraId="0AF6661E" w14:textId="139C896D" w:rsidR="007D5B24" w:rsidRDefault="008C3CD3" w:rsidP="007D5B24">
      <w:pPr>
        <w:pStyle w:val="BodyText2"/>
        <w:jc w:val="center"/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A67D205" wp14:editId="7593E1B0">
                <wp:simplePos x="0" y="0"/>
                <wp:positionH relativeFrom="column">
                  <wp:posOffset>32709</wp:posOffset>
                </wp:positionH>
                <wp:positionV relativeFrom="paragraph">
                  <wp:posOffset>163857</wp:posOffset>
                </wp:positionV>
                <wp:extent cx="4967592" cy="538264"/>
                <wp:effectExtent l="0" t="0" r="24130" b="1460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7592" cy="53826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7EBC74" id="Rectangle 20" o:spid="_x0000_s1026" style="position:absolute;margin-left:2.6pt;margin-top:12.9pt;width:391.15pt;height:42.4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" filled="f" strokecolor="#ffc000 [3207]" strokeweight="2pt"/>
            </w:pict>
          </mc:Fallback>
        </mc:AlternateContent>
      </w:r>
      <w:r w:rsidR="005F60B2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10D2DFE" wp14:editId="4407C1A6">
                <wp:simplePos x="0" y="0"/>
                <wp:positionH relativeFrom="column">
                  <wp:posOffset>1250005</wp:posOffset>
                </wp:positionH>
                <wp:positionV relativeFrom="paragraph">
                  <wp:posOffset>472778</wp:posOffset>
                </wp:positionV>
                <wp:extent cx="377190" cy="186055"/>
                <wp:effectExtent l="0" t="0" r="29210" b="17145"/>
                <wp:wrapNone/>
                <wp:docPr id="159" name="Rectangle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190" cy="18605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89C3C1" id="Rectangle 159" o:spid="_x0000_s1026" style="position:absolute;margin-left:98.45pt;margin-top:37.25pt;width:29.7pt;height:14.6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" filled="f" strokecolor="#ffc000 [3207]" strokeweight="2pt"/>
            </w:pict>
          </mc:Fallback>
        </mc:AlternateContent>
      </w:r>
      <w:r>
        <w:rPr>
          <w:noProof/>
        </w:rPr>
        <w:drawing>
          <wp:inline distT="0" distB="0" distL="0" distR="0" wp14:anchorId="11BF2063" wp14:editId="581D26E5">
            <wp:extent cx="5077838" cy="2282675"/>
            <wp:effectExtent l="0" t="0" r="0" b="381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7025" cy="228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3B6E" w14:textId="77777777" w:rsidR="00780668" w:rsidRPr="009251E2" w:rsidRDefault="00780668" w:rsidP="008619DA">
      <w:pPr>
        <w:pStyle w:val="FigureCaption"/>
        <w:rPr>
          <w:u w:val="single"/>
        </w:rPr>
      </w:pPr>
      <w:bookmarkStart w:id="186" w:name="_Toc74637607"/>
      <w:r>
        <w:t xml:space="preserve">Figure </w:t>
      </w:r>
      <w:r w:rsidR="00A14FF0">
        <w:t>36</w:t>
      </w:r>
      <w:r w:rsidR="005F60B2">
        <w:t xml:space="preserve">: System </w:t>
      </w:r>
      <w:r>
        <w:t>Management</w:t>
      </w:r>
      <w:r w:rsidR="005F60B2">
        <w:t xml:space="preserve"> – Filter Option</w:t>
      </w:r>
      <w:bookmarkEnd w:id="186"/>
      <w:r>
        <w:t xml:space="preserve"> </w:t>
      </w:r>
    </w:p>
    <w:p w14:paraId="1BCCBD16" w14:textId="77777777" w:rsidR="0064671F" w:rsidRDefault="0064671F" w:rsidP="00670230">
      <w:pPr>
        <w:pStyle w:val="BodyText2"/>
        <w:numPr>
          <w:ilvl w:val="0"/>
          <w:numId w:val="27"/>
        </w:numPr>
      </w:pPr>
      <w:r>
        <w:t xml:space="preserve">Enter </w:t>
      </w:r>
      <w:r w:rsidR="00DB7910">
        <w:t>the required value in one or more of the listed fields</w:t>
      </w:r>
      <w:r>
        <w:t>:</w:t>
      </w:r>
    </w:p>
    <w:p w14:paraId="187EAB78" w14:textId="77777777" w:rsidR="0064671F" w:rsidRPr="001267E7" w:rsidRDefault="00211CB9" w:rsidP="00C328D5">
      <w:pPr>
        <w:pStyle w:val="BodyText2"/>
        <w:numPr>
          <w:ilvl w:val="0"/>
          <w:numId w:val="22"/>
        </w:numPr>
      </w:pPr>
      <w:r>
        <w:rPr>
          <w:b/>
          <w:bCs/>
        </w:rPr>
        <w:t>Type</w:t>
      </w:r>
      <w:r w:rsidR="0064671F" w:rsidRPr="00054A1F">
        <w:t xml:space="preserve">: </w:t>
      </w:r>
      <w:r>
        <w:t>Select the configuration parameter type</w:t>
      </w:r>
      <w:r w:rsidR="0064671F" w:rsidRPr="001267E7">
        <w:t xml:space="preserve"> </w:t>
      </w:r>
    </w:p>
    <w:p w14:paraId="4E84D018" w14:textId="77777777" w:rsidR="0064671F" w:rsidRDefault="007C5C1E" w:rsidP="00670230">
      <w:pPr>
        <w:pStyle w:val="BodyText2"/>
        <w:numPr>
          <w:ilvl w:val="0"/>
          <w:numId w:val="27"/>
        </w:numPr>
      </w:pPr>
      <w:r>
        <w:t>C</w:t>
      </w:r>
      <w:r w:rsidR="0064671F">
        <w:t xml:space="preserve">lick </w:t>
      </w:r>
      <w:r w:rsidR="0064671F" w:rsidRPr="00054A1F">
        <w:rPr>
          <w:b/>
          <w:bCs/>
        </w:rPr>
        <w:t>FILTER</w:t>
      </w:r>
      <w:r w:rsidR="0064671F">
        <w:t>.</w:t>
      </w:r>
    </w:p>
    <w:p w14:paraId="582FF6B8" w14:textId="77777777" w:rsidR="008804F6" w:rsidRDefault="0064671F" w:rsidP="008804F6">
      <w:pPr>
        <w:pStyle w:val="BodyText2"/>
      </w:pPr>
      <w:r>
        <w:t xml:space="preserve">The </w:t>
      </w:r>
      <w:r w:rsidR="00211CB9">
        <w:t>parameter</w:t>
      </w:r>
      <w:r>
        <w:t xml:space="preserve"> that match</w:t>
      </w:r>
      <w:r w:rsidR="000D5FAC">
        <w:t>es</w:t>
      </w:r>
      <w:r>
        <w:t xml:space="preserve"> the </w:t>
      </w:r>
      <w:r w:rsidR="00DB7910">
        <w:t>specified values</w:t>
      </w:r>
      <w:r>
        <w:t xml:space="preserve"> </w:t>
      </w:r>
      <w:r w:rsidR="00DC3C89">
        <w:t>is</w:t>
      </w:r>
      <w:r>
        <w:t xml:space="preserve"> shown in the dashboard.</w:t>
      </w:r>
    </w:p>
    <w:p w14:paraId="4318CE0E" w14:textId="77777777" w:rsidR="00E141D7" w:rsidRDefault="00E141D7" w:rsidP="00E141D7">
      <w:pPr>
        <w:pStyle w:val="Heading2"/>
      </w:pPr>
      <w:bookmarkStart w:id="187" w:name="_Toc74637560"/>
      <w:r>
        <w:t>Message Management</w:t>
      </w:r>
      <w:bookmarkEnd w:id="187"/>
    </w:p>
    <w:p w14:paraId="29A5C76E" w14:textId="77777777" w:rsidR="00E141D7" w:rsidRDefault="00E141D7" w:rsidP="00E141D7">
      <w:pPr>
        <w:pStyle w:val="BodyText2"/>
      </w:pPr>
      <w:r>
        <w:t>Using this feature, System admin can configure the Email/SMS notification/message to be sent to the users. There are two types of channel using which message can be delivered:</w:t>
      </w:r>
    </w:p>
    <w:p w14:paraId="57E0805B" w14:textId="77777777" w:rsidR="00E141D7" w:rsidRDefault="00E141D7" w:rsidP="00670230">
      <w:pPr>
        <w:pStyle w:val="BodyText2"/>
        <w:numPr>
          <w:ilvl w:val="0"/>
          <w:numId w:val="31"/>
        </w:numPr>
      </w:pPr>
      <w:r>
        <w:t>SMS</w:t>
      </w:r>
    </w:p>
    <w:p w14:paraId="5AA90224" w14:textId="77777777" w:rsidR="00E141D7" w:rsidRDefault="00E141D7" w:rsidP="00670230">
      <w:pPr>
        <w:pStyle w:val="BodyText2"/>
        <w:numPr>
          <w:ilvl w:val="0"/>
          <w:numId w:val="31"/>
        </w:numPr>
      </w:pPr>
      <w:r>
        <w:t>Email</w:t>
      </w:r>
    </w:p>
    <w:p w14:paraId="20C40C2D" w14:textId="7E967E6B" w:rsidR="00E141D7" w:rsidRPr="005C3C28" w:rsidRDefault="00E141D7" w:rsidP="00E141D7">
      <w:pPr>
        <w:pStyle w:val="BodyText2"/>
      </w:pPr>
      <w:r>
        <w:t>Message parameter can be changed by system admin. The parameter would come into effect from the next time the new request</w:t>
      </w:r>
      <w:r w:rsidR="002B1DD7">
        <w:t>s</w:t>
      </w:r>
      <w:r>
        <w:t xml:space="preserve"> are processed. </w:t>
      </w:r>
    </w:p>
    <w:p w14:paraId="1C13DFCF" w14:textId="77777777" w:rsidR="00E141D7" w:rsidRDefault="00E141D7" w:rsidP="00E141D7">
      <w:pPr>
        <w:pStyle w:val="BodyText2"/>
        <w:rPr>
          <w:u w:val="single"/>
        </w:rPr>
      </w:pPr>
      <w:r w:rsidRPr="008C008C">
        <w:rPr>
          <w:u w:val="single"/>
        </w:rPr>
        <w:t xml:space="preserve">To </w:t>
      </w:r>
      <w:r>
        <w:rPr>
          <w:u w:val="single"/>
        </w:rPr>
        <w:t>configure</w:t>
      </w:r>
      <w:r w:rsidRPr="008C008C">
        <w:rPr>
          <w:u w:val="single"/>
        </w:rPr>
        <w:t xml:space="preserve"> </w:t>
      </w:r>
      <w:r>
        <w:rPr>
          <w:u w:val="single"/>
        </w:rPr>
        <w:t>message parameters</w:t>
      </w:r>
      <w:r w:rsidRPr="008C008C">
        <w:rPr>
          <w:u w:val="single"/>
        </w:rPr>
        <w:t>:</w:t>
      </w:r>
    </w:p>
    <w:p w14:paraId="417DCA49" w14:textId="77777777" w:rsidR="00E141D7" w:rsidRDefault="00E141D7" w:rsidP="00670230">
      <w:pPr>
        <w:pStyle w:val="BodyText2"/>
        <w:numPr>
          <w:ilvl w:val="0"/>
          <w:numId w:val="28"/>
        </w:numPr>
      </w:pPr>
      <w:r>
        <w:t xml:space="preserve">Select </w:t>
      </w:r>
      <w:r>
        <w:rPr>
          <w:b/>
          <w:bCs/>
        </w:rPr>
        <w:t>Message M</w:t>
      </w:r>
      <w:r w:rsidRPr="00D74081">
        <w:rPr>
          <w:b/>
          <w:bCs/>
        </w:rPr>
        <w:t>anagement</w:t>
      </w:r>
      <w:r>
        <w:t xml:space="preserve"> in the left panel.</w:t>
      </w:r>
    </w:p>
    <w:p w14:paraId="11C6344E" w14:textId="17EEE5C8" w:rsidR="00E141D7" w:rsidRDefault="00E141D7" w:rsidP="00E141D7">
      <w:pPr>
        <w:pStyle w:val="BodyText2"/>
        <w:ind w:left="360" w:firstLine="426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80D6903" wp14:editId="2FDDD805">
                <wp:simplePos x="0" y="0"/>
                <wp:positionH relativeFrom="column">
                  <wp:posOffset>598157</wp:posOffset>
                </wp:positionH>
                <wp:positionV relativeFrom="paragraph">
                  <wp:posOffset>297234</wp:posOffset>
                </wp:positionV>
                <wp:extent cx="701749" cy="148856"/>
                <wp:effectExtent l="0" t="0" r="34925" b="2921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749" cy="14885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CCE4E" id="Rectangle 17" o:spid="_x0000_s1026" style="position:absolute;margin-left:47.1pt;margin-top:23.4pt;width:55.25pt;height:11.7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" filled="f" strokecolor="#ffc000 [3207]" strokeweight="2pt"/>
            </w:pict>
          </mc:Fallback>
        </mc:AlternateContent>
      </w:r>
      <w:r w:rsidR="005F02A9">
        <w:rPr>
          <w:noProof/>
        </w:rPr>
        <w:drawing>
          <wp:inline distT="0" distB="0" distL="0" distR="0" wp14:anchorId="42F1DD6F" wp14:editId="1483125B">
            <wp:extent cx="4574951" cy="1770434"/>
            <wp:effectExtent l="0" t="0" r="0" b="127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9575" cy="177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14962" w14:textId="77777777" w:rsidR="00E141D7" w:rsidRDefault="00E141D7" w:rsidP="008619DA">
      <w:pPr>
        <w:pStyle w:val="FigureCaption"/>
      </w:pPr>
      <w:r>
        <w:t xml:space="preserve">                                          </w:t>
      </w:r>
      <w:bookmarkStart w:id="188" w:name="_Toc74637608"/>
      <w:r>
        <w:t>Figure 29: System Management – View All</w:t>
      </w:r>
      <w:bookmarkEnd w:id="188"/>
    </w:p>
    <w:p w14:paraId="26F92585" w14:textId="77777777" w:rsidR="00E141D7" w:rsidRDefault="00E141D7" w:rsidP="00E141D7">
      <w:pPr>
        <w:pStyle w:val="BodyText2"/>
        <w:ind w:left="426"/>
      </w:pPr>
      <w:r>
        <w:t>The following columns are seen in the Message Management Page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ook w:val="01E0" w:firstRow="1" w:lastRow="1" w:firstColumn="1" w:lastColumn="1" w:noHBand="0" w:noVBand="0"/>
      </w:tblPr>
      <w:tblGrid>
        <w:gridCol w:w="2547"/>
        <w:gridCol w:w="4979"/>
      </w:tblGrid>
      <w:tr w:rsidR="00E141D7" w:rsidRPr="003D50EC" w14:paraId="458CB426" w14:textId="77777777" w:rsidTr="00D40FA1">
        <w:trPr>
          <w:trHeight w:val="293"/>
          <w:tblHeader/>
          <w:jc w:val="center"/>
        </w:trPr>
        <w:tc>
          <w:tcPr>
            <w:tcW w:w="2547" w:type="dxa"/>
            <w:shd w:val="clear" w:color="auto" w:fill="5B9BD5" w:themeFill="accent1"/>
          </w:tcPr>
          <w:p w14:paraId="3F212EF7" w14:textId="77777777" w:rsidR="00E141D7" w:rsidRPr="0001372C" w:rsidRDefault="00E141D7" w:rsidP="00D40FA1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</w:rPr>
              <w:t>Column</w:t>
            </w:r>
          </w:p>
        </w:tc>
        <w:tc>
          <w:tcPr>
            <w:tcW w:w="4979" w:type="dxa"/>
            <w:shd w:val="clear" w:color="auto" w:fill="5B9BD5" w:themeFill="accent1"/>
          </w:tcPr>
          <w:p w14:paraId="771396CA" w14:textId="77777777" w:rsidR="00E141D7" w:rsidRPr="0001372C" w:rsidRDefault="00E141D7" w:rsidP="00D40FA1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  <w:lang w:val="fr-FR"/>
              </w:rPr>
              <w:t>Description</w:t>
            </w:r>
          </w:p>
        </w:tc>
      </w:tr>
      <w:tr w:rsidR="00E141D7" w:rsidRPr="003D50EC" w14:paraId="2E3A1DA7" w14:textId="77777777" w:rsidTr="00D40FA1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41E7FDE1" w14:textId="77777777" w:rsidR="00E141D7" w:rsidRPr="00B708C5" w:rsidRDefault="00E141D7" w:rsidP="00D40FA1">
            <w:pPr>
              <w:pStyle w:val="ListBullet1"/>
              <w:numPr>
                <w:ilvl w:val="0"/>
                <w:numId w:val="0"/>
              </w:numPr>
            </w:pPr>
            <w:r>
              <w:t>Created On</w:t>
            </w:r>
            <w:r w:rsidRPr="00B708C5">
              <w:t xml:space="preserve"> </w:t>
            </w:r>
          </w:p>
        </w:tc>
        <w:tc>
          <w:tcPr>
            <w:tcW w:w="4979" w:type="dxa"/>
            <w:shd w:val="clear" w:color="auto" w:fill="auto"/>
          </w:tcPr>
          <w:p w14:paraId="7C03860A" w14:textId="77777777" w:rsidR="00E141D7" w:rsidRPr="00B708C5" w:rsidRDefault="00E141D7" w:rsidP="00D40FA1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This is the date of installation of system.</w:t>
            </w:r>
          </w:p>
        </w:tc>
      </w:tr>
      <w:tr w:rsidR="00E141D7" w:rsidRPr="003D50EC" w14:paraId="26640EE0" w14:textId="77777777" w:rsidTr="00D40FA1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0690586D" w14:textId="77777777" w:rsidR="00E141D7" w:rsidRDefault="00E141D7" w:rsidP="00D40FA1">
            <w:pPr>
              <w:pStyle w:val="ListBullet1"/>
              <w:numPr>
                <w:ilvl w:val="0"/>
                <w:numId w:val="0"/>
              </w:numPr>
            </w:pPr>
            <w:r>
              <w:t>Modified On</w:t>
            </w:r>
          </w:p>
        </w:tc>
        <w:tc>
          <w:tcPr>
            <w:tcW w:w="4979" w:type="dxa"/>
            <w:shd w:val="clear" w:color="auto" w:fill="auto"/>
          </w:tcPr>
          <w:p w14:paraId="6A9D0F62" w14:textId="77777777" w:rsidR="00E141D7" w:rsidRDefault="00E141D7" w:rsidP="00E141D7">
            <w:pPr>
              <w:pStyle w:val="BodyText2"/>
            </w:pPr>
            <w:r>
              <w:t>Date when message is last modified.</w:t>
            </w:r>
          </w:p>
        </w:tc>
      </w:tr>
      <w:tr w:rsidR="00E141D7" w:rsidRPr="003D50EC" w14:paraId="3BD183B0" w14:textId="77777777" w:rsidTr="00D40FA1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679B6CE8" w14:textId="77777777" w:rsidR="00E141D7" w:rsidRPr="00B708C5" w:rsidRDefault="00E141D7" w:rsidP="00D40FA1">
            <w:pPr>
              <w:pStyle w:val="BodyText2"/>
            </w:pPr>
            <w:r>
              <w:t>Description</w:t>
            </w:r>
          </w:p>
        </w:tc>
        <w:tc>
          <w:tcPr>
            <w:tcW w:w="4979" w:type="dxa"/>
            <w:shd w:val="clear" w:color="auto" w:fill="auto"/>
          </w:tcPr>
          <w:p w14:paraId="50ADEFB3" w14:textId="77777777" w:rsidR="00E141D7" w:rsidRPr="00B708C5" w:rsidRDefault="00E141D7" w:rsidP="00E141D7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Description of the message.</w:t>
            </w:r>
          </w:p>
        </w:tc>
      </w:tr>
      <w:tr w:rsidR="00E141D7" w:rsidRPr="003D50EC" w14:paraId="21582548" w14:textId="77777777" w:rsidTr="00D40FA1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6FB5D2B9" w14:textId="77777777" w:rsidR="00E141D7" w:rsidRDefault="00E141D7" w:rsidP="00D40FA1">
            <w:pPr>
              <w:pStyle w:val="BodyText2"/>
            </w:pPr>
            <w:r>
              <w:t>Value</w:t>
            </w:r>
          </w:p>
        </w:tc>
        <w:tc>
          <w:tcPr>
            <w:tcW w:w="4979" w:type="dxa"/>
            <w:shd w:val="clear" w:color="auto" w:fill="auto"/>
          </w:tcPr>
          <w:p w14:paraId="2D61F09B" w14:textId="77777777" w:rsidR="00E141D7" w:rsidRDefault="00E141D7" w:rsidP="00E141D7">
            <w:pPr>
              <w:pStyle w:val="BodyText2"/>
            </w:pPr>
            <w:r>
              <w:t>Current Value assigned to the message.</w:t>
            </w:r>
          </w:p>
        </w:tc>
      </w:tr>
      <w:tr w:rsidR="00E141D7" w:rsidRPr="003D50EC" w14:paraId="16A52CCE" w14:textId="77777777" w:rsidTr="00D40FA1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4D9AECC2" w14:textId="77777777" w:rsidR="00E141D7" w:rsidRPr="003D50EC" w:rsidRDefault="00E141D7" w:rsidP="00D40FA1">
            <w:pPr>
              <w:pStyle w:val="BodyText2"/>
            </w:pPr>
            <w:r>
              <w:t>Channel</w:t>
            </w:r>
          </w:p>
        </w:tc>
        <w:tc>
          <w:tcPr>
            <w:tcW w:w="4979" w:type="dxa"/>
            <w:shd w:val="clear" w:color="auto" w:fill="auto"/>
          </w:tcPr>
          <w:p w14:paraId="4B79B1C2" w14:textId="77777777" w:rsidR="00E141D7" w:rsidRPr="00B86583" w:rsidRDefault="00E141D7" w:rsidP="00E141D7">
            <w:pPr>
              <w:pStyle w:val="BodyText2"/>
            </w:pPr>
            <w:r>
              <w:t>Whether the channel is of SMS or E-mail</w:t>
            </w:r>
          </w:p>
        </w:tc>
      </w:tr>
      <w:tr w:rsidR="00E141D7" w:rsidRPr="003D50EC" w14:paraId="75C1E714" w14:textId="77777777" w:rsidTr="00D40FA1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59B49FB2" w14:textId="77777777" w:rsidR="00E141D7" w:rsidRDefault="00E141D7" w:rsidP="00D40FA1">
            <w:pPr>
              <w:pStyle w:val="BodyText2"/>
            </w:pPr>
            <w:r>
              <w:t>Action</w:t>
            </w:r>
          </w:p>
        </w:tc>
        <w:tc>
          <w:tcPr>
            <w:tcW w:w="4979" w:type="dxa"/>
            <w:shd w:val="clear" w:color="auto" w:fill="auto"/>
          </w:tcPr>
          <w:p w14:paraId="015F46BC" w14:textId="77777777" w:rsidR="00E141D7" w:rsidRDefault="00E141D7" w:rsidP="00D40FA1">
            <w:pPr>
              <w:pStyle w:val="BodyText2"/>
            </w:pPr>
            <w:r>
              <w:t>This displays different actions that can be performed on the message.</w:t>
            </w:r>
          </w:p>
          <w:p w14:paraId="3F295052" w14:textId="77777777" w:rsidR="00E141D7" w:rsidRDefault="00E141D7" w:rsidP="00C328D5">
            <w:pPr>
              <w:pStyle w:val="BodyText2"/>
              <w:numPr>
                <w:ilvl w:val="0"/>
                <w:numId w:val="24"/>
              </w:numPr>
            </w:pPr>
            <w:r>
              <w:t xml:space="preserve">View </w:t>
            </w:r>
            <w:r>
              <w:rPr>
                <w:noProof/>
              </w:rPr>
              <w:drawing>
                <wp:inline distT="0" distB="0" distL="0" distR="0" wp14:anchorId="4BC1E613" wp14:editId="68A435E0">
                  <wp:extent cx="154558" cy="154558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" name="view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83" cy="159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: This is used to view the message details. </w:t>
            </w:r>
          </w:p>
          <w:p w14:paraId="2EFB3235" w14:textId="77777777" w:rsidR="00E141D7" w:rsidRDefault="00E141D7" w:rsidP="00C328D5">
            <w:pPr>
              <w:pStyle w:val="BodyText2"/>
              <w:numPr>
                <w:ilvl w:val="0"/>
                <w:numId w:val="24"/>
              </w:numPr>
            </w:pPr>
            <w:r>
              <w:t xml:space="preserve">Edit </w:t>
            </w:r>
            <w:r>
              <w:rPr>
                <w:noProof/>
              </w:rPr>
              <w:drawing>
                <wp:inline distT="0" distB="0" distL="0" distR="0" wp14:anchorId="7EB3BD72" wp14:editId="5077ADE8">
                  <wp:extent cx="136800" cy="136800"/>
                  <wp:effectExtent l="0" t="0" r="0" b="0"/>
                  <wp:docPr id="448" name="Picture 448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" name="edit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: This is used to modify the message details.</w:t>
            </w:r>
          </w:p>
        </w:tc>
      </w:tr>
    </w:tbl>
    <w:p w14:paraId="2ACAE393" w14:textId="77777777" w:rsidR="00E141D7" w:rsidRDefault="00E141D7" w:rsidP="00E141D7">
      <w:pPr>
        <w:pStyle w:val="BodyText2"/>
        <w:ind w:left="426"/>
      </w:pPr>
    </w:p>
    <w:p w14:paraId="44895B3D" w14:textId="77777777" w:rsidR="00E141D7" w:rsidRDefault="00E141D7" w:rsidP="00E141D7">
      <w:pPr>
        <w:pStyle w:val="BodyText2"/>
        <w:ind w:left="426"/>
      </w:pPr>
      <w:r>
        <w:t>Refer to Annex 2 for complete list of messages.</w:t>
      </w:r>
    </w:p>
    <w:p w14:paraId="647E0F05" w14:textId="77777777" w:rsidR="00E141D7" w:rsidRPr="00934D4F" w:rsidRDefault="00E141D7" w:rsidP="00E141D7">
      <w:pPr>
        <w:pStyle w:val="BodyText2"/>
      </w:pPr>
      <w:r>
        <w:tab/>
      </w:r>
    </w:p>
    <w:p w14:paraId="5313272E" w14:textId="77777777" w:rsidR="00E141D7" w:rsidRDefault="00E141D7" w:rsidP="00E141D7">
      <w:pPr>
        <w:pStyle w:val="Heading2"/>
      </w:pPr>
      <w:bookmarkStart w:id="189" w:name="_Toc74637561"/>
      <w:r>
        <w:t>Edit Message</w:t>
      </w:r>
      <w:bookmarkEnd w:id="189"/>
    </w:p>
    <w:p w14:paraId="20D2ECED" w14:textId="77777777" w:rsidR="00E141D7" w:rsidRDefault="00E141D7" w:rsidP="00E141D7">
      <w:pPr>
        <w:pStyle w:val="BodyText2"/>
      </w:pPr>
      <w:r>
        <w:t xml:space="preserve">System Admins can modify the parameter of type user. </w:t>
      </w:r>
    </w:p>
    <w:p w14:paraId="56D7F213" w14:textId="77777777" w:rsidR="00E141D7" w:rsidRPr="000A33ED" w:rsidRDefault="00E141D7" w:rsidP="00E141D7">
      <w:pPr>
        <w:pStyle w:val="BodyText2"/>
        <w:rPr>
          <w:u w:val="single"/>
        </w:rPr>
      </w:pPr>
      <w:r w:rsidRPr="000A33ED">
        <w:rPr>
          <w:u w:val="single"/>
        </w:rPr>
        <w:t xml:space="preserve">To edit </w:t>
      </w:r>
      <w:r>
        <w:rPr>
          <w:u w:val="single"/>
        </w:rPr>
        <w:t>parameter</w:t>
      </w:r>
      <w:r w:rsidRPr="000A33ED">
        <w:rPr>
          <w:u w:val="single"/>
        </w:rPr>
        <w:t>:</w:t>
      </w:r>
    </w:p>
    <w:p w14:paraId="356EA2A9" w14:textId="77777777" w:rsidR="00E141D7" w:rsidRDefault="00E141D7" w:rsidP="00670230">
      <w:pPr>
        <w:pStyle w:val="BodyText2"/>
        <w:numPr>
          <w:ilvl w:val="0"/>
          <w:numId w:val="38"/>
        </w:numPr>
      </w:pPr>
      <w:r>
        <w:t xml:space="preserve">Click </w:t>
      </w:r>
      <w:r w:rsidRPr="00251CED">
        <w:rPr>
          <w:b/>
          <w:bCs/>
        </w:rPr>
        <w:t>Edit</w:t>
      </w:r>
      <w:r>
        <w:rPr>
          <w:b/>
          <w:bCs/>
        </w:rPr>
        <w:t xml:space="preserve"> (</w:t>
      </w:r>
      <w:r>
        <w:rPr>
          <w:b/>
          <w:bCs/>
          <w:noProof/>
        </w:rPr>
        <w:drawing>
          <wp:inline distT="0" distB="0" distL="0" distR="0" wp14:anchorId="1A5781EA" wp14:editId="2A1F9F50">
            <wp:extent cx="120948" cy="120948"/>
            <wp:effectExtent l="0" t="0" r="0" b="0"/>
            <wp:docPr id="451" name="Picture 45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edit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4279" cy="12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)  </w:t>
      </w:r>
      <w:r w:rsidRPr="00166A7A">
        <w:t xml:space="preserve">against the </w:t>
      </w:r>
      <w:r>
        <w:t>message</w:t>
      </w:r>
      <w:r w:rsidRPr="00166A7A">
        <w:t xml:space="preserve"> entry</w:t>
      </w:r>
      <w:r>
        <w:t xml:space="preserve"> to be modified</w:t>
      </w:r>
      <w:r w:rsidRPr="00166A7A">
        <w:t>.</w:t>
      </w:r>
      <w:r>
        <w:t xml:space="preserve"> </w:t>
      </w:r>
    </w:p>
    <w:p w14:paraId="70630C7A" w14:textId="77777777" w:rsidR="00E141D7" w:rsidRDefault="00E141D7" w:rsidP="00670230">
      <w:pPr>
        <w:pStyle w:val="BodyText2"/>
        <w:numPr>
          <w:ilvl w:val="0"/>
          <w:numId w:val="38"/>
        </w:numPr>
      </w:pPr>
      <w:r>
        <w:t xml:space="preserve">The </w:t>
      </w:r>
      <w:r w:rsidRPr="00251CED">
        <w:rPr>
          <w:b/>
          <w:bCs/>
        </w:rPr>
        <w:t xml:space="preserve">Edit </w:t>
      </w:r>
      <w:r>
        <w:rPr>
          <w:b/>
          <w:bCs/>
        </w:rPr>
        <w:t>Message Management</w:t>
      </w:r>
      <w:r>
        <w:t xml:space="preserve"> page appears.</w:t>
      </w:r>
    </w:p>
    <w:p w14:paraId="22E2916B" w14:textId="77777777" w:rsidR="00E141D7" w:rsidRDefault="00E141D7" w:rsidP="00E141D7">
      <w:pPr>
        <w:pStyle w:val="BodyText2"/>
      </w:pPr>
    </w:p>
    <w:p w14:paraId="68F17B54" w14:textId="6628EA99" w:rsidR="00E141D7" w:rsidRDefault="0023743C" w:rsidP="00E141D7">
      <w:pPr>
        <w:pStyle w:val="BodyText2"/>
        <w:ind w:left="862" w:hanging="142"/>
        <w:jc w:val="center"/>
      </w:pPr>
      <w:r>
        <w:rPr>
          <w:noProof/>
        </w:rPr>
        <w:drawing>
          <wp:inline distT="0" distB="0" distL="0" distR="0" wp14:anchorId="4ABCD675" wp14:editId="02A71A2A">
            <wp:extent cx="4089242" cy="2049294"/>
            <wp:effectExtent l="0" t="0" r="6985" b="8255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94576" cy="205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2DF8" w14:textId="77777777" w:rsidR="00E141D7" w:rsidRDefault="00E141D7" w:rsidP="008619DA">
      <w:pPr>
        <w:pStyle w:val="FigureCaption"/>
      </w:pPr>
      <w:bookmarkStart w:id="190" w:name="_Toc74637609"/>
      <w:r>
        <w:t>Figure 34: Message Management - Edit</w:t>
      </w:r>
      <w:bookmarkEnd w:id="190"/>
    </w:p>
    <w:p w14:paraId="2E913E83" w14:textId="77777777" w:rsidR="00E141D7" w:rsidRDefault="00E141D7" w:rsidP="00E141D7">
      <w:pPr>
        <w:pStyle w:val="BodyText2"/>
        <w:ind w:left="567"/>
        <w:jc w:val="center"/>
      </w:pPr>
    </w:p>
    <w:p w14:paraId="15180301" w14:textId="77777777" w:rsidR="00E141D7" w:rsidRDefault="00E141D7" w:rsidP="00670230">
      <w:pPr>
        <w:pStyle w:val="BodyText2"/>
        <w:numPr>
          <w:ilvl w:val="0"/>
          <w:numId w:val="38"/>
        </w:numPr>
      </w:pPr>
      <w:r>
        <w:t>Make the required changes.</w:t>
      </w:r>
    </w:p>
    <w:p w14:paraId="553807EA" w14:textId="77777777" w:rsidR="00E141D7" w:rsidRDefault="00E141D7" w:rsidP="00670230">
      <w:pPr>
        <w:pStyle w:val="BodyText2"/>
        <w:numPr>
          <w:ilvl w:val="0"/>
          <w:numId w:val="38"/>
        </w:numPr>
      </w:pPr>
      <w:r>
        <w:t xml:space="preserve">Click </w:t>
      </w:r>
      <w:r w:rsidRPr="00054A1F">
        <w:rPr>
          <w:b/>
          <w:bCs/>
        </w:rPr>
        <w:t>UPDATE</w:t>
      </w:r>
      <w:r>
        <w:t>.</w:t>
      </w:r>
    </w:p>
    <w:p w14:paraId="619491F1" w14:textId="77777777" w:rsidR="00E141D7" w:rsidRDefault="00E141D7" w:rsidP="00E141D7">
      <w:pPr>
        <w:pStyle w:val="BodyText2"/>
      </w:pPr>
    </w:p>
    <w:p w14:paraId="1BAFC702" w14:textId="77777777" w:rsidR="00E141D7" w:rsidRDefault="00E141D7" w:rsidP="00E141D7">
      <w:pPr>
        <w:pStyle w:val="Heading2"/>
      </w:pPr>
      <w:bookmarkStart w:id="191" w:name="_Toc74637562"/>
      <w:r>
        <w:t>Filter Message</w:t>
      </w:r>
      <w:bookmarkEnd w:id="191"/>
    </w:p>
    <w:p w14:paraId="41726640" w14:textId="557E5F71" w:rsidR="00E141D7" w:rsidRPr="00211CB9" w:rsidRDefault="00E141D7" w:rsidP="00E141D7">
      <w:pPr>
        <w:pStyle w:val="BodyText2"/>
      </w:pPr>
      <w:r>
        <w:t xml:space="preserve">System Admins can view selective message by defining specific values in the listed fields. For example, System Admins can view the entire message sent on channel as </w:t>
      </w:r>
      <w:r w:rsidR="007F4BE5">
        <w:t>email</w:t>
      </w:r>
      <w:r>
        <w:t>.</w:t>
      </w:r>
    </w:p>
    <w:p w14:paraId="5CC98CE0" w14:textId="77777777" w:rsidR="00E141D7" w:rsidRDefault="00E141D7" w:rsidP="00E141D7">
      <w:pPr>
        <w:pStyle w:val="BodyText2"/>
        <w:rPr>
          <w:u w:val="single"/>
        </w:rPr>
      </w:pPr>
    </w:p>
    <w:p w14:paraId="3B2E4F3B" w14:textId="77777777" w:rsidR="00E141D7" w:rsidRDefault="00E141D7" w:rsidP="00E141D7">
      <w:pPr>
        <w:pStyle w:val="BodyText2"/>
        <w:rPr>
          <w:u w:val="single"/>
        </w:rPr>
      </w:pPr>
      <w:r>
        <w:rPr>
          <w:u w:val="single"/>
        </w:rPr>
        <w:t>To view specific parameter</w:t>
      </w:r>
      <w:r w:rsidRPr="009251E2">
        <w:rPr>
          <w:u w:val="single"/>
        </w:rPr>
        <w:t>:</w:t>
      </w:r>
    </w:p>
    <w:p w14:paraId="7AA26CD0" w14:textId="701AF7BE" w:rsidR="00E141D7" w:rsidRDefault="007F4BE5" w:rsidP="00E141D7">
      <w:pPr>
        <w:pStyle w:val="BodyText2"/>
        <w:jc w:val="center"/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1EDF084" wp14:editId="5760FFA7">
                <wp:simplePos x="0" y="0"/>
                <wp:positionH relativeFrom="column">
                  <wp:posOffset>3649494</wp:posOffset>
                </wp:positionH>
                <wp:positionV relativeFrom="paragraph">
                  <wp:posOffset>498719</wp:posOffset>
                </wp:positionV>
                <wp:extent cx="377190" cy="186055"/>
                <wp:effectExtent l="0" t="0" r="29210" b="1714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190" cy="18605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A2DF90" id="Rectangle 24" o:spid="_x0000_s1026" style="position:absolute;margin-left:287.35pt;margin-top:39.25pt;width:29.7pt;height:14.6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" filled="f" strokecolor="#ffc000 [3207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A9719CF" wp14:editId="68D1A0C7">
                <wp:simplePos x="0" y="0"/>
                <wp:positionH relativeFrom="column">
                  <wp:posOffset>65135</wp:posOffset>
                </wp:positionH>
                <wp:positionV relativeFrom="paragraph">
                  <wp:posOffset>191810</wp:posOffset>
                </wp:positionV>
                <wp:extent cx="5110264" cy="525293"/>
                <wp:effectExtent l="0" t="0" r="14605" b="2730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0264" cy="525293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1ACEC6" id="Rectangle 27" o:spid="_x0000_s1026" style="position:absolute;margin-left:5.15pt;margin-top:15.1pt;width:402.4pt;height:41.3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" filled="f" strokecolor="#ffc000 [3207]" strokeweight="2pt"/>
            </w:pict>
          </mc:Fallback>
        </mc:AlternateContent>
      </w:r>
      <w:r>
        <w:rPr>
          <w:noProof/>
        </w:rPr>
        <w:drawing>
          <wp:inline distT="0" distB="0" distL="0" distR="0" wp14:anchorId="5C68B6EB" wp14:editId="4FE8EA89">
            <wp:extent cx="5278755" cy="22072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545C" w14:textId="77777777" w:rsidR="00E141D7" w:rsidRPr="009251E2" w:rsidRDefault="00E141D7" w:rsidP="008619DA">
      <w:pPr>
        <w:pStyle w:val="FigureCaption"/>
        <w:rPr>
          <w:u w:val="single"/>
        </w:rPr>
      </w:pPr>
      <w:bookmarkStart w:id="192" w:name="_Toc74637610"/>
      <w:r>
        <w:t>Figure 36: Message Management – Filter Option</w:t>
      </w:r>
      <w:bookmarkEnd w:id="192"/>
      <w:r>
        <w:t xml:space="preserve"> </w:t>
      </w:r>
    </w:p>
    <w:p w14:paraId="4CF21D5F" w14:textId="77777777" w:rsidR="00E141D7" w:rsidRDefault="00E141D7" w:rsidP="00670230">
      <w:pPr>
        <w:pStyle w:val="BodyText2"/>
        <w:numPr>
          <w:ilvl w:val="0"/>
          <w:numId w:val="37"/>
        </w:numPr>
      </w:pPr>
      <w:r>
        <w:t>Enter the required value in one or more of the listed fields:</w:t>
      </w:r>
    </w:p>
    <w:p w14:paraId="7F5D9814" w14:textId="77777777" w:rsidR="00E141D7" w:rsidRPr="001267E7" w:rsidRDefault="00E141D7" w:rsidP="00C328D5">
      <w:pPr>
        <w:pStyle w:val="BodyText2"/>
        <w:numPr>
          <w:ilvl w:val="0"/>
          <w:numId w:val="22"/>
        </w:numPr>
      </w:pPr>
      <w:r>
        <w:rPr>
          <w:b/>
          <w:bCs/>
        </w:rPr>
        <w:t>Type</w:t>
      </w:r>
      <w:r w:rsidRPr="00054A1F">
        <w:t xml:space="preserve">: </w:t>
      </w:r>
      <w:r>
        <w:t>Select the configuration parameter type</w:t>
      </w:r>
      <w:r w:rsidRPr="001267E7">
        <w:t xml:space="preserve"> </w:t>
      </w:r>
    </w:p>
    <w:p w14:paraId="44A03DE9" w14:textId="77777777" w:rsidR="00E141D7" w:rsidRDefault="00E141D7" w:rsidP="00670230">
      <w:pPr>
        <w:pStyle w:val="BodyText2"/>
        <w:numPr>
          <w:ilvl w:val="0"/>
          <w:numId w:val="37"/>
        </w:numPr>
      </w:pPr>
      <w:r>
        <w:t xml:space="preserve">Click </w:t>
      </w:r>
      <w:r w:rsidRPr="00054A1F">
        <w:rPr>
          <w:b/>
          <w:bCs/>
        </w:rPr>
        <w:t>FILTER</w:t>
      </w:r>
      <w:r>
        <w:t>.</w:t>
      </w:r>
    </w:p>
    <w:p w14:paraId="5273FD38" w14:textId="77777777" w:rsidR="00E141D7" w:rsidRDefault="00E141D7" w:rsidP="00E141D7">
      <w:pPr>
        <w:pStyle w:val="BodyText2"/>
      </w:pPr>
      <w:r>
        <w:t>The parameter that matches the specified values is shown in the dashboard.</w:t>
      </w:r>
    </w:p>
    <w:p w14:paraId="3A756C46" w14:textId="77777777" w:rsidR="00101402" w:rsidRDefault="00101402" w:rsidP="008804F6">
      <w:pPr>
        <w:pStyle w:val="BodyText2"/>
      </w:pPr>
    </w:p>
    <w:p w14:paraId="45C7899A" w14:textId="337A9A0F" w:rsidR="008C008C" w:rsidRDefault="00B36B62" w:rsidP="000B0CE4">
      <w:pPr>
        <w:pStyle w:val="Heading2"/>
      </w:pPr>
      <w:bookmarkStart w:id="193" w:name="_Toc74637563"/>
      <w:bookmarkStart w:id="194" w:name="_Hlk74637772"/>
      <w:r>
        <w:t xml:space="preserve">Custom </w:t>
      </w:r>
      <w:r w:rsidR="00D40FA1">
        <w:t>Port</w:t>
      </w:r>
      <w:bookmarkEnd w:id="193"/>
    </w:p>
    <w:p w14:paraId="12F6C06D" w14:textId="77777777" w:rsidR="00CC4FBE" w:rsidRDefault="00B86583" w:rsidP="000B0CE4">
      <w:pPr>
        <w:pStyle w:val="BodyText2"/>
      </w:pPr>
      <w:r>
        <w:t>System Admin</w:t>
      </w:r>
      <w:r w:rsidR="006D43DC">
        <w:t>s</w:t>
      </w:r>
      <w:r w:rsidR="000B0CE4">
        <w:t xml:space="preserve"> can </w:t>
      </w:r>
      <w:r w:rsidR="00D40FA1">
        <w:t>configure the custom port information using this feature.</w:t>
      </w:r>
    </w:p>
    <w:p w14:paraId="1F40C328" w14:textId="77777777" w:rsidR="00D40FA1" w:rsidRDefault="00D40FA1" w:rsidP="00D40FA1">
      <w:pPr>
        <w:pStyle w:val="BodyText2"/>
        <w:rPr>
          <w:u w:val="single"/>
        </w:rPr>
      </w:pPr>
      <w:r w:rsidRPr="008C008C">
        <w:rPr>
          <w:u w:val="single"/>
        </w:rPr>
        <w:t xml:space="preserve">To </w:t>
      </w:r>
      <w:r>
        <w:rPr>
          <w:u w:val="single"/>
        </w:rPr>
        <w:t xml:space="preserve">configure custom port related </w:t>
      </w:r>
      <w:r w:rsidR="00703686">
        <w:rPr>
          <w:u w:val="single"/>
        </w:rPr>
        <w:t>parameters:</w:t>
      </w:r>
    </w:p>
    <w:p w14:paraId="128B99CB" w14:textId="6537043C" w:rsidR="00D40FA1" w:rsidRDefault="00D40FA1" w:rsidP="00670230">
      <w:pPr>
        <w:pStyle w:val="BodyText2"/>
        <w:numPr>
          <w:ilvl w:val="0"/>
          <w:numId w:val="35"/>
        </w:numPr>
      </w:pPr>
      <w:r>
        <w:t xml:space="preserve">Select </w:t>
      </w:r>
      <w:r w:rsidR="00B36B62">
        <w:rPr>
          <w:b/>
          <w:bCs/>
        </w:rPr>
        <w:t>Custom P</w:t>
      </w:r>
      <w:r w:rsidR="00703686">
        <w:rPr>
          <w:b/>
          <w:bCs/>
        </w:rPr>
        <w:t xml:space="preserve">ort </w:t>
      </w:r>
      <w:r>
        <w:t>in the left panel.</w:t>
      </w:r>
    </w:p>
    <w:p w14:paraId="1097C66F" w14:textId="14E90235" w:rsidR="00D40FA1" w:rsidRDefault="00703686" w:rsidP="00D40FA1">
      <w:pPr>
        <w:pStyle w:val="BodyText2"/>
        <w:ind w:left="360" w:firstLine="426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0103F14" wp14:editId="7BF14D2E">
                <wp:simplePos x="0" y="0"/>
                <wp:positionH relativeFrom="column">
                  <wp:posOffset>448810</wp:posOffset>
                </wp:positionH>
                <wp:positionV relativeFrom="paragraph">
                  <wp:posOffset>652970</wp:posOffset>
                </wp:positionV>
                <wp:extent cx="701675" cy="148590"/>
                <wp:effectExtent l="0" t="0" r="34925" b="29210"/>
                <wp:wrapNone/>
                <wp:docPr id="455" name="Rectangle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675" cy="14859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CBDC6E" id="Rectangle 455" o:spid="_x0000_s1026" style="position:absolute;margin-left:35.35pt;margin-top:51.4pt;width:55.25pt;height:11.7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" filled="f" strokecolor="#ffc000 [3207]" strokeweight="2pt"/>
            </w:pict>
          </mc:Fallback>
        </mc:AlternateContent>
      </w:r>
      <w:r w:rsidR="00B36B62">
        <w:rPr>
          <w:noProof/>
        </w:rPr>
        <w:drawing>
          <wp:inline distT="0" distB="0" distL="0" distR="0" wp14:anchorId="4A065630" wp14:editId="6CC057BF">
            <wp:extent cx="4848455" cy="152400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54369" cy="152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440F4" w14:textId="7A52D5E6" w:rsidR="00D40FA1" w:rsidRDefault="00D40FA1" w:rsidP="008619DA">
      <w:pPr>
        <w:pStyle w:val="FigureCaption"/>
      </w:pPr>
      <w:r>
        <w:t xml:space="preserve">                                          </w:t>
      </w:r>
      <w:bookmarkStart w:id="195" w:name="_Toc74637611"/>
      <w:r>
        <w:t xml:space="preserve">Figure 29: </w:t>
      </w:r>
      <w:r w:rsidR="00DA34FD">
        <w:t>Custom Port</w:t>
      </w:r>
      <w:r>
        <w:t xml:space="preserve"> – View All</w:t>
      </w:r>
      <w:bookmarkEnd w:id="195"/>
    </w:p>
    <w:p w14:paraId="1D5CA610" w14:textId="22DE0D80" w:rsidR="00D40FA1" w:rsidRDefault="00D40FA1" w:rsidP="00D40FA1">
      <w:pPr>
        <w:pStyle w:val="BodyText2"/>
        <w:ind w:left="426"/>
      </w:pPr>
      <w:r>
        <w:t xml:space="preserve">The following columns are seen in the </w:t>
      </w:r>
      <w:r w:rsidR="00DA34FD">
        <w:t>Custom Port</w:t>
      </w:r>
      <w:r>
        <w:t xml:space="preserve"> Page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ook w:val="01E0" w:firstRow="1" w:lastRow="1" w:firstColumn="1" w:lastColumn="1" w:noHBand="0" w:noVBand="0"/>
      </w:tblPr>
      <w:tblGrid>
        <w:gridCol w:w="2547"/>
        <w:gridCol w:w="4979"/>
      </w:tblGrid>
      <w:tr w:rsidR="00D40FA1" w:rsidRPr="003D50EC" w14:paraId="52F72C0A" w14:textId="77777777" w:rsidTr="00D40FA1">
        <w:trPr>
          <w:trHeight w:val="293"/>
          <w:tblHeader/>
          <w:jc w:val="center"/>
        </w:trPr>
        <w:tc>
          <w:tcPr>
            <w:tcW w:w="2547" w:type="dxa"/>
            <w:shd w:val="clear" w:color="auto" w:fill="5B9BD5" w:themeFill="accent1"/>
          </w:tcPr>
          <w:p w14:paraId="065B69FD" w14:textId="77777777" w:rsidR="00D40FA1" w:rsidRPr="0001372C" w:rsidRDefault="00D40FA1" w:rsidP="00D40FA1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</w:rPr>
              <w:t>Column</w:t>
            </w:r>
          </w:p>
        </w:tc>
        <w:tc>
          <w:tcPr>
            <w:tcW w:w="4979" w:type="dxa"/>
            <w:shd w:val="clear" w:color="auto" w:fill="5B9BD5" w:themeFill="accent1"/>
          </w:tcPr>
          <w:p w14:paraId="7BFDCEE5" w14:textId="77777777" w:rsidR="00D40FA1" w:rsidRPr="0001372C" w:rsidRDefault="00D40FA1" w:rsidP="00D40FA1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  <w:lang w:val="fr-FR"/>
              </w:rPr>
              <w:t>Description</w:t>
            </w:r>
          </w:p>
        </w:tc>
      </w:tr>
      <w:tr w:rsidR="00D40FA1" w:rsidRPr="003D50EC" w14:paraId="7AC8BF08" w14:textId="77777777" w:rsidTr="00D40FA1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6F61576B" w14:textId="77777777" w:rsidR="00D40FA1" w:rsidRPr="00B708C5" w:rsidRDefault="00D40FA1" w:rsidP="00D40FA1">
            <w:pPr>
              <w:pStyle w:val="ListBullet1"/>
              <w:numPr>
                <w:ilvl w:val="0"/>
                <w:numId w:val="0"/>
              </w:numPr>
            </w:pPr>
            <w:r>
              <w:t>Created On</w:t>
            </w:r>
            <w:r w:rsidRPr="00B708C5">
              <w:t xml:space="preserve"> </w:t>
            </w:r>
          </w:p>
        </w:tc>
        <w:tc>
          <w:tcPr>
            <w:tcW w:w="4979" w:type="dxa"/>
            <w:shd w:val="clear" w:color="auto" w:fill="auto"/>
          </w:tcPr>
          <w:p w14:paraId="04639145" w14:textId="77777777" w:rsidR="00D40FA1" w:rsidRPr="00B708C5" w:rsidRDefault="00D40FA1" w:rsidP="00D40FA1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This is the date of installation of system.</w:t>
            </w:r>
          </w:p>
        </w:tc>
      </w:tr>
      <w:tr w:rsidR="00D40FA1" w:rsidRPr="003D50EC" w14:paraId="20E37D56" w14:textId="77777777" w:rsidTr="00D40FA1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0255943D" w14:textId="77777777" w:rsidR="00D40FA1" w:rsidRDefault="00D40FA1" w:rsidP="00D40FA1">
            <w:pPr>
              <w:pStyle w:val="ListBullet1"/>
              <w:numPr>
                <w:ilvl w:val="0"/>
                <w:numId w:val="0"/>
              </w:numPr>
            </w:pPr>
            <w:r>
              <w:t>Modified On</w:t>
            </w:r>
          </w:p>
        </w:tc>
        <w:tc>
          <w:tcPr>
            <w:tcW w:w="4979" w:type="dxa"/>
            <w:shd w:val="clear" w:color="auto" w:fill="auto"/>
          </w:tcPr>
          <w:p w14:paraId="2824A53A" w14:textId="77777777" w:rsidR="00D40FA1" w:rsidRDefault="00D40FA1" w:rsidP="00D40FA1">
            <w:pPr>
              <w:pStyle w:val="BodyText2"/>
            </w:pPr>
            <w:r>
              <w:t>Date when message is last modified.</w:t>
            </w:r>
          </w:p>
        </w:tc>
      </w:tr>
      <w:tr w:rsidR="00D40FA1" w:rsidRPr="003D50EC" w14:paraId="3D929F70" w14:textId="77777777" w:rsidTr="00D40FA1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524C1FDD" w14:textId="77777777" w:rsidR="00D40FA1" w:rsidRPr="00B708C5" w:rsidRDefault="00D40FA1" w:rsidP="00D40FA1">
            <w:pPr>
              <w:pStyle w:val="BodyText2"/>
            </w:pPr>
            <w:r>
              <w:t>Port Type</w:t>
            </w:r>
          </w:p>
        </w:tc>
        <w:tc>
          <w:tcPr>
            <w:tcW w:w="4979" w:type="dxa"/>
            <w:shd w:val="clear" w:color="auto" w:fill="auto"/>
          </w:tcPr>
          <w:p w14:paraId="4D6F3009" w14:textId="77777777" w:rsidR="00D40FA1" w:rsidRPr="00B708C5" w:rsidRDefault="00D40FA1" w:rsidP="00D40FA1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Port Type: Water, Land and Air</w:t>
            </w:r>
          </w:p>
        </w:tc>
      </w:tr>
      <w:tr w:rsidR="00D40FA1" w:rsidRPr="003D50EC" w14:paraId="37F0F136" w14:textId="77777777" w:rsidTr="00D40FA1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3CFB612E" w14:textId="77777777" w:rsidR="00D40FA1" w:rsidRDefault="00D40FA1" w:rsidP="00D40FA1">
            <w:pPr>
              <w:pStyle w:val="BodyText2"/>
            </w:pPr>
            <w:r>
              <w:t>Port Address</w:t>
            </w:r>
          </w:p>
        </w:tc>
        <w:tc>
          <w:tcPr>
            <w:tcW w:w="4979" w:type="dxa"/>
            <w:shd w:val="clear" w:color="auto" w:fill="auto"/>
          </w:tcPr>
          <w:p w14:paraId="12CC0538" w14:textId="77777777" w:rsidR="00D40FA1" w:rsidRDefault="00D40FA1" w:rsidP="00D40FA1">
            <w:pPr>
              <w:pStyle w:val="BodyText2"/>
            </w:pPr>
            <w:r>
              <w:t>The address of the port.</w:t>
            </w:r>
          </w:p>
        </w:tc>
      </w:tr>
      <w:tr w:rsidR="00D40FA1" w:rsidRPr="003D50EC" w14:paraId="4FD6FCF0" w14:textId="77777777" w:rsidTr="00D40FA1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3162837A" w14:textId="77777777" w:rsidR="00D40FA1" w:rsidRDefault="00D40FA1" w:rsidP="00D40FA1">
            <w:pPr>
              <w:pStyle w:val="BodyText2"/>
            </w:pPr>
            <w:r>
              <w:t>Action</w:t>
            </w:r>
          </w:p>
        </w:tc>
        <w:tc>
          <w:tcPr>
            <w:tcW w:w="4979" w:type="dxa"/>
            <w:shd w:val="clear" w:color="auto" w:fill="auto"/>
          </w:tcPr>
          <w:p w14:paraId="2B5AB783" w14:textId="77777777" w:rsidR="00D40FA1" w:rsidRDefault="00D40FA1" w:rsidP="00D40FA1">
            <w:pPr>
              <w:pStyle w:val="BodyText2"/>
            </w:pPr>
            <w:r>
              <w:t>This displays different actions that can be performed on the port parameter.</w:t>
            </w:r>
          </w:p>
          <w:p w14:paraId="523EEE69" w14:textId="77777777" w:rsidR="00D40FA1" w:rsidRDefault="00D40FA1" w:rsidP="00C328D5">
            <w:pPr>
              <w:pStyle w:val="BodyText2"/>
              <w:numPr>
                <w:ilvl w:val="0"/>
                <w:numId w:val="24"/>
              </w:numPr>
            </w:pPr>
            <w:r>
              <w:t xml:space="preserve">View </w:t>
            </w:r>
            <w:r>
              <w:rPr>
                <w:noProof/>
              </w:rPr>
              <w:drawing>
                <wp:inline distT="0" distB="0" distL="0" distR="0" wp14:anchorId="59348694" wp14:editId="4F1BC484">
                  <wp:extent cx="154558" cy="154558"/>
                  <wp:effectExtent l="0" t="0" r="0" b="0"/>
                  <wp:docPr id="462" name="Picture 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" name="view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83" cy="159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: This is used to view the parameter details. </w:t>
            </w:r>
          </w:p>
          <w:p w14:paraId="534D1978" w14:textId="77777777" w:rsidR="00D40FA1" w:rsidRDefault="00D40FA1" w:rsidP="00C328D5">
            <w:pPr>
              <w:pStyle w:val="BodyText2"/>
              <w:numPr>
                <w:ilvl w:val="0"/>
                <w:numId w:val="24"/>
              </w:numPr>
            </w:pPr>
            <w:r>
              <w:t xml:space="preserve">Edit </w:t>
            </w:r>
            <w:r>
              <w:rPr>
                <w:noProof/>
              </w:rPr>
              <w:drawing>
                <wp:inline distT="0" distB="0" distL="0" distR="0" wp14:anchorId="774ED33E" wp14:editId="260AE2D1">
                  <wp:extent cx="136800" cy="136800"/>
                  <wp:effectExtent l="0" t="0" r="0" b="0"/>
                  <wp:docPr id="464" name="Picture 464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" name="edit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: This is used to modify the parameter details.</w:t>
            </w:r>
          </w:p>
        </w:tc>
      </w:tr>
    </w:tbl>
    <w:p w14:paraId="05B2760E" w14:textId="77777777" w:rsidR="00D40FA1" w:rsidRPr="00934D4F" w:rsidRDefault="00D40FA1" w:rsidP="00D40FA1">
      <w:pPr>
        <w:pStyle w:val="BodyText2"/>
      </w:pPr>
      <w:r>
        <w:tab/>
      </w:r>
    </w:p>
    <w:p w14:paraId="2A67BC06" w14:textId="77777777" w:rsidR="00D40FA1" w:rsidRDefault="00D40FA1" w:rsidP="00D40FA1">
      <w:pPr>
        <w:pStyle w:val="Heading2"/>
      </w:pPr>
      <w:bookmarkStart w:id="196" w:name="_Toc74637564"/>
      <w:r>
        <w:t>Edit Port Parameters</w:t>
      </w:r>
      <w:bookmarkEnd w:id="196"/>
    </w:p>
    <w:p w14:paraId="68A4E9D9" w14:textId="77777777" w:rsidR="00D40FA1" w:rsidRDefault="00D40FA1" w:rsidP="00D40FA1">
      <w:pPr>
        <w:pStyle w:val="BodyText2"/>
      </w:pPr>
      <w:r>
        <w:t xml:space="preserve">System Admins can modify the port related parameter. </w:t>
      </w:r>
    </w:p>
    <w:p w14:paraId="19AC2877" w14:textId="77777777" w:rsidR="00D40FA1" w:rsidRPr="000A33ED" w:rsidRDefault="00D40FA1" w:rsidP="00D40FA1">
      <w:pPr>
        <w:pStyle w:val="BodyText2"/>
        <w:rPr>
          <w:u w:val="single"/>
        </w:rPr>
      </w:pPr>
      <w:r w:rsidRPr="000A33ED">
        <w:rPr>
          <w:u w:val="single"/>
        </w:rPr>
        <w:t xml:space="preserve">To edit </w:t>
      </w:r>
      <w:r>
        <w:rPr>
          <w:u w:val="single"/>
        </w:rPr>
        <w:t>parameter</w:t>
      </w:r>
      <w:r w:rsidRPr="000A33ED">
        <w:rPr>
          <w:u w:val="single"/>
        </w:rPr>
        <w:t>:</w:t>
      </w:r>
    </w:p>
    <w:p w14:paraId="7C990FA7" w14:textId="77777777" w:rsidR="00D40FA1" w:rsidRDefault="00D40FA1" w:rsidP="00670230">
      <w:pPr>
        <w:pStyle w:val="BodyText2"/>
        <w:numPr>
          <w:ilvl w:val="0"/>
          <w:numId w:val="36"/>
        </w:numPr>
      </w:pPr>
      <w:r>
        <w:t xml:space="preserve">Click </w:t>
      </w:r>
      <w:r w:rsidRPr="00251CED">
        <w:rPr>
          <w:b/>
          <w:bCs/>
        </w:rPr>
        <w:t>Edit</w:t>
      </w:r>
      <w:r>
        <w:rPr>
          <w:b/>
          <w:bCs/>
        </w:rPr>
        <w:t xml:space="preserve"> (</w:t>
      </w:r>
      <w:r>
        <w:rPr>
          <w:b/>
          <w:bCs/>
          <w:noProof/>
        </w:rPr>
        <w:drawing>
          <wp:inline distT="0" distB="0" distL="0" distR="0" wp14:anchorId="0AAC37FB" wp14:editId="0BEC59AD">
            <wp:extent cx="120948" cy="120948"/>
            <wp:effectExtent l="0" t="0" r="0" b="0"/>
            <wp:docPr id="466" name="Picture 46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edit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4279" cy="12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) </w:t>
      </w:r>
      <w:r w:rsidRPr="00166A7A">
        <w:t xml:space="preserve">against the </w:t>
      </w:r>
      <w:r>
        <w:t>message</w:t>
      </w:r>
      <w:r w:rsidRPr="00166A7A">
        <w:t xml:space="preserve"> entry</w:t>
      </w:r>
      <w:r>
        <w:t xml:space="preserve"> to be modified</w:t>
      </w:r>
      <w:r w:rsidRPr="00166A7A">
        <w:t>.</w:t>
      </w:r>
      <w:r>
        <w:t xml:space="preserve"> </w:t>
      </w:r>
    </w:p>
    <w:p w14:paraId="16FA833D" w14:textId="37CA3034" w:rsidR="00D40FA1" w:rsidRDefault="00D40FA1" w:rsidP="00670230">
      <w:pPr>
        <w:pStyle w:val="BodyText2"/>
        <w:numPr>
          <w:ilvl w:val="0"/>
          <w:numId w:val="36"/>
        </w:numPr>
      </w:pPr>
      <w:r>
        <w:t xml:space="preserve">The </w:t>
      </w:r>
      <w:r w:rsidRPr="00251CED">
        <w:rPr>
          <w:b/>
          <w:bCs/>
        </w:rPr>
        <w:t xml:space="preserve">Edit </w:t>
      </w:r>
      <w:r w:rsidR="00DA34FD">
        <w:rPr>
          <w:b/>
          <w:bCs/>
        </w:rPr>
        <w:t>Custom Port</w:t>
      </w:r>
      <w:r>
        <w:t xml:space="preserve"> page appears.</w:t>
      </w:r>
    </w:p>
    <w:p w14:paraId="23898185" w14:textId="77777777" w:rsidR="00D40FA1" w:rsidRDefault="00D40FA1" w:rsidP="00D40FA1">
      <w:pPr>
        <w:pStyle w:val="BodyText2"/>
      </w:pPr>
    </w:p>
    <w:p w14:paraId="6D3A944B" w14:textId="6D803638" w:rsidR="00D40FA1" w:rsidRDefault="006D5A16" w:rsidP="00D40FA1">
      <w:pPr>
        <w:pStyle w:val="BodyText2"/>
        <w:ind w:left="862" w:hanging="142"/>
        <w:jc w:val="center"/>
      </w:pPr>
      <w:r>
        <w:rPr>
          <w:noProof/>
        </w:rPr>
        <w:drawing>
          <wp:inline distT="0" distB="0" distL="0" distR="0" wp14:anchorId="6AACF9C7" wp14:editId="1C8D8754">
            <wp:extent cx="4286655" cy="1152493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01924" cy="115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FE4C" w14:textId="646404C9" w:rsidR="00D40FA1" w:rsidRDefault="00D40FA1" w:rsidP="008619DA">
      <w:pPr>
        <w:pStyle w:val="FigureCaption"/>
      </w:pPr>
      <w:bookmarkStart w:id="197" w:name="_Toc74637612"/>
      <w:r>
        <w:t xml:space="preserve">Figure 34: </w:t>
      </w:r>
      <w:r w:rsidR="00DA34FD">
        <w:t>Custom Port</w:t>
      </w:r>
      <w:r>
        <w:t xml:space="preserve"> - Edit</w:t>
      </w:r>
      <w:bookmarkEnd w:id="197"/>
    </w:p>
    <w:p w14:paraId="79C3AFF4" w14:textId="77777777" w:rsidR="00D40FA1" w:rsidRDefault="00D40FA1" w:rsidP="00D40FA1">
      <w:pPr>
        <w:pStyle w:val="BodyText2"/>
        <w:ind w:left="567"/>
        <w:jc w:val="center"/>
      </w:pPr>
    </w:p>
    <w:p w14:paraId="634217B4" w14:textId="77777777" w:rsidR="00D40FA1" w:rsidRDefault="00D40FA1" w:rsidP="00670230">
      <w:pPr>
        <w:pStyle w:val="BodyText2"/>
        <w:numPr>
          <w:ilvl w:val="0"/>
          <w:numId w:val="36"/>
        </w:numPr>
      </w:pPr>
      <w:r>
        <w:t>Make the required changes.</w:t>
      </w:r>
    </w:p>
    <w:p w14:paraId="79943C2A" w14:textId="77777777" w:rsidR="00D40FA1" w:rsidRDefault="00D40FA1" w:rsidP="00670230">
      <w:pPr>
        <w:pStyle w:val="BodyText2"/>
        <w:numPr>
          <w:ilvl w:val="0"/>
          <w:numId w:val="36"/>
        </w:numPr>
      </w:pPr>
      <w:r>
        <w:t xml:space="preserve">Click </w:t>
      </w:r>
      <w:r w:rsidRPr="00054A1F">
        <w:rPr>
          <w:b/>
          <w:bCs/>
        </w:rPr>
        <w:t>UPDATE</w:t>
      </w:r>
      <w:r>
        <w:t>.</w:t>
      </w:r>
    </w:p>
    <w:p w14:paraId="46D5070D" w14:textId="77777777" w:rsidR="00D40FA1" w:rsidRDefault="00D40FA1" w:rsidP="00D40FA1">
      <w:pPr>
        <w:pStyle w:val="BodyText2"/>
      </w:pPr>
    </w:p>
    <w:p w14:paraId="757C57DC" w14:textId="039E7CDC" w:rsidR="00D40FA1" w:rsidRDefault="00D40FA1" w:rsidP="00D40FA1">
      <w:pPr>
        <w:pStyle w:val="Heading2"/>
      </w:pPr>
      <w:bookmarkStart w:id="198" w:name="_Toc74637565"/>
      <w:r>
        <w:t xml:space="preserve">Filter </w:t>
      </w:r>
      <w:r w:rsidR="00DA34FD">
        <w:t>Custom Port</w:t>
      </w:r>
      <w:bookmarkEnd w:id="198"/>
    </w:p>
    <w:p w14:paraId="3E438078" w14:textId="77777777" w:rsidR="00D40FA1" w:rsidRPr="00211CB9" w:rsidRDefault="00D40FA1" w:rsidP="00D40FA1">
      <w:pPr>
        <w:pStyle w:val="BodyText2"/>
      </w:pPr>
      <w:r>
        <w:t xml:space="preserve">System Admins can view selective </w:t>
      </w:r>
      <w:r w:rsidR="00203DEC">
        <w:t>information</w:t>
      </w:r>
      <w:r>
        <w:t xml:space="preserve"> by defining specific values in the listed fields. For example, System Admins can view the entire </w:t>
      </w:r>
      <w:r w:rsidR="00203DEC">
        <w:t>address for port type</w:t>
      </w:r>
      <w:r>
        <w:t xml:space="preserve"> as </w:t>
      </w:r>
      <w:r w:rsidR="00203DEC">
        <w:t>Water</w:t>
      </w:r>
      <w:r>
        <w:t>.</w:t>
      </w:r>
    </w:p>
    <w:p w14:paraId="3EA444A6" w14:textId="77777777" w:rsidR="00D40FA1" w:rsidRDefault="00D40FA1" w:rsidP="00D40FA1">
      <w:pPr>
        <w:pStyle w:val="BodyText2"/>
        <w:rPr>
          <w:u w:val="single"/>
        </w:rPr>
      </w:pPr>
    </w:p>
    <w:p w14:paraId="3EEA71F7" w14:textId="77777777" w:rsidR="00D40FA1" w:rsidRDefault="00D40FA1" w:rsidP="00D40FA1">
      <w:pPr>
        <w:pStyle w:val="BodyText2"/>
        <w:rPr>
          <w:u w:val="single"/>
        </w:rPr>
      </w:pPr>
      <w:r>
        <w:rPr>
          <w:u w:val="single"/>
        </w:rPr>
        <w:t>To view specific parameter</w:t>
      </w:r>
      <w:r w:rsidRPr="009251E2">
        <w:rPr>
          <w:u w:val="single"/>
        </w:rPr>
        <w:t>:</w:t>
      </w:r>
    </w:p>
    <w:p w14:paraId="4322EC85" w14:textId="1881A604" w:rsidR="00D40FA1" w:rsidRDefault="00BB5E1A" w:rsidP="00D40FA1">
      <w:pPr>
        <w:pStyle w:val="BodyText2"/>
        <w:jc w:val="center"/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741DBD7" wp14:editId="2D3F295D">
                <wp:simplePos x="0" y="0"/>
                <wp:positionH relativeFrom="column">
                  <wp:posOffset>3456630</wp:posOffset>
                </wp:positionH>
                <wp:positionV relativeFrom="paragraph">
                  <wp:posOffset>165843</wp:posOffset>
                </wp:positionV>
                <wp:extent cx="479898" cy="226978"/>
                <wp:effectExtent l="0" t="0" r="15875" b="20955"/>
                <wp:wrapNone/>
                <wp:docPr id="459" name="Rectangle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898" cy="226978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935ADE" id="Rectangle 459" o:spid="_x0000_s1026" style="position:absolute;margin-left:272.2pt;margin-top:13.05pt;width:37.8pt;height:17.8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" filled="f" strokecolor="#ffc000 [3207]" strokeweight="2pt"/>
            </w:pict>
          </mc:Fallback>
        </mc:AlternateContent>
      </w:r>
      <w:r w:rsidR="00203DEC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DF053D1" wp14:editId="574A8DE1">
                <wp:simplePos x="0" y="0"/>
                <wp:positionH relativeFrom="column">
                  <wp:posOffset>65135</wp:posOffset>
                </wp:positionH>
                <wp:positionV relativeFrom="paragraph">
                  <wp:posOffset>146455</wp:posOffset>
                </wp:positionV>
                <wp:extent cx="3385225" cy="265890"/>
                <wp:effectExtent l="0" t="0" r="24765" b="20320"/>
                <wp:wrapNone/>
                <wp:docPr id="460" name="Rectangle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5225" cy="26589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CBC1F0" id="Rectangle 460" o:spid="_x0000_s1026" style="position:absolute;margin-left:5.15pt;margin-top:11.55pt;width:266.55pt;height:20.9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" filled="f" strokecolor="#ffc000 [3207]" strokeweight="2pt"/>
            </w:pict>
          </mc:Fallback>
        </mc:AlternateContent>
      </w:r>
      <w:r>
        <w:rPr>
          <w:noProof/>
        </w:rPr>
        <w:drawing>
          <wp:inline distT="0" distB="0" distL="0" distR="0" wp14:anchorId="70CEA6B4" wp14:editId="69A94ED6">
            <wp:extent cx="5278755" cy="1497965"/>
            <wp:effectExtent l="0" t="0" r="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8715A" w14:textId="1FF0CBA4" w:rsidR="00D40FA1" w:rsidRPr="009251E2" w:rsidRDefault="00D40FA1" w:rsidP="008619DA">
      <w:pPr>
        <w:pStyle w:val="FigureCaption"/>
        <w:rPr>
          <w:u w:val="single"/>
        </w:rPr>
      </w:pPr>
      <w:bookmarkStart w:id="199" w:name="_Toc74637613"/>
      <w:r>
        <w:t xml:space="preserve">Figure 36: </w:t>
      </w:r>
      <w:r w:rsidR="00DA34FD">
        <w:t>Custom Port</w:t>
      </w:r>
      <w:r>
        <w:t xml:space="preserve"> – Filter Option</w:t>
      </w:r>
      <w:bookmarkEnd w:id="199"/>
      <w:r>
        <w:t xml:space="preserve"> </w:t>
      </w:r>
    </w:p>
    <w:p w14:paraId="638144A9" w14:textId="77777777" w:rsidR="00D40FA1" w:rsidRDefault="00D40FA1" w:rsidP="00670230">
      <w:pPr>
        <w:pStyle w:val="BodyText2"/>
        <w:numPr>
          <w:ilvl w:val="0"/>
          <w:numId w:val="37"/>
        </w:numPr>
      </w:pPr>
      <w:r>
        <w:t>Enter the required value in one or more of the listed fields:</w:t>
      </w:r>
    </w:p>
    <w:p w14:paraId="713405B9" w14:textId="77777777" w:rsidR="00D40FA1" w:rsidRPr="001267E7" w:rsidRDefault="00203DEC" w:rsidP="00C328D5">
      <w:pPr>
        <w:pStyle w:val="BodyText2"/>
        <w:numPr>
          <w:ilvl w:val="0"/>
          <w:numId w:val="22"/>
        </w:numPr>
      </w:pPr>
      <w:r>
        <w:rPr>
          <w:b/>
          <w:bCs/>
        </w:rPr>
        <w:t xml:space="preserve">Port </w:t>
      </w:r>
      <w:r w:rsidR="00D40FA1">
        <w:rPr>
          <w:b/>
          <w:bCs/>
        </w:rPr>
        <w:t>Type</w:t>
      </w:r>
      <w:r w:rsidR="00D40FA1" w:rsidRPr="00054A1F">
        <w:t xml:space="preserve">: </w:t>
      </w:r>
      <w:r w:rsidR="00D40FA1">
        <w:t xml:space="preserve">Select the </w:t>
      </w:r>
      <w:r>
        <w:t>port</w:t>
      </w:r>
      <w:r w:rsidR="00D40FA1">
        <w:t xml:space="preserve"> type</w:t>
      </w:r>
      <w:r w:rsidR="00D40FA1" w:rsidRPr="001267E7">
        <w:t xml:space="preserve"> </w:t>
      </w:r>
    </w:p>
    <w:p w14:paraId="73CC6D7C" w14:textId="77777777" w:rsidR="00D40FA1" w:rsidRDefault="00D40FA1" w:rsidP="00670230">
      <w:pPr>
        <w:pStyle w:val="BodyText2"/>
        <w:numPr>
          <w:ilvl w:val="0"/>
          <w:numId w:val="37"/>
        </w:numPr>
      </w:pPr>
      <w:r>
        <w:t xml:space="preserve">Click </w:t>
      </w:r>
      <w:r w:rsidRPr="00054A1F">
        <w:rPr>
          <w:b/>
          <w:bCs/>
        </w:rPr>
        <w:t>FILTER</w:t>
      </w:r>
      <w:r>
        <w:t>.</w:t>
      </w:r>
    </w:p>
    <w:p w14:paraId="049121D1" w14:textId="77777777" w:rsidR="00D40FA1" w:rsidRDefault="00D40FA1" w:rsidP="00D40FA1">
      <w:pPr>
        <w:pStyle w:val="BodyText2"/>
      </w:pPr>
      <w:r>
        <w:t>The parameter that matches the specified values is shown in the dashboard.</w:t>
      </w:r>
    </w:p>
    <w:p w14:paraId="4ECAF477" w14:textId="00B3011F" w:rsidR="00D40FA1" w:rsidRDefault="00D40FA1" w:rsidP="000B0CE4">
      <w:pPr>
        <w:pStyle w:val="BodyText2"/>
      </w:pPr>
    </w:p>
    <w:bookmarkEnd w:id="194"/>
    <w:p w14:paraId="6E3EB5F6" w14:textId="77777777" w:rsidR="000A24AC" w:rsidRDefault="000A24AC" w:rsidP="000B0CE4">
      <w:pPr>
        <w:pStyle w:val="BodyText2"/>
      </w:pPr>
    </w:p>
    <w:p w14:paraId="5B115325" w14:textId="77777777" w:rsidR="00E8010D" w:rsidRDefault="00E8010D" w:rsidP="00E8010D">
      <w:pPr>
        <w:pStyle w:val="Heading2"/>
      </w:pPr>
      <w:bookmarkStart w:id="200" w:name="_Toc74637566"/>
      <w:r>
        <w:t>Field Management</w:t>
      </w:r>
      <w:bookmarkEnd w:id="200"/>
    </w:p>
    <w:p w14:paraId="42AF8B15" w14:textId="77777777" w:rsidR="00E8010D" w:rsidRDefault="00E8010D" w:rsidP="00E8010D">
      <w:pPr>
        <w:pStyle w:val="BodyText2"/>
      </w:pPr>
      <w:r>
        <w:t>System Admins can configure the value of various field</w:t>
      </w:r>
      <w:r w:rsidR="00EC1F22">
        <w:t>s</w:t>
      </w:r>
      <w:r>
        <w:t xml:space="preserve"> in the CEIR system. The fields are the following types:</w:t>
      </w:r>
    </w:p>
    <w:p w14:paraId="637779E5" w14:textId="77777777" w:rsidR="00EC1F22" w:rsidRDefault="00EC1F22" w:rsidP="00670230">
      <w:pPr>
        <w:pStyle w:val="BodyText2"/>
        <w:numPr>
          <w:ilvl w:val="0"/>
          <w:numId w:val="33"/>
        </w:numPr>
      </w:pPr>
      <w:r>
        <w:t xml:space="preserve">File </w:t>
      </w:r>
      <w:r w:rsidR="00E8010D">
        <w:t>Fields in the input file as uploaded by stakeholder. For ex</w:t>
      </w:r>
      <w:r>
        <w:t>ample</w:t>
      </w:r>
      <w:r w:rsidR="00E8010D">
        <w:t>, importer upload</w:t>
      </w:r>
      <w:r>
        <w:t>s a file while registering the consignment. The file contains various fields like device type.</w:t>
      </w:r>
    </w:p>
    <w:p w14:paraId="798C3B27" w14:textId="77777777" w:rsidR="00E8010D" w:rsidRDefault="00EC1F22" w:rsidP="00670230">
      <w:pPr>
        <w:pStyle w:val="BodyText2"/>
        <w:numPr>
          <w:ilvl w:val="0"/>
          <w:numId w:val="33"/>
        </w:numPr>
      </w:pPr>
      <w:r>
        <w:t xml:space="preserve">Form Field that is shown in the form as displayed to the user. For example, </w:t>
      </w:r>
      <w:r w:rsidR="00E8010D">
        <w:t xml:space="preserve">the custom </w:t>
      </w:r>
      <w:r>
        <w:t>registration form has dro</w:t>
      </w:r>
      <w:r w:rsidR="00E8010D">
        <w:t>p</w:t>
      </w:r>
      <w:r>
        <w:t xml:space="preserve"> down to list down all the p</w:t>
      </w:r>
      <w:r w:rsidR="00E8010D">
        <w:t xml:space="preserve">ort </w:t>
      </w:r>
      <w:r>
        <w:t>types like water, land and air.</w:t>
      </w:r>
    </w:p>
    <w:p w14:paraId="13C635C4" w14:textId="097D781A" w:rsidR="00EC1F22" w:rsidRDefault="001D0531" w:rsidP="00670230">
      <w:pPr>
        <w:pStyle w:val="BodyText2"/>
        <w:numPr>
          <w:ilvl w:val="0"/>
          <w:numId w:val="33"/>
        </w:numPr>
      </w:pPr>
      <w:r>
        <w:t>Status</w:t>
      </w:r>
      <w:r w:rsidR="00EC1F22">
        <w:t xml:space="preserve"> Field that is shown in the various filters in the form. For example, there </w:t>
      </w:r>
      <w:r w:rsidR="0059444E">
        <w:t>is</w:t>
      </w:r>
      <w:r w:rsidR="00EC1F22">
        <w:t xml:space="preserve"> various status of the consignment like NEW, PROCESSING etc</w:t>
      </w:r>
      <w:r>
        <w:t xml:space="preserve">. The </w:t>
      </w:r>
      <w:r w:rsidR="0059444E">
        <w:t>system contains</w:t>
      </w:r>
      <w:r>
        <w:t xml:space="preserve"> a state logic based on these field values.</w:t>
      </w:r>
    </w:p>
    <w:p w14:paraId="36095793" w14:textId="0E33E0F6" w:rsidR="00EC1F22" w:rsidRDefault="001D0531" w:rsidP="00670230">
      <w:pPr>
        <w:pStyle w:val="BodyText2"/>
        <w:numPr>
          <w:ilvl w:val="0"/>
          <w:numId w:val="33"/>
        </w:numPr>
      </w:pPr>
      <w:r>
        <w:t>System</w:t>
      </w:r>
      <w:r w:rsidR="00EC1F22">
        <w:t xml:space="preserve"> Fields that are shown in the various views in form of tables field values. For example, the alert can be raised or cleared. The value for same is displayed</w:t>
      </w:r>
    </w:p>
    <w:p w14:paraId="1F718529" w14:textId="77777777" w:rsidR="00E8010D" w:rsidRDefault="00E8010D" w:rsidP="00E8010D">
      <w:pPr>
        <w:pStyle w:val="BodyText2"/>
        <w:rPr>
          <w:u w:val="single"/>
        </w:rPr>
      </w:pPr>
      <w:r w:rsidRPr="008C008C">
        <w:rPr>
          <w:u w:val="single"/>
        </w:rPr>
        <w:t xml:space="preserve">To </w:t>
      </w:r>
      <w:r>
        <w:rPr>
          <w:u w:val="single"/>
        </w:rPr>
        <w:t xml:space="preserve">configure </w:t>
      </w:r>
      <w:r w:rsidR="00EC1F22">
        <w:rPr>
          <w:u w:val="single"/>
        </w:rPr>
        <w:t>field</w:t>
      </w:r>
      <w:r>
        <w:rPr>
          <w:u w:val="single"/>
        </w:rPr>
        <w:t xml:space="preserve"> parameters:</w:t>
      </w:r>
    </w:p>
    <w:p w14:paraId="610E38CE" w14:textId="77777777" w:rsidR="00E8010D" w:rsidRDefault="00E8010D" w:rsidP="00670230">
      <w:pPr>
        <w:pStyle w:val="BodyText2"/>
        <w:numPr>
          <w:ilvl w:val="0"/>
          <w:numId w:val="35"/>
        </w:numPr>
      </w:pPr>
      <w:r>
        <w:t xml:space="preserve">Select </w:t>
      </w:r>
      <w:r w:rsidR="00EC1F22">
        <w:rPr>
          <w:b/>
          <w:bCs/>
        </w:rPr>
        <w:t>Field</w:t>
      </w:r>
      <w:r>
        <w:rPr>
          <w:b/>
          <w:bCs/>
        </w:rPr>
        <w:t xml:space="preserve"> M</w:t>
      </w:r>
      <w:r w:rsidRPr="00D74081">
        <w:rPr>
          <w:b/>
          <w:bCs/>
        </w:rPr>
        <w:t>anagement</w:t>
      </w:r>
      <w:r>
        <w:t xml:space="preserve"> in the left panel.</w:t>
      </w:r>
    </w:p>
    <w:p w14:paraId="79A6188A" w14:textId="175F89E7" w:rsidR="00E8010D" w:rsidRDefault="00EC1F22" w:rsidP="00E8010D">
      <w:pPr>
        <w:pStyle w:val="BodyText2"/>
        <w:ind w:left="360" w:firstLine="426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7633E14" wp14:editId="6201F5DB">
                <wp:simplePos x="0" y="0"/>
                <wp:positionH relativeFrom="column">
                  <wp:posOffset>1032645</wp:posOffset>
                </wp:positionH>
                <wp:positionV relativeFrom="paragraph">
                  <wp:posOffset>748705</wp:posOffset>
                </wp:positionV>
                <wp:extent cx="701675" cy="148590"/>
                <wp:effectExtent l="0" t="0" r="34925" b="2921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675" cy="14859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9B45AB" id="Rectangle 2" o:spid="_x0000_s1026" style="position:absolute;margin-left:81.3pt;margin-top:58.95pt;width:55.25pt;height:11.7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" filled="f" strokecolor="#ffc000 [3207]" strokeweight="2pt"/>
            </w:pict>
          </mc:Fallback>
        </mc:AlternateContent>
      </w:r>
      <w:r w:rsidR="0073223C">
        <w:rPr>
          <w:noProof/>
        </w:rPr>
        <w:drawing>
          <wp:inline distT="0" distB="0" distL="0" distR="0" wp14:anchorId="473A241B" wp14:editId="2F39170C">
            <wp:extent cx="3488987" cy="191468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90761" cy="191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60F0" w14:textId="77777777" w:rsidR="00E8010D" w:rsidRDefault="00E8010D" w:rsidP="008619DA">
      <w:pPr>
        <w:pStyle w:val="FigureCaption"/>
      </w:pPr>
      <w:r>
        <w:t xml:space="preserve">                                          </w:t>
      </w:r>
      <w:bookmarkStart w:id="201" w:name="_Toc74637614"/>
      <w:r>
        <w:t xml:space="preserve">Figure 29: </w:t>
      </w:r>
      <w:r w:rsidR="00EC1F22">
        <w:t>Field</w:t>
      </w:r>
      <w:r>
        <w:t xml:space="preserve"> Management – View All</w:t>
      </w:r>
      <w:bookmarkEnd w:id="201"/>
    </w:p>
    <w:p w14:paraId="007BCC4E" w14:textId="77777777" w:rsidR="00E8010D" w:rsidRDefault="00E8010D" w:rsidP="00E8010D">
      <w:pPr>
        <w:pStyle w:val="BodyText2"/>
        <w:ind w:left="426"/>
      </w:pPr>
      <w:r>
        <w:t xml:space="preserve">The following columns are seen in the </w:t>
      </w:r>
      <w:r w:rsidR="00EC1F22">
        <w:t>Field</w:t>
      </w:r>
      <w:r>
        <w:t xml:space="preserve"> Management Page</w:t>
      </w:r>
      <w:r w:rsidR="00EC1F22">
        <w:t xml:space="preserve"> once a form field is selected: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ook w:val="01E0" w:firstRow="1" w:lastRow="1" w:firstColumn="1" w:lastColumn="1" w:noHBand="0" w:noVBand="0"/>
      </w:tblPr>
      <w:tblGrid>
        <w:gridCol w:w="2547"/>
        <w:gridCol w:w="4979"/>
      </w:tblGrid>
      <w:tr w:rsidR="00E8010D" w:rsidRPr="003D50EC" w14:paraId="5672A7EF" w14:textId="77777777" w:rsidTr="00E8010D">
        <w:trPr>
          <w:trHeight w:val="293"/>
          <w:tblHeader/>
          <w:jc w:val="center"/>
        </w:trPr>
        <w:tc>
          <w:tcPr>
            <w:tcW w:w="2547" w:type="dxa"/>
            <w:shd w:val="clear" w:color="auto" w:fill="5B9BD5" w:themeFill="accent1"/>
          </w:tcPr>
          <w:p w14:paraId="28597C38" w14:textId="77777777" w:rsidR="00E8010D" w:rsidRPr="0001372C" w:rsidRDefault="00E8010D" w:rsidP="00E8010D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</w:rPr>
              <w:t>Column</w:t>
            </w:r>
          </w:p>
        </w:tc>
        <w:tc>
          <w:tcPr>
            <w:tcW w:w="4979" w:type="dxa"/>
            <w:shd w:val="clear" w:color="auto" w:fill="5B9BD5" w:themeFill="accent1"/>
          </w:tcPr>
          <w:p w14:paraId="0BFF2672" w14:textId="77777777" w:rsidR="00E8010D" w:rsidRPr="0001372C" w:rsidRDefault="00E8010D" w:rsidP="00E8010D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  <w:lang w:val="fr-FR"/>
              </w:rPr>
              <w:t>Description</w:t>
            </w:r>
          </w:p>
        </w:tc>
      </w:tr>
      <w:tr w:rsidR="00E8010D" w:rsidRPr="003D50EC" w14:paraId="4888243F" w14:textId="77777777" w:rsidTr="00E8010D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07A16D15" w14:textId="77777777" w:rsidR="00E8010D" w:rsidRPr="00B708C5" w:rsidRDefault="00E8010D" w:rsidP="00E8010D">
            <w:pPr>
              <w:pStyle w:val="ListBullet1"/>
              <w:numPr>
                <w:ilvl w:val="0"/>
                <w:numId w:val="0"/>
              </w:numPr>
            </w:pPr>
            <w:r>
              <w:t>Created On</w:t>
            </w:r>
            <w:r w:rsidRPr="00B708C5">
              <w:t xml:space="preserve"> </w:t>
            </w:r>
          </w:p>
        </w:tc>
        <w:tc>
          <w:tcPr>
            <w:tcW w:w="4979" w:type="dxa"/>
            <w:shd w:val="clear" w:color="auto" w:fill="auto"/>
          </w:tcPr>
          <w:p w14:paraId="56E273FA" w14:textId="77777777" w:rsidR="00E8010D" w:rsidRPr="00B708C5" w:rsidRDefault="00E8010D" w:rsidP="00E8010D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This is the date of installation of system.</w:t>
            </w:r>
          </w:p>
        </w:tc>
      </w:tr>
      <w:tr w:rsidR="00E8010D" w:rsidRPr="003D50EC" w14:paraId="29B15BF8" w14:textId="77777777" w:rsidTr="00E8010D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9E36A57" w14:textId="77777777" w:rsidR="00E8010D" w:rsidRDefault="00E8010D" w:rsidP="00E8010D">
            <w:pPr>
              <w:pStyle w:val="ListBullet1"/>
              <w:numPr>
                <w:ilvl w:val="0"/>
                <w:numId w:val="0"/>
              </w:numPr>
            </w:pPr>
            <w:r>
              <w:t>Modified On</w:t>
            </w:r>
          </w:p>
        </w:tc>
        <w:tc>
          <w:tcPr>
            <w:tcW w:w="4979" w:type="dxa"/>
            <w:shd w:val="clear" w:color="auto" w:fill="auto"/>
          </w:tcPr>
          <w:p w14:paraId="14736333" w14:textId="77777777" w:rsidR="00E8010D" w:rsidRDefault="00E8010D" w:rsidP="001771C8">
            <w:pPr>
              <w:pStyle w:val="BodyText2"/>
            </w:pPr>
            <w:r>
              <w:t xml:space="preserve">Date when </w:t>
            </w:r>
            <w:r w:rsidR="001771C8">
              <w:t>field</w:t>
            </w:r>
            <w:r>
              <w:t xml:space="preserve"> is last modified.</w:t>
            </w:r>
          </w:p>
        </w:tc>
      </w:tr>
      <w:tr w:rsidR="00E8010D" w:rsidRPr="003D50EC" w14:paraId="10C1C1B4" w14:textId="77777777" w:rsidTr="00E8010D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1421F4AA" w14:textId="77777777" w:rsidR="00E8010D" w:rsidRPr="00B708C5" w:rsidRDefault="001771C8" w:rsidP="001771C8">
            <w:pPr>
              <w:pStyle w:val="BodyText2"/>
            </w:pPr>
            <w:r>
              <w:t>Field</w:t>
            </w:r>
          </w:p>
        </w:tc>
        <w:tc>
          <w:tcPr>
            <w:tcW w:w="4979" w:type="dxa"/>
            <w:shd w:val="clear" w:color="auto" w:fill="auto"/>
          </w:tcPr>
          <w:p w14:paraId="75B3E0BE" w14:textId="77777777" w:rsidR="00E8010D" w:rsidRPr="00B708C5" w:rsidRDefault="001771C8" w:rsidP="00E8010D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The tag assigned to the field.</w:t>
            </w:r>
          </w:p>
        </w:tc>
      </w:tr>
      <w:tr w:rsidR="00E8010D" w:rsidRPr="003D50EC" w14:paraId="4125D3F5" w14:textId="77777777" w:rsidTr="00E8010D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7430C06C" w14:textId="77777777" w:rsidR="00E8010D" w:rsidRDefault="001771C8" w:rsidP="00E8010D">
            <w:pPr>
              <w:pStyle w:val="BodyText2"/>
            </w:pPr>
            <w:r>
              <w:t>Display Name</w:t>
            </w:r>
          </w:p>
        </w:tc>
        <w:tc>
          <w:tcPr>
            <w:tcW w:w="4979" w:type="dxa"/>
            <w:shd w:val="clear" w:color="auto" w:fill="auto"/>
          </w:tcPr>
          <w:p w14:paraId="0D52EB9E" w14:textId="77777777" w:rsidR="00E8010D" w:rsidRDefault="001771C8" w:rsidP="00E8010D">
            <w:pPr>
              <w:pStyle w:val="BodyText2"/>
            </w:pPr>
            <w:r>
              <w:t>The name that will be displayed on the form</w:t>
            </w:r>
          </w:p>
        </w:tc>
      </w:tr>
      <w:tr w:rsidR="001771C8" w:rsidRPr="003D50EC" w14:paraId="3354F151" w14:textId="77777777" w:rsidTr="00E8010D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63412363" w14:textId="77777777" w:rsidR="001771C8" w:rsidRDefault="001771C8" w:rsidP="00E8010D">
            <w:pPr>
              <w:pStyle w:val="BodyText2"/>
            </w:pPr>
            <w:r>
              <w:t>Field ID</w:t>
            </w:r>
          </w:p>
        </w:tc>
        <w:tc>
          <w:tcPr>
            <w:tcW w:w="4979" w:type="dxa"/>
            <w:shd w:val="clear" w:color="auto" w:fill="auto"/>
          </w:tcPr>
          <w:p w14:paraId="54F76E72" w14:textId="77777777" w:rsidR="001771C8" w:rsidRDefault="001771C8" w:rsidP="00E8010D">
            <w:pPr>
              <w:pStyle w:val="BodyText2"/>
            </w:pPr>
            <w:r>
              <w:t>This is used in special scenarios</w:t>
            </w:r>
          </w:p>
        </w:tc>
      </w:tr>
      <w:tr w:rsidR="001771C8" w:rsidRPr="003D50EC" w14:paraId="3D81EE84" w14:textId="77777777" w:rsidTr="00E8010D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5CBA8B76" w14:textId="77777777" w:rsidR="001771C8" w:rsidRDefault="001771C8" w:rsidP="00E8010D">
            <w:pPr>
              <w:pStyle w:val="BodyText2"/>
            </w:pPr>
            <w:r>
              <w:t xml:space="preserve">Description </w:t>
            </w:r>
          </w:p>
        </w:tc>
        <w:tc>
          <w:tcPr>
            <w:tcW w:w="4979" w:type="dxa"/>
            <w:shd w:val="clear" w:color="auto" w:fill="auto"/>
          </w:tcPr>
          <w:p w14:paraId="7B85224D" w14:textId="77777777" w:rsidR="001771C8" w:rsidRDefault="001771C8" w:rsidP="00E8010D">
            <w:pPr>
              <w:pStyle w:val="BodyText2"/>
            </w:pPr>
            <w:r>
              <w:t>Description of the field name</w:t>
            </w:r>
          </w:p>
        </w:tc>
      </w:tr>
      <w:tr w:rsidR="00E8010D" w:rsidRPr="003D50EC" w14:paraId="4384271F" w14:textId="77777777" w:rsidTr="00E8010D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3CA8123F" w14:textId="77777777" w:rsidR="00E8010D" w:rsidRDefault="00E8010D" w:rsidP="00E8010D">
            <w:pPr>
              <w:pStyle w:val="BodyText2"/>
            </w:pPr>
            <w:r>
              <w:t>Action</w:t>
            </w:r>
          </w:p>
        </w:tc>
        <w:tc>
          <w:tcPr>
            <w:tcW w:w="4979" w:type="dxa"/>
            <w:shd w:val="clear" w:color="auto" w:fill="auto"/>
          </w:tcPr>
          <w:p w14:paraId="16D0E1FE" w14:textId="77777777" w:rsidR="00E8010D" w:rsidRDefault="00E8010D" w:rsidP="00E8010D">
            <w:pPr>
              <w:pStyle w:val="BodyText2"/>
            </w:pPr>
            <w:r>
              <w:t xml:space="preserve">This displays different actions that can be performed on the </w:t>
            </w:r>
            <w:r w:rsidR="001771C8">
              <w:t>field</w:t>
            </w:r>
            <w:r>
              <w:t xml:space="preserve"> parameter.</w:t>
            </w:r>
          </w:p>
          <w:p w14:paraId="667A7E59" w14:textId="77777777" w:rsidR="00E8010D" w:rsidRDefault="00E8010D" w:rsidP="00C328D5">
            <w:pPr>
              <w:pStyle w:val="BodyText2"/>
              <w:numPr>
                <w:ilvl w:val="0"/>
                <w:numId w:val="24"/>
              </w:numPr>
            </w:pPr>
            <w:r>
              <w:t xml:space="preserve">View </w:t>
            </w:r>
            <w:r>
              <w:rPr>
                <w:noProof/>
              </w:rPr>
              <w:drawing>
                <wp:inline distT="0" distB="0" distL="0" distR="0" wp14:anchorId="1823A7D9" wp14:editId="2AEAFDAF">
                  <wp:extent cx="154558" cy="154558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" name="view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83" cy="159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: This is used to view the </w:t>
            </w:r>
            <w:r w:rsidR="001771C8">
              <w:t xml:space="preserve">field </w:t>
            </w:r>
            <w:r>
              <w:t xml:space="preserve">parameter details. </w:t>
            </w:r>
          </w:p>
          <w:p w14:paraId="044E1B90" w14:textId="77777777" w:rsidR="00E8010D" w:rsidRDefault="00E8010D" w:rsidP="00C328D5">
            <w:pPr>
              <w:pStyle w:val="BodyText2"/>
              <w:numPr>
                <w:ilvl w:val="0"/>
                <w:numId w:val="24"/>
              </w:numPr>
            </w:pPr>
            <w:r>
              <w:t xml:space="preserve">Edit </w:t>
            </w:r>
            <w:r>
              <w:rPr>
                <w:noProof/>
              </w:rPr>
              <w:drawing>
                <wp:inline distT="0" distB="0" distL="0" distR="0" wp14:anchorId="1412F1DA" wp14:editId="35D4F26A">
                  <wp:extent cx="136800" cy="136800"/>
                  <wp:effectExtent l="0" t="0" r="0" b="0"/>
                  <wp:docPr id="23" name="Picture 23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" name="edit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: This is used to modify the </w:t>
            </w:r>
            <w:r w:rsidR="001771C8">
              <w:t xml:space="preserve">field </w:t>
            </w:r>
            <w:r>
              <w:t>parameter details.</w:t>
            </w:r>
          </w:p>
        </w:tc>
      </w:tr>
    </w:tbl>
    <w:p w14:paraId="3FDDB8DD" w14:textId="77777777" w:rsidR="00E8010D" w:rsidRDefault="00E8010D" w:rsidP="00E8010D">
      <w:pPr>
        <w:pStyle w:val="BodyText2"/>
      </w:pPr>
      <w:r>
        <w:tab/>
      </w:r>
    </w:p>
    <w:p w14:paraId="2DDD57A3" w14:textId="6EE042CF" w:rsidR="009545E6" w:rsidRPr="00934D4F" w:rsidRDefault="009545E6" w:rsidP="00E8010D">
      <w:pPr>
        <w:pStyle w:val="BodyText2"/>
      </w:pPr>
      <w:r>
        <w:t xml:space="preserve">Field ID is used in special cases. </w:t>
      </w:r>
      <w:r w:rsidR="00317B4E">
        <w:t>For example, in case of document type, If any document like VAT is uploaded, then the same should be maintained in a separate folder</w:t>
      </w:r>
    </w:p>
    <w:p w14:paraId="3809BFA4" w14:textId="77777777" w:rsidR="00E8010D" w:rsidRDefault="00E8010D" w:rsidP="00E8010D">
      <w:pPr>
        <w:pStyle w:val="Heading2"/>
      </w:pPr>
      <w:bookmarkStart w:id="202" w:name="_Toc74637567"/>
      <w:r>
        <w:t xml:space="preserve">Edit </w:t>
      </w:r>
      <w:r w:rsidR="001771C8">
        <w:t>Field</w:t>
      </w:r>
      <w:r>
        <w:t xml:space="preserve"> Parameters</w:t>
      </w:r>
      <w:bookmarkEnd w:id="202"/>
    </w:p>
    <w:p w14:paraId="6909C9BF" w14:textId="77777777" w:rsidR="00E8010D" w:rsidRDefault="00E8010D" w:rsidP="00E8010D">
      <w:pPr>
        <w:pStyle w:val="BodyText2"/>
      </w:pPr>
      <w:r>
        <w:t xml:space="preserve">System Admins can modify the </w:t>
      </w:r>
      <w:r w:rsidR="001771C8">
        <w:t>field</w:t>
      </w:r>
      <w:r>
        <w:t xml:space="preserve"> related parameter. </w:t>
      </w:r>
    </w:p>
    <w:p w14:paraId="378D960E" w14:textId="77777777" w:rsidR="00E8010D" w:rsidRPr="000A33ED" w:rsidRDefault="00E8010D" w:rsidP="00E8010D">
      <w:pPr>
        <w:pStyle w:val="BodyText2"/>
        <w:rPr>
          <w:u w:val="single"/>
        </w:rPr>
      </w:pPr>
      <w:r w:rsidRPr="000A33ED">
        <w:rPr>
          <w:u w:val="single"/>
        </w:rPr>
        <w:t xml:space="preserve">To edit </w:t>
      </w:r>
      <w:r>
        <w:rPr>
          <w:u w:val="single"/>
        </w:rPr>
        <w:t>parameter</w:t>
      </w:r>
      <w:r w:rsidRPr="000A33ED">
        <w:rPr>
          <w:u w:val="single"/>
        </w:rPr>
        <w:t>:</w:t>
      </w:r>
    </w:p>
    <w:p w14:paraId="4DC25F9E" w14:textId="77777777" w:rsidR="00E8010D" w:rsidRDefault="00E8010D" w:rsidP="00670230">
      <w:pPr>
        <w:pStyle w:val="BodyText2"/>
        <w:numPr>
          <w:ilvl w:val="0"/>
          <w:numId w:val="39"/>
        </w:numPr>
      </w:pPr>
      <w:r>
        <w:t xml:space="preserve">Click </w:t>
      </w:r>
      <w:r w:rsidRPr="00251CED">
        <w:rPr>
          <w:b/>
          <w:bCs/>
        </w:rPr>
        <w:t>Edit</w:t>
      </w:r>
      <w:r>
        <w:rPr>
          <w:b/>
          <w:bCs/>
        </w:rPr>
        <w:t xml:space="preserve"> (</w:t>
      </w:r>
      <w:r>
        <w:rPr>
          <w:b/>
          <w:bCs/>
          <w:noProof/>
        </w:rPr>
        <w:drawing>
          <wp:inline distT="0" distB="0" distL="0" distR="0" wp14:anchorId="4564AB84" wp14:editId="4214CD15">
            <wp:extent cx="120948" cy="120948"/>
            <wp:effectExtent l="0" t="0" r="0" b="0"/>
            <wp:docPr id="25" name="Picture 2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edit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4279" cy="12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) </w:t>
      </w:r>
      <w:r w:rsidRPr="00166A7A">
        <w:t xml:space="preserve">against the </w:t>
      </w:r>
      <w:r w:rsidR="001771C8">
        <w:t>field parameter</w:t>
      </w:r>
      <w:r w:rsidRPr="00166A7A">
        <w:t xml:space="preserve"> entry</w:t>
      </w:r>
      <w:r>
        <w:t xml:space="preserve"> to be modified</w:t>
      </w:r>
      <w:r w:rsidRPr="00166A7A">
        <w:t>.</w:t>
      </w:r>
      <w:r>
        <w:t xml:space="preserve"> </w:t>
      </w:r>
    </w:p>
    <w:p w14:paraId="34DB03A5" w14:textId="77777777" w:rsidR="00E8010D" w:rsidRDefault="00E8010D" w:rsidP="00670230">
      <w:pPr>
        <w:pStyle w:val="BodyText2"/>
        <w:numPr>
          <w:ilvl w:val="0"/>
          <w:numId w:val="39"/>
        </w:numPr>
      </w:pPr>
      <w:r>
        <w:t xml:space="preserve">The </w:t>
      </w:r>
      <w:r w:rsidRPr="00251CED">
        <w:rPr>
          <w:b/>
          <w:bCs/>
        </w:rPr>
        <w:t xml:space="preserve">Edit </w:t>
      </w:r>
      <w:r w:rsidR="001771C8">
        <w:rPr>
          <w:b/>
          <w:bCs/>
        </w:rPr>
        <w:t>Field</w:t>
      </w:r>
      <w:r>
        <w:rPr>
          <w:b/>
          <w:bCs/>
        </w:rPr>
        <w:t xml:space="preserve"> Management</w:t>
      </w:r>
      <w:r>
        <w:t xml:space="preserve"> page appears.</w:t>
      </w:r>
    </w:p>
    <w:p w14:paraId="5127A336" w14:textId="4CCB3FB4" w:rsidR="00E8010D" w:rsidRDefault="00B63345" w:rsidP="00E8010D">
      <w:pPr>
        <w:pStyle w:val="BodyText2"/>
        <w:ind w:left="862" w:hanging="142"/>
        <w:jc w:val="center"/>
      </w:pPr>
      <w:r>
        <w:rPr>
          <w:noProof/>
        </w:rPr>
        <w:drawing>
          <wp:inline distT="0" distB="0" distL="0" distR="0" wp14:anchorId="2C57B27C" wp14:editId="6F671092">
            <wp:extent cx="4308547" cy="1037617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20062" cy="104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D3963" w14:textId="77777777" w:rsidR="00E8010D" w:rsidRDefault="00E8010D" w:rsidP="008619DA">
      <w:pPr>
        <w:pStyle w:val="FigureCaption"/>
      </w:pPr>
      <w:bookmarkStart w:id="203" w:name="_Toc74637615"/>
      <w:r>
        <w:t xml:space="preserve">Figure 34: </w:t>
      </w:r>
      <w:r w:rsidR="001771C8">
        <w:t>Field</w:t>
      </w:r>
      <w:r>
        <w:t xml:space="preserve"> Management - Edit</w:t>
      </w:r>
      <w:bookmarkEnd w:id="203"/>
    </w:p>
    <w:p w14:paraId="287F84F3" w14:textId="77777777" w:rsidR="00E8010D" w:rsidRDefault="00E8010D" w:rsidP="00E8010D">
      <w:pPr>
        <w:pStyle w:val="BodyText2"/>
        <w:ind w:left="567"/>
        <w:jc w:val="center"/>
      </w:pPr>
    </w:p>
    <w:p w14:paraId="3F1C2D07" w14:textId="77777777" w:rsidR="00E8010D" w:rsidRDefault="00E8010D" w:rsidP="00670230">
      <w:pPr>
        <w:pStyle w:val="BodyText2"/>
        <w:numPr>
          <w:ilvl w:val="0"/>
          <w:numId w:val="39"/>
        </w:numPr>
      </w:pPr>
      <w:r>
        <w:t>Make the required changes.</w:t>
      </w:r>
    </w:p>
    <w:p w14:paraId="36F83BB6" w14:textId="77777777" w:rsidR="00E8010D" w:rsidRDefault="00E8010D" w:rsidP="00670230">
      <w:pPr>
        <w:pStyle w:val="BodyText2"/>
        <w:numPr>
          <w:ilvl w:val="0"/>
          <w:numId w:val="39"/>
        </w:numPr>
      </w:pPr>
      <w:r>
        <w:t xml:space="preserve">Click </w:t>
      </w:r>
      <w:r w:rsidRPr="00054A1F">
        <w:rPr>
          <w:b/>
          <w:bCs/>
        </w:rPr>
        <w:t>UPDATE</w:t>
      </w:r>
      <w:r>
        <w:t>.</w:t>
      </w:r>
    </w:p>
    <w:p w14:paraId="6C178A9C" w14:textId="77777777" w:rsidR="00E8010D" w:rsidRDefault="00E8010D" w:rsidP="00E8010D">
      <w:pPr>
        <w:pStyle w:val="BodyText2"/>
      </w:pPr>
    </w:p>
    <w:p w14:paraId="5E2D662D" w14:textId="77777777" w:rsidR="00E8010D" w:rsidRDefault="00E8010D" w:rsidP="00E8010D">
      <w:pPr>
        <w:pStyle w:val="Heading2"/>
      </w:pPr>
      <w:bookmarkStart w:id="204" w:name="_Toc74637568"/>
      <w:r>
        <w:t xml:space="preserve">Filter </w:t>
      </w:r>
      <w:r w:rsidR="001771C8">
        <w:t>Field</w:t>
      </w:r>
      <w:r>
        <w:t xml:space="preserve"> Management</w:t>
      </w:r>
      <w:bookmarkEnd w:id="204"/>
    </w:p>
    <w:p w14:paraId="0EB5AE95" w14:textId="77777777" w:rsidR="00E8010D" w:rsidRDefault="00E8010D" w:rsidP="00E8010D">
      <w:pPr>
        <w:pStyle w:val="BodyText2"/>
        <w:rPr>
          <w:u w:val="single"/>
        </w:rPr>
      </w:pPr>
      <w:r>
        <w:t xml:space="preserve">System Admins can view selective information by defining specific values in the listed fields. For example, System Admins can view the entire </w:t>
      </w:r>
      <w:r w:rsidR="001771C8">
        <w:t xml:space="preserve">parameter list </w:t>
      </w:r>
      <w:r>
        <w:t xml:space="preserve">for </w:t>
      </w:r>
      <w:r w:rsidR="001771C8">
        <w:t>a given field</w:t>
      </w:r>
      <w:r>
        <w:t xml:space="preserve"> type </w:t>
      </w:r>
    </w:p>
    <w:p w14:paraId="6AF7429F" w14:textId="77777777" w:rsidR="00E8010D" w:rsidRDefault="00E8010D" w:rsidP="00E8010D">
      <w:pPr>
        <w:pStyle w:val="BodyText2"/>
        <w:rPr>
          <w:u w:val="single"/>
        </w:rPr>
      </w:pPr>
      <w:r>
        <w:rPr>
          <w:u w:val="single"/>
        </w:rPr>
        <w:t>To view specific parameter</w:t>
      </w:r>
      <w:r w:rsidRPr="009251E2">
        <w:rPr>
          <w:u w:val="single"/>
        </w:rPr>
        <w:t>:</w:t>
      </w:r>
    </w:p>
    <w:p w14:paraId="2AC3CC51" w14:textId="159F1E31" w:rsidR="001771C8" w:rsidRDefault="00F11DA7" w:rsidP="001771C8">
      <w:pPr>
        <w:pStyle w:val="BodyText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EA46198" wp14:editId="554B075B">
                <wp:simplePos x="0" y="0"/>
                <wp:positionH relativeFrom="column">
                  <wp:posOffset>2432198</wp:posOffset>
                </wp:positionH>
                <wp:positionV relativeFrom="paragraph">
                  <wp:posOffset>482424</wp:posOffset>
                </wp:positionV>
                <wp:extent cx="385863" cy="189690"/>
                <wp:effectExtent l="0" t="0" r="14605" b="2032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863" cy="18969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E720D1" id="Rectangle 14" o:spid="_x0000_s1026" style="position:absolute;margin-left:191.5pt;margin-top:38pt;width:30.4pt;height:14.9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" filled="f" strokecolor="#ffc000 [3207]" strokeweight="2pt"/>
            </w:pict>
          </mc:Fallback>
        </mc:AlternateContent>
      </w:r>
      <w:r w:rsidR="001771C8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F67F8D1" wp14:editId="3320BE91">
                <wp:simplePos x="0" y="0"/>
                <wp:positionH relativeFrom="column">
                  <wp:posOffset>78105</wp:posOffset>
                </wp:positionH>
                <wp:positionV relativeFrom="paragraph">
                  <wp:posOffset>184108</wp:posOffset>
                </wp:positionV>
                <wp:extent cx="4935166" cy="590145"/>
                <wp:effectExtent l="0" t="0" r="18415" b="1968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5166" cy="59014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153910" id="Rectangle 5" o:spid="_x0000_s1026" style="position:absolute;margin-left:6.15pt;margin-top:14.5pt;width:388.6pt;height:46.4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" filled="f" strokecolor="#ffc000 [3207]" strokeweight="2pt"/>
            </w:pict>
          </mc:Fallback>
        </mc:AlternateContent>
      </w:r>
      <w:r>
        <w:rPr>
          <w:noProof/>
        </w:rPr>
        <w:drawing>
          <wp:inline distT="0" distB="0" distL="0" distR="0" wp14:anchorId="41A02874" wp14:editId="12800213">
            <wp:extent cx="5278755" cy="1271270"/>
            <wp:effectExtent l="0" t="0" r="0" b="508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F6515" w14:textId="77777777" w:rsidR="00E8010D" w:rsidRPr="009251E2" w:rsidRDefault="00E8010D" w:rsidP="008619DA">
      <w:pPr>
        <w:pStyle w:val="FigureCaption"/>
        <w:rPr>
          <w:u w:val="single"/>
        </w:rPr>
      </w:pPr>
      <w:bookmarkStart w:id="205" w:name="_Toc74637616"/>
      <w:r>
        <w:t xml:space="preserve">Figure 36: </w:t>
      </w:r>
      <w:r w:rsidR="001771C8">
        <w:t>Field</w:t>
      </w:r>
      <w:r>
        <w:t xml:space="preserve"> Management – Filter Option</w:t>
      </w:r>
      <w:bookmarkEnd w:id="205"/>
      <w:r>
        <w:t xml:space="preserve"> </w:t>
      </w:r>
    </w:p>
    <w:p w14:paraId="2135BEDB" w14:textId="77777777" w:rsidR="00E8010D" w:rsidRDefault="00E8010D" w:rsidP="00670230">
      <w:pPr>
        <w:pStyle w:val="BodyText2"/>
        <w:numPr>
          <w:ilvl w:val="0"/>
          <w:numId w:val="40"/>
        </w:numPr>
      </w:pPr>
      <w:r>
        <w:t>Enter the required value in one or more of the listed fields:</w:t>
      </w:r>
    </w:p>
    <w:p w14:paraId="25E7A483" w14:textId="77777777" w:rsidR="00E8010D" w:rsidRPr="001267E7" w:rsidRDefault="00E145D0" w:rsidP="00C328D5">
      <w:pPr>
        <w:pStyle w:val="BodyText2"/>
        <w:numPr>
          <w:ilvl w:val="0"/>
          <w:numId w:val="22"/>
        </w:numPr>
      </w:pPr>
      <w:r>
        <w:rPr>
          <w:b/>
          <w:bCs/>
        </w:rPr>
        <w:t>Field</w:t>
      </w:r>
      <w:r w:rsidR="00E8010D" w:rsidRPr="00054A1F">
        <w:t xml:space="preserve">: </w:t>
      </w:r>
      <w:r>
        <w:t>Select Field</w:t>
      </w:r>
    </w:p>
    <w:p w14:paraId="429EFDF9" w14:textId="77777777" w:rsidR="00E8010D" w:rsidRDefault="00E8010D" w:rsidP="00670230">
      <w:pPr>
        <w:pStyle w:val="BodyText2"/>
        <w:numPr>
          <w:ilvl w:val="0"/>
          <w:numId w:val="40"/>
        </w:numPr>
      </w:pPr>
      <w:r>
        <w:t xml:space="preserve">Click </w:t>
      </w:r>
      <w:r w:rsidRPr="00054A1F">
        <w:rPr>
          <w:b/>
          <w:bCs/>
        </w:rPr>
        <w:t>FILTER</w:t>
      </w:r>
      <w:r>
        <w:t>.</w:t>
      </w:r>
    </w:p>
    <w:p w14:paraId="6881FEC3" w14:textId="77777777" w:rsidR="00E8010D" w:rsidRDefault="00E8010D" w:rsidP="00E8010D">
      <w:pPr>
        <w:pStyle w:val="BodyText2"/>
      </w:pPr>
      <w:r>
        <w:t>The parameter that matches the specified values is shown in the dashboard.</w:t>
      </w:r>
    </w:p>
    <w:p w14:paraId="23D86E24" w14:textId="61468E65" w:rsidR="008D1153" w:rsidRDefault="0058249F" w:rsidP="008D1153">
      <w:pPr>
        <w:pStyle w:val="Heading2"/>
      </w:pPr>
      <w:bookmarkStart w:id="206" w:name="_Toc74637569"/>
      <w:r>
        <w:t>Modify</w:t>
      </w:r>
      <w:r w:rsidR="008D1153">
        <w:t xml:space="preserve"> Field Management</w:t>
      </w:r>
      <w:bookmarkEnd w:id="206"/>
    </w:p>
    <w:p w14:paraId="41062089" w14:textId="5EF1DF4B" w:rsidR="008D1153" w:rsidRDefault="0058249F" w:rsidP="008D1153">
      <w:pPr>
        <w:pStyle w:val="BodyText2"/>
        <w:rPr>
          <w:u w:val="single"/>
        </w:rPr>
      </w:pPr>
      <w:r>
        <w:t>System Admins can add a new value to existing field in the CEIR system</w:t>
      </w:r>
      <w:r w:rsidR="008D1153">
        <w:t>.</w:t>
      </w:r>
      <w:r w:rsidR="003F3CCC">
        <w:t xml:space="preserve"> For example, System Admins can add a new field value in existing field say “ block category”. Once the value is added, then the same is displayed in the drop down option when the operator block the IMEI.</w:t>
      </w:r>
      <w:r w:rsidR="008D1153">
        <w:t xml:space="preserve"> </w:t>
      </w:r>
    </w:p>
    <w:p w14:paraId="231B1039" w14:textId="0157877C" w:rsidR="008D1153" w:rsidRDefault="00AA4A49" w:rsidP="008D1153">
      <w:pPr>
        <w:pStyle w:val="BodyText2"/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40DDE76" wp14:editId="3B394C79">
                <wp:simplePos x="0" y="0"/>
                <wp:positionH relativeFrom="column">
                  <wp:posOffset>5001638</wp:posOffset>
                </wp:positionH>
                <wp:positionV relativeFrom="paragraph">
                  <wp:posOffset>269024</wp:posOffset>
                </wp:positionV>
                <wp:extent cx="457200" cy="228600"/>
                <wp:effectExtent l="0" t="0" r="25400" b="2540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286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DCC429" id="Rectangle 36" o:spid="_x0000_s1026" style="position:absolute;margin-left:393.85pt;margin-top:21.2pt;width:36pt;height:18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" filled="f" strokecolor="#ffc000 [3207]" strokeweight="2pt"/>
            </w:pict>
          </mc:Fallback>
        </mc:AlternateContent>
      </w:r>
      <w:r w:rsidR="008D1153">
        <w:rPr>
          <w:u w:val="single"/>
        </w:rPr>
        <w:t xml:space="preserve">To </w:t>
      </w:r>
      <w:r w:rsidR="003F3CCC">
        <w:rPr>
          <w:u w:val="single"/>
        </w:rPr>
        <w:t xml:space="preserve">add new value to </w:t>
      </w:r>
      <w:r w:rsidR="008D1153">
        <w:rPr>
          <w:u w:val="single"/>
        </w:rPr>
        <w:t xml:space="preserve">specific </w:t>
      </w:r>
      <w:r w:rsidR="003F3CCC">
        <w:rPr>
          <w:u w:val="single"/>
        </w:rPr>
        <w:t>field</w:t>
      </w:r>
      <w:r w:rsidR="008D1153" w:rsidRPr="009251E2">
        <w:rPr>
          <w:u w:val="single"/>
        </w:rPr>
        <w:t>:</w:t>
      </w:r>
    </w:p>
    <w:p w14:paraId="604A1620" w14:textId="766AFC21" w:rsidR="008D1153" w:rsidRDefault="00773593" w:rsidP="008D1153">
      <w:pPr>
        <w:pStyle w:val="BodyText2"/>
      </w:pPr>
      <w:r>
        <w:rPr>
          <w:noProof/>
        </w:rPr>
        <w:drawing>
          <wp:inline distT="0" distB="0" distL="0" distR="0" wp14:anchorId="447E13CE" wp14:editId="608A632D">
            <wp:extent cx="5473308" cy="1318124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73308" cy="131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FA50A" w14:textId="77777777" w:rsidR="008D1153" w:rsidRDefault="008D1153" w:rsidP="008D1153">
      <w:pPr>
        <w:pStyle w:val="BodyText2"/>
        <w:rPr>
          <w:u w:val="single"/>
        </w:rPr>
      </w:pPr>
    </w:p>
    <w:p w14:paraId="45AB3B30" w14:textId="77777777" w:rsidR="008D1153" w:rsidRPr="009251E2" w:rsidRDefault="008D1153" w:rsidP="008619DA">
      <w:pPr>
        <w:pStyle w:val="FigureCaption"/>
        <w:rPr>
          <w:u w:val="single"/>
        </w:rPr>
      </w:pPr>
      <w:bookmarkStart w:id="207" w:name="_Toc74637617"/>
      <w:r>
        <w:t>Figure 36: Field Management – Filter Option</w:t>
      </w:r>
      <w:bookmarkEnd w:id="207"/>
      <w:r>
        <w:t xml:space="preserve"> </w:t>
      </w:r>
    </w:p>
    <w:p w14:paraId="30A6BEB7" w14:textId="77777777" w:rsidR="003F3CCC" w:rsidRDefault="003F3CCC" w:rsidP="00670230">
      <w:pPr>
        <w:pStyle w:val="BodyText2"/>
        <w:numPr>
          <w:ilvl w:val="0"/>
          <w:numId w:val="41"/>
        </w:numPr>
      </w:pPr>
      <w:r>
        <w:t xml:space="preserve">Select the field </w:t>
      </w:r>
    </w:p>
    <w:p w14:paraId="3CF1B46C" w14:textId="3054007D" w:rsidR="003F3CCC" w:rsidRDefault="003F3CCC" w:rsidP="00670230">
      <w:pPr>
        <w:pStyle w:val="BodyText2"/>
        <w:numPr>
          <w:ilvl w:val="0"/>
          <w:numId w:val="41"/>
        </w:numPr>
      </w:pPr>
      <w:r>
        <w:t xml:space="preserve">Once field value are displayed,  Select the Add </w:t>
      </w:r>
      <w:r w:rsidR="00773593">
        <w:t>New Field</w:t>
      </w:r>
      <w:r>
        <w:t xml:space="preserve"> option</w:t>
      </w:r>
    </w:p>
    <w:p w14:paraId="550A7003" w14:textId="285181A8" w:rsidR="008D1153" w:rsidRDefault="008D1153" w:rsidP="00670230">
      <w:pPr>
        <w:pStyle w:val="BodyText2"/>
        <w:numPr>
          <w:ilvl w:val="0"/>
          <w:numId w:val="41"/>
        </w:numPr>
      </w:pPr>
      <w:r>
        <w:t xml:space="preserve">Enter the required </w:t>
      </w:r>
      <w:r w:rsidR="003F3CCC">
        <w:t>value</w:t>
      </w:r>
    </w:p>
    <w:p w14:paraId="7D6BAF88" w14:textId="3658C702" w:rsidR="003F3CCC" w:rsidRDefault="003F3CCC" w:rsidP="00AA4A49">
      <w:pPr>
        <w:pStyle w:val="BodyText2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3371153" wp14:editId="1B80CA4E">
                <wp:simplePos x="0" y="0"/>
                <wp:positionH relativeFrom="column">
                  <wp:posOffset>2074977</wp:posOffset>
                </wp:positionH>
                <wp:positionV relativeFrom="paragraph">
                  <wp:posOffset>1606456</wp:posOffset>
                </wp:positionV>
                <wp:extent cx="583660" cy="228600"/>
                <wp:effectExtent l="0" t="0" r="26035" b="1905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660" cy="2286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6671B7" id="Rectangle 38" o:spid="_x0000_s1026" style="position:absolute;margin-left:163.4pt;margin-top:126.5pt;width:45.95pt;height:18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" filled="f" strokecolor="#ffc000 [3207]" strokeweight="2pt"/>
            </w:pict>
          </mc:Fallback>
        </mc:AlternateContent>
      </w:r>
      <w:r w:rsidR="00AA4A49">
        <w:rPr>
          <w:noProof/>
        </w:rPr>
        <w:drawing>
          <wp:inline distT="0" distB="0" distL="0" distR="0" wp14:anchorId="06D76189" wp14:editId="53EC3707">
            <wp:extent cx="4622647" cy="1977957"/>
            <wp:effectExtent l="0" t="0" r="6985" b="381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31851" cy="198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E5C6" w14:textId="77777777" w:rsidR="003F3CCC" w:rsidRDefault="003F3CCC" w:rsidP="003F3CCC">
      <w:pPr>
        <w:pStyle w:val="BodyText2"/>
        <w:rPr>
          <w:u w:val="single"/>
        </w:rPr>
      </w:pPr>
    </w:p>
    <w:p w14:paraId="7023CBE2" w14:textId="70D681FE" w:rsidR="003F3CCC" w:rsidRDefault="003F3CCC" w:rsidP="008619DA">
      <w:pPr>
        <w:pStyle w:val="FigureCaption"/>
      </w:pPr>
      <w:bookmarkStart w:id="208" w:name="_Toc74637618"/>
      <w:r>
        <w:t>Figure 36: Field Management – Add Value Option</w:t>
      </w:r>
      <w:bookmarkEnd w:id="208"/>
      <w:r>
        <w:t xml:space="preserve"> </w:t>
      </w:r>
    </w:p>
    <w:p w14:paraId="0A10EC54" w14:textId="44F67B9A" w:rsidR="003F3CCC" w:rsidRDefault="003F3CCC" w:rsidP="003F3CCC">
      <w:pPr>
        <w:pStyle w:val="BodyText2"/>
        <w:ind w:left="426"/>
      </w:pPr>
      <w:r>
        <w:t>The following columns are seen in the Field Management Page once a form to add a new value  is selected: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ook w:val="01E0" w:firstRow="1" w:lastRow="1" w:firstColumn="1" w:lastColumn="1" w:noHBand="0" w:noVBand="0"/>
      </w:tblPr>
      <w:tblGrid>
        <w:gridCol w:w="2547"/>
        <w:gridCol w:w="4979"/>
      </w:tblGrid>
      <w:tr w:rsidR="003F3CCC" w:rsidRPr="003D50EC" w14:paraId="02F3F25B" w14:textId="77777777" w:rsidTr="00851928">
        <w:trPr>
          <w:trHeight w:val="293"/>
          <w:tblHeader/>
          <w:jc w:val="center"/>
        </w:trPr>
        <w:tc>
          <w:tcPr>
            <w:tcW w:w="2547" w:type="dxa"/>
            <w:shd w:val="clear" w:color="auto" w:fill="5B9BD5" w:themeFill="accent1"/>
          </w:tcPr>
          <w:p w14:paraId="46470804" w14:textId="77777777" w:rsidR="003F3CCC" w:rsidRPr="0001372C" w:rsidRDefault="003F3CCC" w:rsidP="00851928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</w:rPr>
              <w:t>Column</w:t>
            </w:r>
          </w:p>
        </w:tc>
        <w:tc>
          <w:tcPr>
            <w:tcW w:w="4979" w:type="dxa"/>
            <w:shd w:val="clear" w:color="auto" w:fill="5B9BD5" w:themeFill="accent1"/>
          </w:tcPr>
          <w:p w14:paraId="2E0B4F74" w14:textId="77777777" w:rsidR="003F3CCC" w:rsidRPr="0001372C" w:rsidRDefault="003F3CCC" w:rsidP="00851928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  <w:lang w:val="fr-FR"/>
              </w:rPr>
              <w:t>Description</w:t>
            </w:r>
          </w:p>
        </w:tc>
      </w:tr>
      <w:tr w:rsidR="003F3CCC" w:rsidRPr="003D50EC" w14:paraId="48F02EA1" w14:textId="77777777" w:rsidTr="00851928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63A53F09" w14:textId="313CCB5D" w:rsidR="003F3CCC" w:rsidRPr="00B708C5" w:rsidRDefault="003F3CCC" w:rsidP="00851928">
            <w:pPr>
              <w:pStyle w:val="ListBullet1"/>
              <w:numPr>
                <w:ilvl w:val="0"/>
                <w:numId w:val="0"/>
              </w:numPr>
            </w:pPr>
            <w:r>
              <w:t>Field</w:t>
            </w:r>
            <w:r w:rsidRPr="00B708C5">
              <w:t xml:space="preserve"> </w:t>
            </w:r>
          </w:p>
        </w:tc>
        <w:tc>
          <w:tcPr>
            <w:tcW w:w="4979" w:type="dxa"/>
            <w:shd w:val="clear" w:color="auto" w:fill="auto"/>
          </w:tcPr>
          <w:p w14:paraId="55701C07" w14:textId="6AFA4EB2" w:rsidR="003F3CCC" w:rsidRPr="00B708C5" w:rsidRDefault="003F3CCC" w:rsidP="00851928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Field for which new value is to be added.</w:t>
            </w:r>
          </w:p>
        </w:tc>
      </w:tr>
      <w:tr w:rsidR="003F3CCC" w:rsidRPr="003D50EC" w14:paraId="6B6243F4" w14:textId="77777777" w:rsidTr="00851928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4139BA85" w14:textId="5465BCA0" w:rsidR="003F3CCC" w:rsidRDefault="003F3CCC" w:rsidP="00851928">
            <w:pPr>
              <w:pStyle w:val="ListBullet1"/>
              <w:numPr>
                <w:ilvl w:val="0"/>
                <w:numId w:val="0"/>
              </w:numPr>
            </w:pPr>
            <w:r>
              <w:t>Description</w:t>
            </w:r>
          </w:p>
        </w:tc>
        <w:tc>
          <w:tcPr>
            <w:tcW w:w="4979" w:type="dxa"/>
            <w:shd w:val="clear" w:color="auto" w:fill="auto"/>
          </w:tcPr>
          <w:p w14:paraId="5EB54699" w14:textId="1209FE7C" w:rsidR="003F3CCC" w:rsidRDefault="003F3CCC" w:rsidP="00851928">
            <w:pPr>
              <w:pStyle w:val="BodyText2"/>
            </w:pPr>
            <w:r>
              <w:t xml:space="preserve">The description of the value </w:t>
            </w:r>
          </w:p>
        </w:tc>
      </w:tr>
      <w:tr w:rsidR="003F3CCC" w:rsidRPr="003D50EC" w14:paraId="40AD6E0C" w14:textId="77777777" w:rsidTr="00851928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33D5E8D1" w14:textId="26C319E5" w:rsidR="003F3CCC" w:rsidRPr="00B708C5" w:rsidRDefault="003F3CCC" w:rsidP="00851928">
            <w:pPr>
              <w:pStyle w:val="BodyText2"/>
            </w:pPr>
            <w:r>
              <w:t>Display Name</w:t>
            </w:r>
          </w:p>
        </w:tc>
        <w:tc>
          <w:tcPr>
            <w:tcW w:w="4979" w:type="dxa"/>
            <w:shd w:val="clear" w:color="auto" w:fill="auto"/>
          </w:tcPr>
          <w:p w14:paraId="30517976" w14:textId="652A1644" w:rsidR="003F3CCC" w:rsidRPr="00B708C5" w:rsidRDefault="003F3CCC" w:rsidP="00851928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The value to be shown.</w:t>
            </w:r>
          </w:p>
        </w:tc>
      </w:tr>
      <w:tr w:rsidR="003F3CCC" w:rsidRPr="003D50EC" w14:paraId="0AA79DC3" w14:textId="77777777" w:rsidTr="00851928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58639574" w14:textId="491484DB" w:rsidR="003F3CCC" w:rsidRDefault="003F3CCC" w:rsidP="00851928">
            <w:pPr>
              <w:pStyle w:val="BodyText2"/>
            </w:pPr>
            <w:r>
              <w:t>Field ID</w:t>
            </w:r>
          </w:p>
        </w:tc>
        <w:tc>
          <w:tcPr>
            <w:tcW w:w="4979" w:type="dxa"/>
            <w:shd w:val="clear" w:color="auto" w:fill="auto"/>
          </w:tcPr>
          <w:p w14:paraId="7F696DD6" w14:textId="461A8CEA" w:rsidR="003F3CCC" w:rsidRDefault="003F3CCC" w:rsidP="00851928">
            <w:pPr>
              <w:pStyle w:val="BodyText2"/>
            </w:pPr>
            <w:r>
              <w:t>To be used in special scenarios.</w:t>
            </w:r>
          </w:p>
        </w:tc>
      </w:tr>
    </w:tbl>
    <w:p w14:paraId="3AADE56E" w14:textId="77777777" w:rsidR="003F3CCC" w:rsidRPr="003F3CCC" w:rsidRDefault="003F3CCC" w:rsidP="003F3CCC">
      <w:pPr>
        <w:pStyle w:val="BodyText2"/>
      </w:pPr>
    </w:p>
    <w:p w14:paraId="719F4E99" w14:textId="099F3D2F" w:rsidR="008D1153" w:rsidRDefault="008D1153" w:rsidP="007F3B4C">
      <w:pPr>
        <w:pStyle w:val="BodyText2"/>
        <w:ind w:left="720"/>
      </w:pPr>
      <w:r>
        <w:t xml:space="preserve">Click </w:t>
      </w:r>
      <w:r w:rsidR="003F3CCC">
        <w:rPr>
          <w:b/>
          <w:bCs/>
        </w:rPr>
        <w:t>Submit</w:t>
      </w:r>
      <w:r>
        <w:t>.</w:t>
      </w:r>
    </w:p>
    <w:p w14:paraId="07972B36" w14:textId="7F754AB2" w:rsidR="008D1153" w:rsidRDefault="008D1153" w:rsidP="008D1153">
      <w:pPr>
        <w:pStyle w:val="BodyText2"/>
      </w:pPr>
      <w:r>
        <w:t xml:space="preserve">The </w:t>
      </w:r>
      <w:r w:rsidR="003F3CCC">
        <w:t>new parameter is saved</w:t>
      </w:r>
      <w:r>
        <w:t>.</w:t>
      </w:r>
    </w:p>
    <w:p w14:paraId="4D61722F" w14:textId="77777777" w:rsidR="008D1153" w:rsidRDefault="008D1153" w:rsidP="008D1153">
      <w:pPr>
        <w:pStyle w:val="BodyText2"/>
      </w:pPr>
    </w:p>
    <w:p w14:paraId="59CC06B6" w14:textId="50882F6B" w:rsidR="0030495B" w:rsidRDefault="00822683" w:rsidP="0030495B">
      <w:pPr>
        <w:pStyle w:val="Heading2"/>
      </w:pPr>
      <w:bookmarkStart w:id="209" w:name="_Toc74637570"/>
      <w:r>
        <w:t>Exchange Rate</w:t>
      </w:r>
      <w:r w:rsidR="0030495B">
        <w:t xml:space="preserve"> Management</w:t>
      </w:r>
      <w:bookmarkEnd w:id="209"/>
    </w:p>
    <w:p w14:paraId="5E6BEC51" w14:textId="453133CB" w:rsidR="0030495B" w:rsidRDefault="0030495B" w:rsidP="0030495B">
      <w:pPr>
        <w:pStyle w:val="BodyText2"/>
      </w:pPr>
      <w:r>
        <w:t xml:space="preserve">System Admins can configure the </w:t>
      </w:r>
      <w:r w:rsidR="00421F3A">
        <w:t>Exchange Rate</w:t>
      </w:r>
      <w:r>
        <w:t xml:space="preserve"> on monthly basis for all supported currency in the CEIR system. </w:t>
      </w:r>
    </w:p>
    <w:p w14:paraId="6D55BBA9" w14:textId="1221EC8D" w:rsidR="0030495B" w:rsidRDefault="0030495B" w:rsidP="0030495B">
      <w:pPr>
        <w:pStyle w:val="BodyText2"/>
        <w:rPr>
          <w:u w:val="single"/>
        </w:rPr>
      </w:pPr>
      <w:r w:rsidRPr="008C008C">
        <w:rPr>
          <w:u w:val="single"/>
        </w:rPr>
        <w:t xml:space="preserve">To </w:t>
      </w:r>
      <w:r>
        <w:rPr>
          <w:u w:val="single"/>
        </w:rPr>
        <w:t xml:space="preserve">configure </w:t>
      </w:r>
      <w:r w:rsidR="00D67929">
        <w:rPr>
          <w:u w:val="single"/>
        </w:rPr>
        <w:t>Exchange Rate</w:t>
      </w:r>
      <w:r>
        <w:rPr>
          <w:u w:val="single"/>
        </w:rPr>
        <w:t xml:space="preserve"> parameters:</w:t>
      </w:r>
    </w:p>
    <w:p w14:paraId="0D0D333D" w14:textId="28C51374" w:rsidR="0030495B" w:rsidRDefault="0030495B" w:rsidP="00670230">
      <w:pPr>
        <w:pStyle w:val="BodyText2"/>
        <w:numPr>
          <w:ilvl w:val="0"/>
          <w:numId w:val="42"/>
        </w:numPr>
      </w:pPr>
      <w:r>
        <w:t xml:space="preserve">Select </w:t>
      </w:r>
      <w:r w:rsidR="00822683">
        <w:rPr>
          <w:b/>
          <w:bCs/>
        </w:rPr>
        <w:t>Exchange Rate</w:t>
      </w:r>
      <w:r>
        <w:rPr>
          <w:b/>
          <w:bCs/>
        </w:rPr>
        <w:t xml:space="preserve"> M</w:t>
      </w:r>
      <w:r w:rsidRPr="00D74081">
        <w:rPr>
          <w:b/>
          <w:bCs/>
        </w:rPr>
        <w:t>anagement</w:t>
      </w:r>
      <w:r>
        <w:t xml:space="preserve"> in the left panel.</w:t>
      </w:r>
    </w:p>
    <w:p w14:paraId="4E7373EA" w14:textId="53994EB0" w:rsidR="0030495B" w:rsidRDefault="00AD08A3" w:rsidP="0030495B">
      <w:pPr>
        <w:pStyle w:val="BodyText2"/>
        <w:ind w:left="360" w:firstLine="426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8174A39" wp14:editId="4199132D">
                <wp:simplePos x="0" y="0"/>
                <wp:positionH relativeFrom="column">
                  <wp:posOffset>921169</wp:posOffset>
                </wp:positionH>
                <wp:positionV relativeFrom="paragraph">
                  <wp:posOffset>741099</wp:posOffset>
                </wp:positionV>
                <wp:extent cx="611100" cy="162560"/>
                <wp:effectExtent l="0" t="0" r="17780" b="2794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100" cy="16256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480247" id="Rectangle 46" o:spid="_x0000_s1026" style="position:absolute;margin-left:72.55pt;margin-top:58.35pt;width:48.1pt;height:12.8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" filled="f" strokecolor="#ffc000 [3207]" strokeweight="2pt"/>
            </w:pict>
          </mc:Fallback>
        </mc:AlternateContent>
      </w:r>
      <w:r>
        <w:rPr>
          <w:noProof/>
        </w:rPr>
        <w:drawing>
          <wp:inline distT="0" distB="0" distL="0" distR="0" wp14:anchorId="202297ED" wp14:editId="47975D5F">
            <wp:extent cx="3988662" cy="1420238"/>
            <wp:effectExtent l="0" t="0" r="0" b="889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94300" cy="142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2C029" w14:textId="0A35F8E0" w:rsidR="0030495B" w:rsidRDefault="0030495B" w:rsidP="008619DA">
      <w:pPr>
        <w:pStyle w:val="FigureCaption"/>
      </w:pPr>
      <w:r>
        <w:t xml:space="preserve">                                          </w:t>
      </w:r>
      <w:bookmarkStart w:id="210" w:name="_Toc74637619"/>
      <w:r>
        <w:t xml:space="preserve">Figure 29: </w:t>
      </w:r>
      <w:r w:rsidR="00D67929">
        <w:t>Exchange Rate</w:t>
      </w:r>
      <w:r>
        <w:t xml:space="preserve"> Management – View All</w:t>
      </w:r>
      <w:bookmarkEnd w:id="210"/>
    </w:p>
    <w:p w14:paraId="3C02AACE" w14:textId="77777777" w:rsidR="0030495B" w:rsidRDefault="0030495B" w:rsidP="0030495B">
      <w:pPr>
        <w:pStyle w:val="BodyText2"/>
        <w:ind w:left="426"/>
      </w:pPr>
      <w:r>
        <w:t>The following columns are seen in the Field Management Page once a form field is selected: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ook w:val="01E0" w:firstRow="1" w:lastRow="1" w:firstColumn="1" w:lastColumn="1" w:noHBand="0" w:noVBand="0"/>
      </w:tblPr>
      <w:tblGrid>
        <w:gridCol w:w="2547"/>
        <w:gridCol w:w="4979"/>
      </w:tblGrid>
      <w:tr w:rsidR="0030495B" w:rsidRPr="003D50EC" w14:paraId="3EE67F56" w14:textId="77777777" w:rsidTr="0030495B">
        <w:trPr>
          <w:trHeight w:val="293"/>
          <w:tblHeader/>
          <w:jc w:val="center"/>
        </w:trPr>
        <w:tc>
          <w:tcPr>
            <w:tcW w:w="2547" w:type="dxa"/>
            <w:shd w:val="clear" w:color="auto" w:fill="5B9BD5" w:themeFill="accent1"/>
          </w:tcPr>
          <w:p w14:paraId="4D5F665E" w14:textId="77777777" w:rsidR="0030495B" w:rsidRPr="0001372C" w:rsidRDefault="0030495B" w:rsidP="0030495B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</w:rPr>
              <w:t>Column</w:t>
            </w:r>
          </w:p>
        </w:tc>
        <w:tc>
          <w:tcPr>
            <w:tcW w:w="4979" w:type="dxa"/>
            <w:shd w:val="clear" w:color="auto" w:fill="5B9BD5" w:themeFill="accent1"/>
          </w:tcPr>
          <w:p w14:paraId="5FE71391" w14:textId="77777777" w:rsidR="0030495B" w:rsidRPr="0001372C" w:rsidRDefault="0030495B" w:rsidP="0030495B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  <w:lang w:val="fr-FR"/>
              </w:rPr>
              <w:t>Description</w:t>
            </w:r>
          </w:p>
        </w:tc>
      </w:tr>
      <w:tr w:rsidR="0030495B" w:rsidRPr="003D50EC" w14:paraId="472CBF85" w14:textId="77777777" w:rsidTr="0030495B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BAFE208" w14:textId="77777777" w:rsidR="0030495B" w:rsidRPr="00B708C5" w:rsidRDefault="0030495B" w:rsidP="0030495B">
            <w:pPr>
              <w:pStyle w:val="ListBullet1"/>
              <w:numPr>
                <w:ilvl w:val="0"/>
                <w:numId w:val="0"/>
              </w:numPr>
            </w:pPr>
            <w:r>
              <w:t>Created On</w:t>
            </w:r>
            <w:r w:rsidRPr="00B708C5">
              <w:t xml:space="preserve"> </w:t>
            </w:r>
          </w:p>
        </w:tc>
        <w:tc>
          <w:tcPr>
            <w:tcW w:w="4979" w:type="dxa"/>
            <w:shd w:val="clear" w:color="auto" w:fill="auto"/>
          </w:tcPr>
          <w:p w14:paraId="157F13F1" w14:textId="77777777" w:rsidR="0030495B" w:rsidRPr="00B708C5" w:rsidRDefault="0030495B" w:rsidP="0030495B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This is the date of installation of system.</w:t>
            </w:r>
          </w:p>
        </w:tc>
      </w:tr>
      <w:tr w:rsidR="0030495B" w:rsidRPr="003D50EC" w14:paraId="7566A003" w14:textId="77777777" w:rsidTr="0030495B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1ABC2949" w14:textId="77777777" w:rsidR="0030495B" w:rsidRDefault="0030495B" w:rsidP="0030495B">
            <w:pPr>
              <w:pStyle w:val="ListBullet1"/>
              <w:numPr>
                <w:ilvl w:val="0"/>
                <w:numId w:val="0"/>
              </w:numPr>
            </w:pPr>
            <w:r>
              <w:t>Modified On</w:t>
            </w:r>
          </w:p>
        </w:tc>
        <w:tc>
          <w:tcPr>
            <w:tcW w:w="4979" w:type="dxa"/>
            <w:shd w:val="clear" w:color="auto" w:fill="auto"/>
          </w:tcPr>
          <w:p w14:paraId="3F889270" w14:textId="77777777" w:rsidR="0030495B" w:rsidRDefault="0030495B" w:rsidP="0030495B">
            <w:pPr>
              <w:pStyle w:val="BodyText2"/>
            </w:pPr>
            <w:r>
              <w:t>Date when field is last modified.</w:t>
            </w:r>
          </w:p>
        </w:tc>
      </w:tr>
      <w:tr w:rsidR="0030495B" w:rsidRPr="003D50EC" w14:paraId="3877A052" w14:textId="77777777" w:rsidTr="0030495B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7D157E4F" w14:textId="3B2D50EB" w:rsidR="0030495B" w:rsidRPr="00B708C5" w:rsidRDefault="00246F59" w:rsidP="0030495B">
            <w:pPr>
              <w:pStyle w:val="BodyText2"/>
            </w:pPr>
            <w:r>
              <w:t>Month</w:t>
            </w:r>
          </w:p>
        </w:tc>
        <w:tc>
          <w:tcPr>
            <w:tcW w:w="4979" w:type="dxa"/>
            <w:shd w:val="clear" w:color="auto" w:fill="auto"/>
          </w:tcPr>
          <w:p w14:paraId="3C9B9A34" w14:textId="181C347F" w:rsidR="0030495B" w:rsidRPr="00B708C5" w:rsidRDefault="00246F59" w:rsidP="0030495B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The month for which the conversion rate are valid</w:t>
            </w:r>
            <w:r w:rsidR="0030495B">
              <w:t>.</w:t>
            </w:r>
          </w:p>
        </w:tc>
      </w:tr>
      <w:tr w:rsidR="0030495B" w:rsidRPr="003D50EC" w14:paraId="048E5F36" w14:textId="77777777" w:rsidTr="0030495B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604E450D" w14:textId="39DFD8D7" w:rsidR="0030495B" w:rsidRDefault="00246F59" w:rsidP="0030495B">
            <w:pPr>
              <w:pStyle w:val="BodyText2"/>
            </w:pPr>
            <w:r>
              <w:t>Currency</w:t>
            </w:r>
          </w:p>
        </w:tc>
        <w:tc>
          <w:tcPr>
            <w:tcW w:w="4979" w:type="dxa"/>
            <w:shd w:val="clear" w:color="auto" w:fill="auto"/>
          </w:tcPr>
          <w:p w14:paraId="35BBE6B4" w14:textId="3B2C36B8" w:rsidR="0030495B" w:rsidRDefault="00246F59" w:rsidP="0030495B">
            <w:pPr>
              <w:pStyle w:val="BodyText2"/>
            </w:pPr>
            <w:r>
              <w:t>Currency for which the conversion rate are provided.</w:t>
            </w:r>
          </w:p>
        </w:tc>
      </w:tr>
      <w:tr w:rsidR="0030495B" w:rsidRPr="003D50EC" w14:paraId="377FC447" w14:textId="77777777" w:rsidTr="0030495B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64E74998" w14:textId="0540A6BF" w:rsidR="0030495B" w:rsidRDefault="00246F59" w:rsidP="0030495B">
            <w:pPr>
              <w:pStyle w:val="BodyText2"/>
            </w:pPr>
            <w:r>
              <w:t xml:space="preserve"> Cambodian Riel</w:t>
            </w:r>
          </w:p>
        </w:tc>
        <w:tc>
          <w:tcPr>
            <w:tcW w:w="4979" w:type="dxa"/>
            <w:shd w:val="clear" w:color="auto" w:fill="auto"/>
          </w:tcPr>
          <w:p w14:paraId="17FF4827" w14:textId="71971273" w:rsidR="0030495B" w:rsidRDefault="00246F59" w:rsidP="0030495B">
            <w:pPr>
              <w:pStyle w:val="BodyText2"/>
            </w:pPr>
            <w:r>
              <w:t>The conversion rate in Cambodian Riel.</w:t>
            </w:r>
          </w:p>
        </w:tc>
      </w:tr>
      <w:tr w:rsidR="0030495B" w:rsidRPr="003D50EC" w14:paraId="593132D6" w14:textId="77777777" w:rsidTr="0030495B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3B99B5E7" w14:textId="502B8A44" w:rsidR="0030495B" w:rsidRDefault="00246F59" w:rsidP="0030495B">
            <w:pPr>
              <w:pStyle w:val="BodyText2"/>
            </w:pPr>
            <w:r>
              <w:t>Dollar</w:t>
            </w:r>
            <w:r w:rsidR="0030495B">
              <w:t xml:space="preserve"> </w:t>
            </w:r>
          </w:p>
        </w:tc>
        <w:tc>
          <w:tcPr>
            <w:tcW w:w="4979" w:type="dxa"/>
            <w:shd w:val="clear" w:color="auto" w:fill="auto"/>
          </w:tcPr>
          <w:p w14:paraId="12E43E28" w14:textId="16FCEC4E" w:rsidR="0030495B" w:rsidRDefault="00246F59" w:rsidP="00246F59">
            <w:pPr>
              <w:pStyle w:val="BodyText2"/>
            </w:pPr>
            <w:r>
              <w:t>The conversion rate in US Dollar.</w:t>
            </w:r>
          </w:p>
        </w:tc>
      </w:tr>
      <w:tr w:rsidR="0030495B" w:rsidRPr="003D50EC" w14:paraId="24DA3E50" w14:textId="77777777" w:rsidTr="0030495B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4F781F52" w14:textId="77777777" w:rsidR="0030495B" w:rsidRDefault="0030495B" w:rsidP="0030495B">
            <w:pPr>
              <w:pStyle w:val="BodyText2"/>
            </w:pPr>
            <w:r>
              <w:t>Action</w:t>
            </w:r>
          </w:p>
        </w:tc>
        <w:tc>
          <w:tcPr>
            <w:tcW w:w="4979" w:type="dxa"/>
            <w:shd w:val="clear" w:color="auto" w:fill="auto"/>
          </w:tcPr>
          <w:p w14:paraId="4E5675FD" w14:textId="140B6BA5" w:rsidR="0030495B" w:rsidRDefault="0030495B" w:rsidP="0030495B">
            <w:pPr>
              <w:pStyle w:val="BodyText2"/>
            </w:pPr>
            <w:r>
              <w:t xml:space="preserve">This displays different actions that can be performed on the </w:t>
            </w:r>
            <w:r w:rsidR="00246F59">
              <w:t>currency</w:t>
            </w:r>
            <w:r>
              <w:t xml:space="preserve"> parameter.</w:t>
            </w:r>
          </w:p>
          <w:p w14:paraId="26F1C9DF" w14:textId="77777777" w:rsidR="0030495B" w:rsidRDefault="0030495B" w:rsidP="00C328D5">
            <w:pPr>
              <w:pStyle w:val="BodyText2"/>
              <w:numPr>
                <w:ilvl w:val="0"/>
                <w:numId w:val="24"/>
              </w:numPr>
            </w:pPr>
            <w:r>
              <w:t xml:space="preserve">Edit </w:t>
            </w:r>
            <w:r>
              <w:rPr>
                <w:noProof/>
              </w:rPr>
              <w:drawing>
                <wp:inline distT="0" distB="0" distL="0" distR="0" wp14:anchorId="455A9C90" wp14:editId="403527A4">
                  <wp:extent cx="136800" cy="136800"/>
                  <wp:effectExtent l="0" t="0" r="0" b="0"/>
                  <wp:docPr id="60" name="Picture 60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" name="edit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: This is used to modify the field parameter details.</w:t>
            </w:r>
          </w:p>
        </w:tc>
      </w:tr>
    </w:tbl>
    <w:p w14:paraId="639555C8" w14:textId="77777777" w:rsidR="0030495B" w:rsidRDefault="0030495B" w:rsidP="0030495B">
      <w:pPr>
        <w:pStyle w:val="BodyText2"/>
      </w:pPr>
      <w:r>
        <w:tab/>
      </w:r>
    </w:p>
    <w:p w14:paraId="152D5EC7" w14:textId="48655B46" w:rsidR="00246F59" w:rsidRDefault="00246F59" w:rsidP="0030495B">
      <w:pPr>
        <w:pStyle w:val="BodyText2"/>
      </w:pPr>
      <w:r>
        <w:t xml:space="preserve">For example, if the currency is </w:t>
      </w:r>
      <w:r w:rsidR="007C6712">
        <w:t>Euro</w:t>
      </w:r>
      <w:r>
        <w:t xml:space="preserve">, then the conversion </w:t>
      </w:r>
      <w:r w:rsidR="007C6712">
        <w:t>rate is mentioned as follows</w:t>
      </w:r>
    </w:p>
    <w:p w14:paraId="63217674" w14:textId="451CE186" w:rsidR="007C6712" w:rsidRDefault="007C6712" w:rsidP="0030495B">
      <w:pPr>
        <w:pStyle w:val="BodyText2"/>
      </w:pPr>
      <w:r>
        <w:t>Value in Cambodian Riel is 4535.52 as 1 Euro is equal to 4535.52 Cambodian Riel</w:t>
      </w:r>
    </w:p>
    <w:p w14:paraId="57A6BD1C" w14:textId="0F48FCD9" w:rsidR="007C6712" w:rsidRDefault="007C6712" w:rsidP="007C6712">
      <w:pPr>
        <w:pStyle w:val="BodyText2"/>
      </w:pPr>
      <w:r>
        <w:t xml:space="preserve">Value in Dollar is 1.12 as 1 Euro is equal to </w:t>
      </w:r>
      <w:r w:rsidR="00AB3B1A">
        <w:t>1.12 US Dollar.</w:t>
      </w:r>
    </w:p>
    <w:p w14:paraId="38F25E6A" w14:textId="77777777" w:rsidR="007C6712" w:rsidRDefault="007C6712" w:rsidP="0030495B">
      <w:pPr>
        <w:pStyle w:val="BodyText2"/>
      </w:pPr>
    </w:p>
    <w:p w14:paraId="32E8BDA2" w14:textId="19F38DB0" w:rsidR="0030495B" w:rsidRDefault="0030495B" w:rsidP="0030495B">
      <w:pPr>
        <w:pStyle w:val="Heading2"/>
      </w:pPr>
      <w:bookmarkStart w:id="211" w:name="_Toc74637571"/>
      <w:r>
        <w:t xml:space="preserve">Edit </w:t>
      </w:r>
      <w:r w:rsidR="00CE2DD6">
        <w:t>Exchange Rate</w:t>
      </w:r>
      <w:r>
        <w:t xml:space="preserve"> Parameters</w:t>
      </w:r>
      <w:bookmarkEnd w:id="211"/>
    </w:p>
    <w:p w14:paraId="25BFC100" w14:textId="2F8F4E10" w:rsidR="0030495B" w:rsidRDefault="0030495B" w:rsidP="0030495B">
      <w:pPr>
        <w:pStyle w:val="BodyText2"/>
      </w:pPr>
      <w:r>
        <w:t xml:space="preserve">System Admins can modify the </w:t>
      </w:r>
      <w:r w:rsidR="00CE2DD6">
        <w:t xml:space="preserve">Exchange Rate </w:t>
      </w:r>
      <w:r>
        <w:t xml:space="preserve">related parameter. </w:t>
      </w:r>
    </w:p>
    <w:p w14:paraId="485BEBF9" w14:textId="77777777" w:rsidR="0030495B" w:rsidRPr="000A33ED" w:rsidRDefault="0030495B" w:rsidP="0030495B">
      <w:pPr>
        <w:pStyle w:val="BodyText2"/>
        <w:rPr>
          <w:u w:val="single"/>
        </w:rPr>
      </w:pPr>
      <w:r w:rsidRPr="000A33ED">
        <w:rPr>
          <w:u w:val="single"/>
        </w:rPr>
        <w:t xml:space="preserve">To edit </w:t>
      </w:r>
      <w:r>
        <w:rPr>
          <w:u w:val="single"/>
        </w:rPr>
        <w:t>parameter</w:t>
      </w:r>
      <w:r w:rsidRPr="000A33ED">
        <w:rPr>
          <w:u w:val="single"/>
        </w:rPr>
        <w:t>:</w:t>
      </w:r>
    </w:p>
    <w:p w14:paraId="09789A89" w14:textId="77777777" w:rsidR="0030495B" w:rsidRDefault="0030495B" w:rsidP="00670230">
      <w:pPr>
        <w:pStyle w:val="BodyText2"/>
        <w:numPr>
          <w:ilvl w:val="0"/>
          <w:numId w:val="39"/>
        </w:numPr>
      </w:pPr>
      <w:r>
        <w:t xml:space="preserve">Click </w:t>
      </w:r>
      <w:r w:rsidRPr="00251CED">
        <w:rPr>
          <w:b/>
          <w:bCs/>
        </w:rPr>
        <w:t>Edit</w:t>
      </w:r>
      <w:r>
        <w:rPr>
          <w:b/>
          <w:bCs/>
        </w:rPr>
        <w:t xml:space="preserve"> (</w:t>
      </w:r>
      <w:r>
        <w:rPr>
          <w:b/>
          <w:bCs/>
          <w:noProof/>
        </w:rPr>
        <w:drawing>
          <wp:inline distT="0" distB="0" distL="0" distR="0" wp14:anchorId="523E848F" wp14:editId="437054D0">
            <wp:extent cx="120948" cy="120948"/>
            <wp:effectExtent l="0" t="0" r="0" b="0"/>
            <wp:docPr id="61" name="Picture 6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edit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4279" cy="12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) </w:t>
      </w:r>
      <w:r w:rsidRPr="00166A7A">
        <w:t xml:space="preserve">against the </w:t>
      </w:r>
      <w:r>
        <w:t>field parameter</w:t>
      </w:r>
      <w:r w:rsidRPr="00166A7A">
        <w:t xml:space="preserve"> entry</w:t>
      </w:r>
      <w:r>
        <w:t xml:space="preserve"> to be modified</w:t>
      </w:r>
      <w:r w:rsidRPr="00166A7A">
        <w:t>.</w:t>
      </w:r>
      <w:r>
        <w:t xml:space="preserve"> </w:t>
      </w:r>
    </w:p>
    <w:p w14:paraId="72CD1C89" w14:textId="77777777" w:rsidR="0030495B" w:rsidRDefault="0030495B" w:rsidP="00670230">
      <w:pPr>
        <w:pStyle w:val="BodyText2"/>
        <w:numPr>
          <w:ilvl w:val="0"/>
          <w:numId w:val="39"/>
        </w:numPr>
      </w:pPr>
      <w:r>
        <w:t xml:space="preserve">The </w:t>
      </w:r>
      <w:r w:rsidRPr="00251CED">
        <w:rPr>
          <w:b/>
          <w:bCs/>
        </w:rPr>
        <w:t xml:space="preserve">Edit </w:t>
      </w:r>
      <w:r>
        <w:rPr>
          <w:b/>
          <w:bCs/>
        </w:rPr>
        <w:t>Field Management</w:t>
      </w:r>
      <w:r>
        <w:t xml:space="preserve"> page appears.</w:t>
      </w:r>
    </w:p>
    <w:p w14:paraId="41CC9866" w14:textId="45DEE0F8" w:rsidR="0030495B" w:rsidRDefault="00471B85" w:rsidP="0030495B">
      <w:pPr>
        <w:pStyle w:val="BodyText2"/>
        <w:ind w:left="862" w:hanging="142"/>
        <w:jc w:val="center"/>
      </w:pPr>
      <w:r>
        <w:rPr>
          <w:noProof/>
        </w:rPr>
        <w:drawing>
          <wp:inline distT="0" distB="0" distL="0" distR="0" wp14:anchorId="126955ED" wp14:editId="01082A9E">
            <wp:extent cx="4310086" cy="1212714"/>
            <wp:effectExtent l="0" t="0" r="0" b="698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15540" cy="121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58CB" w14:textId="6682D9AD" w:rsidR="0030495B" w:rsidRDefault="0030495B" w:rsidP="008619DA">
      <w:pPr>
        <w:pStyle w:val="FigureCaption"/>
      </w:pPr>
      <w:bookmarkStart w:id="212" w:name="_Toc74637620"/>
      <w:r>
        <w:t xml:space="preserve">Figure 34: </w:t>
      </w:r>
      <w:r w:rsidR="00AB3B1A">
        <w:t>Currency</w:t>
      </w:r>
      <w:r>
        <w:t xml:space="preserve"> Management - Edit</w:t>
      </w:r>
      <w:bookmarkEnd w:id="212"/>
    </w:p>
    <w:p w14:paraId="3EFE587C" w14:textId="77777777" w:rsidR="0030495B" w:rsidRDefault="0030495B" w:rsidP="0030495B">
      <w:pPr>
        <w:pStyle w:val="BodyText2"/>
        <w:ind w:left="567"/>
        <w:jc w:val="center"/>
      </w:pPr>
    </w:p>
    <w:p w14:paraId="3E9566BD" w14:textId="77777777" w:rsidR="0030495B" w:rsidRDefault="0030495B" w:rsidP="00670230">
      <w:pPr>
        <w:pStyle w:val="BodyText2"/>
        <w:numPr>
          <w:ilvl w:val="0"/>
          <w:numId w:val="39"/>
        </w:numPr>
      </w:pPr>
      <w:r>
        <w:t>Make the required changes.</w:t>
      </w:r>
    </w:p>
    <w:p w14:paraId="04932466" w14:textId="77777777" w:rsidR="0030495B" w:rsidRDefault="0030495B" w:rsidP="00670230">
      <w:pPr>
        <w:pStyle w:val="BodyText2"/>
        <w:numPr>
          <w:ilvl w:val="0"/>
          <w:numId w:val="39"/>
        </w:numPr>
      </w:pPr>
      <w:r>
        <w:t xml:space="preserve">Click </w:t>
      </w:r>
      <w:r w:rsidRPr="00054A1F">
        <w:rPr>
          <w:b/>
          <w:bCs/>
        </w:rPr>
        <w:t>UPDATE</w:t>
      </w:r>
      <w:r>
        <w:t>.</w:t>
      </w:r>
    </w:p>
    <w:p w14:paraId="1BE81853" w14:textId="77777777" w:rsidR="0030495B" w:rsidRDefault="0030495B" w:rsidP="0030495B">
      <w:pPr>
        <w:pStyle w:val="BodyText2"/>
      </w:pPr>
    </w:p>
    <w:p w14:paraId="31F9F5A1" w14:textId="17549060" w:rsidR="0030495B" w:rsidRDefault="0030495B" w:rsidP="0030495B">
      <w:pPr>
        <w:pStyle w:val="Heading2"/>
      </w:pPr>
      <w:bookmarkStart w:id="213" w:name="_Toc74637572"/>
      <w:r>
        <w:t xml:space="preserve">Filter </w:t>
      </w:r>
      <w:r w:rsidR="00AB3B1A">
        <w:t>Currency</w:t>
      </w:r>
      <w:r>
        <w:t xml:space="preserve"> Management</w:t>
      </w:r>
      <w:bookmarkEnd w:id="213"/>
    </w:p>
    <w:p w14:paraId="5D50F448" w14:textId="77777777" w:rsidR="0030495B" w:rsidRDefault="0030495B" w:rsidP="0030495B">
      <w:pPr>
        <w:pStyle w:val="BodyText2"/>
        <w:rPr>
          <w:u w:val="single"/>
        </w:rPr>
      </w:pPr>
      <w:r>
        <w:t xml:space="preserve">System Admins can view selective information by defining specific values in the listed fields. For example, System Admins can view the entire parameter list for a given field type </w:t>
      </w:r>
    </w:p>
    <w:p w14:paraId="05B86359" w14:textId="77777777" w:rsidR="0030495B" w:rsidRDefault="0030495B" w:rsidP="0030495B">
      <w:pPr>
        <w:pStyle w:val="BodyText2"/>
        <w:rPr>
          <w:u w:val="single"/>
        </w:rPr>
      </w:pPr>
      <w:r>
        <w:rPr>
          <w:u w:val="single"/>
        </w:rPr>
        <w:t>To view specific parameter</w:t>
      </w:r>
      <w:r w:rsidRPr="009251E2">
        <w:rPr>
          <w:u w:val="single"/>
        </w:rPr>
        <w:t>:</w:t>
      </w:r>
    </w:p>
    <w:p w14:paraId="0DC8041C" w14:textId="5C2BA9DD" w:rsidR="0030495B" w:rsidRDefault="000E2453" w:rsidP="0030495B">
      <w:pPr>
        <w:pStyle w:val="BodyText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AE2F1C4" wp14:editId="4053DBB6">
                <wp:simplePos x="0" y="0"/>
                <wp:positionH relativeFrom="column">
                  <wp:posOffset>3550596</wp:posOffset>
                </wp:positionH>
                <wp:positionV relativeFrom="paragraph">
                  <wp:posOffset>506014</wp:posOffset>
                </wp:positionV>
                <wp:extent cx="457200" cy="228600"/>
                <wp:effectExtent l="0" t="0" r="25400" b="2540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286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9194EB" id="Rectangle 49" o:spid="_x0000_s1026" style="position:absolute;margin-left:279.55pt;margin-top:39.85pt;width:36pt;height:18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" filled="f" strokecolor="#ffc000 [3207]" strokeweight="2pt"/>
            </w:pict>
          </mc:Fallback>
        </mc:AlternateContent>
      </w:r>
      <w:r w:rsidR="00735A9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322DA45" wp14:editId="2B30207E">
                <wp:simplePos x="0" y="0"/>
                <wp:positionH relativeFrom="column">
                  <wp:posOffset>71619</wp:posOffset>
                </wp:positionH>
                <wp:positionV relativeFrom="paragraph">
                  <wp:posOffset>243043</wp:posOffset>
                </wp:positionV>
                <wp:extent cx="5103779" cy="512323"/>
                <wp:effectExtent l="0" t="0" r="20955" b="2159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3779" cy="512323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27C298" id="Rectangle 48" o:spid="_x0000_s1026" style="position:absolute;margin-left:5.65pt;margin-top:19.15pt;width:401.85pt;height:40.3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" filled="f" strokecolor="#ffc000 [3207]" strokeweight="2pt"/>
            </w:pict>
          </mc:Fallback>
        </mc:AlternateContent>
      </w:r>
      <w:r>
        <w:rPr>
          <w:noProof/>
        </w:rPr>
        <w:drawing>
          <wp:inline distT="0" distB="0" distL="0" distR="0" wp14:anchorId="063562CB" wp14:editId="34512E4A">
            <wp:extent cx="5278755" cy="1942465"/>
            <wp:effectExtent l="0" t="0" r="0" b="63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512E" w14:textId="77777777" w:rsidR="0030495B" w:rsidRDefault="0030495B" w:rsidP="0030495B">
      <w:pPr>
        <w:pStyle w:val="BodyText2"/>
        <w:rPr>
          <w:u w:val="single"/>
        </w:rPr>
      </w:pPr>
    </w:p>
    <w:p w14:paraId="6A013597" w14:textId="77777777" w:rsidR="0030495B" w:rsidRPr="009251E2" w:rsidRDefault="0030495B" w:rsidP="008619DA">
      <w:pPr>
        <w:pStyle w:val="FigureCaption"/>
        <w:rPr>
          <w:u w:val="single"/>
        </w:rPr>
      </w:pPr>
      <w:bookmarkStart w:id="214" w:name="_Toc74637621"/>
      <w:r>
        <w:t>Figure 36: Field Management – Filter Option</w:t>
      </w:r>
      <w:bookmarkEnd w:id="214"/>
      <w:r>
        <w:t xml:space="preserve"> </w:t>
      </w:r>
    </w:p>
    <w:p w14:paraId="4B71C091" w14:textId="77777777" w:rsidR="0030495B" w:rsidRDefault="0030495B" w:rsidP="00670230">
      <w:pPr>
        <w:pStyle w:val="BodyText2"/>
        <w:numPr>
          <w:ilvl w:val="0"/>
          <w:numId w:val="41"/>
        </w:numPr>
      </w:pPr>
      <w:r>
        <w:t>Enter the required value in one or more of the listed fields:</w:t>
      </w:r>
    </w:p>
    <w:p w14:paraId="65F544ED" w14:textId="310374BF" w:rsidR="0030495B" w:rsidRDefault="00735A9F" w:rsidP="00C328D5">
      <w:pPr>
        <w:pStyle w:val="BodyText2"/>
        <w:numPr>
          <w:ilvl w:val="0"/>
          <w:numId w:val="22"/>
        </w:numPr>
      </w:pPr>
      <w:r>
        <w:rPr>
          <w:b/>
          <w:bCs/>
        </w:rPr>
        <w:t>Start Date</w:t>
      </w:r>
      <w:r w:rsidR="0030495B" w:rsidRPr="00054A1F">
        <w:t xml:space="preserve">: </w:t>
      </w:r>
      <w:r w:rsidR="0030495B">
        <w:t xml:space="preserve">Select </w:t>
      </w:r>
      <w:r>
        <w:t>Start Date</w:t>
      </w:r>
    </w:p>
    <w:p w14:paraId="41B310FB" w14:textId="30217DA0" w:rsidR="00735A9F" w:rsidRDefault="00735A9F" w:rsidP="00C328D5">
      <w:pPr>
        <w:pStyle w:val="BodyText2"/>
        <w:numPr>
          <w:ilvl w:val="0"/>
          <w:numId w:val="22"/>
        </w:numPr>
      </w:pPr>
      <w:r>
        <w:rPr>
          <w:b/>
          <w:bCs/>
        </w:rPr>
        <w:t>End Date</w:t>
      </w:r>
      <w:r w:rsidRPr="00735A9F">
        <w:t>:</w:t>
      </w:r>
      <w:r>
        <w:t xml:space="preserve"> Select End Date</w:t>
      </w:r>
    </w:p>
    <w:p w14:paraId="6CA28F36" w14:textId="126C77F0" w:rsidR="00735A9F" w:rsidRPr="001267E7" w:rsidRDefault="00735A9F" w:rsidP="00C328D5">
      <w:pPr>
        <w:pStyle w:val="BodyText2"/>
        <w:numPr>
          <w:ilvl w:val="0"/>
          <w:numId w:val="22"/>
        </w:numPr>
      </w:pPr>
      <w:r>
        <w:rPr>
          <w:b/>
          <w:bCs/>
        </w:rPr>
        <w:t>Currency</w:t>
      </w:r>
      <w:r w:rsidRPr="00735A9F">
        <w:t>:</w:t>
      </w:r>
      <w:r>
        <w:t xml:space="preserve"> Drop containing the currency list.</w:t>
      </w:r>
    </w:p>
    <w:p w14:paraId="0D623887" w14:textId="77777777" w:rsidR="0030495B" w:rsidRDefault="0030495B" w:rsidP="00670230">
      <w:pPr>
        <w:pStyle w:val="BodyText2"/>
        <w:numPr>
          <w:ilvl w:val="0"/>
          <w:numId w:val="41"/>
        </w:numPr>
      </w:pPr>
      <w:r>
        <w:t xml:space="preserve">Click </w:t>
      </w:r>
      <w:r w:rsidRPr="00054A1F">
        <w:rPr>
          <w:b/>
          <w:bCs/>
        </w:rPr>
        <w:t>FILTER</w:t>
      </w:r>
      <w:r>
        <w:t>.</w:t>
      </w:r>
    </w:p>
    <w:p w14:paraId="0C1F5343" w14:textId="77777777" w:rsidR="0030495B" w:rsidRDefault="0030495B" w:rsidP="0030495B">
      <w:pPr>
        <w:pStyle w:val="BodyText2"/>
      </w:pPr>
      <w:r>
        <w:t>The parameter that matches the specified values is shown in the dashboard.</w:t>
      </w:r>
    </w:p>
    <w:p w14:paraId="28C9D801" w14:textId="4E7A08CB" w:rsidR="0030495B" w:rsidRDefault="00735A9F" w:rsidP="0030495B">
      <w:pPr>
        <w:pStyle w:val="Heading2"/>
      </w:pPr>
      <w:bookmarkStart w:id="215" w:name="_Toc74637573"/>
      <w:r>
        <w:t>Add</w:t>
      </w:r>
      <w:r w:rsidR="0030495B">
        <w:t xml:space="preserve"> </w:t>
      </w:r>
      <w:r>
        <w:t>Currency</w:t>
      </w:r>
      <w:r w:rsidR="0030495B">
        <w:t xml:space="preserve"> Management</w:t>
      </w:r>
      <w:bookmarkEnd w:id="215"/>
    </w:p>
    <w:p w14:paraId="62706DB6" w14:textId="7021EF71" w:rsidR="0030495B" w:rsidRDefault="0030495B" w:rsidP="0030495B">
      <w:pPr>
        <w:pStyle w:val="BodyText2"/>
        <w:rPr>
          <w:u w:val="single"/>
        </w:rPr>
      </w:pPr>
      <w:r>
        <w:t xml:space="preserve">System Admins can add a new </w:t>
      </w:r>
      <w:r w:rsidR="00735A9F">
        <w:t>conversion</w:t>
      </w:r>
      <w:r w:rsidR="00C56DEC">
        <w:t xml:space="preserve"> rate for a month for all the supported currency</w:t>
      </w:r>
      <w:r>
        <w:t xml:space="preserve"> in the CEIR system. </w:t>
      </w:r>
    </w:p>
    <w:p w14:paraId="0E2DC6AC" w14:textId="7ED9DD2C" w:rsidR="0030495B" w:rsidRDefault="0030495B" w:rsidP="0030495B">
      <w:pPr>
        <w:pStyle w:val="BodyText2"/>
        <w:rPr>
          <w:u w:val="single"/>
        </w:rPr>
      </w:pPr>
      <w:r>
        <w:rPr>
          <w:u w:val="single"/>
        </w:rPr>
        <w:t xml:space="preserve">To add new </w:t>
      </w:r>
      <w:r w:rsidR="00C56DEC">
        <w:rPr>
          <w:u w:val="single"/>
        </w:rPr>
        <w:t xml:space="preserve">conversion rate </w:t>
      </w:r>
      <w:r>
        <w:rPr>
          <w:u w:val="single"/>
        </w:rPr>
        <w:t xml:space="preserve">to </w:t>
      </w:r>
      <w:r w:rsidR="00C56DEC">
        <w:rPr>
          <w:u w:val="single"/>
        </w:rPr>
        <w:t>given currency</w:t>
      </w:r>
      <w:r w:rsidRPr="009251E2">
        <w:rPr>
          <w:u w:val="single"/>
        </w:rPr>
        <w:t>:</w:t>
      </w:r>
    </w:p>
    <w:p w14:paraId="0D2B6903" w14:textId="5551933E" w:rsidR="0030495B" w:rsidRDefault="00B94381" w:rsidP="0030495B">
      <w:pPr>
        <w:pStyle w:val="BodyText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B5E3D18" wp14:editId="4B77FDD4">
                <wp:simplePos x="0" y="0"/>
                <wp:positionH relativeFrom="margin">
                  <wp:align>right</wp:align>
                </wp:positionH>
                <wp:positionV relativeFrom="paragraph">
                  <wp:posOffset>6174</wp:posOffset>
                </wp:positionV>
                <wp:extent cx="609600" cy="215265"/>
                <wp:effectExtent l="0" t="0" r="19050" b="13335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21526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F1CE7B" id="Rectangle 50" o:spid="_x0000_s1026" style="position:absolute;margin-left:-3.2pt;margin-top:.5pt;width:48pt;height:16.95pt;z-index:2517524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" filled="f" strokecolor="#ffc000 [3207]" strokeweight="2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B77F051" wp14:editId="358A9A93">
            <wp:extent cx="5278755" cy="1942465"/>
            <wp:effectExtent l="0" t="0" r="0" b="63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583A" w14:textId="77777777" w:rsidR="0030495B" w:rsidRDefault="0030495B" w:rsidP="0030495B">
      <w:pPr>
        <w:pStyle w:val="BodyText2"/>
        <w:rPr>
          <w:u w:val="single"/>
        </w:rPr>
      </w:pPr>
    </w:p>
    <w:p w14:paraId="1F0D957E" w14:textId="77777777" w:rsidR="0030495B" w:rsidRPr="009251E2" w:rsidRDefault="0030495B" w:rsidP="008619DA">
      <w:pPr>
        <w:pStyle w:val="FigureCaption"/>
        <w:rPr>
          <w:u w:val="single"/>
        </w:rPr>
      </w:pPr>
      <w:bookmarkStart w:id="216" w:name="_Toc74637622"/>
      <w:r>
        <w:t>Figure 36: Field Management – Filter Option</w:t>
      </w:r>
      <w:bookmarkEnd w:id="216"/>
      <w:r>
        <w:t xml:space="preserve"> </w:t>
      </w:r>
    </w:p>
    <w:p w14:paraId="3E23EFB3" w14:textId="0FB660BB" w:rsidR="0030495B" w:rsidRDefault="0030495B" w:rsidP="00670230">
      <w:pPr>
        <w:pStyle w:val="BodyText2"/>
        <w:numPr>
          <w:ilvl w:val="0"/>
          <w:numId w:val="41"/>
        </w:numPr>
      </w:pPr>
      <w:r>
        <w:t xml:space="preserve">Select the Add </w:t>
      </w:r>
      <w:r w:rsidR="00C56DEC">
        <w:t>Currency</w:t>
      </w:r>
      <w:r>
        <w:t xml:space="preserve"> option</w:t>
      </w:r>
    </w:p>
    <w:p w14:paraId="03AF8471" w14:textId="77777777" w:rsidR="0030495B" w:rsidRDefault="0030495B" w:rsidP="00670230">
      <w:pPr>
        <w:pStyle w:val="BodyText2"/>
        <w:numPr>
          <w:ilvl w:val="0"/>
          <w:numId w:val="41"/>
        </w:numPr>
      </w:pPr>
      <w:r>
        <w:t>Enter the required value</w:t>
      </w:r>
    </w:p>
    <w:p w14:paraId="7F78916E" w14:textId="46E48B12" w:rsidR="0030495B" w:rsidRDefault="00FF4FE0" w:rsidP="00FF4FE0">
      <w:pPr>
        <w:pStyle w:val="BodyText2"/>
        <w:jc w:val="center"/>
      </w:pPr>
      <w:r>
        <w:rPr>
          <w:noProof/>
        </w:rPr>
        <w:drawing>
          <wp:inline distT="0" distB="0" distL="0" distR="0" wp14:anchorId="48B80097" wp14:editId="1F657457">
            <wp:extent cx="2425430" cy="704025"/>
            <wp:effectExtent l="0" t="0" r="0" b="127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48382" cy="71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1382" w14:textId="77777777" w:rsidR="0030495B" w:rsidRDefault="0030495B" w:rsidP="0030495B">
      <w:pPr>
        <w:pStyle w:val="BodyText2"/>
        <w:rPr>
          <w:u w:val="single"/>
        </w:rPr>
      </w:pPr>
    </w:p>
    <w:p w14:paraId="19A94775" w14:textId="021DC1EE" w:rsidR="0030495B" w:rsidRDefault="0030495B" w:rsidP="008619DA">
      <w:pPr>
        <w:pStyle w:val="FigureCaption"/>
      </w:pPr>
      <w:bookmarkStart w:id="217" w:name="_Toc74637623"/>
      <w:r>
        <w:t xml:space="preserve">Figure 36: </w:t>
      </w:r>
      <w:r w:rsidR="00C56DEC">
        <w:t xml:space="preserve">Currency </w:t>
      </w:r>
      <w:r>
        <w:t>Management – Add Option</w:t>
      </w:r>
      <w:bookmarkEnd w:id="217"/>
      <w:r>
        <w:t xml:space="preserve"> </w:t>
      </w:r>
    </w:p>
    <w:p w14:paraId="0E271632" w14:textId="52AF883E" w:rsidR="0030495B" w:rsidRDefault="0030495B" w:rsidP="0030495B">
      <w:pPr>
        <w:pStyle w:val="BodyText2"/>
        <w:ind w:left="426"/>
      </w:pPr>
      <w:r>
        <w:t xml:space="preserve">The following columns are seen in the </w:t>
      </w:r>
      <w:r w:rsidR="00C56DEC">
        <w:t xml:space="preserve">Add Currency </w:t>
      </w:r>
      <w:r>
        <w:t xml:space="preserve">Page once a form </w:t>
      </w:r>
      <w:r w:rsidR="00C56DEC">
        <w:t>is</w:t>
      </w:r>
      <w:r>
        <w:t xml:space="preserve"> selected: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ook w:val="01E0" w:firstRow="1" w:lastRow="1" w:firstColumn="1" w:lastColumn="1" w:noHBand="0" w:noVBand="0"/>
      </w:tblPr>
      <w:tblGrid>
        <w:gridCol w:w="2547"/>
        <w:gridCol w:w="4979"/>
      </w:tblGrid>
      <w:tr w:rsidR="0030495B" w:rsidRPr="003D50EC" w14:paraId="3CC90FAA" w14:textId="77777777" w:rsidTr="0030495B">
        <w:trPr>
          <w:trHeight w:val="293"/>
          <w:tblHeader/>
          <w:jc w:val="center"/>
        </w:trPr>
        <w:tc>
          <w:tcPr>
            <w:tcW w:w="2547" w:type="dxa"/>
            <w:shd w:val="clear" w:color="auto" w:fill="5B9BD5" w:themeFill="accent1"/>
          </w:tcPr>
          <w:p w14:paraId="0C8B229B" w14:textId="77777777" w:rsidR="0030495B" w:rsidRPr="0001372C" w:rsidRDefault="0030495B" w:rsidP="0030495B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</w:rPr>
              <w:t>Column</w:t>
            </w:r>
          </w:p>
        </w:tc>
        <w:tc>
          <w:tcPr>
            <w:tcW w:w="4979" w:type="dxa"/>
            <w:shd w:val="clear" w:color="auto" w:fill="5B9BD5" w:themeFill="accent1"/>
          </w:tcPr>
          <w:p w14:paraId="50BB4EC1" w14:textId="77777777" w:rsidR="0030495B" w:rsidRPr="0001372C" w:rsidRDefault="0030495B" w:rsidP="0030495B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  <w:lang w:val="fr-FR"/>
              </w:rPr>
              <w:t>Description</w:t>
            </w:r>
          </w:p>
        </w:tc>
      </w:tr>
      <w:tr w:rsidR="00364AF0" w:rsidRPr="003D50EC" w14:paraId="012A061E" w14:textId="77777777" w:rsidTr="0030495B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086AC687" w14:textId="37E56FE1" w:rsidR="00364AF0" w:rsidRPr="00B708C5" w:rsidRDefault="00364AF0" w:rsidP="0030495B">
            <w:pPr>
              <w:pStyle w:val="ListBullet1"/>
              <w:numPr>
                <w:ilvl w:val="0"/>
                <w:numId w:val="0"/>
              </w:numPr>
            </w:pPr>
            <w:r>
              <w:t>Month</w:t>
            </w:r>
          </w:p>
        </w:tc>
        <w:tc>
          <w:tcPr>
            <w:tcW w:w="4979" w:type="dxa"/>
            <w:shd w:val="clear" w:color="auto" w:fill="auto"/>
          </w:tcPr>
          <w:p w14:paraId="034ECD63" w14:textId="5756C082" w:rsidR="00364AF0" w:rsidRPr="00B708C5" w:rsidRDefault="00364AF0" w:rsidP="0030495B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The month for which the conversion rate are valid.</w:t>
            </w:r>
          </w:p>
        </w:tc>
      </w:tr>
      <w:tr w:rsidR="00364AF0" w:rsidRPr="003D50EC" w14:paraId="22182892" w14:textId="77777777" w:rsidTr="0030495B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44395463" w14:textId="79FE86B4" w:rsidR="00364AF0" w:rsidRDefault="00364AF0" w:rsidP="0030495B">
            <w:pPr>
              <w:pStyle w:val="ListBullet1"/>
              <w:numPr>
                <w:ilvl w:val="0"/>
                <w:numId w:val="0"/>
              </w:numPr>
            </w:pPr>
            <w:r>
              <w:t>Currency</w:t>
            </w:r>
          </w:p>
        </w:tc>
        <w:tc>
          <w:tcPr>
            <w:tcW w:w="4979" w:type="dxa"/>
            <w:shd w:val="clear" w:color="auto" w:fill="auto"/>
          </w:tcPr>
          <w:p w14:paraId="6667403C" w14:textId="21C4994A" w:rsidR="00364AF0" w:rsidRDefault="00364AF0" w:rsidP="0030495B">
            <w:pPr>
              <w:pStyle w:val="BodyText2"/>
            </w:pPr>
            <w:r>
              <w:t>Currency for which the conversion rate are provided.</w:t>
            </w:r>
          </w:p>
        </w:tc>
      </w:tr>
      <w:tr w:rsidR="00364AF0" w:rsidRPr="003D50EC" w14:paraId="5BD4D79C" w14:textId="77777777" w:rsidTr="0030495B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13D93CA9" w14:textId="135E843A" w:rsidR="00364AF0" w:rsidRPr="00B708C5" w:rsidRDefault="00364AF0" w:rsidP="0030495B">
            <w:pPr>
              <w:pStyle w:val="BodyText2"/>
            </w:pPr>
            <w:r>
              <w:t>Cambodian Riel</w:t>
            </w:r>
          </w:p>
        </w:tc>
        <w:tc>
          <w:tcPr>
            <w:tcW w:w="4979" w:type="dxa"/>
            <w:shd w:val="clear" w:color="auto" w:fill="auto"/>
          </w:tcPr>
          <w:p w14:paraId="0FF8EE26" w14:textId="4C2B65A7" w:rsidR="00364AF0" w:rsidRPr="00B708C5" w:rsidRDefault="00364AF0" w:rsidP="0030495B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The conversion rate in Cambodian Riel.</w:t>
            </w:r>
          </w:p>
        </w:tc>
      </w:tr>
      <w:tr w:rsidR="00364AF0" w:rsidRPr="003D50EC" w14:paraId="67626A12" w14:textId="77777777" w:rsidTr="0030495B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0F60512B" w14:textId="199F0B0F" w:rsidR="00364AF0" w:rsidRDefault="00364AF0" w:rsidP="0030495B">
            <w:pPr>
              <w:pStyle w:val="BodyText2"/>
            </w:pPr>
            <w:r>
              <w:t>Dollar</w:t>
            </w:r>
          </w:p>
        </w:tc>
        <w:tc>
          <w:tcPr>
            <w:tcW w:w="4979" w:type="dxa"/>
            <w:shd w:val="clear" w:color="auto" w:fill="auto"/>
          </w:tcPr>
          <w:p w14:paraId="7D169BC2" w14:textId="47F72EB8" w:rsidR="00364AF0" w:rsidRDefault="00364AF0" w:rsidP="0030495B">
            <w:pPr>
              <w:pStyle w:val="BodyText2"/>
            </w:pPr>
            <w:r>
              <w:t>The conversion rate in US Dollar.</w:t>
            </w:r>
          </w:p>
        </w:tc>
      </w:tr>
    </w:tbl>
    <w:p w14:paraId="458C1379" w14:textId="77777777" w:rsidR="0030495B" w:rsidRDefault="0030495B" w:rsidP="0030495B">
      <w:pPr>
        <w:pStyle w:val="BodyText2"/>
      </w:pPr>
    </w:p>
    <w:p w14:paraId="29D3E81E" w14:textId="77777777" w:rsidR="0030495B" w:rsidRPr="003F3CCC" w:rsidRDefault="0030495B" w:rsidP="0030495B">
      <w:pPr>
        <w:pStyle w:val="BodyText2"/>
      </w:pPr>
    </w:p>
    <w:p w14:paraId="417C9499" w14:textId="77777777" w:rsidR="0030495B" w:rsidRDefault="0030495B" w:rsidP="00670230">
      <w:pPr>
        <w:pStyle w:val="BodyText2"/>
        <w:numPr>
          <w:ilvl w:val="0"/>
          <w:numId w:val="34"/>
        </w:numPr>
      </w:pPr>
      <w:r>
        <w:t xml:space="preserve">Click </w:t>
      </w:r>
      <w:r>
        <w:rPr>
          <w:b/>
          <w:bCs/>
        </w:rPr>
        <w:t>Submit</w:t>
      </w:r>
      <w:r>
        <w:t>.</w:t>
      </w:r>
    </w:p>
    <w:p w14:paraId="635D9948" w14:textId="0D7DBE97" w:rsidR="0030495B" w:rsidRDefault="00364AF0" w:rsidP="0030495B">
      <w:pPr>
        <w:pStyle w:val="BodyText2"/>
      </w:pPr>
      <w:r>
        <w:t>The conversion rate for currency</w:t>
      </w:r>
      <w:r w:rsidR="0030495B">
        <w:t xml:space="preserve"> is saved.</w:t>
      </w:r>
    </w:p>
    <w:p w14:paraId="18CE47FC" w14:textId="77777777" w:rsidR="0030495B" w:rsidRDefault="0030495B" w:rsidP="0030495B">
      <w:pPr>
        <w:pStyle w:val="BodyText2"/>
      </w:pPr>
    </w:p>
    <w:p w14:paraId="7F1DEA6C" w14:textId="25183988" w:rsidR="00F47C9C" w:rsidRDefault="00F47C9C" w:rsidP="00F47C9C">
      <w:pPr>
        <w:pStyle w:val="Heading2"/>
      </w:pPr>
      <w:bookmarkStart w:id="218" w:name="_Toc74637574"/>
      <w:r>
        <w:t>Audit Management</w:t>
      </w:r>
      <w:bookmarkEnd w:id="218"/>
    </w:p>
    <w:p w14:paraId="39B729A5" w14:textId="6A4FDD3C" w:rsidR="00F47C9C" w:rsidRDefault="00F47C9C" w:rsidP="00F47C9C">
      <w:pPr>
        <w:pStyle w:val="BodyText2"/>
      </w:pPr>
      <w:r>
        <w:t>System Admins can view all the user related activity via this feature</w:t>
      </w:r>
    </w:p>
    <w:p w14:paraId="39EBF88B" w14:textId="77777777" w:rsidR="00A95406" w:rsidRDefault="00A95406" w:rsidP="00F47C9C">
      <w:pPr>
        <w:pStyle w:val="BodyText2"/>
      </w:pPr>
    </w:p>
    <w:p w14:paraId="42C574E2" w14:textId="0BC0CAC4" w:rsidR="00F47C9C" w:rsidRDefault="00F47C9C" w:rsidP="00F47C9C">
      <w:pPr>
        <w:pStyle w:val="BodyText2"/>
        <w:rPr>
          <w:u w:val="single"/>
        </w:rPr>
      </w:pPr>
      <w:r w:rsidRPr="008C008C">
        <w:rPr>
          <w:u w:val="single"/>
        </w:rPr>
        <w:t xml:space="preserve">To </w:t>
      </w:r>
      <w:r>
        <w:rPr>
          <w:u w:val="single"/>
        </w:rPr>
        <w:t>view user activity:</w:t>
      </w:r>
    </w:p>
    <w:p w14:paraId="2C21E90E" w14:textId="7DE3E5A5" w:rsidR="00F47C9C" w:rsidRDefault="00F47C9C" w:rsidP="00670230">
      <w:pPr>
        <w:pStyle w:val="BodyText2"/>
        <w:numPr>
          <w:ilvl w:val="0"/>
          <w:numId w:val="42"/>
        </w:numPr>
      </w:pPr>
      <w:r>
        <w:t xml:space="preserve">Select </w:t>
      </w:r>
      <w:r>
        <w:rPr>
          <w:b/>
          <w:bCs/>
        </w:rPr>
        <w:t>Audit M</w:t>
      </w:r>
      <w:r w:rsidRPr="00D74081">
        <w:rPr>
          <w:b/>
          <w:bCs/>
        </w:rPr>
        <w:t>anagement</w:t>
      </w:r>
      <w:r>
        <w:t xml:space="preserve"> in the left panel.</w:t>
      </w:r>
    </w:p>
    <w:p w14:paraId="2BF68798" w14:textId="26367F4C" w:rsidR="00F47C9C" w:rsidRDefault="00C632CD" w:rsidP="00F47C9C">
      <w:pPr>
        <w:pStyle w:val="BodyText2"/>
        <w:ind w:left="360" w:firstLine="426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C53A0DC" wp14:editId="5B3136F9">
                <wp:simplePos x="0" y="0"/>
                <wp:positionH relativeFrom="column">
                  <wp:posOffset>565907</wp:posOffset>
                </wp:positionH>
                <wp:positionV relativeFrom="paragraph">
                  <wp:posOffset>541168</wp:posOffset>
                </wp:positionV>
                <wp:extent cx="701675" cy="148590"/>
                <wp:effectExtent l="0" t="0" r="34925" b="29210"/>
                <wp:wrapNone/>
                <wp:docPr id="265" name="Rectangle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675" cy="14859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6FBAD0" id="Rectangle 265" o:spid="_x0000_s1026" style="position:absolute;margin-left:44.55pt;margin-top:42.6pt;width:55.25pt;height:11.7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" filled="f" strokecolor="#ffc000 [3207]" strokeweight="2pt"/>
            </w:pict>
          </mc:Fallback>
        </mc:AlternateContent>
      </w:r>
      <w:r>
        <w:rPr>
          <w:noProof/>
        </w:rPr>
        <w:drawing>
          <wp:inline distT="0" distB="0" distL="0" distR="0" wp14:anchorId="7C948579" wp14:editId="4421C277">
            <wp:extent cx="4507149" cy="1796245"/>
            <wp:effectExtent l="0" t="0" r="825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11915" cy="179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C8CF7" w14:textId="06503AC3" w:rsidR="00F47C9C" w:rsidRDefault="00F47C9C" w:rsidP="008619DA">
      <w:pPr>
        <w:pStyle w:val="FigureCaption"/>
      </w:pPr>
      <w:r>
        <w:t xml:space="preserve">                                          </w:t>
      </w:r>
      <w:bookmarkStart w:id="219" w:name="_Toc74637624"/>
      <w:r>
        <w:t xml:space="preserve">Figure 29: </w:t>
      </w:r>
      <w:r w:rsidR="00A95406">
        <w:t>Audit</w:t>
      </w:r>
      <w:r>
        <w:t xml:space="preserve"> Management – View All</w:t>
      </w:r>
      <w:bookmarkEnd w:id="219"/>
    </w:p>
    <w:p w14:paraId="7B78A2CA" w14:textId="26E669B7" w:rsidR="00F47C9C" w:rsidRDefault="00F47C9C" w:rsidP="00F47C9C">
      <w:pPr>
        <w:pStyle w:val="BodyText2"/>
        <w:ind w:left="426"/>
      </w:pPr>
      <w:r>
        <w:t xml:space="preserve">The following columns are seen in the </w:t>
      </w:r>
      <w:r w:rsidR="00A95406">
        <w:t>Audit</w:t>
      </w:r>
      <w:r>
        <w:t xml:space="preserve"> Management Page once a form field is selected: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ook w:val="01E0" w:firstRow="1" w:lastRow="1" w:firstColumn="1" w:lastColumn="1" w:noHBand="0" w:noVBand="0"/>
      </w:tblPr>
      <w:tblGrid>
        <w:gridCol w:w="2547"/>
        <w:gridCol w:w="4979"/>
      </w:tblGrid>
      <w:tr w:rsidR="00F47C9C" w:rsidRPr="003D50EC" w14:paraId="713F6D8D" w14:textId="77777777" w:rsidTr="00F47C9C">
        <w:trPr>
          <w:trHeight w:val="293"/>
          <w:tblHeader/>
          <w:jc w:val="center"/>
        </w:trPr>
        <w:tc>
          <w:tcPr>
            <w:tcW w:w="2547" w:type="dxa"/>
            <w:shd w:val="clear" w:color="auto" w:fill="5B9BD5" w:themeFill="accent1"/>
          </w:tcPr>
          <w:p w14:paraId="5E0A0F06" w14:textId="77777777" w:rsidR="00F47C9C" w:rsidRPr="0001372C" w:rsidRDefault="00F47C9C" w:rsidP="00F47C9C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</w:rPr>
              <w:t>Column</w:t>
            </w:r>
          </w:p>
        </w:tc>
        <w:tc>
          <w:tcPr>
            <w:tcW w:w="4979" w:type="dxa"/>
            <w:shd w:val="clear" w:color="auto" w:fill="5B9BD5" w:themeFill="accent1"/>
          </w:tcPr>
          <w:p w14:paraId="42EF4BE5" w14:textId="77777777" w:rsidR="00F47C9C" w:rsidRPr="0001372C" w:rsidRDefault="00F47C9C" w:rsidP="00F47C9C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  <w:lang w:val="fr-FR"/>
              </w:rPr>
              <w:t>Description</w:t>
            </w:r>
          </w:p>
        </w:tc>
      </w:tr>
      <w:tr w:rsidR="00F47C9C" w:rsidRPr="003D50EC" w14:paraId="76DE2727" w14:textId="77777777" w:rsidTr="00F47C9C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95AA080" w14:textId="77777777" w:rsidR="00F47C9C" w:rsidRPr="00B708C5" w:rsidRDefault="00F47C9C" w:rsidP="00F47C9C">
            <w:pPr>
              <w:pStyle w:val="ListBullet1"/>
              <w:numPr>
                <w:ilvl w:val="0"/>
                <w:numId w:val="0"/>
              </w:numPr>
            </w:pPr>
            <w:r>
              <w:t>Created On</w:t>
            </w:r>
            <w:r w:rsidRPr="00B708C5">
              <w:t xml:space="preserve"> </w:t>
            </w:r>
          </w:p>
        </w:tc>
        <w:tc>
          <w:tcPr>
            <w:tcW w:w="4979" w:type="dxa"/>
            <w:shd w:val="clear" w:color="auto" w:fill="auto"/>
          </w:tcPr>
          <w:p w14:paraId="14CC2618" w14:textId="48A64690" w:rsidR="00F47C9C" w:rsidRPr="00B708C5" w:rsidRDefault="00A95406" w:rsidP="00F47C9C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The date when the activity is performed</w:t>
            </w:r>
            <w:r w:rsidR="00F47C9C">
              <w:t>.</w:t>
            </w:r>
          </w:p>
        </w:tc>
      </w:tr>
      <w:tr w:rsidR="00F47C9C" w:rsidRPr="003D50EC" w14:paraId="56C5E186" w14:textId="77777777" w:rsidTr="00F47C9C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43910B76" w14:textId="159D2677" w:rsidR="00F47C9C" w:rsidRDefault="00A95406" w:rsidP="00F47C9C">
            <w:pPr>
              <w:pStyle w:val="ListBullet1"/>
              <w:numPr>
                <w:ilvl w:val="0"/>
                <w:numId w:val="0"/>
              </w:numPr>
            </w:pPr>
            <w:r>
              <w:t>Transaction ID</w:t>
            </w:r>
          </w:p>
        </w:tc>
        <w:tc>
          <w:tcPr>
            <w:tcW w:w="4979" w:type="dxa"/>
            <w:shd w:val="clear" w:color="auto" w:fill="auto"/>
          </w:tcPr>
          <w:p w14:paraId="2E71974B" w14:textId="6FB0D441" w:rsidR="00F47C9C" w:rsidRDefault="00A95406" w:rsidP="00F47C9C">
            <w:pPr>
              <w:pStyle w:val="BodyText2"/>
            </w:pPr>
            <w:r>
              <w:t>Transaction ID if any related to that activity. It can also include user name in case of user management related activity</w:t>
            </w:r>
          </w:p>
        </w:tc>
      </w:tr>
      <w:tr w:rsidR="00F47C9C" w:rsidRPr="003D50EC" w14:paraId="646CE938" w14:textId="77777777" w:rsidTr="00F47C9C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0069C440" w14:textId="3CDD006A" w:rsidR="00F47C9C" w:rsidRPr="00B708C5" w:rsidRDefault="00A95406" w:rsidP="00F47C9C">
            <w:pPr>
              <w:pStyle w:val="BodyText2"/>
            </w:pPr>
            <w:r>
              <w:t>User Name</w:t>
            </w:r>
          </w:p>
        </w:tc>
        <w:tc>
          <w:tcPr>
            <w:tcW w:w="4979" w:type="dxa"/>
            <w:shd w:val="clear" w:color="auto" w:fill="auto"/>
          </w:tcPr>
          <w:p w14:paraId="749A744F" w14:textId="781D0A28" w:rsidR="00F47C9C" w:rsidRPr="00B708C5" w:rsidRDefault="00A95406" w:rsidP="00A95406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User name of the Stakeholder</w:t>
            </w:r>
            <w:r w:rsidR="00F47C9C">
              <w:t>.</w:t>
            </w:r>
          </w:p>
        </w:tc>
      </w:tr>
      <w:tr w:rsidR="00F47C9C" w:rsidRPr="003D50EC" w14:paraId="29737F29" w14:textId="77777777" w:rsidTr="00F47C9C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413BEE92" w14:textId="74F86063" w:rsidR="00F47C9C" w:rsidRDefault="00A95406" w:rsidP="00F47C9C">
            <w:pPr>
              <w:pStyle w:val="BodyText2"/>
            </w:pPr>
            <w:r>
              <w:t>User Type</w:t>
            </w:r>
          </w:p>
        </w:tc>
        <w:tc>
          <w:tcPr>
            <w:tcW w:w="4979" w:type="dxa"/>
            <w:shd w:val="clear" w:color="auto" w:fill="auto"/>
          </w:tcPr>
          <w:p w14:paraId="333C4017" w14:textId="6ACC0D78" w:rsidR="00F47C9C" w:rsidRDefault="00A95406" w:rsidP="00F47C9C">
            <w:pPr>
              <w:pStyle w:val="BodyText2"/>
            </w:pPr>
            <w:r>
              <w:t>User Type like importer</w:t>
            </w:r>
          </w:p>
        </w:tc>
      </w:tr>
      <w:tr w:rsidR="00F47C9C" w:rsidRPr="003D50EC" w14:paraId="124D854C" w14:textId="77777777" w:rsidTr="00F47C9C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4EE20257" w14:textId="3DB7F34F" w:rsidR="00F47C9C" w:rsidRDefault="00A95406" w:rsidP="00F47C9C">
            <w:pPr>
              <w:pStyle w:val="BodyText2"/>
            </w:pPr>
            <w:r>
              <w:t>Feature</w:t>
            </w:r>
          </w:p>
        </w:tc>
        <w:tc>
          <w:tcPr>
            <w:tcW w:w="4979" w:type="dxa"/>
            <w:shd w:val="clear" w:color="auto" w:fill="auto"/>
          </w:tcPr>
          <w:p w14:paraId="4F809128" w14:textId="4C63A993" w:rsidR="00F47C9C" w:rsidRDefault="00A95406" w:rsidP="00A95406">
            <w:pPr>
              <w:pStyle w:val="BodyText2"/>
            </w:pPr>
            <w:r>
              <w:t>Name of the feature on which the activity is performed</w:t>
            </w:r>
            <w:r w:rsidR="00F47C9C">
              <w:t>.</w:t>
            </w:r>
          </w:p>
        </w:tc>
      </w:tr>
      <w:tr w:rsidR="00F47C9C" w:rsidRPr="003D50EC" w14:paraId="1FE3BE41" w14:textId="77777777" w:rsidTr="00F47C9C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42FF7F50" w14:textId="489710EC" w:rsidR="00F47C9C" w:rsidRDefault="00A95406" w:rsidP="00F47C9C">
            <w:pPr>
              <w:pStyle w:val="BodyText2"/>
            </w:pPr>
            <w:r>
              <w:t>Sub Feature</w:t>
            </w:r>
            <w:r w:rsidR="00F47C9C">
              <w:t xml:space="preserve"> </w:t>
            </w:r>
          </w:p>
        </w:tc>
        <w:tc>
          <w:tcPr>
            <w:tcW w:w="4979" w:type="dxa"/>
            <w:shd w:val="clear" w:color="auto" w:fill="auto"/>
          </w:tcPr>
          <w:p w14:paraId="5EC3FD92" w14:textId="77777777" w:rsidR="00F47C9C" w:rsidRDefault="00F47C9C" w:rsidP="00F47C9C">
            <w:pPr>
              <w:pStyle w:val="BodyText2"/>
            </w:pPr>
            <w:r>
              <w:t>The conversion rate in US Dollar.</w:t>
            </w:r>
          </w:p>
        </w:tc>
      </w:tr>
      <w:tr w:rsidR="00F47C9C" w:rsidRPr="003D50EC" w14:paraId="61E7A225" w14:textId="77777777" w:rsidTr="00F47C9C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7F0692E2" w14:textId="77777777" w:rsidR="00F47C9C" w:rsidRDefault="00F47C9C" w:rsidP="00F47C9C">
            <w:pPr>
              <w:pStyle w:val="BodyText2"/>
            </w:pPr>
            <w:r>
              <w:t>Action</w:t>
            </w:r>
          </w:p>
        </w:tc>
        <w:tc>
          <w:tcPr>
            <w:tcW w:w="4979" w:type="dxa"/>
            <w:shd w:val="clear" w:color="auto" w:fill="auto"/>
          </w:tcPr>
          <w:p w14:paraId="3A3DEF0C" w14:textId="38F7E330" w:rsidR="00F47C9C" w:rsidRDefault="00F47C9C" w:rsidP="00F47C9C">
            <w:pPr>
              <w:pStyle w:val="BodyText2"/>
            </w:pPr>
            <w:r>
              <w:t xml:space="preserve">This displays different actions that can be performed on the </w:t>
            </w:r>
            <w:r w:rsidR="00C00B1D">
              <w:t>activity</w:t>
            </w:r>
            <w:r>
              <w:t>.</w:t>
            </w:r>
          </w:p>
          <w:p w14:paraId="75087E71" w14:textId="1AED0D43" w:rsidR="00F47C9C" w:rsidRDefault="00C00B1D" w:rsidP="00C328D5">
            <w:pPr>
              <w:pStyle w:val="BodyText2"/>
              <w:numPr>
                <w:ilvl w:val="0"/>
                <w:numId w:val="24"/>
              </w:numPr>
            </w:pPr>
            <w:r>
              <w:t xml:space="preserve">View </w:t>
            </w:r>
            <w:r>
              <w:rPr>
                <w:noProof/>
              </w:rPr>
              <w:drawing>
                <wp:inline distT="0" distB="0" distL="0" distR="0" wp14:anchorId="0E608BA9" wp14:editId="28DA8AF8">
                  <wp:extent cx="154558" cy="154558"/>
                  <wp:effectExtent l="0" t="0" r="0" b="0"/>
                  <wp:docPr id="276" name="Picture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" name="view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83" cy="159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: This is used to view the activity details. </w:t>
            </w:r>
          </w:p>
        </w:tc>
      </w:tr>
    </w:tbl>
    <w:p w14:paraId="0E445144" w14:textId="77777777" w:rsidR="00F47C9C" w:rsidRDefault="00F47C9C" w:rsidP="00F47C9C">
      <w:pPr>
        <w:pStyle w:val="BodyText2"/>
      </w:pPr>
      <w:r>
        <w:tab/>
      </w:r>
    </w:p>
    <w:p w14:paraId="208C7B58" w14:textId="77393B1C" w:rsidR="00F47C9C" w:rsidRDefault="00F47C9C" w:rsidP="00F47C9C">
      <w:pPr>
        <w:pStyle w:val="Heading2"/>
      </w:pPr>
      <w:bookmarkStart w:id="220" w:name="_Toc74637575"/>
      <w:r>
        <w:t xml:space="preserve">Filter </w:t>
      </w:r>
      <w:r w:rsidR="00C00B1D">
        <w:t>Audit</w:t>
      </w:r>
      <w:r>
        <w:t xml:space="preserve"> Management</w:t>
      </w:r>
      <w:bookmarkEnd w:id="220"/>
    </w:p>
    <w:p w14:paraId="4864B2BD" w14:textId="77777777" w:rsidR="00F47C9C" w:rsidRDefault="00F47C9C" w:rsidP="00F47C9C">
      <w:pPr>
        <w:pStyle w:val="BodyText2"/>
        <w:rPr>
          <w:u w:val="single"/>
        </w:rPr>
      </w:pPr>
      <w:r>
        <w:t xml:space="preserve">System Admins can view selective information by defining specific values in the listed fields. For example, System Admins can view the entire parameter list for a given field type </w:t>
      </w:r>
    </w:p>
    <w:p w14:paraId="5A29D958" w14:textId="77777777" w:rsidR="00F47C9C" w:rsidRDefault="00F47C9C" w:rsidP="00F47C9C">
      <w:pPr>
        <w:pStyle w:val="BodyText2"/>
        <w:rPr>
          <w:u w:val="single"/>
        </w:rPr>
      </w:pPr>
      <w:r>
        <w:rPr>
          <w:u w:val="single"/>
        </w:rPr>
        <w:t>To view specific parameter</w:t>
      </w:r>
      <w:r w:rsidRPr="009251E2">
        <w:rPr>
          <w:u w:val="single"/>
        </w:rPr>
        <w:t>:</w:t>
      </w:r>
    </w:p>
    <w:p w14:paraId="1283F943" w14:textId="1600764B" w:rsidR="00F47C9C" w:rsidRDefault="00AA0250" w:rsidP="00F47C9C">
      <w:pPr>
        <w:pStyle w:val="BodyText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789A640" wp14:editId="5EF990B2">
                <wp:simplePos x="0" y="0"/>
                <wp:positionH relativeFrom="column">
                  <wp:posOffset>2847245</wp:posOffset>
                </wp:positionH>
                <wp:positionV relativeFrom="paragraph">
                  <wp:posOffset>862410</wp:posOffset>
                </wp:positionV>
                <wp:extent cx="314528" cy="176719"/>
                <wp:effectExtent l="0" t="0" r="28575" b="13970"/>
                <wp:wrapNone/>
                <wp:docPr id="268" name="Rectangle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528" cy="176719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60E0FE" id="Rectangle 268" o:spid="_x0000_s1026" style="position:absolute;margin-left:224.2pt;margin-top:67.9pt;width:24.75pt;height:13.9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" filled="f" strokecolor="#ffc000 [3207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6D8F3B7" wp14:editId="603B811D">
                <wp:simplePos x="0" y="0"/>
                <wp:positionH relativeFrom="column">
                  <wp:posOffset>797951</wp:posOffset>
                </wp:positionH>
                <wp:positionV relativeFrom="paragraph">
                  <wp:posOffset>343603</wp:posOffset>
                </wp:positionV>
                <wp:extent cx="4215319" cy="719846"/>
                <wp:effectExtent l="0" t="0" r="13970" b="23495"/>
                <wp:wrapNone/>
                <wp:docPr id="267" name="Rectangle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5319" cy="71984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F7E903" id="Rectangle 267" o:spid="_x0000_s1026" style="position:absolute;margin-left:62.85pt;margin-top:27.05pt;width:331.9pt;height:56.7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" filled="f" strokecolor="#ffc000 [3207]" strokeweight="2pt"/>
            </w:pict>
          </mc:Fallback>
        </mc:AlternateContent>
      </w:r>
      <w:r>
        <w:rPr>
          <w:noProof/>
        </w:rPr>
        <w:drawing>
          <wp:inline distT="0" distB="0" distL="0" distR="0" wp14:anchorId="778EE389" wp14:editId="150CC2E9">
            <wp:extent cx="5278755" cy="210375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653CF" w14:textId="64D855D4" w:rsidR="00F47C9C" w:rsidRPr="009251E2" w:rsidRDefault="00F47C9C" w:rsidP="008619DA">
      <w:pPr>
        <w:pStyle w:val="FigureCaption"/>
        <w:rPr>
          <w:u w:val="single"/>
        </w:rPr>
      </w:pPr>
      <w:bookmarkStart w:id="221" w:name="_Toc74637625"/>
      <w:r>
        <w:t xml:space="preserve">Figure 36: </w:t>
      </w:r>
      <w:r w:rsidR="00C00B1D">
        <w:t>Audit</w:t>
      </w:r>
      <w:r>
        <w:t xml:space="preserve"> Management – Filter Option</w:t>
      </w:r>
      <w:bookmarkEnd w:id="221"/>
      <w:r>
        <w:t xml:space="preserve"> </w:t>
      </w:r>
    </w:p>
    <w:p w14:paraId="1DA9E55F" w14:textId="77777777" w:rsidR="00F47C9C" w:rsidRDefault="00F47C9C" w:rsidP="00670230">
      <w:pPr>
        <w:pStyle w:val="BodyText2"/>
        <w:numPr>
          <w:ilvl w:val="0"/>
          <w:numId w:val="43"/>
        </w:numPr>
      </w:pPr>
      <w:r>
        <w:t>Enter the required value in one or more of the listed fields:</w:t>
      </w:r>
    </w:p>
    <w:p w14:paraId="19D137B2" w14:textId="77777777" w:rsidR="00F47C9C" w:rsidRDefault="00F47C9C" w:rsidP="00C328D5">
      <w:pPr>
        <w:pStyle w:val="BodyText2"/>
        <w:numPr>
          <w:ilvl w:val="0"/>
          <w:numId w:val="22"/>
        </w:numPr>
      </w:pPr>
      <w:r>
        <w:rPr>
          <w:b/>
          <w:bCs/>
        </w:rPr>
        <w:t>Start Date</w:t>
      </w:r>
      <w:r w:rsidRPr="00054A1F">
        <w:t xml:space="preserve">: </w:t>
      </w:r>
      <w:r>
        <w:t>Select Start Date</w:t>
      </w:r>
    </w:p>
    <w:p w14:paraId="0A525466" w14:textId="77777777" w:rsidR="00F47C9C" w:rsidRDefault="00F47C9C" w:rsidP="00C328D5">
      <w:pPr>
        <w:pStyle w:val="BodyText2"/>
        <w:numPr>
          <w:ilvl w:val="0"/>
          <w:numId w:val="22"/>
        </w:numPr>
      </w:pPr>
      <w:r>
        <w:rPr>
          <w:b/>
          <w:bCs/>
        </w:rPr>
        <w:t>End Date</w:t>
      </w:r>
      <w:r w:rsidRPr="00735A9F">
        <w:t>:</w:t>
      </w:r>
      <w:r>
        <w:t xml:space="preserve"> Select End Date</w:t>
      </w:r>
    </w:p>
    <w:p w14:paraId="7EEA0D7B" w14:textId="77777777" w:rsidR="00C00B1D" w:rsidRDefault="00C00B1D" w:rsidP="00C328D5">
      <w:pPr>
        <w:pStyle w:val="BodyText2"/>
        <w:numPr>
          <w:ilvl w:val="0"/>
          <w:numId w:val="22"/>
        </w:numPr>
      </w:pPr>
      <w:r>
        <w:rPr>
          <w:b/>
          <w:bCs/>
        </w:rPr>
        <w:t>Transaction ID</w:t>
      </w:r>
      <w:r w:rsidR="00F47C9C" w:rsidRPr="00735A9F">
        <w:t>:</w:t>
      </w:r>
      <w:r w:rsidR="00F47C9C">
        <w:t xml:space="preserve"> </w:t>
      </w:r>
      <w:r>
        <w:t>Enter Transaction ID</w:t>
      </w:r>
    </w:p>
    <w:p w14:paraId="1BA005B6" w14:textId="7F665743" w:rsidR="00C00B1D" w:rsidRDefault="00C00B1D" w:rsidP="00C328D5">
      <w:pPr>
        <w:pStyle w:val="BodyText2"/>
        <w:numPr>
          <w:ilvl w:val="0"/>
          <w:numId w:val="22"/>
        </w:numPr>
      </w:pPr>
      <w:r>
        <w:rPr>
          <w:b/>
          <w:bCs/>
        </w:rPr>
        <w:t>Feature</w:t>
      </w:r>
      <w:r w:rsidRPr="00C00B1D">
        <w:t>:</w:t>
      </w:r>
      <w:r>
        <w:t xml:space="preserve"> Select Feature Name</w:t>
      </w:r>
    </w:p>
    <w:p w14:paraId="7E820B4D" w14:textId="142EA71E" w:rsidR="00C00B1D" w:rsidRDefault="00C00B1D" w:rsidP="00C328D5">
      <w:pPr>
        <w:pStyle w:val="BodyText2"/>
        <w:numPr>
          <w:ilvl w:val="0"/>
          <w:numId w:val="22"/>
        </w:numPr>
      </w:pPr>
      <w:r>
        <w:rPr>
          <w:b/>
          <w:bCs/>
        </w:rPr>
        <w:t xml:space="preserve">Sub Feature: </w:t>
      </w:r>
      <w:r w:rsidRPr="00C00B1D">
        <w:t>Select Sub Feature Name</w:t>
      </w:r>
    </w:p>
    <w:p w14:paraId="21AAE0FF" w14:textId="49A66EFA" w:rsidR="00C00B1D" w:rsidRPr="00C00B1D" w:rsidRDefault="00C00B1D" w:rsidP="00C328D5">
      <w:pPr>
        <w:pStyle w:val="BodyText2"/>
        <w:numPr>
          <w:ilvl w:val="0"/>
          <w:numId w:val="22"/>
        </w:numPr>
        <w:rPr>
          <w:b/>
          <w:bCs/>
        </w:rPr>
      </w:pPr>
      <w:r w:rsidRPr="00C00B1D">
        <w:rPr>
          <w:b/>
          <w:bCs/>
        </w:rPr>
        <w:t>User Name</w:t>
      </w:r>
      <w:r>
        <w:rPr>
          <w:b/>
          <w:bCs/>
        </w:rPr>
        <w:t>: Enter User Name</w:t>
      </w:r>
    </w:p>
    <w:p w14:paraId="137C9164" w14:textId="64EEEC5D" w:rsidR="00F47C9C" w:rsidRPr="001267E7" w:rsidRDefault="00C00B1D" w:rsidP="00C328D5">
      <w:pPr>
        <w:pStyle w:val="BodyText2"/>
        <w:numPr>
          <w:ilvl w:val="0"/>
          <w:numId w:val="22"/>
        </w:numPr>
      </w:pPr>
      <w:r w:rsidRPr="00C00B1D">
        <w:rPr>
          <w:b/>
          <w:bCs/>
        </w:rPr>
        <w:t>User Type</w:t>
      </w:r>
      <w:r>
        <w:t>:</w:t>
      </w:r>
      <w:r w:rsidR="00911738">
        <w:t xml:space="preserve"> Select the </w:t>
      </w:r>
    </w:p>
    <w:p w14:paraId="2CE275FB" w14:textId="77777777" w:rsidR="00F47C9C" w:rsidRDefault="00F47C9C" w:rsidP="00670230">
      <w:pPr>
        <w:pStyle w:val="BodyText2"/>
        <w:numPr>
          <w:ilvl w:val="0"/>
          <w:numId w:val="43"/>
        </w:numPr>
      </w:pPr>
      <w:r>
        <w:t xml:space="preserve">Click </w:t>
      </w:r>
      <w:r w:rsidRPr="00054A1F">
        <w:rPr>
          <w:b/>
          <w:bCs/>
        </w:rPr>
        <w:t>FILTER</w:t>
      </w:r>
      <w:r>
        <w:t>.</w:t>
      </w:r>
    </w:p>
    <w:p w14:paraId="06D4F10F" w14:textId="73D34FFD" w:rsidR="00F47C9C" w:rsidRDefault="00F47C9C" w:rsidP="00F47C9C">
      <w:pPr>
        <w:pStyle w:val="BodyText2"/>
      </w:pPr>
      <w:r>
        <w:t xml:space="preserve">The parameter that matches the </w:t>
      </w:r>
      <w:r w:rsidR="00E6271C">
        <w:t>specified values is shown</w:t>
      </w:r>
      <w:r>
        <w:t>.</w:t>
      </w:r>
    </w:p>
    <w:p w14:paraId="250226D1" w14:textId="77777777" w:rsidR="000E5FF6" w:rsidRDefault="000E5FF6" w:rsidP="00F47C9C">
      <w:pPr>
        <w:pStyle w:val="BodyText2"/>
      </w:pPr>
    </w:p>
    <w:p w14:paraId="02705E44" w14:textId="53D91256" w:rsidR="000E5FF6" w:rsidRDefault="001D44D7" w:rsidP="000E5FF6">
      <w:pPr>
        <w:pStyle w:val="Heading2"/>
      </w:pPr>
      <w:bookmarkStart w:id="222" w:name="_Toc74637576"/>
      <w:r>
        <w:t>User Type</w:t>
      </w:r>
      <w:r w:rsidR="000E5FF6">
        <w:t xml:space="preserve"> Management</w:t>
      </w:r>
      <w:bookmarkEnd w:id="222"/>
    </w:p>
    <w:p w14:paraId="2BDD0370" w14:textId="4935902B" w:rsidR="000E5FF6" w:rsidRDefault="000E5FF6" w:rsidP="000E5FF6">
      <w:pPr>
        <w:pStyle w:val="BodyText2"/>
      </w:pPr>
      <w:r>
        <w:t xml:space="preserve">System Admins can </w:t>
      </w:r>
      <w:r w:rsidR="001D44D7">
        <w:t xml:space="preserve">enable/disable user type available in the </w:t>
      </w:r>
      <w:r>
        <w:t xml:space="preserve">CEIR system. </w:t>
      </w:r>
      <w:r w:rsidR="001D44D7">
        <w:t>User type denote category of user. There can be two types of users:</w:t>
      </w:r>
    </w:p>
    <w:p w14:paraId="26E8905F" w14:textId="2AF054BB" w:rsidR="001D44D7" w:rsidRDefault="001D44D7" w:rsidP="00670230">
      <w:pPr>
        <w:pStyle w:val="BodyText2"/>
        <w:numPr>
          <w:ilvl w:val="0"/>
          <w:numId w:val="44"/>
        </w:numPr>
      </w:pPr>
      <w:r>
        <w:t>Internal User</w:t>
      </w:r>
    </w:p>
    <w:p w14:paraId="60EF52FD" w14:textId="17797DFD" w:rsidR="001D44D7" w:rsidRDefault="001D44D7" w:rsidP="00670230">
      <w:pPr>
        <w:pStyle w:val="BodyText2"/>
        <w:numPr>
          <w:ilvl w:val="0"/>
          <w:numId w:val="44"/>
        </w:numPr>
      </w:pPr>
      <w:r>
        <w:t>External User</w:t>
      </w:r>
    </w:p>
    <w:p w14:paraId="2AE30A6F" w14:textId="4BDF4370" w:rsidR="001D44D7" w:rsidRDefault="001D44D7" w:rsidP="001D44D7">
      <w:pPr>
        <w:pStyle w:val="BodyText2"/>
        <w:ind w:left="720"/>
      </w:pPr>
      <w:r>
        <w:t xml:space="preserve">External users are registered through the portal by self-registration method whereas Internal users are registered by System Admin.  </w:t>
      </w:r>
    </w:p>
    <w:p w14:paraId="58D9A406" w14:textId="1E237D43" w:rsidR="000E5FF6" w:rsidRDefault="000E5FF6" w:rsidP="000E5FF6">
      <w:pPr>
        <w:pStyle w:val="BodyText2"/>
        <w:rPr>
          <w:u w:val="single"/>
        </w:rPr>
      </w:pPr>
      <w:r w:rsidRPr="008C008C">
        <w:rPr>
          <w:u w:val="single"/>
        </w:rPr>
        <w:t xml:space="preserve">To </w:t>
      </w:r>
      <w:r w:rsidR="001D44D7">
        <w:rPr>
          <w:u w:val="single"/>
        </w:rPr>
        <w:t>view user types</w:t>
      </w:r>
      <w:r>
        <w:rPr>
          <w:u w:val="single"/>
        </w:rPr>
        <w:t>:</w:t>
      </w:r>
    </w:p>
    <w:p w14:paraId="30765DD6" w14:textId="0C7FC5FC" w:rsidR="000E5FF6" w:rsidRDefault="000E5FF6" w:rsidP="00670230">
      <w:pPr>
        <w:pStyle w:val="BodyText2"/>
        <w:numPr>
          <w:ilvl w:val="0"/>
          <w:numId w:val="45"/>
        </w:numPr>
      </w:pPr>
      <w:r>
        <w:t xml:space="preserve">Select </w:t>
      </w:r>
      <w:r w:rsidR="001D44D7">
        <w:rPr>
          <w:b/>
          <w:bCs/>
        </w:rPr>
        <w:t>User Type</w:t>
      </w:r>
      <w:r>
        <w:rPr>
          <w:b/>
          <w:bCs/>
        </w:rPr>
        <w:t xml:space="preserve"> M</w:t>
      </w:r>
      <w:r w:rsidRPr="00D74081">
        <w:rPr>
          <w:b/>
          <w:bCs/>
        </w:rPr>
        <w:t>anagement</w:t>
      </w:r>
      <w:r>
        <w:t xml:space="preserve"> in the left panel.</w:t>
      </w:r>
    </w:p>
    <w:p w14:paraId="47FAA48C" w14:textId="04639CD8" w:rsidR="000E5FF6" w:rsidRDefault="004816D2" w:rsidP="004E1181">
      <w:pPr>
        <w:pStyle w:val="BodyText2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05F6C49" wp14:editId="1D1E025D">
                <wp:simplePos x="0" y="0"/>
                <wp:positionH relativeFrom="column">
                  <wp:posOffset>261216</wp:posOffset>
                </wp:positionH>
                <wp:positionV relativeFrom="paragraph">
                  <wp:posOffset>1006418</wp:posOffset>
                </wp:positionV>
                <wp:extent cx="701675" cy="148590"/>
                <wp:effectExtent l="0" t="0" r="34925" b="29210"/>
                <wp:wrapNone/>
                <wp:docPr id="278" name="Rectangle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675" cy="14859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D63DF5" id="Rectangle 278" o:spid="_x0000_s1026" style="position:absolute;margin-left:20.55pt;margin-top:79.25pt;width:55.25pt;height:11.7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" filled="f" strokecolor="#ffc000 [3207]" strokeweight="2pt"/>
            </w:pict>
          </mc:Fallback>
        </mc:AlternateContent>
      </w:r>
      <w:r w:rsidR="0097463B">
        <w:rPr>
          <w:noProof/>
        </w:rPr>
        <w:drawing>
          <wp:inline distT="0" distB="0" distL="0" distR="0" wp14:anchorId="64D7B7A6" wp14:editId="127A074C">
            <wp:extent cx="4717473" cy="1577031"/>
            <wp:effectExtent l="0" t="0" r="6985" b="4445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21111" cy="157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76579" w14:textId="1B31002A" w:rsidR="000E5FF6" w:rsidRDefault="000E5FF6" w:rsidP="008619DA">
      <w:pPr>
        <w:pStyle w:val="FigureCaption"/>
      </w:pPr>
      <w:r>
        <w:t xml:space="preserve">                                          </w:t>
      </w:r>
      <w:bookmarkStart w:id="223" w:name="_Toc74637626"/>
      <w:r>
        <w:t>Figure 29: Policy Management – View All</w:t>
      </w:r>
      <w:bookmarkEnd w:id="223"/>
    </w:p>
    <w:p w14:paraId="664CD242" w14:textId="77777777" w:rsidR="000E5FF6" w:rsidRDefault="000E5FF6" w:rsidP="000E5FF6">
      <w:pPr>
        <w:pStyle w:val="BodyText2"/>
        <w:ind w:left="426"/>
      </w:pPr>
      <w:r>
        <w:t>The following columns are seen in the Field Management Page once a form field is selected: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ook w:val="01E0" w:firstRow="1" w:lastRow="1" w:firstColumn="1" w:lastColumn="1" w:noHBand="0" w:noVBand="0"/>
      </w:tblPr>
      <w:tblGrid>
        <w:gridCol w:w="2547"/>
        <w:gridCol w:w="4979"/>
      </w:tblGrid>
      <w:tr w:rsidR="000E5FF6" w:rsidRPr="003D50EC" w14:paraId="18230ADC" w14:textId="77777777" w:rsidTr="000E5FF6">
        <w:trPr>
          <w:trHeight w:val="293"/>
          <w:tblHeader/>
          <w:jc w:val="center"/>
        </w:trPr>
        <w:tc>
          <w:tcPr>
            <w:tcW w:w="2547" w:type="dxa"/>
            <w:shd w:val="clear" w:color="auto" w:fill="5B9BD5" w:themeFill="accent1"/>
          </w:tcPr>
          <w:p w14:paraId="2C2B1F32" w14:textId="77777777" w:rsidR="000E5FF6" w:rsidRPr="0001372C" w:rsidRDefault="000E5FF6" w:rsidP="000E5FF6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</w:rPr>
              <w:t>Column</w:t>
            </w:r>
          </w:p>
        </w:tc>
        <w:tc>
          <w:tcPr>
            <w:tcW w:w="4979" w:type="dxa"/>
            <w:shd w:val="clear" w:color="auto" w:fill="5B9BD5" w:themeFill="accent1"/>
          </w:tcPr>
          <w:p w14:paraId="0D588640" w14:textId="77777777" w:rsidR="000E5FF6" w:rsidRPr="0001372C" w:rsidRDefault="000E5FF6" w:rsidP="000E5FF6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  <w:lang w:val="fr-FR"/>
              </w:rPr>
              <w:t>Description</w:t>
            </w:r>
          </w:p>
        </w:tc>
      </w:tr>
      <w:tr w:rsidR="000E5FF6" w:rsidRPr="003D50EC" w14:paraId="789F384D" w14:textId="77777777" w:rsidTr="000E5FF6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136469F3" w14:textId="77777777" w:rsidR="000E5FF6" w:rsidRPr="00B708C5" w:rsidRDefault="000E5FF6" w:rsidP="000E5FF6">
            <w:pPr>
              <w:pStyle w:val="ListBullet1"/>
              <w:numPr>
                <w:ilvl w:val="0"/>
                <w:numId w:val="0"/>
              </w:numPr>
            </w:pPr>
            <w:r>
              <w:t>Created On</w:t>
            </w:r>
            <w:r w:rsidRPr="00B708C5">
              <w:t xml:space="preserve"> </w:t>
            </w:r>
          </w:p>
        </w:tc>
        <w:tc>
          <w:tcPr>
            <w:tcW w:w="4979" w:type="dxa"/>
            <w:shd w:val="clear" w:color="auto" w:fill="auto"/>
          </w:tcPr>
          <w:p w14:paraId="0E414275" w14:textId="77777777" w:rsidR="000E5FF6" w:rsidRPr="00B708C5" w:rsidRDefault="000E5FF6" w:rsidP="000E5FF6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This is the date of installation of system.</w:t>
            </w:r>
          </w:p>
        </w:tc>
      </w:tr>
      <w:tr w:rsidR="000E5FF6" w:rsidRPr="003D50EC" w14:paraId="3B96F7A9" w14:textId="77777777" w:rsidTr="000E5FF6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0F3FCBDA" w14:textId="77777777" w:rsidR="000E5FF6" w:rsidRDefault="000E5FF6" w:rsidP="000E5FF6">
            <w:pPr>
              <w:pStyle w:val="ListBullet1"/>
              <w:numPr>
                <w:ilvl w:val="0"/>
                <w:numId w:val="0"/>
              </w:numPr>
            </w:pPr>
            <w:r>
              <w:t>Modified On</w:t>
            </w:r>
          </w:p>
        </w:tc>
        <w:tc>
          <w:tcPr>
            <w:tcW w:w="4979" w:type="dxa"/>
            <w:shd w:val="clear" w:color="auto" w:fill="auto"/>
          </w:tcPr>
          <w:p w14:paraId="1D7C10A3" w14:textId="77777777" w:rsidR="000E5FF6" w:rsidRDefault="000E5FF6" w:rsidP="000E5FF6">
            <w:pPr>
              <w:pStyle w:val="BodyText2"/>
            </w:pPr>
            <w:r>
              <w:t>Date when field is last modified.</w:t>
            </w:r>
          </w:p>
        </w:tc>
      </w:tr>
      <w:tr w:rsidR="000E5FF6" w:rsidRPr="003D50EC" w14:paraId="4CC659EA" w14:textId="77777777" w:rsidTr="000E5FF6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9A7DBF2" w14:textId="213FF8A9" w:rsidR="000E5FF6" w:rsidRPr="00B708C5" w:rsidRDefault="004E1181" w:rsidP="000E5FF6">
            <w:pPr>
              <w:pStyle w:val="BodyText2"/>
            </w:pPr>
            <w:r>
              <w:t>User Type</w:t>
            </w:r>
          </w:p>
        </w:tc>
        <w:tc>
          <w:tcPr>
            <w:tcW w:w="4979" w:type="dxa"/>
            <w:shd w:val="clear" w:color="auto" w:fill="auto"/>
          </w:tcPr>
          <w:p w14:paraId="27ADACAE" w14:textId="5137C733" w:rsidR="000E5FF6" w:rsidRPr="00B708C5" w:rsidRDefault="000E5FF6" w:rsidP="000E5FF6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 xml:space="preserve">The description of the </w:t>
            </w:r>
            <w:r w:rsidR="004E1181">
              <w:t>user type</w:t>
            </w:r>
            <w:r>
              <w:t>.</w:t>
            </w:r>
          </w:p>
        </w:tc>
      </w:tr>
      <w:tr w:rsidR="000E5FF6" w:rsidRPr="003D50EC" w14:paraId="68956EE1" w14:textId="77777777" w:rsidTr="000E5FF6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4F10728" w14:textId="3DF89E51" w:rsidR="000E5FF6" w:rsidRDefault="00C16971" w:rsidP="000E5FF6">
            <w:pPr>
              <w:pStyle w:val="BodyText2"/>
            </w:pPr>
            <w:r>
              <w:t>Status</w:t>
            </w:r>
            <w:r w:rsidR="000E5FF6">
              <w:t xml:space="preserve"> </w:t>
            </w:r>
          </w:p>
        </w:tc>
        <w:tc>
          <w:tcPr>
            <w:tcW w:w="4979" w:type="dxa"/>
            <w:shd w:val="clear" w:color="auto" w:fill="auto"/>
          </w:tcPr>
          <w:p w14:paraId="4DAC5DC0" w14:textId="6077F3F2" w:rsidR="000E5FF6" w:rsidRDefault="00C16971" w:rsidP="000E5FF6">
            <w:pPr>
              <w:pStyle w:val="BodyText2"/>
            </w:pPr>
            <w:r>
              <w:t xml:space="preserve">Whether this </w:t>
            </w:r>
            <w:r w:rsidR="004E1181">
              <w:t>user type</w:t>
            </w:r>
            <w:r>
              <w:t xml:space="preserve"> is enabled or not in the system</w:t>
            </w:r>
            <w:r w:rsidR="000E5FF6">
              <w:t>.</w:t>
            </w:r>
          </w:p>
        </w:tc>
      </w:tr>
      <w:tr w:rsidR="000E5FF6" w:rsidRPr="003D50EC" w14:paraId="528A1DF8" w14:textId="77777777" w:rsidTr="000E5FF6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47CBAFAA" w14:textId="77777777" w:rsidR="000E5FF6" w:rsidRDefault="000E5FF6" w:rsidP="000E5FF6">
            <w:pPr>
              <w:pStyle w:val="BodyText2"/>
            </w:pPr>
            <w:r>
              <w:t>Action</w:t>
            </w:r>
          </w:p>
        </w:tc>
        <w:tc>
          <w:tcPr>
            <w:tcW w:w="4979" w:type="dxa"/>
            <w:shd w:val="clear" w:color="auto" w:fill="auto"/>
          </w:tcPr>
          <w:p w14:paraId="6C1EE53F" w14:textId="77777777" w:rsidR="000E5FF6" w:rsidRDefault="000E5FF6" w:rsidP="000E5FF6">
            <w:pPr>
              <w:pStyle w:val="BodyText2"/>
            </w:pPr>
            <w:r>
              <w:t>This displays different actions that can be performed on the currency parameter.</w:t>
            </w:r>
          </w:p>
          <w:p w14:paraId="784D8F94" w14:textId="04CDF649" w:rsidR="00C16971" w:rsidRDefault="000E5FF6" w:rsidP="004E1181">
            <w:pPr>
              <w:pStyle w:val="BodyText2"/>
              <w:numPr>
                <w:ilvl w:val="0"/>
                <w:numId w:val="24"/>
              </w:numPr>
            </w:pPr>
            <w:r>
              <w:t xml:space="preserve">Edit </w:t>
            </w:r>
            <w:r>
              <w:rPr>
                <w:noProof/>
              </w:rPr>
              <w:drawing>
                <wp:inline distT="0" distB="0" distL="0" distR="0" wp14:anchorId="1AB0BCA0" wp14:editId="094101B2">
                  <wp:extent cx="136800" cy="136800"/>
                  <wp:effectExtent l="0" t="0" r="0" b="0"/>
                  <wp:docPr id="146" name="Picture 146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" name="edit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: This is used to modify the </w:t>
            </w:r>
            <w:r w:rsidR="00C16971">
              <w:t>policy parameter</w:t>
            </w:r>
            <w:r>
              <w:t xml:space="preserve"> details.</w:t>
            </w:r>
          </w:p>
        </w:tc>
      </w:tr>
    </w:tbl>
    <w:p w14:paraId="17ACA104" w14:textId="77777777" w:rsidR="000E5FF6" w:rsidRDefault="000E5FF6" w:rsidP="000E5FF6">
      <w:pPr>
        <w:pStyle w:val="BodyText2"/>
      </w:pPr>
      <w:r>
        <w:tab/>
      </w:r>
    </w:p>
    <w:p w14:paraId="4EA8FDB6" w14:textId="77777777" w:rsidR="000E5FF6" w:rsidRDefault="000E5FF6" w:rsidP="000E5FF6">
      <w:pPr>
        <w:pStyle w:val="BodyText2"/>
      </w:pPr>
    </w:p>
    <w:p w14:paraId="4419FD44" w14:textId="75ED65DA" w:rsidR="000E5FF6" w:rsidRDefault="000E5FF6" w:rsidP="000E5FF6">
      <w:pPr>
        <w:pStyle w:val="Heading2"/>
      </w:pPr>
      <w:bookmarkStart w:id="224" w:name="_Toc74637577"/>
      <w:r>
        <w:t xml:space="preserve">Edit </w:t>
      </w:r>
      <w:r w:rsidR="003648B7">
        <w:t>User type</w:t>
      </w:r>
      <w:bookmarkEnd w:id="224"/>
      <w:r w:rsidR="003648B7">
        <w:t xml:space="preserve"> </w:t>
      </w:r>
    </w:p>
    <w:p w14:paraId="341604DA" w14:textId="3C5A7788" w:rsidR="000E5FF6" w:rsidRDefault="000E5FF6" w:rsidP="000E5FF6">
      <w:pPr>
        <w:pStyle w:val="BodyText2"/>
      </w:pPr>
      <w:r>
        <w:t xml:space="preserve">System Admins can </w:t>
      </w:r>
      <w:r w:rsidR="003648B7">
        <w:t>enable/disable</w:t>
      </w:r>
      <w:r>
        <w:t xml:space="preserve"> the </w:t>
      </w:r>
      <w:r w:rsidR="003648B7">
        <w:t>user type</w:t>
      </w:r>
      <w:r>
        <w:t xml:space="preserve">. </w:t>
      </w:r>
    </w:p>
    <w:p w14:paraId="4BC4EF4B" w14:textId="1546A368" w:rsidR="000E5FF6" w:rsidRPr="000A33ED" w:rsidRDefault="000E5FF6" w:rsidP="000E5FF6">
      <w:pPr>
        <w:pStyle w:val="BodyText2"/>
        <w:rPr>
          <w:u w:val="single"/>
        </w:rPr>
      </w:pPr>
      <w:r w:rsidRPr="000A33ED">
        <w:rPr>
          <w:u w:val="single"/>
        </w:rPr>
        <w:t xml:space="preserve">To edit </w:t>
      </w:r>
      <w:r w:rsidR="00F10BF3">
        <w:rPr>
          <w:u w:val="single"/>
        </w:rPr>
        <w:t>user type</w:t>
      </w:r>
      <w:r w:rsidRPr="000A33ED">
        <w:rPr>
          <w:u w:val="single"/>
        </w:rPr>
        <w:t>:</w:t>
      </w:r>
    </w:p>
    <w:p w14:paraId="5D1CF0C1" w14:textId="4EB6500B" w:rsidR="000E5FF6" w:rsidRDefault="000E5FF6" w:rsidP="00670230">
      <w:pPr>
        <w:pStyle w:val="BodyText2"/>
        <w:numPr>
          <w:ilvl w:val="0"/>
          <w:numId w:val="46"/>
        </w:numPr>
      </w:pPr>
      <w:r>
        <w:t xml:space="preserve">Click </w:t>
      </w:r>
      <w:r w:rsidRPr="00251CED">
        <w:rPr>
          <w:b/>
          <w:bCs/>
        </w:rPr>
        <w:t>Edit</w:t>
      </w:r>
      <w:r>
        <w:rPr>
          <w:b/>
          <w:bCs/>
        </w:rPr>
        <w:t xml:space="preserve"> (</w:t>
      </w:r>
      <w:r>
        <w:rPr>
          <w:b/>
          <w:bCs/>
          <w:noProof/>
        </w:rPr>
        <w:drawing>
          <wp:inline distT="0" distB="0" distL="0" distR="0" wp14:anchorId="1DEACCA7" wp14:editId="53B9E4FB">
            <wp:extent cx="120948" cy="120948"/>
            <wp:effectExtent l="0" t="0" r="0" b="0"/>
            <wp:docPr id="147" name="Picture 14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edit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4279" cy="12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) </w:t>
      </w:r>
      <w:r w:rsidRPr="00166A7A">
        <w:t xml:space="preserve">against the </w:t>
      </w:r>
      <w:r w:rsidR="00F10BF3">
        <w:t>user type</w:t>
      </w:r>
      <w:r w:rsidRPr="00166A7A">
        <w:t xml:space="preserve"> entry</w:t>
      </w:r>
      <w:r>
        <w:t xml:space="preserve"> to be modified</w:t>
      </w:r>
      <w:r w:rsidRPr="00166A7A">
        <w:t>.</w:t>
      </w:r>
      <w:r>
        <w:t xml:space="preserve"> </w:t>
      </w:r>
    </w:p>
    <w:p w14:paraId="3A4CF428" w14:textId="7577734D" w:rsidR="000E5FF6" w:rsidRDefault="000E5FF6" w:rsidP="00670230">
      <w:pPr>
        <w:pStyle w:val="BodyText2"/>
        <w:numPr>
          <w:ilvl w:val="0"/>
          <w:numId w:val="46"/>
        </w:numPr>
      </w:pPr>
      <w:r>
        <w:t xml:space="preserve">The </w:t>
      </w:r>
      <w:r w:rsidR="00F10BF3">
        <w:rPr>
          <w:b/>
          <w:bCs/>
        </w:rPr>
        <w:t>Change</w:t>
      </w:r>
      <w:r w:rsidRPr="00251CED">
        <w:rPr>
          <w:b/>
          <w:bCs/>
        </w:rPr>
        <w:t xml:space="preserve"> </w:t>
      </w:r>
      <w:r w:rsidR="00F10BF3">
        <w:rPr>
          <w:b/>
          <w:bCs/>
        </w:rPr>
        <w:t xml:space="preserve">user type status </w:t>
      </w:r>
      <w:r>
        <w:t>page appears.</w:t>
      </w:r>
    </w:p>
    <w:p w14:paraId="05146763" w14:textId="25E733FB" w:rsidR="00C16971" w:rsidRDefault="00F10BF3" w:rsidP="00C16971">
      <w:pPr>
        <w:pStyle w:val="BodyText2"/>
        <w:ind w:left="864"/>
      </w:pPr>
      <w:r>
        <w:rPr>
          <w:noProof/>
        </w:rPr>
        <w:drawing>
          <wp:inline distT="0" distB="0" distL="0" distR="0" wp14:anchorId="31C1DD94" wp14:editId="6BC5E439">
            <wp:extent cx="4475018" cy="1221977"/>
            <wp:effectExtent l="0" t="0" r="1905" b="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81959" cy="122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8E013" w14:textId="63378636" w:rsidR="000E5FF6" w:rsidRDefault="000E5FF6" w:rsidP="008619DA">
      <w:pPr>
        <w:pStyle w:val="FigureCaption"/>
      </w:pPr>
      <w:bookmarkStart w:id="225" w:name="_Toc74637627"/>
      <w:r>
        <w:t xml:space="preserve">Figure 34: </w:t>
      </w:r>
      <w:r w:rsidR="00BB65E8">
        <w:t>User Type</w:t>
      </w:r>
      <w:r>
        <w:t xml:space="preserve"> Management - Edit</w:t>
      </w:r>
      <w:bookmarkEnd w:id="225"/>
    </w:p>
    <w:p w14:paraId="72C9247F" w14:textId="77777777" w:rsidR="000E5FF6" w:rsidRDefault="000E5FF6" w:rsidP="00C16971">
      <w:pPr>
        <w:pStyle w:val="BodyText2"/>
        <w:ind w:left="567"/>
      </w:pPr>
    </w:p>
    <w:p w14:paraId="298A160C" w14:textId="77777777" w:rsidR="000E5FF6" w:rsidRDefault="000E5FF6" w:rsidP="00670230">
      <w:pPr>
        <w:pStyle w:val="BodyText2"/>
        <w:numPr>
          <w:ilvl w:val="0"/>
          <w:numId w:val="46"/>
        </w:numPr>
      </w:pPr>
      <w:r>
        <w:t>Make the required changes.</w:t>
      </w:r>
    </w:p>
    <w:p w14:paraId="317C9238" w14:textId="77777777" w:rsidR="000E5FF6" w:rsidRDefault="000E5FF6" w:rsidP="00670230">
      <w:pPr>
        <w:pStyle w:val="BodyText2"/>
        <w:numPr>
          <w:ilvl w:val="0"/>
          <w:numId w:val="46"/>
        </w:numPr>
      </w:pPr>
      <w:r>
        <w:t xml:space="preserve">Click </w:t>
      </w:r>
      <w:r w:rsidRPr="00054A1F">
        <w:rPr>
          <w:b/>
          <w:bCs/>
        </w:rPr>
        <w:t>UPDATE</w:t>
      </w:r>
      <w:r>
        <w:t>.</w:t>
      </w:r>
    </w:p>
    <w:p w14:paraId="1302293E" w14:textId="5CB6F7DD" w:rsidR="000E5FF6" w:rsidRDefault="000E5FF6" w:rsidP="000E5FF6">
      <w:pPr>
        <w:pStyle w:val="BodyText2"/>
      </w:pPr>
    </w:p>
    <w:p w14:paraId="724FC76D" w14:textId="77777777" w:rsidR="00D63B41" w:rsidRDefault="00D63B41" w:rsidP="000E5FF6">
      <w:pPr>
        <w:pStyle w:val="BodyText2"/>
      </w:pPr>
    </w:p>
    <w:p w14:paraId="54F4DA28" w14:textId="13D54DBF" w:rsidR="000E5FF6" w:rsidRDefault="000E5FF6" w:rsidP="000E5FF6">
      <w:pPr>
        <w:pStyle w:val="Heading2"/>
      </w:pPr>
      <w:bookmarkStart w:id="226" w:name="_Toc74637578"/>
      <w:r>
        <w:t xml:space="preserve">Filter </w:t>
      </w:r>
      <w:r w:rsidR="004A5433">
        <w:t>User Type</w:t>
      </w:r>
      <w:r>
        <w:t xml:space="preserve"> Management</w:t>
      </w:r>
      <w:bookmarkEnd w:id="226"/>
    </w:p>
    <w:p w14:paraId="506217EE" w14:textId="23D6C70C" w:rsidR="000E5FF6" w:rsidRDefault="000E5FF6" w:rsidP="000E5FF6">
      <w:pPr>
        <w:pStyle w:val="BodyText2"/>
        <w:rPr>
          <w:u w:val="single"/>
        </w:rPr>
      </w:pPr>
      <w:r>
        <w:t xml:space="preserve">System Admins can view selective information by defining specific values in the listed fields. For example, System Admins can view the entire </w:t>
      </w:r>
      <w:r w:rsidR="004A5433">
        <w:t>user</w:t>
      </w:r>
      <w:r>
        <w:t xml:space="preserve"> list for a</w:t>
      </w:r>
      <w:r w:rsidR="00C16971">
        <w:t xml:space="preserve"> type as enabled.</w:t>
      </w:r>
      <w:r>
        <w:t xml:space="preserve"> </w:t>
      </w:r>
    </w:p>
    <w:p w14:paraId="5E3CF8C6" w14:textId="77777777" w:rsidR="000E5FF6" w:rsidRDefault="000E5FF6" w:rsidP="000E5FF6">
      <w:pPr>
        <w:pStyle w:val="BodyText2"/>
        <w:rPr>
          <w:u w:val="single"/>
        </w:rPr>
      </w:pPr>
      <w:r>
        <w:rPr>
          <w:u w:val="single"/>
        </w:rPr>
        <w:t>To view specific parameter</w:t>
      </w:r>
      <w:r w:rsidRPr="009251E2">
        <w:rPr>
          <w:u w:val="single"/>
        </w:rPr>
        <w:t>:</w:t>
      </w:r>
    </w:p>
    <w:p w14:paraId="55735C28" w14:textId="41472844" w:rsidR="000E5FF6" w:rsidRPr="00C16971" w:rsidRDefault="004A5433" w:rsidP="000E5FF6">
      <w:pPr>
        <w:pStyle w:val="BodyText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1A05A78" wp14:editId="390C0D69">
                <wp:simplePos x="0" y="0"/>
                <wp:positionH relativeFrom="margin">
                  <wp:posOffset>9929</wp:posOffset>
                </wp:positionH>
                <wp:positionV relativeFrom="paragraph">
                  <wp:posOffset>159674</wp:posOffset>
                </wp:positionV>
                <wp:extent cx="4987637" cy="304800"/>
                <wp:effectExtent l="0" t="0" r="22860" b="19050"/>
                <wp:wrapNone/>
                <wp:docPr id="285" name="Rectangle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987637" cy="3048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ADFD1B" id="Rectangle 285" o:spid="_x0000_s1026" style="position:absolute;margin-left:.8pt;margin-top:12.55pt;width:392.75pt;height:24pt;flip:y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" filled="f" strokecolor="#ffc000 [3207]" strokeweight="2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AE820CF" wp14:editId="6CC0B849">
                <wp:simplePos x="0" y="0"/>
                <wp:positionH relativeFrom="column">
                  <wp:posOffset>34636</wp:posOffset>
                </wp:positionH>
                <wp:positionV relativeFrom="paragraph">
                  <wp:posOffset>522374</wp:posOffset>
                </wp:positionV>
                <wp:extent cx="457200" cy="228600"/>
                <wp:effectExtent l="0" t="0" r="25400" b="25400"/>
                <wp:wrapNone/>
                <wp:docPr id="287" name="Rectangle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286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A6630F" id="Rectangle 287" o:spid="_x0000_s1026" style="position:absolute;margin-left:2.75pt;margin-top:41.15pt;width:36pt;height:18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" filled="f" strokecolor="#ffc000 [3207]" strokeweight="2pt"/>
            </w:pict>
          </mc:Fallback>
        </mc:AlternateContent>
      </w:r>
      <w:r>
        <w:rPr>
          <w:noProof/>
        </w:rPr>
        <w:drawing>
          <wp:inline distT="0" distB="0" distL="0" distR="0" wp14:anchorId="433279A7" wp14:editId="1CBFE316">
            <wp:extent cx="5278755" cy="1584325"/>
            <wp:effectExtent l="0" t="0" r="0" b="0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3450B" w14:textId="412E21D0" w:rsidR="000E5FF6" w:rsidRPr="009251E2" w:rsidRDefault="000E5FF6" w:rsidP="008619DA">
      <w:pPr>
        <w:pStyle w:val="FigureCaption"/>
        <w:rPr>
          <w:u w:val="single"/>
        </w:rPr>
      </w:pPr>
      <w:bookmarkStart w:id="227" w:name="_Toc74637628"/>
      <w:r>
        <w:t xml:space="preserve">Figure 36: </w:t>
      </w:r>
      <w:r w:rsidR="00BB65E8">
        <w:t>User Type</w:t>
      </w:r>
      <w:r>
        <w:t xml:space="preserve"> Management – Filter Option</w:t>
      </w:r>
      <w:bookmarkEnd w:id="227"/>
      <w:r>
        <w:t xml:space="preserve"> </w:t>
      </w:r>
    </w:p>
    <w:p w14:paraId="239CA106" w14:textId="77777777" w:rsidR="000E5FF6" w:rsidRDefault="000E5FF6" w:rsidP="00670230">
      <w:pPr>
        <w:pStyle w:val="BodyText2"/>
        <w:numPr>
          <w:ilvl w:val="0"/>
          <w:numId w:val="43"/>
        </w:numPr>
      </w:pPr>
      <w:r>
        <w:t>Enter the required value in one or more of the listed fields:</w:t>
      </w:r>
    </w:p>
    <w:p w14:paraId="4ADA177B" w14:textId="25BAB94C" w:rsidR="000E5FF6" w:rsidRDefault="00BB65E8" w:rsidP="00C328D5">
      <w:pPr>
        <w:pStyle w:val="BodyText2"/>
        <w:numPr>
          <w:ilvl w:val="0"/>
          <w:numId w:val="22"/>
        </w:numPr>
      </w:pPr>
      <w:r>
        <w:rPr>
          <w:b/>
          <w:bCs/>
        </w:rPr>
        <w:t xml:space="preserve">User </w:t>
      </w:r>
      <w:r w:rsidR="00C16971">
        <w:rPr>
          <w:b/>
          <w:bCs/>
        </w:rPr>
        <w:t xml:space="preserve">Type </w:t>
      </w:r>
      <w:r w:rsidR="000E5FF6" w:rsidRPr="00054A1F">
        <w:t xml:space="preserve">: </w:t>
      </w:r>
      <w:r w:rsidR="000E5FF6">
        <w:t xml:space="preserve">Select </w:t>
      </w:r>
      <w:r w:rsidR="00C16971">
        <w:t>Type</w:t>
      </w:r>
    </w:p>
    <w:p w14:paraId="2BC39B48" w14:textId="7F86F599" w:rsidR="000E5FF6" w:rsidRDefault="00C16971" w:rsidP="00C328D5">
      <w:pPr>
        <w:pStyle w:val="BodyText2"/>
        <w:numPr>
          <w:ilvl w:val="0"/>
          <w:numId w:val="22"/>
        </w:numPr>
      </w:pPr>
      <w:r>
        <w:rPr>
          <w:b/>
          <w:bCs/>
        </w:rPr>
        <w:t>Status</w:t>
      </w:r>
      <w:r w:rsidR="000E5FF6" w:rsidRPr="00735A9F">
        <w:t>:</w:t>
      </w:r>
      <w:r w:rsidR="000E5FF6">
        <w:t xml:space="preserve"> Select </w:t>
      </w:r>
      <w:r>
        <w:t>Status</w:t>
      </w:r>
    </w:p>
    <w:p w14:paraId="5EE25F1C" w14:textId="77777777" w:rsidR="000E5FF6" w:rsidRDefault="000E5FF6" w:rsidP="00670230">
      <w:pPr>
        <w:pStyle w:val="BodyText2"/>
        <w:numPr>
          <w:ilvl w:val="0"/>
          <w:numId w:val="43"/>
        </w:numPr>
      </w:pPr>
      <w:r>
        <w:t xml:space="preserve">Click </w:t>
      </w:r>
      <w:r w:rsidRPr="00054A1F">
        <w:rPr>
          <w:b/>
          <w:bCs/>
        </w:rPr>
        <w:t>FILTER</w:t>
      </w:r>
      <w:r>
        <w:t>.</w:t>
      </w:r>
    </w:p>
    <w:p w14:paraId="2D67A6EA" w14:textId="202F90EF" w:rsidR="000E5FF6" w:rsidRDefault="000E5FF6" w:rsidP="000E5FF6">
      <w:pPr>
        <w:pStyle w:val="BodyText2"/>
      </w:pPr>
      <w:r>
        <w:t>The parameter that matches the specified values is shown in the dashboard.</w:t>
      </w:r>
    </w:p>
    <w:p w14:paraId="05FA917B" w14:textId="357A990F" w:rsidR="001D44D7" w:rsidRDefault="00095B87" w:rsidP="001D44D7">
      <w:pPr>
        <w:pStyle w:val="Heading2"/>
      </w:pPr>
      <w:bookmarkStart w:id="228" w:name="_Toc74637579"/>
      <w:r>
        <w:t>Rule List</w:t>
      </w:r>
      <w:bookmarkEnd w:id="228"/>
    </w:p>
    <w:p w14:paraId="78ABC14B" w14:textId="68F6398D" w:rsidR="001D44D7" w:rsidRDefault="001D44D7" w:rsidP="001D44D7">
      <w:pPr>
        <w:pStyle w:val="BodyText2"/>
      </w:pPr>
      <w:r>
        <w:t xml:space="preserve">System Admins can </w:t>
      </w:r>
      <w:r w:rsidR="00081A26">
        <w:t>view all the rules defined in the system. Rules will be applied when the user requests like upload stock, register consignments, stolen/recovery requests are processed by the system processes.</w:t>
      </w:r>
      <w:r>
        <w:t xml:space="preserve"> </w:t>
      </w:r>
    </w:p>
    <w:p w14:paraId="7023617D" w14:textId="51AEF855" w:rsidR="001D44D7" w:rsidRDefault="001D44D7" w:rsidP="001D44D7">
      <w:pPr>
        <w:pStyle w:val="BodyText2"/>
        <w:rPr>
          <w:u w:val="single"/>
        </w:rPr>
      </w:pPr>
      <w:r w:rsidRPr="008C008C">
        <w:rPr>
          <w:u w:val="single"/>
        </w:rPr>
        <w:t xml:space="preserve">To </w:t>
      </w:r>
      <w:r w:rsidR="00081A26">
        <w:rPr>
          <w:u w:val="single"/>
        </w:rPr>
        <w:t>view rules applied</w:t>
      </w:r>
      <w:r>
        <w:rPr>
          <w:u w:val="single"/>
        </w:rPr>
        <w:t>:</w:t>
      </w:r>
    </w:p>
    <w:p w14:paraId="185FF35F" w14:textId="77777777" w:rsidR="001D44D7" w:rsidRDefault="001D44D7" w:rsidP="00670230">
      <w:pPr>
        <w:pStyle w:val="BodyText2"/>
        <w:numPr>
          <w:ilvl w:val="0"/>
          <w:numId w:val="45"/>
        </w:numPr>
      </w:pPr>
      <w:r>
        <w:t xml:space="preserve">Select </w:t>
      </w:r>
      <w:r>
        <w:rPr>
          <w:b/>
          <w:bCs/>
        </w:rPr>
        <w:t>Policy M</w:t>
      </w:r>
      <w:r w:rsidRPr="00D74081">
        <w:rPr>
          <w:b/>
          <w:bCs/>
        </w:rPr>
        <w:t>anagement</w:t>
      </w:r>
      <w:r>
        <w:t xml:space="preserve"> in the left panel.</w:t>
      </w:r>
    </w:p>
    <w:p w14:paraId="340839D6" w14:textId="69DBCA56" w:rsidR="001D44D7" w:rsidRDefault="001D44D7" w:rsidP="001D44D7">
      <w:pPr>
        <w:pStyle w:val="BodyText2"/>
        <w:ind w:left="360" w:firstLine="426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D249EC1" wp14:editId="3D9FB6D5">
                <wp:simplePos x="0" y="0"/>
                <wp:positionH relativeFrom="column">
                  <wp:posOffset>226579</wp:posOffset>
                </wp:positionH>
                <wp:positionV relativeFrom="paragraph">
                  <wp:posOffset>1477472</wp:posOffset>
                </wp:positionV>
                <wp:extent cx="701675" cy="148590"/>
                <wp:effectExtent l="0" t="0" r="34925" b="29210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675" cy="14859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5743B4" id="Rectangle 149" o:spid="_x0000_s1026" style="position:absolute;margin-left:17.85pt;margin-top:116.35pt;width:55.25pt;height:11.7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" filled="f" strokecolor="#ffc000 [3207]" strokeweight="2pt"/>
            </w:pict>
          </mc:Fallback>
        </mc:AlternateContent>
      </w:r>
      <w:r w:rsidR="00081A26" w:rsidRPr="00081A26">
        <w:rPr>
          <w:noProof/>
        </w:rPr>
        <w:t xml:space="preserve"> </w:t>
      </w:r>
      <w:r w:rsidR="00081A26">
        <w:rPr>
          <w:noProof/>
        </w:rPr>
        <w:drawing>
          <wp:inline distT="0" distB="0" distL="0" distR="0" wp14:anchorId="2A81C3F1" wp14:editId="23C3ABEC">
            <wp:extent cx="5278755" cy="2150110"/>
            <wp:effectExtent l="0" t="0" r="0" b="254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94AB" w14:textId="0205B28B" w:rsidR="001D44D7" w:rsidRDefault="001D44D7" w:rsidP="008619DA">
      <w:pPr>
        <w:pStyle w:val="FigureCaption"/>
      </w:pPr>
      <w:r>
        <w:t xml:space="preserve">                                          </w:t>
      </w:r>
      <w:bookmarkStart w:id="229" w:name="_Toc74637629"/>
      <w:r>
        <w:t xml:space="preserve">Figure 29: </w:t>
      </w:r>
      <w:r w:rsidR="00081A26">
        <w:t>Rule List</w:t>
      </w:r>
      <w:r>
        <w:t xml:space="preserve"> – View All</w:t>
      </w:r>
      <w:bookmarkEnd w:id="229"/>
    </w:p>
    <w:p w14:paraId="17173A5E" w14:textId="05B579C1" w:rsidR="001D44D7" w:rsidRDefault="001D44D7" w:rsidP="001D44D7">
      <w:pPr>
        <w:pStyle w:val="BodyText2"/>
        <w:ind w:left="426"/>
      </w:pPr>
      <w:r>
        <w:t xml:space="preserve">The following columns are seen in the </w:t>
      </w:r>
      <w:r w:rsidR="00081A26">
        <w:t>Rule list</w:t>
      </w:r>
      <w:r>
        <w:t xml:space="preserve"> Page once a form field is selected: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ook w:val="01E0" w:firstRow="1" w:lastRow="1" w:firstColumn="1" w:lastColumn="1" w:noHBand="0" w:noVBand="0"/>
      </w:tblPr>
      <w:tblGrid>
        <w:gridCol w:w="2547"/>
        <w:gridCol w:w="4979"/>
      </w:tblGrid>
      <w:tr w:rsidR="001D44D7" w:rsidRPr="003D50EC" w14:paraId="6D7C97BF" w14:textId="77777777" w:rsidTr="00753C87">
        <w:trPr>
          <w:trHeight w:val="293"/>
          <w:tblHeader/>
          <w:jc w:val="center"/>
        </w:trPr>
        <w:tc>
          <w:tcPr>
            <w:tcW w:w="2547" w:type="dxa"/>
            <w:shd w:val="clear" w:color="auto" w:fill="5B9BD5" w:themeFill="accent1"/>
          </w:tcPr>
          <w:p w14:paraId="7126DE3E" w14:textId="77777777" w:rsidR="001D44D7" w:rsidRPr="0001372C" w:rsidRDefault="001D44D7" w:rsidP="00753C87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</w:rPr>
              <w:t>Column</w:t>
            </w:r>
          </w:p>
        </w:tc>
        <w:tc>
          <w:tcPr>
            <w:tcW w:w="4979" w:type="dxa"/>
            <w:shd w:val="clear" w:color="auto" w:fill="5B9BD5" w:themeFill="accent1"/>
          </w:tcPr>
          <w:p w14:paraId="7B28F644" w14:textId="77777777" w:rsidR="001D44D7" w:rsidRPr="0001372C" w:rsidRDefault="001D44D7" w:rsidP="00753C87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  <w:lang w:val="fr-FR"/>
              </w:rPr>
              <w:t>Description</w:t>
            </w:r>
          </w:p>
        </w:tc>
      </w:tr>
      <w:tr w:rsidR="001D44D7" w:rsidRPr="003D50EC" w14:paraId="65EF87D1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5FD65CC4" w14:textId="77777777" w:rsidR="001D44D7" w:rsidRPr="00B708C5" w:rsidRDefault="001D44D7" w:rsidP="00753C87">
            <w:pPr>
              <w:pStyle w:val="ListBullet1"/>
              <w:numPr>
                <w:ilvl w:val="0"/>
                <w:numId w:val="0"/>
              </w:numPr>
            </w:pPr>
            <w:r>
              <w:t>Created On</w:t>
            </w:r>
            <w:r w:rsidRPr="00B708C5">
              <w:t xml:space="preserve"> </w:t>
            </w:r>
          </w:p>
        </w:tc>
        <w:tc>
          <w:tcPr>
            <w:tcW w:w="4979" w:type="dxa"/>
            <w:shd w:val="clear" w:color="auto" w:fill="auto"/>
          </w:tcPr>
          <w:p w14:paraId="3DB1B813" w14:textId="77777777" w:rsidR="001D44D7" w:rsidRPr="00B708C5" w:rsidRDefault="001D44D7" w:rsidP="00753C87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This is the date of installation of system.</w:t>
            </w:r>
          </w:p>
        </w:tc>
      </w:tr>
      <w:tr w:rsidR="001D44D7" w:rsidRPr="003D50EC" w14:paraId="3A392967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313A51BD" w14:textId="77777777" w:rsidR="001D44D7" w:rsidRDefault="001D44D7" w:rsidP="00753C87">
            <w:pPr>
              <w:pStyle w:val="ListBullet1"/>
              <w:numPr>
                <w:ilvl w:val="0"/>
                <w:numId w:val="0"/>
              </w:numPr>
            </w:pPr>
            <w:r>
              <w:t>Modified On</w:t>
            </w:r>
          </w:p>
        </w:tc>
        <w:tc>
          <w:tcPr>
            <w:tcW w:w="4979" w:type="dxa"/>
            <w:shd w:val="clear" w:color="auto" w:fill="auto"/>
          </w:tcPr>
          <w:p w14:paraId="255EA052" w14:textId="77777777" w:rsidR="001D44D7" w:rsidRDefault="001D44D7" w:rsidP="00753C87">
            <w:pPr>
              <w:pStyle w:val="BodyText2"/>
            </w:pPr>
            <w:r>
              <w:t>Date when field is last modified.</w:t>
            </w:r>
          </w:p>
        </w:tc>
      </w:tr>
      <w:tr w:rsidR="001B46A5" w:rsidRPr="003D50EC" w14:paraId="1B066228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5B5EF18" w14:textId="57C34D96" w:rsidR="001B46A5" w:rsidRDefault="001B46A5" w:rsidP="00753C87">
            <w:pPr>
              <w:pStyle w:val="ListBullet1"/>
              <w:numPr>
                <w:ilvl w:val="0"/>
                <w:numId w:val="0"/>
              </w:numPr>
            </w:pPr>
            <w:r>
              <w:t>Name</w:t>
            </w:r>
          </w:p>
        </w:tc>
        <w:tc>
          <w:tcPr>
            <w:tcW w:w="4979" w:type="dxa"/>
            <w:shd w:val="clear" w:color="auto" w:fill="auto"/>
          </w:tcPr>
          <w:p w14:paraId="4FA228DC" w14:textId="13BC655E" w:rsidR="001B46A5" w:rsidRDefault="001B46A5" w:rsidP="00753C87">
            <w:pPr>
              <w:pStyle w:val="BodyText2"/>
            </w:pPr>
            <w:r>
              <w:t>Name of the rule</w:t>
            </w:r>
          </w:p>
        </w:tc>
      </w:tr>
      <w:tr w:rsidR="001D44D7" w:rsidRPr="003D50EC" w14:paraId="7D7EAEC6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3DF6366D" w14:textId="77777777" w:rsidR="001D44D7" w:rsidRPr="00B708C5" w:rsidRDefault="001D44D7" w:rsidP="00753C87">
            <w:pPr>
              <w:pStyle w:val="BodyText2"/>
            </w:pPr>
            <w:r>
              <w:t>Description</w:t>
            </w:r>
          </w:p>
        </w:tc>
        <w:tc>
          <w:tcPr>
            <w:tcW w:w="4979" w:type="dxa"/>
            <w:shd w:val="clear" w:color="auto" w:fill="auto"/>
          </w:tcPr>
          <w:p w14:paraId="2992BD8E" w14:textId="06509CA9" w:rsidR="001D44D7" w:rsidRPr="00B708C5" w:rsidRDefault="001D44D7" w:rsidP="00753C87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 xml:space="preserve">The description of the </w:t>
            </w:r>
            <w:r w:rsidR="001B46A5">
              <w:t>rule</w:t>
            </w:r>
            <w:r>
              <w:t>.</w:t>
            </w:r>
          </w:p>
        </w:tc>
      </w:tr>
      <w:tr w:rsidR="001D44D7" w:rsidRPr="003D50EC" w14:paraId="0AA69CC9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0003D8FF" w14:textId="77777777" w:rsidR="001D44D7" w:rsidRDefault="001D44D7" w:rsidP="00753C87">
            <w:pPr>
              <w:pStyle w:val="BodyText2"/>
            </w:pPr>
            <w:r>
              <w:t>Value</w:t>
            </w:r>
          </w:p>
        </w:tc>
        <w:tc>
          <w:tcPr>
            <w:tcW w:w="4979" w:type="dxa"/>
            <w:shd w:val="clear" w:color="auto" w:fill="auto"/>
          </w:tcPr>
          <w:p w14:paraId="2EA853E1" w14:textId="44215880" w:rsidR="001D44D7" w:rsidRDefault="001D44D7" w:rsidP="00753C87">
            <w:pPr>
              <w:pStyle w:val="BodyText2"/>
            </w:pPr>
            <w:r>
              <w:t xml:space="preserve">Value of the </w:t>
            </w:r>
            <w:r w:rsidR="001B46A5">
              <w:t>rule</w:t>
            </w:r>
            <w:r>
              <w:t>.</w:t>
            </w:r>
          </w:p>
        </w:tc>
      </w:tr>
      <w:tr w:rsidR="001D44D7" w:rsidRPr="003D50EC" w14:paraId="0FC58C18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34D9753E" w14:textId="77777777" w:rsidR="001D44D7" w:rsidRDefault="001D44D7" w:rsidP="00753C87">
            <w:pPr>
              <w:pStyle w:val="BodyText2"/>
            </w:pPr>
            <w:r>
              <w:t>Period</w:t>
            </w:r>
          </w:p>
        </w:tc>
        <w:tc>
          <w:tcPr>
            <w:tcW w:w="4979" w:type="dxa"/>
            <w:shd w:val="clear" w:color="auto" w:fill="auto"/>
          </w:tcPr>
          <w:p w14:paraId="15739FC9" w14:textId="77777777" w:rsidR="001D44D7" w:rsidRDefault="001D44D7" w:rsidP="00753C87">
            <w:pPr>
              <w:pStyle w:val="BodyText2"/>
            </w:pPr>
            <w:r>
              <w:t>CEIR period for which this parameter is applicable The value can be grace, post-grace or both.</w:t>
            </w:r>
          </w:p>
        </w:tc>
      </w:tr>
      <w:tr w:rsidR="001D44D7" w:rsidRPr="003D50EC" w14:paraId="4F980DA2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89C3B0A" w14:textId="77777777" w:rsidR="001D44D7" w:rsidRDefault="001D44D7" w:rsidP="00753C87">
            <w:pPr>
              <w:pStyle w:val="BodyText2"/>
            </w:pPr>
            <w:r>
              <w:t xml:space="preserve">Status </w:t>
            </w:r>
          </w:p>
        </w:tc>
        <w:tc>
          <w:tcPr>
            <w:tcW w:w="4979" w:type="dxa"/>
            <w:shd w:val="clear" w:color="auto" w:fill="auto"/>
          </w:tcPr>
          <w:p w14:paraId="0C91C750" w14:textId="77777777" w:rsidR="001D44D7" w:rsidRDefault="001D44D7" w:rsidP="00753C87">
            <w:pPr>
              <w:pStyle w:val="BodyText2"/>
            </w:pPr>
            <w:r>
              <w:t>Whether this parameter is enabled or not in the system.</w:t>
            </w:r>
          </w:p>
        </w:tc>
      </w:tr>
      <w:tr w:rsidR="001D44D7" w:rsidRPr="003D50EC" w14:paraId="366A0170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174FDF93" w14:textId="77777777" w:rsidR="001D44D7" w:rsidRDefault="001D44D7" w:rsidP="00753C87">
            <w:pPr>
              <w:pStyle w:val="BodyText2"/>
            </w:pPr>
            <w:r>
              <w:t>Action</w:t>
            </w:r>
          </w:p>
        </w:tc>
        <w:tc>
          <w:tcPr>
            <w:tcW w:w="4979" w:type="dxa"/>
            <w:shd w:val="clear" w:color="auto" w:fill="auto"/>
          </w:tcPr>
          <w:p w14:paraId="6E40D2C8" w14:textId="77777777" w:rsidR="001D44D7" w:rsidRDefault="001D44D7" w:rsidP="00753C87">
            <w:pPr>
              <w:pStyle w:val="BodyText2"/>
            </w:pPr>
            <w:r>
              <w:t>This displays different actions that can be performed on the currency parameter.</w:t>
            </w:r>
          </w:p>
          <w:p w14:paraId="47E32E54" w14:textId="77777777" w:rsidR="001D44D7" w:rsidRDefault="001D44D7" w:rsidP="00753C87">
            <w:pPr>
              <w:pStyle w:val="BodyText2"/>
              <w:numPr>
                <w:ilvl w:val="0"/>
                <w:numId w:val="24"/>
              </w:numPr>
            </w:pPr>
            <w:r>
              <w:t xml:space="preserve">Edit </w:t>
            </w:r>
            <w:r>
              <w:rPr>
                <w:noProof/>
              </w:rPr>
              <w:drawing>
                <wp:inline distT="0" distB="0" distL="0" distR="0" wp14:anchorId="5B2D504A" wp14:editId="746E0511">
                  <wp:extent cx="136800" cy="136800"/>
                  <wp:effectExtent l="0" t="0" r="0" b="0"/>
                  <wp:docPr id="157" name="Picture 157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" name="edit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: This is used to modify the policy parameter details.</w:t>
            </w:r>
          </w:p>
          <w:p w14:paraId="7175271A" w14:textId="77777777" w:rsidR="001D44D7" w:rsidRDefault="001D44D7" w:rsidP="00753C87">
            <w:pPr>
              <w:pStyle w:val="BodyText2"/>
              <w:numPr>
                <w:ilvl w:val="0"/>
                <w:numId w:val="24"/>
              </w:numPr>
            </w:pPr>
            <w:r>
              <w:t xml:space="preserve">View </w:t>
            </w:r>
            <w:r>
              <w:rPr>
                <w:noProof/>
              </w:rPr>
              <w:drawing>
                <wp:inline distT="0" distB="0" distL="0" distR="0" wp14:anchorId="3BC54361" wp14:editId="19B6B0CA">
                  <wp:extent cx="154558" cy="154558"/>
                  <wp:effectExtent l="0" t="0" r="0" b="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" name="view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83" cy="159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: This is used to view the policy parameter details.</w:t>
            </w:r>
          </w:p>
        </w:tc>
      </w:tr>
    </w:tbl>
    <w:p w14:paraId="1BC5FC3B" w14:textId="77777777" w:rsidR="001D44D7" w:rsidRDefault="001D44D7" w:rsidP="001D44D7">
      <w:pPr>
        <w:pStyle w:val="BodyText2"/>
      </w:pPr>
      <w:r>
        <w:tab/>
      </w:r>
    </w:p>
    <w:p w14:paraId="156A3568" w14:textId="77777777" w:rsidR="001D44D7" w:rsidRDefault="001D44D7" w:rsidP="001D44D7">
      <w:pPr>
        <w:pStyle w:val="BodyText2"/>
      </w:pPr>
    </w:p>
    <w:p w14:paraId="268FA5AF" w14:textId="77777777" w:rsidR="001D44D7" w:rsidRDefault="001D44D7" w:rsidP="001D44D7">
      <w:pPr>
        <w:pStyle w:val="Heading2"/>
      </w:pPr>
      <w:bookmarkStart w:id="230" w:name="_Toc74637580"/>
      <w:r>
        <w:t>Edit Policy Parameters</w:t>
      </w:r>
      <w:bookmarkEnd w:id="230"/>
    </w:p>
    <w:p w14:paraId="6FD3E850" w14:textId="77777777" w:rsidR="001D44D7" w:rsidRDefault="001D44D7" w:rsidP="001D44D7">
      <w:pPr>
        <w:pStyle w:val="BodyText2"/>
      </w:pPr>
      <w:r>
        <w:t xml:space="preserve">System Admins can modify the policy related parameter. </w:t>
      </w:r>
    </w:p>
    <w:p w14:paraId="2F8438AE" w14:textId="77777777" w:rsidR="001D44D7" w:rsidRPr="000A33ED" w:rsidRDefault="001D44D7" w:rsidP="001D44D7">
      <w:pPr>
        <w:pStyle w:val="BodyText2"/>
        <w:rPr>
          <w:u w:val="single"/>
        </w:rPr>
      </w:pPr>
      <w:r w:rsidRPr="000A33ED">
        <w:rPr>
          <w:u w:val="single"/>
        </w:rPr>
        <w:t xml:space="preserve">To edit </w:t>
      </w:r>
      <w:r>
        <w:rPr>
          <w:u w:val="single"/>
        </w:rPr>
        <w:t>parameter</w:t>
      </w:r>
      <w:r w:rsidRPr="000A33ED">
        <w:rPr>
          <w:u w:val="single"/>
        </w:rPr>
        <w:t>:</w:t>
      </w:r>
    </w:p>
    <w:p w14:paraId="7E7F292C" w14:textId="77777777" w:rsidR="001D44D7" w:rsidRDefault="001D44D7" w:rsidP="00670230">
      <w:pPr>
        <w:pStyle w:val="BodyText2"/>
        <w:numPr>
          <w:ilvl w:val="0"/>
          <w:numId w:val="46"/>
        </w:numPr>
      </w:pPr>
      <w:r>
        <w:t xml:space="preserve">Click </w:t>
      </w:r>
      <w:r w:rsidRPr="00251CED">
        <w:rPr>
          <w:b/>
          <w:bCs/>
        </w:rPr>
        <w:t>Edit</w:t>
      </w:r>
      <w:r>
        <w:rPr>
          <w:b/>
          <w:bCs/>
        </w:rPr>
        <w:t xml:space="preserve"> (</w:t>
      </w:r>
      <w:r>
        <w:rPr>
          <w:b/>
          <w:bCs/>
          <w:noProof/>
        </w:rPr>
        <w:drawing>
          <wp:inline distT="0" distB="0" distL="0" distR="0" wp14:anchorId="10A8F2FA" wp14:editId="3C7E2023">
            <wp:extent cx="120948" cy="120948"/>
            <wp:effectExtent l="0" t="0" r="0" b="0"/>
            <wp:docPr id="192" name="Picture 19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edit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4279" cy="12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) </w:t>
      </w:r>
      <w:r w:rsidRPr="00166A7A">
        <w:t xml:space="preserve">against the </w:t>
      </w:r>
      <w:r>
        <w:t>policy parameter</w:t>
      </w:r>
      <w:r w:rsidRPr="00166A7A">
        <w:t xml:space="preserve"> entry</w:t>
      </w:r>
      <w:r>
        <w:t xml:space="preserve"> to be modified</w:t>
      </w:r>
      <w:r w:rsidRPr="00166A7A">
        <w:t>.</w:t>
      </w:r>
      <w:r>
        <w:t xml:space="preserve"> </w:t>
      </w:r>
    </w:p>
    <w:p w14:paraId="6F5B8580" w14:textId="1A2811A2" w:rsidR="001D44D7" w:rsidRDefault="001D44D7" w:rsidP="00670230">
      <w:pPr>
        <w:pStyle w:val="BodyText2"/>
        <w:numPr>
          <w:ilvl w:val="0"/>
          <w:numId w:val="46"/>
        </w:numPr>
      </w:pPr>
      <w:r>
        <w:t xml:space="preserve">The </w:t>
      </w:r>
      <w:r w:rsidRPr="00251CED">
        <w:rPr>
          <w:b/>
          <w:bCs/>
        </w:rPr>
        <w:t>Edit</w:t>
      </w:r>
      <w:r w:rsidR="001B46A5">
        <w:rPr>
          <w:b/>
          <w:bCs/>
        </w:rPr>
        <w:t xml:space="preserve"> Rule list</w:t>
      </w:r>
      <w:r>
        <w:t>page appears.</w:t>
      </w:r>
    </w:p>
    <w:p w14:paraId="251D7DE8" w14:textId="250BB4A2" w:rsidR="001D44D7" w:rsidRDefault="00095B87" w:rsidP="001D44D7">
      <w:pPr>
        <w:pStyle w:val="BodyText2"/>
        <w:ind w:left="864"/>
      </w:pPr>
      <w:r>
        <w:rPr>
          <w:noProof/>
        </w:rPr>
        <w:drawing>
          <wp:inline distT="0" distB="0" distL="0" distR="0" wp14:anchorId="4D1D685E" wp14:editId="2A4F64EE">
            <wp:extent cx="5278755" cy="1446530"/>
            <wp:effectExtent l="0" t="0" r="0" b="127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3F13D" w14:textId="77777777" w:rsidR="001D44D7" w:rsidRDefault="001D44D7" w:rsidP="008619DA">
      <w:pPr>
        <w:pStyle w:val="FigureCaption"/>
      </w:pPr>
      <w:bookmarkStart w:id="231" w:name="_Toc74637630"/>
      <w:r>
        <w:t>Figure 34: Policy Management - Edit</w:t>
      </w:r>
      <w:bookmarkEnd w:id="231"/>
    </w:p>
    <w:p w14:paraId="35FAA7B3" w14:textId="77777777" w:rsidR="001D44D7" w:rsidRDefault="001D44D7" w:rsidP="001D44D7">
      <w:pPr>
        <w:pStyle w:val="BodyText2"/>
        <w:ind w:left="567"/>
      </w:pPr>
    </w:p>
    <w:p w14:paraId="6C003F4A" w14:textId="77777777" w:rsidR="001D44D7" w:rsidRDefault="001D44D7" w:rsidP="00670230">
      <w:pPr>
        <w:pStyle w:val="BodyText2"/>
        <w:numPr>
          <w:ilvl w:val="0"/>
          <w:numId w:val="46"/>
        </w:numPr>
      </w:pPr>
      <w:r>
        <w:t>Make the required changes.</w:t>
      </w:r>
    </w:p>
    <w:p w14:paraId="6088DBBD" w14:textId="77777777" w:rsidR="001D44D7" w:rsidRDefault="001D44D7" w:rsidP="00670230">
      <w:pPr>
        <w:pStyle w:val="BodyText2"/>
        <w:numPr>
          <w:ilvl w:val="0"/>
          <w:numId w:val="46"/>
        </w:numPr>
      </w:pPr>
      <w:r>
        <w:t xml:space="preserve">Click </w:t>
      </w:r>
      <w:r w:rsidRPr="00054A1F">
        <w:rPr>
          <w:b/>
          <w:bCs/>
        </w:rPr>
        <w:t>UPDATE</w:t>
      </w:r>
      <w:r>
        <w:t>.</w:t>
      </w:r>
    </w:p>
    <w:p w14:paraId="7D62C430" w14:textId="77777777" w:rsidR="001D44D7" w:rsidRDefault="001D44D7" w:rsidP="001D44D7">
      <w:pPr>
        <w:pStyle w:val="BodyText2"/>
      </w:pPr>
    </w:p>
    <w:p w14:paraId="510D602B" w14:textId="4D641FC1" w:rsidR="001D44D7" w:rsidRDefault="001D44D7" w:rsidP="001D44D7">
      <w:pPr>
        <w:pStyle w:val="Heading2"/>
      </w:pPr>
      <w:bookmarkStart w:id="232" w:name="_Toc74637581"/>
      <w:r>
        <w:t xml:space="preserve">Filter </w:t>
      </w:r>
      <w:r w:rsidR="0028132E">
        <w:t>Rule list</w:t>
      </w:r>
      <w:bookmarkEnd w:id="232"/>
    </w:p>
    <w:p w14:paraId="092F3FD8" w14:textId="7892FB18" w:rsidR="001D44D7" w:rsidRDefault="001D44D7" w:rsidP="001D44D7">
      <w:pPr>
        <w:pStyle w:val="BodyText2"/>
        <w:rPr>
          <w:u w:val="single"/>
        </w:rPr>
      </w:pPr>
      <w:r>
        <w:t>System Admins can view selective information by defining specific values in the listed fields. For example, System Admins can view the entire</w:t>
      </w:r>
      <w:r w:rsidR="0028132E">
        <w:t xml:space="preserve"> rules</w:t>
      </w:r>
      <w:r>
        <w:t xml:space="preserve"> list for a type as enabled. </w:t>
      </w:r>
    </w:p>
    <w:p w14:paraId="74B0FC5C" w14:textId="0E357FBE" w:rsidR="001D44D7" w:rsidRDefault="001D44D7" w:rsidP="001D44D7">
      <w:pPr>
        <w:pStyle w:val="BodyText2"/>
        <w:rPr>
          <w:u w:val="single"/>
        </w:rPr>
      </w:pPr>
      <w:r>
        <w:rPr>
          <w:u w:val="single"/>
        </w:rPr>
        <w:t xml:space="preserve">To view specific </w:t>
      </w:r>
      <w:r w:rsidR="000E1821">
        <w:rPr>
          <w:u w:val="single"/>
        </w:rPr>
        <w:t>rule</w:t>
      </w:r>
      <w:r w:rsidRPr="009251E2">
        <w:rPr>
          <w:u w:val="single"/>
        </w:rPr>
        <w:t>:</w:t>
      </w:r>
    </w:p>
    <w:p w14:paraId="44CE4CC8" w14:textId="0F34B5ED" w:rsidR="001D44D7" w:rsidRPr="00C16971" w:rsidRDefault="00ED27E9" w:rsidP="001D44D7">
      <w:pPr>
        <w:pStyle w:val="BodyText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E38057D" wp14:editId="5BB9FC41">
                <wp:simplePos x="0" y="0"/>
                <wp:positionH relativeFrom="column">
                  <wp:posOffset>833178</wp:posOffset>
                </wp:positionH>
                <wp:positionV relativeFrom="paragraph">
                  <wp:posOffset>349191</wp:posOffset>
                </wp:positionV>
                <wp:extent cx="4052454" cy="574964"/>
                <wp:effectExtent l="0" t="0" r="24765" b="15875"/>
                <wp:wrapNone/>
                <wp:docPr id="151" name="Rectangle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052454" cy="57496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AAE715" id="Rectangle 151" o:spid="_x0000_s1026" style="position:absolute;margin-left:65.6pt;margin-top:27.5pt;width:319.1pt;height:45.25pt;flip:y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" filled="f" strokecolor="#ffc000 [3207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83C811F" wp14:editId="2D1F807F">
                <wp:simplePos x="0" y="0"/>
                <wp:positionH relativeFrom="column">
                  <wp:posOffset>1794163</wp:posOffset>
                </wp:positionH>
                <wp:positionV relativeFrom="paragraph">
                  <wp:posOffset>563938</wp:posOffset>
                </wp:positionV>
                <wp:extent cx="457200" cy="228600"/>
                <wp:effectExtent l="0" t="0" r="25400" b="25400"/>
                <wp:wrapNone/>
                <wp:docPr id="150" name="Rectangl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286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1E2533" id="Rectangle 150" o:spid="_x0000_s1026" style="position:absolute;margin-left:141.25pt;margin-top:44.4pt;width:36pt;height:18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" filled="f" strokecolor="#ffc000 [3207]" strokeweight="2pt"/>
            </w:pict>
          </mc:Fallback>
        </mc:AlternateContent>
      </w:r>
      <w:r>
        <w:rPr>
          <w:noProof/>
        </w:rPr>
        <w:drawing>
          <wp:inline distT="0" distB="0" distL="0" distR="0" wp14:anchorId="219C05DF" wp14:editId="316B0244">
            <wp:extent cx="5278755" cy="2150110"/>
            <wp:effectExtent l="0" t="0" r="0" b="2540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7C22" w14:textId="0D9AD71B" w:rsidR="001D44D7" w:rsidRPr="009251E2" w:rsidRDefault="001D44D7" w:rsidP="008619DA">
      <w:pPr>
        <w:pStyle w:val="FigureCaption"/>
        <w:rPr>
          <w:u w:val="single"/>
        </w:rPr>
      </w:pPr>
      <w:bookmarkStart w:id="233" w:name="_Toc74637631"/>
      <w:r>
        <w:t xml:space="preserve">Figure 36: </w:t>
      </w:r>
      <w:r w:rsidR="000E1821">
        <w:t>Rule List</w:t>
      </w:r>
      <w:r>
        <w:t xml:space="preserve"> – Filter Option</w:t>
      </w:r>
      <w:bookmarkEnd w:id="233"/>
      <w:r>
        <w:t xml:space="preserve"> </w:t>
      </w:r>
    </w:p>
    <w:p w14:paraId="5EFAF845" w14:textId="77777777" w:rsidR="001D44D7" w:rsidRDefault="001D44D7" w:rsidP="00670230">
      <w:pPr>
        <w:pStyle w:val="BodyText2"/>
        <w:numPr>
          <w:ilvl w:val="0"/>
          <w:numId w:val="47"/>
        </w:numPr>
      </w:pPr>
      <w:r>
        <w:t>Enter the required value in one or more of the listed fields:</w:t>
      </w:r>
    </w:p>
    <w:p w14:paraId="5D1359B0" w14:textId="2ED3DD29" w:rsidR="001D44D7" w:rsidRDefault="001D44D7" w:rsidP="001D44D7">
      <w:pPr>
        <w:pStyle w:val="BodyText2"/>
        <w:numPr>
          <w:ilvl w:val="0"/>
          <w:numId w:val="22"/>
        </w:numPr>
      </w:pPr>
      <w:r>
        <w:rPr>
          <w:b/>
          <w:bCs/>
        </w:rPr>
        <w:t xml:space="preserve">Type </w:t>
      </w:r>
      <w:r w:rsidRPr="00054A1F">
        <w:t xml:space="preserve">: </w:t>
      </w:r>
      <w:r>
        <w:t xml:space="preserve">Select </w:t>
      </w:r>
      <w:r w:rsidR="00901DD1">
        <w:t>Name</w:t>
      </w:r>
    </w:p>
    <w:p w14:paraId="10D8487C" w14:textId="3AC0E9C2" w:rsidR="00901DD1" w:rsidRDefault="00901DD1" w:rsidP="001D44D7">
      <w:pPr>
        <w:pStyle w:val="BodyText2"/>
        <w:numPr>
          <w:ilvl w:val="0"/>
          <w:numId w:val="22"/>
        </w:numPr>
      </w:pPr>
      <w:r>
        <w:rPr>
          <w:b/>
          <w:bCs/>
        </w:rPr>
        <w:t xml:space="preserve">Description </w:t>
      </w:r>
      <w:r w:rsidRPr="00901DD1">
        <w:t>:</w:t>
      </w:r>
      <w:r>
        <w:t xml:space="preserve"> Select Description</w:t>
      </w:r>
    </w:p>
    <w:p w14:paraId="4A64A0FC" w14:textId="77777777" w:rsidR="001D44D7" w:rsidRDefault="001D44D7" w:rsidP="001D44D7">
      <w:pPr>
        <w:pStyle w:val="BodyText2"/>
        <w:numPr>
          <w:ilvl w:val="0"/>
          <w:numId w:val="22"/>
        </w:numPr>
      </w:pPr>
      <w:r>
        <w:rPr>
          <w:b/>
          <w:bCs/>
        </w:rPr>
        <w:t>Status</w:t>
      </w:r>
      <w:r w:rsidRPr="00735A9F">
        <w:t>:</w:t>
      </w:r>
      <w:r>
        <w:t xml:space="preserve"> Select Status</w:t>
      </w:r>
    </w:p>
    <w:p w14:paraId="1180BA8B" w14:textId="77777777" w:rsidR="001D44D7" w:rsidRDefault="001D44D7" w:rsidP="00670230">
      <w:pPr>
        <w:pStyle w:val="BodyText2"/>
        <w:numPr>
          <w:ilvl w:val="0"/>
          <w:numId w:val="47"/>
        </w:numPr>
      </w:pPr>
      <w:r>
        <w:t xml:space="preserve">Click </w:t>
      </w:r>
      <w:r w:rsidRPr="00054A1F">
        <w:rPr>
          <w:b/>
          <w:bCs/>
        </w:rPr>
        <w:t>FILTER</w:t>
      </w:r>
      <w:r>
        <w:t>.</w:t>
      </w:r>
    </w:p>
    <w:p w14:paraId="1281158E" w14:textId="403D029F" w:rsidR="001D44D7" w:rsidRDefault="001D44D7" w:rsidP="001D44D7">
      <w:pPr>
        <w:pStyle w:val="BodyText2"/>
      </w:pPr>
      <w:r>
        <w:t xml:space="preserve">The </w:t>
      </w:r>
      <w:r w:rsidR="00543AA0">
        <w:t>rules</w:t>
      </w:r>
      <w:r>
        <w:t xml:space="preserve"> that </w:t>
      </w:r>
      <w:r w:rsidR="00913842">
        <w:t>match</w:t>
      </w:r>
      <w:r>
        <w:t xml:space="preserve"> the specified values is shown in the dashboard.</w:t>
      </w:r>
    </w:p>
    <w:p w14:paraId="6D885676" w14:textId="76B88714" w:rsidR="001D44D7" w:rsidRDefault="00543AA0" w:rsidP="001D44D7">
      <w:pPr>
        <w:pStyle w:val="Heading2"/>
      </w:pPr>
      <w:bookmarkStart w:id="234" w:name="_Toc74637582"/>
      <w:r>
        <w:t>User Feature Mapping</w:t>
      </w:r>
      <w:bookmarkEnd w:id="234"/>
    </w:p>
    <w:p w14:paraId="2269DF96" w14:textId="63501A14" w:rsidR="001D44D7" w:rsidRDefault="001D44D7" w:rsidP="001D44D7">
      <w:pPr>
        <w:pStyle w:val="BodyText2"/>
      </w:pPr>
      <w:r>
        <w:t xml:space="preserve">System Admins can configure the </w:t>
      </w:r>
      <w:r w:rsidR="00117A1D">
        <w:t xml:space="preserve">user feature mapping </w:t>
      </w:r>
      <w:r>
        <w:t xml:space="preserve">in the CEIR system. </w:t>
      </w:r>
    </w:p>
    <w:p w14:paraId="52B33490" w14:textId="6C108F22" w:rsidR="001D44D7" w:rsidRDefault="001D44D7" w:rsidP="001D44D7">
      <w:pPr>
        <w:pStyle w:val="BodyText2"/>
        <w:rPr>
          <w:u w:val="single"/>
        </w:rPr>
      </w:pPr>
      <w:r w:rsidRPr="008C008C">
        <w:rPr>
          <w:u w:val="single"/>
        </w:rPr>
        <w:t xml:space="preserve">To </w:t>
      </w:r>
      <w:r>
        <w:rPr>
          <w:u w:val="single"/>
        </w:rPr>
        <w:t xml:space="preserve">configure </w:t>
      </w:r>
      <w:r w:rsidR="00117A1D">
        <w:rPr>
          <w:u w:val="single"/>
        </w:rPr>
        <w:t>user feature mapping</w:t>
      </w:r>
      <w:r>
        <w:rPr>
          <w:u w:val="single"/>
        </w:rPr>
        <w:t>:</w:t>
      </w:r>
    </w:p>
    <w:p w14:paraId="3FF4658F" w14:textId="77A3B9F6" w:rsidR="001D44D7" w:rsidRDefault="001D44D7" w:rsidP="00670230">
      <w:pPr>
        <w:pStyle w:val="BodyText2"/>
        <w:numPr>
          <w:ilvl w:val="0"/>
          <w:numId w:val="45"/>
        </w:numPr>
      </w:pPr>
      <w:r>
        <w:t xml:space="preserve">Select </w:t>
      </w:r>
      <w:r w:rsidR="00543AA0">
        <w:rPr>
          <w:b/>
          <w:bCs/>
        </w:rPr>
        <w:t>User Feature Mapping</w:t>
      </w:r>
      <w:r>
        <w:t xml:space="preserve"> in the left panel.</w:t>
      </w:r>
    </w:p>
    <w:p w14:paraId="1DE8F259" w14:textId="4A48F07C" w:rsidR="001D44D7" w:rsidRDefault="001D44D7" w:rsidP="001D44D7">
      <w:pPr>
        <w:pStyle w:val="BodyText2"/>
        <w:ind w:left="360" w:firstLine="426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9DFDBD6" wp14:editId="2581B196">
                <wp:simplePos x="0" y="0"/>
                <wp:positionH relativeFrom="column">
                  <wp:posOffset>489816</wp:posOffset>
                </wp:positionH>
                <wp:positionV relativeFrom="paragraph">
                  <wp:posOffset>1269654</wp:posOffset>
                </wp:positionV>
                <wp:extent cx="701675" cy="148590"/>
                <wp:effectExtent l="0" t="0" r="34925" b="29210"/>
                <wp:wrapNone/>
                <wp:docPr id="195" name="Rectangl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675" cy="14859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A1F86A" id="Rectangle 195" o:spid="_x0000_s1026" style="position:absolute;margin-left:38.55pt;margin-top:99.95pt;width:55.25pt;height:11.7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" filled="f" strokecolor="#ffc000 [3207]" strokeweight="2pt"/>
            </w:pict>
          </mc:Fallback>
        </mc:AlternateContent>
      </w:r>
      <w:r w:rsidR="00117A1D">
        <w:rPr>
          <w:noProof/>
        </w:rPr>
        <w:drawing>
          <wp:inline distT="0" distB="0" distL="0" distR="0" wp14:anchorId="686902BE" wp14:editId="6DFB3DA5">
            <wp:extent cx="4869872" cy="1995283"/>
            <wp:effectExtent l="0" t="0" r="6985" b="508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72818" cy="19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FA2E" w14:textId="376BF12A" w:rsidR="001D44D7" w:rsidRDefault="001D44D7" w:rsidP="008619DA">
      <w:pPr>
        <w:pStyle w:val="FigureCaption"/>
      </w:pPr>
      <w:r>
        <w:t xml:space="preserve">                                          </w:t>
      </w:r>
      <w:bookmarkStart w:id="235" w:name="_Toc74637632"/>
      <w:r>
        <w:t xml:space="preserve">Figure 29: </w:t>
      </w:r>
      <w:r w:rsidR="00543AA0">
        <w:t>User Feature Mapping</w:t>
      </w:r>
      <w:r>
        <w:t xml:space="preserve"> – View All</w:t>
      </w:r>
      <w:bookmarkEnd w:id="235"/>
    </w:p>
    <w:p w14:paraId="567B72E1" w14:textId="5F9C1BC9" w:rsidR="001D44D7" w:rsidRDefault="001D44D7" w:rsidP="001D44D7">
      <w:pPr>
        <w:pStyle w:val="BodyText2"/>
        <w:ind w:left="426"/>
      </w:pPr>
      <w:r>
        <w:t xml:space="preserve">The following columns are seen in the </w:t>
      </w:r>
      <w:r w:rsidR="00690F1E">
        <w:t>user feature mapping</w:t>
      </w:r>
      <w:r>
        <w:t xml:space="preserve"> Page once a form field is selected: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ook w:val="01E0" w:firstRow="1" w:lastRow="1" w:firstColumn="1" w:lastColumn="1" w:noHBand="0" w:noVBand="0"/>
      </w:tblPr>
      <w:tblGrid>
        <w:gridCol w:w="2547"/>
        <w:gridCol w:w="4979"/>
      </w:tblGrid>
      <w:tr w:rsidR="001D44D7" w:rsidRPr="003D50EC" w14:paraId="35B0260F" w14:textId="77777777" w:rsidTr="00753C87">
        <w:trPr>
          <w:trHeight w:val="293"/>
          <w:tblHeader/>
          <w:jc w:val="center"/>
        </w:trPr>
        <w:tc>
          <w:tcPr>
            <w:tcW w:w="2547" w:type="dxa"/>
            <w:shd w:val="clear" w:color="auto" w:fill="5B9BD5" w:themeFill="accent1"/>
          </w:tcPr>
          <w:p w14:paraId="58F2F61B" w14:textId="77777777" w:rsidR="001D44D7" w:rsidRPr="0001372C" w:rsidRDefault="001D44D7" w:rsidP="00753C87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</w:rPr>
              <w:t>Column</w:t>
            </w:r>
          </w:p>
        </w:tc>
        <w:tc>
          <w:tcPr>
            <w:tcW w:w="4979" w:type="dxa"/>
            <w:shd w:val="clear" w:color="auto" w:fill="5B9BD5" w:themeFill="accent1"/>
          </w:tcPr>
          <w:p w14:paraId="7BD857E0" w14:textId="77777777" w:rsidR="001D44D7" w:rsidRPr="0001372C" w:rsidRDefault="001D44D7" w:rsidP="00753C87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  <w:lang w:val="fr-FR"/>
              </w:rPr>
              <w:t>Description</w:t>
            </w:r>
          </w:p>
        </w:tc>
      </w:tr>
      <w:tr w:rsidR="001D44D7" w:rsidRPr="003D50EC" w14:paraId="147E78DA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41B0E6B0" w14:textId="77777777" w:rsidR="001D44D7" w:rsidRPr="00B708C5" w:rsidRDefault="001D44D7" w:rsidP="00753C87">
            <w:pPr>
              <w:pStyle w:val="ListBullet1"/>
              <w:numPr>
                <w:ilvl w:val="0"/>
                <w:numId w:val="0"/>
              </w:numPr>
            </w:pPr>
            <w:r>
              <w:t>Created On</w:t>
            </w:r>
            <w:r w:rsidRPr="00B708C5">
              <w:t xml:space="preserve"> </w:t>
            </w:r>
          </w:p>
        </w:tc>
        <w:tc>
          <w:tcPr>
            <w:tcW w:w="4979" w:type="dxa"/>
            <w:shd w:val="clear" w:color="auto" w:fill="auto"/>
          </w:tcPr>
          <w:p w14:paraId="3A8ED497" w14:textId="77777777" w:rsidR="001D44D7" w:rsidRPr="00B708C5" w:rsidRDefault="001D44D7" w:rsidP="00753C87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This is the date of installation of system.</w:t>
            </w:r>
          </w:p>
        </w:tc>
      </w:tr>
      <w:tr w:rsidR="001D44D7" w:rsidRPr="003D50EC" w14:paraId="53165543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52EF0E6C" w14:textId="77777777" w:rsidR="001D44D7" w:rsidRDefault="001D44D7" w:rsidP="00753C87">
            <w:pPr>
              <w:pStyle w:val="ListBullet1"/>
              <w:numPr>
                <w:ilvl w:val="0"/>
                <w:numId w:val="0"/>
              </w:numPr>
            </w:pPr>
            <w:r>
              <w:t>Modified On</w:t>
            </w:r>
          </w:p>
        </w:tc>
        <w:tc>
          <w:tcPr>
            <w:tcW w:w="4979" w:type="dxa"/>
            <w:shd w:val="clear" w:color="auto" w:fill="auto"/>
          </w:tcPr>
          <w:p w14:paraId="38092D29" w14:textId="77777777" w:rsidR="001D44D7" w:rsidRDefault="001D44D7" w:rsidP="00753C87">
            <w:pPr>
              <w:pStyle w:val="BodyText2"/>
            </w:pPr>
            <w:r>
              <w:t>Date when field is last modified.</w:t>
            </w:r>
          </w:p>
        </w:tc>
      </w:tr>
      <w:tr w:rsidR="001D44D7" w:rsidRPr="003D50EC" w14:paraId="1D457B95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1AD1BD3D" w14:textId="3AB86515" w:rsidR="001D44D7" w:rsidRPr="00B708C5" w:rsidRDefault="00690F1E" w:rsidP="00753C87">
            <w:pPr>
              <w:pStyle w:val="BodyText2"/>
            </w:pPr>
            <w:r>
              <w:t>User Type</w:t>
            </w:r>
          </w:p>
        </w:tc>
        <w:tc>
          <w:tcPr>
            <w:tcW w:w="4979" w:type="dxa"/>
            <w:shd w:val="clear" w:color="auto" w:fill="auto"/>
          </w:tcPr>
          <w:p w14:paraId="7B559517" w14:textId="405F535C" w:rsidR="001D44D7" w:rsidRPr="00B708C5" w:rsidRDefault="001D44D7" w:rsidP="00753C87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 xml:space="preserve">The description of the </w:t>
            </w:r>
            <w:r w:rsidR="00690F1E">
              <w:t>user type</w:t>
            </w:r>
            <w:r>
              <w:t>.</w:t>
            </w:r>
          </w:p>
        </w:tc>
      </w:tr>
      <w:tr w:rsidR="001D44D7" w:rsidRPr="003D50EC" w14:paraId="658FFE66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0DA2D015" w14:textId="492077E8" w:rsidR="001D44D7" w:rsidRDefault="00690F1E" w:rsidP="00753C87">
            <w:pPr>
              <w:pStyle w:val="BodyText2"/>
            </w:pPr>
            <w:r>
              <w:t>Feature</w:t>
            </w:r>
          </w:p>
        </w:tc>
        <w:tc>
          <w:tcPr>
            <w:tcW w:w="4979" w:type="dxa"/>
            <w:shd w:val="clear" w:color="auto" w:fill="auto"/>
          </w:tcPr>
          <w:p w14:paraId="3A157E03" w14:textId="7378E84F" w:rsidR="001D44D7" w:rsidRDefault="00690F1E" w:rsidP="00753C87">
            <w:pPr>
              <w:pStyle w:val="BodyText2"/>
            </w:pPr>
            <w:r>
              <w:t>Feature which is to be enabled/disabled for the user type</w:t>
            </w:r>
          </w:p>
        </w:tc>
      </w:tr>
      <w:tr w:rsidR="001D44D7" w:rsidRPr="003D50EC" w14:paraId="1B43B2B1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601F6991" w14:textId="77777777" w:rsidR="001D44D7" w:rsidRDefault="001D44D7" w:rsidP="00753C87">
            <w:pPr>
              <w:pStyle w:val="BodyText2"/>
            </w:pPr>
            <w:r>
              <w:t>Period</w:t>
            </w:r>
          </w:p>
        </w:tc>
        <w:tc>
          <w:tcPr>
            <w:tcW w:w="4979" w:type="dxa"/>
            <w:shd w:val="clear" w:color="auto" w:fill="auto"/>
          </w:tcPr>
          <w:p w14:paraId="3021C9B3" w14:textId="77777777" w:rsidR="001D44D7" w:rsidRDefault="001D44D7" w:rsidP="00753C87">
            <w:pPr>
              <w:pStyle w:val="BodyText2"/>
            </w:pPr>
            <w:r>
              <w:t>CEIR period for which this parameter is applicable The value can be grace, post-grace or both.</w:t>
            </w:r>
          </w:p>
        </w:tc>
      </w:tr>
      <w:tr w:rsidR="001D44D7" w:rsidRPr="003D50EC" w14:paraId="7C7DA82F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62D21812" w14:textId="77777777" w:rsidR="001D44D7" w:rsidRDefault="001D44D7" w:rsidP="00753C87">
            <w:pPr>
              <w:pStyle w:val="BodyText2"/>
            </w:pPr>
            <w:r>
              <w:t>Action</w:t>
            </w:r>
          </w:p>
        </w:tc>
        <w:tc>
          <w:tcPr>
            <w:tcW w:w="4979" w:type="dxa"/>
            <w:shd w:val="clear" w:color="auto" w:fill="auto"/>
          </w:tcPr>
          <w:p w14:paraId="30F2675F" w14:textId="77777777" w:rsidR="001D44D7" w:rsidRDefault="001D44D7" w:rsidP="00753C87">
            <w:pPr>
              <w:pStyle w:val="BodyText2"/>
            </w:pPr>
            <w:r>
              <w:t>This displays different actions that can be performed on the currency parameter.</w:t>
            </w:r>
          </w:p>
          <w:p w14:paraId="345A04FA" w14:textId="3EAE9A35" w:rsidR="001D44D7" w:rsidRDefault="001D44D7" w:rsidP="00690F1E">
            <w:pPr>
              <w:pStyle w:val="BodyText2"/>
              <w:numPr>
                <w:ilvl w:val="0"/>
                <w:numId w:val="24"/>
              </w:numPr>
            </w:pPr>
            <w:r>
              <w:t xml:space="preserve">Edit </w:t>
            </w:r>
            <w:r>
              <w:rPr>
                <w:noProof/>
              </w:rPr>
              <w:drawing>
                <wp:inline distT="0" distB="0" distL="0" distR="0" wp14:anchorId="09A81B26" wp14:editId="11264538">
                  <wp:extent cx="136800" cy="136800"/>
                  <wp:effectExtent l="0" t="0" r="0" b="0"/>
                  <wp:docPr id="199" name="Picture 199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" name="edit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: This is used to modify the policy parameter details.</w:t>
            </w:r>
          </w:p>
        </w:tc>
      </w:tr>
    </w:tbl>
    <w:p w14:paraId="45568C43" w14:textId="0E7C7001" w:rsidR="001D44D7" w:rsidRDefault="001D44D7" w:rsidP="001D44D7">
      <w:pPr>
        <w:pStyle w:val="BodyText2"/>
      </w:pPr>
      <w:r>
        <w:tab/>
      </w:r>
    </w:p>
    <w:p w14:paraId="244FCDAB" w14:textId="2136A1C5" w:rsidR="001D44D7" w:rsidRDefault="001D44D7" w:rsidP="001D44D7">
      <w:pPr>
        <w:pStyle w:val="Heading2"/>
      </w:pPr>
      <w:bookmarkStart w:id="236" w:name="_Toc74637583"/>
      <w:r>
        <w:t xml:space="preserve">Edit </w:t>
      </w:r>
      <w:r w:rsidR="00690F1E">
        <w:t>user feature mapping</w:t>
      </w:r>
      <w:bookmarkEnd w:id="236"/>
    </w:p>
    <w:p w14:paraId="2491DF1B" w14:textId="0C701CB7" w:rsidR="001D44D7" w:rsidRDefault="001D44D7" w:rsidP="001D44D7">
      <w:pPr>
        <w:pStyle w:val="BodyText2"/>
      </w:pPr>
      <w:r>
        <w:t xml:space="preserve">System Admins can modify the </w:t>
      </w:r>
      <w:r w:rsidR="00690F1E">
        <w:t>user feature mapping</w:t>
      </w:r>
      <w:r>
        <w:t xml:space="preserve">. </w:t>
      </w:r>
    </w:p>
    <w:p w14:paraId="0B28DB50" w14:textId="77777777" w:rsidR="001D44D7" w:rsidRPr="000A33ED" w:rsidRDefault="001D44D7" w:rsidP="001D44D7">
      <w:pPr>
        <w:pStyle w:val="BodyText2"/>
        <w:rPr>
          <w:u w:val="single"/>
        </w:rPr>
      </w:pPr>
      <w:r w:rsidRPr="000A33ED">
        <w:rPr>
          <w:u w:val="single"/>
        </w:rPr>
        <w:t xml:space="preserve">To edit </w:t>
      </w:r>
      <w:r>
        <w:rPr>
          <w:u w:val="single"/>
        </w:rPr>
        <w:t>parameter</w:t>
      </w:r>
      <w:r w:rsidRPr="000A33ED">
        <w:rPr>
          <w:u w:val="single"/>
        </w:rPr>
        <w:t>:</w:t>
      </w:r>
    </w:p>
    <w:p w14:paraId="397250FF" w14:textId="77777777" w:rsidR="001D44D7" w:rsidRDefault="001D44D7" w:rsidP="00670230">
      <w:pPr>
        <w:pStyle w:val="BodyText2"/>
        <w:numPr>
          <w:ilvl w:val="0"/>
          <w:numId w:val="48"/>
        </w:numPr>
      </w:pPr>
      <w:r>
        <w:t xml:space="preserve">Click </w:t>
      </w:r>
      <w:r w:rsidRPr="00251CED">
        <w:rPr>
          <w:b/>
          <w:bCs/>
        </w:rPr>
        <w:t>Edit</w:t>
      </w:r>
      <w:r>
        <w:rPr>
          <w:b/>
          <w:bCs/>
        </w:rPr>
        <w:t xml:space="preserve"> (</w:t>
      </w:r>
      <w:r>
        <w:rPr>
          <w:b/>
          <w:bCs/>
          <w:noProof/>
        </w:rPr>
        <w:drawing>
          <wp:inline distT="0" distB="0" distL="0" distR="0" wp14:anchorId="657B4ED4" wp14:editId="468C16DF">
            <wp:extent cx="120948" cy="120948"/>
            <wp:effectExtent l="0" t="0" r="0" b="0"/>
            <wp:docPr id="201" name="Picture 20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edit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4279" cy="12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) </w:t>
      </w:r>
      <w:r w:rsidRPr="00166A7A">
        <w:t xml:space="preserve">against the </w:t>
      </w:r>
      <w:r>
        <w:t>policy parameter</w:t>
      </w:r>
      <w:r w:rsidRPr="00166A7A">
        <w:t xml:space="preserve"> entry</w:t>
      </w:r>
      <w:r>
        <w:t xml:space="preserve"> to be modified</w:t>
      </w:r>
      <w:r w:rsidRPr="00166A7A">
        <w:t>.</w:t>
      </w:r>
      <w:r>
        <w:t xml:space="preserve"> </w:t>
      </w:r>
    </w:p>
    <w:p w14:paraId="719A24AB" w14:textId="4D6F4C66" w:rsidR="001D44D7" w:rsidRDefault="001D44D7" w:rsidP="00670230">
      <w:pPr>
        <w:pStyle w:val="BodyText2"/>
        <w:numPr>
          <w:ilvl w:val="0"/>
          <w:numId w:val="48"/>
        </w:numPr>
      </w:pPr>
      <w:r>
        <w:t xml:space="preserve">The </w:t>
      </w:r>
      <w:r w:rsidRPr="00251CED">
        <w:rPr>
          <w:b/>
          <w:bCs/>
        </w:rPr>
        <w:t xml:space="preserve">Edit </w:t>
      </w:r>
      <w:r w:rsidR="00543AA0">
        <w:rPr>
          <w:b/>
          <w:bCs/>
        </w:rPr>
        <w:t>User Feature Mapping</w:t>
      </w:r>
      <w:r>
        <w:t xml:space="preserve"> page appears.</w:t>
      </w:r>
    </w:p>
    <w:p w14:paraId="417DB2C0" w14:textId="77777777" w:rsidR="001D44D7" w:rsidRDefault="001D44D7" w:rsidP="001D44D7">
      <w:pPr>
        <w:pStyle w:val="BodyText2"/>
        <w:ind w:left="864"/>
      </w:pPr>
      <w:r>
        <w:rPr>
          <w:noProof/>
        </w:rPr>
        <w:drawing>
          <wp:inline distT="0" distB="0" distL="0" distR="0" wp14:anchorId="07564C85" wp14:editId="14C24630">
            <wp:extent cx="5278755" cy="2095500"/>
            <wp:effectExtent l="0" t="0" r="4445" b="1270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0-03-29 at 17.14.44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48B1" w14:textId="4D510498" w:rsidR="001D44D7" w:rsidRDefault="001D44D7" w:rsidP="008619DA">
      <w:pPr>
        <w:pStyle w:val="FigureCaption"/>
      </w:pPr>
      <w:bookmarkStart w:id="237" w:name="_Toc74637633"/>
      <w:r>
        <w:t xml:space="preserve">Figure 34: </w:t>
      </w:r>
      <w:r w:rsidR="00543AA0">
        <w:t>User Feature Mapping</w:t>
      </w:r>
      <w:r>
        <w:t xml:space="preserve"> - Edit</w:t>
      </w:r>
      <w:bookmarkEnd w:id="237"/>
    </w:p>
    <w:p w14:paraId="2CD47915" w14:textId="77777777" w:rsidR="001D44D7" w:rsidRDefault="001D44D7" w:rsidP="001D44D7">
      <w:pPr>
        <w:pStyle w:val="BodyText2"/>
        <w:ind w:left="567"/>
      </w:pPr>
    </w:p>
    <w:p w14:paraId="6E35D8BE" w14:textId="77777777" w:rsidR="001D44D7" w:rsidRDefault="001D44D7" w:rsidP="00670230">
      <w:pPr>
        <w:pStyle w:val="BodyText2"/>
        <w:numPr>
          <w:ilvl w:val="0"/>
          <w:numId w:val="48"/>
        </w:numPr>
      </w:pPr>
      <w:r>
        <w:t>Make the required changes.</w:t>
      </w:r>
    </w:p>
    <w:p w14:paraId="22C8E11E" w14:textId="77777777" w:rsidR="001D44D7" w:rsidRDefault="001D44D7" w:rsidP="00670230">
      <w:pPr>
        <w:pStyle w:val="BodyText2"/>
        <w:numPr>
          <w:ilvl w:val="0"/>
          <w:numId w:val="48"/>
        </w:numPr>
      </w:pPr>
      <w:r>
        <w:t xml:space="preserve">Click </w:t>
      </w:r>
      <w:r w:rsidRPr="00054A1F">
        <w:rPr>
          <w:b/>
          <w:bCs/>
        </w:rPr>
        <w:t>UPDATE</w:t>
      </w:r>
      <w:r>
        <w:t>.</w:t>
      </w:r>
    </w:p>
    <w:p w14:paraId="0F710B8D" w14:textId="77777777" w:rsidR="001D44D7" w:rsidRDefault="001D44D7" w:rsidP="001D44D7">
      <w:pPr>
        <w:pStyle w:val="BodyText2"/>
      </w:pPr>
    </w:p>
    <w:p w14:paraId="7ED4D6EB" w14:textId="440334C4" w:rsidR="001D44D7" w:rsidRDefault="001D44D7" w:rsidP="001D44D7">
      <w:pPr>
        <w:pStyle w:val="Heading2"/>
      </w:pPr>
      <w:bookmarkStart w:id="238" w:name="_Toc74637584"/>
      <w:r>
        <w:t xml:space="preserve">Filter </w:t>
      </w:r>
      <w:r w:rsidR="00543AA0">
        <w:t>User Feature Mapping</w:t>
      </w:r>
      <w:bookmarkEnd w:id="238"/>
    </w:p>
    <w:p w14:paraId="4645E623" w14:textId="77777777" w:rsidR="001D44D7" w:rsidRDefault="001D44D7" w:rsidP="001D44D7">
      <w:pPr>
        <w:pStyle w:val="BodyText2"/>
        <w:rPr>
          <w:u w:val="single"/>
        </w:rPr>
      </w:pPr>
      <w:r>
        <w:t xml:space="preserve">System Admins can view selective information by defining specific values in the listed fields. For example, System Admins can view the entire parameter list for a type as enabled. </w:t>
      </w:r>
    </w:p>
    <w:p w14:paraId="029AB4CB" w14:textId="14ABD9D4" w:rsidR="001D44D7" w:rsidRDefault="001D44D7" w:rsidP="001D44D7">
      <w:pPr>
        <w:pStyle w:val="BodyText2"/>
        <w:rPr>
          <w:u w:val="single"/>
        </w:rPr>
      </w:pPr>
      <w:r>
        <w:rPr>
          <w:u w:val="single"/>
        </w:rPr>
        <w:t xml:space="preserve">To view specific </w:t>
      </w:r>
      <w:r w:rsidR="00A45ACE">
        <w:rPr>
          <w:u w:val="single"/>
        </w:rPr>
        <w:t>user feature mapping</w:t>
      </w:r>
      <w:r w:rsidRPr="009251E2">
        <w:rPr>
          <w:u w:val="single"/>
        </w:rPr>
        <w:t>:</w:t>
      </w:r>
    </w:p>
    <w:p w14:paraId="04168EB1" w14:textId="3217030D" w:rsidR="001D44D7" w:rsidRPr="00C16971" w:rsidRDefault="00D73F9C" w:rsidP="00D73F9C">
      <w:pPr>
        <w:pStyle w:val="BodyText2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C0B57EE" wp14:editId="7657ECEB">
                <wp:simplePos x="0" y="0"/>
                <wp:positionH relativeFrom="column">
                  <wp:posOffset>1567469</wp:posOffset>
                </wp:positionH>
                <wp:positionV relativeFrom="paragraph">
                  <wp:posOffset>386425</wp:posOffset>
                </wp:positionV>
                <wp:extent cx="290656" cy="165909"/>
                <wp:effectExtent l="0" t="0" r="14605" b="24765"/>
                <wp:wrapNone/>
                <wp:docPr id="196" name="Rectangl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656" cy="165909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414404" id="Rectangle 196" o:spid="_x0000_s1026" style="position:absolute;margin-left:123.4pt;margin-top:30.45pt;width:22.9pt;height:13.0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" filled="f" strokecolor="#ffc000 [3207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08DED59" wp14:editId="569850F9">
                <wp:simplePos x="0" y="0"/>
                <wp:positionH relativeFrom="column">
                  <wp:posOffset>646140</wp:posOffset>
                </wp:positionH>
                <wp:positionV relativeFrom="paragraph">
                  <wp:posOffset>130116</wp:posOffset>
                </wp:positionV>
                <wp:extent cx="3941619" cy="512618"/>
                <wp:effectExtent l="0" t="0" r="20955" b="20955"/>
                <wp:wrapNone/>
                <wp:docPr id="197" name="Rectangl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941619" cy="512618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A396AA" id="Rectangle 197" o:spid="_x0000_s1026" style="position:absolute;margin-left:50.9pt;margin-top:10.25pt;width:310.35pt;height:40.35pt;flip:y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" filled="f" strokecolor="#ffc000 [3207]" strokeweight="2pt"/>
            </w:pict>
          </mc:Fallback>
        </mc:AlternateContent>
      </w:r>
      <w:r>
        <w:rPr>
          <w:noProof/>
        </w:rPr>
        <w:drawing>
          <wp:inline distT="0" distB="0" distL="0" distR="0" wp14:anchorId="38C4818C" wp14:editId="31E0FE4E">
            <wp:extent cx="4101119" cy="1306852"/>
            <wp:effectExtent l="0" t="0" r="0" b="762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15498" cy="131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BF97" w14:textId="4B7B7AEC" w:rsidR="001D44D7" w:rsidRPr="009251E2" w:rsidRDefault="001D44D7" w:rsidP="008619DA">
      <w:pPr>
        <w:pStyle w:val="FigureCaption"/>
        <w:rPr>
          <w:u w:val="single"/>
        </w:rPr>
      </w:pPr>
      <w:bookmarkStart w:id="239" w:name="_Toc74637634"/>
      <w:r>
        <w:t xml:space="preserve">Figure 36: </w:t>
      </w:r>
      <w:r w:rsidR="00543AA0">
        <w:t>User Feature Mapping</w:t>
      </w:r>
      <w:r>
        <w:t xml:space="preserve"> – Filter Option</w:t>
      </w:r>
      <w:bookmarkEnd w:id="239"/>
      <w:r>
        <w:t xml:space="preserve"> </w:t>
      </w:r>
    </w:p>
    <w:p w14:paraId="16FF09E5" w14:textId="77777777" w:rsidR="001D44D7" w:rsidRDefault="001D44D7" w:rsidP="00670230">
      <w:pPr>
        <w:pStyle w:val="BodyText2"/>
        <w:numPr>
          <w:ilvl w:val="0"/>
          <w:numId w:val="47"/>
        </w:numPr>
      </w:pPr>
      <w:r>
        <w:t>Enter the required value in one or more of the listed fields:</w:t>
      </w:r>
    </w:p>
    <w:p w14:paraId="48C53F9E" w14:textId="6EAB3179" w:rsidR="00D73F9C" w:rsidRPr="00D73F9C" w:rsidRDefault="00D73F9C" w:rsidP="001D44D7">
      <w:pPr>
        <w:pStyle w:val="BodyText2"/>
        <w:numPr>
          <w:ilvl w:val="0"/>
          <w:numId w:val="22"/>
        </w:numPr>
      </w:pPr>
      <w:r>
        <w:rPr>
          <w:b/>
          <w:bCs/>
        </w:rPr>
        <w:t>Dat</w:t>
      </w:r>
      <w:r w:rsidR="00FB0DE4">
        <w:rPr>
          <w:b/>
          <w:bCs/>
        </w:rPr>
        <w:t>e</w:t>
      </w:r>
      <w:r>
        <w:rPr>
          <w:b/>
          <w:bCs/>
        </w:rPr>
        <w:t>:</w:t>
      </w:r>
      <w:r w:rsidR="00FB0DE4">
        <w:rPr>
          <w:b/>
          <w:bCs/>
        </w:rPr>
        <w:t xml:space="preserve"> </w:t>
      </w:r>
      <w:r>
        <w:t>Select date</w:t>
      </w:r>
      <w:r>
        <w:rPr>
          <w:b/>
          <w:bCs/>
        </w:rPr>
        <w:t xml:space="preserve"> </w:t>
      </w:r>
    </w:p>
    <w:p w14:paraId="512B5F19" w14:textId="6A9D4E4B" w:rsidR="001D44D7" w:rsidRDefault="00D73F9C" w:rsidP="001D44D7">
      <w:pPr>
        <w:pStyle w:val="BodyText2"/>
        <w:numPr>
          <w:ilvl w:val="0"/>
          <w:numId w:val="22"/>
        </w:numPr>
      </w:pPr>
      <w:r>
        <w:rPr>
          <w:b/>
          <w:bCs/>
        </w:rPr>
        <w:t xml:space="preserve">User </w:t>
      </w:r>
      <w:r w:rsidR="001D44D7">
        <w:rPr>
          <w:b/>
          <w:bCs/>
        </w:rPr>
        <w:t>Type</w:t>
      </w:r>
      <w:r w:rsidR="001D44D7" w:rsidRPr="00054A1F">
        <w:t xml:space="preserve">: </w:t>
      </w:r>
      <w:r w:rsidR="001D44D7">
        <w:t>Select Type</w:t>
      </w:r>
    </w:p>
    <w:p w14:paraId="07EC11CF" w14:textId="3895EC76" w:rsidR="001D44D7" w:rsidRPr="00D73F9C" w:rsidRDefault="00D73F9C" w:rsidP="001D44D7">
      <w:pPr>
        <w:pStyle w:val="BodyText2"/>
        <w:numPr>
          <w:ilvl w:val="0"/>
          <w:numId w:val="22"/>
        </w:numPr>
      </w:pPr>
      <w:r>
        <w:rPr>
          <w:b/>
          <w:bCs/>
        </w:rPr>
        <w:t>Feature:</w:t>
      </w:r>
      <w:r w:rsidR="00FB0DE4">
        <w:rPr>
          <w:b/>
          <w:bCs/>
        </w:rPr>
        <w:t xml:space="preserve"> </w:t>
      </w:r>
      <w:r>
        <w:t>Select feature</w:t>
      </w:r>
    </w:p>
    <w:p w14:paraId="09775E5C" w14:textId="1F3E2A50" w:rsidR="00D73F9C" w:rsidRDefault="00D73F9C" w:rsidP="00D73F9C">
      <w:pPr>
        <w:pStyle w:val="BodyText2"/>
        <w:numPr>
          <w:ilvl w:val="0"/>
          <w:numId w:val="22"/>
        </w:numPr>
      </w:pPr>
      <w:r>
        <w:rPr>
          <w:b/>
          <w:bCs/>
        </w:rPr>
        <w:t xml:space="preserve">Period: </w:t>
      </w:r>
      <w:r>
        <w:t>Select Period</w:t>
      </w:r>
    </w:p>
    <w:p w14:paraId="0673EFDE" w14:textId="77777777" w:rsidR="001D44D7" w:rsidRDefault="001D44D7" w:rsidP="00670230">
      <w:pPr>
        <w:pStyle w:val="BodyText2"/>
        <w:numPr>
          <w:ilvl w:val="0"/>
          <w:numId w:val="47"/>
        </w:numPr>
      </w:pPr>
      <w:r>
        <w:t xml:space="preserve">Click </w:t>
      </w:r>
      <w:r w:rsidRPr="00054A1F">
        <w:rPr>
          <w:b/>
          <w:bCs/>
        </w:rPr>
        <w:t>FILTER</w:t>
      </w:r>
      <w:r>
        <w:t>.</w:t>
      </w:r>
    </w:p>
    <w:p w14:paraId="28C5DDEF" w14:textId="4CE49077" w:rsidR="001D44D7" w:rsidRDefault="001D44D7" w:rsidP="001D44D7">
      <w:pPr>
        <w:pStyle w:val="BodyText2"/>
      </w:pPr>
      <w:r>
        <w:t xml:space="preserve">The </w:t>
      </w:r>
      <w:r w:rsidR="00B5046A">
        <w:t>user types</w:t>
      </w:r>
      <w:r>
        <w:t xml:space="preserve"> that </w:t>
      </w:r>
      <w:r w:rsidR="009A4DCD">
        <w:t>match</w:t>
      </w:r>
      <w:r>
        <w:t xml:space="preserve"> the specified values </w:t>
      </w:r>
      <w:r w:rsidR="00EA30C8">
        <w:t>are</w:t>
      </w:r>
      <w:r>
        <w:t xml:space="preserve"> shown in the dashboard.</w:t>
      </w:r>
    </w:p>
    <w:p w14:paraId="44ED62D1" w14:textId="15A7CBA8" w:rsidR="001D44D7" w:rsidRDefault="00543AA0" w:rsidP="001D44D7">
      <w:pPr>
        <w:pStyle w:val="Heading2"/>
      </w:pPr>
      <w:bookmarkStart w:id="240" w:name="_Toc74637585"/>
      <w:r>
        <w:t>Rule Feature Mapping</w:t>
      </w:r>
      <w:bookmarkEnd w:id="240"/>
    </w:p>
    <w:p w14:paraId="61F4B55B" w14:textId="60A2A8BD" w:rsidR="001D44D7" w:rsidRDefault="001D44D7" w:rsidP="001D44D7">
      <w:pPr>
        <w:pStyle w:val="BodyText2"/>
      </w:pPr>
      <w:r>
        <w:t xml:space="preserve">System Admins can configure </w:t>
      </w:r>
      <w:r w:rsidR="00B5046A">
        <w:t>rule feature mapping</w:t>
      </w:r>
      <w:r>
        <w:t xml:space="preserve"> in the CEIR system. </w:t>
      </w:r>
    </w:p>
    <w:p w14:paraId="03DE3E34" w14:textId="30D490A2" w:rsidR="001D44D7" w:rsidRDefault="001D44D7" w:rsidP="001D44D7">
      <w:pPr>
        <w:pStyle w:val="BodyText2"/>
        <w:rPr>
          <w:u w:val="single"/>
        </w:rPr>
      </w:pPr>
      <w:r w:rsidRPr="008C008C">
        <w:rPr>
          <w:u w:val="single"/>
        </w:rPr>
        <w:t xml:space="preserve">To </w:t>
      </w:r>
      <w:r>
        <w:rPr>
          <w:u w:val="single"/>
        </w:rPr>
        <w:t xml:space="preserve">configure </w:t>
      </w:r>
      <w:r w:rsidR="00B5046A">
        <w:rPr>
          <w:u w:val="single"/>
        </w:rPr>
        <w:t>rule feature mapping</w:t>
      </w:r>
      <w:r>
        <w:rPr>
          <w:u w:val="single"/>
        </w:rPr>
        <w:t>:</w:t>
      </w:r>
    </w:p>
    <w:p w14:paraId="0004F1B7" w14:textId="6F49DE2E" w:rsidR="001D44D7" w:rsidRDefault="001D44D7" w:rsidP="00670230">
      <w:pPr>
        <w:pStyle w:val="BodyText2"/>
        <w:numPr>
          <w:ilvl w:val="0"/>
          <w:numId w:val="45"/>
        </w:numPr>
      </w:pPr>
      <w:r>
        <w:t xml:space="preserve">Select </w:t>
      </w:r>
      <w:r w:rsidR="00543AA0">
        <w:rPr>
          <w:b/>
          <w:bCs/>
        </w:rPr>
        <w:t>Rule Feature Mapping</w:t>
      </w:r>
      <w:r>
        <w:t xml:space="preserve"> in the left panel.</w:t>
      </w:r>
    </w:p>
    <w:p w14:paraId="58B99C05" w14:textId="73FCFBC9" w:rsidR="001D44D7" w:rsidRDefault="001D44D7" w:rsidP="001D44D7">
      <w:pPr>
        <w:pStyle w:val="BodyText2"/>
        <w:ind w:left="360" w:firstLine="426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CE9EF5E" wp14:editId="2DD1D998">
                <wp:simplePos x="0" y="0"/>
                <wp:positionH relativeFrom="column">
                  <wp:posOffset>604347</wp:posOffset>
                </wp:positionH>
                <wp:positionV relativeFrom="paragraph">
                  <wp:posOffset>1263072</wp:posOffset>
                </wp:positionV>
                <wp:extent cx="701675" cy="138545"/>
                <wp:effectExtent l="0" t="0" r="22225" b="13970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675" cy="13854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1AD0D3" id="Rectangle 204" o:spid="_x0000_s1026" style="position:absolute;margin-left:47.6pt;margin-top:99.45pt;width:55.25pt;height:10.9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" filled="f" strokecolor="#ffc000 [3207]" strokeweight="2pt"/>
            </w:pict>
          </mc:Fallback>
        </mc:AlternateContent>
      </w:r>
      <w:r w:rsidR="002A7721" w:rsidRPr="002A7721">
        <w:rPr>
          <w:noProof/>
        </w:rPr>
        <w:t xml:space="preserve"> </w:t>
      </w:r>
      <w:r w:rsidR="002A7721">
        <w:rPr>
          <w:noProof/>
        </w:rPr>
        <w:drawing>
          <wp:inline distT="0" distB="0" distL="0" distR="0" wp14:anchorId="26831B83" wp14:editId="552F8D47">
            <wp:extent cx="4461164" cy="2007068"/>
            <wp:effectExtent l="0" t="0" r="0" b="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70624" cy="201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61E7" w14:textId="66957981" w:rsidR="001D44D7" w:rsidRDefault="001D44D7" w:rsidP="008619DA">
      <w:pPr>
        <w:pStyle w:val="FigureCaption"/>
      </w:pPr>
      <w:bookmarkStart w:id="241" w:name="_Toc74637635"/>
      <w:r>
        <w:t xml:space="preserve">Figure 29: </w:t>
      </w:r>
      <w:r w:rsidR="00543AA0">
        <w:t>Rule Feature Mapping</w:t>
      </w:r>
      <w:r>
        <w:t xml:space="preserve"> – View All</w:t>
      </w:r>
      <w:bookmarkEnd w:id="241"/>
    </w:p>
    <w:p w14:paraId="0DEFCCD0" w14:textId="2D15731E" w:rsidR="001D44D7" w:rsidRDefault="001D44D7" w:rsidP="001D44D7">
      <w:pPr>
        <w:pStyle w:val="BodyText2"/>
        <w:ind w:left="426"/>
      </w:pPr>
      <w:r>
        <w:t xml:space="preserve">The following columns are seen in the </w:t>
      </w:r>
      <w:r w:rsidR="00F86028">
        <w:t>Rule Feature Mapping</w:t>
      </w:r>
      <w:r>
        <w:t xml:space="preserve"> Page once a form field is selected: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ook w:val="01E0" w:firstRow="1" w:lastRow="1" w:firstColumn="1" w:lastColumn="1" w:noHBand="0" w:noVBand="0"/>
      </w:tblPr>
      <w:tblGrid>
        <w:gridCol w:w="2547"/>
        <w:gridCol w:w="4979"/>
      </w:tblGrid>
      <w:tr w:rsidR="001D44D7" w:rsidRPr="003D50EC" w14:paraId="17A9E47B" w14:textId="77777777" w:rsidTr="00753C87">
        <w:trPr>
          <w:trHeight w:val="293"/>
          <w:tblHeader/>
          <w:jc w:val="center"/>
        </w:trPr>
        <w:tc>
          <w:tcPr>
            <w:tcW w:w="2547" w:type="dxa"/>
            <w:shd w:val="clear" w:color="auto" w:fill="5B9BD5" w:themeFill="accent1"/>
          </w:tcPr>
          <w:p w14:paraId="4390FEA3" w14:textId="77777777" w:rsidR="001D44D7" w:rsidRPr="0001372C" w:rsidRDefault="001D44D7" w:rsidP="00753C87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</w:rPr>
              <w:t>Column</w:t>
            </w:r>
          </w:p>
        </w:tc>
        <w:tc>
          <w:tcPr>
            <w:tcW w:w="4979" w:type="dxa"/>
            <w:shd w:val="clear" w:color="auto" w:fill="5B9BD5" w:themeFill="accent1"/>
          </w:tcPr>
          <w:p w14:paraId="2C857A19" w14:textId="77777777" w:rsidR="001D44D7" w:rsidRPr="0001372C" w:rsidRDefault="001D44D7" w:rsidP="00753C87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  <w:lang w:val="fr-FR"/>
              </w:rPr>
              <w:t>Description</w:t>
            </w:r>
          </w:p>
        </w:tc>
      </w:tr>
      <w:tr w:rsidR="001D44D7" w:rsidRPr="003D50EC" w14:paraId="20E840D9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6BAEFC87" w14:textId="77777777" w:rsidR="001D44D7" w:rsidRPr="00B708C5" w:rsidRDefault="001D44D7" w:rsidP="00753C87">
            <w:pPr>
              <w:pStyle w:val="ListBullet1"/>
              <w:numPr>
                <w:ilvl w:val="0"/>
                <w:numId w:val="0"/>
              </w:numPr>
            </w:pPr>
            <w:r>
              <w:t>Created On</w:t>
            </w:r>
            <w:r w:rsidRPr="00B708C5">
              <w:t xml:space="preserve"> </w:t>
            </w:r>
          </w:p>
        </w:tc>
        <w:tc>
          <w:tcPr>
            <w:tcW w:w="4979" w:type="dxa"/>
            <w:shd w:val="clear" w:color="auto" w:fill="auto"/>
          </w:tcPr>
          <w:p w14:paraId="331AA993" w14:textId="77777777" w:rsidR="001D44D7" w:rsidRPr="00B708C5" w:rsidRDefault="001D44D7" w:rsidP="00753C87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This is the date of installation of system.</w:t>
            </w:r>
          </w:p>
        </w:tc>
      </w:tr>
      <w:tr w:rsidR="001D44D7" w:rsidRPr="003D50EC" w14:paraId="513A7C36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090C9383" w14:textId="77777777" w:rsidR="001D44D7" w:rsidRDefault="001D44D7" w:rsidP="00753C87">
            <w:pPr>
              <w:pStyle w:val="ListBullet1"/>
              <w:numPr>
                <w:ilvl w:val="0"/>
                <w:numId w:val="0"/>
              </w:numPr>
            </w:pPr>
            <w:r>
              <w:t>Modified On</w:t>
            </w:r>
          </w:p>
        </w:tc>
        <w:tc>
          <w:tcPr>
            <w:tcW w:w="4979" w:type="dxa"/>
            <w:shd w:val="clear" w:color="auto" w:fill="auto"/>
          </w:tcPr>
          <w:p w14:paraId="4283B16D" w14:textId="77777777" w:rsidR="001D44D7" w:rsidRDefault="001D44D7" w:rsidP="00753C87">
            <w:pPr>
              <w:pStyle w:val="BodyText2"/>
            </w:pPr>
            <w:r>
              <w:t>Date when field is last modified.</w:t>
            </w:r>
          </w:p>
        </w:tc>
      </w:tr>
      <w:tr w:rsidR="001D44D7" w:rsidRPr="003D50EC" w14:paraId="63F4392D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4BBC06BF" w14:textId="6302B89D" w:rsidR="001D44D7" w:rsidRPr="00B708C5" w:rsidRDefault="00F86028" w:rsidP="00753C87">
            <w:pPr>
              <w:pStyle w:val="BodyText2"/>
            </w:pPr>
            <w:r>
              <w:t>Rule Name</w:t>
            </w:r>
          </w:p>
        </w:tc>
        <w:tc>
          <w:tcPr>
            <w:tcW w:w="4979" w:type="dxa"/>
            <w:shd w:val="clear" w:color="auto" w:fill="auto"/>
          </w:tcPr>
          <w:p w14:paraId="075BB325" w14:textId="13C27694" w:rsidR="001D44D7" w:rsidRPr="00B708C5" w:rsidRDefault="001D44D7" w:rsidP="00753C87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 xml:space="preserve">The </w:t>
            </w:r>
            <w:r w:rsidR="00F86028">
              <w:t>Rule Name</w:t>
            </w:r>
            <w:r>
              <w:t>.</w:t>
            </w:r>
          </w:p>
        </w:tc>
      </w:tr>
      <w:tr w:rsidR="001D44D7" w:rsidRPr="003D50EC" w14:paraId="1495EEB9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B427008" w14:textId="0093AF28" w:rsidR="001D44D7" w:rsidRDefault="00F86028" w:rsidP="00753C87">
            <w:pPr>
              <w:pStyle w:val="BodyText2"/>
            </w:pPr>
            <w:r>
              <w:t>Feature Name</w:t>
            </w:r>
          </w:p>
        </w:tc>
        <w:tc>
          <w:tcPr>
            <w:tcW w:w="4979" w:type="dxa"/>
            <w:shd w:val="clear" w:color="auto" w:fill="auto"/>
          </w:tcPr>
          <w:p w14:paraId="2ED09FF9" w14:textId="11A87985" w:rsidR="001D44D7" w:rsidRDefault="00F86028" w:rsidP="00753C87">
            <w:pPr>
              <w:pStyle w:val="BodyText2"/>
            </w:pPr>
            <w:r>
              <w:t>Feature name</w:t>
            </w:r>
          </w:p>
        </w:tc>
      </w:tr>
      <w:tr w:rsidR="001D44D7" w:rsidRPr="003D50EC" w14:paraId="42CC31F0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56F3EBD3" w14:textId="0FCEC203" w:rsidR="001D44D7" w:rsidRDefault="00F86028" w:rsidP="00753C87">
            <w:pPr>
              <w:pStyle w:val="BodyText2"/>
            </w:pPr>
            <w:r>
              <w:t>User Type</w:t>
            </w:r>
          </w:p>
        </w:tc>
        <w:tc>
          <w:tcPr>
            <w:tcW w:w="4979" w:type="dxa"/>
            <w:shd w:val="clear" w:color="auto" w:fill="auto"/>
          </w:tcPr>
          <w:p w14:paraId="66AAD577" w14:textId="5CA1F0B9" w:rsidR="001D44D7" w:rsidRDefault="00F86028" w:rsidP="00753C87">
            <w:pPr>
              <w:pStyle w:val="BodyText2"/>
            </w:pPr>
            <w:r>
              <w:t>Select User Type for which this rule will be applicable</w:t>
            </w:r>
          </w:p>
        </w:tc>
      </w:tr>
      <w:tr w:rsidR="001D44D7" w:rsidRPr="003D50EC" w14:paraId="7A4B3799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EA499C2" w14:textId="20686AD9" w:rsidR="001D44D7" w:rsidRDefault="00F86028" w:rsidP="00753C87">
            <w:pPr>
              <w:pStyle w:val="BodyText2"/>
            </w:pPr>
            <w:r>
              <w:t>Order</w:t>
            </w:r>
          </w:p>
        </w:tc>
        <w:tc>
          <w:tcPr>
            <w:tcW w:w="4979" w:type="dxa"/>
            <w:shd w:val="clear" w:color="auto" w:fill="auto"/>
          </w:tcPr>
          <w:p w14:paraId="7BAB6B95" w14:textId="06B25F4A" w:rsidR="001D44D7" w:rsidRDefault="00F86028" w:rsidP="00753C87">
            <w:pPr>
              <w:pStyle w:val="BodyText2"/>
            </w:pPr>
            <w:r>
              <w:t>Order in which this rule will be executed</w:t>
            </w:r>
          </w:p>
        </w:tc>
      </w:tr>
      <w:tr w:rsidR="00F86028" w:rsidRPr="003D50EC" w14:paraId="240DE4DD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5F3EEC9B" w14:textId="364F7DBB" w:rsidR="00F86028" w:rsidRDefault="00F86028" w:rsidP="00753C87">
            <w:pPr>
              <w:pStyle w:val="BodyText2"/>
            </w:pPr>
            <w:r>
              <w:t>Action in Grace Period</w:t>
            </w:r>
          </w:p>
        </w:tc>
        <w:tc>
          <w:tcPr>
            <w:tcW w:w="4979" w:type="dxa"/>
            <w:shd w:val="clear" w:color="auto" w:fill="auto"/>
          </w:tcPr>
          <w:p w14:paraId="0C07D89E" w14:textId="2A5022C5" w:rsidR="00F86028" w:rsidRDefault="00F86028" w:rsidP="00753C87">
            <w:pPr>
              <w:pStyle w:val="BodyText2"/>
            </w:pPr>
            <w:r>
              <w:t>Whether action is to be taken in grace period or not</w:t>
            </w:r>
          </w:p>
        </w:tc>
      </w:tr>
      <w:tr w:rsidR="00F86028" w:rsidRPr="003D50EC" w14:paraId="2C33986B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4411C65B" w14:textId="5178E4C7" w:rsidR="00F86028" w:rsidRDefault="00F86028" w:rsidP="00753C87">
            <w:pPr>
              <w:pStyle w:val="BodyText2"/>
            </w:pPr>
            <w:r>
              <w:t>Action in Port Grace Period</w:t>
            </w:r>
          </w:p>
        </w:tc>
        <w:tc>
          <w:tcPr>
            <w:tcW w:w="4979" w:type="dxa"/>
            <w:shd w:val="clear" w:color="auto" w:fill="auto"/>
          </w:tcPr>
          <w:p w14:paraId="78F36340" w14:textId="59AA4EF0" w:rsidR="00F86028" w:rsidRDefault="00F86028" w:rsidP="00753C87">
            <w:pPr>
              <w:pStyle w:val="BodyText2"/>
            </w:pPr>
            <w:r>
              <w:t>Whether action is to be taken in post grace period</w:t>
            </w:r>
          </w:p>
        </w:tc>
      </w:tr>
      <w:tr w:rsidR="00F86028" w:rsidRPr="003D50EC" w14:paraId="0ABB4ED6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526B189C" w14:textId="6427D3F4" w:rsidR="00F86028" w:rsidRDefault="00F86028" w:rsidP="00753C87">
            <w:pPr>
              <w:pStyle w:val="BodyText2"/>
            </w:pPr>
            <w:r>
              <w:t>Move to in Grace period</w:t>
            </w:r>
          </w:p>
        </w:tc>
        <w:tc>
          <w:tcPr>
            <w:tcW w:w="4979" w:type="dxa"/>
            <w:shd w:val="clear" w:color="auto" w:fill="auto"/>
          </w:tcPr>
          <w:p w14:paraId="719C0D68" w14:textId="752CD03A" w:rsidR="00F86028" w:rsidRDefault="00F86028" w:rsidP="00753C87">
            <w:pPr>
              <w:pStyle w:val="BodyText2"/>
            </w:pPr>
            <w:r>
              <w:t>Moved to in grace period</w:t>
            </w:r>
          </w:p>
        </w:tc>
      </w:tr>
      <w:tr w:rsidR="001D44D7" w:rsidRPr="003D50EC" w14:paraId="69841C91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32A0EE2E" w14:textId="25540D91" w:rsidR="001D44D7" w:rsidRDefault="00F86028" w:rsidP="00753C87">
            <w:pPr>
              <w:pStyle w:val="BodyText2"/>
            </w:pPr>
            <w:r>
              <w:t>Move to Post Grace Period</w:t>
            </w:r>
          </w:p>
        </w:tc>
        <w:tc>
          <w:tcPr>
            <w:tcW w:w="4979" w:type="dxa"/>
            <w:shd w:val="clear" w:color="auto" w:fill="auto"/>
          </w:tcPr>
          <w:p w14:paraId="2E96C804" w14:textId="4D27D238" w:rsidR="001D44D7" w:rsidRDefault="00F86028" w:rsidP="00F86028">
            <w:pPr>
              <w:pStyle w:val="BodyText2"/>
            </w:pPr>
            <w:r>
              <w:t>Move to post grace period</w:t>
            </w:r>
          </w:p>
        </w:tc>
      </w:tr>
    </w:tbl>
    <w:p w14:paraId="0C48C739" w14:textId="77777777" w:rsidR="001D44D7" w:rsidRDefault="001D44D7" w:rsidP="001D44D7">
      <w:pPr>
        <w:pStyle w:val="BodyText2"/>
      </w:pPr>
      <w:r>
        <w:tab/>
      </w:r>
    </w:p>
    <w:p w14:paraId="5F0F9E16" w14:textId="77777777" w:rsidR="001D44D7" w:rsidRDefault="001D44D7" w:rsidP="001D44D7">
      <w:pPr>
        <w:pStyle w:val="BodyText2"/>
      </w:pPr>
    </w:p>
    <w:p w14:paraId="75309DA9" w14:textId="3D2B830B" w:rsidR="001D44D7" w:rsidRDefault="001D44D7" w:rsidP="001D44D7">
      <w:pPr>
        <w:pStyle w:val="Heading2"/>
      </w:pPr>
      <w:bookmarkStart w:id="242" w:name="_Toc74637586"/>
      <w:r>
        <w:t xml:space="preserve">Edit </w:t>
      </w:r>
      <w:r w:rsidR="00527AD6">
        <w:t>Rule Feature Mapping</w:t>
      </w:r>
      <w:bookmarkEnd w:id="242"/>
    </w:p>
    <w:p w14:paraId="651D5D45" w14:textId="248571BA" w:rsidR="001D44D7" w:rsidRDefault="001D44D7" w:rsidP="001D44D7">
      <w:pPr>
        <w:pStyle w:val="BodyText2"/>
      </w:pPr>
      <w:r>
        <w:t xml:space="preserve">System Admins can modify the </w:t>
      </w:r>
      <w:r w:rsidR="00527AD6">
        <w:t>rule feature mapping</w:t>
      </w:r>
      <w:r>
        <w:t xml:space="preserve">. </w:t>
      </w:r>
    </w:p>
    <w:p w14:paraId="32900A17" w14:textId="77777777" w:rsidR="001D44D7" w:rsidRPr="000A33ED" w:rsidRDefault="001D44D7" w:rsidP="001D44D7">
      <w:pPr>
        <w:pStyle w:val="BodyText2"/>
        <w:rPr>
          <w:u w:val="single"/>
        </w:rPr>
      </w:pPr>
      <w:r w:rsidRPr="000A33ED">
        <w:rPr>
          <w:u w:val="single"/>
        </w:rPr>
        <w:t xml:space="preserve">To edit </w:t>
      </w:r>
      <w:r>
        <w:rPr>
          <w:u w:val="single"/>
        </w:rPr>
        <w:t>parameter</w:t>
      </w:r>
      <w:r w:rsidRPr="000A33ED">
        <w:rPr>
          <w:u w:val="single"/>
        </w:rPr>
        <w:t>:</w:t>
      </w:r>
    </w:p>
    <w:p w14:paraId="5ADFEF04" w14:textId="7C87DD63" w:rsidR="001D44D7" w:rsidRDefault="001D44D7" w:rsidP="00670230">
      <w:pPr>
        <w:pStyle w:val="BodyText2"/>
        <w:numPr>
          <w:ilvl w:val="0"/>
          <w:numId w:val="49"/>
        </w:numPr>
      </w:pPr>
      <w:r>
        <w:t xml:space="preserve">Click </w:t>
      </w:r>
      <w:r w:rsidRPr="00251CED">
        <w:rPr>
          <w:b/>
          <w:bCs/>
        </w:rPr>
        <w:t>Edit</w:t>
      </w:r>
      <w:r>
        <w:rPr>
          <w:b/>
          <w:bCs/>
        </w:rPr>
        <w:t xml:space="preserve"> (</w:t>
      </w:r>
      <w:r>
        <w:rPr>
          <w:b/>
          <w:bCs/>
          <w:noProof/>
        </w:rPr>
        <w:drawing>
          <wp:inline distT="0" distB="0" distL="0" distR="0" wp14:anchorId="705B075D" wp14:editId="6F366482">
            <wp:extent cx="120948" cy="120948"/>
            <wp:effectExtent l="0" t="0" r="0" b="0"/>
            <wp:docPr id="210" name="Picture 21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edit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4279" cy="12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) </w:t>
      </w:r>
      <w:r w:rsidRPr="00166A7A">
        <w:t xml:space="preserve">against the </w:t>
      </w:r>
      <w:r w:rsidR="00527AD6">
        <w:t>rule feature</w:t>
      </w:r>
      <w:r w:rsidRPr="00166A7A">
        <w:t xml:space="preserve"> entry</w:t>
      </w:r>
      <w:r>
        <w:t xml:space="preserve"> to be modified</w:t>
      </w:r>
      <w:r w:rsidRPr="00166A7A">
        <w:t>.</w:t>
      </w:r>
      <w:r>
        <w:t xml:space="preserve"> </w:t>
      </w:r>
    </w:p>
    <w:p w14:paraId="5BE16469" w14:textId="6F449A43" w:rsidR="001D44D7" w:rsidRDefault="001D44D7" w:rsidP="00670230">
      <w:pPr>
        <w:pStyle w:val="BodyText2"/>
        <w:numPr>
          <w:ilvl w:val="0"/>
          <w:numId w:val="49"/>
        </w:numPr>
      </w:pPr>
      <w:r>
        <w:t xml:space="preserve">The </w:t>
      </w:r>
      <w:r w:rsidRPr="00251CED">
        <w:rPr>
          <w:b/>
          <w:bCs/>
        </w:rPr>
        <w:t xml:space="preserve">Edit </w:t>
      </w:r>
      <w:r w:rsidR="00543AA0">
        <w:rPr>
          <w:b/>
          <w:bCs/>
        </w:rPr>
        <w:t>Rule Feature Mapping</w:t>
      </w:r>
      <w:r>
        <w:t xml:space="preserve"> page appears.</w:t>
      </w:r>
    </w:p>
    <w:p w14:paraId="70D608ED" w14:textId="3D3BC1F9" w:rsidR="001D44D7" w:rsidRDefault="00527AD6" w:rsidP="001D44D7">
      <w:pPr>
        <w:pStyle w:val="BodyText2"/>
        <w:ind w:left="864"/>
      </w:pPr>
      <w:r>
        <w:rPr>
          <w:noProof/>
        </w:rPr>
        <w:drawing>
          <wp:inline distT="0" distB="0" distL="0" distR="0" wp14:anchorId="388D49FF" wp14:editId="7DB76333">
            <wp:extent cx="4727463" cy="2216727"/>
            <wp:effectExtent l="0" t="0" r="0" b="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35772" cy="222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164CE" w14:textId="465A5484" w:rsidR="001D44D7" w:rsidRDefault="001D44D7" w:rsidP="008619DA">
      <w:pPr>
        <w:pStyle w:val="FigureCaption"/>
      </w:pPr>
      <w:bookmarkStart w:id="243" w:name="_Toc74637636"/>
      <w:r>
        <w:t xml:space="preserve">Figure 34: </w:t>
      </w:r>
      <w:r w:rsidR="00543AA0">
        <w:t>Rule Feature Mapping</w:t>
      </w:r>
      <w:r>
        <w:t xml:space="preserve"> - Edit</w:t>
      </w:r>
      <w:bookmarkEnd w:id="243"/>
    </w:p>
    <w:p w14:paraId="422524A7" w14:textId="77777777" w:rsidR="001D44D7" w:rsidRDefault="001D44D7" w:rsidP="001D44D7">
      <w:pPr>
        <w:pStyle w:val="BodyText2"/>
        <w:ind w:left="567"/>
      </w:pPr>
    </w:p>
    <w:p w14:paraId="25FBF123" w14:textId="77777777" w:rsidR="001D44D7" w:rsidRDefault="001D44D7" w:rsidP="00670230">
      <w:pPr>
        <w:pStyle w:val="BodyText2"/>
        <w:numPr>
          <w:ilvl w:val="0"/>
          <w:numId w:val="49"/>
        </w:numPr>
      </w:pPr>
      <w:r>
        <w:t>Make the required changes.</w:t>
      </w:r>
    </w:p>
    <w:p w14:paraId="4D5E96B8" w14:textId="77777777" w:rsidR="001D44D7" w:rsidRDefault="001D44D7" w:rsidP="00670230">
      <w:pPr>
        <w:pStyle w:val="BodyText2"/>
        <w:numPr>
          <w:ilvl w:val="0"/>
          <w:numId w:val="49"/>
        </w:numPr>
      </w:pPr>
      <w:r>
        <w:t xml:space="preserve">Click </w:t>
      </w:r>
      <w:r w:rsidRPr="00054A1F">
        <w:rPr>
          <w:b/>
          <w:bCs/>
        </w:rPr>
        <w:t>UPDATE</w:t>
      </w:r>
      <w:r>
        <w:t>.</w:t>
      </w:r>
    </w:p>
    <w:p w14:paraId="40C8E3DD" w14:textId="77777777" w:rsidR="001D44D7" w:rsidRDefault="001D44D7" w:rsidP="001D44D7">
      <w:pPr>
        <w:pStyle w:val="BodyText2"/>
      </w:pPr>
    </w:p>
    <w:p w14:paraId="75DA7903" w14:textId="67E142A6" w:rsidR="001D44D7" w:rsidRDefault="001D44D7" w:rsidP="001D44D7">
      <w:pPr>
        <w:pStyle w:val="Heading2"/>
      </w:pPr>
      <w:bookmarkStart w:id="244" w:name="_Toc74637587"/>
      <w:r>
        <w:t xml:space="preserve">Filter </w:t>
      </w:r>
      <w:r w:rsidR="00543AA0">
        <w:t>Rule Feature Mapping</w:t>
      </w:r>
      <w:bookmarkEnd w:id="244"/>
    </w:p>
    <w:p w14:paraId="59615F3A" w14:textId="3A4551B0" w:rsidR="001D44D7" w:rsidRDefault="001D44D7" w:rsidP="001D44D7">
      <w:pPr>
        <w:pStyle w:val="BodyText2"/>
        <w:rPr>
          <w:u w:val="single"/>
        </w:rPr>
      </w:pPr>
      <w:r>
        <w:t xml:space="preserve">System Admins can view selective information by defining specific values in the listed fields. For example, System Admins can view the entire </w:t>
      </w:r>
      <w:r w:rsidR="00527AD6">
        <w:t>rule feature mapping</w:t>
      </w:r>
      <w:r>
        <w:t xml:space="preserve"> for a type as enabled. </w:t>
      </w:r>
    </w:p>
    <w:p w14:paraId="078F06B8" w14:textId="78881296" w:rsidR="001D44D7" w:rsidRDefault="001D44D7" w:rsidP="001D44D7">
      <w:pPr>
        <w:pStyle w:val="BodyText2"/>
        <w:rPr>
          <w:u w:val="single"/>
        </w:rPr>
      </w:pPr>
      <w:r>
        <w:rPr>
          <w:u w:val="single"/>
        </w:rPr>
        <w:t xml:space="preserve">To view specific </w:t>
      </w:r>
      <w:r w:rsidR="00527AD6">
        <w:rPr>
          <w:u w:val="single"/>
        </w:rPr>
        <w:t>rule feature mapping</w:t>
      </w:r>
      <w:r w:rsidRPr="009251E2">
        <w:rPr>
          <w:u w:val="single"/>
        </w:rPr>
        <w:t>:</w:t>
      </w:r>
    </w:p>
    <w:p w14:paraId="150181BC" w14:textId="44E06092" w:rsidR="001D44D7" w:rsidRPr="00C16971" w:rsidRDefault="00CC103B" w:rsidP="001D44D7">
      <w:pPr>
        <w:pStyle w:val="BodyText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DB59779" wp14:editId="787D158F">
                <wp:simplePos x="0" y="0"/>
                <wp:positionH relativeFrom="column">
                  <wp:posOffset>3264650</wp:posOffset>
                </wp:positionH>
                <wp:positionV relativeFrom="paragraph">
                  <wp:posOffset>716337</wp:posOffset>
                </wp:positionV>
                <wp:extent cx="304800" cy="159327"/>
                <wp:effectExtent l="0" t="0" r="19050" b="12700"/>
                <wp:wrapNone/>
                <wp:docPr id="205" name="Rectangl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59327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391DA0" id="Rectangle 205" o:spid="_x0000_s1026" style="position:absolute;margin-left:257.05pt;margin-top:56.4pt;width:24pt;height:12.5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" filled="f" strokecolor="#ffc000 [3207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9F8B54B" wp14:editId="68E6FA63">
                <wp:simplePos x="0" y="0"/>
                <wp:positionH relativeFrom="column">
                  <wp:posOffset>50396</wp:posOffset>
                </wp:positionH>
                <wp:positionV relativeFrom="paragraph">
                  <wp:posOffset>176010</wp:posOffset>
                </wp:positionV>
                <wp:extent cx="4467571" cy="699482"/>
                <wp:effectExtent l="0" t="0" r="28575" b="24765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467571" cy="699482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4BC06" id="Rectangle 206" o:spid="_x0000_s1026" style="position:absolute;margin-left:3.95pt;margin-top:13.85pt;width:351.8pt;height:55.1pt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" filled="f" strokecolor="#ffc000 [3207]" strokeweight="2pt"/>
            </w:pict>
          </mc:Fallback>
        </mc:AlternateContent>
      </w:r>
      <w:r w:rsidR="00527AD6">
        <w:rPr>
          <w:noProof/>
        </w:rPr>
        <w:drawing>
          <wp:inline distT="0" distB="0" distL="0" distR="0" wp14:anchorId="71B3CDEF" wp14:editId="132C0CF5">
            <wp:extent cx="4655127" cy="2289765"/>
            <wp:effectExtent l="0" t="0" r="0" b="0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59650" cy="22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AC84F" w14:textId="2E331305" w:rsidR="001D44D7" w:rsidRPr="009251E2" w:rsidRDefault="001D44D7" w:rsidP="008619DA">
      <w:pPr>
        <w:pStyle w:val="FigureCaption"/>
        <w:rPr>
          <w:u w:val="single"/>
        </w:rPr>
      </w:pPr>
      <w:bookmarkStart w:id="245" w:name="_Toc74637637"/>
      <w:r>
        <w:t xml:space="preserve">Figure 36: </w:t>
      </w:r>
      <w:r w:rsidR="00543AA0">
        <w:t>Rule Feature Mapping</w:t>
      </w:r>
      <w:r>
        <w:t xml:space="preserve"> – Filter Option</w:t>
      </w:r>
      <w:bookmarkEnd w:id="245"/>
      <w:r>
        <w:t xml:space="preserve"> </w:t>
      </w:r>
    </w:p>
    <w:p w14:paraId="654375AF" w14:textId="77777777" w:rsidR="001D44D7" w:rsidRDefault="001D44D7" w:rsidP="00670230">
      <w:pPr>
        <w:pStyle w:val="BodyText2"/>
        <w:numPr>
          <w:ilvl w:val="0"/>
          <w:numId w:val="50"/>
        </w:numPr>
      </w:pPr>
      <w:r>
        <w:t>Enter the required value in one or more of the listed fields:</w:t>
      </w:r>
    </w:p>
    <w:p w14:paraId="6806A57F" w14:textId="20209477" w:rsidR="001D44D7" w:rsidRDefault="00016F01" w:rsidP="001D44D7">
      <w:pPr>
        <w:pStyle w:val="BodyText2"/>
        <w:numPr>
          <w:ilvl w:val="0"/>
          <w:numId w:val="22"/>
        </w:numPr>
      </w:pPr>
      <w:r>
        <w:rPr>
          <w:b/>
          <w:bCs/>
        </w:rPr>
        <w:t xml:space="preserve">Rule Name: </w:t>
      </w:r>
      <w:r>
        <w:t>Name of the rule</w:t>
      </w:r>
    </w:p>
    <w:p w14:paraId="1CEC624A" w14:textId="49681AC7" w:rsidR="00016F01" w:rsidRDefault="00016F01" w:rsidP="001D44D7">
      <w:pPr>
        <w:pStyle w:val="BodyText2"/>
        <w:numPr>
          <w:ilvl w:val="0"/>
          <w:numId w:val="22"/>
        </w:numPr>
      </w:pPr>
      <w:r>
        <w:rPr>
          <w:b/>
          <w:bCs/>
        </w:rPr>
        <w:t>Feature Name:</w:t>
      </w:r>
      <w:r>
        <w:t xml:space="preserve"> Feature name</w:t>
      </w:r>
    </w:p>
    <w:p w14:paraId="39D8107F" w14:textId="6F618B34" w:rsidR="00016F01" w:rsidRDefault="00016F01" w:rsidP="001D44D7">
      <w:pPr>
        <w:pStyle w:val="BodyText2"/>
        <w:numPr>
          <w:ilvl w:val="0"/>
          <w:numId w:val="22"/>
        </w:numPr>
      </w:pPr>
      <w:r>
        <w:rPr>
          <w:b/>
          <w:bCs/>
        </w:rPr>
        <w:t>User Type:</w:t>
      </w:r>
      <w:r>
        <w:t xml:space="preserve"> This rule will be applicable to which user type</w:t>
      </w:r>
    </w:p>
    <w:p w14:paraId="0C262CA6" w14:textId="44B258C8" w:rsidR="00016F01" w:rsidRDefault="00016F01" w:rsidP="001D44D7">
      <w:pPr>
        <w:pStyle w:val="BodyText2"/>
        <w:numPr>
          <w:ilvl w:val="0"/>
          <w:numId w:val="22"/>
        </w:numPr>
      </w:pPr>
      <w:r>
        <w:rPr>
          <w:b/>
          <w:bCs/>
        </w:rPr>
        <w:t>Order:</w:t>
      </w:r>
      <w:r>
        <w:t xml:space="preserve"> Order in which this rule will be executed</w:t>
      </w:r>
    </w:p>
    <w:p w14:paraId="0904B944" w14:textId="6FC20F93" w:rsidR="00016F01" w:rsidRDefault="00016F01" w:rsidP="001D44D7">
      <w:pPr>
        <w:pStyle w:val="BodyText2"/>
        <w:numPr>
          <w:ilvl w:val="0"/>
          <w:numId w:val="22"/>
        </w:numPr>
      </w:pPr>
      <w:r>
        <w:rPr>
          <w:b/>
          <w:bCs/>
        </w:rPr>
        <w:t>Action in Grace Period:</w:t>
      </w:r>
      <w:r>
        <w:t xml:space="preserve"> Action that will be performed in Grace period on this rule.</w:t>
      </w:r>
    </w:p>
    <w:p w14:paraId="02DC6362" w14:textId="3C4F00DD" w:rsidR="00016F01" w:rsidRDefault="00016F01" w:rsidP="00016F01">
      <w:pPr>
        <w:pStyle w:val="BodyText2"/>
        <w:numPr>
          <w:ilvl w:val="0"/>
          <w:numId w:val="22"/>
        </w:numPr>
      </w:pPr>
      <w:r>
        <w:rPr>
          <w:b/>
          <w:bCs/>
        </w:rPr>
        <w:t>Action in Post Grace Period:</w:t>
      </w:r>
      <w:r>
        <w:t xml:space="preserve"> Action that will be performed in Post Grace period on this rule.</w:t>
      </w:r>
    </w:p>
    <w:p w14:paraId="5F4A8239" w14:textId="3C2260E7" w:rsidR="00C05F69" w:rsidRDefault="00016F01" w:rsidP="00C05F69">
      <w:pPr>
        <w:pStyle w:val="BodyText2"/>
        <w:numPr>
          <w:ilvl w:val="0"/>
          <w:numId w:val="22"/>
        </w:numPr>
      </w:pPr>
      <w:r>
        <w:rPr>
          <w:b/>
          <w:bCs/>
        </w:rPr>
        <w:t>Move to in Grace Period:</w:t>
      </w:r>
      <w:r>
        <w:t xml:space="preserve"> </w:t>
      </w:r>
      <w:r w:rsidR="00C05F69">
        <w:t>Move to in Grace Period</w:t>
      </w:r>
    </w:p>
    <w:p w14:paraId="6207DAB1" w14:textId="2897ED02" w:rsidR="001D44D7" w:rsidRDefault="00C05F69" w:rsidP="00C05F69">
      <w:pPr>
        <w:pStyle w:val="BodyText2"/>
        <w:numPr>
          <w:ilvl w:val="0"/>
          <w:numId w:val="22"/>
        </w:numPr>
      </w:pPr>
      <w:r>
        <w:rPr>
          <w:b/>
          <w:bCs/>
        </w:rPr>
        <w:t>Move to Post Grace Period:</w:t>
      </w:r>
      <w:r>
        <w:t xml:space="preserve"> Move to post grace period</w:t>
      </w:r>
    </w:p>
    <w:p w14:paraId="676C318D" w14:textId="0C2D5697" w:rsidR="00C05F69" w:rsidRDefault="00C05F69" w:rsidP="00C05F69">
      <w:pPr>
        <w:pStyle w:val="BodyText2"/>
        <w:numPr>
          <w:ilvl w:val="0"/>
          <w:numId w:val="22"/>
        </w:numPr>
      </w:pPr>
      <w:r>
        <w:rPr>
          <w:b/>
          <w:bCs/>
        </w:rPr>
        <w:t>Expected Output:</w:t>
      </w:r>
      <w:r>
        <w:t xml:space="preserve"> Expected output </w:t>
      </w:r>
    </w:p>
    <w:p w14:paraId="625DA52B" w14:textId="77777777" w:rsidR="001D44D7" w:rsidRDefault="001D44D7" w:rsidP="00670230">
      <w:pPr>
        <w:pStyle w:val="BodyText2"/>
        <w:numPr>
          <w:ilvl w:val="0"/>
          <w:numId w:val="50"/>
        </w:numPr>
      </w:pPr>
      <w:r>
        <w:t xml:space="preserve">Click </w:t>
      </w:r>
      <w:r w:rsidRPr="00054A1F">
        <w:rPr>
          <w:b/>
          <w:bCs/>
        </w:rPr>
        <w:t>FILTER</w:t>
      </w:r>
      <w:r>
        <w:t>.</w:t>
      </w:r>
    </w:p>
    <w:p w14:paraId="3D965FE7" w14:textId="77777777" w:rsidR="001D44D7" w:rsidRDefault="001D44D7" w:rsidP="001D44D7">
      <w:pPr>
        <w:pStyle w:val="BodyText2"/>
      </w:pPr>
      <w:r>
        <w:t>The parameter that matches the specified values is shown in the dashboard.</w:t>
      </w:r>
    </w:p>
    <w:p w14:paraId="0E368E50" w14:textId="17C8CE6D" w:rsidR="001D44D7" w:rsidRDefault="00543AA0" w:rsidP="001D44D7">
      <w:pPr>
        <w:pStyle w:val="Heading2"/>
      </w:pPr>
      <w:bookmarkStart w:id="246" w:name="_Toc74637588"/>
      <w:r>
        <w:t>User Management</w:t>
      </w:r>
      <w:bookmarkEnd w:id="246"/>
    </w:p>
    <w:p w14:paraId="5DFE4809" w14:textId="29EB54A3" w:rsidR="001D44D7" w:rsidRDefault="001D44D7" w:rsidP="001D44D7">
      <w:pPr>
        <w:pStyle w:val="BodyText2"/>
      </w:pPr>
      <w:r>
        <w:t xml:space="preserve">System Admins can configure the </w:t>
      </w:r>
      <w:r w:rsidR="004559C0">
        <w:t xml:space="preserve">internal users </w:t>
      </w:r>
      <w:r>
        <w:t xml:space="preserve">in the CEIR system. </w:t>
      </w:r>
    </w:p>
    <w:p w14:paraId="7F1E6B37" w14:textId="39F87983" w:rsidR="001D44D7" w:rsidRDefault="001D44D7" w:rsidP="001D44D7">
      <w:pPr>
        <w:pStyle w:val="BodyText2"/>
        <w:rPr>
          <w:u w:val="single"/>
        </w:rPr>
      </w:pPr>
      <w:r w:rsidRPr="008C008C">
        <w:rPr>
          <w:u w:val="single"/>
        </w:rPr>
        <w:t xml:space="preserve">To </w:t>
      </w:r>
      <w:r>
        <w:rPr>
          <w:u w:val="single"/>
        </w:rPr>
        <w:t xml:space="preserve">configure </w:t>
      </w:r>
      <w:r w:rsidR="004559C0">
        <w:rPr>
          <w:u w:val="single"/>
        </w:rPr>
        <w:t>Users</w:t>
      </w:r>
      <w:r>
        <w:rPr>
          <w:u w:val="single"/>
        </w:rPr>
        <w:t>:</w:t>
      </w:r>
    </w:p>
    <w:p w14:paraId="4D04170A" w14:textId="664F43EE" w:rsidR="001D44D7" w:rsidRDefault="001D44D7" w:rsidP="00670230">
      <w:pPr>
        <w:pStyle w:val="BodyText2"/>
        <w:numPr>
          <w:ilvl w:val="0"/>
          <w:numId w:val="51"/>
        </w:numPr>
      </w:pPr>
      <w:r>
        <w:t xml:space="preserve">Select </w:t>
      </w:r>
      <w:r w:rsidR="00543AA0">
        <w:rPr>
          <w:b/>
          <w:bCs/>
        </w:rPr>
        <w:t>User Management</w:t>
      </w:r>
      <w:r>
        <w:t xml:space="preserve"> in the left panel.</w:t>
      </w:r>
    </w:p>
    <w:p w14:paraId="30F4B06D" w14:textId="429BAD6A" w:rsidR="001D44D7" w:rsidRDefault="001D44D7" w:rsidP="001D44D7">
      <w:pPr>
        <w:pStyle w:val="BodyText2"/>
        <w:ind w:left="360" w:firstLine="426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7E876037" wp14:editId="04471192">
                <wp:simplePos x="0" y="0"/>
                <wp:positionH relativeFrom="column">
                  <wp:posOffset>621799</wp:posOffset>
                </wp:positionH>
                <wp:positionV relativeFrom="paragraph">
                  <wp:posOffset>1396532</wp:posOffset>
                </wp:positionV>
                <wp:extent cx="701675" cy="148590"/>
                <wp:effectExtent l="0" t="0" r="34925" b="29210"/>
                <wp:wrapNone/>
                <wp:docPr id="213" name="Rectangl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675" cy="14859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4C4EDE" id="Rectangle 213" o:spid="_x0000_s1026" style="position:absolute;margin-left:48.95pt;margin-top:109.95pt;width:55.25pt;height:11.7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" filled="f" strokecolor="#ffc000 [3207]" strokeweight="2pt"/>
            </w:pict>
          </mc:Fallback>
        </mc:AlternateContent>
      </w:r>
      <w:r w:rsidR="004559C0" w:rsidRPr="004559C0">
        <w:rPr>
          <w:noProof/>
        </w:rPr>
        <w:t xml:space="preserve"> </w:t>
      </w:r>
      <w:r w:rsidR="004559C0">
        <w:rPr>
          <w:noProof/>
        </w:rPr>
        <w:drawing>
          <wp:inline distT="0" distB="0" distL="0" distR="0" wp14:anchorId="661325C9" wp14:editId="45574C73">
            <wp:extent cx="4475747" cy="1847262"/>
            <wp:effectExtent l="0" t="0" r="1270" b="635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78758" cy="18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1E9D" w14:textId="6105182C" w:rsidR="001D44D7" w:rsidRDefault="001D44D7" w:rsidP="008619DA">
      <w:pPr>
        <w:pStyle w:val="FigureCaption"/>
      </w:pPr>
      <w:bookmarkStart w:id="247" w:name="_Toc74637638"/>
      <w:r>
        <w:t xml:space="preserve">Figure 29: </w:t>
      </w:r>
      <w:r w:rsidR="00543AA0">
        <w:t>User Management</w:t>
      </w:r>
      <w:r>
        <w:t xml:space="preserve"> – View All</w:t>
      </w:r>
      <w:bookmarkEnd w:id="247"/>
    </w:p>
    <w:p w14:paraId="2FA03EC9" w14:textId="63702491" w:rsidR="001D44D7" w:rsidRDefault="001D44D7" w:rsidP="001D44D7">
      <w:pPr>
        <w:pStyle w:val="BodyText2"/>
        <w:ind w:left="426"/>
      </w:pPr>
      <w:r>
        <w:t xml:space="preserve">The following columns are seen in the </w:t>
      </w:r>
      <w:r w:rsidR="00E13866">
        <w:t xml:space="preserve">User </w:t>
      </w:r>
      <w:r>
        <w:t>Management Page once a form field is selected: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ook w:val="01E0" w:firstRow="1" w:lastRow="1" w:firstColumn="1" w:lastColumn="1" w:noHBand="0" w:noVBand="0"/>
      </w:tblPr>
      <w:tblGrid>
        <w:gridCol w:w="2547"/>
        <w:gridCol w:w="4979"/>
      </w:tblGrid>
      <w:tr w:rsidR="001D44D7" w:rsidRPr="003D50EC" w14:paraId="021BC815" w14:textId="77777777" w:rsidTr="00753C87">
        <w:trPr>
          <w:trHeight w:val="293"/>
          <w:tblHeader/>
          <w:jc w:val="center"/>
        </w:trPr>
        <w:tc>
          <w:tcPr>
            <w:tcW w:w="2547" w:type="dxa"/>
            <w:shd w:val="clear" w:color="auto" w:fill="5B9BD5" w:themeFill="accent1"/>
          </w:tcPr>
          <w:p w14:paraId="31955F04" w14:textId="77777777" w:rsidR="001D44D7" w:rsidRPr="0001372C" w:rsidRDefault="001D44D7" w:rsidP="00753C87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</w:rPr>
              <w:t>Column</w:t>
            </w:r>
          </w:p>
        </w:tc>
        <w:tc>
          <w:tcPr>
            <w:tcW w:w="4979" w:type="dxa"/>
            <w:shd w:val="clear" w:color="auto" w:fill="5B9BD5" w:themeFill="accent1"/>
          </w:tcPr>
          <w:p w14:paraId="4A6AE68F" w14:textId="77777777" w:rsidR="001D44D7" w:rsidRPr="0001372C" w:rsidRDefault="001D44D7" w:rsidP="00753C87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  <w:lang w:val="fr-FR"/>
              </w:rPr>
              <w:t>Description</w:t>
            </w:r>
          </w:p>
        </w:tc>
      </w:tr>
      <w:tr w:rsidR="001D44D7" w:rsidRPr="003D50EC" w14:paraId="71AEFA84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7ED76FB8" w14:textId="77777777" w:rsidR="001D44D7" w:rsidRPr="00B708C5" w:rsidRDefault="001D44D7" w:rsidP="00753C87">
            <w:pPr>
              <w:pStyle w:val="ListBullet1"/>
              <w:numPr>
                <w:ilvl w:val="0"/>
                <w:numId w:val="0"/>
              </w:numPr>
            </w:pPr>
            <w:r>
              <w:t>Created On</w:t>
            </w:r>
            <w:r w:rsidRPr="00B708C5">
              <w:t xml:space="preserve"> </w:t>
            </w:r>
          </w:p>
        </w:tc>
        <w:tc>
          <w:tcPr>
            <w:tcW w:w="4979" w:type="dxa"/>
            <w:shd w:val="clear" w:color="auto" w:fill="auto"/>
          </w:tcPr>
          <w:p w14:paraId="29E5D87D" w14:textId="77777777" w:rsidR="001D44D7" w:rsidRPr="00B708C5" w:rsidRDefault="001D44D7" w:rsidP="00753C87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This is the date of installation of system.</w:t>
            </w:r>
          </w:p>
        </w:tc>
      </w:tr>
      <w:tr w:rsidR="001D44D7" w:rsidRPr="003D50EC" w14:paraId="042C2B2A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60CD8240" w14:textId="77777777" w:rsidR="001D44D7" w:rsidRDefault="001D44D7" w:rsidP="00753C87">
            <w:pPr>
              <w:pStyle w:val="ListBullet1"/>
              <w:numPr>
                <w:ilvl w:val="0"/>
                <w:numId w:val="0"/>
              </w:numPr>
            </w:pPr>
            <w:r>
              <w:t>Modified On</w:t>
            </w:r>
          </w:p>
        </w:tc>
        <w:tc>
          <w:tcPr>
            <w:tcW w:w="4979" w:type="dxa"/>
            <w:shd w:val="clear" w:color="auto" w:fill="auto"/>
          </w:tcPr>
          <w:p w14:paraId="470ACB75" w14:textId="77777777" w:rsidR="001D44D7" w:rsidRDefault="001D44D7" w:rsidP="00753C87">
            <w:pPr>
              <w:pStyle w:val="BodyText2"/>
            </w:pPr>
            <w:r>
              <w:t>Date when field is last modified.</w:t>
            </w:r>
          </w:p>
        </w:tc>
      </w:tr>
      <w:tr w:rsidR="001D44D7" w:rsidRPr="003D50EC" w14:paraId="30ABACE2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D808DB3" w14:textId="1FF29C71" w:rsidR="001D44D7" w:rsidRPr="00B708C5" w:rsidRDefault="00E13866" w:rsidP="00753C87">
            <w:pPr>
              <w:pStyle w:val="BodyText2"/>
            </w:pPr>
            <w:r>
              <w:t>User ID</w:t>
            </w:r>
          </w:p>
        </w:tc>
        <w:tc>
          <w:tcPr>
            <w:tcW w:w="4979" w:type="dxa"/>
            <w:shd w:val="clear" w:color="auto" w:fill="auto"/>
          </w:tcPr>
          <w:p w14:paraId="37C8E2A5" w14:textId="04840223" w:rsidR="001D44D7" w:rsidRPr="00B708C5" w:rsidRDefault="00A02167" w:rsidP="00753C87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User ID</w:t>
            </w:r>
          </w:p>
        </w:tc>
      </w:tr>
      <w:tr w:rsidR="001D44D7" w:rsidRPr="003D50EC" w14:paraId="5D901E12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451424E1" w14:textId="0F387EAF" w:rsidR="001D44D7" w:rsidRDefault="00E13866" w:rsidP="00753C87">
            <w:pPr>
              <w:pStyle w:val="BodyText2"/>
            </w:pPr>
            <w:r>
              <w:t>Email</w:t>
            </w:r>
          </w:p>
        </w:tc>
        <w:tc>
          <w:tcPr>
            <w:tcW w:w="4979" w:type="dxa"/>
            <w:shd w:val="clear" w:color="auto" w:fill="auto"/>
          </w:tcPr>
          <w:p w14:paraId="30D7B038" w14:textId="18888201" w:rsidR="001D44D7" w:rsidRDefault="00A02167" w:rsidP="00753C87">
            <w:pPr>
              <w:pStyle w:val="BodyText2"/>
            </w:pPr>
            <w:r>
              <w:t>Email ID of the user</w:t>
            </w:r>
          </w:p>
        </w:tc>
      </w:tr>
      <w:tr w:rsidR="001D44D7" w:rsidRPr="003D50EC" w14:paraId="4DB87F13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7CDE8E8C" w14:textId="228A79E3" w:rsidR="00E13866" w:rsidRDefault="001D44D7" w:rsidP="00753C87">
            <w:pPr>
              <w:pStyle w:val="BodyText2"/>
            </w:pPr>
            <w:r>
              <w:t>P</w:t>
            </w:r>
            <w:r w:rsidR="00E13866">
              <w:t>hone No</w:t>
            </w:r>
          </w:p>
        </w:tc>
        <w:tc>
          <w:tcPr>
            <w:tcW w:w="4979" w:type="dxa"/>
            <w:shd w:val="clear" w:color="auto" w:fill="auto"/>
          </w:tcPr>
          <w:p w14:paraId="010F944A" w14:textId="6434243E" w:rsidR="001D44D7" w:rsidRDefault="00A02167" w:rsidP="00753C87">
            <w:pPr>
              <w:pStyle w:val="BodyText2"/>
            </w:pPr>
            <w:r>
              <w:t>Phone number of the user</w:t>
            </w:r>
          </w:p>
        </w:tc>
      </w:tr>
      <w:tr w:rsidR="001D44D7" w:rsidRPr="003D50EC" w14:paraId="10BBC640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39EFCB7A" w14:textId="428B964C" w:rsidR="001D44D7" w:rsidRDefault="00E13866" w:rsidP="00753C87">
            <w:pPr>
              <w:pStyle w:val="BodyText2"/>
            </w:pPr>
            <w:r>
              <w:t>User Type</w:t>
            </w:r>
          </w:p>
        </w:tc>
        <w:tc>
          <w:tcPr>
            <w:tcW w:w="4979" w:type="dxa"/>
            <w:shd w:val="clear" w:color="auto" w:fill="auto"/>
          </w:tcPr>
          <w:p w14:paraId="3F5DE8E1" w14:textId="4F6BB93C" w:rsidR="001D44D7" w:rsidRDefault="00A02167" w:rsidP="00753C87">
            <w:pPr>
              <w:pStyle w:val="BodyText2"/>
            </w:pPr>
            <w:r>
              <w:t>User Type</w:t>
            </w:r>
          </w:p>
        </w:tc>
      </w:tr>
      <w:tr w:rsidR="001D44D7" w:rsidRPr="003D50EC" w14:paraId="4E95A528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0EB135CF" w14:textId="77777777" w:rsidR="001D44D7" w:rsidRDefault="001D44D7" w:rsidP="00753C87">
            <w:pPr>
              <w:pStyle w:val="BodyText2"/>
            </w:pPr>
            <w:r>
              <w:t>Action</w:t>
            </w:r>
          </w:p>
        </w:tc>
        <w:tc>
          <w:tcPr>
            <w:tcW w:w="4979" w:type="dxa"/>
            <w:shd w:val="clear" w:color="auto" w:fill="auto"/>
          </w:tcPr>
          <w:p w14:paraId="3F69EE49" w14:textId="6ADE2E03" w:rsidR="001D44D7" w:rsidRDefault="001D44D7" w:rsidP="00753C87">
            <w:pPr>
              <w:pStyle w:val="BodyText2"/>
            </w:pPr>
            <w:r>
              <w:t xml:space="preserve">This displays different actions that can be performed on the </w:t>
            </w:r>
            <w:r w:rsidR="00A02167">
              <w:t>user</w:t>
            </w:r>
            <w:r>
              <w:t>.</w:t>
            </w:r>
          </w:p>
          <w:p w14:paraId="5DE7472D" w14:textId="2097F65F" w:rsidR="001D44D7" w:rsidRDefault="001D44D7" w:rsidP="00753C87">
            <w:pPr>
              <w:pStyle w:val="BodyText2"/>
              <w:numPr>
                <w:ilvl w:val="0"/>
                <w:numId w:val="24"/>
              </w:numPr>
            </w:pPr>
            <w:r>
              <w:t xml:space="preserve">Edit </w:t>
            </w:r>
            <w:r>
              <w:rPr>
                <w:noProof/>
              </w:rPr>
              <w:drawing>
                <wp:inline distT="0" distB="0" distL="0" distR="0" wp14:anchorId="6222896C" wp14:editId="61FEDD8B">
                  <wp:extent cx="136800" cy="136800"/>
                  <wp:effectExtent l="0" t="0" r="0" b="0"/>
                  <wp:docPr id="217" name="Picture 217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" name="edit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: This is used to modify the </w:t>
            </w:r>
            <w:r w:rsidR="00FF7D05">
              <w:t>use</w:t>
            </w:r>
            <w:r>
              <w:t>r details.</w:t>
            </w:r>
          </w:p>
          <w:p w14:paraId="506D4657" w14:textId="0750F00D" w:rsidR="001D44D7" w:rsidRDefault="001D44D7" w:rsidP="00753C87">
            <w:pPr>
              <w:pStyle w:val="BodyText2"/>
              <w:numPr>
                <w:ilvl w:val="0"/>
                <w:numId w:val="24"/>
              </w:numPr>
            </w:pPr>
            <w:r>
              <w:t xml:space="preserve">View </w:t>
            </w:r>
            <w:r>
              <w:rPr>
                <w:noProof/>
              </w:rPr>
              <w:drawing>
                <wp:inline distT="0" distB="0" distL="0" distR="0" wp14:anchorId="098615D6" wp14:editId="78005B46">
                  <wp:extent cx="154558" cy="154558"/>
                  <wp:effectExtent l="0" t="0" r="0" b="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" name="view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83" cy="159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: This is used to view the </w:t>
            </w:r>
            <w:r w:rsidR="00FF7D05">
              <w:t>user</w:t>
            </w:r>
            <w:r>
              <w:t xml:space="preserve"> details.</w:t>
            </w:r>
          </w:p>
          <w:p w14:paraId="0CA26F54" w14:textId="0F2914B2" w:rsidR="00FF7D05" w:rsidRDefault="00FF7D05" w:rsidP="00753C87">
            <w:pPr>
              <w:pStyle w:val="BodyText2"/>
              <w:numPr>
                <w:ilvl w:val="0"/>
                <w:numId w:val="24"/>
              </w:numPr>
            </w:pPr>
            <w:r>
              <w:t xml:space="preserve">Delete </w:t>
            </w:r>
            <w:r w:rsidR="00A90FBC">
              <w:rPr>
                <w:noProof/>
              </w:rPr>
              <w:drawing>
                <wp:inline distT="0" distB="0" distL="0" distR="0" wp14:anchorId="360BB885" wp14:editId="592D2EBF">
                  <wp:extent cx="156411" cy="171451"/>
                  <wp:effectExtent l="0" t="0" r="0" b="0"/>
                  <wp:docPr id="502" name="Picture 5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831" cy="177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: This is used to delete the user permanently.</w:t>
            </w:r>
          </w:p>
        </w:tc>
      </w:tr>
    </w:tbl>
    <w:p w14:paraId="09B16C64" w14:textId="77777777" w:rsidR="001D44D7" w:rsidRDefault="001D44D7" w:rsidP="001D44D7">
      <w:pPr>
        <w:pStyle w:val="BodyText2"/>
      </w:pPr>
    </w:p>
    <w:p w14:paraId="7697E2A9" w14:textId="5793EC07" w:rsidR="001D44D7" w:rsidRDefault="001D44D7" w:rsidP="001D44D7">
      <w:pPr>
        <w:pStyle w:val="Heading2"/>
      </w:pPr>
      <w:bookmarkStart w:id="248" w:name="_Toc74637589"/>
      <w:r>
        <w:t xml:space="preserve">Edit </w:t>
      </w:r>
      <w:r w:rsidR="008619DA">
        <w:t>Users information</w:t>
      </w:r>
      <w:bookmarkEnd w:id="248"/>
    </w:p>
    <w:p w14:paraId="3BDF5F49" w14:textId="7CF06A82" w:rsidR="001D44D7" w:rsidRDefault="001D44D7" w:rsidP="001D44D7">
      <w:pPr>
        <w:pStyle w:val="BodyText2"/>
      </w:pPr>
      <w:r>
        <w:t xml:space="preserve">System Admins can modify the </w:t>
      </w:r>
      <w:r w:rsidR="008619DA">
        <w:t>user information</w:t>
      </w:r>
      <w:r>
        <w:t xml:space="preserve">. </w:t>
      </w:r>
    </w:p>
    <w:p w14:paraId="035750F6" w14:textId="7E521740" w:rsidR="001D44D7" w:rsidRPr="000A33ED" w:rsidRDefault="001D44D7" w:rsidP="001D44D7">
      <w:pPr>
        <w:pStyle w:val="BodyText2"/>
        <w:rPr>
          <w:u w:val="single"/>
        </w:rPr>
      </w:pPr>
      <w:r w:rsidRPr="000A33ED">
        <w:rPr>
          <w:u w:val="single"/>
        </w:rPr>
        <w:t xml:space="preserve">To edit </w:t>
      </w:r>
      <w:r w:rsidR="008619DA">
        <w:rPr>
          <w:u w:val="single"/>
        </w:rPr>
        <w:t>user information</w:t>
      </w:r>
      <w:r w:rsidRPr="000A33ED">
        <w:rPr>
          <w:u w:val="single"/>
        </w:rPr>
        <w:t>:</w:t>
      </w:r>
    </w:p>
    <w:p w14:paraId="47C98DE3" w14:textId="3166919A" w:rsidR="001D44D7" w:rsidRDefault="001D44D7" w:rsidP="00670230">
      <w:pPr>
        <w:pStyle w:val="BodyText2"/>
        <w:numPr>
          <w:ilvl w:val="0"/>
          <w:numId w:val="52"/>
        </w:numPr>
      </w:pPr>
      <w:r>
        <w:t xml:space="preserve">Click </w:t>
      </w:r>
      <w:r w:rsidRPr="00251CED">
        <w:rPr>
          <w:b/>
          <w:bCs/>
        </w:rPr>
        <w:t>Edit</w:t>
      </w:r>
      <w:r>
        <w:rPr>
          <w:b/>
          <w:bCs/>
        </w:rPr>
        <w:t xml:space="preserve"> (</w:t>
      </w:r>
      <w:r>
        <w:rPr>
          <w:b/>
          <w:bCs/>
          <w:noProof/>
        </w:rPr>
        <w:drawing>
          <wp:inline distT="0" distB="0" distL="0" distR="0" wp14:anchorId="40BA96E6" wp14:editId="513BC2CE">
            <wp:extent cx="120948" cy="120948"/>
            <wp:effectExtent l="0" t="0" r="0" b="0"/>
            <wp:docPr id="219" name="Picture 219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edit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4279" cy="12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) </w:t>
      </w:r>
      <w:r w:rsidRPr="00166A7A">
        <w:t xml:space="preserve">against the </w:t>
      </w:r>
      <w:r w:rsidR="008619DA">
        <w:t xml:space="preserve">user </w:t>
      </w:r>
      <w:r w:rsidRPr="00166A7A">
        <w:t>entry</w:t>
      </w:r>
      <w:r>
        <w:t xml:space="preserve"> to be modified</w:t>
      </w:r>
      <w:r w:rsidRPr="00166A7A">
        <w:t>.</w:t>
      </w:r>
      <w:r>
        <w:t xml:space="preserve"> </w:t>
      </w:r>
    </w:p>
    <w:p w14:paraId="1A5510DD" w14:textId="5715CFBF" w:rsidR="001D44D7" w:rsidRDefault="001D44D7" w:rsidP="00670230">
      <w:pPr>
        <w:pStyle w:val="BodyText2"/>
        <w:numPr>
          <w:ilvl w:val="0"/>
          <w:numId w:val="52"/>
        </w:numPr>
      </w:pPr>
      <w:r>
        <w:t xml:space="preserve">The </w:t>
      </w:r>
      <w:r w:rsidRPr="00251CED">
        <w:rPr>
          <w:b/>
          <w:bCs/>
        </w:rPr>
        <w:t xml:space="preserve">Edit </w:t>
      </w:r>
      <w:r w:rsidR="00543AA0">
        <w:rPr>
          <w:b/>
          <w:bCs/>
        </w:rPr>
        <w:t xml:space="preserve">User </w:t>
      </w:r>
      <w:r>
        <w:t>page appears.</w:t>
      </w:r>
    </w:p>
    <w:p w14:paraId="4C74A821" w14:textId="3EA2B0A6" w:rsidR="001D44D7" w:rsidRDefault="008619DA" w:rsidP="001D44D7">
      <w:pPr>
        <w:pStyle w:val="BodyText2"/>
        <w:ind w:left="864"/>
      </w:pPr>
      <w:r>
        <w:rPr>
          <w:noProof/>
        </w:rPr>
        <w:drawing>
          <wp:inline distT="0" distB="0" distL="0" distR="0" wp14:anchorId="025F9ACA" wp14:editId="41E8FD9D">
            <wp:extent cx="4030579" cy="2206564"/>
            <wp:effectExtent l="0" t="0" r="8255" b="3810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42632" cy="221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DC85" w14:textId="086FD835" w:rsidR="001D44D7" w:rsidRDefault="001D44D7" w:rsidP="008619DA">
      <w:pPr>
        <w:pStyle w:val="FigureCaption"/>
      </w:pPr>
      <w:bookmarkStart w:id="249" w:name="_Toc74637639"/>
      <w:r>
        <w:t xml:space="preserve">Figure 34: </w:t>
      </w:r>
      <w:r w:rsidR="00543AA0">
        <w:t>User Management</w:t>
      </w:r>
      <w:r>
        <w:t xml:space="preserve"> - Edit</w:t>
      </w:r>
      <w:bookmarkEnd w:id="249"/>
    </w:p>
    <w:p w14:paraId="02E45DA6" w14:textId="77777777" w:rsidR="001D44D7" w:rsidRDefault="001D44D7" w:rsidP="00670230">
      <w:pPr>
        <w:pStyle w:val="BodyText2"/>
        <w:numPr>
          <w:ilvl w:val="0"/>
          <w:numId w:val="52"/>
        </w:numPr>
      </w:pPr>
      <w:r>
        <w:t>Make the required changes.</w:t>
      </w:r>
    </w:p>
    <w:p w14:paraId="0DE95644" w14:textId="77777777" w:rsidR="001D44D7" w:rsidRDefault="001D44D7" w:rsidP="00670230">
      <w:pPr>
        <w:pStyle w:val="BodyText2"/>
        <w:numPr>
          <w:ilvl w:val="0"/>
          <w:numId w:val="52"/>
        </w:numPr>
      </w:pPr>
      <w:r>
        <w:t xml:space="preserve">Click </w:t>
      </w:r>
      <w:r w:rsidRPr="00054A1F">
        <w:rPr>
          <w:b/>
          <w:bCs/>
        </w:rPr>
        <w:t>UPDATE</w:t>
      </w:r>
      <w:r>
        <w:t>.</w:t>
      </w:r>
    </w:p>
    <w:p w14:paraId="4B9F2195" w14:textId="77777777" w:rsidR="001D44D7" w:rsidRDefault="001D44D7" w:rsidP="001D44D7">
      <w:pPr>
        <w:pStyle w:val="BodyText2"/>
      </w:pPr>
    </w:p>
    <w:p w14:paraId="32D8286C" w14:textId="2A9B1CD1" w:rsidR="001D44D7" w:rsidRDefault="001D44D7" w:rsidP="001D44D7">
      <w:pPr>
        <w:pStyle w:val="Heading2"/>
      </w:pPr>
      <w:bookmarkStart w:id="250" w:name="_Toc74637590"/>
      <w:r>
        <w:t xml:space="preserve">Filter </w:t>
      </w:r>
      <w:r w:rsidR="00543AA0">
        <w:t>Use</w:t>
      </w:r>
      <w:r w:rsidR="00AD5A00">
        <w:t>rs</w:t>
      </w:r>
      <w:bookmarkEnd w:id="250"/>
    </w:p>
    <w:p w14:paraId="2993822A" w14:textId="7D2FDC9F" w:rsidR="001D44D7" w:rsidRDefault="001D44D7" w:rsidP="001D44D7">
      <w:pPr>
        <w:pStyle w:val="BodyText2"/>
        <w:rPr>
          <w:u w:val="single"/>
        </w:rPr>
      </w:pPr>
      <w:r>
        <w:t xml:space="preserve">System Admins can view selective information by defining specific values in the listed fields. For example, System Admins can view </w:t>
      </w:r>
      <w:r w:rsidR="00AA6C55">
        <w:t>specific user detail.</w:t>
      </w:r>
    </w:p>
    <w:p w14:paraId="1AF55150" w14:textId="3494E14C" w:rsidR="001D44D7" w:rsidRDefault="001D44D7" w:rsidP="001D44D7">
      <w:pPr>
        <w:pStyle w:val="BodyText2"/>
        <w:rPr>
          <w:u w:val="single"/>
        </w:rPr>
      </w:pPr>
      <w:r>
        <w:rPr>
          <w:u w:val="single"/>
        </w:rPr>
        <w:t xml:space="preserve">To view specific </w:t>
      </w:r>
      <w:r w:rsidR="00AA6C55">
        <w:rPr>
          <w:u w:val="single"/>
        </w:rPr>
        <w:t>user details</w:t>
      </w:r>
      <w:r w:rsidRPr="009251E2">
        <w:rPr>
          <w:u w:val="single"/>
        </w:rPr>
        <w:t>:</w:t>
      </w:r>
    </w:p>
    <w:p w14:paraId="503D2B8D" w14:textId="5CBEC74D" w:rsidR="001D44D7" w:rsidRPr="00C16971" w:rsidRDefault="00AA6C55" w:rsidP="001D44D7">
      <w:pPr>
        <w:pStyle w:val="BodyText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8898E96" wp14:editId="07EBDEF9">
                <wp:simplePos x="0" y="0"/>
                <wp:positionH relativeFrom="column">
                  <wp:posOffset>2179220</wp:posOffset>
                </wp:positionH>
                <wp:positionV relativeFrom="paragraph">
                  <wp:posOffset>471437</wp:posOffset>
                </wp:positionV>
                <wp:extent cx="372979" cy="156410"/>
                <wp:effectExtent l="0" t="0" r="27305" b="15240"/>
                <wp:wrapNone/>
                <wp:docPr id="214" name="Rectangl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979" cy="15641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8F5DA1" id="Rectangle 214" o:spid="_x0000_s1026" style="position:absolute;margin-left:171.6pt;margin-top:37.1pt;width:29.35pt;height:12.3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" filled="f" strokecolor="#ffc000 [3207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1CAFB7FB" wp14:editId="1E885A94">
                <wp:simplePos x="0" y="0"/>
                <wp:positionH relativeFrom="column">
                  <wp:posOffset>56047</wp:posOffset>
                </wp:positionH>
                <wp:positionV relativeFrom="paragraph">
                  <wp:posOffset>212824</wp:posOffset>
                </wp:positionV>
                <wp:extent cx="4451684" cy="439153"/>
                <wp:effectExtent l="0" t="0" r="25400" b="18415"/>
                <wp:wrapNone/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451684" cy="439153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CE33B1" id="Rectangle 215" o:spid="_x0000_s1026" style="position:absolute;margin-left:4.4pt;margin-top:16.75pt;width:350.55pt;height:34.6pt;flip:y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" filled="f" strokecolor="#ffc000 [3207]" strokeweight="2pt"/>
            </w:pict>
          </mc:Fallback>
        </mc:AlternateContent>
      </w:r>
      <w:r>
        <w:rPr>
          <w:noProof/>
        </w:rPr>
        <w:drawing>
          <wp:inline distT="0" distB="0" distL="0" distR="0" wp14:anchorId="1EE38C65" wp14:editId="274397D0">
            <wp:extent cx="4752474" cy="1741945"/>
            <wp:effectExtent l="0" t="0" r="0" b="0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59983" cy="174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909F" w14:textId="6646B2A9" w:rsidR="001D44D7" w:rsidRPr="009251E2" w:rsidRDefault="001D44D7" w:rsidP="008619DA">
      <w:pPr>
        <w:pStyle w:val="FigureCaption"/>
        <w:rPr>
          <w:u w:val="single"/>
        </w:rPr>
      </w:pPr>
      <w:bookmarkStart w:id="251" w:name="_Toc74637640"/>
      <w:r>
        <w:t xml:space="preserve">Figure 36: </w:t>
      </w:r>
      <w:r w:rsidR="00543AA0">
        <w:t>User Management</w:t>
      </w:r>
      <w:r>
        <w:t xml:space="preserve"> – Filter Option</w:t>
      </w:r>
      <w:bookmarkEnd w:id="251"/>
      <w:r>
        <w:t xml:space="preserve"> </w:t>
      </w:r>
    </w:p>
    <w:p w14:paraId="3E04F9C8" w14:textId="77777777" w:rsidR="001D44D7" w:rsidRDefault="001D44D7" w:rsidP="00670230">
      <w:pPr>
        <w:pStyle w:val="BodyText2"/>
        <w:numPr>
          <w:ilvl w:val="0"/>
          <w:numId w:val="50"/>
        </w:numPr>
      </w:pPr>
      <w:r>
        <w:t>Enter the required value in one or more of the listed fields:</w:t>
      </w:r>
    </w:p>
    <w:p w14:paraId="5FEF3536" w14:textId="239BE0E6" w:rsidR="001D44D7" w:rsidRDefault="00AA6C55" w:rsidP="001D44D7">
      <w:pPr>
        <w:pStyle w:val="BodyText2"/>
        <w:numPr>
          <w:ilvl w:val="0"/>
          <w:numId w:val="22"/>
        </w:numPr>
      </w:pPr>
      <w:r>
        <w:rPr>
          <w:b/>
          <w:bCs/>
        </w:rPr>
        <w:t>Date</w:t>
      </w:r>
      <w:r w:rsidR="001D44D7">
        <w:rPr>
          <w:b/>
          <w:bCs/>
        </w:rPr>
        <w:t xml:space="preserve"> </w:t>
      </w:r>
      <w:r w:rsidR="001D44D7" w:rsidRPr="00054A1F">
        <w:t xml:space="preserve">: </w:t>
      </w:r>
      <w:r w:rsidR="001D44D7">
        <w:t xml:space="preserve">Select </w:t>
      </w:r>
      <w:r>
        <w:t>date</w:t>
      </w:r>
    </w:p>
    <w:p w14:paraId="2E0F8FC1" w14:textId="2360B1AA" w:rsidR="00AA6C55" w:rsidRDefault="00AA6C55" w:rsidP="001D44D7">
      <w:pPr>
        <w:pStyle w:val="BodyText2"/>
        <w:numPr>
          <w:ilvl w:val="0"/>
          <w:numId w:val="22"/>
        </w:numPr>
      </w:pPr>
      <w:r>
        <w:t>User ID: user ID which is system generated</w:t>
      </w:r>
    </w:p>
    <w:p w14:paraId="09178C71" w14:textId="7DEE5C43" w:rsidR="00AA6C55" w:rsidRDefault="00AA6C55" w:rsidP="001D44D7">
      <w:pPr>
        <w:pStyle w:val="BodyText2"/>
        <w:numPr>
          <w:ilvl w:val="0"/>
          <w:numId w:val="22"/>
        </w:numPr>
      </w:pPr>
      <w:r>
        <w:t>Email: Email ID of the user</w:t>
      </w:r>
    </w:p>
    <w:p w14:paraId="46A8B8CF" w14:textId="7D39FF7D" w:rsidR="00AA6C55" w:rsidRDefault="00AA6C55" w:rsidP="001D44D7">
      <w:pPr>
        <w:pStyle w:val="BodyText2"/>
        <w:numPr>
          <w:ilvl w:val="0"/>
          <w:numId w:val="22"/>
        </w:numPr>
      </w:pPr>
      <w:r>
        <w:t>Phone No.: Contact number of the user</w:t>
      </w:r>
    </w:p>
    <w:p w14:paraId="2AE2C5FB" w14:textId="73BA3681" w:rsidR="00AA6C55" w:rsidRDefault="00AA6C55" w:rsidP="001D44D7">
      <w:pPr>
        <w:pStyle w:val="BodyText2"/>
        <w:numPr>
          <w:ilvl w:val="0"/>
          <w:numId w:val="22"/>
        </w:numPr>
      </w:pPr>
      <w:r>
        <w:t>User Type: Type of the user</w:t>
      </w:r>
    </w:p>
    <w:p w14:paraId="08208545" w14:textId="77777777" w:rsidR="001D44D7" w:rsidRDefault="001D44D7" w:rsidP="00670230">
      <w:pPr>
        <w:pStyle w:val="BodyText2"/>
        <w:numPr>
          <w:ilvl w:val="0"/>
          <w:numId w:val="50"/>
        </w:numPr>
      </w:pPr>
      <w:r>
        <w:t xml:space="preserve">Click </w:t>
      </w:r>
      <w:r w:rsidRPr="00054A1F">
        <w:rPr>
          <w:b/>
          <w:bCs/>
        </w:rPr>
        <w:t>FILTER</w:t>
      </w:r>
      <w:r>
        <w:t>.</w:t>
      </w:r>
    </w:p>
    <w:p w14:paraId="62A567AE" w14:textId="7D43EB3B" w:rsidR="001D44D7" w:rsidRDefault="001D44D7" w:rsidP="001D44D7">
      <w:pPr>
        <w:pStyle w:val="BodyText2"/>
      </w:pPr>
      <w:r>
        <w:t xml:space="preserve">The </w:t>
      </w:r>
      <w:r w:rsidR="00AA6C55">
        <w:t>user</w:t>
      </w:r>
      <w:r w:rsidR="00CF0A08">
        <w:t xml:space="preserve"> </w:t>
      </w:r>
      <w:r w:rsidR="00AA6C55">
        <w:t>details</w:t>
      </w:r>
      <w:r>
        <w:t xml:space="preserve"> that match the specified values </w:t>
      </w:r>
      <w:r w:rsidR="00CF0A08">
        <w:t>are</w:t>
      </w:r>
      <w:r>
        <w:t xml:space="preserve"> shown in the dashboard.</w:t>
      </w:r>
    </w:p>
    <w:p w14:paraId="40642147" w14:textId="7353BF03" w:rsidR="001D44D7" w:rsidRDefault="00543AA0" w:rsidP="001D44D7">
      <w:pPr>
        <w:pStyle w:val="Heading2"/>
      </w:pPr>
      <w:bookmarkStart w:id="252" w:name="_Toc74637591"/>
      <w:r>
        <w:t>Address Management</w:t>
      </w:r>
      <w:bookmarkEnd w:id="252"/>
    </w:p>
    <w:p w14:paraId="5C5D7E27" w14:textId="765E9986" w:rsidR="001D44D7" w:rsidRDefault="001D44D7" w:rsidP="001D44D7">
      <w:pPr>
        <w:pStyle w:val="BodyText2"/>
      </w:pPr>
      <w:r>
        <w:t xml:space="preserve">System Admins can configure the </w:t>
      </w:r>
      <w:r w:rsidR="00535492">
        <w:t>address</w:t>
      </w:r>
      <w:r>
        <w:t xml:space="preserve"> in the CEIR system. </w:t>
      </w:r>
    </w:p>
    <w:p w14:paraId="09BD8473" w14:textId="4EA5D8BC" w:rsidR="001D44D7" w:rsidRDefault="001D44D7" w:rsidP="001D44D7">
      <w:pPr>
        <w:pStyle w:val="BodyText2"/>
        <w:rPr>
          <w:u w:val="single"/>
        </w:rPr>
      </w:pPr>
      <w:r w:rsidRPr="008C008C">
        <w:rPr>
          <w:u w:val="single"/>
        </w:rPr>
        <w:t xml:space="preserve">To </w:t>
      </w:r>
      <w:r>
        <w:rPr>
          <w:u w:val="single"/>
        </w:rPr>
        <w:t xml:space="preserve">configure </w:t>
      </w:r>
      <w:r w:rsidR="00535492">
        <w:rPr>
          <w:u w:val="single"/>
        </w:rPr>
        <w:t>addresses</w:t>
      </w:r>
      <w:r>
        <w:rPr>
          <w:u w:val="single"/>
        </w:rPr>
        <w:t>:</w:t>
      </w:r>
    </w:p>
    <w:p w14:paraId="468EE0EE" w14:textId="4F3593FA" w:rsidR="001D44D7" w:rsidRDefault="001D44D7" w:rsidP="00670230">
      <w:pPr>
        <w:pStyle w:val="BodyText2"/>
        <w:numPr>
          <w:ilvl w:val="0"/>
          <w:numId w:val="51"/>
        </w:numPr>
      </w:pPr>
      <w:r>
        <w:t xml:space="preserve">Select </w:t>
      </w:r>
      <w:r w:rsidR="00543AA0">
        <w:rPr>
          <w:b/>
          <w:bCs/>
        </w:rPr>
        <w:t>Address Management</w:t>
      </w:r>
      <w:r>
        <w:t xml:space="preserve"> in the left panel.</w:t>
      </w:r>
    </w:p>
    <w:p w14:paraId="7257EA4B" w14:textId="06ED69A6" w:rsidR="001D44D7" w:rsidRDefault="00535492" w:rsidP="001D44D7">
      <w:pPr>
        <w:pStyle w:val="BodyText2"/>
        <w:ind w:left="360" w:firstLine="426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7D4843E" wp14:editId="2B86CC7C">
                <wp:simplePos x="0" y="0"/>
                <wp:positionH relativeFrom="column">
                  <wp:posOffset>531562</wp:posOffset>
                </wp:positionH>
                <wp:positionV relativeFrom="paragraph">
                  <wp:posOffset>1546927</wp:posOffset>
                </wp:positionV>
                <wp:extent cx="701675" cy="148590"/>
                <wp:effectExtent l="0" t="0" r="34925" b="29210"/>
                <wp:wrapNone/>
                <wp:docPr id="223" name="Rectangl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675" cy="14859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923806" id="Rectangle 223" o:spid="_x0000_s1026" style="position:absolute;margin-left:41.85pt;margin-top:121.8pt;width:55.25pt;height:11.7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" filled="f" strokecolor="#ffc000 [3207]" strokeweight="2pt"/>
            </w:pict>
          </mc:Fallback>
        </mc:AlternateContent>
      </w:r>
      <w:r>
        <w:rPr>
          <w:noProof/>
        </w:rPr>
        <w:drawing>
          <wp:inline distT="0" distB="0" distL="0" distR="0" wp14:anchorId="41C59933" wp14:editId="1080CEE4">
            <wp:extent cx="4626475" cy="1798721"/>
            <wp:effectExtent l="0" t="0" r="3175" b="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42441" cy="180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4254D" w14:textId="6BAF046C" w:rsidR="001D44D7" w:rsidRDefault="001D44D7" w:rsidP="00535492">
      <w:pPr>
        <w:pStyle w:val="FigureCaption"/>
      </w:pPr>
      <w:bookmarkStart w:id="253" w:name="_Toc74637641"/>
      <w:r>
        <w:t xml:space="preserve">Figure 29: </w:t>
      </w:r>
      <w:r w:rsidR="00543AA0">
        <w:t>Address Management</w:t>
      </w:r>
      <w:r>
        <w:t xml:space="preserve"> – View All</w:t>
      </w:r>
      <w:bookmarkEnd w:id="253"/>
    </w:p>
    <w:p w14:paraId="4CD7BDBC" w14:textId="7DA58537" w:rsidR="001D44D7" w:rsidRDefault="001D44D7" w:rsidP="001D44D7">
      <w:pPr>
        <w:pStyle w:val="BodyText2"/>
        <w:ind w:left="426"/>
      </w:pPr>
      <w:r>
        <w:t xml:space="preserve">The following columns are seen in the </w:t>
      </w:r>
      <w:r w:rsidR="00535492">
        <w:t>Address</w:t>
      </w:r>
      <w:r>
        <w:t xml:space="preserve"> Management Page once a form field is selected: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ook w:val="01E0" w:firstRow="1" w:lastRow="1" w:firstColumn="1" w:lastColumn="1" w:noHBand="0" w:noVBand="0"/>
      </w:tblPr>
      <w:tblGrid>
        <w:gridCol w:w="2547"/>
        <w:gridCol w:w="4979"/>
      </w:tblGrid>
      <w:tr w:rsidR="001D44D7" w:rsidRPr="003D50EC" w14:paraId="24466536" w14:textId="77777777" w:rsidTr="00753C87">
        <w:trPr>
          <w:trHeight w:val="293"/>
          <w:tblHeader/>
          <w:jc w:val="center"/>
        </w:trPr>
        <w:tc>
          <w:tcPr>
            <w:tcW w:w="2547" w:type="dxa"/>
            <w:shd w:val="clear" w:color="auto" w:fill="5B9BD5" w:themeFill="accent1"/>
          </w:tcPr>
          <w:p w14:paraId="0B96A912" w14:textId="77777777" w:rsidR="001D44D7" w:rsidRPr="0001372C" w:rsidRDefault="001D44D7" w:rsidP="00753C87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</w:rPr>
              <w:t>Column</w:t>
            </w:r>
          </w:p>
        </w:tc>
        <w:tc>
          <w:tcPr>
            <w:tcW w:w="4979" w:type="dxa"/>
            <w:shd w:val="clear" w:color="auto" w:fill="5B9BD5" w:themeFill="accent1"/>
          </w:tcPr>
          <w:p w14:paraId="2DE0CDDD" w14:textId="77777777" w:rsidR="001D44D7" w:rsidRPr="0001372C" w:rsidRDefault="001D44D7" w:rsidP="00753C87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  <w:lang w:val="fr-FR"/>
              </w:rPr>
              <w:t>Description</w:t>
            </w:r>
          </w:p>
        </w:tc>
      </w:tr>
      <w:tr w:rsidR="001D44D7" w:rsidRPr="003D50EC" w14:paraId="44E8A0FC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3BA59EDC" w14:textId="77777777" w:rsidR="001D44D7" w:rsidRPr="00B708C5" w:rsidRDefault="001D44D7" w:rsidP="00753C87">
            <w:pPr>
              <w:pStyle w:val="ListBullet1"/>
              <w:numPr>
                <w:ilvl w:val="0"/>
                <w:numId w:val="0"/>
              </w:numPr>
            </w:pPr>
            <w:r>
              <w:t>Created On</w:t>
            </w:r>
            <w:r w:rsidRPr="00B708C5">
              <w:t xml:space="preserve"> </w:t>
            </w:r>
          </w:p>
        </w:tc>
        <w:tc>
          <w:tcPr>
            <w:tcW w:w="4979" w:type="dxa"/>
            <w:shd w:val="clear" w:color="auto" w:fill="auto"/>
          </w:tcPr>
          <w:p w14:paraId="5BCC3A62" w14:textId="77777777" w:rsidR="001D44D7" w:rsidRPr="00B708C5" w:rsidRDefault="001D44D7" w:rsidP="00753C87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This is the date of installation of system.</w:t>
            </w:r>
          </w:p>
        </w:tc>
      </w:tr>
      <w:tr w:rsidR="001D44D7" w:rsidRPr="003D50EC" w14:paraId="465ABBD0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B74C627" w14:textId="77777777" w:rsidR="001D44D7" w:rsidRDefault="001D44D7" w:rsidP="00753C87">
            <w:pPr>
              <w:pStyle w:val="ListBullet1"/>
              <w:numPr>
                <w:ilvl w:val="0"/>
                <w:numId w:val="0"/>
              </w:numPr>
            </w:pPr>
            <w:r>
              <w:t>Modified On</w:t>
            </w:r>
          </w:p>
        </w:tc>
        <w:tc>
          <w:tcPr>
            <w:tcW w:w="4979" w:type="dxa"/>
            <w:shd w:val="clear" w:color="auto" w:fill="auto"/>
          </w:tcPr>
          <w:p w14:paraId="39E2A182" w14:textId="77777777" w:rsidR="001D44D7" w:rsidRDefault="001D44D7" w:rsidP="00753C87">
            <w:pPr>
              <w:pStyle w:val="BodyText2"/>
            </w:pPr>
            <w:r>
              <w:t>Date when field is last modified.</w:t>
            </w:r>
          </w:p>
        </w:tc>
      </w:tr>
      <w:tr w:rsidR="001D44D7" w:rsidRPr="003D50EC" w14:paraId="468A91B6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1E3EE42" w14:textId="2C3FB910" w:rsidR="001D44D7" w:rsidRPr="00B708C5" w:rsidRDefault="00662C2E" w:rsidP="00753C87">
            <w:pPr>
              <w:pStyle w:val="BodyText2"/>
            </w:pPr>
            <w:r>
              <w:t>Province</w:t>
            </w:r>
          </w:p>
        </w:tc>
        <w:tc>
          <w:tcPr>
            <w:tcW w:w="4979" w:type="dxa"/>
            <w:shd w:val="clear" w:color="auto" w:fill="auto"/>
          </w:tcPr>
          <w:p w14:paraId="40382FB2" w14:textId="55338BB9" w:rsidR="001D44D7" w:rsidRPr="00B708C5" w:rsidRDefault="00927F57" w:rsidP="00753C87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Province details</w:t>
            </w:r>
          </w:p>
        </w:tc>
      </w:tr>
      <w:tr w:rsidR="001D44D7" w:rsidRPr="003D50EC" w14:paraId="39216E08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4D04C8FC" w14:textId="07516A1D" w:rsidR="001D44D7" w:rsidRDefault="00662C2E" w:rsidP="00753C87">
            <w:pPr>
              <w:pStyle w:val="BodyText2"/>
            </w:pPr>
            <w:r>
              <w:t>District</w:t>
            </w:r>
          </w:p>
        </w:tc>
        <w:tc>
          <w:tcPr>
            <w:tcW w:w="4979" w:type="dxa"/>
            <w:shd w:val="clear" w:color="auto" w:fill="auto"/>
          </w:tcPr>
          <w:p w14:paraId="4B9F4B88" w14:textId="511C2CFD" w:rsidR="001D44D7" w:rsidRDefault="00927F57" w:rsidP="00753C87">
            <w:pPr>
              <w:pStyle w:val="BodyText2"/>
            </w:pPr>
            <w:r>
              <w:t>District details</w:t>
            </w:r>
          </w:p>
        </w:tc>
      </w:tr>
      <w:tr w:rsidR="001D44D7" w:rsidRPr="003D50EC" w14:paraId="37ABC5C8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528709A3" w14:textId="2CE8E050" w:rsidR="001D44D7" w:rsidRDefault="00662C2E" w:rsidP="00753C87">
            <w:pPr>
              <w:pStyle w:val="BodyText2"/>
            </w:pPr>
            <w:r>
              <w:t>Commune</w:t>
            </w:r>
          </w:p>
        </w:tc>
        <w:tc>
          <w:tcPr>
            <w:tcW w:w="4979" w:type="dxa"/>
            <w:shd w:val="clear" w:color="auto" w:fill="auto"/>
          </w:tcPr>
          <w:p w14:paraId="21899F2A" w14:textId="2FBDFFF9" w:rsidR="001D44D7" w:rsidRDefault="00927F57" w:rsidP="00753C87">
            <w:pPr>
              <w:pStyle w:val="BodyText2"/>
            </w:pPr>
            <w:r>
              <w:t>Commune details</w:t>
            </w:r>
          </w:p>
        </w:tc>
      </w:tr>
      <w:tr w:rsidR="001D44D7" w:rsidRPr="003D50EC" w14:paraId="4BEFCF39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53CF53FC" w14:textId="4A64B510" w:rsidR="001D44D7" w:rsidRDefault="00662C2E" w:rsidP="00753C87">
            <w:pPr>
              <w:pStyle w:val="BodyText2"/>
            </w:pPr>
            <w:r>
              <w:t>Village</w:t>
            </w:r>
          </w:p>
        </w:tc>
        <w:tc>
          <w:tcPr>
            <w:tcW w:w="4979" w:type="dxa"/>
            <w:shd w:val="clear" w:color="auto" w:fill="auto"/>
          </w:tcPr>
          <w:p w14:paraId="53D5CB94" w14:textId="5E456CD0" w:rsidR="001D44D7" w:rsidRDefault="00927F57" w:rsidP="00753C87">
            <w:pPr>
              <w:pStyle w:val="BodyText2"/>
            </w:pPr>
            <w:r>
              <w:t>Village details</w:t>
            </w:r>
          </w:p>
        </w:tc>
      </w:tr>
      <w:tr w:rsidR="001D44D7" w:rsidRPr="003D50EC" w14:paraId="1E7AB4BE" w14:textId="77777777" w:rsidTr="00753C87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49ED8B1C" w14:textId="77777777" w:rsidR="001D44D7" w:rsidRDefault="001D44D7" w:rsidP="00753C87">
            <w:pPr>
              <w:pStyle w:val="BodyText2"/>
            </w:pPr>
            <w:r>
              <w:t>Action</w:t>
            </w:r>
          </w:p>
        </w:tc>
        <w:tc>
          <w:tcPr>
            <w:tcW w:w="4979" w:type="dxa"/>
            <w:shd w:val="clear" w:color="auto" w:fill="auto"/>
          </w:tcPr>
          <w:p w14:paraId="38FE7D00" w14:textId="6008593F" w:rsidR="001D44D7" w:rsidRDefault="001D44D7" w:rsidP="00753C87">
            <w:pPr>
              <w:pStyle w:val="BodyText2"/>
            </w:pPr>
            <w:r>
              <w:t xml:space="preserve">This displays different actions that can be performed on the </w:t>
            </w:r>
            <w:r w:rsidR="00927F57">
              <w:t>address details</w:t>
            </w:r>
            <w:r>
              <w:t>.</w:t>
            </w:r>
          </w:p>
          <w:p w14:paraId="160E3BF3" w14:textId="656FDF7B" w:rsidR="001D44D7" w:rsidRDefault="001D44D7" w:rsidP="00753C87">
            <w:pPr>
              <w:pStyle w:val="BodyText2"/>
              <w:numPr>
                <w:ilvl w:val="0"/>
                <w:numId w:val="24"/>
              </w:numPr>
            </w:pPr>
            <w:r>
              <w:t xml:space="preserve">Edit </w:t>
            </w:r>
            <w:r>
              <w:rPr>
                <w:noProof/>
              </w:rPr>
              <w:drawing>
                <wp:inline distT="0" distB="0" distL="0" distR="0" wp14:anchorId="51C204FE" wp14:editId="1B465A98">
                  <wp:extent cx="136800" cy="136800"/>
                  <wp:effectExtent l="0" t="0" r="0" b="0"/>
                  <wp:docPr id="483" name="Picture 483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" name="edit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: This is used to modify the </w:t>
            </w:r>
            <w:r w:rsidR="00662C2E">
              <w:t xml:space="preserve">address </w:t>
            </w:r>
            <w:r>
              <w:t>details.</w:t>
            </w:r>
          </w:p>
          <w:p w14:paraId="3B1E8FAD" w14:textId="079EC559" w:rsidR="001D44D7" w:rsidRDefault="00662C2E" w:rsidP="00753C87">
            <w:pPr>
              <w:pStyle w:val="BodyText2"/>
              <w:numPr>
                <w:ilvl w:val="0"/>
                <w:numId w:val="24"/>
              </w:numPr>
            </w:pPr>
            <w:r>
              <w:t xml:space="preserve">Delete </w:t>
            </w:r>
            <w:r>
              <w:rPr>
                <w:noProof/>
              </w:rPr>
              <w:drawing>
                <wp:inline distT="0" distB="0" distL="0" distR="0" wp14:anchorId="21613FB6" wp14:editId="2AD5F612">
                  <wp:extent cx="156411" cy="171451"/>
                  <wp:effectExtent l="0" t="0" r="0" b="0"/>
                  <wp:docPr id="506" name="Picture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831" cy="177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: This is used to delete the address details.</w:t>
            </w:r>
          </w:p>
        </w:tc>
      </w:tr>
    </w:tbl>
    <w:p w14:paraId="6474AF25" w14:textId="77777777" w:rsidR="001D44D7" w:rsidRDefault="001D44D7" w:rsidP="001D44D7">
      <w:pPr>
        <w:pStyle w:val="BodyText2"/>
      </w:pPr>
      <w:r>
        <w:tab/>
      </w:r>
    </w:p>
    <w:p w14:paraId="4207AEA8" w14:textId="267FD59B" w:rsidR="001D44D7" w:rsidRDefault="001D44D7" w:rsidP="001D44D7">
      <w:pPr>
        <w:pStyle w:val="Heading2"/>
      </w:pPr>
      <w:bookmarkStart w:id="254" w:name="_Toc74637592"/>
      <w:r>
        <w:t xml:space="preserve">Edit </w:t>
      </w:r>
      <w:r w:rsidR="00882887">
        <w:t>Address details</w:t>
      </w:r>
      <w:bookmarkEnd w:id="254"/>
    </w:p>
    <w:p w14:paraId="3BC4312F" w14:textId="0E37B84E" w:rsidR="001D44D7" w:rsidRDefault="001D44D7" w:rsidP="001D44D7">
      <w:pPr>
        <w:pStyle w:val="BodyText2"/>
      </w:pPr>
      <w:r>
        <w:t xml:space="preserve">System Admins can modify the </w:t>
      </w:r>
      <w:r w:rsidR="00882887">
        <w:t>Address details</w:t>
      </w:r>
      <w:r>
        <w:t xml:space="preserve">. </w:t>
      </w:r>
    </w:p>
    <w:p w14:paraId="709F9CDB" w14:textId="77777777" w:rsidR="001D44D7" w:rsidRPr="000A33ED" w:rsidRDefault="001D44D7" w:rsidP="001D44D7">
      <w:pPr>
        <w:pStyle w:val="BodyText2"/>
        <w:rPr>
          <w:u w:val="single"/>
        </w:rPr>
      </w:pPr>
      <w:r w:rsidRPr="000A33ED">
        <w:rPr>
          <w:u w:val="single"/>
        </w:rPr>
        <w:t xml:space="preserve">To edit </w:t>
      </w:r>
      <w:r>
        <w:rPr>
          <w:u w:val="single"/>
        </w:rPr>
        <w:t>parameter</w:t>
      </w:r>
      <w:r w:rsidRPr="000A33ED">
        <w:rPr>
          <w:u w:val="single"/>
        </w:rPr>
        <w:t>:</w:t>
      </w:r>
    </w:p>
    <w:p w14:paraId="36517405" w14:textId="741A0077" w:rsidR="001D44D7" w:rsidRDefault="001D44D7" w:rsidP="00670230">
      <w:pPr>
        <w:pStyle w:val="BodyText2"/>
        <w:numPr>
          <w:ilvl w:val="0"/>
          <w:numId w:val="53"/>
        </w:numPr>
      </w:pPr>
      <w:r>
        <w:t xml:space="preserve">Click </w:t>
      </w:r>
      <w:r w:rsidRPr="00251CED">
        <w:rPr>
          <w:b/>
          <w:bCs/>
        </w:rPr>
        <w:t>Edit</w:t>
      </w:r>
      <w:r>
        <w:rPr>
          <w:b/>
          <w:bCs/>
        </w:rPr>
        <w:t xml:space="preserve"> (</w:t>
      </w:r>
      <w:r>
        <w:rPr>
          <w:b/>
          <w:bCs/>
          <w:noProof/>
        </w:rPr>
        <w:drawing>
          <wp:inline distT="0" distB="0" distL="0" distR="0" wp14:anchorId="2AF800CA" wp14:editId="074304C7">
            <wp:extent cx="120948" cy="120948"/>
            <wp:effectExtent l="0" t="0" r="0" b="0"/>
            <wp:docPr id="485" name="Picture 48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edit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4279" cy="12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) </w:t>
      </w:r>
      <w:r w:rsidRPr="00166A7A">
        <w:t xml:space="preserve">against the </w:t>
      </w:r>
      <w:r w:rsidR="00882887">
        <w:t>address details</w:t>
      </w:r>
      <w:r>
        <w:t xml:space="preserve"> to be modified</w:t>
      </w:r>
      <w:r w:rsidRPr="00166A7A">
        <w:t>.</w:t>
      </w:r>
      <w:r>
        <w:t xml:space="preserve"> </w:t>
      </w:r>
    </w:p>
    <w:p w14:paraId="6DDCC466" w14:textId="7F2D770F" w:rsidR="001D44D7" w:rsidRDefault="001D44D7" w:rsidP="00670230">
      <w:pPr>
        <w:pStyle w:val="BodyText2"/>
        <w:numPr>
          <w:ilvl w:val="0"/>
          <w:numId w:val="53"/>
        </w:numPr>
      </w:pPr>
      <w:r>
        <w:t xml:space="preserve">The </w:t>
      </w:r>
      <w:r w:rsidRPr="00251CED">
        <w:rPr>
          <w:b/>
          <w:bCs/>
        </w:rPr>
        <w:t xml:space="preserve">Edit </w:t>
      </w:r>
      <w:r w:rsidR="00543AA0">
        <w:rPr>
          <w:b/>
          <w:bCs/>
        </w:rPr>
        <w:t>Address Management</w:t>
      </w:r>
      <w:r>
        <w:t xml:space="preserve"> page appears.</w:t>
      </w:r>
    </w:p>
    <w:p w14:paraId="49675C10" w14:textId="5F1F427F" w:rsidR="001D44D7" w:rsidRDefault="00D41D47" w:rsidP="001D44D7">
      <w:pPr>
        <w:pStyle w:val="BodyText2"/>
        <w:ind w:left="864"/>
      </w:pPr>
      <w:r>
        <w:rPr>
          <w:noProof/>
        </w:rPr>
        <w:drawing>
          <wp:inline distT="0" distB="0" distL="0" distR="0" wp14:anchorId="57A20EB2" wp14:editId="43DBB799">
            <wp:extent cx="5278755" cy="981710"/>
            <wp:effectExtent l="0" t="0" r="0" b="8890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B7F1" w14:textId="671E6FD8" w:rsidR="001D44D7" w:rsidRDefault="001D44D7" w:rsidP="008619DA">
      <w:pPr>
        <w:pStyle w:val="FigureCaption"/>
      </w:pPr>
      <w:bookmarkStart w:id="255" w:name="_Toc74637642"/>
      <w:r>
        <w:t xml:space="preserve">Figure 34: </w:t>
      </w:r>
      <w:r w:rsidR="00543AA0">
        <w:t>Address Management</w:t>
      </w:r>
      <w:r>
        <w:t xml:space="preserve"> - Edit</w:t>
      </w:r>
      <w:bookmarkEnd w:id="255"/>
    </w:p>
    <w:p w14:paraId="49F46221" w14:textId="77777777" w:rsidR="001D44D7" w:rsidRDefault="001D44D7" w:rsidP="001D44D7">
      <w:pPr>
        <w:pStyle w:val="BodyText2"/>
        <w:ind w:left="567"/>
      </w:pPr>
    </w:p>
    <w:p w14:paraId="3F657410" w14:textId="77777777" w:rsidR="001D44D7" w:rsidRDefault="001D44D7" w:rsidP="00670230">
      <w:pPr>
        <w:pStyle w:val="BodyText2"/>
        <w:numPr>
          <w:ilvl w:val="0"/>
          <w:numId w:val="53"/>
        </w:numPr>
      </w:pPr>
      <w:r>
        <w:t>Make the required changes.</w:t>
      </w:r>
    </w:p>
    <w:p w14:paraId="32226F1E" w14:textId="77777777" w:rsidR="001D44D7" w:rsidRDefault="001D44D7" w:rsidP="00670230">
      <w:pPr>
        <w:pStyle w:val="BodyText2"/>
        <w:numPr>
          <w:ilvl w:val="0"/>
          <w:numId w:val="53"/>
        </w:numPr>
      </w:pPr>
      <w:r>
        <w:t xml:space="preserve">Click </w:t>
      </w:r>
      <w:r w:rsidRPr="00054A1F">
        <w:rPr>
          <w:b/>
          <w:bCs/>
        </w:rPr>
        <w:t>UPDATE</w:t>
      </w:r>
      <w:r>
        <w:t>.</w:t>
      </w:r>
    </w:p>
    <w:p w14:paraId="1B155F45" w14:textId="74995A3C" w:rsidR="001D44D7" w:rsidRDefault="001D44D7" w:rsidP="001D44D7">
      <w:pPr>
        <w:pStyle w:val="Heading2"/>
      </w:pPr>
      <w:bookmarkStart w:id="256" w:name="_Toc74637593"/>
      <w:r>
        <w:t xml:space="preserve">Filter </w:t>
      </w:r>
      <w:r w:rsidR="00543AA0">
        <w:t>Address Management</w:t>
      </w:r>
      <w:bookmarkEnd w:id="256"/>
    </w:p>
    <w:p w14:paraId="1DF4950A" w14:textId="3FEECCAA" w:rsidR="001D44D7" w:rsidRDefault="001D44D7" w:rsidP="001D44D7">
      <w:pPr>
        <w:pStyle w:val="BodyText2"/>
        <w:rPr>
          <w:u w:val="single"/>
        </w:rPr>
      </w:pPr>
      <w:r>
        <w:t xml:space="preserve">System Admins can view selective information by defining specific values in the listed fields. For example, System Admins can view </w:t>
      </w:r>
      <w:r w:rsidR="00B34257">
        <w:t>the address details based on a specific parameter value</w:t>
      </w:r>
      <w:r>
        <w:t xml:space="preserve">. </w:t>
      </w:r>
    </w:p>
    <w:p w14:paraId="4B06523C" w14:textId="27ACBE07" w:rsidR="001D44D7" w:rsidRDefault="001D44D7" w:rsidP="001D44D7">
      <w:pPr>
        <w:pStyle w:val="BodyText2"/>
        <w:rPr>
          <w:u w:val="single"/>
        </w:rPr>
      </w:pPr>
      <w:r>
        <w:rPr>
          <w:u w:val="single"/>
        </w:rPr>
        <w:t xml:space="preserve">To view specific </w:t>
      </w:r>
      <w:r w:rsidR="00B34257">
        <w:rPr>
          <w:u w:val="single"/>
        </w:rPr>
        <w:t>address details</w:t>
      </w:r>
      <w:r w:rsidRPr="009251E2">
        <w:rPr>
          <w:u w:val="single"/>
        </w:rPr>
        <w:t>:</w:t>
      </w:r>
    </w:p>
    <w:p w14:paraId="4C8DAB14" w14:textId="22AB9B2C" w:rsidR="001D44D7" w:rsidRPr="00C16971" w:rsidRDefault="00B34257" w:rsidP="00B34257">
      <w:pPr>
        <w:pStyle w:val="BodyText2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46A1C823" wp14:editId="2789D881">
                <wp:simplePos x="0" y="0"/>
                <wp:positionH relativeFrom="column">
                  <wp:posOffset>2504473</wp:posOffset>
                </wp:positionH>
                <wp:positionV relativeFrom="paragraph">
                  <wp:posOffset>428491</wp:posOffset>
                </wp:positionV>
                <wp:extent cx="294540" cy="162059"/>
                <wp:effectExtent l="0" t="0" r="10795" b="28575"/>
                <wp:wrapNone/>
                <wp:docPr id="480" name="Rectangle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540" cy="162059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CDFB05" id="Rectangle 480" o:spid="_x0000_s1026" style="position:absolute;margin-left:197.2pt;margin-top:33.75pt;width:23.2pt;height:12.7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" filled="f" strokecolor="#ffc000 [3207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943326D" wp14:editId="25F13907">
                <wp:simplePos x="0" y="0"/>
                <wp:positionH relativeFrom="column">
                  <wp:posOffset>519262</wp:posOffset>
                </wp:positionH>
                <wp:positionV relativeFrom="paragraph">
                  <wp:posOffset>157780</wp:posOffset>
                </wp:positionV>
                <wp:extent cx="4126831" cy="451184"/>
                <wp:effectExtent l="0" t="0" r="26670" b="25400"/>
                <wp:wrapNone/>
                <wp:docPr id="481" name="Rectangle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126831" cy="45118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598D57" id="Rectangle 481" o:spid="_x0000_s1026" style="position:absolute;margin-left:40.9pt;margin-top:12.4pt;width:324.95pt;height:35.55pt;flip:y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" filled="f" strokecolor="#ffc000 [3207]" strokeweight="2pt"/>
            </w:pict>
          </mc:Fallback>
        </mc:AlternateContent>
      </w:r>
      <w:r>
        <w:rPr>
          <w:noProof/>
        </w:rPr>
        <w:drawing>
          <wp:inline distT="0" distB="0" distL="0" distR="0" wp14:anchorId="777C8A97" wp14:editId="5696D1DC">
            <wp:extent cx="4367463" cy="1571929"/>
            <wp:effectExtent l="0" t="0" r="0" b="9525"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77740" cy="157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8EB97" w14:textId="1CB50310" w:rsidR="001D44D7" w:rsidRPr="009251E2" w:rsidRDefault="001D44D7" w:rsidP="008619DA">
      <w:pPr>
        <w:pStyle w:val="FigureCaption"/>
        <w:rPr>
          <w:u w:val="single"/>
        </w:rPr>
      </w:pPr>
      <w:bookmarkStart w:id="257" w:name="_Toc74637643"/>
      <w:r>
        <w:t xml:space="preserve">Figure 36: </w:t>
      </w:r>
      <w:r w:rsidR="00543AA0">
        <w:t>Address Management</w:t>
      </w:r>
      <w:r>
        <w:t xml:space="preserve"> – Filter Option</w:t>
      </w:r>
      <w:bookmarkEnd w:id="257"/>
      <w:r>
        <w:t xml:space="preserve"> </w:t>
      </w:r>
    </w:p>
    <w:p w14:paraId="0FA2EB15" w14:textId="77777777" w:rsidR="001D44D7" w:rsidRDefault="001D44D7" w:rsidP="00670230">
      <w:pPr>
        <w:pStyle w:val="BodyText2"/>
        <w:numPr>
          <w:ilvl w:val="0"/>
          <w:numId w:val="54"/>
        </w:numPr>
      </w:pPr>
      <w:r>
        <w:t>Enter the required value in one or more of the listed fields:</w:t>
      </w:r>
    </w:p>
    <w:p w14:paraId="78213567" w14:textId="00F7FFB1" w:rsidR="001D44D7" w:rsidRDefault="00365B5A" w:rsidP="001D44D7">
      <w:pPr>
        <w:pStyle w:val="BodyText2"/>
        <w:numPr>
          <w:ilvl w:val="0"/>
          <w:numId w:val="22"/>
        </w:numPr>
      </w:pPr>
      <w:r>
        <w:rPr>
          <w:b/>
          <w:bCs/>
        </w:rPr>
        <w:t xml:space="preserve">Province: </w:t>
      </w:r>
      <w:r>
        <w:t xml:space="preserve">Province </w:t>
      </w:r>
    </w:p>
    <w:p w14:paraId="4518EC23" w14:textId="022AD952" w:rsidR="00365B5A" w:rsidRDefault="00365B5A" w:rsidP="001D44D7">
      <w:pPr>
        <w:pStyle w:val="BodyText2"/>
        <w:numPr>
          <w:ilvl w:val="0"/>
          <w:numId w:val="22"/>
        </w:numPr>
      </w:pPr>
      <w:r>
        <w:rPr>
          <w:b/>
          <w:bCs/>
        </w:rPr>
        <w:t>District:</w:t>
      </w:r>
      <w:r>
        <w:t xml:space="preserve"> District</w:t>
      </w:r>
    </w:p>
    <w:p w14:paraId="73AF1A49" w14:textId="45EF8AB8" w:rsidR="00365B5A" w:rsidRPr="00365B5A" w:rsidRDefault="00365B5A" w:rsidP="001D44D7">
      <w:pPr>
        <w:pStyle w:val="BodyText2"/>
        <w:numPr>
          <w:ilvl w:val="0"/>
          <w:numId w:val="22"/>
        </w:numPr>
        <w:rPr>
          <w:b/>
          <w:bCs/>
        </w:rPr>
      </w:pPr>
      <w:r w:rsidRPr="00365B5A">
        <w:rPr>
          <w:b/>
          <w:bCs/>
        </w:rPr>
        <w:t>Commune:</w:t>
      </w:r>
      <w:r>
        <w:t xml:space="preserve"> Commune</w:t>
      </w:r>
    </w:p>
    <w:p w14:paraId="11A97E50" w14:textId="5E5B09A2" w:rsidR="00365B5A" w:rsidRPr="00365B5A" w:rsidRDefault="00365B5A" w:rsidP="001D44D7">
      <w:pPr>
        <w:pStyle w:val="BodyText2"/>
        <w:numPr>
          <w:ilvl w:val="0"/>
          <w:numId w:val="22"/>
        </w:numPr>
        <w:rPr>
          <w:b/>
          <w:bCs/>
        </w:rPr>
      </w:pPr>
      <w:r>
        <w:rPr>
          <w:b/>
          <w:bCs/>
        </w:rPr>
        <w:t>Village:</w:t>
      </w:r>
      <w:r>
        <w:t>Village</w:t>
      </w:r>
    </w:p>
    <w:p w14:paraId="0F93A52A" w14:textId="77777777" w:rsidR="001D44D7" w:rsidRDefault="001D44D7" w:rsidP="00670230">
      <w:pPr>
        <w:pStyle w:val="BodyText2"/>
        <w:numPr>
          <w:ilvl w:val="0"/>
          <w:numId w:val="54"/>
        </w:numPr>
      </w:pPr>
      <w:r>
        <w:t xml:space="preserve">Click </w:t>
      </w:r>
      <w:r w:rsidRPr="00054A1F">
        <w:rPr>
          <w:b/>
          <w:bCs/>
        </w:rPr>
        <w:t>FILTER</w:t>
      </w:r>
      <w:r>
        <w:t>.</w:t>
      </w:r>
    </w:p>
    <w:p w14:paraId="2E33E492" w14:textId="77777777" w:rsidR="001D44D7" w:rsidRDefault="001D44D7" w:rsidP="001D44D7">
      <w:pPr>
        <w:pStyle w:val="BodyText2"/>
      </w:pPr>
      <w:r>
        <w:t>The parameter that matches the specified values is shown in the dashboard.</w:t>
      </w:r>
    </w:p>
    <w:p w14:paraId="5BD7EF0C" w14:textId="77777777" w:rsidR="001D44D7" w:rsidRDefault="001D44D7" w:rsidP="000E5FF6">
      <w:pPr>
        <w:pStyle w:val="BodyText2"/>
      </w:pPr>
    </w:p>
    <w:p w14:paraId="5E97D918" w14:textId="77777777" w:rsidR="000E5FF6" w:rsidRDefault="000E5FF6" w:rsidP="00F47C9C">
      <w:pPr>
        <w:pStyle w:val="BodyText2"/>
      </w:pPr>
    </w:p>
    <w:p w14:paraId="5E177FB7" w14:textId="1B327DC9" w:rsidR="00A951C6" w:rsidRPr="00E6271C" w:rsidRDefault="00E6271C" w:rsidP="00E6271C">
      <w:pPr>
        <w:rPr>
          <w:rFonts w:ascii="Arial" w:eastAsia="Arial Unicode MS" w:hAnsi="Arial"/>
          <w:sz w:val="20"/>
        </w:rPr>
      </w:pPr>
      <w:r>
        <w:br w:type="page"/>
      </w:r>
    </w:p>
    <w:p w14:paraId="468B7981" w14:textId="77777777" w:rsidR="007243D7" w:rsidRDefault="00DC3C89" w:rsidP="00045C43">
      <w:pPr>
        <w:pStyle w:val="Heading2"/>
      </w:pPr>
      <w:bookmarkStart w:id="258" w:name="_Toc74637594"/>
      <w:r>
        <w:t>Annex 1</w:t>
      </w:r>
      <w:bookmarkEnd w:id="258"/>
    </w:p>
    <w:p w14:paraId="6FC12486" w14:textId="77777777" w:rsidR="00124C60" w:rsidRDefault="00124C60" w:rsidP="00124C60">
      <w:pPr>
        <w:pStyle w:val="BodyText2"/>
      </w:pPr>
      <w:r>
        <w:t xml:space="preserve">This section describes the list of parameters. </w:t>
      </w:r>
    </w:p>
    <w:p w14:paraId="5FA320A3" w14:textId="77777777" w:rsidR="00124C60" w:rsidRDefault="00124C60" w:rsidP="00124C60">
      <w:pPr>
        <w:pStyle w:val="BodyText2"/>
        <w:rPr>
          <w:u w:val="single"/>
        </w:rPr>
      </w:pPr>
      <w:r>
        <w:t>The list is categorized based on the different functionality in the system</w:t>
      </w:r>
      <w:r w:rsidRPr="003773FE">
        <w:rPr>
          <w:u w:val="single"/>
        </w:rPr>
        <w:t xml:space="preserve"> </w:t>
      </w:r>
    </w:p>
    <w:p w14:paraId="10280614" w14:textId="77777777" w:rsidR="00124C60" w:rsidRDefault="00124C60" w:rsidP="00124C60">
      <w:pPr>
        <w:pStyle w:val="BodyText2"/>
        <w:rPr>
          <w:u w:val="single"/>
        </w:rPr>
      </w:pPr>
    </w:p>
    <w:p w14:paraId="6A7DE037" w14:textId="77777777" w:rsidR="00AC6632" w:rsidRPr="003773FE" w:rsidRDefault="00AC6632" w:rsidP="00124C60">
      <w:pPr>
        <w:pStyle w:val="BodyText2"/>
        <w:rPr>
          <w:u w:val="single"/>
        </w:rPr>
      </w:pPr>
      <w:r w:rsidRPr="003773FE">
        <w:rPr>
          <w:u w:val="single"/>
        </w:rPr>
        <w:t>Register Device Feature Related Parameters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ayout w:type="fixed"/>
        <w:tblLook w:val="01E0" w:firstRow="1" w:lastRow="1" w:firstColumn="1" w:lastColumn="1" w:noHBand="0" w:noVBand="0"/>
      </w:tblPr>
      <w:tblGrid>
        <w:gridCol w:w="4503"/>
        <w:gridCol w:w="4026"/>
      </w:tblGrid>
      <w:tr w:rsidR="00AB039A" w:rsidRPr="003D50EC" w14:paraId="42FC195F" w14:textId="77777777" w:rsidTr="00AB039A">
        <w:trPr>
          <w:trHeight w:val="293"/>
          <w:tblHeader/>
          <w:jc w:val="center"/>
        </w:trPr>
        <w:tc>
          <w:tcPr>
            <w:tcW w:w="4503" w:type="dxa"/>
            <w:shd w:val="clear" w:color="auto" w:fill="5B9BD5" w:themeFill="accent1"/>
          </w:tcPr>
          <w:p w14:paraId="620DA8C8" w14:textId="77777777" w:rsidR="00AB039A" w:rsidRPr="0001372C" w:rsidRDefault="00AB039A" w:rsidP="00AB039A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Parameter Name</w:t>
            </w:r>
          </w:p>
        </w:tc>
        <w:tc>
          <w:tcPr>
            <w:tcW w:w="4026" w:type="dxa"/>
            <w:shd w:val="clear" w:color="auto" w:fill="5B9BD5" w:themeFill="accent1"/>
          </w:tcPr>
          <w:p w14:paraId="4110F7B8" w14:textId="77777777" w:rsidR="00AB039A" w:rsidRPr="0001372C" w:rsidRDefault="00AB039A" w:rsidP="00AB039A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Possible Value</w:t>
            </w:r>
          </w:p>
        </w:tc>
      </w:tr>
      <w:tr w:rsidR="00AB039A" w:rsidRPr="003D50EC" w14:paraId="1767E34B" w14:textId="77777777" w:rsidTr="00AB039A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5C662EF2" w14:textId="2B8C0CC8" w:rsidR="00AB039A" w:rsidRPr="00B708C5" w:rsidRDefault="00AB039A" w:rsidP="00AB039A">
            <w:pPr>
              <w:pStyle w:val="ListBullet1"/>
              <w:numPr>
                <w:ilvl w:val="0"/>
                <w:numId w:val="0"/>
              </w:numPr>
            </w:pPr>
            <w:r w:rsidRPr="00FE27EB">
              <w:rPr>
                <w:rFonts w:ascii="Lucida Grande" w:hAnsi="Lucida Grande" w:cs="Lucida Grande"/>
                <w:color w:val="000000"/>
              </w:rPr>
              <w:t xml:space="preserve">Date in MM-DD format  that decide when the year start for cambodian user. If value is 04-01, it means that the year is from 1 April to 31st March.  </w:t>
            </w:r>
          </w:p>
        </w:tc>
        <w:tc>
          <w:tcPr>
            <w:tcW w:w="4026" w:type="dxa"/>
            <w:shd w:val="clear" w:color="auto" w:fill="auto"/>
          </w:tcPr>
          <w:p w14:paraId="5723E729" w14:textId="2C23CE22" w:rsidR="00AB039A" w:rsidRPr="00B708C5" w:rsidRDefault="00AB039A" w:rsidP="00AB039A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rPr>
                <w:rFonts w:ascii="Lucida Grande" w:hAnsi="Lucida Grande" w:cs="Lucida Grande"/>
                <w:color w:val="000000"/>
              </w:rPr>
              <w:t>04-01</w:t>
            </w:r>
          </w:p>
        </w:tc>
      </w:tr>
      <w:tr w:rsidR="00AB039A" w:rsidRPr="003D50EC" w14:paraId="5420BAD5" w14:textId="77777777" w:rsidTr="00AB039A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07876E18" w14:textId="2F18CD6F" w:rsidR="00AB039A" w:rsidRDefault="001A28A1" w:rsidP="00AB039A">
            <w:pPr>
              <w:pStyle w:val="ListBullet1"/>
              <w:numPr>
                <w:ilvl w:val="0"/>
                <w:numId w:val="0"/>
              </w:numPr>
            </w:pPr>
            <w:r w:rsidRPr="00547206">
              <w:rPr>
                <w:rFonts w:ascii="Lucida Grande" w:hAnsi="Lucida Grande" w:cs="Lucida Grande"/>
                <w:color w:val="000000"/>
              </w:rPr>
              <w:t>Time Period in days given to end user to pay custom tax and regularize the device</w:t>
            </w:r>
          </w:p>
        </w:tc>
        <w:tc>
          <w:tcPr>
            <w:tcW w:w="4026" w:type="dxa"/>
            <w:shd w:val="clear" w:color="auto" w:fill="auto"/>
          </w:tcPr>
          <w:p w14:paraId="71974AE2" w14:textId="0F797B29" w:rsidR="00AB039A" w:rsidRDefault="001A28A1" w:rsidP="00AB039A">
            <w:pPr>
              <w:pStyle w:val="BodyText2"/>
            </w:pPr>
            <w:r>
              <w:t>30</w:t>
            </w:r>
          </w:p>
        </w:tc>
      </w:tr>
      <w:tr w:rsidR="00AB039A" w:rsidRPr="003D50EC" w14:paraId="07ACEA67" w14:textId="77777777" w:rsidTr="00AB039A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1FEBE6D9" w14:textId="0866973C" w:rsidR="00AB039A" w:rsidRDefault="001A28A1" w:rsidP="00AB039A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BA771E">
              <w:rPr>
                <w:rFonts w:ascii="Lucida Grande" w:hAnsi="Lucida Grande" w:cs="Lucida Grande"/>
                <w:color w:val="000000"/>
              </w:rPr>
              <w:t>Visa Expiry Period in days in case visa details are not provided by foreigner while registering the device</w:t>
            </w:r>
          </w:p>
        </w:tc>
        <w:tc>
          <w:tcPr>
            <w:tcW w:w="4026" w:type="dxa"/>
            <w:shd w:val="clear" w:color="auto" w:fill="auto"/>
          </w:tcPr>
          <w:p w14:paraId="3803DFC9" w14:textId="284376BE" w:rsidR="00AB039A" w:rsidRDefault="001A28A1" w:rsidP="00AB039A">
            <w:pPr>
              <w:pStyle w:val="BodyText2"/>
            </w:pPr>
            <w:r>
              <w:rPr>
                <w:rFonts w:ascii="Lucida Grande" w:hAnsi="Lucida Grande" w:cs="Lucida Grande"/>
                <w:color w:val="000000"/>
              </w:rPr>
              <w:t>30</w:t>
            </w:r>
          </w:p>
        </w:tc>
      </w:tr>
      <w:tr w:rsidR="00AB039A" w:rsidRPr="003D50EC" w14:paraId="073107A8" w14:textId="77777777" w:rsidTr="00AB039A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0FA936BB" w14:textId="10D67E12" w:rsidR="00AB039A" w:rsidRPr="007F793C" w:rsidRDefault="001A28A1" w:rsidP="00AB039A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783E6E">
              <w:rPr>
                <w:rFonts w:ascii="Lucida Grande" w:hAnsi="Lucida Grande" w:cs="Lucida Grande"/>
                <w:color w:val="000000"/>
              </w:rPr>
              <w:t>Flag to indicate if the Notification is to be sent for Tax not Paid case to end user</w:t>
            </w:r>
            <w:r w:rsidR="00AB039A" w:rsidRPr="00D11B89">
              <w:rPr>
                <w:rFonts w:ascii="Lucida Grande" w:hAnsi="Lucida Grande" w:cs="Lucida Grande"/>
                <w:color w:val="000000"/>
              </w:rPr>
              <w:t>.</w:t>
            </w:r>
          </w:p>
        </w:tc>
        <w:tc>
          <w:tcPr>
            <w:tcW w:w="4026" w:type="dxa"/>
            <w:shd w:val="clear" w:color="auto" w:fill="auto"/>
          </w:tcPr>
          <w:p w14:paraId="69A55815" w14:textId="5A4ED4EA" w:rsidR="00AB039A" w:rsidRPr="00C71F9B" w:rsidRDefault="001A28A1" w:rsidP="00AB039A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Y. Y stands for Yes and N stand for No</w:t>
            </w:r>
          </w:p>
        </w:tc>
      </w:tr>
    </w:tbl>
    <w:p w14:paraId="4D20BD92" w14:textId="77777777" w:rsidR="00DC3C89" w:rsidRDefault="00DC3C89" w:rsidP="000040AB">
      <w:pPr>
        <w:pStyle w:val="BodyText2"/>
      </w:pPr>
    </w:p>
    <w:p w14:paraId="7C155B2F" w14:textId="4ECB4A35" w:rsidR="005F60B2" w:rsidRPr="003773FE" w:rsidRDefault="0039047C" w:rsidP="005F60B2">
      <w:pPr>
        <w:pStyle w:val="BodyText2"/>
        <w:rPr>
          <w:u w:val="single"/>
        </w:rPr>
      </w:pPr>
      <w:r>
        <w:rPr>
          <w:u w:val="single"/>
        </w:rPr>
        <w:t>Blacklist</w:t>
      </w:r>
      <w:r w:rsidR="005F60B2" w:rsidRPr="003773FE">
        <w:rPr>
          <w:u w:val="single"/>
        </w:rPr>
        <w:t xml:space="preserve"> Feature Related Parameters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ayout w:type="fixed"/>
        <w:tblLook w:val="01E0" w:firstRow="1" w:lastRow="1" w:firstColumn="1" w:lastColumn="1" w:noHBand="0" w:noVBand="0"/>
      </w:tblPr>
      <w:tblGrid>
        <w:gridCol w:w="4503"/>
        <w:gridCol w:w="4026"/>
      </w:tblGrid>
      <w:tr w:rsidR="005F60B2" w:rsidRPr="003D50EC" w14:paraId="58845F37" w14:textId="77777777" w:rsidTr="0039047C">
        <w:trPr>
          <w:trHeight w:val="293"/>
          <w:tblHeader/>
          <w:jc w:val="center"/>
        </w:trPr>
        <w:tc>
          <w:tcPr>
            <w:tcW w:w="4503" w:type="dxa"/>
            <w:shd w:val="clear" w:color="auto" w:fill="5B9BD5" w:themeFill="accent1"/>
          </w:tcPr>
          <w:p w14:paraId="5A580F69" w14:textId="77777777" w:rsidR="005F60B2" w:rsidRPr="0001372C" w:rsidRDefault="005F60B2" w:rsidP="005F60B2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Parameter Name</w:t>
            </w:r>
          </w:p>
        </w:tc>
        <w:tc>
          <w:tcPr>
            <w:tcW w:w="4026" w:type="dxa"/>
            <w:shd w:val="clear" w:color="auto" w:fill="5B9BD5" w:themeFill="accent1"/>
          </w:tcPr>
          <w:p w14:paraId="7F541A5D" w14:textId="77777777" w:rsidR="005F60B2" w:rsidRPr="0001372C" w:rsidRDefault="005F60B2" w:rsidP="005F60B2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Possible Value</w:t>
            </w:r>
          </w:p>
        </w:tc>
      </w:tr>
      <w:tr w:rsidR="005F60B2" w:rsidRPr="003D50EC" w14:paraId="7F5D09D1" w14:textId="77777777" w:rsidTr="0039047C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69459D84" w14:textId="5E749C44" w:rsidR="005F60B2" w:rsidRPr="00B708C5" w:rsidRDefault="0039047C" w:rsidP="005F60B2">
            <w:pPr>
              <w:pStyle w:val="ListBullet1"/>
              <w:numPr>
                <w:ilvl w:val="0"/>
                <w:numId w:val="0"/>
              </w:numPr>
            </w:pPr>
            <w:r>
              <w:rPr>
                <w:rFonts w:ascii="Lucida Grande" w:hAnsi="Lucida Grande" w:cs="Lucida Grande"/>
                <w:color w:val="000000"/>
              </w:rPr>
              <w:t xml:space="preserve">Base Path from where </w:t>
            </w:r>
            <w:r w:rsidRPr="00035A07">
              <w:rPr>
                <w:rFonts w:ascii="Lucida Grande" w:hAnsi="Lucida Grande" w:cs="Lucida Grande"/>
                <w:color w:val="000000"/>
              </w:rPr>
              <w:t>full and incremental blacklist file would be maintained in the CEIR syste</w:t>
            </w:r>
            <w:r>
              <w:rPr>
                <w:rFonts w:ascii="Lucida Grande" w:hAnsi="Lucida Grande" w:cs="Lucida Grande"/>
                <w:color w:val="000000"/>
              </w:rPr>
              <w:t>m</w:t>
            </w:r>
          </w:p>
        </w:tc>
        <w:tc>
          <w:tcPr>
            <w:tcW w:w="4026" w:type="dxa"/>
            <w:shd w:val="clear" w:color="auto" w:fill="auto"/>
          </w:tcPr>
          <w:p w14:paraId="2EB8B74E" w14:textId="5C2EEE7B" w:rsidR="005F60B2" w:rsidRPr="00B708C5" w:rsidRDefault="0039047C" w:rsidP="005F60B2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 w:rsidRPr="00FE6E43">
              <w:rPr>
                <w:rFonts w:ascii="Lucida Grande" w:hAnsi="Lucida Grande" w:cs="Lucida Grande"/>
                <w:color w:val="000000"/>
              </w:rPr>
              <w:t>/var/www/html/downloads/blackListFiles/</w:t>
            </w:r>
          </w:p>
        </w:tc>
      </w:tr>
      <w:tr w:rsidR="005F60B2" w:rsidRPr="003D50EC" w14:paraId="2B9BEA0D" w14:textId="77777777" w:rsidTr="0039047C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2F4E9901" w14:textId="2A5D1000" w:rsidR="005F60B2" w:rsidRDefault="0039047C" w:rsidP="005F60B2">
            <w:pPr>
              <w:pStyle w:val="ListBullet1"/>
              <w:numPr>
                <w:ilvl w:val="0"/>
                <w:numId w:val="0"/>
              </w:numPr>
            </w:pPr>
            <w:r>
              <w:rPr>
                <w:rFonts w:ascii="Lucida Grande" w:hAnsi="Lucida Grande" w:cs="Lucida Grande"/>
                <w:color w:val="000000"/>
              </w:rPr>
              <w:t xml:space="preserve">Time Period in days </w:t>
            </w:r>
            <w:r w:rsidRPr="001737D5">
              <w:rPr>
                <w:rFonts w:ascii="Lucida Grande" w:hAnsi="Lucida Grande" w:cs="Lucida Grande"/>
                <w:color w:val="000000"/>
              </w:rPr>
              <w:t>when the Full Blacklist file would be generated in the CEIR system</w:t>
            </w:r>
            <w:r w:rsidR="005F60B2" w:rsidRPr="00F912E6">
              <w:rPr>
                <w:rFonts w:ascii="Lucida Grande" w:hAnsi="Lucida Grande" w:cs="Lucida Grande"/>
                <w:color w:val="000000"/>
              </w:rPr>
              <w:t>.</w:t>
            </w:r>
          </w:p>
        </w:tc>
        <w:tc>
          <w:tcPr>
            <w:tcW w:w="4026" w:type="dxa"/>
            <w:shd w:val="clear" w:color="auto" w:fill="auto"/>
          </w:tcPr>
          <w:p w14:paraId="75507B6D" w14:textId="149B7FF6" w:rsidR="005F60B2" w:rsidRDefault="0039047C" w:rsidP="005F60B2">
            <w:pPr>
              <w:pStyle w:val="BodyText2"/>
            </w:pPr>
            <w:r>
              <w:t>7</w:t>
            </w:r>
          </w:p>
        </w:tc>
      </w:tr>
      <w:tr w:rsidR="0039047C" w:rsidRPr="003D50EC" w14:paraId="708BC05A" w14:textId="77777777" w:rsidTr="0039047C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6751FD1E" w14:textId="02739AB0" w:rsidR="0039047C" w:rsidRDefault="0039047C" w:rsidP="005F60B2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 xml:space="preserve">Time Period in days </w:t>
            </w:r>
            <w:r w:rsidRPr="00797F46">
              <w:rPr>
                <w:rFonts w:ascii="Lucida Grande" w:hAnsi="Lucida Grande" w:cs="Lucida Grande"/>
                <w:color w:val="000000"/>
              </w:rPr>
              <w:t>when the Incremental Blacklist file would be generated in the CEIR system</w:t>
            </w:r>
          </w:p>
        </w:tc>
        <w:tc>
          <w:tcPr>
            <w:tcW w:w="4026" w:type="dxa"/>
            <w:shd w:val="clear" w:color="auto" w:fill="auto"/>
          </w:tcPr>
          <w:p w14:paraId="4F6854D8" w14:textId="280204AA" w:rsidR="0039047C" w:rsidRDefault="0039047C" w:rsidP="005F60B2">
            <w:pPr>
              <w:pStyle w:val="BodyText2"/>
            </w:pPr>
            <w:r>
              <w:t>1</w:t>
            </w:r>
          </w:p>
        </w:tc>
      </w:tr>
      <w:tr w:rsidR="0039047C" w:rsidRPr="003D50EC" w14:paraId="7853351A" w14:textId="77777777" w:rsidTr="0039047C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03477D18" w14:textId="3BBA3C81" w:rsidR="0039047C" w:rsidRDefault="0039047C" w:rsidP="005F60B2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7F793C">
              <w:rPr>
                <w:rFonts w:ascii="Lucida Grande" w:hAnsi="Lucida Grande" w:cs="Lucida Grande"/>
                <w:color w:val="000000"/>
              </w:rPr>
              <w:t>Base URL from where full and incremental Blacklist file would be available for download</w:t>
            </w:r>
            <w:r>
              <w:rPr>
                <w:rFonts w:ascii="Lucida Grande" w:hAnsi="Lucida Grande" w:cs="Lucida Grande"/>
                <w:color w:val="000000"/>
              </w:rPr>
              <w:t xml:space="preserve"> </w:t>
            </w:r>
            <w:r w:rsidRPr="007F793C">
              <w:rPr>
                <w:rFonts w:ascii="Lucida Grande" w:hAnsi="Lucida Grande" w:cs="Lucida Grande"/>
                <w:color w:val="000000"/>
              </w:rPr>
              <w:t>by operator from the CEIR system</w:t>
            </w:r>
            <w:r>
              <w:rPr>
                <w:rFonts w:ascii="Lucida Grande" w:hAnsi="Lucida Grande" w:cs="Lucida Grande"/>
                <w:color w:val="000000"/>
              </w:rPr>
              <w:t>.</w:t>
            </w:r>
            <w:r w:rsidRPr="007F793C">
              <w:rPr>
                <w:rFonts w:ascii="Lucida Grande" w:hAnsi="Lucida Grande" w:cs="Lucida Grande"/>
                <w:color w:val="000000"/>
              </w:rPr>
              <w:t xml:space="preserve">   </w:t>
            </w:r>
          </w:p>
        </w:tc>
        <w:tc>
          <w:tcPr>
            <w:tcW w:w="4026" w:type="dxa"/>
            <w:shd w:val="clear" w:color="auto" w:fill="auto"/>
          </w:tcPr>
          <w:p w14:paraId="6896B2B8" w14:textId="455AC7D7" w:rsidR="0039047C" w:rsidRDefault="0039047C" w:rsidP="005F60B2">
            <w:pPr>
              <w:pStyle w:val="BodyText2"/>
            </w:pPr>
            <w:r w:rsidRPr="00C71F9B">
              <w:rPr>
                <w:rFonts w:ascii="Lucida Grande" w:hAnsi="Lucida Grande" w:cs="Lucida Grande"/>
                <w:color w:val="000000"/>
              </w:rPr>
              <w:t>http://13.127.239.247/downloads/blackListFiles/</w:t>
            </w:r>
          </w:p>
        </w:tc>
      </w:tr>
      <w:tr w:rsidR="0039047C" w:rsidRPr="003D50EC" w14:paraId="2C1E0CA5" w14:textId="77777777" w:rsidTr="0039047C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27DE3583" w14:textId="512848BB" w:rsidR="0039047C" w:rsidRPr="007F793C" w:rsidRDefault="0039047C" w:rsidP="005F60B2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D11B89">
              <w:rPr>
                <w:rFonts w:ascii="Lucida Grande" w:hAnsi="Lucida Grande" w:cs="Lucida Grande"/>
                <w:color w:val="000000"/>
              </w:rPr>
              <w:t>Dirty Period in day</w:t>
            </w:r>
            <w:r>
              <w:rPr>
                <w:rFonts w:ascii="Lucida Grande" w:hAnsi="Lucida Grande" w:cs="Lucida Grande"/>
                <w:color w:val="000000"/>
              </w:rPr>
              <w:t>s</w:t>
            </w:r>
            <w:r w:rsidRPr="00D11B89">
              <w:rPr>
                <w:rFonts w:ascii="Lucida Grande" w:hAnsi="Lucida Grande" w:cs="Lucida Grande"/>
                <w:color w:val="000000"/>
              </w:rPr>
              <w:t xml:space="preserve"> for which the blacklist number found in GSMA are maintained in the CEIR system.</w:t>
            </w:r>
          </w:p>
        </w:tc>
        <w:tc>
          <w:tcPr>
            <w:tcW w:w="4026" w:type="dxa"/>
            <w:shd w:val="clear" w:color="auto" w:fill="auto"/>
          </w:tcPr>
          <w:p w14:paraId="12B7B16B" w14:textId="117B2154" w:rsidR="0039047C" w:rsidRPr="00C71F9B" w:rsidRDefault="0039047C" w:rsidP="005F60B2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180</w:t>
            </w:r>
          </w:p>
        </w:tc>
      </w:tr>
    </w:tbl>
    <w:p w14:paraId="176ECC77" w14:textId="77777777" w:rsidR="005F60B2" w:rsidRDefault="005F60B2" w:rsidP="005F60B2">
      <w:pPr>
        <w:pStyle w:val="BodyText2"/>
      </w:pPr>
    </w:p>
    <w:p w14:paraId="10A6BF9C" w14:textId="607FE79C" w:rsidR="005F60B2" w:rsidRPr="003773FE" w:rsidRDefault="0039047C" w:rsidP="005F60B2">
      <w:pPr>
        <w:pStyle w:val="BodyText2"/>
        <w:rPr>
          <w:u w:val="single"/>
        </w:rPr>
      </w:pPr>
      <w:r>
        <w:rPr>
          <w:u w:val="single"/>
        </w:rPr>
        <w:t>Greylist</w:t>
      </w:r>
      <w:r w:rsidR="005F60B2" w:rsidRPr="003773FE">
        <w:rPr>
          <w:u w:val="single"/>
        </w:rPr>
        <w:t xml:space="preserve"> Feature Related Parameters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ayout w:type="fixed"/>
        <w:tblLook w:val="01E0" w:firstRow="1" w:lastRow="1" w:firstColumn="1" w:lastColumn="1" w:noHBand="0" w:noVBand="0"/>
      </w:tblPr>
      <w:tblGrid>
        <w:gridCol w:w="4503"/>
        <w:gridCol w:w="4026"/>
      </w:tblGrid>
      <w:tr w:rsidR="00AB039A" w:rsidRPr="003D50EC" w14:paraId="16E23EE7" w14:textId="77777777" w:rsidTr="00AB039A">
        <w:trPr>
          <w:trHeight w:val="293"/>
          <w:tblHeader/>
          <w:jc w:val="center"/>
        </w:trPr>
        <w:tc>
          <w:tcPr>
            <w:tcW w:w="4503" w:type="dxa"/>
            <w:shd w:val="clear" w:color="auto" w:fill="5B9BD5" w:themeFill="accent1"/>
          </w:tcPr>
          <w:p w14:paraId="45B19443" w14:textId="77777777" w:rsidR="00AB039A" w:rsidRPr="0001372C" w:rsidRDefault="00AB039A" w:rsidP="00AB039A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Parameter Name</w:t>
            </w:r>
          </w:p>
        </w:tc>
        <w:tc>
          <w:tcPr>
            <w:tcW w:w="4026" w:type="dxa"/>
            <w:shd w:val="clear" w:color="auto" w:fill="5B9BD5" w:themeFill="accent1"/>
          </w:tcPr>
          <w:p w14:paraId="4891A7E1" w14:textId="77777777" w:rsidR="00AB039A" w:rsidRPr="0001372C" w:rsidRDefault="00AB039A" w:rsidP="00AB039A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Possible Value</w:t>
            </w:r>
          </w:p>
        </w:tc>
      </w:tr>
      <w:tr w:rsidR="00AB039A" w:rsidRPr="003D50EC" w14:paraId="4C25C0C7" w14:textId="77777777" w:rsidTr="00AB039A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0093E76F" w14:textId="429E7475" w:rsidR="00AB039A" w:rsidRPr="00B708C5" w:rsidRDefault="00AB039A" w:rsidP="00AB039A">
            <w:pPr>
              <w:pStyle w:val="ListBullet1"/>
              <w:numPr>
                <w:ilvl w:val="0"/>
                <w:numId w:val="0"/>
              </w:numPr>
            </w:pPr>
            <w:r>
              <w:rPr>
                <w:rFonts w:ascii="Lucida Grande" w:hAnsi="Lucida Grande" w:cs="Lucida Grande"/>
                <w:color w:val="000000"/>
              </w:rPr>
              <w:t xml:space="preserve">Base Path from where </w:t>
            </w:r>
            <w:r w:rsidRPr="00035A07">
              <w:rPr>
                <w:rFonts w:ascii="Lucida Grande" w:hAnsi="Lucida Grande" w:cs="Lucida Grande"/>
                <w:color w:val="000000"/>
              </w:rPr>
              <w:t xml:space="preserve">full and incremental </w:t>
            </w:r>
            <w:r>
              <w:rPr>
                <w:rFonts w:ascii="Lucida Grande" w:hAnsi="Lucida Grande" w:cs="Lucida Grande"/>
                <w:color w:val="000000"/>
              </w:rPr>
              <w:t>Greylist</w:t>
            </w:r>
            <w:r w:rsidRPr="00035A07">
              <w:rPr>
                <w:rFonts w:ascii="Lucida Grande" w:hAnsi="Lucida Grande" w:cs="Lucida Grande"/>
                <w:color w:val="000000"/>
              </w:rPr>
              <w:t xml:space="preserve"> file would be maintained in the CEIR syste</w:t>
            </w:r>
            <w:r>
              <w:rPr>
                <w:rFonts w:ascii="Lucida Grande" w:hAnsi="Lucida Grande" w:cs="Lucida Grande"/>
                <w:color w:val="000000"/>
              </w:rPr>
              <w:t>m</w:t>
            </w:r>
          </w:p>
        </w:tc>
        <w:tc>
          <w:tcPr>
            <w:tcW w:w="4026" w:type="dxa"/>
            <w:shd w:val="clear" w:color="auto" w:fill="auto"/>
          </w:tcPr>
          <w:p w14:paraId="452233B0" w14:textId="383A5F6A" w:rsidR="00AB039A" w:rsidRPr="00B708C5" w:rsidRDefault="00AB039A" w:rsidP="00AB039A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rPr>
                <w:rFonts w:ascii="Lucida Grande" w:hAnsi="Lucida Grande" w:cs="Lucida Grande"/>
                <w:color w:val="000000"/>
              </w:rPr>
              <w:t>/var/www/html/downloads/greylist</w:t>
            </w:r>
            <w:r w:rsidRPr="00FE6E43">
              <w:rPr>
                <w:rFonts w:ascii="Lucida Grande" w:hAnsi="Lucida Grande" w:cs="Lucida Grande"/>
                <w:color w:val="000000"/>
              </w:rPr>
              <w:t>Files/</w:t>
            </w:r>
          </w:p>
        </w:tc>
      </w:tr>
      <w:tr w:rsidR="00AB039A" w:rsidRPr="003D50EC" w14:paraId="719FC0C1" w14:textId="77777777" w:rsidTr="00AB039A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5F616F6D" w14:textId="535979D2" w:rsidR="00AB039A" w:rsidRDefault="00AB039A" w:rsidP="00AB039A">
            <w:pPr>
              <w:pStyle w:val="ListBullet1"/>
              <w:numPr>
                <w:ilvl w:val="0"/>
                <w:numId w:val="0"/>
              </w:numPr>
            </w:pPr>
            <w:r>
              <w:rPr>
                <w:rFonts w:ascii="Lucida Grande" w:hAnsi="Lucida Grande" w:cs="Lucida Grande"/>
                <w:color w:val="000000"/>
              </w:rPr>
              <w:t xml:space="preserve">Time Period in days </w:t>
            </w:r>
            <w:r w:rsidRPr="001737D5">
              <w:rPr>
                <w:rFonts w:ascii="Lucida Grande" w:hAnsi="Lucida Grande" w:cs="Lucida Grande"/>
                <w:color w:val="000000"/>
              </w:rPr>
              <w:t xml:space="preserve">when the Full </w:t>
            </w:r>
            <w:r>
              <w:rPr>
                <w:rFonts w:ascii="Lucida Grande" w:hAnsi="Lucida Grande" w:cs="Lucida Grande"/>
                <w:color w:val="000000"/>
              </w:rPr>
              <w:t>Greylist</w:t>
            </w:r>
            <w:r w:rsidRPr="001737D5">
              <w:rPr>
                <w:rFonts w:ascii="Lucida Grande" w:hAnsi="Lucida Grande" w:cs="Lucida Grande"/>
                <w:color w:val="000000"/>
              </w:rPr>
              <w:t xml:space="preserve"> file would be generated in the CEIR system</w:t>
            </w:r>
            <w:r w:rsidRPr="00F912E6">
              <w:rPr>
                <w:rFonts w:ascii="Lucida Grande" w:hAnsi="Lucida Grande" w:cs="Lucida Grande"/>
                <w:color w:val="000000"/>
              </w:rPr>
              <w:t>.</w:t>
            </w:r>
          </w:p>
        </w:tc>
        <w:tc>
          <w:tcPr>
            <w:tcW w:w="4026" w:type="dxa"/>
            <w:shd w:val="clear" w:color="auto" w:fill="auto"/>
          </w:tcPr>
          <w:p w14:paraId="37FCA055" w14:textId="77777777" w:rsidR="00AB039A" w:rsidRDefault="00AB039A" w:rsidP="00AB039A">
            <w:pPr>
              <w:pStyle w:val="BodyText2"/>
            </w:pPr>
            <w:r>
              <w:t>7</w:t>
            </w:r>
          </w:p>
        </w:tc>
      </w:tr>
      <w:tr w:rsidR="00AB039A" w:rsidRPr="003D50EC" w14:paraId="48A5885D" w14:textId="77777777" w:rsidTr="00AB039A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18B2B130" w14:textId="543496F0" w:rsidR="00AB039A" w:rsidRDefault="00AB039A" w:rsidP="00AB039A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Time Period in days when the Incremental Grey</w:t>
            </w:r>
            <w:r w:rsidRPr="00797F46">
              <w:rPr>
                <w:rFonts w:ascii="Lucida Grande" w:hAnsi="Lucida Grande" w:cs="Lucida Grande"/>
                <w:color w:val="000000"/>
              </w:rPr>
              <w:t>list file would be generated in the CEIR system</w:t>
            </w:r>
          </w:p>
        </w:tc>
        <w:tc>
          <w:tcPr>
            <w:tcW w:w="4026" w:type="dxa"/>
            <w:shd w:val="clear" w:color="auto" w:fill="auto"/>
          </w:tcPr>
          <w:p w14:paraId="1A4448B2" w14:textId="77777777" w:rsidR="00AB039A" w:rsidRDefault="00AB039A" w:rsidP="00AB039A">
            <w:pPr>
              <w:pStyle w:val="BodyText2"/>
            </w:pPr>
            <w:r>
              <w:t>1</w:t>
            </w:r>
          </w:p>
        </w:tc>
      </w:tr>
      <w:tr w:rsidR="00AB039A" w:rsidRPr="003D50EC" w14:paraId="0355F4EA" w14:textId="77777777" w:rsidTr="00AB039A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116D3E5D" w14:textId="140E5A45" w:rsidR="00AB039A" w:rsidRDefault="00AB039A" w:rsidP="00AB039A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7F793C">
              <w:rPr>
                <w:rFonts w:ascii="Lucida Grande" w:hAnsi="Lucida Grande" w:cs="Lucida Grande"/>
                <w:color w:val="000000"/>
              </w:rPr>
              <w:t>Base URL from where full an</w:t>
            </w:r>
            <w:r>
              <w:rPr>
                <w:rFonts w:ascii="Lucida Grande" w:hAnsi="Lucida Grande" w:cs="Lucida Grande"/>
                <w:color w:val="000000"/>
              </w:rPr>
              <w:t>d incremental Grey</w:t>
            </w:r>
            <w:r w:rsidRPr="007F793C">
              <w:rPr>
                <w:rFonts w:ascii="Lucida Grande" w:hAnsi="Lucida Grande" w:cs="Lucida Grande"/>
                <w:color w:val="000000"/>
              </w:rPr>
              <w:t>list file would be available for download</w:t>
            </w:r>
            <w:r>
              <w:rPr>
                <w:rFonts w:ascii="Lucida Grande" w:hAnsi="Lucida Grande" w:cs="Lucida Grande"/>
                <w:color w:val="000000"/>
              </w:rPr>
              <w:t xml:space="preserve"> </w:t>
            </w:r>
            <w:r w:rsidRPr="007F793C">
              <w:rPr>
                <w:rFonts w:ascii="Lucida Grande" w:hAnsi="Lucida Grande" w:cs="Lucida Grande"/>
                <w:color w:val="000000"/>
              </w:rPr>
              <w:t>by operator from the CEIR system</w:t>
            </w:r>
            <w:r>
              <w:rPr>
                <w:rFonts w:ascii="Lucida Grande" w:hAnsi="Lucida Grande" w:cs="Lucida Grande"/>
                <w:color w:val="000000"/>
              </w:rPr>
              <w:t>.</w:t>
            </w:r>
            <w:r w:rsidRPr="007F793C">
              <w:rPr>
                <w:rFonts w:ascii="Lucida Grande" w:hAnsi="Lucida Grande" w:cs="Lucida Grande"/>
                <w:color w:val="000000"/>
              </w:rPr>
              <w:t xml:space="preserve">   </w:t>
            </w:r>
          </w:p>
        </w:tc>
        <w:tc>
          <w:tcPr>
            <w:tcW w:w="4026" w:type="dxa"/>
            <w:shd w:val="clear" w:color="auto" w:fill="auto"/>
          </w:tcPr>
          <w:p w14:paraId="26FE42D0" w14:textId="05CFA89A" w:rsidR="00AB039A" w:rsidRDefault="00FE34B4" w:rsidP="00AB039A">
            <w:pPr>
              <w:pStyle w:val="BodyText2"/>
            </w:pPr>
            <w:hyperlink r:id="rId68" w:history="1">
              <w:r w:rsidR="00AB039A" w:rsidRPr="00002914">
                <w:rPr>
                  <w:rStyle w:val="Hyperlink"/>
                  <w:rFonts w:ascii="Lucida Grande" w:hAnsi="Lucida Grande" w:cs="Lucida Grande"/>
                </w:rPr>
                <w:t>http://13.127.239.247/downloads</w:t>
              </w:r>
            </w:hyperlink>
            <w:r w:rsidR="00AB039A">
              <w:rPr>
                <w:rFonts w:ascii="Lucida Grande" w:hAnsi="Lucida Grande" w:cs="Lucida Grande"/>
                <w:color w:val="000000"/>
              </w:rPr>
              <w:t xml:space="preserve"> /grey</w:t>
            </w:r>
            <w:r w:rsidR="00AB039A" w:rsidRPr="00C71F9B">
              <w:rPr>
                <w:rFonts w:ascii="Lucida Grande" w:hAnsi="Lucida Grande" w:cs="Lucida Grande"/>
                <w:color w:val="000000"/>
              </w:rPr>
              <w:t>ListFiles/</w:t>
            </w:r>
          </w:p>
        </w:tc>
      </w:tr>
      <w:tr w:rsidR="00AB039A" w:rsidRPr="003D50EC" w14:paraId="1E8CD43A" w14:textId="77777777" w:rsidTr="00AB039A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13A17633" w14:textId="75199637" w:rsidR="00AB039A" w:rsidRPr="007F793C" w:rsidRDefault="00AB039A" w:rsidP="00AB039A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837BBE">
              <w:rPr>
                <w:rFonts w:ascii="Lucida Grande" w:hAnsi="Lucida Grande" w:cs="Lucida Grande"/>
                <w:color w:val="000000"/>
              </w:rPr>
              <w:t>Time Period in days when the IMEI will move from greylist to blacklist in the CEIR system</w:t>
            </w:r>
            <w:r w:rsidRPr="00D11B89">
              <w:rPr>
                <w:rFonts w:ascii="Lucida Grande" w:hAnsi="Lucida Grande" w:cs="Lucida Grande"/>
                <w:color w:val="000000"/>
              </w:rPr>
              <w:t>.</w:t>
            </w:r>
          </w:p>
        </w:tc>
        <w:tc>
          <w:tcPr>
            <w:tcW w:w="4026" w:type="dxa"/>
            <w:shd w:val="clear" w:color="auto" w:fill="auto"/>
          </w:tcPr>
          <w:p w14:paraId="3440370E" w14:textId="03E1D9D8" w:rsidR="00AB039A" w:rsidRPr="00C71F9B" w:rsidRDefault="00AB039A" w:rsidP="00AB039A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30</w:t>
            </w:r>
          </w:p>
        </w:tc>
      </w:tr>
      <w:tr w:rsidR="00AB039A" w:rsidRPr="003D50EC" w14:paraId="6613FB6A" w14:textId="77777777" w:rsidTr="00AB039A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24EE7590" w14:textId="5D594FAB" w:rsidR="00AB039A" w:rsidRPr="00837BBE" w:rsidRDefault="00AB039A" w:rsidP="00AB039A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A06708">
              <w:rPr>
                <w:rFonts w:ascii="Lucida Grande" w:hAnsi="Lucida Grande" w:cs="Lucida Grande"/>
                <w:color w:val="000000"/>
              </w:rPr>
              <w:t>Day of the Week</w:t>
            </w:r>
            <w:r>
              <w:rPr>
                <w:rFonts w:ascii="Lucida Grande" w:hAnsi="Lucida Grande" w:cs="Lucida Grande"/>
                <w:color w:val="000000"/>
              </w:rPr>
              <w:t xml:space="preserve"> in MMM format</w:t>
            </w:r>
            <w:r w:rsidRPr="00A06708">
              <w:rPr>
                <w:rFonts w:ascii="Lucida Grande" w:hAnsi="Lucida Grande" w:cs="Lucida Grande"/>
                <w:color w:val="000000"/>
              </w:rPr>
              <w:t xml:space="preserve"> on which Greylist or Blacklist will be generated by CEIR system. This parameter is valid only when frequency is weekly (7 days).</w:t>
            </w:r>
          </w:p>
        </w:tc>
        <w:tc>
          <w:tcPr>
            <w:tcW w:w="4026" w:type="dxa"/>
            <w:shd w:val="clear" w:color="auto" w:fill="auto"/>
          </w:tcPr>
          <w:p w14:paraId="6B20D839" w14:textId="0A6EF27D" w:rsidR="00AB039A" w:rsidRDefault="00AB039A" w:rsidP="00AB039A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Sun</w:t>
            </w:r>
          </w:p>
        </w:tc>
      </w:tr>
    </w:tbl>
    <w:p w14:paraId="592E24B4" w14:textId="77777777" w:rsidR="005F60B2" w:rsidRDefault="005F60B2" w:rsidP="005F60B2">
      <w:pPr>
        <w:pStyle w:val="BodyText2"/>
      </w:pPr>
    </w:p>
    <w:p w14:paraId="5A42E6EE" w14:textId="47CBC718" w:rsidR="005F60B2" w:rsidRPr="003773FE" w:rsidRDefault="00AB039A" w:rsidP="005F60B2">
      <w:pPr>
        <w:pStyle w:val="BodyText2"/>
        <w:rPr>
          <w:u w:val="single"/>
        </w:rPr>
      </w:pPr>
      <w:r>
        <w:rPr>
          <w:u w:val="single"/>
        </w:rPr>
        <w:t xml:space="preserve">Operator CDR </w:t>
      </w:r>
      <w:r w:rsidR="005F60B2" w:rsidRPr="003773FE">
        <w:rPr>
          <w:u w:val="single"/>
        </w:rPr>
        <w:t>Feature Related Parameters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ayout w:type="fixed"/>
        <w:tblLook w:val="01E0" w:firstRow="1" w:lastRow="1" w:firstColumn="1" w:lastColumn="1" w:noHBand="0" w:noVBand="0"/>
      </w:tblPr>
      <w:tblGrid>
        <w:gridCol w:w="4503"/>
        <w:gridCol w:w="4026"/>
      </w:tblGrid>
      <w:tr w:rsidR="00AB039A" w:rsidRPr="003D50EC" w14:paraId="520E1CD9" w14:textId="77777777" w:rsidTr="00AB039A">
        <w:trPr>
          <w:trHeight w:val="293"/>
          <w:tblHeader/>
          <w:jc w:val="center"/>
        </w:trPr>
        <w:tc>
          <w:tcPr>
            <w:tcW w:w="4503" w:type="dxa"/>
            <w:shd w:val="clear" w:color="auto" w:fill="5B9BD5" w:themeFill="accent1"/>
          </w:tcPr>
          <w:p w14:paraId="5AF049D2" w14:textId="77777777" w:rsidR="00AB039A" w:rsidRPr="0001372C" w:rsidRDefault="00AB039A" w:rsidP="00AB039A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Parameter Name</w:t>
            </w:r>
          </w:p>
        </w:tc>
        <w:tc>
          <w:tcPr>
            <w:tcW w:w="4026" w:type="dxa"/>
            <w:shd w:val="clear" w:color="auto" w:fill="5B9BD5" w:themeFill="accent1"/>
          </w:tcPr>
          <w:p w14:paraId="4F4CD82D" w14:textId="77777777" w:rsidR="00AB039A" w:rsidRPr="0001372C" w:rsidRDefault="00AB039A" w:rsidP="00AB039A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Possible Value</w:t>
            </w:r>
          </w:p>
        </w:tc>
      </w:tr>
      <w:tr w:rsidR="00AB039A" w:rsidRPr="003D50EC" w14:paraId="1D64F4BD" w14:textId="77777777" w:rsidTr="00AB039A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35F3A799" w14:textId="1E2CBCBC" w:rsidR="00AB039A" w:rsidRDefault="00AB039A" w:rsidP="00AB039A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 xml:space="preserve">Value of Mobile </w:t>
            </w:r>
            <w:r w:rsidRPr="0088232A">
              <w:rPr>
                <w:rFonts w:ascii="Lucida Grande" w:hAnsi="Lucida Grande" w:cs="Lucida Grande"/>
                <w:color w:val="000000"/>
              </w:rPr>
              <w:t>Country Code (MCC) for Cambodia</w:t>
            </w:r>
          </w:p>
        </w:tc>
        <w:tc>
          <w:tcPr>
            <w:tcW w:w="4026" w:type="dxa"/>
            <w:shd w:val="clear" w:color="auto" w:fill="auto"/>
          </w:tcPr>
          <w:p w14:paraId="5F716CBA" w14:textId="3EDF063D" w:rsidR="00AB039A" w:rsidRDefault="00AB039A" w:rsidP="00AB039A">
            <w:pPr>
              <w:pStyle w:val="BodyText2"/>
            </w:pPr>
            <w:r>
              <w:t>855</w:t>
            </w:r>
          </w:p>
        </w:tc>
      </w:tr>
      <w:tr w:rsidR="00AB039A" w:rsidRPr="003D50EC" w14:paraId="5CBC3CD3" w14:textId="77777777" w:rsidTr="00AB039A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450DAFFB" w14:textId="277AB212" w:rsidR="00AB039A" w:rsidRDefault="00AB039A" w:rsidP="00AB039A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Base Path</w:t>
            </w:r>
            <w:r w:rsidRPr="00553F84">
              <w:rPr>
                <w:rFonts w:ascii="Lucida Grande" w:hAnsi="Lucida Grande" w:cs="Lucida Grande"/>
                <w:color w:val="000000"/>
              </w:rPr>
              <w:t xml:space="preserve"> where ETL system uploads the CDR files via FTP in the CEIR system</w:t>
            </w:r>
          </w:p>
        </w:tc>
        <w:tc>
          <w:tcPr>
            <w:tcW w:w="4026" w:type="dxa"/>
            <w:shd w:val="clear" w:color="auto" w:fill="auto"/>
          </w:tcPr>
          <w:p w14:paraId="3925084D" w14:textId="1C6C76AA" w:rsidR="00AB039A" w:rsidRDefault="00AB039A" w:rsidP="00AB039A">
            <w:pPr>
              <w:pStyle w:val="BodyText2"/>
            </w:pPr>
            <w:r w:rsidRPr="00504566">
              <w:rPr>
                <w:rFonts w:ascii="Lucida Grande" w:hAnsi="Lucida Grande" w:cs="Lucida Grande"/>
                <w:color w:val="000000"/>
              </w:rPr>
              <w:t xml:space="preserve">/home/ubuntu/ETL     </w:t>
            </w:r>
          </w:p>
        </w:tc>
      </w:tr>
      <w:tr w:rsidR="00AB039A" w:rsidRPr="003D50EC" w14:paraId="69E68E1B" w14:textId="77777777" w:rsidTr="00AB039A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3C76561A" w14:textId="3126BED9" w:rsidR="00AB039A" w:rsidRPr="007F793C" w:rsidRDefault="00AB039A" w:rsidP="00AB039A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6F671D">
              <w:rPr>
                <w:rFonts w:ascii="Lucida Grande" w:hAnsi="Lucida Grande" w:cs="Lucida Grande"/>
                <w:color w:val="000000"/>
              </w:rPr>
              <w:t>Maximum Number of one IMEI mapped to different MSISDN to avoid duplicate count</w:t>
            </w:r>
          </w:p>
        </w:tc>
        <w:tc>
          <w:tcPr>
            <w:tcW w:w="4026" w:type="dxa"/>
            <w:shd w:val="clear" w:color="auto" w:fill="auto"/>
          </w:tcPr>
          <w:p w14:paraId="22D1E90E" w14:textId="685735AE" w:rsidR="00AB039A" w:rsidRPr="00C71F9B" w:rsidRDefault="00AB039A" w:rsidP="00AB039A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5</w:t>
            </w:r>
          </w:p>
        </w:tc>
      </w:tr>
    </w:tbl>
    <w:p w14:paraId="3ECBBF03" w14:textId="77777777" w:rsidR="005F60B2" w:rsidRDefault="005F60B2" w:rsidP="005F60B2">
      <w:pPr>
        <w:pStyle w:val="BodyText2"/>
      </w:pPr>
    </w:p>
    <w:p w14:paraId="52F00C89" w14:textId="268DF005" w:rsidR="00AB039A" w:rsidRPr="003773FE" w:rsidRDefault="00AB039A" w:rsidP="00AB039A">
      <w:pPr>
        <w:pStyle w:val="BodyText2"/>
        <w:rPr>
          <w:u w:val="single"/>
        </w:rPr>
      </w:pPr>
      <w:r>
        <w:rPr>
          <w:u w:val="single"/>
        </w:rPr>
        <w:t xml:space="preserve">Grievance </w:t>
      </w:r>
      <w:r w:rsidRPr="003773FE">
        <w:rPr>
          <w:u w:val="single"/>
        </w:rPr>
        <w:t>Feature Related Parameters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ayout w:type="fixed"/>
        <w:tblLook w:val="01E0" w:firstRow="1" w:lastRow="1" w:firstColumn="1" w:lastColumn="1" w:noHBand="0" w:noVBand="0"/>
      </w:tblPr>
      <w:tblGrid>
        <w:gridCol w:w="4503"/>
        <w:gridCol w:w="4026"/>
      </w:tblGrid>
      <w:tr w:rsidR="00AB039A" w:rsidRPr="003D50EC" w14:paraId="3331410A" w14:textId="77777777" w:rsidTr="00AB039A">
        <w:trPr>
          <w:trHeight w:val="293"/>
          <w:tblHeader/>
          <w:jc w:val="center"/>
        </w:trPr>
        <w:tc>
          <w:tcPr>
            <w:tcW w:w="4503" w:type="dxa"/>
            <w:shd w:val="clear" w:color="auto" w:fill="5B9BD5" w:themeFill="accent1"/>
          </w:tcPr>
          <w:p w14:paraId="5E1DCC38" w14:textId="77777777" w:rsidR="00AB039A" w:rsidRPr="0001372C" w:rsidRDefault="00AB039A" w:rsidP="00AB039A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Parameter Name</w:t>
            </w:r>
          </w:p>
        </w:tc>
        <w:tc>
          <w:tcPr>
            <w:tcW w:w="4026" w:type="dxa"/>
            <w:shd w:val="clear" w:color="auto" w:fill="5B9BD5" w:themeFill="accent1"/>
          </w:tcPr>
          <w:p w14:paraId="38306220" w14:textId="77777777" w:rsidR="00AB039A" w:rsidRPr="0001372C" w:rsidRDefault="00AB039A" w:rsidP="00AB039A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Possible Value</w:t>
            </w:r>
          </w:p>
        </w:tc>
      </w:tr>
      <w:tr w:rsidR="00AB039A" w:rsidRPr="003D50EC" w14:paraId="7810052E" w14:textId="77777777" w:rsidTr="00AB039A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0398E731" w14:textId="1AF97C26" w:rsidR="00AB039A" w:rsidRDefault="00AB039A" w:rsidP="00AB039A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3D11F2">
              <w:rPr>
                <w:rFonts w:ascii="Lucida Grande" w:hAnsi="Lucida Grande" w:cs="Lucida Grande"/>
                <w:color w:val="000000"/>
              </w:rPr>
              <w:t>Time Period in days given to user to respond to grievance. Post expiry, the grievance is marked as closed by the CEIR system</w:t>
            </w:r>
          </w:p>
        </w:tc>
        <w:tc>
          <w:tcPr>
            <w:tcW w:w="4026" w:type="dxa"/>
            <w:shd w:val="clear" w:color="auto" w:fill="auto"/>
          </w:tcPr>
          <w:p w14:paraId="1BE9EC04" w14:textId="0890B9A4" w:rsidR="00AB039A" w:rsidRDefault="00AB039A" w:rsidP="00AB039A">
            <w:pPr>
              <w:pStyle w:val="BodyText2"/>
            </w:pPr>
            <w:r>
              <w:t>10</w:t>
            </w:r>
          </w:p>
        </w:tc>
      </w:tr>
      <w:tr w:rsidR="00AB039A" w:rsidRPr="003D50EC" w14:paraId="14B9AE1D" w14:textId="77777777" w:rsidTr="00AB039A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19A3AA9A" w14:textId="7B88B87D" w:rsidR="00AB039A" w:rsidRDefault="00AB039A" w:rsidP="00AB039A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F732F7">
              <w:rPr>
                <w:rFonts w:ascii="Lucida Grande" w:hAnsi="Lucida Grande" w:cs="Lucida Grande"/>
                <w:color w:val="000000"/>
              </w:rPr>
              <w:t>Maximum number of document that can be uploaded at the time of raising grievance</w:t>
            </w:r>
          </w:p>
        </w:tc>
        <w:tc>
          <w:tcPr>
            <w:tcW w:w="4026" w:type="dxa"/>
            <w:shd w:val="clear" w:color="auto" w:fill="auto"/>
          </w:tcPr>
          <w:p w14:paraId="36D49735" w14:textId="09A5806F" w:rsidR="00AB039A" w:rsidRDefault="00AB039A" w:rsidP="00AB039A">
            <w:pPr>
              <w:pStyle w:val="BodyText2"/>
            </w:pPr>
            <w:r>
              <w:rPr>
                <w:rFonts w:ascii="Lucida Grande" w:hAnsi="Lucida Grande" w:cs="Lucida Grande"/>
                <w:color w:val="000000"/>
              </w:rPr>
              <w:t>3</w:t>
            </w:r>
          </w:p>
        </w:tc>
      </w:tr>
    </w:tbl>
    <w:p w14:paraId="74B3548F" w14:textId="77777777" w:rsidR="00AB039A" w:rsidRDefault="00AB039A" w:rsidP="005F60B2">
      <w:pPr>
        <w:pStyle w:val="BodyText2"/>
      </w:pPr>
    </w:p>
    <w:p w14:paraId="61F9AE5D" w14:textId="7ADE48DC" w:rsidR="00AB039A" w:rsidRPr="003773FE" w:rsidRDefault="00AB039A" w:rsidP="00AB039A">
      <w:pPr>
        <w:pStyle w:val="BodyText2"/>
        <w:rPr>
          <w:u w:val="single"/>
        </w:rPr>
      </w:pPr>
      <w:r>
        <w:rPr>
          <w:u w:val="single"/>
        </w:rPr>
        <w:t xml:space="preserve">Notification </w:t>
      </w:r>
      <w:r w:rsidRPr="003773FE">
        <w:rPr>
          <w:u w:val="single"/>
        </w:rPr>
        <w:t>Feature Related Parameters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ayout w:type="fixed"/>
        <w:tblLook w:val="01E0" w:firstRow="1" w:lastRow="1" w:firstColumn="1" w:lastColumn="1" w:noHBand="0" w:noVBand="0"/>
      </w:tblPr>
      <w:tblGrid>
        <w:gridCol w:w="4503"/>
        <w:gridCol w:w="4026"/>
      </w:tblGrid>
      <w:tr w:rsidR="00AB039A" w:rsidRPr="003D50EC" w14:paraId="0D9EB093" w14:textId="77777777" w:rsidTr="00AB039A">
        <w:trPr>
          <w:trHeight w:val="293"/>
          <w:tblHeader/>
          <w:jc w:val="center"/>
        </w:trPr>
        <w:tc>
          <w:tcPr>
            <w:tcW w:w="4503" w:type="dxa"/>
            <w:shd w:val="clear" w:color="auto" w:fill="5B9BD5" w:themeFill="accent1"/>
          </w:tcPr>
          <w:p w14:paraId="42A310B5" w14:textId="77777777" w:rsidR="00AB039A" w:rsidRPr="0001372C" w:rsidRDefault="00AB039A" w:rsidP="00AB039A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Parameter Name</w:t>
            </w:r>
          </w:p>
        </w:tc>
        <w:tc>
          <w:tcPr>
            <w:tcW w:w="4026" w:type="dxa"/>
            <w:shd w:val="clear" w:color="auto" w:fill="5B9BD5" w:themeFill="accent1"/>
          </w:tcPr>
          <w:p w14:paraId="04C4D151" w14:textId="77777777" w:rsidR="00AB039A" w:rsidRPr="0001372C" w:rsidRDefault="00AB039A" w:rsidP="00AB039A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Possible Value</w:t>
            </w:r>
          </w:p>
        </w:tc>
      </w:tr>
      <w:tr w:rsidR="00AB039A" w:rsidRPr="003D50EC" w14:paraId="1BCFB2CD" w14:textId="77777777" w:rsidTr="00AB039A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1BE8A7F5" w14:textId="5E58B96B" w:rsidR="00AB039A" w:rsidRDefault="00AB039A" w:rsidP="00AB039A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9D171E">
              <w:rPr>
                <w:rFonts w:ascii="Lucida Grande" w:hAnsi="Lucida Grande" w:cs="Lucida Grande"/>
                <w:color w:val="000000"/>
              </w:rPr>
              <w:t>Mail Signature to be added at the end of each mail sent from the CEIR system</w:t>
            </w:r>
          </w:p>
        </w:tc>
        <w:tc>
          <w:tcPr>
            <w:tcW w:w="4026" w:type="dxa"/>
            <w:shd w:val="clear" w:color="auto" w:fill="auto"/>
          </w:tcPr>
          <w:p w14:paraId="516CFBEC" w14:textId="77777777" w:rsidR="00AB039A" w:rsidRDefault="00AB039A" w:rsidP="00AB039A">
            <w:pPr>
              <w:pStyle w:val="BodyText2"/>
            </w:pPr>
            <w:r>
              <w:t>Regards</w:t>
            </w:r>
          </w:p>
          <w:p w14:paraId="47803074" w14:textId="4B2FB867" w:rsidR="00AB039A" w:rsidRDefault="00AB039A" w:rsidP="00AB039A">
            <w:pPr>
              <w:pStyle w:val="BodyText2"/>
            </w:pPr>
            <w:r>
              <w:t>CEIR Admin</w:t>
            </w:r>
          </w:p>
        </w:tc>
      </w:tr>
      <w:tr w:rsidR="00AB039A" w:rsidRPr="003D50EC" w14:paraId="4F9931F4" w14:textId="77777777" w:rsidTr="00AB039A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0A0B2217" w14:textId="34EBA5CA" w:rsidR="00AB039A" w:rsidRDefault="00AB039A" w:rsidP="00AB039A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Number of Notifications</w:t>
            </w:r>
            <w:r w:rsidRPr="00B548F4">
              <w:rPr>
                <w:rFonts w:ascii="Lucida Grande" w:hAnsi="Lucida Grande" w:cs="Lucida Grande"/>
                <w:color w:val="000000"/>
              </w:rPr>
              <w:t xml:space="preserve"> to be displayed in descending order on Dashboard for all users</w:t>
            </w:r>
          </w:p>
        </w:tc>
        <w:tc>
          <w:tcPr>
            <w:tcW w:w="4026" w:type="dxa"/>
            <w:shd w:val="clear" w:color="auto" w:fill="auto"/>
          </w:tcPr>
          <w:p w14:paraId="682787FF" w14:textId="7F046556" w:rsidR="00AB039A" w:rsidRDefault="00AB039A" w:rsidP="00AB039A">
            <w:pPr>
              <w:pStyle w:val="BodyText2"/>
            </w:pPr>
            <w:r>
              <w:rPr>
                <w:rFonts w:ascii="Lucida Grande" w:hAnsi="Lucida Grande" w:cs="Lucida Grande"/>
                <w:color w:val="000000"/>
              </w:rPr>
              <w:t>10</w:t>
            </w:r>
          </w:p>
        </w:tc>
      </w:tr>
      <w:tr w:rsidR="00AB039A" w:rsidRPr="003D50EC" w14:paraId="459F1000" w14:textId="77777777" w:rsidTr="00AB039A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35CA1E05" w14:textId="2687286E" w:rsidR="00AB039A" w:rsidRDefault="00AB039A" w:rsidP="00AB039A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E05451">
              <w:rPr>
                <w:rFonts w:ascii="Lucida Grande" w:hAnsi="Lucida Grande" w:cs="Lucida Grande"/>
                <w:color w:val="000000"/>
              </w:rPr>
              <w:t>Time Period in days before which reminder has to be sent before action is to be taken by CEIR system</w:t>
            </w:r>
          </w:p>
        </w:tc>
        <w:tc>
          <w:tcPr>
            <w:tcW w:w="4026" w:type="dxa"/>
            <w:shd w:val="clear" w:color="auto" w:fill="auto"/>
          </w:tcPr>
          <w:p w14:paraId="25EE64D5" w14:textId="2A26D02A" w:rsidR="00AB039A" w:rsidRDefault="00AB039A" w:rsidP="00AB039A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3</w:t>
            </w:r>
          </w:p>
        </w:tc>
      </w:tr>
    </w:tbl>
    <w:p w14:paraId="5A1B3CD5" w14:textId="77777777" w:rsidR="00AB039A" w:rsidRDefault="00AB039A" w:rsidP="005F60B2">
      <w:pPr>
        <w:pStyle w:val="BodyText2"/>
      </w:pPr>
    </w:p>
    <w:p w14:paraId="503CB0BD" w14:textId="6750E64B" w:rsidR="001A28A1" w:rsidRPr="003773FE" w:rsidRDefault="001A28A1" w:rsidP="001A28A1">
      <w:pPr>
        <w:pStyle w:val="BodyText2"/>
        <w:rPr>
          <w:u w:val="single"/>
        </w:rPr>
      </w:pPr>
      <w:r>
        <w:rPr>
          <w:u w:val="single"/>
        </w:rPr>
        <w:t xml:space="preserve">SLA </w:t>
      </w:r>
      <w:r w:rsidRPr="003773FE">
        <w:rPr>
          <w:u w:val="single"/>
        </w:rPr>
        <w:t>Feature Related Parameters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ayout w:type="fixed"/>
        <w:tblLook w:val="01E0" w:firstRow="1" w:lastRow="1" w:firstColumn="1" w:lastColumn="1" w:noHBand="0" w:noVBand="0"/>
      </w:tblPr>
      <w:tblGrid>
        <w:gridCol w:w="4503"/>
        <w:gridCol w:w="4026"/>
      </w:tblGrid>
      <w:tr w:rsidR="001A28A1" w:rsidRPr="003D50EC" w14:paraId="05B08368" w14:textId="77777777" w:rsidTr="001A28A1">
        <w:trPr>
          <w:trHeight w:val="293"/>
          <w:tblHeader/>
          <w:jc w:val="center"/>
        </w:trPr>
        <w:tc>
          <w:tcPr>
            <w:tcW w:w="4503" w:type="dxa"/>
            <w:shd w:val="clear" w:color="auto" w:fill="5B9BD5" w:themeFill="accent1"/>
          </w:tcPr>
          <w:p w14:paraId="43553527" w14:textId="77777777" w:rsidR="001A28A1" w:rsidRPr="0001372C" w:rsidRDefault="001A28A1" w:rsidP="001A28A1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Parameter Name</w:t>
            </w:r>
          </w:p>
        </w:tc>
        <w:tc>
          <w:tcPr>
            <w:tcW w:w="4026" w:type="dxa"/>
            <w:shd w:val="clear" w:color="auto" w:fill="5B9BD5" w:themeFill="accent1"/>
          </w:tcPr>
          <w:p w14:paraId="36E4E1A0" w14:textId="77777777" w:rsidR="001A28A1" w:rsidRPr="0001372C" w:rsidRDefault="001A28A1" w:rsidP="001A28A1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Possible Value</w:t>
            </w:r>
          </w:p>
        </w:tc>
      </w:tr>
      <w:tr w:rsidR="001A28A1" w:rsidRPr="003D50EC" w14:paraId="6275C38F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5FADDCCF" w14:textId="19E6059C" w:rsidR="001A28A1" w:rsidRDefault="001A28A1" w:rsidP="001A28A1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9F7C23">
              <w:rPr>
                <w:rFonts w:ascii="Lucida Grande" w:hAnsi="Lucida Grande" w:cs="Lucida Grande"/>
                <w:color w:val="000000"/>
              </w:rPr>
              <w:t>SLA Breach period in days to approve the consignment by CEIR Admin</w:t>
            </w:r>
          </w:p>
        </w:tc>
        <w:tc>
          <w:tcPr>
            <w:tcW w:w="4026" w:type="dxa"/>
            <w:shd w:val="clear" w:color="auto" w:fill="auto"/>
          </w:tcPr>
          <w:p w14:paraId="1E8153BA" w14:textId="38368906" w:rsidR="001A28A1" w:rsidRDefault="001A28A1" w:rsidP="001A28A1">
            <w:pPr>
              <w:pStyle w:val="BodyText2"/>
            </w:pPr>
            <w:r>
              <w:t>3</w:t>
            </w:r>
          </w:p>
        </w:tc>
      </w:tr>
      <w:tr w:rsidR="001A28A1" w:rsidRPr="003D50EC" w14:paraId="46930796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5ADC3F9B" w14:textId="7E97696C" w:rsidR="001A28A1" w:rsidRDefault="001A28A1" w:rsidP="001A28A1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E7735C">
              <w:rPr>
                <w:rFonts w:ascii="Lucida Grande" w:hAnsi="Lucida Grande" w:cs="Lucida Grande"/>
                <w:color w:val="000000"/>
              </w:rPr>
              <w:t>SLA Breach period in days to reply to grievance by CEIR Admin</w:t>
            </w:r>
          </w:p>
        </w:tc>
        <w:tc>
          <w:tcPr>
            <w:tcW w:w="4026" w:type="dxa"/>
            <w:shd w:val="clear" w:color="auto" w:fill="auto"/>
          </w:tcPr>
          <w:p w14:paraId="4E810469" w14:textId="4916BA18" w:rsidR="001A28A1" w:rsidRDefault="001A28A1" w:rsidP="001A28A1">
            <w:pPr>
              <w:pStyle w:val="BodyText2"/>
            </w:pPr>
            <w:r>
              <w:rPr>
                <w:rFonts w:ascii="Lucida Grande" w:hAnsi="Lucida Grande" w:cs="Lucida Grande"/>
                <w:color w:val="000000"/>
              </w:rPr>
              <w:t>3</w:t>
            </w:r>
          </w:p>
        </w:tc>
      </w:tr>
      <w:tr w:rsidR="001A28A1" w:rsidRPr="003D50EC" w14:paraId="38034709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1196DE5C" w14:textId="1B62A56B" w:rsidR="001A28A1" w:rsidRDefault="001A28A1" w:rsidP="001A28A1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A01DF9">
              <w:rPr>
                <w:rFonts w:ascii="Lucida Grande" w:hAnsi="Lucida Grande" w:cs="Lucida Grande"/>
                <w:color w:val="000000"/>
              </w:rPr>
              <w:t>SLA Breach period in days to approve the stock uploaded by stakeholder or endusers</w:t>
            </w:r>
          </w:p>
        </w:tc>
        <w:tc>
          <w:tcPr>
            <w:tcW w:w="4026" w:type="dxa"/>
            <w:shd w:val="clear" w:color="auto" w:fill="auto"/>
          </w:tcPr>
          <w:p w14:paraId="63DD333B" w14:textId="77777777" w:rsidR="001A28A1" w:rsidRDefault="001A28A1" w:rsidP="001A28A1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3</w:t>
            </w:r>
          </w:p>
        </w:tc>
      </w:tr>
    </w:tbl>
    <w:p w14:paraId="1D4AEB8D" w14:textId="77777777" w:rsidR="001A28A1" w:rsidRDefault="001A28A1" w:rsidP="005F60B2">
      <w:pPr>
        <w:pStyle w:val="BodyText2"/>
      </w:pPr>
    </w:p>
    <w:p w14:paraId="39F3007B" w14:textId="63973186" w:rsidR="001A28A1" w:rsidRPr="003773FE" w:rsidRDefault="001A28A1" w:rsidP="001A28A1">
      <w:pPr>
        <w:pStyle w:val="BodyText2"/>
        <w:rPr>
          <w:u w:val="single"/>
        </w:rPr>
      </w:pPr>
      <w:r>
        <w:rPr>
          <w:u w:val="single"/>
        </w:rPr>
        <w:t xml:space="preserve">Stolen/Recovery </w:t>
      </w:r>
      <w:r w:rsidRPr="003773FE">
        <w:rPr>
          <w:u w:val="single"/>
        </w:rPr>
        <w:t>Feature Related Parameters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ayout w:type="fixed"/>
        <w:tblLook w:val="01E0" w:firstRow="1" w:lastRow="1" w:firstColumn="1" w:lastColumn="1" w:noHBand="0" w:noVBand="0"/>
      </w:tblPr>
      <w:tblGrid>
        <w:gridCol w:w="4503"/>
        <w:gridCol w:w="4026"/>
      </w:tblGrid>
      <w:tr w:rsidR="001A28A1" w:rsidRPr="003D50EC" w14:paraId="660CDBD4" w14:textId="77777777" w:rsidTr="001A28A1">
        <w:trPr>
          <w:trHeight w:val="293"/>
          <w:tblHeader/>
          <w:jc w:val="center"/>
        </w:trPr>
        <w:tc>
          <w:tcPr>
            <w:tcW w:w="4503" w:type="dxa"/>
            <w:shd w:val="clear" w:color="auto" w:fill="5B9BD5" w:themeFill="accent1"/>
          </w:tcPr>
          <w:p w14:paraId="3A663DBC" w14:textId="77777777" w:rsidR="001A28A1" w:rsidRPr="0001372C" w:rsidRDefault="001A28A1" w:rsidP="001A28A1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Parameter Name</w:t>
            </w:r>
          </w:p>
        </w:tc>
        <w:tc>
          <w:tcPr>
            <w:tcW w:w="4026" w:type="dxa"/>
            <w:shd w:val="clear" w:color="auto" w:fill="5B9BD5" w:themeFill="accent1"/>
          </w:tcPr>
          <w:p w14:paraId="7F5B20F9" w14:textId="77777777" w:rsidR="001A28A1" w:rsidRPr="0001372C" w:rsidRDefault="001A28A1" w:rsidP="001A28A1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Possible Value</w:t>
            </w:r>
          </w:p>
        </w:tc>
      </w:tr>
      <w:tr w:rsidR="001A28A1" w:rsidRPr="003D50EC" w14:paraId="1124486D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165A3919" w14:textId="14D41E4C" w:rsidR="001A28A1" w:rsidRDefault="001A28A1" w:rsidP="001A28A1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533D3B">
              <w:rPr>
                <w:rFonts w:ascii="Lucida Grande" w:hAnsi="Lucida Grande" w:cs="Lucida Grande"/>
                <w:color w:val="000000"/>
              </w:rPr>
              <w:t xml:space="preserve">Time Period in days </w:t>
            </w:r>
            <w:r>
              <w:rPr>
                <w:rFonts w:ascii="Lucida Grande" w:hAnsi="Lucida Grande" w:cs="Lucida Grande"/>
                <w:color w:val="000000"/>
              </w:rPr>
              <w:t>to look in operator CDR in case</w:t>
            </w:r>
            <w:r w:rsidRPr="00533D3B">
              <w:rPr>
                <w:rFonts w:ascii="Lucida Grande" w:hAnsi="Lucida Grande" w:cs="Lucida Grande"/>
                <w:color w:val="000000"/>
              </w:rPr>
              <w:t xml:space="preserve"> mobile number is only provided in stolen device case</w:t>
            </w:r>
          </w:p>
        </w:tc>
        <w:tc>
          <w:tcPr>
            <w:tcW w:w="4026" w:type="dxa"/>
            <w:shd w:val="clear" w:color="auto" w:fill="auto"/>
          </w:tcPr>
          <w:p w14:paraId="1E4D28D5" w14:textId="5E2B184F" w:rsidR="001A28A1" w:rsidRDefault="001A28A1" w:rsidP="001A28A1">
            <w:pPr>
              <w:pStyle w:val="BodyText2"/>
            </w:pPr>
            <w:r>
              <w:t>10</w:t>
            </w:r>
          </w:p>
        </w:tc>
      </w:tr>
    </w:tbl>
    <w:p w14:paraId="15069E49" w14:textId="77777777" w:rsidR="001A28A1" w:rsidRDefault="001A28A1" w:rsidP="005F60B2">
      <w:pPr>
        <w:pStyle w:val="BodyText2"/>
      </w:pPr>
    </w:p>
    <w:p w14:paraId="37F37FFB" w14:textId="7A6323DB" w:rsidR="001A28A1" w:rsidRPr="003773FE" w:rsidRDefault="001A28A1" w:rsidP="001A28A1">
      <w:pPr>
        <w:pStyle w:val="BodyText2"/>
        <w:rPr>
          <w:u w:val="single"/>
        </w:rPr>
      </w:pPr>
      <w:r>
        <w:rPr>
          <w:u w:val="single"/>
        </w:rPr>
        <w:t xml:space="preserve">TAC </w:t>
      </w:r>
      <w:r w:rsidRPr="003773FE">
        <w:rPr>
          <w:u w:val="single"/>
        </w:rPr>
        <w:t>Feature Related Parameters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ayout w:type="fixed"/>
        <w:tblLook w:val="01E0" w:firstRow="1" w:lastRow="1" w:firstColumn="1" w:lastColumn="1" w:noHBand="0" w:noVBand="0"/>
      </w:tblPr>
      <w:tblGrid>
        <w:gridCol w:w="4503"/>
        <w:gridCol w:w="4026"/>
      </w:tblGrid>
      <w:tr w:rsidR="001A28A1" w:rsidRPr="003D50EC" w14:paraId="011AF8B3" w14:textId="77777777" w:rsidTr="001A28A1">
        <w:trPr>
          <w:trHeight w:val="293"/>
          <w:tblHeader/>
          <w:jc w:val="center"/>
        </w:trPr>
        <w:tc>
          <w:tcPr>
            <w:tcW w:w="4503" w:type="dxa"/>
            <w:shd w:val="clear" w:color="auto" w:fill="5B9BD5" w:themeFill="accent1"/>
          </w:tcPr>
          <w:p w14:paraId="13819EBF" w14:textId="77777777" w:rsidR="001A28A1" w:rsidRPr="0001372C" w:rsidRDefault="001A28A1" w:rsidP="001A28A1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Parameter Name</w:t>
            </w:r>
          </w:p>
        </w:tc>
        <w:tc>
          <w:tcPr>
            <w:tcW w:w="4026" w:type="dxa"/>
            <w:shd w:val="clear" w:color="auto" w:fill="5B9BD5" w:themeFill="accent1"/>
          </w:tcPr>
          <w:p w14:paraId="6EB3C1B4" w14:textId="77777777" w:rsidR="001A28A1" w:rsidRPr="0001372C" w:rsidRDefault="001A28A1" w:rsidP="001A28A1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Possible Value</w:t>
            </w:r>
          </w:p>
        </w:tc>
      </w:tr>
      <w:tr w:rsidR="001A28A1" w:rsidRPr="003D50EC" w14:paraId="20B2772B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02C3AA7F" w14:textId="281A010B" w:rsidR="001A28A1" w:rsidRDefault="001A28A1" w:rsidP="001A28A1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 xml:space="preserve">API Key </w:t>
            </w:r>
            <w:r w:rsidRPr="00622D9B">
              <w:rPr>
                <w:rFonts w:ascii="Lucida Grande" w:hAnsi="Lucida Grande" w:cs="Lucida Grande"/>
                <w:color w:val="000000"/>
              </w:rPr>
              <w:t>to be used in TAC HTTPS API provided by GSMA</w:t>
            </w:r>
          </w:p>
        </w:tc>
        <w:tc>
          <w:tcPr>
            <w:tcW w:w="4026" w:type="dxa"/>
            <w:shd w:val="clear" w:color="auto" w:fill="auto"/>
          </w:tcPr>
          <w:p w14:paraId="7203E19E" w14:textId="77777777" w:rsidR="001A28A1" w:rsidRPr="001A28A1" w:rsidRDefault="001A28A1" w:rsidP="001A28A1">
            <w:pPr>
              <w:jc w:val="both"/>
              <w:rPr>
                <w:rFonts w:ascii="Calibri" w:hAnsi="Calibri"/>
                <w:color w:val="000000"/>
                <w:sz w:val="22"/>
                <w:szCs w:val="22"/>
                <w:lang w:val="en-IN"/>
              </w:rPr>
            </w:pPr>
            <w:r w:rsidRPr="001A28A1">
              <w:rPr>
                <w:rFonts w:ascii="Calibri" w:hAnsi="Calibri"/>
                <w:color w:val="000000"/>
                <w:sz w:val="22"/>
                <w:szCs w:val="22"/>
                <w:lang w:val="en-IN"/>
              </w:rPr>
              <w:t xml:space="preserve">ZqXBvdRLYRiAWCO                                         </w:t>
            </w:r>
          </w:p>
          <w:p w14:paraId="277077D9" w14:textId="741D22FB" w:rsidR="001A28A1" w:rsidRDefault="001A28A1" w:rsidP="001A28A1">
            <w:pPr>
              <w:pStyle w:val="BodyText2"/>
            </w:pPr>
          </w:p>
        </w:tc>
      </w:tr>
      <w:tr w:rsidR="001A28A1" w:rsidRPr="003D50EC" w14:paraId="4D455A30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799261B4" w14:textId="7E30064C" w:rsidR="001A28A1" w:rsidRDefault="001A28A1" w:rsidP="001A28A1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A67FFC">
              <w:rPr>
                <w:rFonts w:ascii="Lucida Grande" w:hAnsi="Lucida Grande" w:cs="Lucida Grande"/>
                <w:color w:val="000000"/>
              </w:rPr>
              <w:t xml:space="preserve">Password to be used in </w:t>
            </w:r>
            <w:r>
              <w:rPr>
                <w:rFonts w:ascii="Lucida Grande" w:hAnsi="Lucida Grande" w:cs="Lucida Grande"/>
                <w:color w:val="000000"/>
              </w:rPr>
              <w:t xml:space="preserve">TAC HTTPS API provided by GSMA </w:t>
            </w:r>
          </w:p>
        </w:tc>
        <w:tc>
          <w:tcPr>
            <w:tcW w:w="4026" w:type="dxa"/>
            <w:shd w:val="clear" w:color="auto" w:fill="auto"/>
          </w:tcPr>
          <w:p w14:paraId="7FBB3DF8" w14:textId="4E2ACA5A" w:rsidR="001A28A1" w:rsidRDefault="001A28A1" w:rsidP="001A28A1">
            <w:pPr>
              <w:pStyle w:val="BodyText2"/>
            </w:pPr>
            <w:r w:rsidRPr="006D0FAE">
              <w:rPr>
                <w:rFonts w:ascii="Lucida Grande" w:hAnsi="Lucida Grande" w:cs="Lucida Grande"/>
                <w:color w:val="000000"/>
              </w:rPr>
              <w:t>LdTcsQYaYuxRabQ</w:t>
            </w:r>
          </w:p>
        </w:tc>
      </w:tr>
      <w:tr w:rsidR="001A28A1" w:rsidRPr="003D50EC" w14:paraId="56F278C7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78A1D074" w14:textId="3B0374FD" w:rsidR="001A28A1" w:rsidRDefault="001A28A1" w:rsidP="001A28A1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C2097F">
              <w:rPr>
                <w:rFonts w:ascii="Lucida Grande" w:hAnsi="Lucida Grande" w:cs="Lucida Grande"/>
                <w:color w:val="000000"/>
              </w:rPr>
              <w:t>Salt String to be used in TAC HTTPS API pr</w:t>
            </w:r>
            <w:r>
              <w:rPr>
                <w:rFonts w:ascii="Lucida Grande" w:hAnsi="Lucida Grande" w:cs="Lucida Grande"/>
                <w:color w:val="000000"/>
              </w:rPr>
              <w:t>ovided by GSMA</w:t>
            </w:r>
          </w:p>
        </w:tc>
        <w:tc>
          <w:tcPr>
            <w:tcW w:w="4026" w:type="dxa"/>
            <w:shd w:val="clear" w:color="auto" w:fill="auto"/>
          </w:tcPr>
          <w:p w14:paraId="003E5F5D" w14:textId="77777777" w:rsidR="001A28A1" w:rsidRPr="001A28A1" w:rsidRDefault="001A28A1" w:rsidP="001A28A1">
            <w:pPr>
              <w:jc w:val="both"/>
              <w:rPr>
                <w:rFonts w:ascii="Calibri" w:hAnsi="Calibri"/>
                <w:color w:val="000000"/>
                <w:sz w:val="22"/>
                <w:szCs w:val="22"/>
                <w:lang w:val="en-IN"/>
              </w:rPr>
            </w:pPr>
            <w:r w:rsidRPr="001A28A1">
              <w:rPr>
                <w:rFonts w:ascii="Calibri" w:hAnsi="Calibri"/>
                <w:color w:val="000000"/>
                <w:sz w:val="22"/>
                <w:szCs w:val="22"/>
                <w:lang w:val="en-IN"/>
              </w:rPr>
              <w:t xml:space="preserve">GSMA                                                    </w:t>
            </w:r>
          </w:p>
          <w:p w14:paraId="72C6FD5B" w14:textId="70CD261D" w:rsidR="001A28A1" w:rsidRDefault="001A28A1" w:rsidP="001A28A1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</w:p>
        </w:tc>
      </w:tr>
      <w:tr w:rsidR="001A28A1" w:rsidRPr="003D50EC" w14:paraId="45BB9666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1DCEDBAF" w14:textId="1CBEE13D" w:rsidR="001A28A1" w:rsidRPr="00C2097F" w:rsidRDefault="001A28A1" w:rsidP="001A28A1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854BC1">
              <w:rPr>
                <w:rFonts w:ascii="Lucida Grande" w:hAnsi="Lucida Grande" w:cs="Lucida Grande"/>
                <w:color w:val="000000"/>
              </w:rPr>
              <w:t>Organization ID to be used in TAC HTTPS API provided by GSMA</w:t>
            </w:r>
          </w:p>
        </w:tc>
        <w:tc>
          <w:tcPr>
            <w:tcW w:w="4026" w:type="dxa"/>
            <w:shd w:val="clear" w:color="auto" w:fill="auto"/>
          </w:tcPr>
          <w:p w14:paraId="6C61471F" w14:textId="77777777" w:rsidR="001A28A1" w:rsidRPr="001A28A1" w:rsidRDefault="001A28A1" w:rsidP="001A28A1">
            <w:pPr>
              <w:jc w:val="both"/>
              <w:rPr>
                <w:rFonts w:ascii="Calibri" w:hAnsi="Calibri"/>
                <w:color w:val="000000"/>
                <w:sz w:val="22"/>
                <w:szCs w:val="22"/>
                <w:lang w:val="en-IN"/>
              </w:rPr>
            </w:pPr>
            <w:r w:rsidRPr="001A28A1">
              <w:rPr>
                <w:rFonts w:ascii="Calibri" w:hAnsi="Calibri"/>
                <w:color w:val="000000"/>
                <w:sz w:val="22"/>
                <w:szCs w:val="22"/>
                <w:lang w:val="en-IN"/>
              </w:rPr>
              <w:t>9101</w:t>
            </w:r>
          </w:p>
          <w:p w14:paraId="23CE8B1D" w14:textId="77777777" w:rsidR="001A28A1" w:rsidRPr="001A28A1" w:rsidRDefault="001A28A1" w:rsidP="001A28A1">
            <w:pPr>
              <w:jc w:val="both"/>
              <w:rPr>
                <w:rFonts w:ascii="Calibri" w:hAnsi="Calibri"/>
                <w:color w:val="000000"/>
                <w:sz w:val="22"/>
                <w:szCs w:val="22"/>
                <w:lang w:val="en-IN"/>
              </w:rPr>
            </w:pPr>
          </w:p>
        </w:tc>
      </w:tr>
      <w:tr w:rsidR="001A28A1" w:rsidRPr="003D50EC" w14:paraId="461D6568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00072DF8" w14:textId="4B1AF3D1" w:rsidR="001A28A1" w:rsidRPr="00854BC1" w:rsidRDefault="001A28A1" w:rsidP="001A28A1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F17209">
              <w:rPr>
                <w:rFonts w:ascii="Lucida Grande" w:hAnsi="Lucida Grande" w:cs="Lucida Grande"/>
                <w:color w:val="000000"/>
              </w:rPr>
              <w:t>Secret Key to be used in TAC HTTPS API provided by GSMA</w:t>
            </w:r>
          </w:p>
        </w:tc>
        <w:tc>
          <w:tcPr>
            <w:tcW w:w="4026" w:type="dxa"/>
            <w:shd w:val="clear" w:color="auto" w:fill="auto"/>
          </w:tcPr>
          <w:p w14:paraId="2E7B2A95" w14:textId="37938B35" w:rsidR="001A28A1" w:rsidRPr="001A28A1" w:rsidRDefault="001A28A1" w:rsidP="001A28A1">
            <w:pPr>
              <w:jc w:val="both"/>
              <w:rPr>
                <w:rFonts w:ascii="Calibri" w:hAnsi="Calibri"/>
                <w:color w:val="000000"/>
                <w:sz w:val="22"/>
                <w:szCs w:val="22"/>
                <w:lang w:val="en-IN"/>
              </w:rPr>
            </w:pPr>
            <w:r w:rsidRPr="00774AA5">
              <w:rPr>
                <w:rFonts w:ascii="Lucida Grande" w:hAnsi="Lucida Grande" w:cs="Lucida Grande"/>
                <w:color w:val="000000"/>
              </w:rPr>
              <w:t>imeaesencryption</w:t>
            </w:r>
          </w:p>
        </w:tc>
      </w:tr>
      <w:tr w:rsidR="001A28A1" w:rsidRPr="003D50EC" w14:paraId="0EE36281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035C0199" w14:textId="246F0562" w:rsidR="001A28A1" w:rsidRPr="00854BC1" w:rsidRDefault="001A28A1" w:rsidP="001A28A1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C70D4F">
              <w:rPr>
                <w:rFonts w:ascii="Lucida Grande" w:hAnsi="Lucida Grande" w:cs="Lucida Grande"/>
                <w:color w:val="000000"/>
              </w:rPr>
              <w:t>TAC HTTPS API provided by GSMA</w:t>
            </w:r>
          </w:p>
        </w:tc>
        <w:tc>
          <w:tcPr>
            <w:tcW w:w="4026" w:type="dxa"/>
            <w:shd w:val="clear" w:color="auto" w:fill="auto"/>
          </w:tcPr>
          <w:p w14:paraId="7BB5F776" w14:textId="781FA2B9" w:rsidR="001A28A1" w:rsidRPr="001A28A1" w:rsidRDefault="00FE34B4" w:rsidP="001A28A1">
            <w:pPr>
              <w:jc w:val="both"/>
              <w:rPr>
                <w:rFonts w:ascii="Calibri" w:hAnsi="Calibri"/>
                <w:color w:val="000000"/>
                <w:sz w:val="22"/>
                <w:szCs w:val="22"/>
                <w:lang w:val="en-IN"/>
              </w:rPr>
            </w:pPr>
            <w:hyperlink r:id="rId69" w:history="1">
              <w:r w:rsidR="001A28A1" w:rsidRPr="00002914">
                <w:rPr>
                  <w:rStyle w:val="Hyperlink"/>
                  <w:rFonts w:ascii="Lucida Grande" w:hAnsi="Lucida Grande" w:cs="Lucida Grande"/>
                </w:rPr>
                <w:t>https://imeidb.gsma.com/services/rest/GetHandSetDetails</w:t>
              </w:r>
            </w:hyperlink>
          </w:p>
        </w:tc>
      </w:tr>
      <w:tr w:rsidR="001A28A1" w:rsidRPr="003D50EC" w14:paraId="3E9FBBF4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550653CA" w14:textId="67C4A39A" w:rsidR="001A28A1" w:rsidRPr="00854BC1" w:rsidRDefault="001A28A1" w:rsidP="001A28A1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1A28A1">
              <w:rPr>
                <w:rFonts w:ascii="Lucida Grande" w:hAnsi="Lucida Grande" w:cs="Lucida Grande"/>
                <w:color w:val="000000"/>
              </w:rPr>
              <w:t>Dirty Period in day for which the TAC number not found in GSMA are maintained in the CEIR system.</w:t>
            </w:r>
          </w:p>
        </w:tc>
        <w:tc>
          <w:tcPr>
            <w:tcW w:w="4026" w:type="dxa"/>
            <w:shd w:val="clear" w:color="auto" w:fill="auto"/>
          </w:tcPr>
          <w:p w14:paraId="6EC9611E" w14:textId="7DC529B8" w:rsidR="001A28A1" w:rsidRPr="001A28A1" w:rsidRDefault="001A28A1" w:rsidP="001A28A1">
            <w:pPr>
              <w:jc w:val="both"/>
              <w:rPr>
                <w:rFonts w:ascii="Calibri" w:hAnsi="Calibri"/>
                <w:color w:val="000000"/>
                <w:sz w:val="22"/>
                <w:szCs w:val="22"/>
                <w:lang w:val="en-IN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en-IN"/>
              </w:rPr>
              <w:t>30</w:t>
            </w:r>
          </w:p>
        </w:tc>
      </w:tr>
    </w:tbl>
    <w:p w14:paraId="17FBF505" w14:textId="77777777" w:rsidR="001A28A1" w:rsidRDefault="001A28A1" w:rsidP="005F60B2">
      <w:pPr>
        <w:pStyle w:val="BodyText2"/>
      </w:pPr>
    </w:p>
    <w:p w14:paraId="62752AA9" w14:textId="5A1E48F8" w:rsidR="001A28A1" w:rsidRPr="003773FE" w:rsidRDefault="001A28A1" w:rsidP="001A28A1">
      <w:pPr>
        <w:pStyle w:val="BodyText2"/>
        <w:rPr>
          <w:u w:val="single"/>
        </w:rPr>
      </w:pPr>
      <w:r>
        <w:rPr>
          <w:u w:val="single"/>
        </w:rPr>
        <w:t xml:space="preserve">User Management </w:t>
      </w:r>
      <w:r w:rsidRPr="003773FE">
        <w:rPr>
          <w:u w:val="single"/>
        </w:rPr>
        <w:t>Feature Related Parameters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ayout w:type="fixed"/>
        <w:tblLook w:val="01E0" w:firstRow="1" w:lastRow="1" w:firstColumn="1" w:lastColumn="1" w:noHBand="0" w:noVBand="0"/>
      </w:tblPr>
      <w:tblGrid>
        <w:gridCol w:w="4503"/>
        <w:gridCol w:w="4026"/>
      </w:tblGrid>
      <w:tr w:rsidR="001A28A1" w:rsidRPr="003D50EC" w14:paraId="3977CD3C" w14:textId="77777777" w:rsidTr="001A28A1">
        <w:trPr>
          <w:trHeight w:val="293"/>
          <w:tblHeader/>
          <w:jc w:val="center"/>
        </w:trPr>
        <w:tc>
          <w:tcPr>
            <w:tcW w:w="4503" w:type="dxa"/>
            <w:shd w:val="clear" w:color="auto" w:fill="5B9BD5" w:themeFill="accent1"/>
          </w:tcPr>
          <w:p w14:paraId="43F2706F" w14:textId="77777777" w:rsidR="001A28A1" w:rsidRPr="0001372C" w:rsidRDefault="001A28A1" w:rsidP="001A28A1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Parameter Name</w:t>
            </w:r>
          </w:p>
        </w:tc>
        <w:tc>
          <w:tcPr>
            <w:tcW w:w="4026" w:type="dxa"/>
            <w:shd w:val="clear" w:color="auto" w:fill="5B9BD5" w:themeFill="accent1"/>
          </w:tcPr>
          <w:p w14:paraId="46D02066" w14:textId="77777777" w:rsidR="001A28A1" w:rsidRPr="0001372C" w:rsidRDefault="001A28A1" w:rsidP="001A28A1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Possible Value</w:t>
            </w:r>
          </w:p>
        </w:tc>
      </w:tr>
      <w:tr w:rsidR="001A28A1" w:rsidRPr="003D50EC" w14:paraId="1458A794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44094B04" w14:textId="035AE5E5" w:rsidR="001A28A1" w:rsidRDefault="00A561EB" w:rsidP="001A28A1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Base</w:t>
            </w:r>
            <w:r w:rsidRPr="00ED6911">
              <w:rPr>
                <w:rFonts w:ascii="Lucida Grande" w:hAnsi="Lucida Grande" w:cs="Lucida Grande"/>
                <w:color w:val="000000"/>
              </w:rPr>
              <w:t xml:space="preserve"> URL Link of DMC Home Page where the user request would be redirected</w:t>
            </w:r>
            <w:r>
              <w:rPr>
                <w:rFonts w:ascii="Lucida Grande" w:hAnsi="Lucida Grande" w:cs="Lucida Grande"/>
                <w:color w:val="000000"/>
              </w:rPr>
              <w:t xml:space="preserve"> on Home / New user request</w:t>
            </w:r>
          </w:p>
        </w:tc>
        <w:tc>
          <w:tcPr>
            <w:tcW w:w="4026" w:type="dxa"/>
            <w:shd w:val="clear" w:color="auto" w:fill="auto"/>
          </w:tcPr>
          <w:p w14:paraId="2BA92E0E" w14:textId="44AF9D14" w:rsidR="001A28A1" w:rsidRDefault="00A561EB" w:rsidP="001A28A1">
            <w:pPr>
              <w:pStyle w:val="BodyText2"/>
            </w:pPr>
            <w:r w:rsidRPr="006422EC">
              <w:rPr>
                <w:rFonts w:ascii="Lucida Grande" w:hAnsi="Lucida Grande" w:cs="Lucida Grande"/>
                <w:color w:val="000000"/>
              </w:rPr>
              <w:t>http://13.233.39.58:8080/CEIR/DMC</w:t>
            </w:r>
          </w:p>
        </w:tc>
      </w:tr>
      <w:tr w:rsidR="001A28A1" w:rsidRPr="003D50EC" w14:paraId="1BDB0C95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2821A019" w14:textId="2AF9EC2A" w:rsidR="001A28A1" w:rsidRDefault="00A561EB" w:rsidP="001A28A1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6F1AD0">
              <w:rPr>
                <w:rFonts w:ascii="Lucida Grande" w:hAnsi="Lucida Grande" w:cs="Lucida Grande"/>
                <w:color w:val="000000"/>
              </w:rPr>
              <w:t>Time period in days post expiry the user password will expire</w:t>
            </w:r>
          </w:p>
        </w:tc>
        <w:tc>
          <w:tcPr>
            <w:tcW w:w="4026" w:type="dxa"/>
            <w:shd w:val="clear" w:color="auto" w:fill="auto"/>
          </w:tcPr>
          <w:p w14:paraId="2D07B5ED" w14:textId="1BFF6485" w:rsidR="001A28A1" w:rsidRDefault="00A561EB" w:rsidP="001A28A1">
            <w:pPr>
              <w:pStyle w:val="BodyText2"/>
            </w:pPr>
            <w:r>
              <w:rPr>
                <w:rFonts w:ascii="Lucida Grande" w:hAnsi="Lucida Grande" w:cs="Lucida Grande"/>
                <w:color w:val="000000"/>
              </w:rPr>
              <w:t>180</w:t>
            </w:r>
          </w:p>
        </w:tc>
      </w:tr>
      <w:tr w:rsidR="001A28A1" w:rsidRPr="003D50EC" w14:paraId="05BD033C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3D7E6E8B" w14:textId="4E41E2E1" w:rsidR="001A28A1" w:rsidRDefault="00A561EB" w:rsidP="001A28A1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A9229D">
              <w:rPr>
                <w:rFonts w:ascii="Lucida Grande" w:hAnsi="Lucida Grande" w:cs="Lucida Grande"/>
                <w:color w:val="000000"/>
              </w:rPr>
              <w:t>Base URL for downloading User Manual</w:t>
            </w:r>
          </w:p>
        </w:tc>
        <w:tc>
          <w:tcPr>
            <w:tcW w:w="4026" w:type="dxa"/>
            <w:shd w:val="clear" w:color="auto" w:fill="auto"/>
          </w:tcPr>
          <w:p w14:paraId="2967949D" w14:textId="3C71B2B1" w:rsidR="001A28A1" w:rsidRDefault="00A561EB" w:rsidP="00A561EB">
            <w:pPr>
              <w:jc w:val="both"/>
              <w:rPr>
                <w:rFonts w:ascii="Lucida Grande" w:hAnsi="Lucida Grande" w:cs="Lucida Grande"/>
                <w:color w:val="000000"/>
              </w:rPr>
            </w:pPr>
            <w:r w:rsidRPr="00A561EB">
              <w:rPr>
                <w:rFonts w:ascii="Lucida Grande" w:eastAsia="Arial Unicode MS" w:hAnsi="Lucida Grande" w:cs="Lucida Grande"/>
                <w:color w:val="000000"/>
                <w:sz w:val="20"/>
              </w:rPr>
              <w:t>http://13.233.39.58:8080/Design/manuals/</w:t>
            </w:r>
          </w:p>
        </w:tc>
      </w:tr>
      <w:tr w:rsidR="001A28A1" w:rsidRPr="003D50EC" w14:paraId="557BCCF8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3F31D11D" w14:textId="1F71E3A9" w:rsidR="001A28A1" w:rsidRPr="00C2097F" w:rsidRDefault="00A561EB" w:rsidP="001A28A1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00049E">
              <w:rPr>
                <w:rFonts w:ascii="Lucida Grande" w:hAnsi="Lucida Grande" w:cs="Lucida Grande"/>
                <w:color w:val="000000"/>
              </w:rPr>
              <w:t>Maximum number of registration allowed for all user types in the CEIR system</w:t>
            </w:r>
          </w:p>
        </w:tc>
        <w:tc>
          <w:tcPr>
            <w:tcW w:w="4026" w:type="dxa"/>
            <w:shd w:val="clear" w:color="auto" w:fill="auto"/>
          </w:tcPr>
          <w:p w14:paraId="753027D7" w14:textId="5C1E93BB" w:rsidR="001A28A1" w:rsidRPr="001A28A1" w:rsidRDefault="00A561EB" w:rsidP="001A28A1">
            <w:pPr>
              <w:jc w:val="both"/>
              <w:rPr>
                <w:rFonts w:ascii="Calibri" w:hAnsi="Calibri"/>
                <w:color w:val="000000"/>
                <w:sz w:val="22"/>
                <w:szCs w:val="22"/>
                <w:lang w:val="en-IN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en-IN"/>
              </w:rPr>
              <w:t>500000</w:t>
            </w:r>
          </w:p>
          <w:p w14:paraId="537548EF" w14:textId="77777777" w:rsidR="001A28A1" w:rsidRPr="001A28A1" w:rsidRDefault="001A28A1" w:rsidP="001A28A1">
            <w:pPr>
              <w:jc w:val="both"/>
              <w:rPr>
                <w:rFonts w:ascii="Calibri" w:hAnsi="Calibri"/>
                <w:color w:val="000000"/>
                <w:sz w:val="22"/>
                <w:szCs w:val="22"/>
                <w:lang w:val="en-IN"/>
              </w:rPr>
            </w:pPr>
          </w:p>
        </w:tc>
      </w:tr>
      <w:tr w:rsidR="001A28A1" w:rsidRPr="003D50EC" w14:paraId="5DA35982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09731F43" w14:textId="58B44B4E" w:rsidR="001A28A1" w:rsidRPr="00854BC1" w:rsidRDefault="00A561EB" w:rsidP="001A28A1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EB4CB8">
              <w:rPr>
                <w:rFonts w:ascii="Lucida Grande" w:hAnsi="Lucida Grande" w:cs="Lucida Grande"/>
                <w:color w:val="000000"/>
              </w:rPr>
              <w:t>Maximum number of registration allo</w:t>
            </w:r>
            <w:r>
              <w:rPr>
                <w:rFonts w:ascii="Lucida Grande" w:hAnsi="Lucida Grande" w:cs="Lucida Grande"/>
                <w:color w:val="000000"/>
              </w:rPr>
              <w:t xml:space="preserve">wed for user type as Importers </w:t>
            </w:r>
            <w:r w:rsidRPr="00EB4CB8">
              <w:rPr>
                <w:rFonts w:ascii="Lucida Grande" w:hAnsi="Lucida Grande" w:cs="Lucida Grande"/>
                <w:color w:val="000000"/>
              </w:rPr>
              <w:t>in the CEIR system</w:t>
            </w:r>
          </w:p>
        </w:tc>
        <w:tc>
          <w:tcPr>
            <w:tcW w:w="4026" w:type="dxa"/>
            <w:shd w:val="clear" w:color="auto" w:fill="auto"/>
          </w:tcPr>
          <w:p w14:paraId="208306AA" w14:textId="4F086244" w:rsidR="001A28A1" w:rsidRPr="001A28A1" w:rsidRDefault="00A561EB" w:rsidP="001A28A1">
            <w:pPr>
              <w:jc w:val="both"/>
              <w:rPr>
                <w:rFonts w:ascii="Calibri" w:hAnsi="Calibri"/>
                <w:color w:val="000000"/>
                <w:sz w:val="22"/>
                <w:szCs w:val="22"/>
                <w:lang w:val="en-IN"/>
              </w:rPr>
            </w:pPr>
            <w:r w:rsidRPr="00A561EB">
              <w:rPr>
                <w:rFonts w:ascii="Calibri" w:hAnsi="Calibri"/>
                <w:color w:val="000000"/>
                <w:sz w:val="22"/>
                <w:szCs w:val="22"/>
                <w:lang w:val="en-IN"/>
              </w:rPr>
              <w:t>1000</w:t>
            </w:r>
          </w:p>
        </w:tc>
      </w:tr>
      <w:tr w:rsidR="001A28A1" w:rsidRPr="003D50EC" w14:paraId="003DAF1D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5EADC171" w14:textId="396731FE" w:rsidR="001A28A1" w:rsidRPr="00854BC1" w:rsidRDefault="00A561EB" w:rsidP="001A28A1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0D3A62">
              <w:rPr>
                <w:rFonts w:ascii="Lucida Grande" w:hAnsi="Lucida Grande" w:cs="Lucida Grande"/>
                <w:color w:val="000000"/>
              </w:rPr>
              <w:t>Maximum number of registration allowe</w:t>
            </w:r>
            <w:r>
              <w:rPr>
                <w:rFonts w:ascii="Lucida Grande" w:hAnsi="Lucida Grande" w:cs="Lucida Grande"/>
                <w:color w:val="000000"/>
              </w:rPr>
              <w:t>d for user type as Distributors</w:t>
            </w:r>
            <w:r w:rsidRPr="000D3A62">
              <w:rPr>
                <w:rFonts w:ascii="Lucida Grande" w:hAnsi="Lucida Grande" w:cs="Lucida Grande"/>
                <w:color w:val="000000"/>
              </w:rPr>
              <w:t xml:space="preserve"> in the CEIR system</w:t>
            </w:r>
          </w:p>
        </w:tc>
        <w:tc>
          <w:tcPr>
            <w:tcW w:w="4026" w:type="dxa"/>
            <w:shd w:val="clear" w:color="auto" w:fill="auto"/>
          </w:tcPr>
          <w:p w14:paraId="4AE2F77F" w14:textId="39783AAB" w:rsidR="001A28A1" w:rsidRPr="001A28A1" w:rsidRDefault="00A561EB" w:rsidP="001A28A1">
            <w:pPr>
              <w:jc w:val="both"/>
              <w:rPr>
                <w:rFonts w:ascii="Calibri" w:hAnsi="Calibri"/>
                <w:color w:val="000000"/>
                <w:sz w:val="22"/>
                <w:szCs w:val="22"/>
                <w:lang w:val="en-IN"/>
              </w:rPr>
            </w:pPr>
            <w:r w:rsidRPr="00A561EB">
              <w:rPr>
                <w:rFonts w:ascii="Calibri" w:hAnsi="Calibri"/>
                <w:color w:val="000000"/>
                <w:sz w:val="22"/>
                <w:szCs w:val="22"/>
                <w:lang w:val="en-IN"/>
              </w:rPr>
              <w:t>1000</w:t>
            </w:r>
            <w:r>
              <w:rPr>
                <w:rFonts w:ascii="Calibri" w:hAnsi="Calibri"/>
                <w:color w:val="000000"/>
                <w:sz w:val="22"/>
                <w:szCs w:val="22"/>
                <w:lang w:val="en-IN"/>
              </w:rPr>
              <w:t>0</w:t>
            </w:r>
          </w:p>
        </w:tc>
      </w:tr>
      <w:tr w:rsidR="001A28A1" w:rsidRPr="003D50EC" w14:paraId="32367BF1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59739532" w14:textId="3A0BAC37" w:rsidR="001A28A1" w:rsidRPr="00854BC1" w:rsidRDefault="00A561EB" w:rsidP="001A28A1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2435D7">
              <w:rPr>
                <w:rFonts w:ascii="Lucida Grande" w:hAnsi="Lucida Grande" w:cs="Lucida Grande"/>
                <w:color w:val="000000"/>
              </w:rPr>
              <w:t>Maximum number of registration all</w:t>
            </w:r>
            <w:r>
              <w:rPr>
                <w:rFonts w:ascii="Lucida Grande" w:hAnsi="Lucida Grande" w:cs="Lucida Grande"/>
                <w:color w:val="000000"/>
              </w:rPr>
              <w:t>owed for user type as Retailer</w:t>
            </w:r>
            <w:r w:rsidRPr="002435D7">
              <w:rPr>
                <w:rFonts w:ascii="Lucida Grande" w:hAnsi="Lucida Grande" w:cs="Lucida Grande"/>
                <w:color w:val="000000"/>
              </w:rPr>
              <w:t xml:space="preserve"> in the CEIR system</w:t>
            </w:r>
            <w:r w:rsidR="001A28A1" w:rsidRPr="001A28A1">
              <w:rPr>
                <w:rFonts w:ascii="Lucida Grande" w:hAnsi="Lucida Grande" w:cs="Lucida Grande"/>
                <w:color w:val="000000"/>
              </w:rPr>
              <w:t>.</w:t>
            </w:r>
          </w:p>
        </w:tc>
        <w:tc>
          <w:tcPr>
            <w:tcW w:w="4026" w:type="dxa"/>
            <w:shd w:val="clear" w:color="auto" w:fill="auto"/>
          </w:tcPr>
          <w:p w14:paraId="422F78B4" w14:textId="546F7B07" w:rsidR="001A28A1" w:rsidRPr="001A28A1" w:rsidRDefault="00A561EB" w:rsidP="001A28A1">
            <w:pPr>
              <w:jc w:val="both"/>
              <w:rPr>
                <w:rFonts w:ascii="Calibri" w:hAnsi="Calibri"/>
                <w:color w:val="000000"/>
                <w:sz w:val="22"/>
                <w:szCs w:val="22"/>
                <w:lang w:val="en-IN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en-IN"/>
              </w:rPr>
              <w:t>100000</w:t>
            </w:r>
          </w:p>
        </w:tc>
      </w:tr>
      <w:tr w:rsidR="00A561EB" w:rsidRPr="003D50EC" w14:paraId="7B5C0693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37668590" w14:textId="2537EBA2" w:rsidR="00A561EB" w:rsidRPr="002435D7" w:rsidRDefault="00A561EB" w:rsidP="001A28A1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F262F8">
              <w:rPr>
                <w:rFonts w:ascii="Lucida Grande" w:hAnsi="Lucida Grande" w:cs="Lucida Grande"/>
                <w:color w:val="000000"/>
              </w:rPr>
              <w:t>Maximum number of registration allowed for user type as Custom in the CEIR system</w:t>
            </w:r>
          </w:p>
        </w:tc>
        <w:tc>
          <w:tcPr>
            <w:tcW w:w="4026" w:type="dxa"/>
            <w:shd w:val="clear" w:color="auto" w:fill="auto"/>
          </w:tcPr>
          <w:p w14:paraId="731EB03D" w14:textId="0496B136" w:rsidR="00A561EB" w:rsidRDefault="00A561EB" w:rsidP="001A28A1">
            <w:pPr>
              <w:jc w:val="both"/>
              <w:rPr>
                <w:rFonts w:ascii="Calibri" w:hAnsi="Calibri"/>
                <w:color w:val="000000"/>
                <w:sz w:val="22"/>
                <w:szCs w:val="22"/>
                <w:lang w:val="en-IN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en-IN"/>
              </w:rPr>
              <w:t>100</w:t>
            </w:r>
          </w:p>
        </w:tc>
      </w:tr>
      <w:tr w:rsidR="00A561EB" w:rsidRPr="003D50EC" w14:paraId="36CD7F3A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5D9C7B72" w14:textId="20561EE5" w:rsidR="00A561EB" w:rsidRPr="00F262F8" w:rsidRDefault="00A561EB" w:rsidP="001A28A1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787924">
              <w:rPr>
                <w:rFonts w:ascii="Lucida Grande" w:hAnsi="Lucida Grande" w:cs="Lucida Grande"/>
                <w:color w:val="000000"/>
              </w:rPr>
              <w:t>Maximum number of registr</w:t>
            </w:r>
            <w:r>
              <w:rPr>
                <w:rFonts w:ascii="Lucida Grande" w:hAnsi="Lucida Grande" w:cs="Lucida Grande"/>
                <w:color w:val="000000"/>
              </w:rPr>
              <w:t xml:space="preserve">ation allowed for user type as </w:t>
            </w:r>
            <w:r w:rsidRPr="00787924">
              <w:rPr>
                <w:rFonts w:ascii="Lucida Grande" w:hAnsi="Lucida Grande" w:cs="Lucida Grande"/>
                <w:color w:val="000000"/>
              </w:rPr>
              <w:t>Operators  in the CEIR system</w:t>
            </w:r>
          </w:p>
        </w:tc>
        <w:tc>
          <w:tcPr>
            <w:tcW w:w="4026" w:type="dxa"/>
            <w:shd w:val="clear" w:color="auto" w:fill="auto"/>
          </w:tcPr>
          <w:p w14:paraId="5738BD92" w14:textId="1C165995" w:rsidR="00A561EB" w:rsidRDefault="00A561EB" w:rsidP="001A28A1">
            <w:pPr>
              <w:jc w:val="both"/>
              <w:rPr>
                <w:rFonts w:ascii="Calibri" w:hAnsi="Calibri"/>
                <w:color w:val="000000"/>
                <w:sz w:val="22"/>
                <w:szCs w:val="22"/>
                <w:lang w:val="en-IN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en-IN"/>
              </w:rPr>
              <w:t>100</w:t>
            </w:r>
          </w:p>
        </w:tc>
      </w:tr>
      <w:tr w:rsidR="00A561EB" w:rsidRPr="003D50EC" w14:paraId="38F9A159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16CC7BD4" w14:textId="6738BFC9" w:rsidR="00A561EB" w:rsidRPr="00787924" w:rsidRDefault="00A561EB" w:rsidP="00A52FDB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8605DC">
              <w:rPr>
                <w:rFonts w:ascii="Lucida Grande" w:hAnsi="Lucida Grande" w:cs="Lucida Grande"/>
                <w:color w:val="000000"/>
              </w:rPr>
              <w:t>Maximum number of registr</w:t>
            </w:r>
            <w:r>
              <w:rPr>
                <w:rFonts w:ascii="Lucida Grande" w:hAnsi="Lucida Grande" w:cs="Lucida Grande"/>
                <w:color w:val="000000"/>
              </w:rPr>
              <w:t>ation allowed for user type as TRC</w:t>
            </w:r>
            <w:r w:rsidR="00A52FDB">
              <w:rPr>
                <w:rFonts w:ascii="Lucida Grande" w:hAnsi="Lucida Grande" w:cs="Lucida Grande"/>
                <w:color w:val="000000"/>
              </w:rPr>
              <w:t xml:space="preserve"> in the CEIR system</w:t>
            </w:r>
          </w:p>
        </w:tc>
        <w:tc>
          <w:tcPr>
            <w:tcW w:w="4026" w:type="dxa"/>
            <w:shd w:val="clear" w:color="auto" w:fill="auto"/>
          </w:tcPr>
          <w:p w14:paraId="3DB7385A" w14:textId="54ED4897" w:rsidR="00A561EB" w:rsidRDefault="00A561EB" w:rsidP="001A28A1">
            <w:pPr>
              <w:jc w:val="both"/>
              <w:rPr>
                <w:rFonts w:ascii="Calibri" w:hAnsi="Calibri"/>
                <w:color w:val="000000"/>
                <w:sz w:val="22"/>
                <w:szCs w:val="22"/>
                <w:lang w:val="en-IN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en-IN"/>
              </w:rPr>
              <w:t>10</w:t>
            </w:r>
          </w:p>
        </w:tc>
      </w:tr>
      <w:tr w:rsidR="00A561EB" w:rsidRPr="003D50EC" w14:paraId="5E61CC17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52574620" w14:textId="3E1E5721" w:rsidR="00A561EB" w:rsidRPr="008605DC" w:rsidRDefault="00A561EB" w:rsidP="001A28A1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145CB4">
              <w:rPr>
                <w:rFonts w:ascii="Lucida Grande" w:hAnsi="Lucida Grande" w:cs="Lucida Grande"/>
                <w:color w:val="000000"/>
              </w:rPr>
              <w:t xml:space="preserve">Maximum number of registration allowed for user </w:t>
            </w:r>
            <w:r>
              <w:rPr>
                <w:rFonts w:ascii="Lucida Grande" w:hAnsi="Lucida Grande" w:cs="Lucida Grande"/>
                <w:color w:val="000000"/>
              </w:rPr>
              <w:t>type as Manufacturer</w:t>
            </w:r>
            <w:r w:rsidR="00A52FDB">
              <w:rPr>
                <w:rFonts w:ascii="Lucida Grande" w:hAnsi="Lucida Grande" w:cs="Lucida Grande"/>
                <w:color w:val="000000"/>
              </w:rPr>
              <w:t xml:space="preserve"> in the CEIR system</w:t>
            </w:r>
          </w:p>
        </w:tc>
        <w:tc>
          <w:tcPr>
            <w:tcW w:w="4026" w:type="dxa"/>
            <w:shd w:val="clear" w:color="auto" w:fill="auto"/>
          </w:tcPr>
          <w:p w14:paraId="792A1483" w14:textId="43D619BB" w:rsidR="00A561EB" w:rsidRDefault="00A561EB" w:rsidP="001A28A1">
            <w:pPr>
              <w:jc w:val="both"/>
              <w:rPr>
                <w:rFonts w:ascii="Calibri" w:hAnsi="Calibri"/>
                <w:color w:val="000000"/>
                <w:sz w:val="22"/>
                <w:szCs w:val="22"/>
                <w:lang w:val="en-IN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en-IN"/>
              </w:rPr>
              <w:t>100</w:t>
            </w:r>
          </w:p>
        </w:tc>
      </w:tr>
      <w:tr w:rsidR="00A561EB" w:rsidRPr="003D50EC" w14:paraId="3CE5462B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1C811C67" w14:textId="70E70927" w:rsidR="00A561EB" w:rsidRPr="00145CB4" w:rsidRDefault="00A561EB" w:rsidP="001A28A1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423DD7">
              <w:rPr>
                <w:rFonts w:ascii="Lucida Grande" w:hAnsi="Lucida Grande" w:cs="Lucida Grande"/>
                <w:color w:val="000000"/>
              </w:rPr>
              <w:t>Maximum number of registration allowed for user type as Lawful Agency   in the CEIR system</w:t>
            </w:r>
          </w:p>
        </w:tc>
        <w:tc>
          <w:tcPr>
            <w:tcW w:w="4026" w:type="dxa"/>
            <w:shd w:val="clear" w:color="auto" w:fill="auto"/>
          </w:tcPr>
          <w:p w14:paraId="202B6C45" w14:textId="742A6DD1" w:rsidR="00A561EB" w:rsidRDefault="00A561EB" w:rsidP="001A28A1">
            <w:pPr>
              <w:jc w:val="both"/>
              <w:rPr>
                <w:rFonts w:ascii="Calibri" w:hAnsi="Calibri"/>
                <w:color w:val="000000"/>
                <w:sz w:val="22"/>
                <w:szCs w:val="22"/>
                <w:lang w:val="en-IN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en-IN"/>
              </w:rPr>
              <w:t>100</w:t>
            </w:r>
          </w:p>
        </w:tc>
      </w:tr>
      <w:tr w:rsidR="00A52FDB" w:rsidRPr="003D50EC" w14:paraId="00BD846F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736B1F93" w14:textId="7D1501BB" w:rsidR="00A52FDB" w:rsidRPr="00423DD7" w:rsidRDefault="00A52FDB" w:rsidP="001A28A1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6625CA">
              <w:rPr>
                <w:rFonts w:ascii="Lucida Grande" w:hAnsi="Lucida Grande" w:cs="Lucida Grande"/>
                <w:color w:val="000000"/>
              </w:rPr>
              <w:t>Maximum Number of device registration allowed for user type as End User in the</w:t>
            </w:r>
            <w:r>
              <w:rPr>
                <w:rFonts w:ascii="Lucida Grande" w:hAnsi="Lucida Grande" w:cs="Lucida Grande"/>
                <w:color w:val="000000"/>
              </w:rPr>
              <w:t xml:space="preserve"> </w:t>
            </w:r>
            <w:r w:rsidRPr="006625CA">
              <w:rPr>
                <w:rFonts w:ascii="Lucida Grande" w:hAnsi="Lucida Grande" w:cs="Lucida Grande"/>
                <w:color w:val="000000"/>
              </w:rPr>
              <w:t>CEIR system</w:t>
            </w:r>
          </w:p>
        </w:tc>
        <w:tc>
          <w:tcPr>
            <w:tcW w:w="4026" w:type="dxa"/>
            <w:shd w:val="clear" w:color="auto" w:fill="auto"/>
          </w:tcPr>
          <w:p w14:paraId="6FA75039" w14:textId="324ADD35" w:rsidR="00A52FDB" w:rsidRDefault="00A52FDB" w:rsidP="001A28A1">
            <w:pPr>
              <w:jc w:val="both"/>
              <w:rPr>
                <w:rFonts w:ascii="Calibri" w:hAnsi="Calibri"/>
                <w:color w:val="000000"/>
                <w:sz w:val="22"/>
                <w:szCs w:val="22"/>
                <w:lang w:val="en-IN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en-IN"/>
              </w:rPr>
              <w:t>10000</w:t>
            </w:r>
          </w:p>
        </w:tc>
      </w:tr>
      <w:tr w:rsidR="00A52FDB" w:rsidRPr="003D50EC" w14:paraId="1E5F775A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470B7E43" w14:textId="32A88399" w:rsidR="00A52FDB" w:rsidRPr="006625CA" w:rsidRDefault="00A52FDB" w:rsidP="001A28A1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436FC4">
              <w:rPr>
                <w:rFonts w:ascii="Lucida Grande" w:hAnsi="Lucida Grande" w:cs="Lucida Grande"/>
                <w:color w:val="000000"/>
              </w:rPr>
              <w:t>Maximum number of regist</w:t>
            </w:r>
            <w:r>
              <w:rPr>
                <w:rFonts w:ascii="Lucida Grande" w:hAnsi="Lucida Grande" w:cs="Lucida Grande"/>
                <w:color w:val="000000"/>
              </w:rPr>
              <w:t xml:space="preserve">ration allowed for user type as Immigration </w:t>
            </w:r>
            <w:r w:rsidRPr="00436FC4">
              <w:rPr>
                <w:rFonts w:ascii="Lucida Grande" w:hAnsi="Lucida Grande" w:cs="Lucida Grande"/>
                <w:color w:val="000000"/>
              </w:rPr>
              <w:t>in the CEIR system</w:t>
            </w:r>
          </w:p>
        </w:tc>
        <w:tc>
          <w:tcPr>
            <w:tcW w:w="4026" w:type="dxa"/>
            <w:shd w:val="clear" w:color="auto" w:fill="auto"/>
          </w:tcPr>
          <w:p w14:paraId="1EF7AAC8" w14:textId="335D4883" w:rsidR="00A52FDB" w:rsidRDefault="00A52FDB" w:rsidP="001A28A1">
            <w:pPr>
              <w:jc w:val="both"/>
              <w:rPr>
                <w:rFonts w:ascii="Calibri" w:hAnsi="Calibri"/>
                <w:color w:val="000000"/>
                <w:sz w:val="22"/>
                <w:szCs w:val="22"/>
                <w:lang w:val="en-IN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en-IN"/>
              </w:rPr>
              <w:t>100</w:t>
            </w:r>
          </w:p>
        </w:tc>
      </w:tr>
      <w:tr w:rsidR="00A52FDB" w:rsidRPr="003D50EC" w14:paraId="56F35F5F" w14:textId="77777777" w:rsidTr="001A28A1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7F84B873" w14:textId="2E90CC9A" w:rsidR="00A52FDB" w:rsidRPr="00436FC4" w:rsidRDefault="00A52FDB" w:rsidP="001A28A1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9A168F">
              <w:rPr>
                <w:rFonts w:ascii="Lucida Grande" w:hAnsi="Lucida Grande" w:cs="Lucida Grande"/>
                <w:color w:val="000000"/>
              </w:rPr>
              <w:t>Maximum number of registration allowed for user type as Customer Care   in the CEIR system</w:t>
            </w:r>
          </w:p>
        </w:tc>
        <w:tc>
          <w:tcPr>
            <w:tcW w:w="4026" w:type="dxa"/>
            <w:shd w:val="clear" w:color="auto" w:fill="auto"/>
          </w:tcPr>
          <w:p w14:paraId="21A52118" w14:textId="0405FBDA" w:rsidR="00A52FDB" w:rsidRDefault="00A52FDB" w:rsidP="001A28A1">
            <w:pPr>
              <w:jc w:val="both"/>
              <w:rPr>
                <w:rFonts w:ascii="Calibri" w:hAnsi="Calibri"/>
                <w:color w:val="000000"/>
                <w:sz w:val="22"/>
                <w:szCs w:val="22"/>
                <w:lang w:val="en-IN"/>
              </w:rPr>
            </w:pPr>
            <w:r>
              <w:rPr>
                <w:rFonts w:ascii="Calibri" w:hAnsi="Calibri"/>
                <w:color w:val="000000"/>
                <w:sz w:val="22"/>
                <w:szCs w:val="22"/>
                <w:lang w:val="en-IN"/>
              </w:rPr>
              <w:t>100</w:t>
            </w:r>
          </w:p>
        </w:tc>
      </w:tr>
    </w:tbl>
    <w:p w14:paraId="2EA747AB" w14:textId="77777777" w:rsidR="001A28A1" w:rsidRDefault="001A28A1" w:rsidP="005F60B2">
      <w:pPr>
        <w:pStyle w:val="BodyText2"/>
      </w:pPr>
    </w:p>
    <w:p w14:paraId="36506B03" w14:textId="77777777" w:rsidR="001A28A1" w:rsidRDefault="001A28A1" w:rsidP="005F60B2">
      <w:pPr>
        <w:pStyle w:val="BodyText2"/>
      </w:pPr>
    </w:p>
    <w:p w14:paraId="296BAA9C" w14:textId="77777777" w:rsidR="00124C60" w:rsidRDefault="00124C60" w:rsidP="00124C60">
      <w:pPr>
        <w:pStyle w:val="Heading2"/>
      </w:pPr>
      <w:bookmarkStart w:id="259" w:name="_Toc74637595"/>
      <w:r>
        <w:t>Annex 2</w:t>
      </w:r>
      <w:bookmarkEnd w:id="259"/>
    </w:p>
    <w:p w14:paraId="227CF851" w14:textId="3569AEC4" w:rsidR="00124C60" w:rsidRDefault="00124C60" w:rsidP="00124C60">
      <w:pPr>
        <w:pStyle w:val="BodyText2"/>
      </w:pPr>
      <w:r>
        <w:t>This section describ</w:t>
      </w:r>
      <w:r w:rsidR="00852392">
        <w:t xml:space="preserve">es the list of message that is </w:t>
      </w:r>
      <w:r>
        <w:t>sent as notification to user either via SMS or Email.</w:t>
      </w:r>
    </w:p>
    <w:p w14:paraId="2F4F0681" w14:textId="77777777" w:rsidR="00124C60" w:rsidRDefault="00124C60" w:rsidP="00124C60">
      <w:pPr>
        <w:pStyle w:val="BodyText2"/>
      </w:pPr>
      <w:r>
        <w:t>The list is categorized based on the different functionality in the system.</w:t>
      </w:r>
    </w:p>
    <w:p w14:paraId="05B95CDB" w14:textId="4EF07ED4" w:rsidR="00124C60" w:rsidRPr="003773FE" w:rsidRDefault="00852392" w:rsidP="00124C60">
      <w:pPr>
        <w:pStyle w:val="BodyText2"/>
        <w:rPr>
          <w:u w:val="single"/>
        </w:rPr>
      </w:pPr>
      <w:r>
        <w:rPr>
          <w:u w:val="single"/>
        </w:rPr>
        <w:t>Block</w:t>
      </w:r>
      <w:r w:rsidR="00124C60" w:rsidRPr="003773FE">
        <w:rPr>
          <w:u w:val="single"/>
        </w:rPr>
        <w:t xml:space="preserve"> Device Feature Related </w:t>
      </w:r>
      <w:r w:rsidR="00870FD2">
        <w:rPr>
          <w:u w:val="single"/>
        </w:rPr>
        <w:t>Messages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ayout w:type="fixed"/>
        <w:tblLook w:val="01E0" w:firstRow="1" w:lastRow="1" w:firstColumn="1" w:lastColumn="1" w:noHBand="0" w:noVBand="0"/>
      </w:tblPr>
      <w:tblGrid>
        <w:gridCol w:w="4503"/>
        <w:gridCol w:w="4026"/>
      </w:tblGrid>
      <w:tr w:rsidR="00852392" w:rsidRPr="0001372C" w14:paraId="5096E6C8" w14:textId="77777777" w:rsidTr="00852392">
        <w:trPr>
          <w:trHeight w:val="293"/>
          <w:tblHeader/>
          <w:jc w:val="center"/>
        </w:trPr>
        <w:tc>
          <w:tcPr>
            <w:tcW w:w="4503" w:type="dxa"/>
            <w:shd w:val="clear" w:color="auto" w:fill="5B9BD5" w:themeFill="accent1"/>
          </w:tcPr>
          <w:p w14:paraId="51CD4615" w14:textId="77777777" w:rsidR="00852392" w:rsidRPr="0001372C" w:rsidRDefault="00852392" w:rsidP="00852392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Parameter Name</w:t>
            </w:r>
          </w:p>
        </w:tc>
        <w:tc>
          <w:tcPr>
            <w:tcW w:w="4026" w:type="dxa"/>
            <w:shd w:val="clear" w:color="auto" w:fill="5B9BD5" w:themeFill="accent1"/>
          </w:tcPr>
          <w:p w14:paraId="4B066D2B" w14:textId="77777777" w:rsidR="00852392" w:rsidRPr="0001372C" w:rsidRDefault="00852392" w:rsidP="00852392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Possible Value</w:t>
            </w:r>
          </w:p>
        </w:tc>
      </w:tr>
      <w:tr w:rsidR="00852392" w14:paraId="071B9832" w14:textId="77777777" w:rsidTr="00852392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48207088" w14:textId="2AAE25EA" w:rsidR="00852392" w:rsidRDefault="00852392" w:rsidP="00852392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B617F9">
              <w:rPr>
                <w:rFonts w:ascii="Lucida Grande" w:hAnsi="Lucida Grande" w:cs="Lucida Grande"/>
                <w:color w:val="000000"/>
              </w:rPr>
              <w:t xml:space="preserve">Message sent to Operator or CEIR Authority when </w:t>
            </w:r>
            <w:r>
              <w:rPr>
                <w:rFonts w:ascii="Lucida Grande" w:hAnsi="Lucida Grande" w:cs="Lucida Grande"/>
                <w:color w:val="000000"/>
              </w:rPr>
              <w:t>the CEIR admin has approved the</w:t>
            </w:r>
            <w:r w:rsidRPr="00B617F9">
              <w:rPr>
                <w:rFonts w:ascii="Lucida Grande" w:hAnsi="Lucida Grande" w:cs="Lucida Grande"/>
                <w:color w:val="000000"/>
              </w:rPr>
              <w:t xml:space="preserve"> request to block devices</w:t>
            </w:r>
          </w:p>
        </w:tc>
        <w:tc>
          <w:tcPr>
            <w:tcW w:w="4026" w:type="dxa"/>
            <w:shd w:val="clear" w:color="auto" w:fill="auto"/>
          </w:tcPr>
          <w:p w14:paraId="7B2D7D2E" w14:textId="6C3B0B2E" w:rsidR="00852392" w:rsidRPr="00852392" w:rsidRDefault="00852392" w:rsidP="00852392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Dear &lt;first name&gt;,</w:t>
            </w:r>
          </w:p>
          <w:p w14:paraId="1B284BBE" w14:textId="1FA13C84" w:rsidR="00852392" w:rsidRPr="00852392" w:rsidRDefault="00852392" w:rsidP="00852392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</w:p>
          <w:p w14:paraId="1F89DE23" w14:textId="73EE7F94" w:rsidR="00852392" w:rsidRDefault="00852392" w:rsidP="00852392">
            <w:pPr>
              <w:pStyle w:val="BodyText2"/>
            </w:pPr>
            <w:r w:rsidRPr="00852392">
              <w:rPr>
                <w:rFonts w:ascii="Calibri" w:eastAsia="Times New Roman" w:hAnsi="Calibri"/>
                <w:color w:val="000000"/>
                <w:szCs w:val="20"/>
                <w:lang w:val="en-IN"/>
              </w:rPr>
              <w:t>This is to inform you that the your block request with transaction number &lt;txn_name&gt; has been approved by CEIR Authority.</w:t>
            </w:r>
          </w:p>
        </w:tc>
      </w:tr>
      <w:tr w:rsidR="00852392" w14:paraId="45007C8F" w14:textId="77777777" w:rsidTr="00852392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48AA6179" w14:textId="493FA730" w:rsidR="00852392" w:rsidRDefault="00852392" w:rsidP="00852392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265BE6">
              <w:rPr>
                <w:rFonts w:ascii="Lucida Grande" w:hAnsi="Lucida Grande" w:cs="Lucida Grande"/>
                <w:color w:val="000000"/>
              </w:rPr>
              <w:t>Message sent to Operator or CEIR Authority when the CEIR admin has rejected the request to block devices</w:t>
            </w:r>
          </w:p>
        </w:tc>
        <w:tc>
          <w:tcPr>
            <w:tcW w:w="4026" w:type="dxa"/>
            <w:shd w:val="clear" w:color="auto" w:fill="auto"/>
          </w:tcPr>
          <w:p w14:paraId="3ABD15EC" w14:textId="24A5C605" w:rsidR="00852392" w:rsidRPr="00852392" w:rsidRDefault="00852392" w:rsidP="00852392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Dear &lt;First name&gt;,</w:t>
            </w:r>
          </w:p>
          <w:p w14:paraId="02FEDF79" w14:textId="6BCC2D3C" w:rsidR="00852392" w:rsidRPr="00852392" w:rsidRDefault="00852392" w:rsidP="00852392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</w:p>
          <w:p w14:paraId="4B6A3859" w14:textId="06CFC52E" w:rsidR="00852392" w:rsidRDefault="00852392" w:rsidP="00852392">
            <w:pPr>
              <w:pStyle w:val="BodyText2"/>
            </w:pPr>
            <w:r w:rsidRPr="00852392">
              <w:rPr>
                <w:rFonts w:ascii="Calibri" w:eastAsia="Times New Roman" w:hAnsi="Calibri"/>
                <w:color w:val="000000"/>
                <w:szCs w:val="20"/>
                <w:lang w:val="en-IN"/>
              </w:rPr>
              <w:t>This is to inform you that the block request with transaction number &lt;txn_name&gt; has been rejected by CEIR Authority.</w:t>
            </w:r>
          </w:p>
        </w:tc>
      </w:tr>
      <w:tr w:rsidR="00852392" w14:paraId="67739968" w14:textId="77777777" w:rsidTr="00852392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2FED50E1" w14:textId="589B0E95" w:rsidR="00852392" w:rsidRPr="00265BE6" w:rsidRDefault="00852392" w:rsidP="00852392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6662F3">
              <w:rPr>
                <w:rFonts w:ascii="Lucida Grande" w:hAnsi="Lucida Grande" w:cs="Lucida Grande"/>
                <w:color w:val="000000"/>
              </w:rPr>
              <w:t>Message sent to CEIR Authority whe</w:t>
            </w:r>
            <w:r>
              <w:rPr>
                <w:rFonts w:ascii="Lucida Grande" w:hAnsi="Lucida Grande" w:cs="Lucida Grande"/>
                <w:color w:val="000000"/>
              </w:rPr>
              <w:t xml:space="preserve">n the system has processed the </w:t>
            </w:r>
            <w:r w:rsidRPr="006662F3">
              <w:rPr>
                <w:rFonts w:ascii="Lucida Grande" w:hAnsi="Lucida Grande" w:cs="Lucida Grande"/>
                <w:color w:val="000000"/>
              </w:rPr>
              <w:t>block request successfully</w:t>
            </w:r>
          </w:p>
        </w:tc>
        <w:tc>
          <w:tcPr>
            <w:tcW w:w="4026" w:type="dxa"/>
            <w:shd w:val="clear" w:color="auto" w:fill="auto"/>
          </w:tcPr>
          <w:p w14:paraId="3C4178D9" w14:textId="77777777" w:rsidR="00852392" w:rsidRPr="00852392" w:rsidRDefault="00852392" w:rsidP="00852392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Dear &lt;First name&gt;,</w:t>
            </w:r>
          </w:p>
          <w:p w14:paraId="36C5F074" w14:textId="77777777" w:rsidR="00852392" w:rsidRPr="00852392" w:rsidRDefault="00852392" w:rsidP="00852392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</w:p>
          <w:p w14:paraId="3E4490CB" w14:textId="5EC76C21" w:rsidR="00852392" w:rsidRDefault="00852392" w:rsidP="00852392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85239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This is to inform you that the block request with transaction number &lt;txn_name&gt; has been processed by system successfully.</w:t>
            </w:r>
          </w:p>
        </w:tc>
      </w:tr>
      <w:tr w:rsidR="00852392" w14:paraId="3E2033B0" w14:textId="77777777" w:rsidTr="00852392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2CD37367" w14:textId="0DEE1DE9" w:rsidR="00852392" w:rsidRPr="006662F3" w:rsidRDefault="00852392" w:rsidP="00852392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2157AE">
              <w:rPr>
                <w:rFonts w:ascii="Lucida Grande" w:hAnsi="Lucida Grande" w:cs="Lucida Grande"/>
                <w:color w:val="000000"/>
              </w:rPr>
              <w:t>Message sent to CEIR Authority whe</w:t>
            </w:r>
            <w:r>
              <w:rPr>
                <w:rFonts w:ascii="Lucida Grande" w:hAnsi="Lucida Grande" w:cs="Lucida Grande"/>
                <w:color w:val="000000"/>
              </w:rPr>
              <w:t xml:space="preserve">n the system has processed the </w:t>
            </w:r>
            <w:r w:rsidRPr="002157AE">
              <w:rPr>
                <w:rFonts w:ascii="Lucida Grande" w:hAnsi="Lucida Grande" w:cs="Lucida Grande"/>
                <w:color w:val="000000"/>
              </w:rPr>
              <w:t>block request successfully</w:t>
            </w:r>
          </w:p>
        </w:tc>
        <w:tc>
          <w:tcPr>
            <w:tcW w:w="4026" w:type="dxa"/>
            <w:shd w:val="clear" w:color="auto" w:fill="auto"/>
          </w:tcPr>
          <w:p w14:paraId="238C117F" w14:textId="77777777" w:rsidR="00852392" w:rsidRDefault="00852392" w:rsidP="00852392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Dear CEIR Authority,</w:t>
            </w:r>
          </w:p>
          <w:p w14:paraId="46FEF595" w14:textId="18598561" w:rsidR="00852392" w:rsidRDefault="00852392" w:rsidP="00852392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85239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This is to inform you that the block request with transaction number &lt;txn_name&gt; has been processed by system successfully.</w:t>
            </w:r>
          </w:p>
        </w:tc>
      </w:tr>
    </w:tbl>
    <w:p w14:paraId="332BF6CE" w14:textId="4F87F101" w:rsidR="005937A5" w:rsidRDefault="005937A5" w:rsidP="00D5498E">
      <w:pPr>
        <w:pStyle w:val="BodyText2"/>
      </w:pPr>
    </w:p>
    <w:p w14:paraId="2D6C4C72" w14:textId="65DE1685" w:rsidR="00852392" w:rsidRPr="003773FE" w:rsidRDefault="00870FD2" w:rsidP="00852392">
      <w:pPr>
        <w:pStyle w:val="BodyText2"/>
        <w:rPr>
          <w:u w:val="single"/>
        </w:rPr>
      </w:pPr>
      <w:r>
        <w:rPr>
          <w:u w:val="single"/>
        </w:rPr>
        <w:t>Stolen</w:t>
      </w:r>
      <w:r w:rsidR="00852392" w:rsidRPr="003773FE">
        <w:rPr>
          <w:u w:val="single"/>
        </w:rPr>
        <w:t xml:space="preserve"> Device Feature Related </w:t>
      </w:r>
      <w:r>
        <w:rPr>
          <w:u w:val="single"/>
        </w:rPr>
        <w:t>Messages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ayout w:type="fixed"/>
        <w:tblLook w:val="01E0" w:firstRow="1" w:lastRow="1" w:firstColumn="1" w:lastColumn="1" w:noHBand="0" w:noVBand="0"/>
      </w:tblPr>
      <w:tblGrid>
        <w:gridCol w:w="4503"/>
        <w:gridCol w:w="4026"/>
      </w:tblGrid>
      <w:tr w:rsidR="00852392" w:rsidRPr="0001372C" w14:paraId="4722BAC5" w14:textId="77777777" w:rsidTr="00852392">
        <w:trPr>
          <w:trHeight w:val="293"/>
          <w:tblHeader/>
          <w:jc w:val="center"/>
        </w:trPr>
        <w:tc>
          <w:tcPr>
            <w:tcW w:w="4503" w:type="dxa"/>
            <w:shd w:val="clear" w:color="auto" w:fill="5B9BD5" w:themeFill="accent1"/>
          </w:tcPr>
          <w:p w14:paraId="2EBD6DE2" w14:textId="77777777" w:rsidR="00852392" w:rsidRPr="0001372C" w:rsidRDefault="00852392" w:rsidP="00852392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Parameter Name</w:t>
            </w:r>
          </w:p>
        </w:tc>
        <w:tc>
          <w:tcPr>
            <w:tcW w:w="4026" w:type="dxa"/>
            <w:shd w:val="clear" w:color="auto" w:fill="5B9BD5" w:themeFill="accent1"/>
          </w:tcPr>
          <w:p w14:paraId="342D40FB" w14:textId="77777777" w:rsidR="00852392" w:rsidRPr="0001372C" w:rsidRDefault="00852392" w:rsidP="00852392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Possible Value</w:t>
            </w:r>
          </w:p>
        </w:tc>
      </w:tr>
      <w:tr w:rsidR="00852392" w14:paraId="46F4DEE2" w14:textId="77777777" w:rsidTr="00852392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1A63EC63" w14:textId="0ABFA0C2" w:rsidR="00852392" w:rsidRPr="00870FD2" w:rsidRDefault="00870FD2" w:rsidP="00852392">
            <w:pPr>
              <w:pStyle w:val="ListBullet1"/>
              <w:numPr>
                <w:ilvl w:val="0"/>
                <w:numId w:val="0"/>
              </w:numPr>
              <w:rPr>
                <w:rFonts w:ascii="Calibri" w:hAnsi="Calibri"/>
                <w:color w:val="000000"/>
              </w:rPr>
            </w:pPr>
            <w:r w:rsidRPr="003D243F">
              <w:rPr>
                <w:rFonts w:ascii="Calibri" w:hAnsi="Calibri"/>
                <w:color w:val="000000"/>
              </w:rPr>
              <w:t>Message sent to Lawful Agency when t</w:t>
            </w:r>
            <w:r>
              <w:rPr>
                <w:rFonts w:ascii="Calibri" w:hAnsi="Calibri"/>
                <w:color w:val="000000"/>
              </w:rPr>
              <w:t xml:space="preserve">he CEIR admin has approved the request for </w:t>
            </w:r>
            <w:r w:rsidRPr="003D243F">
              <w:rPr>
                <w:rFonts w:ascii="Calibri" w:hAnsi="Calibri"/>
                <w:color w:val="000000"/>
              </w:rPr>
              <w:t>stolen devices</w:t>
            </w:r>
          </w:p>
        </w:tc>
        <w:tc>
          <w:tcPr>
            <w:tcW w:w="4026" w:type="dxa"/>
            <w:shd w:val="clear" w:color="auto" w:fill="auto"/>
          </w:tcPr>
          <w:p w14:paraId="2F2BE61D" w14:textId="06741DEF" w:rsidR="00870FD2" w:rsidRPr="00870FD2" w:rsidRDefault="00870FD2" w:rsidP="00870FD2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Dear &lt;first name&gt;,</w:t>
            </w:r>
          </w:p>
          <w:p w14:paraId="76FBB2C9" w14:textId="6B31AF29" w:rsidR="00870FD2" w:rsidRPr="00870FD2" w:rsidRDefault="00870FD2" w:rsidP="00870FD2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</w:p>
          <w:p w14:paraId="6A79350B" w14:textId="3106C148" w:rsidR="00852392" w:rsidRDefault="00870FD2" w:rsidP="00870FD2">
            <w:r w:rsidRPr="00870FD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This is to inform you that the your Stolen request with transaction number &lt;txn_name&gt; has been approved by CEIR Authority.</w:t>
            </w:r>
          </w:p>
        </w:tc>
      </w:tr>
      <w:tr w:rsidR="00870FD2" w14:paraId="6A18DCF6" w14:textId="77777777" w:rsidTr="00852392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35F515B7" w14:textId="4BFBB3B9" w:rsidR="00870FD2" w:rsidRPr="00877F6C" w:rsidRDefault="00870FD2" w:rsidP="00852392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FA1421">
              <w:rPr>
                <w:rFonts w:ascii="Lucida Grande" w:hAnsi="Lucida Grande" w:cs="Lucida Grande"/>
                <w:color w:val="000000"/>
              </w:rPr>
              <w:t>Message sent to Lawful Agency when the CEIR ad</w:t>
            </w:r>
            <w:r>
              <w:rPr>
                <w:rFonts w:ascii="Lucida Grande" w:hAnsi="Lucida Grande" w:cs="Lucida Grande"/>
                <w:color w:val="000000"/>
              </w:rPr>
              <w:t xml:space="preserve">min has rejected the request for </w:t>
            </w:r>
            <w:r w:rsidRPr="00FA1421">
              <w:rPr>
                <w:rFonts w:ascii="Lucida Grande" w:hAnsi="Lucida Grande" w:cs="Lucida Grande"/>
                <w:color w:val="000000"/>
              </w:rPr>
              <w:t>stolen devices</w:t>
            </w:r>
          </w:p>
        </w:tc>
        <w:tc>
          <w:tcPr>
            <w:tcW w:w="4026" w:type="dxa"/>
            <w:shd w:val="clear" w:color="auto" w:fill="auto"/>
          </w:tcPr>
          <w:p w14:paraId="2E2CDF6D" w14:textId="49DACB2C" w:rsidR="00870FD2" w:rsidRPr="00870FD2" w:rsidRDefault="00870FD2" w:rsidP="00870FD2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Dear &lt;First name&gt;,</w:t>
            </w:r>
          </w:p>
          <w:p w14:paraId="0A841E0F" w14:textId="61A7B7C4" w:rsidR="00870FD2" w:rsidRPr="00870FD2" w:rsidRDefault="00870FD2" w:rsidP="00870FD2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</w:p>
          <w:p w14:paraId="164EDA49" w14:textId="236480A3" w:rsidR="00870FD2" w:rsidRDefault="00870FD2" w:rsidP="00870FD2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870FD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This is to inform you that the stolen request with transaction number &lt;txn_name&gt; has been rejected by CEIR Authority.</w:t>
            </w:r>
          </w:p>
        </w:tc>
      </w:tr>
      <w:tr w:rsidR="00870FD2" w14:paraId="3CB362B9" w14:textId="77777777" w:rsidTr="00852392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489DA6A2" w14:textId="258ADD78" w:rsidR="00870FD2" w:rsidRPr="002657BE" w:rsidRDefault="00870FD2" w:rsidP="00852392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416CDA">
              <w:rPr>
                <w:rFonts w:ascii="Lucida Grande" w:hAnsi="Lucida Grande" w:cs="Lucida Grande"/>
                <w:color w:val="000000"/>
              </w:rPr>
              <w:t xml:space="preserve">Message sent to Lawful Agency when the </w:t>
            </w:r>
            <w:r>
              <w:rPr>
                <w:rFonts w:ascii="Lucida Grande" w:hAnsi="Lucida Grande" w:cs="Lucida Grande"/>
                <w:color w:val="000000"/>
              </w:rPr>
              <w:t>system has processed the stolen</w:t>
            </w:r>
            <w:r w:rsidRPr="00416CDA">
              <w:rPr>
                <w:rFonts w:ascii="Lucida Grande" w:hAnsi="Lucida Grande" w:cs="Lucida Grande"/>
                <w:color w:val="000000"/>
              </w:rPr>
              <w:t xml:space="preserve"> request successfully</w:t>
            </w:r>
          </w:p>
        </w:tc>
        <w:tc>
          <w:tcPr>
            <w:tcW w:w="4026" w:type="dxa"/>
            <w:shd w:val="clear" w:color="auto" w:fill="auto"/>
          </w:tcPr>
          <w:p w14:paraId="2F7584A8" w14:textId="77777777" w:rsidR="00870FD2" w:rsidRPr="00852392" w:rsidRDefault="00870FD2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Dear &lt;First name&gt;,</w:t>
            </w:r>
          </w:p>
          <w:p w14:paraId="4A6EFDF1" w14:textId="77777777" w:rsidR="00870FD2" w:rsidRPr="00852392" w:rsidRDefault="00870FD2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</w:p>
          <w:p w14:paraId="630E7535" w14:textId="31D81081" w:rsidR="00870FD2" w:rsidRDefault="00870FD2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 xml:space="preserve">This is to inform you that the </w:t>
            </w:r>
            <w:r w:rsidR="00863915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stolen</w:t>
            </w:r>
            <w:r w:rsidRPr="0085239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 xml:space="preserve"> request with transaction number &lt;txn_name&gt; has been processed by system successfully.</w:t>
            </w:r>
          </w:p>
        </w:tc>
      </w:tr>
      <w:tr w:rsidR="00870FD2" w14:paraId="13E545D3" w14:textId="77777777" w:rsidTr="00852392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0B8798D1" w14:textId="2678A558" w:rsidR="00870FD2" w:rsidRPr="00C154EE" w:rsidRDefault="00863915" w:rsidP="00852392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6F14F9">
              <w:rPr>
                <w:rFonts w:ascii="Lucida Grande" w:hAnsi="Lucida Grande" w:cs="Lucida Grande"/>
                <w:color w:val="000000"/>
              </w:rPr>
              <w:t xml:space="preserve">Message sent to CEIR Authority when the </w:t>
            </w:r>
            <w:r>
              <w:rPr>
                <w:rFonts w:ascii="Lucida Grande" w:hAnsi="Lucida Grande" w:cs="Lucida Grande"/>
                <w:color w:val="000000"/>
              </w:rPr>
              <w:t>system has processed the stolen</w:t>
            </w:r>
            <w:r w:rsidRPr="006F14F9">
              <w:rPr>
                <w:rFonts w:ascii="Lucida Grande" w:hAnsi="Lucida Grande" w:cs="Lucida Grande"/>
                <w:color w:val="000000"/>
              </w:rPr>
              <w:t xml:space="preserve"> request successfully</w:t>
            </w:r>
          </w:p>
        </w:tc>
        <w:tc>
          <w:tcPr>
            <w:tcW w:w="4026" w:type="dxa"/>
            <w:shd w:val="clear" w:color="auto" w:fill="auto"/>
          </w:tcPr>
          <w:p w14:paraId="66D61E7B" w14:textId="77777777" w:rsidR="00870FD2" w:rsidRDefault="00870FD2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Dear CEIR Authority,</w:t>
            </w:r>
          </w:p>
          <w:p w14:paraId="6BFE3FDF" w14:textId="4F443D8D" w:rsidR="00870FD2" w:rsidRDefault="00870FD2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85239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 xml:space="preserve">This is to inform you that the </w:t>
            </w:r>
            <w:r w:rsidR="00863915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stolen</w:t>
            </w:r>
            <w:r w:rsidRPr="0085239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 xml:space="preserve"> request with transaction number &lt;txn_name&gt; has been processed by system successfully.</w:t>
            </w:r>
          </w:p>
        </w:tc>
      </w:tr>
    </w:tbl>
    <w:p w14:paraId="73FC3438" w14:textId="09CD289D" w:rsidR="00852392" w:rsidRDefault="00852392" w:rsidP="00D5498E">
      <w:pPr>
        <w:pStyle w:val="BodyText2"/>
      </w:pPr>
    </w:p>
    <w:p w14:paraId="57C9CB21" w14:textId="2279AD15" w:rsidR="00870FD2" w:rsidRPr="003773FE" w:rsidRDefault="00870FD2" w:rsidP="00870FD2">
      <w:pPr>
        <w:pStyle w:val="BodyText2"/>
        <w:rPr>
          <w:u w:val="single"/>
        </w:rPr>
      </w:pPr>
      <w:r>
        <w:rPr>
          <w:u w:val="single"/>
        </w:rPr>
        <w:t>Unblock</w:t>
      </w:r>
      <w:r w:rsidRPr="003773FE">
        <w:rPr>
          <w:u w:val="single"/>
        </w:rPr>
        <w:t xml:space="preserve"> Device Feature Related </w:t>
      </w:r>
      <w:r>
        <w:rPr>
          <w:u w:val="single"/>
        </w:rPr>
        <w:t>Messages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ayout w:type="fixed"/>
        <w:tblLook w:val="01E0" w:firstRow="1" w:lastRow="1" w:firstColumn="1" w:lastColumn="1" w:noHBand="0" w:noVBand="0"/>
      </w:tblPr>
      <w:tblGrid>
        <w:gridCol w:w="4503"/>
        <w:gridCol w:w="4026"/>
      </w:tblGrid>
      <w:tr w:rsidR="00870FD2" w:rsidRPr="0001372C" w14:paraId="33221726" w14:textId="77777777" w:rsidTr="00863915">
        <w:trPr>
          <w:trHeight w:val="293"/>
          <w:tblHeader/>
          <w:jc w:val="center"/>
        </w:trPr>
        <w:tc>
          <w:tcPr>
            <w:tcW w:w="4503" w:type="dxa"/>
            <w:shd w:val="clear" w:color="auto" w:fill="5B9BD5" w:themeFill="accent1"/>
          </w:tcPr>
          <w:p w14:paraId="7382A0EE" w14:textId="77777777" w:rsidR="00870FD2" w:rsidRPr="0001372C" w:rsidRDefault="00870FD2" w:rsidP="00863915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Parameter Name</w:t>
            </w:r>
          </w:p>
        </w:tc>
        <w:tc>
          <w:tcPr>
            <w:tcW w:w="4026" w:type="dxa"/>
            <w:shd w:val="clear" w:color="auto" w:fill="5B9BD5" w:themeFill="accent1"/>
          </w:tcPr>
          <w:p w14:paraId="7564B289" w14:textId="77777777" w:rsidR="00870FD2" w:rsidRPr="0001372C" w:rsidRDefault="00870FD2" w:rsidP="00863915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Possible Value</w:t>
            </w:r>
          </w:p>
        </w:tc>
      </w:tr>
      <w:tr w:rsidR="00870FD2" w14:paraId="48945B63" w14:textId="77777777" w:rsidTr="00863915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3DDEDD81" w14:textId="77777777" w:rsidR="00870FD2" w:rsidRDefault="00870FD2" w:rsidP="00863915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877F6C">
              <w:rPr>
                <w:rFonts w:ascii="Lucida Grande" w:hAnsi="Lucida Grande" w:cs="Lucida Grande"/>
                <w:color w:val="000000"/>
              </w:rPr>
              <w:t>Message sent to Operator or CEIR Authority when t</w:t>
            </w:r>
            <w:r>
              <w:rPr>
                <w:rFonts w:ascii="Lucida Grande" w:hAnsi="Lucida Grande" w:cs="Lucida Grande"/>
                <w:color w:val="000000"/>
              </w:rPr>
              <w:t xml:space="preserve">he CEIR admin has approved the </w:t>
            </w:r>
            <w:r w:rsidRPr="00877F6C">
              <w:rPr>
                <w:rFonts w:ascii="Lucida Grande" w:hAnsi="Lucida Grande" w:cs="Lucida Grande"/>
                <w:color w:val="000000"/>
              </w:rPr>
              <w:t>request to unblock devices</w:t>
            </w:r>
          </w:p>
        </w:tc>
        <w:tc>
          <w:tcPr>
            <w:tcW w:w="4026" w:type="dxa"/>
            <w:shd w:val="clear" w:color="auto" w:fill="auto"/>
          </w:tcPr>
          <w:p w14:paraId="29E46965" w14:textId="77777777" w:rsidR="00870FD2" w:rsidRPr="00870FD2" w:rsidRDefault="00870FD2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Dear &lt;first name&gt;,</w:t>
            </w:r>
          </w:p>
          <w:p w14:paraId="3AABFEC4" w14:textId="77777777" w:rsidR="00870FD2" w:rsidRPr="00870FD2" w:rsidRDefault="00870FD2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</w:p>
          <w:p w14:paraId="73596C15" w14:textId="77777777" w:rsidR="00870FD2" w:rsidRDefault="00870FD2" w:rsidP="00863915">
            <w:r w:rsidRPr="00870FD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This is to inform you that your Unblock request with transaction number &lt;txn_name&gt; has been approved by CEIR Authority.</w:t>
            </w:r>
          </w:p>
        </w:tc>
      </w:tr>
      <w:tr w:rsidR="00870FD2" w14:paraId="4EA2307B" w14:textId="77777777" w:rsidTr="00863915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7E82C53F" w14:textId="77777777" w:rsidR="00870FD2" w:rsidRPr="00877F6C" w:rsidRDefault="00870FD2" w:rsidP="00863915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2657BE">
              <w:rPr>
                <w:rFonts w:ascii="Lucida Grande" w:hAnsi="Lucida Grande" w:cs="Lucida Grande"/>
                <w:color w:val="000000"/>
              </w:rPr>
              <w:t>Message sent to Operator or CEIR Authority when the CEIR admin has rejected the request to unblock devices</w:t>
            </w:r>
          </w:p>
        </w:tc>
        <w:tc>
          <w:tcPr>
            <w:tcW w:w="4026" w:type="dxa"/>
            <w:shd w:val="clear" w:color="auto" w:fill="auto"/>
          </w:tcPr>
          <w:p w14:paraId="79D5EB62" w14:textId="77777777" w:rsidR="00870FD2" w:rsidRDefault="00870FD2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Dear &lt;First name&gt;,</w:t>
            </w:r>
          </w:p>
          <w:p w14:paraId="1EB40537" w14:textId="77777777" w:rsidR="00870FD2" w:rsidRPr="00870FD2" w:rsidRDefault="00870FD2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</w:p>
          <w:p w14:paraId="7B38D722" w14:textId="77777777" w:rsidR="00870FD2" w:rsidRDefault="00870FD2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870FD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This is to inform you that your Unblock request with transaction number &lt;txn_name&gt; has been rejected by CEIR Authority.</w:t>
            </w:r>
          </w:p>
        </w:tc>
      </w:tr>
      <w:tr w:rsidR="00870FD2" w14:paraId="54C6EF0A" w14:textId="77777777" w:rsidTr="00863915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3F2AC5B6" w14:textId="77777777" w:rsidR="00870FD2" w:rsidRPr="002657BE" w:rsidRDefault="00870FD2" w:rsidP="00863915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C154EE">
              <w:rPr>
                <w:rFonts w:ascii="Lucida Grande" w:hAnsi="Lucida Grande" w:cs="Lucida Grande"/>
                <w:color w:val="000000"/>
              </w:rPr>
              <w:t>Message sent to Operator or CEIR Authority when the s</w:t>
            </w:r>
            <w:r>
              <w:rPr>
                <w:rFonts w:ascii="Lucida Grande" w:hAnsi="Lucida Grande" w:cs="Lucida Grande"/>
                <w:color w:val="000000"/>
              </w:rPr>
              <w:t>ystem has processed the unblock</w:t>
            </w:r>
            <w:r w:rsidRPr="00C154EE">
              <w:rPr>
                <w:rFonts w:ascii="Lucida Grande" w:hAnsi="Lucida Grande" w:cs="Lucida Grande"/>
                <w:color w:val="000000"/>
              </w:rPr>
              <w:t xml:space="preserve"> request successfully</w:t>
            </w:r>
          </w:p>
        </w:tc>
        <w:tc>
          <w:tcPr>
            <w:tcW w:w="4026" w:type="dxa"/>
            <w:shd w:val="clear" w:color="auto" w:fill="auto"/>
          </w:tcPr>
          <w:p w14:paraId="66EFA797" w14:textId="77777777" w:rsidR="00870FD2" w:rsidRPr="00852392" w:rsidRDefault="00870FD2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Dear &lt;First name&gt;,</w:t>
            </w:r>
          </w:p>
          <w:p w14:paraId="12FD28D8" w14:textId="77777777" w:rsidR="00870FD2" w:rsidRPr="00852392" w:rsidRDefault="00870FD2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</w:p>
          <w:p w14:paraId="1514A9E8" w14:textId="77777777" w:rsidR="00870FD2" w:rsidRDefault="00870FD2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This is to inform you that the unb</w:t>
            </w:r>
            <w:r w:rsidRPr="0085239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lock request with transaction number &lt;txn_name&gt; has been processed by system successfully.</w:t>
            </w:r>
          </w:p>
        </w:tc>
      </w:tr>
      <w:tr w:rsidR="00870FD2" w14:paraId="5410BCFC" w14:textId="77777777" w:rsidTr="00863915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6ECD3097" w14:textId="77777777" w:rsidR="00870FD2" w:rsidRPr="00C154EE" w:rsidRDefault="00870FD2" w:rsidP="00863915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DA66FA">
              <w:rPr>
                <w:rFonts w:ascii="Lucida Grande" w:hAnsi="Lucida Grande" w:cs="Lucida Grande"/>
                <w:color w:val="000000"/>
              </w:rPr>
              <w:t>Message sent to CEIR Authority when the s</w:t>
            </w:r>
            <w:r>
              <w:rPr>
                <w:rFonts w:ascii="Lucida Grande" w:hAnsi="Lucida Grande" w:cs="Lucida Grande"/>
                <w:color w:val="000000"/>
              </w:rPr>
              <w:t>ystem has processed the unblock</w:t>
            </w:r>
            <w:r w:rsidRPr="00DA66FA">
              <w:rPr>
                <w:rFonts w:ascii="Lucida Grande" w:hAnsi="Lucida Grande" w:cs="Lucida Grande"/>
                <w:color w:val="000000"/>
              </w:rPr>
              <w:t xml:space="preserve"> request successfully</w:t>
            </w:r>
          </w:p>
        </w:tc>
        <w:tc>
          <w:tcPr>
            <w:tcW w:w="4026" w:type="dxa"/>
            <w:shd w:val="clear" w:color="auto" w:fill="auto"/>
          </w:tcPr>
          <w:p w14:paraId="50CE0884" w14:textId="77777777" w:rsidR="00870FD2" w:rsidRDefault="00870FD2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Dear CEIR Authority,</w:t>
            </w:r>
          </w:p>
          <w:p w14:paraId="0B298CF1" w14:textId="77777777" w:rsidR="00870FD2" w:rsidRDefault="00870FD2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85239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 xml:space="preserve">This is to inform you that the </w:t>
            </w: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un</w:t>
            </w:r>
            <w:r w:rsidRPr="0085239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block request with transaction number &lt;txn_name&gt; has been processed by system successfully.</w:t>
            </w:r>
          </w:p>
        </w:tc>
      </w:tr>
    </w:tbl>
    <w:p w14:paraId="4B5A06F5" w14:textId="77777777" w:rsidR="00870FD2" w:rsidRDefault="00870FD2" w:rsidP="00D5498E">
      <w:pPr>
        <w:pStyle w:val="BodyText2"/>
      </w:pPr>
    </w:p>
    <w:p w14:paraId="67721A37" w14:textId="127C9314" w:rsidR="00863915" w:rsidRPr="003773FE" w:rsidRDefault="00863915" w:rsidP="00863915">
      <w:pPr>
        <w:pStyle w:val="BodyText2"/>
        <w:rPr>
          <w:u w:val="single"/>
        </w:rPr>
      </w:pPr>
      <w:r>
        <w:rPr>
          <w:u w:val="single"/>
        </w:rPr>
        <w:t>Recovery</w:t>
      </w:r>
      <w:r w:rsidRPr="003773FE">
        <w:rPr>
          <w:u w:val="single"/>
        </w:rPr>
        <w:t xml:space="preserve"> Device Feature Related </w:t>
      </w:r>
      <w:r>
        <w:rPr>
          <w:u w:val="single"/>
        </w:rPr>
        <w:t>Messages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ayout w:type="fixed"/>
        <w:tblLook w:val="01E0" w:firstRow="1" w:lastRow="1" w:firstColumn="1" w:lastColumn="1" w:noHBand="0" w:noVBand="0"/>
      </w:tblPr>
      <w:tblGrid>
        <w:gridCol w:w="4503"/>
        <w:gridCol w:w="4026"/>
      </w:tblGrid>
      <w:tr w:rsidR="00863915" w:rsidRPr="0001372C" w14:paraId="038D68AB" w14:textId="77777777" w:rsidTr="00863915">
        <w:trPr>
          <w:trHeight w:val="293"/>
          <w:tblHeader/>
          <w:jc w:val="center"/>
        </w:trPr>
        <w:tc>
          <w:tcPr>
            <w:tcW w:w="4503" w:type="dxa"/>
            <w:shd w:val="clear" w:color="auto" w:fill="5B9BD5" w:themeFill="accent1"/>
          </w:tcPr>
          <w:p w14:paraId="1F648F5E" w14:textId="77777777" w:rsidR="00863915" w:rsidRPr="0001372C" w:rsidRDefault="00863915" w:rsidP="00863915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Parameter Name</w:t>
            </w:r>
          </w:p>
        </w:tc>
        <w:tc>
          <w:tcPr>
            <w:tcW w:w="4026" w:type="dxa"/>
            <w:shd w:val="clear" w:color="auto" w:fill="5B9BD5" w:themeFill="accent1"/>
          </w:tcPr>
          <w:p w14:paraId="6FDCC563" w14:textId="77777777" w:rsidR="00863915" w:rsidRPr="0001372C" w:rsidRDefault="00863915" w:rsidP="00863915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Possible Value</w:t>
            </w:r>
          </w:p>
        </w:tc>
      </w:tr>
      <w:tr w:rsidR="00863915" w14:paraId="37E2FD2F" w14:textId="77777777" w:rsidTr="00863915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62F52BC8" w14:textId="6CE48819" w:rsidR="00863915" w:rsidRPr="00870FD2" w:rsidRDefault="00863915" w:rsidP="00863915">
            <w:pPr>
              <w:pStyle w:val="ListBullet1"/>
              <w:numPr>
                <w:ilvl w:val="0"/>
                <w:numId w:val="0"/>
              </w:numPr>
              <w:rPr>
                <w:rFonts w:ascii="Calibri" w:hAnsi="Calibri"/>
                <w:color w:val="000000"/>
              </w:rPr>
            </w:pPr>
            <w:r w:rsidRPr="003D243F">
              <w:rPr>
                <w:rFonts w:ascii="Calibri" w:hAnsi="Calibri"/>
                <w:color w:val="000000"/>
              </w:rPr>
              <w:t>Message sent to Lawful Agency when t</w:t>
            </w:r>
            <w:r>
              <w:rPr>
                <w:rFonts w:ascii="Calibri" w:hAnsi="Calibri"/>
                <w:color w:val="000000"/>
              </w:rPr>
              <w:t>he CEIR admin has approved the request for recovered</w:t>
            </w:r>
            <w:r w:rsidRPr="003D243F">
              <w:rPr>
                <w:rFonts w:ascii="Calibri" w:hAnsi="Calibri"/>
                <w:color w:val="000000"/>
              </w:rPr>
              <w:t xml:space="preserve"> devices</w:t>
            </w:r>
          </w:p>
        </w:tc>
        <w:tc>
          <w:tcPr>
            <w:tcW w:w="4026" w:type="dxa"/>
            <w:shd w:val="clear" w:color="auto" w:fill="auto"/>
          </w:tcPr>
          <w:p w14:paraId="729D7251" w14:textId="77777777" w:rsidR="00863915" w:rsidRPr="00870FD2" w:rsidRDefault="00863915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Dear &lt;first name&gt;,</w:t>
            </w:r>
          </w:p>
          <w:p w14:paraId="1D378563" w14:textId="77777777" w:rsidR="00863915" w:rsidRPr="00870FD2" w:rsidRDefault="00863915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</w:p>
          <w:p w14:paraId="7604F975" w14:textId="4365CBB3" w:rsidR="00863915" w:rsidRDefault="00863915" w:rsidP="00863915">
            <w:r w:rsidRPr="00870FD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 xml:space="preserve">This is to inform you that the your </w:t>
            </w: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recovery</w:t>
            </w:r>
            <w:r w:rsidRPr="00870FD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 xml:space="preserve"> request with transaction number &lt;txn_name&gt; has been approved by CEIR Authority.</w:t>
            </w:r>
          </w:p>
        </w:tc>
      </w:tr>
      <w:tr w:rsidR="00863915" w14:paraId="380BED3A" w14:textId="77777777" w:rsidTr="00863915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1A17BB55" w14:textId="1C32CF22" w:rsidR="00863915" w:rsidRPr="00877F6C" w:rsidRDefault="00863915" w:rsidP="00863915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FA1421">
              <w:rPr>
                <w:rFonts w:ascii="Lucida Grande" w:hAnsi="Lucida Grande" w:cs="Lucida Grande"/>
                <w:color w:val="000000"/>
              </w:rPr>
              <w:t>Message sent to Lawful Agency when the CEIR ad</w:t>
            </w:r>
            <w:r>
              <w:rPr>
                <w:rFonts w:ascii="Lucida Grande" w:hAnsi="Lucida Grande" w:cs="Lucida Grande"/>
                <w:color w:val="000000"/>
              </w:rPr>
              <w:t>min has rejected the request for recovered</w:t>
            </w:r>
            <w:r w:rsidRPr="00FA1421">
              <w:rPr>
                <w:rFonts w:ascii="Lucida Grande" w:hAnsi="Lucida Grande" w:cs="Lucida Grande"/>
                <w:color w:val="000000"/>
              </w:rPr>
              <w:t xml:space="preserve"> devices</w:t>
            </w:r>
          </w:p>
        </w:tc>
        <w:tc>
          <w:tcPr>
            <w:tcW w:w="4026" w:type="dxa"/>
            <w:shd w:val="clear" w:color="auto" w:fill="auto"/>
          </w:tcPr>
          <w:p w14:paraId="1B7A7BC1" w14:textId="77777777" w:rsidR="00863915" w:rsidRPr="00870FD2" w:rsidRDefault="00863915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Dear &lt;First name&gt;,</w:t>
            </w:r>
          </w:p>
          <w:p w14:paraId="44EA66B7" w14:textId="77777777" w:rsidR="00863915" w:rsidRPr="00870FD2" w:rsidRDefault="00863915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</w:p>
          <w:p w14:paraId="6F735EE2" w14:textId="6041B3F8" w:rsidR="00863915" w:rsidRDefault="00863915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870FD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 xml:space="preserve">This is to inform you that the </w:t>
            </w: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recovery</w:t>
            </w:r>
            <w:r w:rsidRPr="00870FD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 xml:space="preserve"> request with transaction number &lt;txn_name&gt; has been rejected by CEIR Authority.</w:t>
            </w:r>
          </w:p>
        </w:tc>
      </w:tr>
      <w:tr w:rsidR="00863915" w14:paraId="3A419167" w14:textId="77777777" w:rsidTr="00863915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3C989DEA" w14:textId="2FEF54FC" w:rsidR="00863915" w:rsidRPr="002657BE" w:rsidRDefault="00863915" w:rsidP="00863915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416CDA">
              <w:rPr>
                <w:rFonts w:ascii="Lucida Grande" w:hAnsi="Lucida Grande" w:cs="Lucida Grande"/>
                <w:color w:val="000000"/>
              </w:rPr>
              <w:t xml:space="preserve">Message sent to Lawful Agency when the </w:t>
            </w:r>
            <w:r>
              <w:rPr>
                <w:rFonts w:ascii="Lucida Grande" w:hAnsi="Lucida Grande" w:cs="Lucida Grande"/>
                <w:color w:val="000000"/>
              </w:rPr>
              <w:t>system has processed the recovered</w:t>
            </w:r>
            <w:r w:rsidRPr="00416CDA">
              <w:rPr>
                <w:rFonts w:ascii="Lucida Grande" w:hAnsi="Lucida Grande" w:cs="Lucida Grande"/>
                <w:color w:val="000000"/>
              </w:rPr>
              <w:t xml:space="preserve"> request successfully</w:t>
            </w:r>
          </w:p>
        </w:tc>
        <w:tc>
          <w:tcPr>
            <w:tcW w:w="4026" w:type="dxa"/>
            <w:shd w:val="clear" w:color="auto" w:fill="auto"/>
          </w:tcPr>
          <w:p w14:paraId="45EEFDAA" w14:textId="77777777" w:rsidR="00863915" w:rsidRPr="00852392" w:rsidRDefault="00863915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Dear &lt;First name&gt;,</w:t>
            </w:r>
          </w:p>
          <w:p w14:paraId="7C862C8F" w14:textId="77777777" w:rsidR="00863915" w:rsidRPr="00852392" w:rsidRDefault="00863915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</w:p>
          <w:p w14:paraId="426866EE" w14:textId="0D1C86E2" w:rsidR="00863915" w:rsidRDefault="00863915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This is to inform you that the recovery</w:t>
            </w:r>
            <w:r w:rsidRPr="0085239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 xml:space="preserve"> request with transaction number &lt;txn_name&gt; has been processed by system successfully.</w:t>
            </w:r>
          </w:p>
        </w:tc>
      </w:tr>
      <w:tr w:rsidR="00863915" w14:paraId="6A4FADAB" w14:textId="77777777" w:rsidTr="00863915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0073E733" w14:textId="7FC803FD" w:rsidR="00863915" w:rsidRPr="00C154EE" w:rsidRDefault="00863915" w:rsidP="00863915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6F14F9">
              <w:rPr>
                <w:rFonts w:ascii="Lucida Grande" w:hAnsi="Lucida Grande" w:cs="Lucida Grande"/>
                <w:color w:val="000000"/>
              </w:rPr>
              <w:t xml:space="preserve">Message sent to CEIR Authority when the </w:t>
            </w:r>
            <w:r>
              <w:rPr>
                <w:rFonts w:ascii="Lucida Grande" w:hAnsi="Lucida Grande" w:cs="Lucida Grande"/>
                <w:color w:val="000000"/>
              </w:rPr>
              <w:t>system has processed the recovered</w:t>
            </w:r>
            <w:r w:rsidRPr="006F14F9">
              <w:rPr>
                <w:rFonts w:ascii="Lucida Grande" w:hAnsi="Lucida Grande" w:cs="Lucida Grande"/>
                <w:color w:val="000000"/>
              </w:rPr>
              <w:t xml:space="preserve"> request successfully</w:t>
            </w:r>
          </w:p>
        </w:tc>
        <w:tc>
          <w:tcPr>
            <w:tcW w:w="4026" w:type="dxa"/>
            <w:shd w:val="clear" w:color="auto" w:fill="auto"/>
          </w:tcPr>
          <w:p w14:paraId="79794DA4" w14:textId="77777777" w:rsidR="00863915" w:rsidRDefault="00863915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Dear CEIR Authority,</w:t>
            </w:r>
          </w:p>
          <w:p w14:paraId="45460C52" w14:textId="77777777" w:rsidR="00863915" w:rsidRDefault="00863915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</w:p>
          <w:p w14:paraId="3DA47CAC" w14:textId="3B22E8B4" w:rsidR="00863915" w:rsidRDefault="00863915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85239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 xml:space="preserve">This is to inform you that the </w:t>
            </w: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recovery</w:t>
            </w:r>
            <w:r w:rsidRPr="00852392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 xml:space="preserve"> request with transaction number &lt;txn_name&gt; has been processed by system successfully.</w:t>
            </w:r>
          </w:p>
        </w:tc>
      </w:tr>
    </w:tbl>
    <w:p w14:paraId="5CD4B6B5" w14:textId="77777777" w:rsidR="00863915" w:rsidRDefault="00863915" w:rsidP="00D5498E">
      <w:pPr>
        <w:pStyle w:val="BodyText2"/>
      </w:pPr>
    </w:p>
    <w:p w14:paraId="4BFBCF45" w14:textId="77777777" w:rsidR="0044015E" w:rsidRDefault="0044015E" w:rsidP="00D5498E">
      <w:pPr>
        <w:pStyle w:val="BodyText2"/>
      </w:pPr>
    </w:p>
    <w:p w14:paraId="17347D7C" w14:textId="00ACD498" w:rsidR="00863915" w:rsidRPr="003773FE" w:rsidRDefault="0044015E" w:rsidP="00863915">
      <w:pPr>
        <w:pStyle w:val="BodyText2"/>
        <w:rPr>
          <w:u w:val="single"/>
        </w:rPr>
      </w:pPr>
      <w:r>
        <w:rPr>
          <w:u w:val="single"/>
        </w:rPr>
        <w:t>Consignment</w:t>
      </w:r>
      <w:r w:rsidR="00863915" w:rsidRPr="003773FE">
        <w:rPr>
          <w:u w:val="single"/>
        </w:rPr>
        <w:t xml:space="preserve"> Feature Related </w:t>
      </w:r>
      <w:r w:rsidR="00863915">
        <w:rPr>
          <w:u w:val="single"/>
        </w:rPr>
        <w:t>Messages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ayout w:type="fixed"/>
        <w:tblLook w:val="01E0" w:firstRow="1" w:lastRow="1" w:firstColumn="1" w:lastColumn="1" w:noHBand="0" w:noVBand="0"/>
      </w:tblPr>
      <w:tblGrid>
        <w:gridCol w:w="4503"/>
        <w:gridCol w:w="4026"/>
      </w:tblGrid>
      <w:tr w:rsidR="00863915" w:rsidRPr="0001372C" w14:paraId="15F1ED5F" w14:textId="77777777" w:rsidTr="00863915">
        <w:trPr>
          <w:trHeight w:val="293"/>
          <w:tblHeader/>
          <w:jc w:val="center"/>
        </w:trPr>
        <w:tc>
          <w:tcPr>
            <w:tcW w:w="4503" w:type="dxa"/>
            <w:shd w:val="clear" w:color="auto" w:fill="5B9BD5" w:themeFill="accent1"/>
          </w:tcPr>
          <w:p w14:paraId="53BEB412" w14:textId="77777777" w:rsidR="00863915" w:rsidRPr="0001372C" w:rsidRDefault="00863915" w:rsidP="00863915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Parameter Name</w:t>
            </w:r>
          </w:p>
        </w:tc>
        <w:tc>
          <w:tcPr>
            <w:tcW w:w="4026" w:type="dxa"/>
            <w:shd w:val="clear" w:color="auto" w:fill="5B9BD5" w:themeFill="accent1"/>
          </w:tcPr>
          <w:p w14:paraId="560EEEF4" w14:textId="77777777" w:rsidR="00863915" w:rsidRPr="0001372C" w:rsidRDefault="00863915" w:rsidP="00863915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Possible Value</w:t>
            </w:r>
          </w:p>
        </w:tc>
      </w:tr>
      <w:tr w:rsidR="00863915" w14:paraId="30B878AD" w14:textId="77777777" w:rsidTr="00863915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7D2C0A1C" w14:textId="003A420A" w:rsidR="00863915" w:rsidRPr="00870FD2" w:rsidRDefault="0044015E" w:rsidP="00863915">
            <w:pPr>
              <w:pStyle w:val="ListBullet1"/>
              <w:numPr>
                <w:ilvl w:val="0"/>
                <w:numId w:val="0"/>
              </w:numPr>
              <w:rPr>
                <w:rFonts w:ascii="Calibri" w:hAnsi="Calibri"/>
                <w:color w:val="000000"/>
              </w:rPr>
            </w:pPr>
            <w:r w:rsidRPr="00640781">
              <w:rPr>
                <w:rFonts w:ascii="Lucida Grande" w:hAnsi="Lucida Grande" w:cs="Lucida Grande"/>
                <w:color w:val="000000"/>
              </w:rPr>
              <w:t>Message sent to Importer when system has rejected the consignment due to processing errors</w:t>
            </w:r>
          </w:p>
        </w:tc>
        <w:tc>
          <w:tcPr>
            <w:tcW w:w="4026" w:type="dxa"/>
            <w:shd w:val="clear" w:color="auto" w:fill="auto"/>
          </w:tcPr>
          <w:p w14:paraId="6AEC19FD" w14:textId="77777777" w:rsidR="0044015E" w:rsidRPr="0044015E" w:rsidRDefault="0044015E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44015E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Dear &lt;user name&gt;,</w:t>
            </w:r>
          </w:p>
          <w:p w14:paraId="7649626E" w14:textId="77777777" w:rsidR="0044015E" w:rsidRPr="0044015E" w:rsidRDefault="0044015E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</w:p>
          <w:p w14:paraId="2511A375" w14:textId="7EADFD29" w:rsidR="0044015E" w:rsidRPr="0044015E" w:rsidRDefault="0044015E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44015E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This is to inform you that the consignment with transaction ID: &lt;txn_id&gt; uploaded by you contains error. Please rectify the file and resubmit the request.</w:t>
            </w:r>
          </w:p>
        </w:tc>
      </w:tr>
      <w:tr w:rsidR="00863915" w14:paraId="4C849844" w14:textId="77777777" w:rsidTr="00863915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2FFA4F07" w14:textId="72579A9E" w:rsidR="00863915" w:rsidRPr="00877F6C" w:rsidRDefault="0044015E" w:rsidP="00863915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44015E">
              <w:rPr>
                <w:rFonts w:ascii="Lucida Grande" w:hAnsi="Lucida Grande" w:cs="Lucida Grande"/>
                <w:color w:val="000000"/>
              </w:rPr>
              <w:t>Message sent to CEIR Auth</w:t>
            </w:r>
            <w:r>
              <w:rPr>
                <w:rFonts w:ascii="Lucida Grande" w:hAnsi="Lucida Grande" w:cs="Lucida Grande"/>
                <w:color w:val="000000"/>
              </w:rPr>
              <w:t>ority when system has processed</w:t>
            </w:r>
            <w:r w:rsidRPr="0044015E">
              <w:rPr>
                <w:rFonts w:ascii="Lucida Grande" w:hAnsi="Lucida Grande" w:cs="Lucida Grande"/>
                <w:color w:val="000000"/>
              </w:rPr>
              <w:t xml:space="preserve"> the consignment successfully</w:t>
            </w:r>
            <w:r w:rsidRPr="00654C53">
              <w:rPr>
                <w:rFonts w:ascii="Calibri" w:hAnsi="Calibri"/>
                <w:color w:val="000000"/>
              </w:rPr>
              <w:t xml:space="preserve"> </w:t>
            </w:r>
          </w:p>
        </w:tc>
        <w:tc>
          <w:tcPr>
            <w:tcW w:w="4026" w:type="dxa"/>
            <w:shd w:val="clear" w:color="auto" w:fill="auto"/>
          </w:tcPr>
          <w:p w14:paraId="72E6179E" w14:textId="77777777" w:rsidR="0044015E" w:rsidRPr="0044015E" w:rsidRDefault="0044015E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44015E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 xml:space="preserve">Dear CEIR Authority, </w:t>
            </w:r>
          </w:p>
          <w:p w14:paraId="25C824B7" w14:textId="77777777" w:rsidR="0044015E" w:rsidRPr="0044015E" w:rsidRDefault="0044015E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</w:p>
          <w:p w14:paraId="79CD1AA8" w14:textId="0024FB45" w:rsidR="00863915" w:rsidRDefault="0044015E" w:rsidP="00863915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44015E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This is to inform you that the consignment with transaction ID: &lt;txn_id&gt; uploaded by importer has been processed successfully. Kindly approve the same.</w:t>
            </w:r>
          </w:p>
        </w:tc>
      </w:tr>
      <w:tr w:rsidR="00863915" w14:paraId="4FF6CFFD" w14:textId="77777777" w:rsidTr="00863915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15D23EA6" w14:textId="455BF842" w:rsidR="00863915" w:rsidRPr="002657BE" w:rsidRDefault="0044015E" w:rsidP="00863915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FA4A9B">
              <w:rPr>
                <w:rFonts w:ascii="Lucida Grande" w:hAnsi="Lucida Grande" w:cs="Lucida Grande"/>
                <w:color w:val="000000"/>
              </w:rPr>
              <w:t>Message sent to Importer when CEIR Authority has been rejected the consignment</w:t>
            </w:r>
          </w:p>
        </w:tc>
        <w:tc>
          <w:tcPr>
            <w:tcW w:w="4026" w:type="dxa"/>
            <w:shd w:val="clear" w:color="auto" w:fill="auto"/>
          </w:tcPr>
          <w:p w14:paraId="3859E3BD" w14:textId="051EC3C2" w:rsidR="0044015E" w:rsidRPr="0044015E" w:rsidRDefault="0044015E" w:rsidP="0044015E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Dear &lt;user_name&gt;,</w:t>
            </w:r>
          </w:p>
          <w:p w14:paraId="6B82939D" w14:textId="5C4CBBB4" w:rsidR="0044015E" w:rsidRPr="0044015E" w:rsidRDefault="0044015E" w:rsidP="0044015E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</w:p>
          <w:p w14:paraId="3855D5C6" w14:textId="0B65D298" w:rsidR="00863915" w:rsidRDefault="0044015E" w:rsidP="0044015E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44015E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This is to inform you that the consignment with transaction ID: &lt;txn_id&gt; has been rejected by CEIR Authority with the following reason: &lt;reason&gt;</w:t>
            </w:r>
          </w:p>
        </w:tc>
      </w:tr>
      <w:tr w:rsidR="00863915" w14:paraId="1BDED1D4" w14:textId="77777777" w:rsidTr="00863915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4A960C8E" w14:textId="7A442740" w:rsidR="00863915" w:rsidRPr="00C154EE" w:rsidRDefault="0044015E" w:rsidP="0044015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44015E">
              <w:rPr>
                <w:rFonts w:ascii="Lucida Grande" w:hAnsi="Lucida Grande" w:cs="Lucida Grande"/>
                <w:color w:val="000000"/>
              </w:rPr>
              <w:t>Message sent to Imp</w:t>
            </w:r>
            <w:r>
              <w:rPr>
                <w:rFonts w:ascii="Lucida Grande" w:hAnsi="Lucida Grande" w:cs="Lucida Grande"/>
                <w:color w:val="000000"/>
              </w:rPr>
              <w:t>orter when system has processed the consignment successfully</w:t>
            </w:r>
            <w:r w:rsidRPr="0044015E">
              <w:rPr>
                <w:rFonts w:ascii="Lucida Grande" w:hAnsi="Lucida Grande" w:cs="Lucida Grande"/>
                <w:color w:val="000000"/>
              </w:rPr>
              <w:t xml:space="preserve"> </w:t>
            </w:r>
          </w:p>
        </w:tc>
        <w:tc>
          <w:tcPr>
            <w:tcW w:w="4026" w:type="dxa"/>
            <w:shd w:val="clear" w:color="auto" w:fill="auto"/>
          </w:tcPr>
          <w:p w14:paraId="4B74A2B1" w14:textId="500E5891" w:rsidR="0044015E" w:rsidRDefault="0044015E" w:rsidP="0044015E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Dear &lt;user_name&gt;,</w:t>
            </w:r>
          </w:p>
          <w:p w14:paraId="5168859F" w14:textId="77777777" w:rsidR="0044015E" w:rsidRPr="0044015E" w:rsidRDefault="0044015E" w:rsidP="0044015E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</w:p>
          <w:p w14:paraId="13E0385C" w14:textId="549242C1" w:rsidR="00863915" w:rsidRDefault="0044015E" w:rsidP="0044015E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44015E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This is to inform you that the consignment with transaction ID:  &lt;txn_id&gt; has been processed successfully</w:t>
            </w:r>
          </w:p>
        </w:tc>
      </w:tr>
      <w:tr w:rsidR="0044015E" w14:paraId="3181E1D5" w14:textId="77777777" w:rsidTr="00863915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5D6EBF20" w14:textId="3070604A" w:rsidR="0044015E" w:rsidRPr="0044015E" w:rsidRDefault="0044015E" w:rsidP="00863915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44015E">
              <w:rPr>
                <w:rFonts w:ascii="Lucida Grande" w:hAnsi="Lucida Grande" w:cs="Lucida Grande"/>
                <w:color w:val="000000"/>
              </w:rPr>
              <w:t>Message sent to CEIR Authority when custom has processed the consignment successfully</w:t>
            </w:r>
          </w:p>
        </w:tc>
        <w:tc>
          <w:tcPr>
            <w:tcW w:w="4026" w:type="dxa"/>
            <w:shd w:val="clear" w:color="auto" w:fill="auto"/>
          </w:tcPr>
          <w:p w14:paraId="559B3974" w14:textId="4A0CBD00" w:rsidR="0044015E" w:rsidRDefault="0044015E" w:rsidP="0044015E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Dear CEIR Authority,</w:t>
            </w:r>
          </w:p>
          <w:p w14:paraId="65BB77E6" w14:textId="77777777" w:rsidR="0044015E" w:rsidRPr="0044015E" w:rsidRDefault="0044015E" w:rsidP="0044015E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</w:p>
          <w:p w14:paraId="7CA71948" w14:textId="3EF7F8B3" w:rsidR="0044015E" w:rsidRDefault="0044015E" w:rsidP="0044015E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44015E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This is to inform you that the consignment with transaction ID: &lt;txn_name&gt; has been approved by customs.</w:t>
            </w:r>
          </w:p>
        </w:tc>
      </w:tr>
      <w:tr w:rsidR="0044015E" w14:paraId="114EE8B2" w14:textId="77777777" w:rsidTr="00863915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46B3CD5A" w14:textId="15D6F9FB" w:rsidR="0044015E" w:rsidRPr="0044015E" w:rsidRDefault="0044015E" w:rsidP="00863915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44015E">
              <w:rPr>
                <w:rFonts w:ascii="Lucida Grande" w:hAnsi="Lucida Grande" w:cs="Lucida Grande"/>
                <w:color w:val="000000"/>
              </w:rPr>
              <w:t xml:space="preserve">Message sent to Importer when Customs has </w:t>
            </w:r>
            <w:r>
              <w:rPr>
                <w:rFonts w:ascii="Lucida Grande" w:hAnsi="Lucida Grande" w:cs="Lucida Grande"/>
                <w:color w:val="000000"/>
              </w:rPr>
              <w:t xml:space="preserve">processed </w:t>
            </w:r>
            <w:r w:rsidRPr="0044015E">
              <w:rPr>
                <w:rFonts w:ascii="Lucida Grande" w:hAnsi="Lucida Grande" w:cs="Lucida Grande"/>
                <w:color w:val="000000"/>
              </w:rPr>
              <w:t>the consignment successfully</w:t>
            </w:r>
          </w:p>
        </w:tc>
        <w:tc>
          <w:tcPr>
            <w:tcW w:w="4026" w:type="dxa"/>
            <w:shd w:val="clear" w:color="auto" w:fill="auto"/>
          </w:tcPr>
          <w:p w14:paraId="0B641C4D" w14:textId="47FB8C93" w:rsidR="0044015E" w:rsidRDefault="0044015E" w:rsidP="0044015E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Dear &lt;user name&gt;,</w:t>
            </w:r>
          </w:p>
          <w:p w14:paraId="184CB141" w14:textId="77777777" w:rsidR="0044015E" w:rsidRPr="0044015E" w:rsidRDefault="0044015E" w:rsidP="0044015E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</w:p>
          <w:p w14:paraId="7AD9D1B4" w14:textId="1A9E5A51" w:rsidR="0044015E" w:rsidRDefault="0044015E" w:rsidP="0044015E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44015E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This is to inform you that the consignment with transaction ID: &lt;txn_name&gt; has been approved by customs.</w:t>
            </w:r>
          </w:p>
        </w:tc>
      </w:tr>
      <w:tr w:rsidR="0044015E" w14:paraId="3151CA97" w14:textId="77777777" w:rsidTr="00863915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49582547" w14:textId="250F2257" w:rsidR="0044015E" w:rsidRPr="0044015E" w:rsidRDefault="0044015E" w:rsidP="00863915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 w:rsidRPr="0044015E">
              <w:rPr>
                <w:rFonts w:ascii="Lucida Grande" w:hAnsi="Lucida Grande" w:cs="Lucida Grande"/>
                <w:color w:val="000000"/>
              </w:rPr>
              <w:t>Message sent to Imp</w:t>
            </w:r>
            <w:r>
              <w:rPr>
                <w:rFonts w:ascii="Lucida Grande" w:hAnsi="Lucida Grande" w:cs="Lucida Grande"/>
                <w:color w:val="000000"/>
              </w:rPr>
              <w:t>orter when Customs has rejected</w:t>
            </w:r>
            <w:r w:rsidRPr="0044015E">
              <w:rPr>
                <w:rFonts w:ascii="Lucida Grande" w:hAnsi="Lucida Grande" w:cs="Lucida Grande"/>
                <w:color w:val="000000"/>
              </w:rPr>
              <w:t xml:space="preserve"> the consignment</w:t>
            </w:r>
            <w:r>
              <w:rPr>
                <w:rFonts w:ascii="Calibri" w:hAnsi="Calibri"/>
                <w:color w:val="000000"/>
              </w:rPr>
              <w:t xml:space="preserve"> </w:t>
            </w:r>
          </w:p>
        </w:tc>
        <w:tc>
          <w:tcPr>
            <w:tcW w:w="4026" w:type="dxa"/>
            <w:shd w:val="clear" w:color="auto" w:fill="auto"/>
          </w:tcPr>
          <w:p w14:paraId="31E4340E" w14:textId="77777777" w:rsidR="0044015E" w:rsidRPr="0044015E" w:rsidRDefault="0044015E" w:rsidP="0044015E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44015E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Dear &lt;user_name&gt;,\</w:t>
            </w:r>
          </w:p>
          <w:p w14:paraId="559ADE5F" w14:textId="1AADC9AA" w:rsidR="0044015E" w:rsidRDefault="0044015E" w:rsidP="0044015E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44015E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 xml:space="preserve"> This is to inform you that the consignment with transaction ID &lt;txn_name&gt; has been rejected  by customs with the following reason:</w:t>
            </w:r>
          </w:p>
        </w:tc>
      </w:tr>
    </w:tbl>
    <w:p w14:paraId="2DC5C572" w14:textId="5138D9E3" w:rsidR="00863915" w:rsidRDefault="00863915" w:rsidP="00D5498E">
      <w:pPr>
        <w:pStyle w:val="BodyText2"/>
      </w:pPr>
    </w:p>
    <w:p w14:paraId="77664418" w14:textId="3F2C9B20" w:rsidR="0044015E" w:rsidRPr="003773FE" w:rsidRDefault="0044015E" w:rsidP="0044015E">
      <w:pPr>
        <w:pStyle w:val="BodyText2"/>
        <w:rPr>
          <w:u w:val="single"/>
        </w:rPr>
      </w:pPr>
      <w:r>
        <w:rPr>
          <w:u w:val="single"/>
        </w:rPr>
        <w:t>User Management</w:t>
      </w:r>
      <w:r w:rsidRPr="003773FE">
        <w:rPr>
          <w:u w:val="single"/>
        </w:rPr>
        <w:t xml:space="preserve"> Feature Related </w:t>
      </w:r>
      <w:r>
        <w:rPr>
          <w:u w:val="single"/>
        </w:rPr>
        <w:t>Messages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ayout w:type="fixed"/>
        <w:tblLook w:val="01E0" w:firstRow="1" w:lastRow="1" w:firstColumn="1" w:lastColumn="1" w:noHBand="0" w:noVBand="0"/>
      </w:tblPr>
      <w:tblGrid>
        <w:gridCol w:w="4503"/>
        <w:gridCol w:w="4026"/>
      </w:tblGrid>
      <w:tr w:rsidR="0044015E" w:rsidRPr="0001372C" w14:paraId="4145791A" w14:textId="77777777" w:rsidTr="0044015E">
        <w:trPr>
          <w:trHeight w:val="293"/>
          <w:tblHeader/>
          <w:jc w:val="center"/>
        </w:trPr>
        <w:tc>
          <w:tcPr>
            <w:tcW w:w="4503" w:type="dxa"/>
            <w:shd w:val="clear" w:color="auto" w:fill="5B9BD5" w:themeFill="accent1"/>
          </w:tcPr>
          <w:p w14:paraId="294F4AD3" w14:textId="77777777" w:rsidR="0044015E" w:rsidRPr="0001372C" w:rsidRDefault="0044015E" w:rsidP="0044015E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Parameter Name</w:t>
            </w:r>
          </w:p>
        </w:tc>
        <w:tc>
          <w:tcPr>
            <w:tcW w:w="4026" w:type="dxa"/>
            <w:shd w:val="clear" w:color="auto" w:fill="5B9BD5" w:themeFill="accent1"/>
          </w:tcPr>
          <w:p w14:paraId="61F64F1A" w14:textId="77777777" w:rsidR="0044015E" w:rsidRPr="0001372C" w:rsidRDefault="0044015E" w:rsidP="0044015E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Possible Value</w:t>
            </w:r>
          </w:p>
        </w:tc>
      </w:tr>
      <w:tr w:rsidR="0044015E" w14:paraId="3D8C2713" w14:textId="77777777" w:rsidTr="0044015E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2143C06D" w14:textId="1F2790D8" w:rsidR="0044015E" w:rsidRPr="00870FD2" w:rsidRDefault="0044015E" w:rsidP="0044015E">
            <w:pPr>
              <w:pStyle w:val="ListBullet1"/>
              <w:numPr>
                <w:ilvl w:val="0"/>
                <w:numId w:val="0"/>
              </w:numPr>
              <w:rPr>
                <w:rFonts w:ascii="Calibri" w:hAnsi="Calibri"/>
                <w:color w:val="000000"/>
              </w:rPr>
            </w:pPr>
            <w:r w:rsidRPr="007778B3">
              <w:rPr>
                <w:rFonts w:ascii="Lucida Grande" w:hAnsi="Lucida Grande" w:cs="Lucida Grande"/>
                <w:color w:val="000000"/>
              </w:rPr>
              <w:t xml:space="preserve">Message sent to user to verify his email ID during registration process </w:t>
            </w:r>
            <w:r w:rsidRPr="00640781">
              <w:rPr>
                <w:rFonts w:ascii="Lucida Grande" w:hAnsi="Lucida Grande" w:cs="Lucida Grande"/>
                <w:color w:val="000000"/>
              </w:rPr>
              <w:t>errors</w:t>
            </w:r>
          </w:p>
        </w:tc>
        <w:tc>
          <w:tcPr>
            <w:tcW w:w="4026" w:type="dxa"/>
            <w:shd w:val="clear" w:color="auto" w:fill="auto"/>
          </w:tcPr>
          <w:p w14:paraId="20C3E58C" w14:textId="77777777" w:rsidR="007778B3" w:rsidRPr="007778B3" w:rsidRDefault="007778B3" w:rsidP="007778B3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7778B3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Dear &lt;user_name&gt;,\</w:t>
            </w:r>
          </w:p>
          <w:p w14:paraId="1649F3DE" w14:textId="77777777" w:rsidR="007778B3" w:rsidRPr="007778B3" w:rsidRDefault="007778B3" w:rsidP="007778B3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7778B3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\</w:t>
            </w:r>
          </w:p>
          <w:p w14:paraId="2E1D547B" w14:textId="77777777" w:rsidR="007778B3" w:rsidRPr="007778B3" w:rsidRDefault="007778B3" w:rsidP="007778B3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7778B3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The One Time Password (OTP) for your online registration on CEIR Portal is &lt;number&gt;. \</w:t>
            </w:r>
          </w:p>
          <w:p w14:paraId="363EBB71" w14:textId="77777777" w:rsidR="007778B3" w:rsidRPr="007778B3" w:rsidRDefault="007778B3" w:rsidP="007778B3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7778B3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This OTP is valid for 10 minutes or 1 successful attempt whichever is earlier. \</w:t>
            </w:r>
          </w:p>
          <w:p w14:paraId="1FA99FD7" w14:textId="77777777" w:rsidR="007778B3" w:rsidRPr="007778B3" w:rsidRDefault="007778B3" w:rsidP="007778B3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7778B3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\</w:t>
            </w:r>
          </w:p>
          <w:p w14:paraId="7BCE89DF" w14:textId="4965C103" w:rsidR="0044015E" w:rsidRPr="0044015E" w:rsidRDefault="007778B3" w:rsidP="007778B3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7778B3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Please do not share this One Time Password with anyone.\</w:t>
            </w:r>
            <w:r w:rsidR="0044015E" w:rsidRPr="0044015E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contains error. Please rectify the file and resubmit the request.</w:t>
            </w:r>
          </w:p>
        </w:tc>
      </w:tr>
      <w:tr w:rsidR="0034637C" w14:paraId="3BE81E46" w14:textId="77777777" w:rsidTr="0044015E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3325BA5E" w14:textId="77777777" w:rsidR="0034637C" w:rsidRPr="007778B3" w:rsidRDefault="0034637C" w:rsidP="0044015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</w:p>
        </w:tc>
        <w:tc>
          <w:tcPr>
            <w:tcW w:w="4026" w:type="dxa"/>
            <w:shd w:val="clear" w:color="auto" w:fill="auto"/>
          </w:tcPr>
          <w:p w14:paraId="496B7EB1" w14:textId="77777777" w:rsidR="0034637C" w:rsidRPr="007778B3" w:rsidRDefault="0034637C" w:rsidP="007778B3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</w:p>
        </w:tc>
      </w:tr>
      <w:tr w:rsidR="0044015E" w14:paraId="1A937FA5" w14:textId="77777777" w:rsidTr="0044015E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16C61DC2" w14:textId="52DE3254" w:rsidR="0044015E" w:rsidRPr="002657BE" w:rsidRDefault="0044015E" w:rsidP="0044015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</w:p>
        </w:tc>
        <w:tc>
          <w:tcPr>
            <w:tcW w:w="4026" w:type="dxa"/>
            <w:shd w:val="clear" w:color="auto" w:fill="auto"/>
          </w:tcPr>
          <w:p w14:paraId="77B94B87" w14:textId="6EBB9857" w:rsidR="0044015E" w:rsidRDefault="0044015E" w:rsidP="0044015E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</w:p>
        </w:tc>
      </w:tr>
      <w:tr w:rsidR="0044015E" w14:paraId="3EE00DF6" w14:textId="77777777" w:rsidTr="0044015E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27948B53" w14:textId="313DA49F" w:rsidR="0044015E" w:rsidRPr="00C154EE" w:rsidRDefault="0044015E" w:rsidP="0044015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</w:p>
        </w:tc>
        <w:tc>
          <w:tcPr>
            <w:tcW w:w="4026" w:type="dxa"/>
            <w:shd w:val="clear" w:color="auto" w:fill="auto"/>
          </w:tcPr>
          <w:p w14:paraId="58D357E7" w14:textId="2DD04328" w:rsidR="0044015E" w:rsidRDefault="0044015E" w:rsidP="0044015E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</w:p>
        </w:tc>
      </w:tr>
      <w:tr w:rsidR="0044015E" w14:paraId="08DF1099" w14:textId="77777777" w:rsidTr="0044015E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3484766D" w14:textId="24E13504" w:rsidR="0044015E" w:rsidRPr="0044015E" w:rsidRDefault="0044015E" w:rsidP="0044015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</w:p>
        </w:tc>
        <w:tc>
          <w:tcPr>
            <w:tcW w:w="4026" w:type="dxa"/>
            <w:shd w:val="clear" w:color="auto" w:fill="auto"/>
          </w:tcPr>
          <w:p w14:paraId="5DD9D577" w14:textId="29AD319F" w:rsidR="0044015E" w:rsidRDefault="0044015E" w:rsidP="0044015E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</w:p>
        </w:tc>
      </w:tr>
    </w:tbl>
    <w:p w14:paraId="7C94E6C6" w14:textId="77777777" w:rsidR="0044015E" w:rsidRDefault="0044015E" w:rsidP="00D5498E">
      <w:pPr>
        <w:pStyle w:val="BodyText2"/>
      </w:pPr>
    </w:p>
    <w:p w14:paraId="519FF2DF" w14:textId="4FA48AE6" w:rsidR="0034637C" w:rsidRPr="003773FE" w:rsidRDefault="0034637C" w:rsidP="0034637C">
      <w:pPr>
        <w:pStyle w:val="BodyText2"/>
        <w:rPr>
          <w:u w:val="single"/>
        </w:rPr>
      </w:pPr>
      <w:r>
        <w:rPr>
          <w:u w:val="single"/>
        </w:rPr>
        <w:t>Stock</w:t>
      </w:r>
      <w:r w:rsidRPr="003773FE">
        <w:rPr>
          <w:u w:val="single"/>
        </w:rPr>
        <w:t xml:space="preserve"> Feature Related </w:t>
      </w:r>
      <w:r>
        <w:rPr>
          <w:u w:val="single"/>
        </w:rPr>
        <w:t>Messages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ayout w:type="fixed"/>
        <w:tblLook w:val="01E0" w:firstRow="1" w:lastRow="1" w:firstColumn="1" w:lastColumn="1" w:noHBand="0" w:noVBand="0"/>
      </w:tblPr>
      <w:tblGrid>
        <w:gridCol w:w="4503"/>
        <w:gridCol w:w="4026"/>
      </w:tblGrid>
      <w:tr w:rsidR="0034637C" w:rsidRPr="0001372C" w14:paraId="237794E1" w14:textId="77777777" w:rsidTr="0034637C">
        <w:trPr>
          <w:trHeight w:val="293"/>
          <w:tblHeader/>
          <w:jc w:val="center"/>
        </w:trPr>
        <w:tc>
          <w:tcPr>
            <w:tcW w:w="4503" w:type="dxa"/>
            <w:shd w:val="clear" w:color="auto" w:fill="5B9BD5" w:themeFill="accent1"/>
          </w:tcPr>
          <w:p w14:paraId="00352351" w14:textId="77777777" w:rsidR="0034637C" w:rsidRPr="0001372C" w:rsidRDefault="0034637C" w:rsidP="0034637C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Parameter Name</w:t>
            </w:r>
          </w:p>
        </w:tc>
        <w:tc>
          <w:tcPr>
            <w:tcW w:w="4026" w:type="dxa"/>
            <w:shd w:val="clear" w:color="auto" w:fill="5B9BD5" w:themeFill="accent1"/>
          </w:tcPr>
          <w:p w14:paraId="119886C9" w14:textId="77777777" w:rsidR="0034637C" w:rsidRPr="0001372C" w:rsidRDefault="0034637C" w:rsidP="0034637C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Possible Value</w:t>
            </w:r>
          </w:p>
        </w:tc>
      </w:tr>
      <w:tr w:rsidR="0034637C" w14:paraId="7EDCB2B7" w14:textId="77777777" w:rsidTr="0034637C">
        <w:trPr>
          <w:trHeight w:val="377"/>
          <w:jc w:val="center"/>
        </w:trPr>
        <w:tc>
          <w:tcPr>
            <w:tcW w:w="4503" w:type="dxa"/>
            <w:shd w:val="clear" w:color="auto" w:fill="auto"/>
          </w:tcPr>
          <w:p w14:paraId="3D974500" w14:textId="77777777" w:rsidR="0034637C" w:rsidRPr="00870FD2" w:rsidRDefault="0034637C" w:rsidP="0034637C">
            <w:pPr>
              <w:pStyle w:val="ListBullet1"/>
              <w:numPr>
                <w:ilvl w:val="0"/>
                <w:numId w:val="0"/>
              </w:numPr>
              <w:rPr>
                <w:rFonts w:ascii="Calibri" w:hAnsi="Calibri"/>
                <w:color w:val="000000"/>
              </w:rPr>
            </w:pPr>
            <w:r w:rsidRPr="007778B3">
              <w:rPr>
                <w:rFonts w:ascii="Lucida Grande" w:hAnsi="Lucida Grande" w:cs="Lucida Grande"/>
                <w:color w:val="000000"/>
              </w:rPr>
              <w:t xml:space="preserve">Message sent to user to verify his email ID during registration process </w:t>
            </w:r>
            <w:r w:rsidRPr="00640781">
              <w:rPr>
                <w:rFonts w:ascii="Lucida Grande" w:hAnsi="Lucida Grande" w:cs="Lucida Grande"/>
                <w:color w:val="000000"/>
              </w:rPr>
              <w:t>errors</w:t>
            </w:r>
          </w:p>
        </w:tc>
        <w:tc>
          <w:tcPr>
            <w:tcW w:w="4026" w:type="dxa"/>
            <w:shd w:val="clear" w:color="auto" w:fill="auto"/>
          </w:tcPr>
          <w:p w14:paraId="6F3EE511" w14:textId="77777777" w:rsidR="0034637C" w:rsidRPr="007778B3" w:rsidRDefault="0034637C" w:rsidP="0034637C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7778B3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Dear &lt;user_name&gt;,\</w:t>
            </w:r>
          </w:p>
          <w:p w14:paraId="5AE6B5BC" w14:textId="77777777" w:rsidR="0034637C" w:rsidRPr="007778B3" w:rsidRDefault="0034637C" w:rsidP="0034637C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7778B3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\</w:t>
            </w:r>
          </w:p>
          <w:p w14:paraId="5FD6D12D" w14:textId="77777777" w:rsidR="0034637C" w:rsidRPr="007778B3" w:rsidRDefault="0034637C" w:rsidP="0034637C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7778B3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The One Time Password (OTP) for your online registration on CEIR Portal is &lt;number&gt;. \</w:t>
            </w:r>
          </w:p>
          <w:p w14:paraId="4F238A0E" w14:textId="77777777" w:rsidR="0034637C" w:rsidRPr="007778B3" w:rsidRDefault="0034637C" w:rsidP="0034637C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7778B3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This OTP is valid for 10 minutes or 1 successful attempt whichever is earlier. \</w:t>
            </w:r>
          </w:p>
          <w:p w14:paraId="21742BB5" w14:textId="77777777" w:rsidR="0034637C" w:rsidRPr="007778B3" w:rsidRDefault="0034637C" w:rsidP="0034637C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7778B3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\</w:t>
            </w:r>
          </w:p>
          <w:p w14:paraId="00BD7275" w14:textId="77777777" w:rsidR="0034637C" w:rsidRPr="0044015E" w:rsidRDefault="0034637C" w:rsidP="0034637C">
            <w:pPr>
              <w:rPr>
                <w:rFonts w:ascii="Calibri" w:hAnsi="Calibri"/>
                <w:color w:val="000000"/>
                <w:sz w:val="20"/>
                <w:szCs w:val="20"/>
                <w:lang w:val="en-IN"/>
              </w:rPr>
            </w:pPr>
            <w:r w:rsidRPr="007778B3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Please do not share this One Time Password with anyone.\</w:t>
            </w:r>
            <w:r w:rsidRPr="0044015E">
              <w:rPr>
                <w:rFonts w:ascii="Calibri" w:hAnsi="Calibri"/>
                <w:color w:val="000000"/>
                <w:sz w:val="20"/>
                <w:szCs w:val="20"/>
                <w:lang w:val="en-IN"/>
              </w:rPr>
              <w:t>contains error. Please rectify the file and resubmit the request.</w:t>
            </w:r>
          </w:p>
        </w:tc>
      </w:tr>
    </w:tbl>
    <w:p w14:paraId="7DE191B6" w14:textId="77777777" w:rsidR="0034637C" w:rsidRDefault="0034637C" w:rsidP="00D5498E">
      <w:pPr>
        <w:pStyle w:val="BodyText2"/>
      </w:pPr>
    </w:p>
    <w:p w14:paraId="38A80DFC" w14:textId="77777777" w:rsidR="00E8010D" w:rsidRDefault="00E8010D" w:rsidP="00E8010D">
      <w:pPr>
        <w:pStyle w:val="Heading2"/>
      </w:pPr>
      <w:bookmarkStart w:id="260" w:name="_Toc74637596"/>
      <w:r>
        <w:t>Annex 3</w:t>
      </w:r>
      <w:bookmarkEnd w:id="260"/>
    </w:p>
    <w:p w14:paraId="112F7D76" w14:textId="52D1A622" w:rsidR="00E8010D" w:rsidRDefault="00E8010D" w:rsidP="008D7AEE">
      <w:pPr>
        <w:pStyle w:val="BodyText2"/>
      </w:pPr>
      <w:r>
        <w:t xml:space="preserve">This section describes the list of fields that are displayed in the form. </w:t>
      </w:r>
    </w:p>
    <w:p w14:paraId="44D650A4" w14:textId="7D4EEB7C" w:rsidR="008D7AEE" w:rsidRDefault="008D7AEE" w:rsidP="008D7AEE">
      <w:pPr>
        <w:pStyle w:val="BodyText2"/>
      </w:pPr>
      <w:r>
        <w:t>The list of field is as follows: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ook w:val="01E0" w:firstRow="1" w:lastRow="1" w:firstColumn="1" w:lastColumn="1" w:noHBand="0" w:noVBand="0"/>
      </w:tblPr>
      <w:tblGrid>
        <w:gridCol w:w="1896"/>
        <w:gridCol w:w="1704"/>
        <w:gridCol w:w="1384"/>
        <w:gridCol w:w="1684"/>
        <w:gridCol w:w="1635"/>
      </w:tblGrid>
      <w:tr w:rsidR="008D7AEE" w:rsidRPr="003D50EC" w14:paraId="0B4F0166" w14:textId="77777777" w:rsidTr="00EA0C68">
        <w:trPr>
          <w:trHeight w:val="293"/>
          <w:tblHeader/>
          <w:jc w:val="center"/>
        </w:trPr>
        <w:tc>
          <w:tcPr>
            <w:tcW w:w="1974" w:type="dxa"/>
            <w:shd w:val="clear" w:color="auto" w:fill="5B9BD5" w:themeFill="accent1"/>
          </w:tcPr>
          <w:p w14:paraId="21B0838F" w14:textId="48238A88" w:rsidR="008D7AEE" w:rsidRPr="0001372C" w:rsidRDefault="008D7AEE" w:rsidP="008D7AEE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Field</w:t>
            </w:r>
          </w:p>
        </w:tc>
        <w:tc>
          <w:tcPr>
            <w:tcW w:w="1739" w:type="dxa"/>
            <w:shd w:val="clear" w:color="auto" w:fill="5B9BD5" w:themeFill="accent1"/>
          </w:tcPr>
          <w:p w14:paraId="769D7BE6" w14:textId="3E083ACA" w:rsidR="008D7AEE" w:rsidRDefault="008D7AEE" w:rsidP="008D7AEE">
            <w:pPr>
              <w:pStyle w:val="BodyText2"/>
              <w:rPr>
                <w:b/>
                <w:bCs/>
                <w:color w:val="FFFFFF" w:themeColor="background1"/>
                <w:lang w:val="fr-FR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Description</w:t>
            </w:r>
          </w:p>
        </w:tc>
        <w:tc>
          <w:tcPr>
            <w:tcW w:w="1437" w:type="dxa"/>
            <w:shd w:val="clear" w:color="auto" w:fill="5B9BD5" w:themeFill="accent1"/>
          </w:tcPr>
          <w:p w14:paraId="3809643A" w14:textId="06721B8C" w:rsidR="008D7AEE" w:rsidRDefault="008D7AEE" w:rsidP="008D7AEE">
            <w:pPr>
              <w:pStyle w:val="BodyText2"/>
              <w:rPr>
                <w:b/>
                <w:bCs/>
                <w:color w:val="FFFFFF" w:themeColor="background1"/>
                <w:lang w:val="fr-FR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Type</w:t>
            </w:r>
          </w:p>
        </w:tc>
        <w:tc>
          <w:tcPr>
            <w:tcW w:w="1684" w:type="dxa"/>
            <w:shd w:val="clear" w:color="auto" w:fill="5B9BD5" w:themeFill="accent1"/>
          </w:tcPr>
          <w:p w14:paraId="4BDCD866" w14:textId="3318CAEF" w:rsidR="008D7AEE" w:rsidRDefault="008D7AEE" w:rsidP="008D7AEE">
            <w:pPr>
              <w:pStyle w:val="BodyText2"/>
              <w:rPr>
                <w:b/>
                <w:bCs/>
                <w:color w:val="FFFFFF" w:themeColor="background1"/>
                <w:lang w:val="fr-FR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Possible Values</w:t>
            </w:r>
          </w:p>
        </w:tc>
        <w:tc>
          <w:tcPr>
            <w:tcW w:w="1695" w:type="dxa"/>
            <w:shd w:val="clear" w:color="auto" w:fill="5B9BD5" w:themeFill="accent1"/>
          </w:tcPr>
          <w:p w14:paraId="0BB3C9BD" w14:textId="11357BD8" w:rsidR="008D7AEE" w:rsidRPr="0001372C" w:rsidRDefault="008D7AEE" w:rsidP="008D7AEE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Remarks</w:t>
            </w:r>
          </w:p>
        </w:tc>
      </w:tr>
      <w:tr w:rsidR="008D7AEE" w:rsidRPr="003D50EC" w14:paraId="748410FF" w14:textId="77777777" w:rsidTr="00EA0C68">
        <w:trPr>
          <w:trHeight w:val="377"/>
          <w:jc w:val="center"/>
        </w:trPr>
        <w:tc>
          <w:tcPr>
            <w:tcW w:w="1974" w:type="dxa"/>
            <w:shd w:val="clear" w:color="auto" w:fill="auto"/>
          </w:tcPr>
          <w:p w14:paraId="70F56032" w14:textId="3C6A9362" w:rsidR="008D7AEE" w:rsidRPr="00B708C5" w:rsidRDefault="008D7AEE" w:rsidP="008D7AEE">
            <w:pPr>
              <w:pStyle w:val="ListBullet1"/>
              <w:numPr>
                <w:ilvl w:val="0"/>
                <w:numId w:val="0"/>
              </w:numPr>
            </w:pPr>
            <w:r>
              <w:rPr>
                <w:rFonts w:ascii="Lucida Grande" w:hAnsi="Lucida Grande" w:cs="Lucida Grande"/>
                <w:color w:val="000000"/>
              </w:rPr>
              <w:t>Alert State</w:t>
            </w:r>
            <w:r w:rsidRPr="00773D59">
              <w:rPr>
                <w:rFonts w:ascii="Lucida Grande" w:hAnsi="Lucida Grande" w:cs="Lucida Grande"/>
                <w:color w:val="000000"/>
              </w:rPr>
              <w:t xml:space="preserve"> </w:t>
            </w:r>
          </w:p>
        </w:tc>
        <w:tc>
          <w:tcPr>
            <w:tcW w:w="1739" w:type="dxa"/>
          </w:tcPr>
          <w:p w14:paraId="2F676ABE" w14:textId="1CD69927" w:rsidR="008D7AEE" w:rsidRDefault="008D7AEE" w:rsidP="008D7AEE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 xml:space="preserve">The different type of states of a alert </w:t>
            </w:r>
          </w:p>
        </w:tc>
        <w:tc>
          <w:tcPr>
            <w:tcW w:w="1437" w:type="dxa"/>
          </w:tcPr>
          <w:p w14:paraId="2E874442" w14:textId="2B07783C" w:rsidR="008D7AEE" w:rsidRDefault="008D7AEE" w:rsidP="008D7AEE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System</w:t>
            </w:r>
          </w:p>
        </w:tc>
        <w:tc>
          <w:tcPr>
            <w:tcW w:w="1684" w:type="dxa"/>
          </w:tcPr>
          <w:p w14:paraId="44F032FD" w14:textId="77777777" w:rsidR="008D7AEE" w:rsidRDefault="008D7AEE" w:rsidP="008D7AEE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Raised</w:t>
            </w:r>
          </w:p>
          <w:p w14:paraId="66B2A4F4" w14:textId="6D71E1CC" w:rsidR="008D7AEE" w:rsidRDefault="008D7AEE" w:rsidP="008D7AEE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 xml:space="preserve"> Clear</w:t>
            </w:r>
          </w:p>
        </w:tc>
        <w:tc>
          <w:tcPr>
            <w:tcW w:w="1695" w:type="dxa"/>
            <w:shd w:val="clear" w:color="auto" w:fill="auto"/>
          </w:tcPr>
          <w:p w14:paraId="10785C92" w14:textId="77491910" w:rsidR="008D7AEE" w:rsidRPr="00B708C5" w:rsidRDefault="008D1153" w:rsidP="00EA0C68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rPr>
                <w:rFonts w:ascii="Lucida Grande" w:hAnsi="Lucida Grande" w:cs="Lucida Grande"/>
                <w:color w:val="000000"/>
              </w:rPr>
              <w:t xml:space="preserve">This should not </w:t>
            </w:r>
            <w:r w:rsidR="008D7AEE">
              <w:rPr>
                <w:rFonts w:ascii="Lucida Grande" w:hAnsi="Lucida Grande" w:cs="Lucida Grande"/>
                <w:color w:val="000000"/>
              </w:rPr>
              <w:t xml:space="preserve">be changed. </w:t>
            </w:r>
          </w:p>
        </w:tc>
      </w:tr>
      <w:tr w:rsidR="008D7AEE" w:rsidRPr="003D50EC" w14:paraId="2F8F0A88" w14:textId="77777777" w:rsidTr="00EA0C68">
        <w:trPr>
          <w:trHeight w:val="377"/>
          <w:jc w:val="center"/>
        </w:trPr>
        <w:tc>
          <w:tcPr>
            <w:tcW w:w="1974" w:type="dxa"/>
            <w:shd w:val="clear" w:color="auto" w:fill="auto"/>
          </w:tcPr>
          <w:p w14:paraId="098CFD2D" w14:textId="640A5788" w:rsidR="008D7AEE" w:rsidRDefault="008D1153" w:rsidP="008D7AEE">
            <w:pPr>
              <w:pStyle w:val="ListBullet1"/>
              <w:numPr>
                <w:ilvl w:val="0"/>
                <w:numId w:val="0"/>
              </w:numPr>
            </w:pPr>
            <w:r>
              <w:rPr>
                <w:rFonts w:ascii="Lucida Grande" w:hAnsi="Lucida Grande" w:cs="Lucida Grande"/>
                <w:color w:val="000000"/>
              </w:rPr>
              <w:t>AS Type</w:t>
            </w:r>
          </w:p>
        </w:tc>
        <w:tc>
          <w:tcPr>
            <w:tcW w:w="1739" w:type="dxa"/>
          </w:tcPr>
          <w:p w14:paraId="40D42AD9" w14:textId="7BCCED2C" w:rsidR="008D7AEE" w:rsidRDefault="008D1153" w:rsidP="008D7AEE">
            <w:pPr>
              <w:pStyle w:val="BodyText2"/>
            </w:pPr>
            <w:r>
              <w:t>The organization type used in registration form</w:t>
            </w:r>
          </w:p>
        </w:tc>
        <w:tc>
          <w:tcPr>
            <w:tcW w:w="1437" w:type="dxa"/>
          </w:tcPr>
          <w:p w14:paraId="7197EB1B" w14:textId="7FB398FB" w:rsidR="008D7AEE" w:rsidRDefault="008D1153" w:rsidP="008D7AEE">
            <w:pPr>
              <w:pStyle w:val="BodyText2"/>
            </w:pPr>
            <w:r>
              <w:t xml:space="preserve">Form </w:t>
            </w:r>
          </w:p>
        </w:tc>
        <w:tc>
          <w:tcPr>
            <w:tcW w:w="1684" w:type="dxa"/>
          </w:tcPr>
          <w:p w14:paraId="43B380F4" w14:textId="77777777" w:rsidR="008D7AEE" w:rsidRDefault="008D1153" w:rsidP="008D7AEE">
            <w:pPr>
              <w:pStyle w:val="BodyText2"/>
            </w:pPr>
            <w:r>
              <w:t>Individual</w:t>
            </w:r>
          </w:p>
          <w:p w14:paraId="5866DFEA" w14:textId="77777777" w:rsidR="008D1153" w:rsidRDefault="008D1153" w:rsidP="008D7AEE">
            <w:pPr>
              <w:pStyle w:val="BodyText2"/>
            </w:pPr>
            <w:r>
              <w:t>Company</w:t>
            </w:r>
          </w:p>
          <w:p w14:paraId="379D92E2" w14:textId="491AF7C1" w:rsidR="008D1153" w:rsidRDefault="00851928" w:rsidP="008D7AEE">
            <w:pPr>
              <w:pStyle w:val="BodyText2"/>
            </w:pPr>
            <w:r>
              <w:t>Organization</w:t>
            </w:r>
          </w:p>
        </w:tc>
        <w:tc>
          <w:tcPr>
            <w:tcW w:w="1695" w:type="dxa"/>
            <w:shd w:val="clear" w:color="auto" w:fill="auto"/>
          </w:tcPr>
          <w:p w14:paraId="00D9689D" w14:textId="22FA9B17" w:rsidR="008D7AEE" w:rsidRDefault="008D1153" w:rsidP="008D7AEE">
            <w:pPr>
              <w:pStyle w:val="BodyText2"/>
            </w:pPr>
            <w:r>
              <w:t>This should not be changed.</w:t>
            </w:r>
          </w:p>
        </w:tc>
      </w:tr>
      <w:tr w:rsidR="008D1153" w:rsidRPr="003D50EC" w14:paraId="5EAA93EA" w14:textId="77777777" w:rsidTr="00EA0C68">
        <w:trPr>
          <w:trHeight w:val="377"/>
          <w:jc w:val="center"/>
        </w:trPr>
        <w:tc>
          <w:tcPr>
            <w:tcW w:w="1974" w:type="dxa"/>
            <w:shd w:val="clear" w:color="auto" w:fill="auto"/>
          </w:tcPr>
          <w:p w14:paraId="1CA00EBA" w14:textId="50F95046" w:rsidR="008D1153" w:rsidRDefault="008D1153" w:rsidP="008D7AE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Block Category</w:t>
            </w:r>
          </w:p>
        </w:tc>
        <w:tc>
          <w:tcPr>
            <w:tcW w:w="1739" w:type="dxa"/>
          </w:tcPr>
          <w:p w14:paraId="4361B689" w14:textId="41362358" w:rsidR="008D1153" w:rsidRDefault="008D1153" w:rsidP="008D7AEE">
            <w:pPr>
              <w:pStyle w:val="BodyText2"/>
            </w:pPr>
            <w:r>
              <w:t>The category against which IMEI can be marked as blocked by operator</w:t>
            </w:r>
          </w:p>
        </w:tc>
        <w:tc>
          <w:tcPr>
            <w:tcW w:w="1437" w:type="dxa"/>
          </w:tcPr>
          <w:p w14:paraId="16A46BC1" w14:textId="54F6BF15" w:rsidR="008D1153" w:rsidRDefault="008D1153" w:rsidP="008D7AEE">
            <w:pPr>
              <w:pStyle w:val="BodyText2"/>
            </w:pPr>
            <w:r>
              <w:t>Form</w:t>
            </w:r>
          </w:p>
        </w:tc>
        <w:tc>
          <w:tcPr>
            <w:tcW w:w="1684" w:type="dxa"/>
          </w:tcPr>
          <w:p w14:paraId="190D79D9" w14:textId="77777777" w:rsidR="008D1153" w:rsidRDefault="008D1153" w:rsidP="008D7AEE">
            <w:pPr>
              <w:pStyle w:val="BodyText2"/>
            </w:pPr>
            <w:r>
              <w:t>Contract Violation</w:t>
            </w:r>
          </w:p>
          <w:p w14:paraId="773A0305" w14:textId="77777777" w:rsidR="008D1153" w:rsidRDefault="00851928" w:rsidP="008D7AEE">
            <w:pPr>
              <w:pStyle w:val="BodyText2"/>
            </w:pPr>
            <w:r>
              <w:t>O</w:t>
            </w:r>
            <w:r w:rsidR="008D1153">
              <w:t>ther</w:t>
            </w:r>
          </w:p>
          <w:p w14:paraId="3CC6979E" w14:textId="465648F7" w:rsidR="00851928" w:rsidRDefault="00851928" w:rsidP="008D7AEE">
            <w:pPr>
              <w:pStyle w:val="BodyText2"/>
            </w:pPr>
          </w:p>
        </w:tc>
        <w:tc>
          <w:tcPr>
            <w:tcW w:w="1695" w:type="dxa"/>
            <w:shd w:val="clear" w:color="auto" w:fill="auto"/>
          </w:tcPr>
          <w:p w14:paraId="29B34D56" w14:textId="0541C8E9" w:rsidR="008D1153" w:rsidRDefault="008D1153" w:rsidP="008D1153">
            <w:pPr>
              <w:pStyle w:val="BodyText2"/>
            </w:pPr>
            <w:r>
              <w:t>A new value for this field can be added here.</w:t>
            </w:r>
          </w:p>
        </w:tc>
      </w:tr>
      <w:tr w:rsidR="00851928" w:rsidRPr="003D50EC" w14:paraId="1A19CAD2" w14:textId="77777777" w:rsidTr="00EA0C68">
        <w:trPr>
          <w:trHeight w:val="377"/>
          <w:jc w:val="center"/>
        </w:trPr>
        <w:tc>
          <w:tcPr>
            <w:tcW w:w="1974" w:type="dxa"/>
            <w:shd w:val="clear" w:color="auto" w:fill="auto"/>
          </w:tcPr>
          <w:p w14:paraId="591F8E1F" w14:textId="50F359F8" w:rsidR="00851928" w:rsidRDefault="001D0531" w:rsidP="008D7AE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Channel</w:t>
            </w:r>
          </w:p>
        </w:tc>
        <w:tc>
          <w:tcPr>
            <w:tcW w:w="1739" w:type="dxa"/>
          </w:tcPr>
          <w:p w14:paraId="2A9C22E4" w14:textId="10B2A037" w:rsidR="00851928" w:rsidRDefault="001D0531" w:rsidP="008D7AEE">
            <w:pPr>
              <w:pStyle w:val="BodyText2"/>
            </w:pPr>
            <w:r>
              <w:t>The different channel using which notification can be sent</w:t>
            </w:r>
          </w:p>
        </w:tc>
        <w:tc>
          <w:tcPr>
            <w:tcW w:w="1437" w:type="dxa"/>
          </w:tcPr>
          <w:p w14:paraId="42F34052" w14:textId="2FB917FA" w:rsidR="00851928" w:rsidRDefault="001D0531" w:rsidP="008D7AEE">
            <w:pPr>
              <w:pStyle w:val="BodyText2"/>
            </w:pPr>
            <w:r>
              <w:t>System</w:t>
            </w:r>
          </w:p>
        </w:tc>
        <w:tc>
          <w:tcPr>
            <w:tcW w:w="1684" w:type="dxa"/>
          </w:tcPr>
          <w:p w14:paraId="6AD99BEC" w14:textId="77777777" w:rsidR="00851928" w:rsidRDefault="001D0531" w:rsidP="008D7AEE">
            <w:pPr>
              <w:pStyle w:val="BodyText2"/>
            </w:pPr>
            <w:r>
              <w:t>E-mail</w:t>
            </w:r>
          </w:p>
          <w:p w14:paraId="08F76C2C" w14:textId="58CC3C86" w:rsidR="001D0531" w:rsidRDefault="001D0531" w:rsidP="008D7AEE">
            <w:pPr>
              <w:pStyle w:val="BodyText2"/>
            </w:pPr>
            <w:r>
              <w:t>SMS</w:t>
            </w:r>
          </w:p>
        </w:tc>
        <w:tc>
          <w:tcPr>
            <w:tcW w:w="1695" w:type="dxa"/>
            <w:shd w:val="clear" w:color="auto" w:fill="auto"/>
          </w:tcPr>
          <w:p w14:paraId="16FD9A6B" w14:textId="4A53741F" w:rsidR="00851928" w:rsidRDefault="001D0531" w:rsidP="00EA0C68">
            <w:pPr>
              <w:pStyle w:val="BodyText2"/>
            </w:pPr>
            <w:r>
              <w:rPr>
                <w:rFonts w:ascii="Lucida Grande" w:hAnsi="Lucida Grande" w:cs="Lucida Grande"/>
                <w:color w:val="000000"/>
              </w:rPr>
              <w:t>This should not be changed.</w:t>
            </w:r>
          </w:p>
        </w:tc>
      </w:tr>
      <w:tr w:rsidR="001D0531" w:rsidRPr="003D50EC" w14:paraId="2339F935" w14:textId="77777777" w:rsidTr="00EA0C68">
        <w:trPr>
          <w:trHeight w:val="377"/>
          <w:jc w:val="center"/>
        </w:trPr>
        <w:tc>
          <w:tcPr>
            <w:tcW w:w="1974" w:type="dxa"/>
            <w:shd w:val="clear" w:color="auto" w:fill="auto"/>
          </w:tcPr>
          <w:p w14:paraId="61151ADD" w14:textId="021A196F" w:rsidR="001D0531" w:rsidRDefault="001D0531" w:rsidP="008D7AE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Complaint Type</w:t>
            </w:r>
          </w:p>
        </w:tc>
        <w:tc>
          <w:tcPr>
            <w:tcW w:w="1739" w:type="dxa"/>
          </w:tcPr>
          <w:p w14:paraId="01B4693B" w14:textId="3E4E6D20" w:rsidR="001D0531" w:rsidRDefault="001D0531" w:rsidP="008D7AEE">
            <w:pPr>
              <w:pStyle w:val="BodyText2"/>
            </w:pPr>
            <w:r>
              <w:t>Type of complaint when stolen device is reported</w:t>
            </w:r>
          </w:p>
        </w:tc>
        <w:tc>
          <w:tcPr>
            <w:tcW w:w="1437" w:type="dxa"/>
          </w:tcPr>
          <w:p w14:paraId="0135A0DA" w14:textId="61BD2823" w:rsidR="001D0531" w:rsidRDefault="001D0531" w:rsidP="008D7AEE">
            <w:pPr>
              <w:pStyle w:val="BodyText2"/>
            </w:pPr>
            <w:r>
              <w:t>System</w:t>
            </w:r>
          </w:p>
        </w:tc>
        <w:tc>
          <w:tcPr>
            <w:tcW w:w="1684" w:type="dxa"/>
          </w:tcPr>
          <w:p w14:paraId="30B9AA72" w14:textId="77777777" w:rsidR="001D0531" w:rsidRDefault="001D0531" w:rsidP="008D7AEE">
            <w:pPr>
              <w:pStyle w:val="BodyText2"/>
            </w:pPr>
            <w:r>
              <w:t>Lost</w:t>
            </w:r>
          </w:p>
          <w:p w14:paraId="01688951" w14:textId="0F5D0BF0" w:rsidR="001D0531" w:rsidRDefault="001D0531" w:rsidP="008D7AEE">
            <w:pPr>
              <w:pStyle w:val="BodyText2"/>
            </w:pPr>
            <w:r>
              <w:t>Stolen</w:t>
            </w:r>
          </w:p>
        </w:tc>
        <w:tc>
          <w:tcPr>
            <w:tcW w:w="1695" w:type="dxa"/>
            <w:shd w:val="clear" w:color="auto" w:fill="auto"/>
          </w:tcPr>
          <w:p w14:paraId="2268A2CB" w14:textId="7E009460" w:rsidR="001D0531" w:rsidRDefault="001D0531" w:rsidP="00EA0C68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This should not be changed</w:t>
            </w:r>
          </w:p>
        </w:tc>
      </w:tr>
      <w:tr w:rsidR="001D0531" w:rsidRPr="003D50EC" w14:paraId="14B5E366" w14:textId="77777777" w:rsidTr="00EA0C68">
        <w:trPr>
          <w:trHeight w:val="377"/>
          <w:jc w:val="center"/>
        </w:trPr>
        <w:tc>
          <w:tcPr>
            <w:tcW w:w="1974" w:type="dxa"/>
            <w:shd w:val="clear" w:color="auto" w:fill="auto"/>
          </w:tcPr>
          <w:p w14:paraId="4B405FE8" w14:textId="20E18C7C" w:rsidR="001D0531" w:rsidRDefault="001D0531" w:rsidP="008D7AE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Config Type</w:t>
            </w:r>
          </w:p>
        </w:tc>
        <w:tc>
          <w:tcPr>
            <w:tcW w:w="1739" w:type="dxa"/>
          </w:tcPr>
          <w:p w14:paraId="7FAC3246" w14:textId="07D74605" w:rsidR="001D0531" w:rsidRDefault="001D0531" w:rsidP="008D7AEE">
            <w:pPr>
              <w:pStyle w:val="BodyText2"/>
            </w:pPr>
            <w:r>
              <w:t>The different type of configuration parameters</w:t>
            </w:r>
          </w:p>
        </w:tc>
        <w:tc>
          <w:tcPr>
            <w:tcW w:w="1437" w:type="dxa"/>
          </w:tcPr>
          <w:p w14:paraId="0C11B652" w14:textId="68A5E08A" w:rsidR="001D0531" w:rsidRDefault="001D0531" w:rsidP="008D7AEE">
            <w:pPr>
              <w:pStyle w:val="BodyText2"/>
            </w:pPr>
            <w:r>
              <w:t>System</w:t>
            </w:r>
          </w:p>
        </w:tc>
        <w:tc>
          <w:tcPr>
            <w:tcW w:w="1684" w:type="dxa"/>
          </w:tcPr>
          <w:p w14:paraId="3EA40D36" w14:textId="77777777" w:rsidR="001D0531" w:rsidRDefault="001D0531" w:rsidP="008D7AEE">
            <w:pPr>
              <w:pStyle w:val="BodyText2"/>
            </w:pPr>
            <w:r>
              <w:t>System</w:t>
            </w:r>
          </w:p>
          <w:p w14:paraId="1E8C2A41" w14:textId="0D43180A" w:rsidR="001D0531" w:rsidRDefault="001D0531" w:rsidP="008D7AEE">
            <w:pPr>
              <w:pStyle w:val="BodyText2"/>
            </w:pPr>
            <w:r>
              <w:t>User</w:t>
            </w:r>
          </w:p>
        </w:tc>
        <w:tc>
          <w:tcPr>
            <w:tcW w:w="1695" w:type="dxa"/>
            <w:shd w:val="clear" w:color="auto" w:fill="auto"/>
          </w:tcPr>
          <w:p w14:paraId="023DB784" w14:textId="15CD3F42" w:rsidR="001D0531" w:rsidRDefault="001D0531" w:rsidP="00EA0C68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This should not be changed</w:t>
            </w:r>
          </w:p>
        </w:tc>
      </w:tr>
      <w:tr w:rsidR="001D0531" w:rsidRPr="003D50EC" w14:paraId="049ACCB8" w14:textId="77777777" w:rsidTr="00EA0C68">
        <w:trPr>
          <w:trHeight w:val="377"/>
          <w:jc w:val="center"/>
        </w:trPr>
        <w:tc>
          <w:tcPr>
            <w:tcW w:w="1974" w:type="dxa"/>
            <w:shd w:val="clear" w:color="auto" w:fill="auto"/>
          </w:tcPr>
          <w:p w14:paraId="7AA84D02" w14:textId="41AC6F5B" w:rsidR="001D0531" w:rsidRDefault="001D0531" w:rsidP="008D7AE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Currency</w:t>
            </w:r>
          </w:p>
        </w:tc>
        <w:tc>
          <w:tcPr>
            <w:tcW w:w="1739" w:type="dxa"/>
          </w:tcPr>
          <w:p w14:paraId="259F3632" w14:textId="13CE423C" w:rsidR="001D0531" w:rsidRDefault="001D0531" w:rsidP="008D7AEE">
            <w:pPr>
              <w:pStyle w:val="BodyText2"/>
            </w:pPr>
            <w:r>
              <w:t>The different currency supported in the system</w:t>
            </w:r>
          </w:p>
        </w:tc>
        <w:tc>
          <w:tcPr>
            <w:tcW w:w="1437" w:type="dxa"/>
          </w:tcPr>
          <w:p w14:paraId="67EEE85D" w14:textId="0F38DEF6" w:rsidR="001D0531" w:rsidRDefault="001D0531" w:rsidP="008D7AEE">
            <w:pPr>
              <w:pStyle w:val="BodyText2"/>
            </w:pPr>
            <w:r>
              <w:t>Form</w:t>
            </w:r>
          </w:p>
        </w:tc>
        <w:tc>
          <w:tcPr>
            <w:tcW w:w="1684" w:type="dxa"/>
          </w:tcPr>
          <w:p w14:paraId="1D64ACB7" w14:textId="77777777" w:rsidR="001D0531" w:rsidRDefault="001D0531" w:rsidP="008D7AEE">
            <w:pPr>
              <w:pStyle w:val="BodyText2"/>
            </w:pPr>
            <w:r>
              <w:t>$ (US Dollar)</w:t>
            </w:r>
          </w:p>
          <w:p w14:paraId="2D597EA5" w14:textId="77777777" w:rsidR="001D0531" w:rsidRDefault="001D0531" w:rsidP="008D7AEE">
            <w:pPr>
              <w:pStyle w:val="BodyText2"/>
            </w:pPr>
            <w:r>
              <w:t>Euro</w:t>
            </w:r>
          </w:p>
          <w:p w14:paraId="53552D92" w14:textId="38B6D8CE" w:rsidR="001D0531" w:rsidRDefault="001D0531" w:rsidP="008D7AEE">
            <w:pPr>
              <w:pStyle w:val="BodyText2"/>
            </w:pPr>
            <w:r>
              <w:t>Riel</w:t>
            </w:r>
          </w:p>
        </w:tc>
        <w:tc>
          <w:tcPr>
            <w:tcW w:w="1695" w:type="dxa"/>
            <w:shd w:val="clear" w:color="auto" w:fill="auto"/>
          </w:tcPr>
          <w:p w14:paraId="05C22890" w14:textId="3E31F3D9" w:rsidR="001D0531" w:rsidRDefault="001D0531" w:rsidP="008D1153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t>A new value for this field can be added here.</w:t>
            </w:r>
          </w:p>
        </w:tc>
      </w:tr>
      <w:tr w:rsidR="001D0531" w:rsidRPr="003D50EC" w14:paraId="24FD3E58" w14:textId="77777777" w:rsidTr="00EA0C68">
        <w:trPr>
          <w:trHeight w:val="377"/>
          <w:jc w:val="center"/>
        </w:trPr>
        <w:tc>
          <w:tcPr>
            <w:tcW w:w="1974" w:type="dxa"/>
            <w:shd w:val="clear" w:color="auto" w:fill="auto"/>
          </w:tcPr>
          <w:p w14:paraId="2B2830F6" w14:textId="43597930" w:rsidR="001D0531" w:rsidRDefault="001D0531" w:rsidP="008D7AE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Customs Port</w:t>
            </w:r>
          </w:p>
        </w:tc>
        <w:tc>
          <w:tcPr>
            <w:tcW w:w="1739" w:type="dxa"/>
          </w:tcPr>
          <w:p w14:paraId="3FEB2509" w14:textId="0E422127" w:rsidR="001D0531" w:rsidRDefault="001D0531" w:rsidP="001D0531">
            <w:pPr>
              <w:pStyle w:val="BodyText2"/>
            </w:pPr>
            <w:r>
              <w:t>The different custom port supported in the system</w:t>
            </w:r>
          </w:p>
        </w:tc>
        <w:tc>
          <w:tcPr>
            <w:tcW w:w="1437" w:type="dxa"/>
          </w:tcPr>
          <w:p w14:paraId="3AF891AD" w14:textId="33FF9AA8" w:rsidR="001D0531" w:rsidRDefault="001D0531" w:rsidP="008D7AEE">
            <w:pPr>
              <w:pStyle w:val="BodyText2"/>
            </w:pPr>
            <w:r>
              <w:t>Form</w:t>
            </w:r>
          </w:p>
        </w:tc>
        <w:tc>
          <w:tcPr>
            <w:tcW w:w="1684" w:type="dxa"/>
          </w:tcPr>
          <w:p w14:paraId="09E2C498" w14:textId="77777777" w:rsidR="001D0531" w:rsidRDefault="001D0531" w:rsidP="008D7AEE">
            <w:pPr>
              <w:pStyle w:val="BodyText2"/>
            </w:pPr>
            <w:r>
              <w:t>Water</w:t>
            </w:r>
          </w:p>
          <w:p w14:paraId="5B9CB67C" w14:textId="77777777" w:rsidR="001D0531" w:rsidRDefault="001D0531" w:rsidP="008D7AEE">
            <w:pPr>
              <w:pStyle w:val="BodyText2"/>
            </w:pPr>
            <w:r>
              <w:t>Land</w:t>
            </w:r>
          </w:p>
          <w:p w14:paraId="6CF977A8" w14:textId="0E3C2544" w:rsidR="001D0531" w:rsidRDefault="001D0531" w:rsidP="008D7AEE">
            <w:pPr>
              <w:pStyle w:val="BodyText2"/>
            </w:pPr>
            <w:r>
              <w:t>Air</w:t>
            </w:r>
          </w:p>
        </w:tc>
        <w:tc>
          <w:tcPr>
            <w:tcW w:w="1695" w:type="dxa"/>
            <w:shd w:val="clear" w:color="auto" w:fill="auto"/>
          </w:tcPr>
          <w:p w14:paraId="397051C1" w14:textId="1162C932" w:rsidR="001D0531" w:rsidRDefault="001D0531" w:rsidP="00EA0C68">
            <w:pPr>
              <w:pStyle w:val="BodyText2"/>
            </w:pPr>
            <w:r>
              <w:rPr>
                <w:rFonts w:ascii="Lucida Grande" w:hAnsi="Lucida Grande" w:cs="Lucida Grande"/>
                <w:color w:val="000000"/>
              </w:rPr>
              <w:t>This should not be changed</w:t>
            </w:r>
          </w:p>
        </w:tc>
      </w:tr>
      <w:tr w:rsidR="001D0531" w:rsidRPr="003D50EC" w14:paraId="505533B1" w14:textId="77777777" w:rsidTr="00EA0C68">
        <w:trPr>
          <w:trHeight w:val="377"/>
          <w:jc w:val="center"/>
        </w:trPr>
        <w:tc>
          <w:tcPr>
            <w:tcW w:w="1974" w:type="dxa"/>
            <w:shd w:val="clear" w:color="auto" w:fill="auto"/>
          </w:tcPr>
          <w:p w14:paraId="05DE9BDA" w14:textId="6FACEA6F" w:rsidR="001D0531" w:rsidRDefault="001D0531" w:rsidP="008D7AE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Custom Tax Status</w:t>
            </w:r>
          </w:p>
        </w:tc>
        <w:tc>
          <w:tcPr>
            <w:tcW w:w="1739" w:type="dxa"/>
          </w:tcPr>
          <w:p w14:paraId="480DACC6" w14:textId="70D0819E" w:rsidR="001D0531" w:rsidRDefault="001D0531" w:rsidP="001D0531">
            <w:pPr>
              <w:pStyle w:val="BodyText2"/>
            </w:pPr>
            <w:r>
              <w:t xml:space="preserve">The different status set to IMEI for the device for which tax to be paid at customs </w:t>
            </w:r>
          </w:p>
        </w:tc>
        <w:tc>
          <w:tcPr>
            <w:tcW w:w="1437" w:type="dxa"/>
          </w:tcPr>
          <w:p w14:paraId="4FA9F2B5" w14:textId="7DA311D4" w:rsidR="001D0531" w:rsidRDefault="001D0531" w:rsidP="008D7AEE">
            <w:pPr>
              <w:pStyle w:val="BodyText2"/>
            </w:pPr>
            <w:r>
              <w:t>Status</w:t>
            </w:r>
          </w:p>
        </w:tc>
        <w:tc>
          <w:tcPr>
            <w:tcW w:w="1684" w:type="dxa"/>
          </w:tcPr>
          <w:p w14:paraId="73EFFFED" w14:textId="77777777" w:rsidR="001D0531" w:rsidRDefault="001D0531" w:rsidP="008D7AEE">
            <w:pPr>
              <w:pStyle w:val="BodyText2"/>
            </w:pPr>
            <w:r>
              <w:t>Tax Paid</w:t>
            </w:r>
          </w:p>
          <w:p w14:paraId="273084A7" w14:textId="77777777" w:rsidR="001D0531" w:rsidRDefault="001D0531" w:rsidP="008D7AEE">
            <w:pPr>
              <w:pStyle w:val="BodyText2"/>
            </w:pPr>
            <w:r>
              <w:t>Tax Not Paid</w:t>
            </w:r>
          </w:p>
          <w:p w14:paraId="2686953E" w14:textId="77777777" w:rsidR="001D0531" w:rsidRDefault="001D0531" w:rsidP="008D7AEE">
            <w:pPr>
              <w:pStyle w:val="BodyText2"/>
            </w:pPr>
            <w:r>
              <w:t>Regularized</w:t>
            </w:r>
          </w:p>
          <w:p w14:paraId="45D0EE3C" w14:textId="7D69E929" w:rsidR="001D0531" w:rsidRDefault="001D0531" w:rsidP="008D7AEE">
            <w:pPr>
              <w:pStyle w:val="BodyText2"/>
            </w:pPr>
            <w:r>
              <w:t>Blocked</w:t>
            </w:r>
          </w:p>
        </w:tc>
        <w:tc>
          <w:tcPr>
            <w:tcW w:w="1695" w:type="dxa"/>
            <w:shd w:val="clear" w:color="auto" w:fill="auto"/>
          </w:tcPr>
          <w:p w14:paraId="7B503D86" w14:textId="40AB943D" w:rsidR="001D0531" w:rsidRDefault="001D0531" w:rsidP="00EA0C68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This should not be changed</w:t>
            </w:r>
          </w:p>
        </w:tc>
      </w:tr>
      <w:tr w:rsidR="001D0531" w:rsidRPr="003D50EC" w14:paraId="5388A43E" w14:textId="77777777" w:rsidTr="00EA0C68">
        <w:trPr>
          <w:trHeight w:val="377"/>
          <w:jc w:val="center"/>
        </w:trPr>
        <w:tc>
          <w:tcPr>
            <w:tcW w:w="1974" w:type="dxa"/>
            <w:shd w:val="clear" w:color="auto" w:fill="auto"/>
          </w:tcPr>
          <w:p w14:paraId="1730854E" w14:textId="0F953496" w:rsidR="001D0531" w:rsidRDefault="001D0531" w:rsidP="008D7AE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Delete Flag</w:t>
            </w:r>
          </w:p>
        </w:tc>
        <w:tc>
          <w:tcPr>
            <w:tcW w:w="1739" w:type="dxa"/>
          </w:tcPr>
          <w:p w14:paraId="3B76AD3F" w14:textId="2694781A" w:rsidR="001D0531" w:rsidRDefault="001D0531" w:rsidP="001D0531">
            <w:pPr>
              <w:pStyle w:val="BodyText2"/>
            </w:pPr>
            <w:r>
              <w:t>The different status set to delete request while processing it at the system end.</w:t>
            </w:r>
          </w:p>
        </w:tc>
        <w:tc>
          <w:tcPr>
            <w:tcW w:w="1437" w:type="dxa"/>
          </w:tcPr>
          <w:p w14:paraId="52E10E4C" w14:textId="28D05470" w:rsidR="001D0531" w:rsidRDefault="001D0531" w:rsidP="008D7AEE">
            <w:pPr>
              <w:pStyle w:val="BodyText2"/>
            </w:pPr>
            <w:r>
              <w:t>Status</w:t>
            </w:r>
          </w:p>
        </w:tc>
        <w:tc>
          <w:tcPr>
            <w:tcW w:w="1684" w:type="dxa"/>
          </w:tcPr>
          <w:p w14:paraId="5B44221B" w14:textId="77777777" w:rsidR="001D0531" w:rsidRDefault="001D0531" w:rsidP="008D7AEE">
            <w:pPr>
              <w:pStyle w:val="BodyText2"/>
            </w:pPr>
            <w:r>
              <w:t>New</w:t>
            </w:r>
          </w:p>
          <w:p w14:paraId="5CD41B63" w14:textId="77777777" w:rsidR="001D0531" w:rsidRDefault="001D0531" w:rsidP="008D7AEE">
            <w:pPr>
              <w:pStyle w:val="BodyText2"/>
            </w:pPr>
            <w:r>
              <w:t>Process</w:t>
            </w:r>
            <w:r w:rsidR="00E9366B">
              <w:t>ing</w:t>
            </w:r>
          </w:p>
          <w:p w14:paraId="1EEE4D3B" w14:textId="30B7CA7B" w:rsidR="00E9366B" w:rsidRDefault="00E9366B" w:rsidP="008D7AEE">
            <w:pPr>
              <w:pStyle w:val="BodyText2"/>
            </w:pPr>
            <w:r>
              <w:t>Deleted</w:t>
            </w:r>
          </w:p>
        </w:tc>
        <w:tc>
          <w:tcPr>
            <w:tcW w:w="1695" w:type="dxa"/>
            <w:shd w:val="clear" w:color="auto" w:fill="auto"/>
          </w:tcPr>
          <w:p w14:paraId="37159F2F" w14:textId="72E4700D" w:rsidR="001D0531" w:rsidRDefault="00E9366B" w:rsidP="00EA0C68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This should not be changed</w:t>
            </w:r>
          </w:p>
        </w:tc>
      </w:tr>
      <w:tr w:rsidR="00E9366B" w:rsidRPr="003D50EC" w14:paraId="39F3358B" w14:textId="77777777" w:rsidTr="00EA0C68">
        <w:trPr>
          <w:trHeight w:val="377"/>
          <w:jc w:val="center"/>
        </w:trPr>
        <w:tc>
          <w:tcPr>
            <w:tcW w:w="1974" w:type="dxa"/>
            <w:shd w:val="clear" w:color="auto" w:fill="auto"/>
          </w:tcPr>
          <w:p w14:paraId="51CF43E7" w14:textId="236267B5" w:rsidR="00E9366B" w:rsidRDefault="00E9366B" w:rsidP="00485024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 xml:space="preserve">Device </w:t>
            </w:r>
            <w:r w:rsidR="00485024">
              <w:rPr>
                <w:rFonts w:ascii="Lucida Grande" w:hAnsi="Lucida Grande" w:cs="Lucida Grande"/>
                <w:color w:val="000000"/>
              </w:rPr>
              <w:t>Status</w:t>
            </w:r>
          </w:p>
        </w:tc>
        <w:tc>
          <w:tcPr>
            <w:tcW w:w="1739" w:type="dxa"/>
          </w:tcPr>
          <w:p w14:paraId="176CD3EE" w14:textId="296C6C43" w:rsidR="00E9366B" w:rsidRDefault="00E9366B" w:rsidP="00485024">
            <w:pPr>
              <w:pStyle w:val="BodyText2"/>
            </w:pPr>
            <w:r>
              <w:t xml:space="preserve">The different device </w:t>
            </w:r>
            <w:r w:rsidR="00485024">
              <w:t>status</w:t>
            </w:r>
            <w:r>
              <w:t xml:space="preserve"> supported in the system</w:t>
            </w:r>
          </w:p>
        </w:tc>
        <w:tc>
          <w:tcPr>
            <w:tcW w:w="1437" w:type="dxa"/>
          </w:tcPr>
          <w:p w14:paraId="450B113A" w14:textId="1B0EF52F" w:rsidR="00E9366B" w:rsidRDefault="00E9366B" w:rsidP="008D7AEE">
            <w:pPr>
              <w:pStyle w:val="BodyText2"/>
            </w:pPr>
            <w:r>
              <w:t>System</w:t>
            </w:r>
          </w:p>
        </w:tc>
        <w:tc>
          <w:tcPr>
            <w:tcW w:w="1684" w:type="dxa"/>
          </w:tcPr>
          <w:p w14:paraId="78445BFB" w14:textId="77777777" w:rsidR="00E9366B" w:rsidRDefault="00485024" w:rsidP="008D7AEE">
            <w:pPr>
              <w:pStyle w:val="BodyText2"/>
            </w:pPr>
            <w:r>
              <w:t>NEW</w:t>
            </w:r>
          </w:p>
          <w:p w14:paraId="54A0A7A6" w14:textId="7189A5A4" w:rsidR="00485024" w:rsidRDefault="00485024" w:rsidP="008D7AEE">
            <w:pPr>
              <w:pStyle w:val="BodyText2"/>
            </w:pPr>
            <w:r>
              <w:t>OLD</w:t>
            </w:r>
          </w:p>
        </w:tc>
        <w:tc>
          <w:tcPr>
            <w:tcW w:w="1695" w:type="dxa"/>
            <w:shd w:val="clear" w:color="auto" w:fill="auto"/>
          </w:tcPr>
          <w:p w14:paraId="324C7362" w14:textId="72EC6B7C" w:rsidR="00E9366B" w:rsidRDefault="00E9366B" w:rsidP="00EA0C68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This should not be changed</w:t>
            </w:r>
          </w:p>
        </w:tc>
      </w:tr>
      <w:tr w:rsidR="00E9366B" w:rsidRPr="003D50EC" w14:paraId="5C031BF9" w14:textId="77777777" w:rsidTr="00EA0C68">
        <w:trPr>
          <w:trHeight w:val="377"/>
          <w:jc w:val="center"/>
        </w:trPr>
        <w:tc>
          <w:tcPr>
            <w:tcW w:w="1974" w:type="dxa"/>
            <w:shd w:val="clear" w:color="auto" w:fill="auto"/>
          </w:tcPr>
          <w:p w14:paraId="5135A46E" w14:textId="6798D9C9" w:rsidR="00E9366B" w:rsidRDefault="00E9366B" w:rsidP="008D7AE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Device ID Type</w:t>
            </w:r>
          </w:p>
        </w:tc>
        <w:tc>
          <w:tcPr>
            <w:tcW w:w="1739" w:type="dxa"/>
          </w:tcPr>
          <w:p w14:paraId="11F1EC6D" w14:textId="48A46F5A" w:rsidR="00E9366B" w:rsidRDefault="00E9366B" w:rsidP="00E9366B">
            <w:pPr>
              <w:pStyle w:val="BodyText2"/>
            </w:pPr>
            <w:r>
              <w:t>The different device</w:t>
            </w:r>
            <w:r w:rsidR="00485024">
              <w:t xml:space="preserve"> ID</w:t>
            </w:r>
            <w:r>
              <w:t xml:space="preserve"> type supported in the system</w:t>
            </w:r>
          </w:p>
        </w:tc>
        <w:tc>
          <w:tcPr>
            <w:tcW w:w="1437" w:type="dxa"/>
          </w:tcPr>
          <w:p w14:paraId="0907CA9F" w14:textId="7304A93E" w:rsidR="00E9366B" w:rsidRDefault="00E9366B" w:rsidP="008D7AEE">
            <w:pPr>
              <w:pStyle w:val="BodyText2"/>
            </w:pPr>
            <w:r>
              <w:t>System</w:t>
            </w:r>
          </w:p>
        </w:tc>
        <w:tc>
          <w:tcPr>
            <w:tcW w:w="1684" w:type="dxa"/>
          </w:tcPr>
          <w:p w14:paraId="14DDAD55" w14:textId="77777777" w:rsidR="00E9366B" w:rsidRDefault="00E9366B" w:rsidP="00E9366B">
            <w:pPr>
              <w:pStyle w:val="BodyText2"/>
            </w:pPr>
            <w:r>
              <w:t>IMEI</w:t>
            </w:r>
          </w:p>
          <w:p w14:paraId="174F4875" w14:textId="77777777" w:rsidR="00E9366B" w:rsidRDefault="00E9366B" w:rsidP="00E9366B">
            <w:pPr>
              <w:pStyle w:val="BodyText2"/>
            </w:pPr>
            <w:r>
              <w:t>MEID</w:t>
            </w:r>
          </w:p>
          <w:p w14:paraId="0AF4F202" w14:textId="579B7B48" w:rsidR="00E9366B" w:rsidRDefault="00E9366B" w:rsidP="008D7AEE">
            <w:pPr>
              <w:pStyle w:val="BodyText2"/>
            </w:pPr>
            <w:r>
              <w:t>ESN</w:t>
            </w:r>
          </w:p>
        </w:tc>
        <w:tc>
          <w:tcPr>
            <w:tcW w:w="1695" w:type="dxa"/>
            <w:shd w:val="clear" w:color="auto" w:fill="auto"/>
          </w:tcPr>
          <w:p w14:paraId="71F4EBB3" w14:textId="6FF3B179" w:rsidR="00E9366B" w:rsidRDefault="00E9366B" w:rsidP="00EA0C68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This should not be changed</w:t>
            </w:r>
          </w:p>
        </w:tc>
      </w:tr>
      <w:tr w:rsidR="00E9366B" w:rsidRPr="003D50EC" w14:paraId="2B63DF18" w14:textId="77777777" w:rsidTr="00EA0C68">
        <w:trPr>
          <w:trHeight w:val="377"/>
          <w:jc w:val="center"/>
        </w:trPr>
        <w:tc>
          <w:tcPr>
            <w:tcW w:w="1974" w:type="dxa"/>
            <w:shd w:val="clear" w:color="auto" w:fill="auto"/>
          </w:tcPr>
          <w:p w14:paraId="56EC902E" w14:textId="1B99090C" w:rsidR="00E9366B" w:rsidRDefault="00485024" w:rsidP="008D7AE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 xml:space="preserve">Device </w:t>
            </w:r>
            <w:r w:rsidR="00E9366B">
              <w:rPr>
                <w:rFonts w:ascii="Lucida Grande" w:hAnsi="Lucida Grande" w:cs="Lucida Grande"/>
                <w:color w:val="000000"/>
              </w:rPr>
              <w:t>Type</w:t>
            </w:r>
          </w:p>
        </w:tc>
        <w:tc>
          <w:tcPr>
            <w:tcW w:w="1739" w:type="dxa"/>
          </w:tcPr>
          <w:p w14:paraId="4C64178A" w14:textId="7A46D28D" w:rsidR="00E9366B" w:rsidRDefault="00E9366B" w:rsidP="00E9366B">
            <w:pPr>
              <w:pStyle w:val="BodyText2"/>
            </w:pPr>
            <w:r>
              <w:t>The different device type supported in the system</w:t>
            </w:r>
          </w:p>
        </w:tc>
        <w:tc>
          <w:tcPr>
            <w:tcW w:w="1437" w:type="dxa"/>
          </w:tcPr>
          <w:p w14:paraId="36E7F960" w14:textId="0A08728C" w:rsidR="00E9366B" w:rsidRDefault="00E9366B" w:rsidP="008D7AEE">
            <w:pPr>
              <w:pStyle w:val="BodyText2"/>
            </w:pPr>
            <w:r>
              <w:t>System</w:t>
            </w:r>
          </w:p>
        </w:tc>
        <w:tc>
          <w:tcPr>
            <w:tcW w:w="1684" w:type="dxa"/>
          </w:tcPr>
          <w:p w14:paraId="011F1A23" w14:textId="0006CCF6" w:rsidR="00485024" w:rsidRDefault="00485024" w:rsidP="00485024">
            <w:pPr>
              <w:pStyle w:val="BodyText2"/>
            </w:pPr>
            <w:r>
              <w:t>Handheld</w:t>
            </w:r>
          </w:p>
          <w:p w14:paraId="1FF19F6F" w14:textId="77777777" w:rsidR="00485024" w:rsidRDefault="00485024" w:rsidP="00485024">
            <w:pPr>
              <w:pStyle w:val="BodyText2"/>
            </w:pPr>
            <w:r>
              <w:t>Mobile Phone/Feature Phone</w:t>
            </w:r>
          </w:p>
          <w:p w14:paraId="691CBDAC" w14:textId="77777777" w:rsidR="00485024" w:rsidRDefault="00485024" w:rsidP="00485024">
            <w:pPr>
              <w:pStyle w:val="BodyText2"/>
            </w:pPr>
            <w:r>
              <w:t>Vehicle</w:t>
            </w:r>
          </w:p>
          <w:p w14:paraId="7BC60417" w14:textId="77777777" w:rsidR="00485024" w:rsidRDefault="00485024" w:rsidP="00485024">
            <w:pPr>
              <w:pStyle w:val="BodyText2"/>
            </w:pPr>
            <w:r>
              <w:t>Portable</w:t>
            </w:r>
          </w:p>
          <w:p w14:paraId="39EB2AED" w14:textId="77777777" w:rsidR="00485024" w:rsidRDefault="00485024" w:rsidP="00485024">
            <w:pPr>
              <w:pStyle w:val="BodyText2"/>
            </w:pPr>
            <w:r>
              <w:t>Module</w:t>
            </w:r>
          </w:p>
          <w:p w14:paraId="140BF055" w14:textId="5925821B" w:rsidR="00485024" w:rsidRDefault="00485024" w:rsidP="00485024">
            <w:pPr>
              <w:pStyle w:val="BodyText2"/>
            </w:pPr>
            <w:r>
              <w:t>Dongle</w:t>
            </w:r>
          </w:p>
          <w:p w14:paraId="0EFD3395" w14:textId="77777777" w:rsidR="00485024" w:rsidRDefault="00485024" w:rsidP="00485024">
            <w:pPr>
              <w:pStyle w:val="BodyText2"/>
            </w:pPr>
            <w:r>
              <w:t>WLAN Router</w:t>
            </w:r>
          </w:p>
          <w:p w14:paraId="22B09294" w14:textId="77777777" w:rsidR="00485024" w:rsidRDefault="00485024" w:rsidP="00485024">
            <w:pPr>
              <w:pStyle w:val="BodyText2"/>
            </w:pPr>
            <w:r>
              <w:t>Modem</w:t>
            </w:r>
          </w:p>
          <w:p w14:paraId="2CF5DFC8" w14:textId="77777777" w:rsidR="00485024" w:rsidRDefault="00485024" w:rsidP="00485024">
            <w:pPr>
              <w:pStyle w:val="BodyText2"/>
            </w:pPr>
            <w:r>
              <w:t>Smartphone</w:t>
            </w:r>
          </w:p>
          <w:p w14:paraId="040B6E8B" w14:textId="1F600DB8" w:rsidR="00485024" w:rsidRDefault="00485024" w:rsidP="00485024">
            <w:pPr>
              <w:pStyle w:val="BodyText2"/>
            </w:pPr>
            <w:r>
              <w:t>Connected Computer</w:t>
            </w:r>
          </w:p>
          <w:p w14:paraId="7C56B575" w14:textId="1FFD39D5" w:rsidR="00E9366B" w:rsidRDefault="00E9366B" w:rsidP="00E9366B">
            <w:pPr>
              <w:pStyle w:val="BodyText2"/>
            </w:pPr>
          </w:p>
        </w:tc>
        <w:tc>
          <w:tcPr>
            <w:tcW w:w="1695" w:type="dxa"/>
            <w:shd w:val="clear" w:color="auto" w:fill="auto"/>
          </w:tcPr>
          <w:p w14:paraId="257C44B0" w14:textId="262B8E02" w:rsidR="00E9366B" w:rsidRDefault="00E9366B" w:rsidP="00EA0C68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This should not be changed</w:t>
            </w:r>
          </w:p>
        </w:tc>
      </w:tr>
      <w:tr w:rsidR="00E9366B" w:rsidRPr="003D50EC" w14:paraId="3AE6D837" w14:textId="77777777" w:rsidTr="00EA0C68">
        <w:trPr>
          <w:trHeight w:val="377"/>
          <w:jc w:val="center"/>
        </w:trPr>
        <w:tc>
          <w:tcPr>
            <w:tcW w:w="1974" w:type="dxa"/>
            <w:shd w:val="clear" w:color="auto" w:fill="auto"/>
          </w:tcPr>
          <w:p w14:paraId="2B97D88A" w14:textId="32EAF569" w:rsidR="00E9366B" w:rsidRDefault="00485024" w:rsidP="008D7AE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Doc Type</w:t>
            </w:r>
          </w:p>
        </w:tc>
        <w:tc>
          <w:tcPr>
            <w:tcW w:w="1739" w:type="dxa"/>
          </w:tcPr>
          <w:p w14:paraId="7B5AE73E" w14:textId="6C003665" w:rsidR="00E9366B" w:rsidRDefault="00E9366B" w:rsidP="00485024">
            <w:pPr>
              <w:pStyle w:val="BodyText2"/>
            </w:pPr>
            <w:r>
              <w:t xml:space="preserve">The different </w:t>
            </w:r>
            <w:r w:rsidR="00485024">
              <w:t>document</w:t>
            </w:r>
            <w:r>
              <w:t xml:space="preserve"> type supported in the system</w:t>
            </w:r>
          </w:p>
        </w:tc>
        <w:tc>
          <w:tcPr>
            <w:tcW w:w="1437" w:type="dxa"/>
          </w:tcPr>
          <w:p w14:paraId="69662FCE" w14:textId="60266AA4" w:rsidR="00E9366B" w:rsidRDefault="00E9366B" w:rsidP="008D7AEE">
            <w:pPr>
              <w:pStyle w:val="BodyText2"/>
            </w:pPr>
            <w:r>
              <w:t>System</w:t>
            </w:r>
          </w:p>
        </w:tc>
        <w:tc>
          <w:tcPr>
            <w:tcW w:w="1684" w:type="dxa"/>
          </w:tcPr>
          <w:p w14:paraId="5AF2972F" w14:textId="77777777" w:rsidR="00E9366B" w:rsidRDefault="00485024" w:rsidP="00E9366B">
            <w:pPr>
              <w:pStyle w:val="BodyText2"/>
            </w:pPr>
            <w:r>
              <w:t>Passport Document</w:t>
            </w:r>
          </w:p>
          <w:p w14:paraId="2C6FF4FD" w14:textId="5E165611" w:rsidR="00317B4E" w:rsidRDefault="00485024" w:rsidP="00485024">
            <w:pPr>
              <w:pStyle w:val="BodyText2"/>
            </w:pPr>
            <w:r>
              <w:t>Visa Document</w:t>
            </w:r>
          </w:p>
          <w:p w14:paraId="478D8669" w14:textId="77777777" w:rsidR="00485024" w:rsidRDefault="00485024" w:rsidP="00485024">
            <w:pPr>
              <w:pStyle w:val="BodyText2"/>
            </w:pPr>
            <w:r>
              <w:t>National ID Document</w:t>
            </w:r>
          </w:p>
          <w:p w14:paraId="5900B239" w14:textId="77777777" w:rsidR="00485024" w:rsidRDefault="00485024" w:rsidP="00485024">
            <w:pPr>
              <w:pStyle w:val="BodyText2"/>
            </w:pPr>
            <w:r>
              <w:t>Photo</w:t>
            </w:r>
          </w:p>
          <w:p w14:paraId="53FC6847" w14:textId="77777777" w:rsidR="00485024" w:rsidRDefault="00485024" w:rsidP="00485024">
            <w:pPr>
              <w:pStyle w:val="BodyText2"/>
            </w:pPr>
            <w:r>
              <w:t>Other</w:t>
            </w:r>
          </w:p>
          <w:p w14:paraId="523C7D7F" w14:textId="77777777" w:rsidR="00485024" w:rsidRDefault="00485024" w:rsidP="00485024">
            <w:pPr>
              <w:pStyle w:val="BodyText2"/>
            </w:pPr>
            <w:r>
              <w:t>TAC certificate</w:t>
            </w:r>
          </w:p>
          <w:p w14:paraId="2DF14A9F" w14:textId="77777777" w:rsidR="00485024" w:rsidRDefault="00485024" w:rsidP="00485024">
            <w:pPr>
              <w:pStyle w:val="BodyText2"/>
            </w:pPr>
            <w:r>
              <w:t>FIR document</w:t>
            </w:r>
          </w:p>
          <w:p w14:paraId="55C99226" w14:textId="77777777" w:rsidR="00485024" w:rsidRDefault="00485024" w:rsidP="00485024">
            <w:pPr>
              <w:pStyle w:val="BodyText2"/>
            </w:pPr>
            <w:r>
              <w:t>VIP Department ID</w:t>
            </w:r>
          </w:p>
          <w:p w14:paraId="4072C802" w14:textId="77777777" w:rsidR="00485024" w:rsidRDefault="009545E6" w:rsidP="00485024">
            <w:pPr>
              <w:pStyle w:val="BodyText2"/>
            </w:pPr>
            <w:r>
              <w:t>VAT Document</w:t>
            </w:r>
          </w:p>
          <w:p w14:paraId="1044DC76" w14:textId="2A881DDE" w:rsidR="00317B4E" w:rsidRDefault="00317B4E" w:rsidP="00485024">
            <w:pPr>
              <w:pStyle w:val="BodyText2"/>
            </w:pPr>
            <w:r>
              <w:t>Technical Specification</w:t>
            </w:r>
          </w:p>
        </w:tc>
        <w:tc>
          <w:tcPr>
            <w:tcW w:w="1695" w:type="dxa"/>
            <w:shd w:val="clear" w:color="auto" w:fill="auto"/>
          </w:tcPr>
          <w:p w14:paraId="0D614C19" w14:textId="77777777" w:rsidR="00E9366B" w:rsidRDefault="00E9366B" w:rsidP="008D1153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This should be not be changed</w:t>
            </w:r>
          </w:p>
          <w:p w14:paraId="68B10544" w14:textId="77777777" w:rsidR="006408FB" w:rsidRDefault="006408FB" w:rsidP="008D1153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</w:p>
          <w:p w14:paraId="3CCA608D" w14:textId="6A23E5A8" w:rsidR="006408FB" w:rsidRDefault="006408FB" w:rsidP="008D1153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Field ID denote the folder name that will be created where the file is saved in the system.</w:t>
            </w:r>
          </w:p>
        </w:tc>
      </w:tr>
      <w:tr w:rsidR="00317B4E" w:rsidRPr="003D50EC" w14:paraId="43CF5967" w14:textId="77777777" w:rsidTr="00EA0C68">
        <w:trPr>
          <w:trHeight w:val="377"/>
          <w:jc w:val="center"/>
        </w:trPr>
        <w:tc>
          <w:tcPr>
            <w:tcW w:w="1974" w:type="dxa"/>
            <w:shd w:val="clear" w:color="auto" w:fill="auto"/>
          </w:tcPr>
          <w:p w14:paraId="23816833" w14:textId="72DD6522" w:rsidR="00317B4E" w:rsidRDefault="00317B4E" w:rsidP="008D7AE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File Type</w:t>
            </w:r>
          </w:p>
        </w:tc>
        <w:tc>
          <w:tcPr>
            <w:tcW w:w="1739" w:type="dxa"/>
          </w:tcPr>
          <w:p w14:paraId="36872925" w14:textId="291B88BC" w:rsidR="00317B4E" w:rsidRDefault="00317B4E" w:rsidP="00485024">
            <w:pPr>
              <w:pStyle w:val="BodyText2"/>
            </w:pPr>
            <w:r>
              <w:t>The various file type supported in the system for generating greylist/black list files</w:t>
            </w:r>
          </w:p>
        </w:tc>
        <w:tc>
          <w:tcPr>
            <w:tcW w:w="1437" w:type="dxa"/>
          </w:tcPr>
          <w:p w14:paraId="7A424841" w14:textId="75FFC4BB" w:rsidR="00317B4E" w:rsidRDefault="00317B4E" w:rsidP="008D7AEE">
            <w:pPr>
              <w:pStyle w:val="BodyText2"/>
            </w:pPr>
            <w:r>
              <w:t>System</w:t>
            </w:r>
          </w:p>
        </w:tc>
        <w:tc>
          <w:tcPr>
            <w:tcW w:w="1684" w:type="dxa"/>
          </w:tcPr>
          <w:p w14:paraId="702B2634" w14:textId="77777777" w:rsidR="00317B4E" w:rsidRDefault="00317B4E" w:rsidP="00E9366B">
            <w:pPr>
              <w:pStyle w:val="BodyText2"/>
            </w:pPr>
            <w:r>
              <w:t>Full</w:t>
            </w:r>
          </w:p>
          <w:p w14:paraId="5BDAE152" w14:textId="4BA6E262" w:rsidR="00317B4E" w:rsidRDefault="00317B4E" w:rsidP="00E9366B">
            <w:pPr>
              <w:pStyle w:val="BodyText2"/>
            </w:pPr>
            <w:r>
              <w:t>Incremental</w:t>
            </w:r>
          </w:p>
        </w:tc>
        <w:tc>
          <w:tcPr>
            <w:tcW w:w="1695" w:type="dxa"/>
            <w:shd w:val="clear" w:color="auto" w:fill="auto"/>
          </w:tcPr>
          <w:p w14:paraId="7702DC6E" w14:textId="7228E6CF" w:rsidR="00317B4E" w:rsidRDefault="00317B4E" w:rsidP="00EA0C68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This should not be changed</w:t>
            </w:r>
          </w:p>
        </w:tc>
      </w:tr>
      <w:tr w:rsidR="00317B4E" w:rsidRPr="003D50EC" w14:paraId="44FE8266" w14:textId="77777777" w:rsidTr="00EA0C68">
        <w:trPr>
          <w:trHeight w:val="377"/>
          <w:jc w:val="center"/>
        </w:trPr>
        <w:tc>
          <w:tcPr>
            <w:tcW w:w="1974" w:type="dxa"/>
            <w:shd w:val="clear" w:color="auto" w:fill="auto"/>
          </w:tcPr>
          <w:p w14:paraId="13942361" w14:textId="42EE96DB" w:rsidR="00317B4E" w:rsidRDefault="00317B4E" w:rsidP="008D7AE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Grievance Category</w:t>
            </w:r>
          </w:p>
        </w:tc>
        <w:tc>
          <w:tcPr>
            <w:tcW w:w="1739" w:type="dxa"/>
          </w:tcPr>
          <w:p w14:paraId="351DF18B" w14:textId="4984EC8F" w:rsidR="00317B4E" w:rsidRDefault="00317B4E" w:rsidP="00317B4E">
            <w:pPr>
              <w:pStyle w:val="BodyText2"/>
            </w:pPr>
            <w:r>
              <w:t xml:space="preserve">The various category supported while raising grievance in the system </w:t>
            </w:r>
          </w:p>
        </w:tc>
        <w:tc>
          <w:tcPr>
            <w:tcW w:w="1437" w:type="dxa"/>
          </w:tcPr>
          <w:p w14:paraId="58C828E7" w14:textId="0B73FF25" w:rsidR="00317B4E" w:rsidRDefault="00317B4E" w:rsidP="008D7AEE">
            <w:pPr>
              <w:pStyle w:val="BodyText2"/>
            </w:pPr>
            <w:r>
              <w:t>System</w:t>
            </w:r>
          </w:p>
        </w:tc>
        <w:tc>
          <w:tcPr>
            <w:tcW w:w="1684" w:type="dxa"/>
          </w:tcPr>
          <w:p w14:paraId="7C0FF612" w14:textId="77777777" w:rsidR="00317B4E" w:rsidRDefault="00317B4E" w:rsidP="00E9366B">
            <w:pPr>
              <w:pStyle w:val="BodyText2"/>
            </w:pPr>
            <w:r>
              <w:t>Consignment</w:t>
            </w:r>
          </w:p>
          <w:p w14:paraId="7D69B20C" w14:textId="77777777" w:rsidR="00317B4E" w:rsidRDefault="00317B4E" w:rsidP="00E9366B">
            <w:pPr>
              <w:pStyle w:val="BodyText2"/>
            </w:pPr>
            <w:r>
              <w:t>Block/Unblock</w:t>
            </w:r>
          </w:p>
          <w:p w14:paraId="6D5A04DA" w14:textId="3FDDA0B8" w:rsidR="00317B4E" w:rsidRDefault="00317B4E" w:rsidP="00E9366B">
            <w:pPr>
              <w:pStyle w:val="BodyText2"/>
            </w:pPr>
            <w:r>
              <w:t>Greylist</w:t>
            </w:r>
          </w:p>
          <w:p w14:paraId="0C019D0C" w14:textId="77777777" w:rsidR="00317B4E" w:rsidRDefault="00317B4E" w:rsidP="00E9366B">
            <w:pPr>
              <w:pStyle w:val="BodyText2"/>
            </w:pPr>
            <w:r>
              <w:t>Blacklist</w:t>
            </w:r>
          </w:p>
          <w:p w14:paraId="34894307" w14:textId="77777777" w:rsidR="00317B4E" w:rsidRDefault="00317B4E" w:rsidP="00E9366B">
            <w:pPr>
              <w:pStyle w:val="BodyText2"/>
            </w:pPr>
            <w:r>
              <w:t>Type Approval</w:t>
            </w:r>
          </w:p>
          <w:p w14:paraId="10DD3D16" w14:textId="77777777" w:rsidR="003C73EE" w:rsidRDefault="003C73EE" w:rsidP="00E9366B">
            <w:pPr>
              <w:pStyle w:val="BodyText2"/>
            </w:pPr>
            <w:r>
              <w:t>Register Device</w:t>
            </w:r>
          </w:p>
          <w:p w14:paraId="66DF7141" w14:textId="77777777" w:rsidR="003C73EE" w:rsidRDefault="003C73EE" w:rsidP="00E9366B">
            <w:pPr>
              <w:pStyle w:val="BodyText2"/>
            </w:pPr>
            <w:r>
              <w:t>Manage Users</w:t>
            </w:r>
          </w:p>
          <w:p w14:paraId="5B627C3A" w14:textId="77777777" w:rsidR="003C73EE" w:rsidRDefault="003C73EE" w:rsidP="00E9366B">
            <w:pPr>
              <w:pStyle w:val="BodyText2"/>
            </w:pPr>
            <w:r>
              <w:t>Device Activation</w:t>
            </w:r>
          </w:p>
          <w:p w14:paraId="22E4A633" w14:textId="77777777" w:rsidR="003C73EE" w:rsidRDefault="003C73EE" w:rsidP="00E9366B">
            <w:pPr>
              <w:pStyle w:val="BodyText2"/>
            </w:pPr>
            <w:r>
              <w:t>Stolen/Recovery</w:t>
            </w:r>
          </w:p>
          <w:p w14:paraId="11D603BB" w14:textId="089A57BD" w:rsidR="003C73EE" w:rsidRDefault="003C73EE" w:rsidP="00E9366B">
            <w:pPr>
              <w:pStyle w:val="BodyText2"/>
            </w:pPr>
            <w:r>
              <w:t>Stock</w:t>
            </w:r>
          </w:p>
        </w:tc>
        <w:tc>
          <w:tcPr>
            <w:tcW w:w="1695" w:type="dxa"/>
            <w:shd w:val="clear" w:color="auto" w:fill="auto"/>
          </w:tcPr>
          <w:p w14:paraId="5A59E04B" w14:textId="20A84341" w:rsidR="00317B4E" w:rsidRDefault="003C73EE" w:rsidP="00EA0C68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This should not be changed</w:t>
            </w:r>
          </w:p>
        </w:tc>
      </w:tr>
      <w:tr w:rsidR="00317B4E" w:rsidRPr="003D50EC" w14:paraId="3A4BA303" w14:textId="77777777" w:rsidTr="00EA0C68">
        <w:trPr>
          <w:trHeight w:val="377"/>
          <w:jc w:val="center"/>
        </w:trPr>
        <w:tc>
          <w:tcPr>
            <w:tcW w:w="1974" w:type="dxa"/>
            <w:shd w:val="clear" w:color="auto" w:fill="auto"/>
          </w:tcPr>
          <w:p w14:paraId="24D43FB3" w14:textId="1DB5F070" w:rsidR="00317B4E" w:rsidRDefault="003C73EE" w:rsidP="008D7AE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Is Active</w:t>
            </w:r>
          </w:p>
        </w:tc>
        <w:tc>
          <w:tcPr>
            <w:tcW w:w="1739" w:type="dxa"/>
          </w:tcPr>
          <w:p w14:paraId="7D9C811A" w14:textId="67D5C5A3" w:rsidR="00317B4E" w:rsidRDefault="003C73EE" w:rsidP="00485024">
            <w:pPr>
              <w:pStyle w:val="BodyText2"/>
            </w:pPr>
            <w:r>
              <w:t>This denotes if the field parameter is enabled to be used in the system</w:t>
            </w:r>
          </w:p>
        </w:tc>
        <w:tc>
          <w:tcPr>
            <w:tcW w:w="1437" w:type="dxa"/>
          </w:tcPr>
          <w:p w14:paraId="7811C2CB" w14:textId="0F0BECF6" w:rsidR="00317B4E" w:rsidRDefault="003C73EE" w:rsidP="008D7AEE">
            <w:pPr>
              <w:pStyle w:val="BodyText2"/>
            </w:pPr>
            <w:r>
              <w:t>System</w:t>
            </w:r>
          </w:p>
        </w:tc>
        <w:tc>
          <w:tcPr>
            <w:tcW w:w="1684" w:type="dxa"/>
          </w:tcPr>
          <w:p w14:paraId="0BD2ED5D" w14:textId="77777777" w:rsidR="00317B4E" w:rsidRDefault="003C73EE" w:rsidP="00E9366B">
            <w:pPr>
              <w:pStyle w:val="BodyText2"/>
            </w:pPr>
            <w:r>
              <w:t>Disabled</w:t>
            </w:r>
          </w:p>
          <w:p w14:paraId="5C6AEBCB" w14:textId="35E8CC72" w:rsidR="003C73EE" w:rsidRDefault="003C73EE" w:rsidP="00E9366B">
            <w:pPr>
              <w:pStyle w:val="BodyText2"/>
            </w:pPr>
            <w:r>
              <w:t>Enabled</w:t>
            </w:r>
          </w:p>
        </w:tc>
        <w:tc>
          <w:tcPr>
            <w:tcW w:w="1695" w:type="dxa"/>
            <w:shd w:val="clear" w:color="auto" w:fill="auto"/>
          </w:tcPr>
          <w:p w14:paraId="0CE4A2F1" w14:textId="020BFAFC" w:rsidR="00317B4E" w:rsidRDefault="003C73EE" w:rsidP="00EA0C68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This should not be changed</w:t>
            </w:r>
          </w:p>
        </w:tc>
      </w:tr>
      <w:tr w:rsidR="00317B4E" w:rsidRPr="003D50EC" w14:paraId="3BC73E15" w14:textId="77777777" w:rsidTr="00EA0C68">
        <w:trPr>
          <w:trHeight w:val="377"/>
          <w:jc w:val="center"/>
        </w:trPr>
        <w:tc>
          <w:tcPr>
            <w:tcW w:w="1974" w:type="dxa"/>
            <w:shd w:val="clear" w:color="auto" w:fill="auto"/>
          </w:tcPr>
          <w:p w14:paraId="3F5CFBBB" w14:textId="50AAAE19" w:rsidR="00317B4E" w:rsidRDefault="003C73EE" w:rsidP="008D7AE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Multi SIM Status</w:t>
            </w:r>
          </w:p>
        </w:tc>
        <w:tc>
          <w:tcPr>
            <w:tcW w:w="1739" w:type="dxa"/>
          </w:tcPr>
          <w:p w14:paraId="6D321D4E" w14:textId="261F9015" w:rsidR="00317B4E" w:rsidRDefault="003C73EE" w:rsidP="00485024">
            <w:pPr>
              <w:pStyle w:val="BodyText2"/>
            </w:pPr>
            <w:r>
              <w:t>The field denote if the device support multiple SIM slot or not.</w:t>
            </w:r>
          </w:p>
        </w:tc>
        <w:tc>
          <w:tcPr>
            <w:tcW w:w="1437" w:type="dxa"/>
          </w:tcPr>
          <w:p w14:paraId="369B3A83" w14:textId="23E734A5" w:rsidR="00317B4E" w:rsidRDefault="003C73EE" w:rsidP="008D7AEE">
            <w:pPr>
              <w:pStyle w:val="BodyText2"/>
            </w:pPr>
            <w:r>
              <w:t>System</w:t>
            </w:r>
          </w:p>
        </w:tc>
        <w:tc>
          <w:tcPr>
            <w:tcW w:w="1684" w:type="dxa"/>
          </w:tcPr>
          <w:p w14:paraId="77DB6E90" w14:textId="77777777" w:rsidR="00317B4E" w:rsidRDefault="003C73EE" w:rsidP="00E9366B">
            <w:pPr>
              <w:pStyle w:val="BodyText2"/>
            </w:pPr>
            <w:r>
              <w:t>Yes</w:t>
            </w:r>
          </w:p>
          <w:p w14:paraId="7C20931F" w14:textId="42F7606E" w:rsidR="003C73EE" w:rsidRDefault="003C73EE" w:rsidP="00E9366B">
            <w:pPr>
              <w:pStyle w:val="BodyText2"/>
            </w:pPr>
            <w:r>
              <w:t>No</w:t>
            </w:r>
          </w:p>
        </w:tc>
        <w:tc>
          <w:tcPr>
            <w:tcW w:w="1695" w:type="dxa"/>
            <w:shd w:val="clear" w:color="auto" w:fill="auto"/>
          </w:tcPr>
          <w:p w14:paraId="08B8FCCF" w14:textId="769D17D9" w:rsidR="00317B4E" w:rsidRDefault="00EA0C68" w:rsidP="00EA0C68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This should not be changed</w:t>
            </w:r>
          </w:p>
        </w:tc>
      </w:tr>
      <w:tr w:rsidR="003C73EE" w:rsidRPr="003D50EC" w14:paraId="2869C7E3" w14:textId="77777777" w:rsidTr="00EA0C68">
        <w:trPr>
          <w:trHeight w:val="377"/>
          <w:jc w:val="center"/>
        </w:trPr>
        <w:tc>
          <w:tcPr>
            <w:tcW w:w="1974" w:type="dxa"/>
            <w:shd w:val="clear" w:color="auto" w:fill="auto"/>
          </w:tcPr>
          <w:p w14:paraId="69B24D13" w14:textId="7D262B06" w:rsidR="003C73EE" w:rsidRDefault="003C73EE" w:rsidP="008D7AE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Operators</w:t>
            </w:r>
          </w:p>
        </w:tc>
        <w:tc>
          <w:tcPr>
            <w:tcW w:w="1739" w:type="dxa"/>
          </w:tcPr>
          <w:p w14:paraId="7843CA3C" w14:textId="3C4D8409" w:rsidR="003C73EE" w:rsidRDefault="003C73EE" w:rsidP="00485024">
            <w:pPr>
              <w:pStyle w:val="BodyText2"/>
            </w:pPr>
            <w:r>
              <w:t>The field denote all the operator supported in the system</w:t>
            </w:r>
          </w:p>
        </w:tc>
        <w:tc>
          <w:tcPr>
            <w:tcW w:w="1437" w:type="dxa"/>
          </w:tcPr>
          <w:p w14:paraId="5BB2550F" w14:textId="04CF14AE" w:rsidR="003C73EE" w:rsidRDefault="003C73EE" w:rsidP="008D7AEE">
            <w:pPr>
              <w:pStyle w:val="BodyText2"/>
            </w:pPr>
            <w:r>
              <w:t>System</w:t>
            </w:r>
          </w:p>
        </w:tc>
        <w:tc>
          <w:tcPr>
            <w:tcW w:w="1684" w:type="dxa"/>
          </w:tcPr>
          <w:p w14:paraId="37FE2178" w14:textId="77777777" w:rsidR="003C73EE" w:rsidRDefault="00EA0C68" w:rsidP="00E9366B">
            <w:pPr>
              <w:pStyle w:val="BodyText2"/>
            </w:pPr>
            <w:r>
              <w:t>Smart</w:t>
            </w:r>
          </w:p>
          <w:p w14:paraId="2B56C745" w14:textId="3D58618E" w:rsidR="00EA0C68" w:rsidRDefault="00EA0C68" w:rsidP="00E9366B">
            <w:pPr>
              <w:pStyle w:val="BodyText2"/>
            </w:pPr>
            <w:r>
              <w:t>Metfone</w:t>
            </w:r>
          </w:p>
          <w:p w14:paraId="02A36A6B" w14:textId="77777777" w:rsidR="00EA0C68" w:rsidRDefault="00EA0C68" w:rsidP="00E9366B">
            <w:pPr>
              <w:pStyle w:val="BodyText2"/>
            </w:pPr>
            <w:r>
              <w:t>Seatel</w:t>
            </w:r>
          </w:p>
          <w:p w14:paraId="637604A0" w14:textId="052557F8" w:rsidR="00EA0C68" w:rsidRDefault="00EA0C68" w:rsidP="00E9366B">
            <w:pPr>
              <w:pStyle w:val="BodyText2"/>
            </w:pPr>
            <w:r>
              <w:t>Cellcard</w:t>
            </w:r>
          </w:p>
        </w:tc>
        <w:tc>
          <w:tcPr>
            <w:tcW w:w="1695" w:type="dxa"/>
            <w:shd w:val="clear" w:color="auto" w:fill="auto"/>
          </w:tcPr>
          <w:p w14:paraId="38C507DD" w14:textId="77777777" w:rsidR="003C73EE" w:rsidRDefault="00EA0C68" w:rsidP="00EA0C68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This should not be changed</w:t>
            </w:r>
          </w:p>
          <w:p w14:paraId="419C68B5" w14:textId="79CB7556" w:rsidR="006408FB" w:rsidRDefault="006408FB" w:rsidP="00EA0C68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Field ID denotes type of operator. Value is GSM or CDMA</w:t>
            </w:r>
          </w:p>
        </w:tc>
      </w:tr>
      <w:tr w:rsidR="00EA0C68" w:rsidRPr="003D50EC" w14:paraId="5463A249" w14:textId="77777777" w:rsidTr="00EA0C68">
        <w:trPr>
          <w:trHeight w:val="377"/>
          <w:jc w:val="center"/>
        </w:trPr>
        <w:tc>
          <w:tcPr>
            <w:tcW w:w="1974" w:type="dxa"/>
            <w:shd w:val="clear" w:color="auto" w:fill="auto"/>
          </w:tcPr>
          <w:p w14:paraId="6E8B20BC" w14:textId="0D55ACE7" w:rsidR="00EA0C68" w:rsidRDefault="00EA0C68" w:rsidP="008D7AE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Process Action</w:t>
            </w:r>
          </w:p>
        </w:tc>
        <w:tc>
          <w:tcPr>
            <w:tcW w:w="1739" w:type="dxa"/>
          </w:tcPr>
          <w:p w14:paraId="6A73CAB3" w14:textId="018DE550" w:rsidR="00EA0C68" w:rsidRDefault="00EA0C68" w:rsidP="00EA0C68">
            <w:pPr>
              <w:pStyle w:val="BodyText2"/>
            </w:pPr>
            <w:r>
              <w:t>The field denote different type of action taken once the CDR record is processed in the system</w:t>
            </w:r>
          </w:p>
        </w:tc>
        <w:tc>
          <w:tcPr>
            <w:tcW w:w="1437" w:type="dxa"/>
          </w:tcPr>
          <w:p w14:paraId="77341F59" w14:textId="73D2FFE7" w:rsidR="00EA0C68" w:rsidRDefault="00EA0C68" w:rsidP="008D7AEE">
            <w:pPr>
              <w:pStyle w:val="BodyText2"/>
            </w:pPr>
            <w:r>
              <w:t>System</w:t>
            </w:r>
          </w:p>
        </w:tc>
        <w:tc>
          <w:tcPr>
            <w:tcW w:w="1684" w:type="dxa"/>
          </w:tcPr>
          <w:p w14:paraId="7262C06D" w14:textId="77777777" w:rsidR="00EA0C68" w:rsidRDefault="00EA0C68" w:rsidP="00E9366B">
            <w:pPr>
              <w:pStyle w:val="BodyText2"/>
            </w:pPr>
            <w:r>
              <w:t>Sys_Reg</w:t>
            </w:r>
          </w:p>
          <w:p w14:paraId="42AC79FB" w14:textId="01218257" w:rsidR="00EA0C68" w:rsidRDefault="00EA0C68" w:rsidP="00E9366B">
            <w:pPr>
              <w:pStyle w:val="BodyText2"/>
            </w:pPr>
            <w:r>
              <w:t>Blocked</w:t>
            </w:r>
          </w:p>
          <w:p w14:paraId="7D91E53F" w14:textId="77777777" w:rsidR="00EA0C68" w:rsidRDefault="00EA0C68" w:rsidP="00E9366B">
            <w:pPr>
              <w:pStyle w:val="BodyText2"/>
            </w:pPr>
            <w:r>
              <w:t>Allowed</w:t>
            </w:r>
          </w:p>
          <w:p w14:paraId="6D0EA6EC" w14:textId="70DBF32E" w:rsidR="00EA0C68" w:rsidRDefault="00EA0C68" w:rsidP="00E9366B">
            <w:pPr>
              <w:pStyle w:val="BodyText2"/>
            </w:pPr>
            <w:r>
              <w:t>User_Reg</w:t>
            </w:r>
          </w:p>
          <w:p w14:paraId="25A38FDF" w14:textId="3BA2DF71" w:rsidR="00EA0C68" w:rsidRDefault="00EA0C68" w:rsidP="00E9366B">
            <w:pPr>
              <w:pStyle w:val="BodyText2"/>
            </w:pPr>
          </w:p>
        </w:tc>
        <w:tc>
          <w:tcPr>
            <w:tcW w:w="1695" w:type="dxa"/>
            <w:shd w:val="clear" w:color="auto" w:fill="auto"/>
          </w:tcPr>
          <w:p w14:paraId="0ED31F47" w14:textId="7033C0C0" w:rsidR="00EA0C68" w:rsidRDefault="00EA0C68" w:rsidP="00EA0C68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This should not be changed</w:t>
            </w:r>
          </w:p>
        </w:tc>
      </w:tr>
      <w:tr w:rsidR="00EA0C68" w:rsidRPr="003D50EC" w14:paraId="2EC57FAF" w14:textId="77777777" w:rsidTr="00EA0C68">
        <w:trPr>
          <w:trHeight w:val="377"/>
          <w:jc w:val="center"/>
        </w:trPr>
        <w:tc>
          <w:tcPr>
            <w:tcW w:w="1974" w:type="dxa"/>
            <w:shd w:val="clear" w:color="auto" w:fill="auto"/>
          </w:tcPr>
          <w:p w14:paraId="65E9BD97" w14:textId="69C03B0E" w:rsidR="00EA0C68" w:rsidRDefault="00EA0C68" w:rsidP="008D7AE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REQ Type  (Request Type)</w:t>
            </w:r>
          </w:p>
        </w:tc>
        <w:tc>
          <w:tcPr>
            <w:tcW w:w="1739" w:type="dxa"/>
          </w:tcPr>
          <w:p w14:paraId="531B35E7" w14:textId="3E49D7AA" w:rsidR="00EA0C68" w:rsidRDefault="00EA0C68" w:rsidP="006E0D99">
            <w:pPr>
              <w:pStyle w:val="BodyText2"/>
            </w:pPr>
            <w:r>
              <w:t xml:space="preserve">The field denote different type of </w:t>
            </w:r>
            <w:r w:rsidR="006E0D99">
              <w:t>request</w:t>
            </w:r>
            <w:r>
              <w:t xml:space="preserve"> </w:t>
            </w:r>
            <w:r w:rsidR="006E0D99">
              <w:t>supported related to stolen/block  cases</w:t>
            </w:r>
          </w:p>
        </w:tc>
        <w:tc>
          <w:tcPr>
            <w:tcW w:w="1437" w:type="dxa"/>
          </w:tcPr>
          <w:p w14:paraId="55EFB5E9" w14:textId="12E3591E" w:rsidR="00EA0C68" w:rsidRDefault="00EA0C68" w:rsidP="008D7AEE">
            <w:pPr>
              <w:pStyle w:val="BodyText2"/>
            </w:pPr>
            <w:r>
              <w:t>System</w:t>
            </w:r>
          </w:p>
        </w:tc>
        <w:tc>
          <w:tcPr>
            <w:tcW w:w="1684" w:type="dxa"/>
          </w:tcPr>
          <w:p w14:paraId="0A8DABD1" w14:textId="7B8A0719" w:rsidR="00EA0C68" w:rsidRDefault="006E0D99" w:rsidP="00EA0C68">
            <w:pPr>
              <w:pStyle w:val="BodyText2"/>
            </w:pPr>
            <w:r>
              <w:t>Stolen</w:t>
            </w:r>
          </w:p>
          <w:p w14:paraId="793F4317" w14:textId="416FEFA2" w:rsidR="00EA0C68" w:rsidRDefault="006E0D99" w:rsidP="00E9366B">
            <w:pPr>
              <w:pStyle w:val="BodyText2"/>
            </w:pPr>
            <w:r>
              <w:t>Recovery</w:t>
            </w:r>
          </w:p>
          <w:p w14:paraId="4EC549F7" w14:textId="77777777" w:rsidR="006E0D99" w:rsidRDefault="006E0D99" w:rsidP="00E9366B">
            <w:pPr>
              <w:pStyle w:val="BodyText2"/>
            </w:pPr>
            <w:r>
              <w:t>Block</w:t>
            </w:r>
          </w:p>
          <w:p w14:paraId="68228110" w14:textId="5A8B84B1" w:rsidR="006E0D99" w:rsidRDefault="006E0D99" w:rsidP="00E9366B">
            <w:pPr>
              <w:pStyle w:val="BodyText2"/>
            </w:pPr>
            <w:r>
              <w:t>Unblock</w:t>
            </w:r>
          </w:p>
        </w:tc>
        <w:tc>
          <w:tcPr>
            <w:tcW w:w="1695" w:type="dxa"/>
            <w:shd w:val="clear" w:color="auto" w:fill="auto"/>
          </w:tcPr>
          <w:p w14:paraId="0EBE1F5A" w14:textId="78051A95" w:rsidR="00EA0C68" w:rsidRDefault="00EA0C68" w:rsidP="00EA0C68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This should not be changed</w:t>
            </w:r>
          </w:p>
        </w:tc>
      </w:tr>
      <w:tr w:rsidR="006E0D99" w:rsidRPr="003D50EC" w14:paraId="25AAA4E8" w14:textId="77777777" w:rsidTr="00EA0C68">
        <w:trPr>
          <w:trHeight w:val="377"/>
          <w:jc w:val="center"/>
        </w:trPr>
        <w:tc>
          <w:tcPr>
            <w:tcW w:w="1974" w:type="dxa"/>
            <w:shd w:val="clear" w:color="auto" w:fill="auto"/>
          </w:tcPr>
          <w:p w14:paraId="15063331" w14:textId="2CF95686" w:rsidR="006E0D99" w:rsidRDefault="006E0D99" w:rsidP="008D7AE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Role Type</w:t>
            </w:r>
          </w:p>
        </w:tc>
        <w:tc>
          <w:tcPr>
            <w:tcW w:w="1739" w:type="dxa"/>
          </w:tcPr>
          <w:p w14:paraId="29E68F48" w14:textId="326EA2D6" w:rsidR="006E0D99" w:rsidRDefault="006E0D99" w:rsidP="00EA0C68">
            <w:pPr>
              <w:pStyle w:val="BodyText2"/>
            </w:pPr>
            <w:r>
              <w:t>The various role supported for different user type (end user and importer) in the system</w:t>
            </w:r>
          </w:p>
        </w:tc>
        <w:tc>
          <w:tcPr>
            <w:tcW w:w="1437" w:type="dxa"/>
          </w:tcPr>
          <w:p w14:paraId="0D1384A4" w14:textId="65241937" w:rsidR="006E0D99" w:rsidRDefault="006E0D99" w:rsidP="008D7AEE">
            <w:pPr>
              <w:pStyle w:val="BodyText2"/>
            </w:pPr>
            <w:r>
              <w:t>System</w:t>
            </w:r>
          </w:p>
        </w:tc>
        <w:tc>
          <w:tcPr>
            <w:tcW w:w="1684" w:type="dxa"/>
          </w:tcPr>
          <w:p w14:paraId="694D08E2" w14:textId="77777777" w:rsidR="006E0D99" w:rsidRDefault="006E0D99" w:rsidP="00EA0C68">
            <w:pPr>
              <w:pStyle w:val="BodyText2"/>
            </w:pPr>
            <w:r>
              <w:t>Importer</w:t>
            </w:r>
          </w:p>
          <w:p w14:paraId="749BCE53" w14:textId="77777777" w:rsidR="006E0D99" w:rsidRDefault="006E0D99" w:rsidP="00EA0C68">
            <w:pPr>
              <w:pStyle w:val="BodyText2"/>
            </w:pPr>
            <w:r>
              <w:t>Distributor</w:t>
            </w:r>
          </w:p>
          <w:p w14:paraId="7F0A1DE8" w14:textId="77777777" w:rsidR="006E0D99" w:rsidRDefault="006E0D99" w:rsidP="00EA0C68">
            <w:pPr>
              <w:pStyle w:val="BodyText2"/>
            </w:pPr>
            <w:r>
              <w:t>Retailer</w:t>
            </w:r>
          </w:p>
          <w:p w14:paraId="6AC90CEE" w14:textId="77777777" w:rsidR="006E0D99" w:rsidRDefault="006E0D99" w:rsidP="00EA0C68">
            <w:pPr>
              <w:pStyle w:val="BodyText2"/>
            </w:pPr>
            <w:r>
              <w:t>Cambodian</w:t>
            </w:r>
          </w:p>
          <w:p w14:paraId="6A2ECE79" w14:textId="77777777" w:rsidR="006E0D99" w:rsidRDefault="006E0D99" w:rsidP="00EA0C68">
            <w:pPr>
              <w:pStyle w:val="BodyText2"/>
            </w:pPr>
            <w:r>
              <w:t>Expat</w:t>
            </w:r>
          </w:p>
          <w:p w14:paraId="2F2ADDC6" w14:textId="77777777" w:rsidR="006E0D99" w:rsidRDefault="006E0D99" w:rsidP="00EA0C68">
            <w:pPr>
              <w:pStyle w:val="BodyText2"/>
            </w:pPr>
            <w:r>
              <w:t>Foreigner</w:t>
            </w:r>
          </w:p>
          <w:p w14:paraId="558DC264" w14:textId="77777777" w:rsidR="006E0D99" w:rsidRDefault="006E0D99" w:rsidP="00EA0C68">
            <w:pPr>
              <w:pStyle w:val="BodyText2"/>
            </w:pPr>
            <w:r>
              <w:t>Tourist</w:t>
            </w:r>
          </w:p>
          <w:p w14:paraId="40D445FE" w14:textId="29476A1D" w:rsidR="006E0D99" w:rsidRDefault="006E0D99" w:rsidP="00EA0C68">
            <w:pPr>
              <w:pStyle w:val="BodyText2"/>
            </w:pPr>
            <w:r>
              <w:t>VIP</w:t>
            </w:r>
          </w:p>
        </w:tc>
        <w:tc>
          <w:tcPr>
            <w:tcW w:w="1695" w:type="dxa"/>
            <w:shd w:val="clear" w:color="auto" w:fill="auto"/>
          </w:tcPr>
          <w:p w14:paraId="2A8E06E1" w14:textId="4B93345F" w:rsidR="006E0D99" w:rsidRDefault="006E0D99" w:rsidP="00EA0C68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This should not be changed</w:t>
            </w:r>
          </w:p>
        </w:tc>
      </w:tr>
      <w:tr w:rsidR="006E0D99" w:rsidRPr="003D50EC" w14:paraId="6C705853" w14:textId="77777777" w:rsidTr="00EA0C68">
        <w:trPr>
          <w:trHeight w:val="377"/>
          <w:jc w:val="center"/>
        </w:trPr>
        <w:tc>
          <w:tcPr>
            <w:tcW w:w="1974" w:type="dxa"/>
            <w:shd w:val="clear" w:color="auto" w:fill="auto"/>
          </w:tcPr>
          <w:p w14:paraId="24C078E6" w14:textId="6EB19A98" w:rsidR="006E0D99" w:rsidRDefault="006E0D99" w:rsidP="008D7AE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Source Type</w:t>
            </w:r>
          </w:p>
        </w:tc>
        <w:tc>
          <w:tcPr>
            <w:tcW w:w="1739" w:type="dxa"/>
          </w:tcPr>
          <w:p w14:paraId="06EAD5FE" w14:textId="51EF3707" w:rsidR="006E0D99" w:rsidRDefault="00073104" w:rsidP="00073104">
            <w:pPr>
              <w:pStyle w:val="BodyText2"/>
            </w:pPr>
            <w:r>
              <w:t>The various request types</w:t>
            </w:r>
            <w:r w:rsidR="006E0D99">
              <w:t xml:space="preserve"> supported for different </w:t>
            </w:r>
            <w:r>
              <w:t>stolen/bulk cases</w:t>
            </w:r>
          </w:p>
        </w:tc>
        <w:tc>
          <w:tcPr>
            <w:tcW w:w="1437" w:type="dxa"/>
          </w:tcPr>
          <w:p w14:paraId="7A201ADB" w14:textId="7E3FAB4F" w:rsidR="006E0D99" w:rsidRDefault="006E0D99" w:rsidP="008D7AEE">
            <w:pPr>
              <w:pStyle w:val="BodyText2"/>
            </w:pPr>
            <w:r>
              <w:t>System</w:t>
            </w:r>
          </w:p>
        </w:tc>
        <w:tc>
          <w:tcPr>
            <w:tcW w:w="1684" w:type="dxa"/>
          </w:tcPr>
          <w:p w14:paraId="79B912C3" w14:textId="32695D4A" w:rsidR="006E0D99" w:rsidRDefault="00073104" w:rsidP="00EA0C68">
            <w:pPr>
              <w:pStyle w:val="BodyText2"/>
            </w:pPr>
            <w:r>
              <w:t>Bulk</w:t>
            </w:r>
          </w:p>
          <w:p w14:paraId="0F2CAB30" w14:textId="77777777" w:rsidR="00073104" w:rsidRDefault="00073104" w:rsidP="00EA0C68">
            <w:pPr>
              <w:pStyle w:val="BodyText2"/>
            </w:pPr>
            <w:r>
              <w:t>Single</w:t>
            </w:r>
          </w:p>
          <w:p w14:paraId="61BAB556" w14:textId="77777777" w:rsidR="00073104" w:rsidRDefault="00073104" w:rsidP="00EA0C68">
            <w:pPr>
              <w:pStyle w:val="BodyText2"/>
            </w:pPr>
            <w:r>
              <w:t>Individual</w:t>
            </w:r>
          </w:p>
          <w:p w14:paraId="3CB33C7E" w14:textId="684E2825" w:rsidR="00073104" w:rsidRDefault="00073104" w:rsidP="00EA0C68">
            <w:pPr>
              <w:pStyle w:val="BodyText2"/>
            </w:pPr>
            <w:r>
              <w:t>Company</w:t>
            </w:r>
          </w:p>
        </w:tc>
        <w:tc>
          <w:tcPr>
            <w:tcW w:w="1695" w:type="dxa"/>
            <w:shd w:val="clear" w:color="auto" w:fill="auto"/>
          </w:tcPr>
          <w:p w14:paraId="43248E35" w14:textId="43CF4AA0" w:rsidR="006E0D99" w:rsidRDefault="006E0D99" w:rsidP="00EA0C68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This should not be changed</w:t>
            </w:r>
          </w:p>
        </w:tc>
      </w:tr>
      <w:tr w:rsidR="00073104" w:rsidRPr="003D50EC" w14:paraId="0511282A" w14:textId="77777777" w:rsidTr="00EA0C68">
        <w:trPr>
          <w:trHeight w:val="377"/>
          <w:jc w:val="center"/>
        </w:trPr>
        <w:tc>
          <w:tcPr>
            <w:tcW w:w="1974" w:type="dxa"/>
            <w:shd w:val="clear" w:color="auto" w:fill="auto"/>
          </w:tcPr>
          <w:p w14:paraId="7B35F4D8" w14:textId="217ADD59" w:rsidR="00073104" w:rsidRDefault="00073104" w:rsidP="008D7AE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Supported languages</w:t>
            </w:r>
          </w:p>
        </w:tc>
        <w:tc>
          <w:tcPr>
            <w:tcW w:w="1739" w:type="dxa"/>
          </w:tcPr>
          <w:p w14:paraId="5FFEFBEE" w14:textId="7B8EA5EC" w:rsidR="00073104" w:rsidRDefault="00073104" w:rsidP="00073104">
            <w:pPr>
              <w:pStyle w:val="BodyText2"/>
            </w:pPr>
            <w:r>
              <w:t>The various language supported in the system</w:t>
            </w:r>
          </w:p>
        </w:tc>
        <w:tc>
          <w:tcPr>
            <w:tcW w:w="1437" w:type="dxa"/>
          </w:tcPr>
          <w:p w14:paraId="5413B4CC" w14:textId="323FC153" w:rsidR="00073104" w:rsidRDefault="00073104" w:rsidP="008D7AEE">
            <w:pPr>
              <w:pStyle w:val="BodyText2"/>
            </w:pPr>
            <w:r>
              <w:t>System</w:t>
            </w:r>
          </w:p>
        </w:tc>
        <w:tc>
          <w:tcPr>
            <w:tcW w:w="1684" w:type="dxa"/>
          </w:tcPr>
          <w:p w14:paraId="4FE86340" w14:textId="77777777" w:rsidR="00073104" w:rsidRDefault="006408FB" w:rsidP="00EA0C68">
            <w:pPr>
              <w:pStyle w:val="BodyText2"/>
            </w:pPr>
            <w:r>
              <w:t>English</w:t>
            </w:r>
          </w:p>
          <w:p w14:paraId="130BE010" w14:textId="72A10AFD" w:rsidR="006408FB" w:rsidRDefault="006408FB" w:rsidP="00EA0C68">
            <w:pPr>
              <w:pStyle w:val="BodyText2"/>
            </w:pPr>
            <w:r>
              <w:t>Khmer</w:t>
            </w:r>
          </w:p>
        </w:tc>
        <w:tc>
          <w:tcPr>
            <w:tcW w:w="1695" w:type="dxa"/>
            <w:shd w:val="clear" w:color="auto" w:fill="auto"/>
          </w:tcPr>
          <w:p w14:paraId="499F7325" w14:textId="44E5DA20" w:rsidR="00073104" w:rsidRDefault="00073104" w:rsidP="00EA0C68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This should not be changed</w:t>
            </w:r>
          </w:p>
        </w:tc>
      </w:tr>
      <w:tr w:rsidR="006408FB" w:rsidRPr="003D50EC" w14:paraId="3C7408B0" w14:textId="77777777" w:rsidTr="00EA0C68">
        <w:trPr>
          <w:trHeight w:val="377"/>
          <w:jc w:val="center"/>
        </w:trPr>
        <w:tc>
          <w:tcPr>
            <w:tcW w:w="1974" w:type="dxa"/>
            <w:shd w:val="clear" w:color="auto" w:fill="auto"/>
          </w:tcPr>
          <w:p w14:paraId="58FA0F0C" w14:textId="4A7E1A6F" w:rsidR="006408FB" w:rsidRDefault="006408FB" w:rsidP="008D7AEE">
            <w:pPr>
              <w:pStyle w:val="ListBullet1"/>
              <w:numPr>
                <w:ilvl w:val="0"/>
                <w:numId w:val="0"/>
              </w:numPr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Visa Type</w:t>
            </w:r>
          </w:p>
        </w:tc>
        <w:tc>
          <w:tcPr>
            <w:tcW w:w="1739" w:type="dxa"/>
          </w:tcPr>
          <w:p w14:paraId="0C20142F" w14:textId="6BB28100" w:rsidR="006408FB" w:rsidRDefault="006408FB" w:rsidP="006408FB">
            <w:pPr>
              <w:pStyle w:val="BodyText2"/>
            </w:pPr>
            <w:r>
              <w:t>The various visa type supported in the system</w:t>
            </w:r>
          </w:p>
        </w:tc>
        <w:tc>
          <w:tcPr>
            <w:tcW w:w="1437" w:type="dxa"/>
          </w:tcPr>
          <w:p w14:paraId="45B2F3DD" w14:textId="1A2454DA" w:rsidR="006408FB" w:rsidRDefault="006408FB" w:rsidP="008D7AEE">
            <w:pPr>
              <w:pStyle w:val="BodyText2"/>
            </w:pPr>
            <w:r>
              <w:t>System</w:t>
            </w:r>
          </w:p>
        </w:tc>
        <w:tc>
          <w:tcPr>
            <w:tcW w:w="1684" w:type="dxa"/>
          </w:tcPr>
          <w:p w14:paraId="3AAEB278" w14:textId="77777777" w:rsidR="006408FB" w:rsidRDefault="006408FB" w:rsidP="00EA0C68">
            <w:pPr>
              <w:pStyle w:val="BodyText2"/>
            </w:pPr>
            <w:r>
              <w:t>Tourist</w:t>
            </w:r>
          </w:p>
          <w:p w14:paraId="7D42463D" w14:textId="60779A0B" w:rsidR="006408FB" w:rsidRDefault="006408FB" w:rsidP="00EA0C68">
            <w:pPr>
              <w:pStyle w:val="BodyText2"/>
            </w:pPr>
            <w:r>
              <w:t>Other</w:t>
            </w:r>
          </w:p>
        </w:tc>
        <w:tc>
          <w:tcPr>
            <w:tcW w:w="1695" w:type="dxa"/>
            <w:shd w:val="clear" w:color="auto" w:fill="auto"/>
          </w:tcPr>
          <w:p w14:paraId="728D9402" w14:textId="3217CB45" w:rsidR="006408FB" w:rsidRDefault="006408FB" w:rsidP="00EA0C68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This should not be changed</w:t>
            </w:r>
          </w:p>
        </w:tc>
      </w:tr>
    </w:tbl>
    <w:p w14:paraId="6CE08B5A" w14:textId="5B016B20" w:rsidR="008D7AEE" w:rsidRDefault="008D7AEE" w:rsidP="008D7AEE">
      <w:pPr>
        <w:pStyle w:val="BodyText2"/>
      </w:pPr>
    </w:p>
    <w:p w14:paraId="534A6ACB" w14:textId="77777777" w:rsidR="00C16971" w:rsidRDefault="00C16971" w:rsidP="00C16971">
      <w:pPr>
        <w:pStyle w:val="BodyText2"/>
      </w:pPr>
    </w:p>
    <w:p w14:paraId="68EFCC14" w14:textId="5C602A81" w:rsidR="00C16971" w:rsidRDefault="00C16971" w:rsidP="00C16971">
      <w:pPr>
        <w:pStyle w:val="Heading2"/>
      </w:pPr>
      <w:bookmarkStart w:id="261" w:name="_Toc74637597"/>
      <w:r>
        <w:t>Annex 4</w:t>
      </w:r>
      <w:bookmarkEnd w:id="261"/>
    </w:p>
    <w:p w14:paraId="52750F67" w14:textId="6929268C" w:rsidR="00C16971" w:rsidRDefault="00C16971" w:rsidP="00C16971">
      <w:pPr>
        <w:pStyle w:val="BodyText2"/>
      </w:pPr>
      <w:r>
        <w:t xml:space="preserve">This section describes the </w:t>
      </w:r>
      <w:r w:rsidR="008E3366">
        <w:t>policy parameter that is</w:t>
      </w:r>
      <w:r>
        <w:t xml:space="preserve"> </w:t>
      </w:r>
      <w:r w:rsidR="008E3366">
        <w:t>defined</w:t>
      </w:r>
      <w:r>
        <w:t xml:space="preserve"> in the </w:t>
      </w:r>
      <w:r w:rsidR="008E3366">
        <w:t>system</w:t>
      </w:r>
      <w:r>
        <w:t xml:space="preserve">. </w:t>
      </w:r>
    </w:p>
    <w:p w14:paraId="6FDCD116" w14:textId="6DEC2B81" w:rsidR="00C16971" w:rsidRDefault="00C16971" w:rsidP="00C16971">
      <w:pPr>
        <w:pStyle w:val="BodyText2"/>
      </w:pPr>
      <w:r>
        <w:t xml:space="preserve">The list of </w:t>
      </w:r>
      <w:r w:rsidR="001A703F">
        <w:t>policy parameters</w:t>
      </w:r>
      <w:r>
        <w:t xml:space="preserve"> is as follows:</w:t>
      </w:r>
    </w:p>
    <w:tbl>
      <w:tblPr>
        <w:tblW w:w="8037" w:type="dxa"/>
        <w:tblInd w:w="576" w:type="dxa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ook w:val="01E0" w:firstRow="1" w:lastRow="1" w:firstColumn="1" w:lastColumn="1" w:noHBand="0" w:noVBand="0"/>
      </w:tblPr>
      <w:tblGrid>
        <w:gridCol w:w="2226"/>
        <w:gridCol w:w="1559"/>
        <w:gridCol w:w="1701"/>
        <w:gridCol w:w="2551"/>
      </w:tblGrid>
      <w:tr w:rsidR="001A703F" w:rsidRPr="003D50EC" w14:paraId="0029B5A2" w14:textId="77777777" w:rsidTr="001A703F">
        <w:trPr>
          <w:trHeight w:val="293"/>
          <w:tblHeader/>
        </w:trPr>
        <w:tc>
          <w:tcPr>
            <w:tcW w:w="2226" w:type="dxa"/>
            <w:shd w:val="clear" w:color="auto" w:fill="5B9BD5" w:themeFill="accent1"/>
          </w:tcPr>
          <w:p w14:paraId="20D6144D" w14:textId="77777777" w:rsidR="001A703F" w:rsidRDefault="001A703F" w:rsidP="008E3366">
            <w:pPr>
              <w:pStyle w:val="BodyText2"/>
              <w:rPr>
                <w:b/>
                <w:bCs/>
                <w:color w:val="FFFFFF" w:themeColor="background1"/>
                <w:lang w:val="fr-FR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Description</w:t>
            </w:r>
          </w:p>
        </w:tc>
        <w:tc>
          <w:tcPr>
            <w:tcW w:w="1559" w:type="dxa"/>
            <w:shd w:val="clear" w:color="auto" w:fill="5B9BD5" w:themeFill="accent1"/>
          </w:tcPr>
          <w:p w14:paraId="4FD59142" w14:textId="77777777" w:rsidR="001A703F" w:rsidRDefault="001A703F" w:rsidP="008E3366">
            <w:pPr>
              <w:pStyle w:val="BodyText2"/>
              <w:rPr>
                <w:b/>
                <w:bCs/>
                <w:color w:val="FFFFFF" w:themeColor="background1"/>
                <w:lang w:val="fr-FR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Type</w:t>
            </w:r>
          </w:p>
        </w:tc>
        <w:tc>
          <w:tcPr>
            <w:tcW w:w="1701" w:type="dxa"/>
            <w:shd w:val="clear" w:color="auto" w:fill="5B9BD5" w:themeFill="accent1"/>
          </w:tcPr>
          <w:p w14:paraId="4F326F29" w14:textId="77777777" w:rsidR="001A703F" w:rsidRDefault="001A703F" w:rsidP="008E3366">
            <w:pPr>
              <w:pStyle w:val="BodyText2"/>
              <w:rPr>
                <w:b/>
                <w:bCs/>
                <w:color w:val="FFFFFF" w:themeColor="background1"/>
                <w:lang w:val="fr-FR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Possible Values</w:t>
            </w:r>
          </w:p>
        </w:tc>
        <w:tc>
          <w:tcPr>
            <w:tcW w:w="2551" w:type="dxa"/>
            <w:shd w:val="clear" w:color="auto" w:fill="5B9BD5" w:themeFill="accent1"/>
          </w:tcPr>
          <w:p w14:paraId="5CDF5E18" w14:textId="77777777" w:rsidR="001A703F" w:rsidRPr="0001372C" w:rsidRDefault="001A703F" w:rsidP="008E3366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Remarks</w:t>
            </w:r>
          </w:p>
        </w:tc>
      </w:tr>
      <w:tr w:rsidR="001A703F" w:rsidRPr="003D50EC" w14:paraId="1E516F3A" w14:textId="77777777" w:rsidTr="001A703F">
        <w:trPr>
          <w:trHeight w:val="377"/>
        </w:trPr>
        <w:tc>
          <w:tcPr>
            <w:tcW w:w="2226" w:type="dxa"/>
          </w:tcPr>
          <w:p w14:paraId="6C8865BA" w14:textId="75B00DB7" w:rsidR="001A703F" w:rsidRDefault="001A703F" w:rsidP="001A703F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 xml:space="preserve">Number of devices allowed to Cambodian user while coming back to Cambodia </w:t>
            </w:r>
          </w:p>
        </w:tc>
        <w:tc>
          <w:tcPr>
            <w:tcW w:w="1559" w:type="dxa"/>
          </w:tcPr>
          <w:p w14:paraId="47B38B74" w14:textId="77777777" w:rsidR="001A703F" w:rsidRDefault="001A703F" w:rsidP="008E3366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System</w:t>
            </w:r>
          </w:p>
        </w:tc>
        <w:tc>
          <w:tcPr>
            <w:tcW w:w="1701" w:type="dxa"/>
          </w:tcPr>
          <w:p w14:paraId="7FE60818" w14:textId="0A6716B5" w:rsidR="001A703F" w:rsidRDefault="001A703F" w:rsidP="008E3366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0</w:t>
            </w:r>
          </w:p>
        </w:tc>
        <w:tc>
          <w:tcPr>
            <w:tcW w:w="2551" w:type="dxa"/>
            <w:shd w:val="clear" w:color="auto" w:fill="auto"/>
          </w:tcPr>
          <w:p w14:paraId="36D18112" w14:textId="77777777" w:rsidR="001A703F" w:rsidRPr="00B708C5" w:rsidRDefault="001A703F" w:rsidP="008E3366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rPr>
                <w:rFonts w:ascii="Lucida Grande" w:hAnsi="Lucida Grande" w:cs="Lucida Grande"/>
                <w:color w:val="000000"/>
              </w:rPr>
              <w:t xml:space="preserve">This should not be changed. </w:t>
            </w:r>
          </w:p>
        </w:tc>
      </w:tr>
      <w:tr w:rsidR="001A703F" w:rsidRPr="003D50EC" w14:paraId="311634C7" w14:textId="77777777" w:rsidTr="001A703F">
        <w:trPr>
          <w:trHeight w:val="377"/>
        </w:trPr>
        <w:tc>
          <w:tcPr>
            <w:tcW w:w="2226" w:type="dxa"/>
          </w:tcPr>
          <w:p w14:paraId="2D3DAD71" w14:textId="72F87C82" w:rsidR="001A703F" w:rsidRDefault="001A703F" w:rsidP="001A703F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Number of devices allowed to Foreigner  user while coming to Cambodia in one visit</w:t>
            </w:r>
          </w:p>
        </w:tc>
        <w:tc>
          <w:tcPr>
            <w:tcW w:w="1559" w:type="dxa"/>
          </w:tcPr>
          <w:p w14:paraId="32338A24" w14:textId="41CD6DCE" w:rsidR="001A703F" w:rsidRDefault="001A703F" w:rsidP="008E3366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System</w:t>
            </w:r>
          </w:p>
        </w:tc>
        <w:tc>
          <w:tcPr>
            <w:tcW w:w="1701" w:type="dxa"/>
          </w:tcPr>
          <w:p w14:paraId="7E47427E" w14:textId="00FA44F1" w:rsidR="001A703F" w:rsidRDefault="001A703F" w:rsidP="008E3366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5</w:t>
            </w:r>
          </w:p>
        </w:tc>
        <w:tc>
          <w:tcPr>
            <w:tcW w:w="2551" w:type="dxa"/>
            <w:shd w:val="clear" w:color="auto" w:fill="auto"/>
          </w:tcPr>
          <w:p w14:paraId="0ECEDD8D" w14:textId="1C338182" w:rsidR="001A703F" w:rsidRDefault="001A703F" w:rsidP="008E3366">
            <w:pPr>
              <w:pStyle w:val="BodyText2"/>
              <w:rPr>
                <w:rFonts w:ascii="Lucida Grande" w:hAnsi="Lucida Grande" w:cs="Lucida Grande"/>
                <w:color w:val="000000"/>
              </w:rPr>
            </w:pPr>
            <w:r>
              <w:rPr>
                <w:rFonts w:ascii="Lucida Grande" w:hAnsi="Lucida Grande" w:cs="Lucida Grande"/>
                <w:color w:val="000000"/>
              </w:rPr>
              <w:t>This value can be changed.</w:t>
            </w:r>
          </w:p>
        </w:tc>
      </w:tr>
    </w:tbl>
    <w:p w14:paraId="49DFAE04" w14:textId="45A5D570" w:rsidR="00E8010D" w:rsidRDefault="00E8010D" w:rsidP="00D5498E">
      <w:pPr>
        <w:pStyle w:val="BodyText2"/>
      </w:pPr>
    </w:p>
    <w:sectPr w:rsidR="00E8010D" w:rsidSect="00423854">
      <w:headerReference w:type="even" r:id="rId70"/>
      <w:headerReference w:type="first" r:id="rId71"/>
      <w:footerReference w:type="first" r:id="rId72"/>
      <w:pgSz w:w="11907" w:h="16839" w:code="9"/>
      <w:pgMar w:top="1440" w:right="1797" w:bottom="1440" w:left="1797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860AAC" w14:textId="77777777" w:rsidR="00FE34B4" w:rsidRDefault="00FE34B4">
      <w:r>
        <w:separator/>
      </w:r>
    </w:p>
    <w:p w14:paraId="605460D1" w14:textId="77777777" w:rsidR="00FE34B4" w:rsidRDefault="00FE34B4"/>
  </w:endnote>
  <w:endnote w:type="continuationSeparator" w:id="0">
    <w:p w14:paraId="19D90049" w14:textId="77777777" w:rsidR="00FE34B4" w:rsidRDefault="00FE34B4">
      <w:r>
        <w:continuationSeparator/>
      </w:r>
    </w:p>
    <w:p w14:paraId="34ECB588" w14:textId="77777777" w:rsidR="00FE34B4" w:rsidRDefault="00FE34B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Adobe Caslon Pro Bold">
    <w:altName w:val="Palatino Linotype"/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  <w:font w:name="Arial Bold">
    <w:panose1 w:val="020B07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 Unicode MS">
    <w:altName w:val="Arial"/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4D839E" w14:textId="77777777" w:rsidR="0034637C" w:rsidRPr="0089039A" w:rsidRDefault="0034637C" w:rsidP="0089039A">
    <w:pPr>
      <w:pStyle w:val="Footer"/>
      <w:jc w:val="center"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>
      <w:rPr>
        <w:rStyle w:val="PageNumber"/>
        <w:noProof/>
      </w:rPr>
      <w:t>ii</w:t>
    </w:r>
    <w:r>
      <w:rPr>
        <w:rStyle w:val="PageNumber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CD14CC" w14:textId="77777777" w:rsidR="0034637C" w:rsidRPr="003912B1" w:rsidRDefault="0034637C" w:rsidP="00584198">
    <w:pPr>
      <w:pStyle w:val="BodyText2"/>
      <w:pBdr>
        <w:top w:val="single" w:sz="4" w:space="1" w:color="auto"/>
      </w:pBdr>
      <w:rPr>
        <w:sz w:val="18"/>
        <w:szCs w:val="18"/>
      </w:rPr>
    </w:pPr>
    <w:r>
      <w:rPr>
        <w:sz w:val="18"/>
        <w:szCs w:val="18"/>
      </w:rPr>
      <w:t xml:space="preserve">Copyright @ 2020 DMC All Rights Reserved </w:t>
    </w:r>
    <w:r>
      <w:rPr>
        <w:sz w:val="18"/>
        <w:szCs w:val="18"/>
      </w:rPr>
      <w:tab/>
    </w:r>
    <w:r>
      <w:rPr>
        <w:sz w:val="18"/>
        <w:szCs w:val="18"/>
      </w:rPr>
      <w:tab/>
    </w:r>
    <w:r>
      <w:rPr>
        <w:sz w:val="18"/>
        <w:szCs w:val="18"/>
      </w:rPr>
      <w:tab/>
    </w:r>
    <w:r>
      <w:rPr>
        <w:sz w:val="18"/>
        <w:szCs w:val="18"/>
      </w:rPr>
      <w:tab/>
    </w:r>
    <w:r>
      <w:rPr>
        <w:sz w:val="18"/>
        <w:szCs w:val="18"/>
      </w:rPr>
      <w:tab/>
    </w:r>
    <w:r>
      <w:rPr>
        <w:sz w:val="18"/>
        <w:szCs w:val="18"/>
      </w:rPr>
      <w:tab/>
    </w:r>
    <w:r>
      <w:rPr>
        <w:sz w:val="18"/>
        <w:szCs w:val="18"/>
      </w:rPr>
      <w:tab/>
    </w:r>
    <w:r>
      <w:rPr>
        <w:sz w:val="18"/>
        <w:szCs w:val="18"/>
      </w:rPr>
      <w:tab/>
    </w:r>
    <w:r w:rsidRPr="00A32CF9">
      <w:rPr>
        <w:spacing w:val="60"/>
        <w:sz w:val="18"/>
        <w:szCs w:val="18"/>
      </w:rPr>
      <w:t>Page</w:t>
    </w:r>
    <w:r w:rsidRPr="00A32CF9">
      <w:rPr>
        <w:sz w:val="18"/>
        <w:szCs w:val="18"/>
      </w:rPr>
      <w:t xml:space="preserve"> | </w:t>
    </w:r>
    <w:r w:rsidRPr="00A32CF9">
      <w:rPr>
        <w:sz w:val="18"/>
        <w:szCs w:val="18"/>
      </w:rPr>
      <w:fldChar w:fldCharType="begin"/>
    </w:r>
    <w:r w:rsidRPr="00A32CF9">
      <w:rPr>
        <w:sz w:val="18"/>
        <w:szCs w:val="18"/>
      </w:rPr>
      <w:instrText xml:space="preserve"> PAGE   \* MERGEFORMAT </w:instrText>
    </w:r>
    <w:r w:rsidRPr="00A32CF9">
      <w:rPr>
        <w:sz w:val="18"/>
        <w:szCs w:val="18"/>
      </w:rPr>
      <w:fldChar w:fldCharType="separate"/>
    </w:r>
    <w:r w:rsidR="00C328D5">
      <w:rPr>
        <w:noProof/>
        <w:sz w:val="18"/>
        <w:szCs w:val="18"/>
      </w:rPr>
      <w:t>46</w:t>
    </w:r>
    <w:r w:rsidRPr="00A32CF9">
      <w:rPr>
        <w:b/>
        <w:bCs/>
        <w:noProof/>
        <w:sz w:val="18"/>
        <w:szCs w:val="18"/>
      </w:rPr>
      <w:fldChar w:fldCharType="end"/>
    </w:r>
    <w:r>
      <w:rPr>
        <w:b/>
        <w:bCs/>
        <w:noProof/>
        <w:sz w:val="18"/>
        <w:szCs w:val="18"/>
      </w:rPr>
      <w:t xml:space="preserve"> </w:t>
    </w:r>
  </w:p>
  <w:p w14:paraId="32A37EDF" w14:textId="77777777" w:rsidR="0034637C" w:rsidRDefault="0034637C" w:rsidP="00584198">
    <w:pPr>
      <w:pStyle w:val="BodyText2"/>
      <w:rPr>
        <w:sz w:val="18"/>
        <w:szCs w:val="18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1AAE65" w14:textId="77777777" w:rsidR="0034637C" w:rsidRDefault="0034637C" w:rsidP="008E4210">
    <w:pPr>
      <w:pStyle w:val="Code"/>
    </w:pPr>
  </w:p>
  <w:p w14:paraId="00A11D41" w14:textId="77777777" w:rsidR="0034637C" w:rsidRPr="00805B5D" w:rsidRDefault="0034637C" w:rsidP="008E4210">
    <w:pPr>
      <w:pStyle w:val="BodyText2"/>
    </w:pPr>
  </w:p>
  <w:p w14:paraId="3FEC01CF" w14:textId="77777777" w:rsidR="0034637C" w:rsidRPr="00FC40C3" w:rsidRDefault="0034637C" w:rsidP="00FC40C3">
    <w:pPr>
      <w:rPr>
        <w:rStyle w:val="PageNumber"/>
        <w:rFonts w:ascii="Times New Roman" w:hAnsi="Times New Roman"/>
        <w:b w:val="0"/>
        <w:sz w:val="24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C6ACC1" w14:textId="77777777" w:rsidR="0034637C" w:rsidRPr="00531438" w:rsidRDefault="0034637C" w:rsidP="002D3496">
    <w:pPr>
      <w:pStyle w:val="BodyText2"/>
      <w:pBdr>
        <w:top w:val="single" w:sz="4" w:space="1" w:color="E31837"/>
      </w:pBdr>
      <w:jc w:val="center"/>
      <w:rPr>
        <w:rStyle w:val="PageNumber"/>
        <w:sz w:val="18"/>
        <w:szCs w:val="18"/>
      </w:rPr>
    </w:pPr>
    <w:r w:rsidRPr="00531438">
      <w:rPr>
        <w:sz w:val="18"/>
        <w:szCs w:val="18"/>
      </w:rPr>
      <w:t>Copyright and Proprietary Material of Dynamic Vertical Software Pvt. Ltd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19AA3F" w14:textId="77777777" w:rsidR="0034637C" w:rsidRDefault="0034637C" w:rsidP="00A27E48">
    <w:pPr>
      <w:pStyle w:val="Footer"/>
      <w:tabs>
        <w:tab w:val="clear" w:pos="8640"/>
        <w:tab w:val="right" w:pos="8280"/>
      </w:tabs>
    </w:pPr>
    <w:r>
      <w:rPr>
        <w:rStyle w:val="PageNumber"/>
      </w:rPr>
      <w:tab/>
    </w: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1</w:t>
    </w:r>
    <w:r>
      <w:fldChar w:fldCharType="end"/>
    </w:r>
  </w:p>
  <w:p w14:paraId="54A509CD" w14:textId="77777777" w:rsidR="0034637C" w:rsidRPr="00A27E48" w:rsidRDefault="0034637C" w:rsidP="002D3496">
    <w:pPr>
      <w:pStyle w:val="BodyText2"/>
      <w:tabs>
        <w:tab w:val="right" w:pos="8280"/>
      </w:tabs>
      <w:jc w:val="center"/>
      <w:rPr>
        <w:sz w:val="16"/>
        <w:szCs w:val="16"/>
      </w:rPr>
    </w:pPr>
    <w:r w:rsidRPr="00A27E48">
      <w:rPr>
        <w:sz w:val="16"/>
        <w:szCs w:val="16"/>
      </w:rPr>
      <w:t>Copyright and Proprietary Material of Dynamic Vertical Software Pvt. Ltd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21DE50" w14:textId="77777777" w:rsidR="00FE34B4" w:rsidRDefault="00FE34B4">
      <w:r>
        <w:separator/>
      </w:r>
    </w:p>
    <w:p w14:paraId="0A5A5904" w14:textId="77777777" w:rsidR="00FE34B4" w:rsidRDefault="00FE34B4"/>
  </w:footnote>
  <w:footnote w:type="continuationSeparator" w:id="0">
    <w:p w14:paraId="22B0079F" w14:textId="77777777" w:rsidR="00FE34B4" w:rsidRDefault="00FE34B4">
      <w:r>
        <w:continuationSeparator/>
      </w:r>
    </w:p>
    <w:p w14:paraId="562112FC" w14:textId="77777777" w:rsidR="00FE34B4" w:rsidRDefault="00FE34B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F44AEE" w14:textId="77777777" w:rsidR="0034637C" w:rsidRDefault="0034637C" w:rsidP="00A042C9">
    <w:pPr>
      <w:pStyle w:val="Header"/>
      <w:jc w:val="right"/>
    </w:pPr>
    <w:r>
      <w:rPr>
        <w:noProof/>
      </w:rPr>
      <w:drawing>
        <wp:anchor distT="0" distB="0" distL="114300" distR="114300" simplePos="0" relativeHeight="251682816" behindDoc="0" locked="0" layoutInCell="1" allowOverlap="1" wp14:anchorId="24059354" wp14:editId="04F1B93D">
          <wp:simplePos x="0" y="0"/>
          <wp:positionH relativeFrom="margin">
            <wp:posOffset>3543935</wp:posOffset>
          </wp:positionH>
          <wp:positionV relativeFrom="margin">
            <wp:posOffset>-895985</wp:posOffset>
          </wp:positionV>
          <wp:extent cx="3095625" cy="666750"/>
          <wp:effectExtent l="0" t="0" r="9525" b="0"/>
          <wp:wrapSquare wrapText="bothSides"/>
          <wp:docPr id="53" name="Picture 3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1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095625" cy="6667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03EB5BAA" w14:textId="77777777" w:rsidR="0034637C" w:rsidRDefault="0034637C">
    <w:pPr>
      <w:pStyle w:val="Header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92FBDB" w14:textId="77777777" w:rsidR="0034637C" w:rsidRDefault="0034637C" w:rsidP="00943413">
    <w:pPr>
      <w:pStyle w:val="Header"/>
      <w:pBdr>
        <w:bottom w:val="single" w:sz="4" w:space="1" w:color="auto"/>
      </w:pBdr>
      <w:tabs>
        <w:tab w:val="clear" w:pos="8640"/>
        <w:tab w:val="right" w:pos="8313"/>
      </w:tabs>
      <w:rPr>
        <w:noProof/>
        <w:lang w:val="en-IN" w:eastAsia="en-IN"/>
      </w:rPr>
    </w:pPr>
    <w:r>
      <w:rPr>
        <w:noProof/>
      </w:rPr>
      <w:drawing>
        <wp:inline distT="0" distB="0" distL="0" distR="0" wp14:anchorId="485C03B8" wp14:editId="0D078A48">
          <wp:extent cx="609600" cy="552450"/>
          <wp:effectExtent l="0" t="0" r="0" b="0"/>
          <wp:docPr id="63" name="Picture 63" descr="A close up of a 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DMC-Logo1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09600" cy="5524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6AD4E662" w14:textId="77777777" w:rsidR="0034637C" w:rsidRDefault="0034637C" w:rsidP="00943413">
    <w:pPr>
      <w:pStyle w:val="Header"/>
      <w:pBdr>
        <w:bottom w:val="single" w:sz="4" w:space="1" w:color="auto"/>
      </w:pBdr>
      <w:tabs>
        <w:tab w:val="clear" w:pos="8640"/>
        <w:tab w:val="right" w:pos="8313"/>
      </w:tabs>
    </w:pPr>
    <w:r>
      <w:rPr>
        <w:noProof/>
        <w:lang w:val="en-IN" w:eastAsia="en-IN"/>
      </w:rPr>
      <w:t>CEIR System Admin Portal</w:t>
    </w:r>
    <w:r>
      <w:tab/>
    </w:r>
    <w:r>
      <w:tab/>
      <w:t xml:space="preserve">User Manual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642B48" w14:textId="77777777" w:rsidR="0034637C" w:rsidRDefault="0034637C">
    <w:pPr>
      <w:pStyle w:val="Header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3C8A23" w14:textId="77777777" w:rsidR="0034637C" w:rsidRDefault="0034637C">
    <w:pPr>
      <w:pStyle w:val="Header"/>
      <w:jc w:val="right"/>
    </w:pPr>
    <w:r>
      <w:rPr>
        <w:noProof/>
      </w:rPr>
      <w:drawing>
        <wp:anchor distT="0" distB="0" distL="114300" distR="114300" simplePos="0" relativeHeight="251678720" behindDoc="1" locked="0" layoutInCell="1" allowOverlap="0" wp14:anchorId="755096DD" wp14:editId="2FB88AA8">
          <wp:simplePos x="0" y="0"/>
          <wp:positionH relativeFrom="page">
            <wp:posOffset>914400</wp:posOffset>
          </wp:positionH>
          <wp:positionV relativeFrom="page">
            <wp:posOffset>356235</wp:posOffset>
          </wp:positionV>
          <wp:extent cx="2799080" cy="462280"/>
          <wp:effectExtent l="0" t="0" r="1270" b="0"/>
          <wp:wrapTight wrapText="bothSides">
            <wp:wrapPolygon edited="0">
              <wp:start x="0" y="0"/>
              <wp:lineTo x="0" y="20473"/>
              <wp:lineTo x="21463" y="20473"/>
              <wp:lineTo x="21463" y="0"/>
              <wp:lineTo x="0" y="0"/>
            </wp:wrapPolygon>
          </wp:wrapTight>
          <wp:docPr id="19" name="Picture 45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5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799080" cy="4622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72576" behindDoc="1" locked="0" layoutInCell="1" allowOverlap="1" wp14:anchorId="55AC17EF" wp14:editId="461F21E9">
          <wp:simplePos x="0" y="0"/>
          <wp:positionH relativeFrom="column">
            <wp:posOffset>4629150</wp:posOffset>
          </wp:positionH>
          <wp:positionV relativeFrom="paragraph">
            <wp:posOffset>-333375</wp:posOffset>
          </wp:positionV>
          <wp:extent cx="932815" cy="741045"/>
          <wp:effectExtent l="0" t="0" r="635" b="1905"/>
          <wp:wrapNone/>
          <wp:docPr id="26" name="Picture 45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57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32815" cy="7410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810BBA" w14:textId="77777777" w:rsidR="0034637C" w:rsidRDefault="0034637C">
    <w:pPr>
      <w:pStyle w:val="Header"/>
      <w:pBdr>
        <w:bottom w:val="single" w:sz="4" w:space="1" w:color="auto"/>
      </w:pBdr>
      <w:tabs>
        <w:tab w:val="clear" w:pos="4320"/>
        <w:tab w:val="clear" w:pos="8640"/>
        <w:tab w:val="right" w:pos="8280"/>
      </w:tabs>
      <w:jc w:val="both"/>
    </w:pPr>
    <w:r w:rsidRPr="0061042F">
      <w:rPr>
        <w:noProof/>
      </w:rPr>
      <w:drawing>
        <wp:inline distT="0" distB="0" distL="0" distR="0" wp14:anchorId="3364CBAD" wp14:editId="3CE67222">
          <wp:extent cx="1600200" cy="295275"/>
          <wp:effectExtent l="0" t="0" r="0" b="9525"/>
          <wp:docPr id="3" name="Picture 16" descr="Comviva Usage_Final_wor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6" descr="Comviva Usage_Final_wor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00200" cy="2952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ab/>
      <w:t>Contact Us</w:t>
    </w:r>
  </w:p>
  <w:p w14:paraId="0BABC3F4" w14:textId="77777777" w:rsidR="0034637C" w:rsidRDefault="0034637C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808F7A" w14:textId="77777777" w:rsidR="0034637C" w:rsidRDefault="0034637C">
    <w:r>
      <w:rPr>
        <w:noProof/>
      </w:rPr>
      <w:drawing>
        <wp:anchor distT="0" distB="0" distL="114300" distR="114300" simplePos="0" relativeHeight="251666432" behindDoc="1" locked="0" layoutInCell="1" allowOverlap="1" wp14:anchorId="6FB5445C" wp14:editId="180C7E9A">
          <wp:simplePos x="0" y="0"/>
          <wp:positionH relativeFrom="column">
            <wp:posOffset>4314190</wp:posOffset>
          </wp:positionH>
          <wp:positionV relativeFrom="paragraph">
            <wp:posOffset>-342900</wp:posOffset>
          </wp:positionV>
          <wp:extent cx="932815" cy="741045"/>
          <wp:effectExtent l="0" t="0" r="635" b="1905"/>
          <wp:wrapNone/>
          <wp:docPr id="1" name="Picture 2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19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32815" cy="7410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4222" type="#_x0000_t75" style="width:76.7pt;height:76.7pt" o:bullet="t">
        <v:imagedata r:id="rId1" o:title="bullet"/>
      </v:shape>
    </w:pict>
  </w:numPicBullet>
  <w:numPicBullet w:numPicBulletId="1">
    <w:pict>
      <v:shape id="_x0000_i4223" type="#_x0000_t75" alt="A close up of a logo&#10;&#10;Description automatically generated" style="width:48pt;height:43.3pt;visibility:visible;mso-wrap-style:square" o:bullet="t">
        <v:imagedata r:id="rId2" o:title="A close up of a logo&#10;&#10;Description automatically generated"/>
      </v:shape>
    </w:pict>
  </w:numPicBullet>
  <w:abstractNum w:abstractNumId="0" w15:restartNumberingAfterBreak="0">
    <w:nsid w:val="FFFFFF7E"/>
    <w:multiLevelType w:val="singleLevel"/>
    <w:tmpl w:val="7D6E4B96"/>
    <w:lvl w:ilvl="0">
      <w:start w:val="1"/>
      <w:numFmt w:val="lowerRoman"/>
      <w:pStyle w:val="ListNumber3"/>
      <w:lvlText w:val="%1."/>
      <w:lvlJc w:val="right"/>
      <w:pPr>
        <w:tabs>
          <w:tab w:val="num" w:pos="2232"/>
        </w:tabs>
        <w:ind w:left="2232" w:hanging="259"/>
      </w:pPr>
      <w:rPr>
        <w:rFonts w:hint="default"/>
      </w:rPr>
    </w:lvl>
  </w:abstractNum>
  <w:abstractNum w:abstractNumId="1" w15:restartNumberingAfterBreak="0">
    <w:nsid w:val="FFFFFF7F"/>
    <w:multiLevelType w:val="singleLevel"/>
    <w:tmpl w:val="57B402C8"/>
    <w:lvl w:ilvl="0">
      <w:start w:val="1"/>
      <w:numFmt w:val="lowerLetter"/>
      <w:pStyle w:val="ListNumber2"/>
      <w:lvlText w:val="%1)"/>
      <w:lvlJc w:val="left"/>
      <w:pPr>
        <w:tabs>
          <w:tab w:val="num" w:pos="1872"/>
        </w:tabs>
        <w:ind w:left="1872" w:hanging="432"/>
      </w:pPr>
      <w:rPr>
        <w:rFonts w:hint="default"/>
      </w:rPr>
    </w:lvl>
  </w:abstractNum>
  <w:abstractNum w:abstractNumId="2" w15:restartNumberingAfterBreak="0">
    <w:nsid w:val="FFFFFF88"/>
    <w:multiLevelType w:val="singleLevel"/>
    <w:tmpl w:val="1D70C1C6"/>
    <w:lvl w:ilvl="0">
      <w:start w:val="1"/>
      <w:numFmt w:val="decimal"/>
      <w:pStyle w:val="TableListNumber1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3" w15:restartNumberingAfterBreak="0">
    <w:nsid w:val="FFFFFF89"/>
    <w:multiLevelType w:val="singleLevel"/>
    <w:tmpl w:val="8B8866F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0A687027"/>
    <w:multiLevelType w:val="hybridMultilevel"/>
    <w:tmpl w:val="77A0C366"/>
    <w:lvl w:ilvl="0" w:tplc="FB2ED6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C05EFF"/>
    <w:multiLevelType w:val="hybridMultilevel"/>
    <w:tmpl w:val="32846D16"/>
    <w:lvl w:ilvl="0" w:tplc="9294DA94">
      <w:start w:val="1"/>
      <w:numFmt w:val="bullet"/>
      <w:pStyle w:val="ListBullet3"/>
      <w:lvlText w:val=""/>
      <w:lvlJc w:val="left"/>
      <w:pPr>
        <w:tabs>
          <w:tab w:val="num" w:pos="2232"/>
        </w:tabs>
        <w:ind w:left="2232" w:hanging="360"/>
      </w:pPr>
      <w:rPr>
        <w:rFonts w:ascii="Wingdings" w:hAnsi="Wingdings" w:hint="default"/>
        <w:color w:val="E31837"/>
        <w:sz w:val="24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C14C11"/>
    <w:multiLevelType w:val="hybridMultilevel"/>
    <w:tmpl w:val="D4B0248C"/>
    <w:lvl w:ilvl="0" w:tplc="935819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537825"/>
    <w:multiLevelType w:val="hybridMultilevel"/>
    <w:tmpl w:val="C9EC0D4E"/>
    <w:lvl w:ilvl="0" w:tplc="5FF0D7FA">
      <w:start w:val="1"/>
      <w:numFmt w:val="bullet"/>
      <w:pStyle w:val="Warning"/>
      <w:lvlText w:val=""/>
      <w:lvlJc w:val="left"/>
      <w:pPr>
        <w:tabs>
          <w:tab w:val="num" w:pos="1080"/>
        </w:tabs>
        <w:ind w:left="1080" w:hanging="504"/>
      </w:pPr>
      <w:rPr>
        <w:rFonts w:ascii="Webdings" w:hAnsi="Webdings" w:hint="default"/>
        <w:b w:val="0"/>
        <w:i w:val="0"/>
        <w:color w:val="FF0000"/>
        <w:sz w:val="44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69A4ADE"/>
    <w:multiLevelType w:val="hybridMultilevel"/>
    <w:tmpl w:val="1318D6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76653E4"/>
    <w:multiLevelType w:val="hybridMultilevel"/>
    <w:tmpl w:val="D4B0248C"/>
    <w:lvl w:ilvl="0" w:tplc="935819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926571"/>
    <w:multiLevelType w:val="hybridMultilevel"/>
    <w:tmpl w:val="D4B0248C"/>
    <w:lvl w:ilvl="0" w:tplc="935819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89F4E3B"/>
    <w:multiLevelType w:val="hybridMultilevel"/>
    <w:tmpl w:val="C226B2FA"/>
    <w:lvl w:ilvl="0" w:tplc="FB2ED6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AC3AE3"/>
    <w:multiLevelType w:val="hybridMultilevel"/>
    <w:tmpl w:val="D4B0248C"/>
    <w:lvl w:ilvl="0" w:tplc="935819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702E27"/>
    <w:multiLevelType w:val="hybridMultilevel"/>
    <w:tmpl w:val="64A817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51C675F"/>
    <w:multiLevelType w:val="hybridMultilevel"/>
    <w:tmpl w:val="C226B2FA"/>
    <w:lvl w:ilvl="0" w:tplc="FB2ED6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F01F70"/>
    <w:multiLevelType w:val="hybridMultilevel"/>
    <w:tmpl w:val="C226B2FA"/>
    <w:lvl w:ilvl="0" w:tplc="FB2ED6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5F97F96"/>
    <w:multiLevelType w:val="hybridMultilevel"/>
    <w:tmpl w:val="0330A3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DF553DA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860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8" w15:restartNumberingAfterBreak="0">
    <w:nsid w:val="2E687EC4"/>
    <w:multiLevelType w:val="hybridMultilevel"/>
    <w:tmpl w:val="77A0C366"/>
    <w:lvl w:ilvl="0" w:tplc="FB2ED6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FBB4625"/>
    <w:multiLevelType w:val="multilevel"/>
    <w:tmpl w:val="060E9070"/>
    <w:lvl w:ilvl="0">
      <w:start w:val="1"/>
      <w:numFmt w:val="upperRoman"/>
      <w:pStyle w:val="Head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440" w:firstLine="0"/>
      </w:pPr>
      <w:rPr>
        <w:rFonts w:hint="default"/>
      </w:rPr>
    </w:lvl>
    <w:lvl w:ilvl="3">
      <w:start w:val="1"/>
      <w:numFmt w:val="lowerLetter"/>
      <w:lvlText w:val="%4)"/>
      <w:lvlJc w:val="left"/>
      <w:pPr>
        <w:ind w:left="2160" w:firstLine="0"/>
      </w:pPr>
      <w:rPr>
        <w:rFonts w:hint="default"/>
      </w:rPr>
    </w:lvl>
    <w:lvl w:ilvl="4">
      <w:start w:val="1"/>
      <w:numFmt w:val="decimal"/>
      <w:lvlText w:val="(%5)"/>
      <w:lvlJc w:val="left"/>
      <w:pPr>
        <w:ind w:left="2880" w:firstLine="0"/>
      </w:pPr>
      <w:rPr>
        <w:rFonts w:hint="default"/>
      </w:rPr>
    </w:lvl>
    <w:lvl w:ilvl="5">
      <w:start w:val="1"/>
      <w:numFmt w:val="lowerLetter"/>
      <w:lvlText w:val="(%6)"/>
      <w:lvlJc w:val="left"/>
      <w:pPr>
        <w:ind w:left="3600" w:firstLine="0"/>
      </w:pPr>
      <w:rPr>
        <w:rFonts w:hint="default"/>
      </w:rPr>
    </w:lvl>
    <w:lvl w:ilvl="6">
      <w:start w:val="1"/>
      <w:numFmt w:val="lowerRoman"/>
      <w:lvlText w:val="(%7)"/>
      <w:lvlJc w:val="left"/>
      <w:pPr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ind w:left="5760" w:firstLine="0"/>
      </w:pPr>
      <w:rPr>
        <w:rFonts w:hint="default"/>
      </w:rPr>
    </w:lvl>
  </w:abstractNum>
  <w:abstractNum w:abstractNumId="20" w15:restartNumberingAfterBreak="0">
    <w:nsid w:val="2FE94D02"/>
    <w:multiLevelType w:val="hybridMultilevel"/>
    <w:tmpl w:val="77A0C366"/>
    <w:lvl w:ilvl="0" w:tplc="FB2ED6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0E15BF4"/>
    <w:multiLevelType w:val="hybridMultilevel"/>
    <w:tmpl w:val="DBFCE428"/>
    <w:lvl w:ilvl="0" w:tplc="E75AE54E">
      <w:start w:val="1"/>
      <w:numFmt w:val="bullet"/>
      <w:pStyle w:val="ChapterList"/>
      <w:lvlText w:val=""/>
      <w:lvlJc w:val="left"/>
      <w:pPr>
        <w:ind w:left="1944" w:hanging="360"/>
      </w:pPr>
      <w:rPr>
        <w:rFonts w:ascii="Wingdings" w:hAnsi="Wingdings" w:hint="default"/>
        <w:sz w:val="36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22" w15:restartNumberingAfterBreak="0">
    <w:nsid w:val="33F90E7B"/>
    <w:multiLevelType w:val="hybridMultilevel"/>
    <w:tmpl w:val="683C3C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5A11182"/>
    <w:multiLevelType w:val="multilevel"/>
    <w:tmpl w:val="AD2C1264"/>
    <w:lvl w:ilvl="0">
      <w:start w:val="1"/>
      <w:numFmt w:val="none"/>
      <w:pStyle w:val="Path"/>
      <w:lvlText w:val="%1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08"/>
        </w:tabs>
        <w:ind w:left="1008" w:hanging="360"/>
      </w:pPr>
      <w:rPr>
        <w:rFonts w:hint="default"/>
        <w:color w:val="E31837"/>
      </w:rPr>
    </w:lvl>
    <w:lvl w:ilvl="2">
      <w:start w:val="1"/>
      <w:numFmt w:val="lowerLetter"/>
      <w:lvlText w:val="%3."/>
      <w:lvlJc w:val="left"/>
      <w:pPr>
        <w:tabs>
          <w:tab w:val="num" w:pos="1440"/>
        </w:tabs>
        <w:ind w:left="1440" w:hanging="360"/>
      </w:pPr>
      <w:rPr>
        <w:rFonts w:hint="default"/>
        <w:color w:val="FF0000"/>
      </w:rPr>
    </w:lvl>
    <w:lvl w:ilvl="3">
      <w:start w:val="1"/>
      <w:numFmt w:val="lowerRoman"/>
      <w:lvlText w:val="%4."/>
      <w:lvlJc w:val="left"/>
      <w:pPr>
        <w:ind w:left="2232" w:hanging="360"/>
      </w:pPr>
      <w:rPr>
        <w:rFonts w:hint="default"/>
        <w:color w:val="E31837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1008"/>
        </w:tabs>
        <w:ind w:left="100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4" w15:restartNumberingAfterBreak="0">
    <w:nsid w:val="366A30D6"/>
    <w:multiLevelType w:val="multilevel"/>
    <w:tmpl w:val="4094FEF8"/>
    <w:lvl w:ilvl="0">
      <w:start w:val="1"/>
      <w:numFmt w:val="upperRoman"/>
      <w:pStyle w:val="Apendixsection"/>
      <w:lvlText w:val="A-%1"/>
      <w:lvlJc w:val="left"/>
      <w:pPr>
        <w:tabs>
          <w:tab w:val="num" w:pos="1170"/>
        </w:tabs>
        <w:ind w:left="450" w:hanging="360"/>
      </w:pPr>
      <w:rPr>
        <w:rFonts w:hint="default"/>
      </w:rPr>
    </w:lvl>
    <w:lvl w:ilvl="1">
      <w:start w:val="1"/>
      <w:numFmt w:val="upperRoman"/>
      <w:lvlText w:val="%1-%2"/>
      <w:lvlJc w:val="left"/>
      <w:pPr>
        <w:tabs>
          <w:tab w:val="num" w:pos="1440"/>
        </w:tabs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440"/>
        </w:tabs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25" w15:restartNumberingAfterBreak="0">
    <w:nsid w:val="380B2FB4"/>
    <w:multiLevelType w:val="hybridMultilevel"/>
    <w:tmpl w:val="D4B0248C"/>
    <w:lvl w:ilvl="0" w:tplc="935819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B9E4D4E"/>
    <w:multiLevelType w:val="multilevel"/>
    <w:tmpl w:val="BFB64E02"/>
    <w:lvl w:ilvl="0">
      <w:start w:val="1"/>
      <w:numFmt w:val="none"/>
      <w:pStyle w:val="Promotionmanagement"/>
      <w:lvlText w:val="%1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353"/>
        </w:tabs>
        <w:ind w:left="1353" w:hanging="360"/>
      </w:pPr>
      <w:rPr>
        <w:rFonts w:hint="default"/>
        <w:color w:val="FFC000"/>
      </w:rPr>
    </w:lvl>
    <w:lvl w:ilvl="2">
      <w:start w:val="1"/>
      <w:numFmt w:val="lowerLetter"/>
      <w:lvlText w:val="%3."/>
      <w:lvlJc w:val="left"/>
      <w:pPr>
        <w:tabs>
          <w:tab w:val="num" w:pos="1440"/>
        </w:tabs>
        <w:ind w:left="1440" w:hanging="360"/>
      </w:pPr>
      <w:rPr>
        <w:rFonts w:hint="default"/>
        <w:color w:val="FF0000"/>
      </w:rPr>
    </w:lvl>
    <w:lvl w:ilvl="3">
      <w:start w:val="1"/>
      <w:numFmt w:val="lowerRoman"/>
      <w:lvlText w:val="%4."/>
      <w:lvlJc w:val="left"/>
      <w:pPr>
        <w:ind w:left="2232" w:hanging="360"/>
      </w:pPr>
      <w:rPr>
        <w:rFonts w:hint="default"/>
        <w:color w:val="E31837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1008"/>
        </w:tabs>
        <w:ind w:left="100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7" w15:restartNumberingAfterBreak="0">
    <w:nsid w:val="3D9B14FE"/>
    <w:multiLevelType w:val="hybridMultilevel"/>
    <w:tmpl w:val="E8C8C72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FB367C8"/>
    <w:multiLevelType w:val="hybridMultilevel"/>
    <w:tmpl w:val="4CB66C28"/>
    <w:lvl w:ilvl="0" w:tplc="AF34ED8A">
      <w:start w:val="1"/>
      <w:numFmt w:val="bullet"/>
      <w:pStyle w:val="Prerequisites"/>
      <w:lvlText w:val=""/>
      <w:lvlJc w:val="left"/>
      <w:pPr>
        <w:ind w:left="108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424F0037"/>
    <w:multiLevelType w:val="hybridMultilevel"/>
    <w:tmpl w:val="BFC809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25F6A5C"/>
    <w:multiLevelType w:val="hybridMultilevel"/>
    <w:tmpl w:val="D4B0248C"/>
    <w:lvl w:ilvl="0" w:tplc="935819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41A4DEA"/>
    <w:multiLevelType w:val="hybridMultilevel"/>
    <w:tmpl w:val="C226B2FA"/>
    <w:lvl w:ilvl="0" w:tplc="FB2ED6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A41633B"/>
    <w:multiLevelType w:val="hybridMultilevel"/>
    <w:tmpl w:val="77A0C366"/>
    <w:lvl w:ilvl="0" w:tplc="FB2ED6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BBF1D97"/>
    <w:multiLevelType w:val="hybridMultilevel"/>
    <w:tmpl w:val="ACC2108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4D7D0C0E"/>
    <w:multiLevelType w:val="hybridMultilevel"/>
    <w:tmpl w:val="77A0C366"/>
    <w:lvl w:ilvl="0" w:tplc="FB2ED6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06921CE"/>
    <w:multiLevelType w:val="hybridMultilevel"/>
    <w:tmpl w:val="77A0C366"/>
    <w:lvl w:ilvl="0" w:tplc="FB2ED6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2887203"/>
    <w:multiLevelType w:val="hybridMultilevel"/>
    <w:tmpl w:val="C226B2FA"/>
    <w:lvl w:ilvl="0" w:tplc="FB2ED6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56D0EEE"/>
    <w:multiLevelType w:val="hybridMultilevel"/>
    <w:tmpl w:val="21565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7662D2E"/>
    <w:multiLevelType w:val="hybridMultilevel"/>
    <w:tmpl w:val="D4B0248C"/>
    <w:lvl w:ilvl="0" w:tplc="935819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93930B0"/>
    <w:multiLevelType w:val="hybridMultilevel"/>
    <w:tmpl w:val="E0D61968"/>
    <w:lvl w:ilvl="0" w:tplc="22D2376E">
      <w:start w:val="1"/>
      <w:numFmt w:val="bullet"/>
      <w:pStyle w:val="TableListBullet1"/>
      <w:lvlText w:val=""/>
      <w:lvlJc w:val="left"/>
      <w:pPr>
        <w:ind w:left="360" w:hanging="360"/>
      </w:pPr>
      <w:rPr>
        <w:rFonts w:ascii="Wingdings" w:hAnsi="Wingdings" w:hint="default"/>
        <w:color w:val="F6BB00"/>
        <w:sz w:val="24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B4E035E"/>
    <w:multiLevelType w:val="hybridMultilevel"/>
    <w:tmpl w:val="1D6E46D6"/>
    <w:lvl w:ilvl="0" w:tplc="107A91B0">
      <w:start w:val="1"/>
      <w:numFmt w:val="decimal"/>
      <w:lvlText w:val="%1."/>
      <w:lvlJc w:val="left"/>
      <w:pPr>
        <w:ind w:left="115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4D51EEA"/>
    <w:multiLevelType w:val="hybridMultilevel"/>
    <w:tmpl w:val="82380180"/>
    <w:lvl w:ilvl="0" w:tplc="61465418">
      <w:start w:val="1"/>
      <w:numFmt w:val="bullet"/>
      <w:pStyle w:val="ListBullet2"/>
      <w:lvlText w:val="-"/>
      <w:lvlJc w:val="left"/>
      <w:pPr>
        <w:ind w:left="1440" w:hanging="360"/>
      </w:pPr>
      <w:rPr>
        <w:rFonts w:ascii="Adobe Caslon Pro Bold" w:hAnsi="Adobe Caslon Pro Bold" w:hint="default"/>
        <w:b/>
        <w:i w:val="0"/>
        <w:color w:val="5B9BD5" w:themeColor="accent1"/>
        <w:sz w:val="24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5251161"/>
    <w:multiLevelType w:val="hybridMultilevel"/>
    <w:tmpl w:val="C680C7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6A33DAF"/>
    <w:multiLevelType w:val="hybridMultilevel"/>
    <w:tmpl w:val="77A0C366"/>
    <w:lvl w:ilvl="0" w:tplc="FB2ED6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6C02D92"/>
    <w:multiLevelType w:val="hybridMultilevel"/>
    <w:tmpl w:val="4024F950"/>
    <w:lvl w:ilvl="0" w:tplc="138ADD52">
      <w:start w:val="1"/>
      <w:numFmt w:val="bullet"/>
      <w:pStyle w:val="NoteHeading"/>
      <w:lvlText w:val=""/>
      <w:lvlPicBulletId w:val="0"/>
      <w:lvlJc w:val="left"/>
      <w:pPr>
        <w:ind w:left="1944" w:hanging="360"/>
      </w:pPr>
      <w:rPr>
        <w:rFonts w:ascii="Symbol" w:hAnsi="Symbol" w:hint="default"/>
        <w:b/>
        <w:i w:val="0"/>
        <w:color w:val="auto"/>
        <w:sz w:val="40"/>
      </w:rPr>
    </w:lvl>
    <w:lvl w:ilvl="1" w:tplc="04090003" w:tentative="1">
      <w:start w:val="1"/>
      <w:numFmt w:val="bullet"/>
      <w:lvlText w:val="o"/>
      <w:lvlJc w:val="left"/>
      <w:pPr>
        <w:tabs>
          <w:tab w:val="num" w:pos="3842"/>
        </w:tabs>
        <w:ind w:left="3842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4562"/>
        </w:tabs>
        <w:ind w:left="45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5282"/>
        </w:tabs>
        <w:ind w:left="52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6002"/>
        </w:tabs>
        <w:ind w:left="600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6722"/>
        </w:tabs>
        <w:ind w:left="67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7442"/>
        </w:tabs>
        <w:ind w:left="74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8162"/>
        </w:tabs>
        <w:ind w:left="816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8882"/>
        </w:tabs>
        <w:ind w:left="8882" w:hanging="360"/>
      </w:pPr>
      <w:rPr>
        <w:rFonts w:ascii="Wingdings" w:hAnsi="Wingdings" w:hint="default"/>
      </w:rPr>
    </w:lvl>
  </w:abstractNum>
  <w:abstractNum w:abstractNumId="45" w15:restartNumberingAfterBreak="0">
    <w:nsid w:val="690524BE"/>
    <w:multiLevelType w:val="hybridMultilevel"/>
    <w:tmpl w:val="D4B0248C"/>
    <w:lvl w:ilvl="0" w:tplc="935819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161794C"/>
    <w:multiLevelType w:val="hybridMultilevel"/>
    <w:tmpl w:val="AAA05D44"/>
    <w:lvl w:ilvl="0" w:tplc="31CCAA9C">
      <w:start w:val="1"/>
      <w:numFmt w:val="bullet"/>
      <w:pStyle w:val="ListBullet1"/>
      <w:lvlText w:val=""/>
      <w:lvlJc w:val="left"/>
      <w:pPr>
        <w:ind w:left="360" w:hanging="360"/>
      </w:pPr>
      <w:rPr>
        <w:rFonts w:ascii="Wingdings" w:hAnsi="Wingdings" w:hint="default"/>
        <w:color w:val="5B9BD5" w:themeColor="accent1"/>
        <w:sz w:val="24"/>
      </w:rPr>
    </w:lvl>
    <w:lvl w:ilvl="1" w:tplc="04090003">
      <w:start w:val="1"/>
      <w:numFmt w:val="bullet"/>
      <w:lvlText w:val="o"/>
      <w:lvlJc w:val="left"/>
      <w:pPr>
        <w:tabs>
          <w:tab w:val="num" w:pos="792"/>
        </w:tabs>
        <w:ind w:left="792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1512"/>
        </w:tabs>
        <w:ind w:left="15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232"/>
        </w:tabs>
        <w:ind w:left="22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2952"/>
        </w:tabs>
        <w:ind w:left="295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672"/>
        </w:tabs>
        <w:ind w:left="36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392"/>
        </w:tabs>
        <w:ind w:left="43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112"/>
        </w:tabs>
        <w:ind w:left="511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5832"/>
        </w:tabs>
        <w:ind w:left="5832" w:hanging="360"/>
      </w:pPr>
      <w:rPr>
        <w:rFonts w:ascii="Wingdings" w:hAnsi="Wingdings" w:hint="default"/>
      </w:rPr>
    </w:lvl>
  </w:abstractNum>
  <w:abstractNum w:abstractNumId="47" w15:restartNumberingAfterBreak="0">
    <w:nsid w:val="72091E27"/>
    <w:multiLevelType w:val="hybridMultilevel"/>
    <w:tmpl w:val="0A7A2B68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48" w15:restartNumberingAfterBreak="0">
    <w:nsid w:val="72BA185B"/>
    <w:multiLevelType w:val="hybridMultilevel"/>
    <w:tmpl w:val="276A5E82"/>
    <w:lvl w:ilvl="0" w:tplc="F87437B4">
      <w:start w:val="1"/>
      <w:numFmt w:val="decimal"/>
      <w:pStyle w:val="Number1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pStyle w:val="Number2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pStyle w:val="Number3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5AA5716"/>
    <w:multiLevelType w:val="hybridMultilevel"/>
    <w:tmpl w:val="3EB2B3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C2F6FA9"/>
    <w:multiLevelType w:val="hybridMultilevel"/>
    <w:tmpl w:val="C922CAAA"/>
    <w:lvl w:ilvl="0" w:tplc="85822C6C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504F48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9D8973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5A0B9D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7A868D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EF46F04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9C4CA47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43AEDE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C7C608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1" w15:restartNumberingAfterBreak="0">
    <w:nsid w:val="7C8C5654"/>
    <w:multiLevelType w:val="hybridMultilevel"/>
    <w:tmpl w:val="77A0C366"/>
    <w:lvl w:ilvl="0" w:tplc="FB2ED6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D4505E8"/>
    <w:multiLevelType w:val="hybridMultilevel"/>
    <w:tmpl w:val="D4B0248C"/>
    <w:lvl w:ilvl="0" w:tplc="935819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DB72E1C"/>
    <w:multiLevelType w:val="hybridMultilevel"/>
    <w:tmpl w:val="77A0C366"/>
    <w:lvl w:ilvl="0" w:tplc="FB2ED6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9"/>
  </w:num>
  <w:num w:numId="3">
    <w:abstractNumId w:val="2"/>
  </w:num>
  <w:num w:numId="4">
    <w:abstractNumId w:val="24"/>
  </w:num>
  <w:num w:numId="5">
    <w:abstractNumId w:val="1"/>
  </w:num>
  <w:num w:numId="6">
    <w:abstractNumId w:val="7"/>
  </w:num>
  <w:num w:numId="7">
    <w:abstractNumId w:val="3"/>
  </w:num>
  <w:num w:numId="8">
    <w:abstractNumId w:val="46"/>
  </w:num>
  <w:num w:numId="9">
    <w:abstractNumId w:val="41"/>
  </w:num>
  <w:num w:numId="10">
    <w:abstractNumId w:val="5"/>
  </w:num>
  <w:num w:numId="11">
    <w:abstractNumId w:val="44"/>
  </w:num>
  <w:num w:numId="12">
    <w:abstractNumId w:val="21"/>
  </w:num>
  <w:num w:numId="13">
    <w:abstractNumId w:val="28"/>
  </w:num>
  <w:num w:numId="14">
    <w:abstractNumId w:val="23"/>
  </w:num>
  <w:num w:numId="15">
    <w:abstractNumId w:val="17"/>
  </w:num>
  <w:num w:numId="16">
    <w:abstractNumId w:val="26"/>
  </w:num>
  <w:num w:numId="17">
    <w:abstractNumId w:val="19"/>
  </w:num>
  <w:num w:numId="18">
    <w:abstractNumId w:val="48"/>
  </w:num>
  <w:num w:numId="19">
    <w:abstractNumId w:val="13"/>
  </w:num>
  <w:num w:numId="20">
    <w:abstractNumId w:val="49"/>
  </w:num>
  <w:num w:numId="21">
    <w:abstractNumId w:val="47"/>
  </w:num>
  <w:num w:numId="22">
    <w:abstractNumId w:val="33"/>
  </w:num>
  <w:num w:numId="23">
    <w:abstractNumId w:val="42"/>
  </w:num>
  <w:num w:numId="24">
    <w:abstractNumId w:val="22"/>
  </w:num>
  <w:num w:numId="25">
    <w:abstractNumId w:val="16"/>
  </w:num>
  <w:num w:numId="26">
    <w:abstractNumId w:val="8"/>
  </w:num>
  <w:num w:numId="27">
    <w:abstractNumId w:val="10"/>
  </w:num>
  <w:num w:numId="28">
    <w:abstractNumId w:val="15"/>
  </w:num>
  <w:num w:numId="29">
    <w:abstractNumId w:val="53"/>
  </w:num>
  <w:num w:numId="30">
    <w:abstractNumId w:val="40"/>
  </w:num>
  <w:num w:numId="31">
    <w:abstractNumId w:val="37"/>
  </w:num>
  <w:num w:numId="32">
    <w:abstractNumId w:val="50"/>
  </w:num>
  <w:num w:numId="33">
    <w:abstractNumId w:val="27"/>
  </w:num>
  <w:num w:numId="34">
    <w:abstractNumId w:val="45"/>
  </w:num>
  <w:num w:numId="35">
    <w:abstractNumId w:val="11"/>
  </w:num>
  <w:num w:numId="36">
    <w:abstractNumId w:val="51"/>
  </w:num>
  <w:num w:numId="37">
    <w:abstractNumId w:val="38"/>
  </w:num>
  <w:num w:numId="38">
    <w:abstractNumId w:val="4"/>
  </w:num>
  <w:num w:numId="39">
    <w:abstractNumId w:val="20"/>
  </w:num>
  <w:num w:numId="40">
    <w:abstractNumId w:val="12"/>
  </w:num>
  <w:num w:numId="41">
    <w:abstractNumId w:val="25"/>
  </w:num>
  <w:num w:numId="42">
    <w:abstractNumId w:val="14"/>
  </w:num>
  <w:num w:numId="43">
    <w:abstractNumId w:val="9"/>
  </w:num>
  <w:num w:numId="44">
    <w:abstractNumId w:val="29"/>
  </w:num>
  <w:num w:numId="45">
    <w:abstractNumId w:val="36"/>
  </w:num>
  <w:num w:numId="46">
    <w:abstractNumId w:val="32"/>
  </w:num>
  <w:num w:numId="47">
    <w:abstractNumId w:val="52"/>
  </w:num>
  <w:num w:numId="48">
    <w:abstractNumId w:val="35"/>
  </w:num>
  <w:num w:numId="49">
    <w:abstractNumId w:val="18"/>
  </w:num>
  <w:num w:numId="50">
    <w:abstractNumId w:val="30"/>
  </w:num>
  <w:num w:numId="51">
    <w:abstractNumId w:val="31"/>
  </w:num>
  <w:num w:numId="52">
    <w:abstractNumId w:val="34"/>
  </w:num>
  <w:num w:numId="53">
    <w:abstractNumId w:val="43"/>
  </w:num>
  <w:num w:numId="54">
    <w:abstractNumId w:val="6"/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4"/>
  <w:activeWritingStyle w:appName="MSWord" w:lang="en-US" w:vendorID="64" w:dllVersion="5" w:nlCheck="1" w:checkStyle="1"/>
  <w:activeWritingStyle w:appName="MSWord" w:lang="en-GB" w:vendorID="64" w:dllVersion="5" w:nlCheck="1" w:checkStyle="1"/>
  <w:activeWritingStyle w:appName="MSWord" w:lang="en-US" w:vendorID="64" w:dllVersion="6" w:nlCheck="1" w:checkStyle="1"/>
  <w:activeWritingStyle w:appName="MSWord" w:lang="fr-FR" w:vendorID="64" w:dllVersion="6" w:nlCheck="1" w:checkStyle="1"/>
  <w:activeWritingStyle w:appName="MSWord" w:lang="en-GB" w:vendorID="64" w:dllVersion="6" w:nlCheck="1" w:checkStyle="1"/>
  <w:activeWritingStyle w:appName="MSWord" w:lang="en-IN" w:vendorID="64" w:dllVersion="6" w:nlCheck="1" w:checkStyle="1"/>
  <w:activeWritingStyle w:appName="MSWord" w:lang="en-IN" w:vendorID="64" w:dllVersion="0" w:nlCheck="1" w:checkStyle="0"/>
  <w:activeWritingStyle w:appName="MSWord" w:lang="en-US" w:vendorID="64" w:dllVersion="0" w:nlCheck="1" w:checkStyle="0"/>
  <w:activeWritingStyle w:appName="MSWord" w:lang="fr-FR" w:vendorID="64" w:dllVersion="0" w:nlCheck="1" w:checkStyle="0"/>
  <w:activeWritingStyle w:appName="MSWord" w:lang="en-IN" w:vendorID="64" w:dllVersion="4096" w:nlCheck="1" w:checkStyle="0"/>
  <w:activeWritingStyle w:appName="MSWord" w:lang="en-US" w:vendorID="64" w:dllVersion="4096" w:nlCheck="1" w:checkStyle="0"/>
  <w:activeWritingStyle w:appName="MSWord" w:lang="fr-FR" w:vendorID="64" w:dllVersion="4096" w:nlCheck="1" w:checkStyle="0"/>
  <w:attachedTemplate r:id="rId1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ocumentProtection w:edit="readOnly" w:formatting="1" w:enforcement="0"/>
  <w:defaultTabStop w:val="432"/>
  <w:clickAndTypeStyle w:val="BodyText20"/>
  <w:drawingGridHorizontalSpacing w:val="120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2470"/>
    <w:rsid w:val="00000184"/>
    <w:rsid w:val="0000064D"/>
    <w:rsid w:val="00000752"/>
    <w:rsid w:val="000007D1"/>
    <w:rsid w:val="000007E9"/>
    <w:rsid w:val="00000839"/>
    <w:rsid w:val="000009EF"/>
    <w:rsid w:val="00001579"/>
    <w:rsid w:val="00001654"/>
    <w:rsid w:val="00001BF1"/>
    <w:rsid w:val="00001C1D"/>
    <w:rsid w:val="00001E13"/>
    <w:rsid w:val="00002042"/>
    <w:rsid w:val="0000256C"/>
    <w:rsid w:val="0000258F"/>
    <w:rsid w:val="00002956"/>
    <w:rsid w:val="00002EC3"/>
    <w:rsid w:val="00003011"/>
    <w:rsid w:val="00003932"/>
    <w:rsid w:val="000040AB"/>
    <w:rsid w:val="0000438A"/>
    <w:rsid w:val="00004DDC"/>
    <w:rsid w:val="00005031"/>
    <w:rsid w:val="0000521A"/>
    <w:rsid w:val="00005988"/>
    <w:rsid w:val="00006054"/>
    <w:rsid w:val="000065D5"/>
    <w:rsid w:val="000065F0"/>
    <w:rsid w:val="00006B36"/>
    <w:rsid w:val="00006FA2"/>
    <w:rsid w:val="000072A1"/>
    <w:rsid w:val="0000765D"/>
    <w:rsid w:val="0000784D"/>
    <w:rsid w:val="000100A6"/>
    <w:rsid w:val="00010FE5"/>
    <w:rsid w:val="00011ED8"/>
    <w:rsid w:val="00011F68"/>
    <w:rsid w:val="000127E1"/>
    <w:rsid w:val="00012C39"/>
    <w:rsid w:val="00012FF5"/>
    <w:rsid w:val="0001319F"/>
    <w:rsid w:val="0001372C"/>
    <w:rsid w:val="000137BB"/>
    <w:rsid w:val="000138E0"/>
    <w:rsid w:val="00013964"/>
    <w:rsid w:val="00014398"/>
    <w:rsid w:val="00014973"/>
    <w:rsid w:val="00014AAF"/>
    <w:rsid w:val="00014FC3"/>
    <w:rsid w:val="000150EA"/>
    <w:rsid w:val="000158E5"/>
    <w:rsid w:val="00015BE4"/>
    <w:rsid w:val="00015FE1"/>
    <w:rsid w:val="0001600B"/>
    <w:rsid w:val="00016144"/>
    <w:rsid w:val="00016334"/>
    <w:rsid w:val="0001649B"/>
    <w:rsid w:val="00016F01"/>
    <w:rsid w:val="00017290"/>
    <w:rsid w:val="00017533"/>
    <w:rsid w:val="000177E5"/>
    <w:rsid w:val="00017DEA"/>
    <w:rsid w:val="000200D8"/>
    <w:rsid w:val="00020206"/>
    <w:rsid w:val="000204EC"/>
    <w:rsid w:val="000204F5"/>
    <w:rsid w:val="00020513"/>
    <w:rsid w:val="00020A0A"/>
    <w:rsid w:val="00021C80"/>
    <w:rsid w:val="00021D82"/>
    <w:rsid w:val="0002247E"/>
    <w:rsid w:val="00022C62"/>
    <w:rsid w:val="00022DBF"/>
    <w:rsid w:val="00022F28"/>
    <w:rsid w:val="00022F78"/>
    <w:rsid w:val="00023AC2"/>
    <w:rsid w:val="00023C37"/>
    <w:rsid w:val="00023D03"/>
    <w:rsid w:val="00023F23"/>
    <w:rsid w:val="000242DB"/>
    <w:rsid w:val="000249E9"/>
    <w:rsid w:val="00024A47"/>
    <w:rsid w:val="00024B04"/>
    <w:rsid w:val="00024B61"/>
    <w:rsid w:val="00024EB8"/>
    <w:rsid w:val="00025781"/>
    <w:rsid w:val="000262F7"/>
    <w:rsid w:val="00026959"/>
    <w:rsid w:val="00026E48"/>
    <w:rsid w:val="0002743C"/>
    <w:rsid w:val="00027616"/>
    <w:rsid w:val="00027653"/>
    <w:rsid w:val="000278E5"/>
    <w:rsid w:val="000279E2"/>
    <w:rsid w:val="00027A73"/>
    <w:rsid w:val="00027B1E"/>
    <w:rsid w:val="00027EFC"/>
    <w:rsid w:val="000301A9"/>
    <w:rsid w:val="0003055A"/>
    <w:rsid w:val="000305D1"/>
    <w:rsid w:val="000305F0"/>
    <w:rsid w:val="00030D3C"/>
    <w:rsid w:val="00030E49"/>
    <w:rsid w:val="000313B9"/>
    <w:rsid w:val="00031438"/>
    <w:rsid w:val="00031CC7"/>
    <w:rsid w:val="00031E24"/>
    <w:rsid w:val="00031EAC"/>
    <w:rsid w:val="00032054"/>
    <w:rsid w:val="00033D03"/>
    <w:rsid w:val="00034507"/>
    <w:rsid w:val="00034C65"/>
    <w:rsid w:val="00034D31"/>
    <w:rsid w:val="00034DD2"/>
    <w:rsid w:val="00034E08"/>
    <w:rsid w:val="00034E49"/>
    <w:rsid w:val="000354A9"/>
    <w:rsid w:val="0003552B"/>
    <w:rsid w:val="00035946"/>
    <w:rsid w:val="00035B75"/>
    <w:rsid w:val="000360F9"/>
    <w:rsid w:val="0003670A"/>
    <w:rsid w:val="00036AAC"/>
    <w:rsid w:val="00037600"/>
    <w:rsid w:val="00037BC6"/>
    <w:rsid w:val="00037D38"/>
    <w:rsid w:val="0004045D"/>
    <w:rsid w:val="00040516"/>
    <w:rsid w:val="00040639"/>
    <w:rsid w:val="00041037"/>
    <w:rsid w:val="00041063"/>
    <w:rsid w:val="000414B6"/>
    <w:rsid w:val="000418D9"/>
    <w:rsid w:val="0004225C"/>
    <w:rsid w:val="00042879"/>
    <w:rsid w:val="00043280"/>
    <w:rsid w:val="000434FB"/>
    <w:rsid w:val="000442AC"/>
    <w:rsid w:val="000444D1"/>
    <w:rsid w:val="0004463E"/>
    <w:rsid w:val="0004483D"/>
    <w:rsid w:val="00044BAF"/>
    <w:rsid w:val="00045835"/>
    <w:rsid w:val="000458EC"/>
    <w:rsid w:val="00045C43"/>
    <w:rsid w:val="00045FD6"/>
    <w:rsid w:val="00046136"/>
    <w:rsid w:val="00046230"/>
    <w:rsid w:val="00046812"/>
    <w:rsid w:val="000468F5"/>
    <w:rsid w:val="0004702F"/>
    <w:rsid w:val="000470C8"/>
    <w:rsid w:val="0004754E"/>
    <w:rsid w:val="00047B75"/>
    <w:rsid w:val="00047EBD"/>
    <w:rsid w:val="00050004"/>
    <w:rsid w:val="00050040"/>
    <w:rsid w:val="0005015F"/>
    <w:rsid w:val="00050162"/>
    <w:rsid w:val="000503F3"/>
    <w:rsid w:val="000504B2"/>
    <w:rsid w:val="00050946"/>
    <w:rsid w:val="00050C1E"/>
    <w:rsid w:val="00050D2B"/>
    <w:rsid w:val="00050D47"/>
    <w:rsid w:val="00050E60"/>
    <w:rsid w:val="00050FC8"/>
    <w:rsid w:val="00051128"/>
    <w:rsid w:val="00051235"/>
    <w:rsid w:val="0005172B"/>
    <w:rsid w:val="00051C01"/>
    <w:rsid w:val="00051D17"/>
    <w:rsid w:val="000526FD"/>
    <w:rsid w:val="00052C86"/>
    <w:rsid w:val="00052E5E"/>
    <w:rsid w:val="00053780"/>
    <w:rsid w:val="00053ABD"/>
    <w:rsid w:val="00053AF0"/>
    <w:rsid w:val="000540AD"/>
    <w:rsid w:val="000541FE"/>
    <w:rsid w:val="00054A1F"/>
    <w:rsid w:val="00054BE0"/>
    <w:rsid w:val="00054C90"/>
    <w:rsid w:val="00054CA3"/>
    <w:rsid w:val="00054CE2"/>
    <w:rsid w:val="00054FD9"/>
    <w:rsid w:val="00055D15"/>
    <w:rsid w:val="00055FCF"/>
    <w:rsid w:val="00055FE0"/>
    <w:rsid w:val="000561B7"/>
    <w:rsid w:val="000566DE"/>
    <w:rsid w:val="0005678B"/>
    <w:rsid w:val="000568A8"/>
    <w:rsid w:val="00056BC8"/>
    <w:rsid w:val="00056CA2"/>
    <w:rsid w:val="00057278"/>
    <w:rsid w:val="00057BEE"/>
    <w:rsid w:val="00057F66"/>
    <w:rsid w:val="00060631"/>
    <w:rsid w:val="00060A1C"/>
    <w:rsid w:val="00060BED"/>
    <w:rsid w:val="000613CE"/>
    <w:rsid w:val="0006149C"/>
    <w:rsid w:val="000614C4"/>
    <w:rsid w:val="00061D32"/>
    <w:rsid w:val="000623A0"/>
    <w:rsid w:val="00062441"/>
    <w:rsid w:val="00062950"/>
    <w:rsid w:val="00062B9C"/>
    <w:rsid w:val="00062F81"/>
    <w:rsid w:val="00063046"/>
    <w:rsid w:val="0006354A"/>
    <w:rsid w:val="00063967"/>
    <w:rsid w:val="00064079"/>
    <w:rsid w:val="00064323"/>
    <w:rsid w:val="0006432C"/>
    <w:rsid w:val="0006489E"/>
    <w:rsid w:val="000648EB"/>
    <w:rsid w:val="00064A9C"/>
    <w:rsid w:val="00065046"/>
    <w:rsid w:val="0006504C"/>
    <w:rsid w:val="0006507B"/>
    <w:rsid w:val="0006516C"/>
    <w:rsid w:val="000651E6"/>
    <w:rsid w:val="000658E3"/>
    <w:rsid w:val="00065BB1"/>
    <w:rsid w:val="00065E52"/>
    <w:rsid w:val="00066460"/>
    <w:rsid w:val="000667D3"/>
    <w:rsid w:val="00066FDF"/>
    <w:rsid w:val="000675BC"/>
    <w:rsid w:val="000677BC"/>
    <w:rsid w:val="00067A1A"/>
    <w:rsid w:val="00067EAA"/>
    <w:rsid w:val="00070940"/>
    <w:rsid w:val="00070ADB"/>
    <w:rsid w:val="00070D57"/>
    <w:rsid w:val="00071419"/>
    <w:rsid w:val="00071C93"/>
    <w:rsid w:val="00071E8D"/>
    <w:rsid w:val="000728B6"/>
    <w:rsid w:val="00073104"/>
    <w:rsid w:val="00073478"/>
    <w:rsid w:val="00073525"/>
    <w:rsid w:val="00074399"/>
    <w:rsid w:val="0007468A"/>
    <w:rsid w:val="00074BBC"/>
    <w:rsid w:val="00074C7F"/>
    <w:rsid w:val="000754FD"/>
    <w:rsid w:val="00075A05"/>
    <w:rsid w:val="00075B4D"/>
    <w:rsid w:val="000763AF"/>
    <w:rsid w:val="00076670"/>
    <w:rsid w:val="00076C5C"/>
    <w:rsid w:val="0007761E"/>
    <w:rsid w:val="00077A51"/>
    <w:rsid w:val="00077F61"/>
    <w:rsid w:val="0008069D"/>
    <w:rsid w:val="00080D15"/>
    <w:rsid w:val="00080EA2"/>
    <w:rsid w:val="000812A1"/>
    <w:rsid w:val="000817AB"/>
    <w:rsid w:val="0008185C"/>
    <w:rsid w:val="00081A0D"/>
    <w:rsid w:val="00081A26"/>
    <w:rsid w:val="00082343"/>
    <w:rsid w:val="000823C1"/>
    <w:rsid w:val="000825D9"/>
    <w:rsid w:val="000831AE"/>
    <w:rsid w:val="00083858"/>
    <w:rsid w:val="000838FA"/>
    <w:rsid w:val="00083DB8"/>
    <w:rsid w:val="00083FB4"/>
    <w:rsid w:val="00084260"/>
    <w:rsid w:val="00084325"/>
    <w:rsid w:val="00084397"/>
    <w:rsid w:val="00084439"/>
    <w:rsid w:val="00084484"/>
    <w:rsid w:val="0008449C"/>
    <w:rsid w:val="0008475F"/>
    <w:rsid w:val="00084B19"/>
    <w:rsid w:val="0008552B"/>
    <w:rsid w:val="000860F1"/>
    <w:rsid w:val="000865FC"/>
    <w:rsid w:val="0008667F"/>
    <w:rsid w:val="00087132"/>
    <w:rsid w:val="00087370"/>
    <w:rsid w:val="000874F9"/>
    <w:rsid w:val="00087538"/>
    <w:rsid w:val="0008756A"/>
    <w:rsid w:val="00087672"/>
    <w:rsid w:val="00087A80"/>
    <w:rsid w:val="00087B2D"/>
    <w:rsid w:val="00087C28"/>
    <w:rsid w:val="00087FFD"/>
    <w:rsid w:val="0009029A"/>
    <w:rsid w:val="0009046C"/>
    <w:rsid w:val="00090581"/>
    <w:rsid w:val="000907C3"/>
    <w:rsid w:val="00090835"/>
    <w:rsid w:val="000909D0"/>
    <w:rsid w:val="00091703"/>
    <w:rsid w:val="00092520"/>
    <w:rsid w:val="0009316E"/>
    <w:rsid w:val="000931BE"/>
    <w:rsid w:val="0009342F"/>
    <w:rsid w:val="00093A98"/>
    <w:rsid w:val="00093C19"/>
    <w:rsid w:val="00093D92"/>
    <w:rsid w:val="00093E24"/>
    <w:rsid w:val="000943CD"/>
    <w:rsid w:val="0009455D"/>
    <w:rsid w:val="00094721"/>
    <w:rsid w:val="00095B87"/>
    <w:rsid w:val="00095BB0"/>
    <w:rsid w:val="00095DB1"/>
    <w:rsid w:val="00095F73"/>
    <w:rsid w:val="000964A7"/>
    <w:rsid w:val="00096527"/>
    <w:rsid w:val="00096976"/>
    <w:rsid w:val="0009698F"/>
    <w:rsid w:val="00096B12"/>
    <w:rsid w:val="00096B48"/>
    <w:rsid w:val="00096BAC"/>
    <w:rsid w:val="00097314"/>
    <w:rsid w:val="000974C9"/>
    <w:rsid w:val="00097F0A"/>
    <w:rsid w:val="000A0096"/>
    <w:rsid w:val="000A01EB"/>
    <w:rsid w:val="000A06E9"/>
    <w:rsid w:val="000A0A73"/>
    <w:rsid w:val="000A0CB8"/>
    <w:rsid w:val="000A0D5D"/>
    <w:rsid w:val="000A171A"/>
    <w:rsid w:val="000A1AEE"/>
    <w:rsid w:val="000A1DE1"/>
    <w:rsid w:val="000A1EA4"/>
    <w:rsid w:val="000A24AC"/>
    <w:rsid w:val="000A308D"/>
    <w:rsid w:val="000A33ED"/>
    <w:rsid w:val="000A38CA"/>
    <w:rsid w:val="000A44DD"/>
    <w:rsid w:val="000A464A"/>
    <w:rsid w:val="000A4863"/>
    <w:rsid w:val="000A4B8C"/>
    <w:rsid w:val="000A5CA5"/>
    <w:rsid w:val="000A5DA1"/>
    <w:rsid w:val="000A5EE2"/>
    <w:rsid w:val="000A63F6"/>
    <w:rsid w:val="000A64B9"/>
    <w:rsid w:val="000A6DF6"/>
    <w:rsid w:val="000A6EF8"/>
    <w:rsid w:val="000A74B1"/>
    <w:rsid w:val="000A75EC"/>
    <w:rsid w:val="000A779E"/>
    <w:rsid w:val="000A785C"/>
    <w:rsid w:val="000A7C3F"/>
    <w:rsid w:val="000A7CDD"/>
    <w:rsid w:val="000B02EC"/>
    <w:rsid w:val="000B0CE4"/>
    <w:rsid w:val="000B152E"/>
    <w:rsid w:val="000B1692"/>
    <w:rsid w:val="000B18B5"/>
    <w:rsid w:val="000B1B55"/>
    <w:rsid w:val="000B1DFF"/>
    <w:rsid w:val="000B299F"/>
    <w:rsid w:val="000B29AD"/>
    <w:rsid w:val="000B344F"/>
    <w:rsid w:val="000B3B2E"/>
    <w:rsid w:val="000B42EE"/>
    <w:rsid w:val="000B4B43"/>
    <w:rsid w:val="000B4D9D"/>
    <w:rsid w:val="000B5480"/>
    <w:rsid w:val="000B568E"/>
    <w:rsid w:val="000B5C77"/>
    <w:rsid w:val="000B5D36"/>
    <w:rsid w:val="000B614D"/>
    <w:rsid w:val="000B6365"/>
    <w:rsid w:val="000B6F67"/>
    <w:rsid w:val="000B706E"/>
    <w:rsid w:val="000B7F6F"/>
    <w:rsid w:val="000C0681"/>
    <w:rsid w:val="000C1AD1"/>
    <w:rsid w:val="000C1D83"/>
    <w:rsid w:val="000C1D84"/>
    <w:rsid w:val="000C1DB2"/>
    <w:rsid w:val="000C1FFA"/>
    <w:rsid w:val="000C24D3"/>
    <w:rsid w:val="000C2943"/>
    <w:rsid w:val="000C2ED8"/>
    <w:rsid w:val="000C31DE"/>
    <w:rsid w:val="000C3428"/>
    <w:rsid w:val="000C355F"/>
    <w:rsid w:val="000C45E2"/>
    <w:rsid w:val="000C4B64"/>
    <w:rsid w:val="000C4E81"/>
    <w:rsid w:val="000C5BA7"/>
    <w:rsid w:val="000C5D92"/>
    <w:rsid w:val="000C618A"/>
    <w:rsid w:val="000C6672"/>
    <w:rsid w:val="000C66CD"/>
    <w:rsid w:val="000C6943"/>
    <w:rsid w:val="000C6C95"/>
    <w:rsid w:val="000C71DC"/>
    <w:rsid w:val="000C740C"/>
    <w:rsid w:val="000C762A"/>
    <w:rsid w:val="000C765A"/>
    <w:rsid w:val="000C7BF4"/>
    <w:rsid w:val="000D01BD"/>
    <w:rsid w:val="000D1967"/>
    <w:rsid w:val="000D1EF5"/>
    <w:rsid w:val="000D20F1"/>
    <w:rsid w:val="000D245F"/>
    <w:rsid w:val="000D25E3"/>
    <w:rsid w:val="000D2E66"/>
    <w:rsid w:val="000D394C"/>
    <w:rsid w:val="000D3ECE"/>
    <w:rsid w:val="000D464E"/>
    <w:rsid w:val="000D560C"/>
    <w:rsid w:val="000D57B6"/>
    <w:rsid w:val="000D5B46"/>
    <w:rsid w:val="000D5C1D"/>
    <w:rsid w:val="000D5FAC"/>
    <w:rsid w:val="000D603C"/>
    <w:rsid w:val="000D6CB5"/>
    <w:rsid w:val="000D6F8F"/>
    <w:rsid w:val="000D76FC"/>
    <w:rsid w:val="000D7742"/>
    <w:rsid w:val="000E079F"/>
    <w:rsid w:val="000E0CF1"/>
    <w:rsid w:val="000E0E2D"/>
    <w:rsid w:val="000E1611"/>
    <w:rsid w:val="000E1821"/>
    <w:rsid w:val="000E1F29"/>
    <w:rsid w:val="000E2453"/>
    <w:rsid w:val="000E2509"/>
    <w:rsid w:val="000E2684"/>
    <w:rsid w:val="000E2A1E"/>
    <w:rsid w:val="000E35EB"/>
    <w:rsid w:val="000E3970"/>
    <w:rsid w:val="000E3B0F"/>
    <w:rsid w:val="000E418A"/>
    <w:rsid w:val="000E42EC"/>
    <w:rsid w:val="000E4663"/>
    <w:rsid w:val="000E4864"/>
    <w:rsid w:val="000E4DCE"/>
    <w:rsid w:val="000E52D1"/>
    <w:rsid w:val="000E5563"/>
    <w:rsid w:val="000E55CB"/>
    <w:rsid w:val="000E5FF6"/>
    <w:rsid w:val="000E62C4"/>
    <w:rsid w:val="000E63B9"/>
    <w:rsid w:val="000E65B3"/>
    <w:rsid w:val="000E68B8"/>
    <w:rsid w:val="000E6E77"/>
    <w:rsid w:val="000E70B7"/>
    <w:rsid w:val="000E74E4"/>
    <w:rsid w:val="000E79EB"/>
    <w:rsid w:val="000E7D78"/>
    <w:rsid w:val="000E7F20"/>
    <w:rsid w:val="000F045A"/>
    <w:rsid w:val="000F06FE"/>
    <w:rsid w:val="000F08BB"/>
    <w:rsid w:val="000F08BD"/>
    <w:rsid w:val="000F0D1D"/>
    <w:rsid w:val="000F10B2"/>
    <w:rsid w:val="000F16DA"/>
    <w:rsid w:val="000F1751"/>
    <w:rsid w:val="000F1814"/>
    <w:rsid w:val="000F1953"/>
    <w:rsid w:val="000F2079"/>
    <w:rsid w:val="000F209F"/>
    <w:rsid w:val="000F2A8D"/>
    <w:rsid w:val="000F2B4D"/>
    <w:rsid w:val="000F2CA4"/>
    <w:rsid w:val="000F30AE"/>
    <w:rsid w:val="000F3B57"/>
    <w:rsid w:val="000F3B67"/>
    <w:rsid w:val="000F3C70"/>
    <w:rsid w:val="000F3D98"/>
    <w:rsid w:val="000F4507"/>
    <w:rsid w:val="000F486D"/>
    <w:rsid w:val="000F49CF"/>
    <w:rsid w:val="000F4C6F"/>
    <w:rsid w:val="000F4FB6"/>
    <w:rsid w:val="000F4FBF"/>
    <w:rsid w:val="000F54CF"/>
    <w:rsid w:val="000F5679"/>
    <w:rsid w:val="000F59F3"/>
    <w:rsid w:val="000F6051"/>
    <w:rsid w:val="000F61A0"/>
    <w:rsid w:val="000F666F"/>
    <w:rsid w:val="000F669E"/>
    <w:rsid w:val="000F70ED"/>
    <w:rsid w:val="00100524"/>
    <w:rsid w:val="0010058F"/>
    <w:rsid w:val="00100F45"/>
    <w:rsid w:val="00101402"/>
    <w:rsid w:val="001017CD"/>
    <w:rsid w:val="00101B46"/>
    <w:rsid w:val="0010226A"/>
    <w:rsid w:val="00103369"/>
    <w:rsid w:val="00103488"/>
    <w:rsid w:val="00103852"/>
    <w:rsid w:val="001039E8"/>
    <w:rsid w:val="00103E40"/>
    <w:rsid w:val="001042CB"/>
    <w:rsid w:val="001049A3"/>
    <w:rsid w:val="001049CF"/>
    <w:rsid w:val="00104D4A"/>
    <w:rsid w:val="00104DE5"/>
    <w:rsid w:val="00105533"/>
    <w:rsid w:val="00105847"/>
    <w:rsid w:val="0010671A"/>
    <w:rsid w:val="00106AD3"/>
    <w:rsid w:val="00106DBB"/>
    <w:rsid w:val="0010749A"/>
    <w:rsid w:val="001078DB"/>
    <w:rsid w:val="00110456"/>
    <w:rsid w:val="0011075C"/>
    <w:rsid w:val="00110F5D"/>
    <w:rsid w:val="0011129C"/>
    <w:rsid w:val="001113B6"/>
    <w:rsid w:val="0011201B"/>
    <w:rsid w:val="0011222A"/>
    <w:rsid w:val="0011270D"/>
    <w:rsid w:val="001127BC"/>
    <w:rsid w:val="00112CDB"/>
    <w:rsid w:val="0011327B"/>
    <w:rsid w:val="00113305"/>
    <w:rsid w:val="00113715"/>
    <w:rsid w:val="00113C2A"/>
    <w:rsid w:val="00113CCF"/>
    <w:rsid w:val="00114FF1"/>
    <w:rsid w:val="001150DE"/>
    <w:rsid w:val="0011582A"/>
    <w:rsid w:val="00115C0B"/>
    <w:rsid w:val="00115E22"/>
    <w:rsid w:val="00115E26"/>
    <w:rsid w:val="00115E56"/>
    <w:rsid w:val="00115FB1"/>
    <w:rsid w:val="0011636E"/>
    <w:rsid w:val="00116D10"/>
    <w:rsid w:val="00116EC6"/>
    <w:rsid w:val="00117430"/>
    <w:rsid w:val="001178D9"/>
    <w:rsid w:val="00117A1D"/>
    <w:rsid w:val="00117A53"/>
    <w:rsid w:val="00117F49"/>
    <w:rsid w:val="00120070"/>
    <w:rsid w:val="00121D0D"/>
    <w:rsid w:val="00122241"/>
    <w:rsid w:val="001226CB"/>
    <w:rsid w:val="001227CE"/>
    <w:rsid w:val="00122883"/>
    <w:rsid w:val="001229CA"/>
    <w:rsid w:val="00122CF6"/>
    <w:rsid w:val="00122EEC"/>
    <w:rsid w:val="00123099"/>
    <w:rsid w:val="0012338B"/>
    <w:rsid w:val="00123954"/>
    <w:rsid w:val="00123C19"/>
    <w:rsid w:val="00123CFD"/>
    <w:rsid w:val="001242AC"/>
    <w:rsid w:val="00124304"/>
    <w:rsid w:val="00124919"/>
    <w:rsid w:val="00124C60"/>
    <w:rsid w:val="00126120"/>
    <w:rsid w:val="0012676A"/>
    <w:rsid w:val="001267E7"/>
    <w:rsid w:val="00127556"/>
    <w:rsid w:val="00127850"/>
    <w:rsid w:val="00127BEB"/>
    <w:rsid w:val="00127F07"/>
    <w:rsid w:val="00130006"/>
    <w:rsid w:val="00130A06"/>
    <w:rsid w:val="00130AB7"/>
    <w:rsid w:val="00130F1E"/>
    <w:rsid w:val="0013103C"/>
    <w:rsid w:val="00131730"/>
    <w:rsid w:val="00131737"/>
    <w:rsid w:val="00132320"/>
    <w:rsid w:val="00132A3E"/>
    <w:rsid w:val="00133729"/>
    <w:rsid w:val="00133C57"/>
    <w:rsid w:val="00133FB4"/>
    <w:rsid w:val="0013482F"/>
    <w:rsid w:val="00134922"/>
    <w:rsid w:val="00134B45"/>
    <w:rsid w:val="00134EA5"/>
    <w:rsid w:val="001350BD"/>
    <w:rsid w:val="00135CC5"/>
    <w:rsid w:val="001361B2"/>
    <w:rsid w:val="0013621D"/>
    <w:rsid w:val="0013637A"/>
    <w:rsid w:val="0013641C"/>
    <w:rsid w:val="00136B4A"/>
    <w:rsid w:val="00136C8B"/>
    <w:rsid w:val="00136C9A"/>
    <w:rsid w:val="00136E56"/>
    <w:rsid w:val="00136EF4"/>
    <w:rsid w:val="001401B9"/>
    <w:rsid w:val="00140E67"/>
    <w:rsid w:val="0014124F"/>
    <w:rsid w:val="001418FC"/>
    <w:rsid w:val="00141B5C"/>
    <w:rsid w:val="00141E74"/>
    <w:rsid w:val="0014253C"/>
    <w:rsid w:val="00142693"/>
    <w:rsid w:val="00142B06"/>
    <w:rsid w:val="0014323C"/>
    <w:rsid w:val="0014325C"/>
    <w:rsid w:val="00143B73"/>
    <w:rsid w:val="00143C07"/>
    <w:rsid w:val="00143D90"/>
    <w:rsid w:val="00144450"/>
    <w:rsid w:val="0014483A"/>
    <w:rsid w:val="00145467"/>
    <w:rsid w:val="00145A74"/>
    <w:rsid w:val="001461EF"/>
    <w:rsid w:val="001466D8"/>
    <w:rsid w:val="00146AF6"/>
    <w:rsid w:val="001473CF"/>
    <w:rsid w:val="001474C2"/>
    <w:rsid w:val="0014751D"/>
    <w:rsid w:val="00147681"/>
    <w:rsid w:val="001479A3"/>
    <w:rsid w:val="00147FD5"/>
    <w:rsid w:val="00150B07"/>
    <w:rsid w:val="00150D05"/>
    <w:rsid w:val="00150E55"/>
    <w:rsid w:val="00151953"/>
    <w:rsid w:val="001519AD"/>
    <w:rsid w:val="001519D8"/>
    <w:rsid w:val="00151C6E"/>
    <w:rsid w:val="00151CF8"/>
    <w:rsid w:val="00151ECB"/>
    <w:rsid w:val="00151F30"/>
    <w:rsid w:val="00152254"/>
    <w:rsid w:val="00152471"/>
    <w:rsid w:val="00152987"/>
    <w:rsid w:val="00152A64"/>
    <w:rsid w:val="001534FC"/>
    <w:rsid w:val="00153C6F"/>
    <w:rsid w:val="00153C80"/>
    <w:rsid w:val="00153FB1"/>
    <w:rsid w:val="00154C0D"/>
    <w:rsid w:val="0015563A"/>
    <w:rsid w:val="001557C1"/>
    <w:rsid w:val="001559D3"/>
    <w:rsid w:val="00155E43"/>
    <w:rsid w:val="00155F60"/>
    <w:rsid w:val="00156230"/>
    <w:rsid w:val="0015627B"/>
    <w:rsid w:val="00156344"/>
    <w:rsid w:val="00156B79"/>
    <w:rsid w:val="00156F15"/>
    <w:rsid w:val="00157177"/>
    <w:rsid w:val="0015731E"/>
    <w:rsid w:val="00157EF6"/>
    <w:rsid w:val="00160223"/>
    <w:rsid w:val="00160E16"/>
    <w:rsid w:val="0016101E"/>
    <w:rsid w:val="001612D1"/>
    <w:rsid w:val="0016190F"/>
    <w:rsid w:val="00161ADA"/>
    <w:rsid w:val="00161C84"/>
    <w:rsid w:val="00161DC2"/>
    <w:rsid w:val="00161E2C"/>
    <w:rsid w:val="00162423"/>
    <w:rsid w:val="00162779"/>
    <w:rsid w:val="00162835"/>
    <w:rsid w:val="001629FD"/>
    <w:rsid w:val="00162CA5"/>
    <w:rsid w:val="00162D1E"/>
    <w:rsid w:val="00162DB0"/>
    <w:rsid w:val="00163973"/>
    <w:rsid w:val="00163B9F"/>
    <w:rsid w:val="00163BF4"/>
    <w:rsid w:val="001641BC"/>
    <w:rsid w:val="00164711"/>
    <w:rsid w:val="00164CFC"/>
    <w:rsid w:val="00165797"/>
    <w:rsid w:val="00165932"/>
    <w:rsid w:val="00165941"/>
    <w:rsid w:val="0016598F"/>
    <w:rsid w:val="00166275"/>
    <w:rsid w:val="00166721"/>
    <w:rsid w:val="00166A7A"/>
    <w:rsid w:val="00166DD1"/>
    <w:rsid w:val="001670C3"/>
    <w:rsid w:val="0016735C"/>
    <w:rsid w:val="0016740C"/>
    <w:rsid w:val="00167606"/>
    <w:rsid w:val="00167B9F"/>
    <w:rsid w:val="001708B2"/>
    <w:rsid w:val="0017090F"/>
    <w:rsid w:val="00170D32"/>
    <w:rsid w:val="00170E7C"/>
    <w:rsid w:val="00170F14"/>
    <w:rsid w:val="00171921"/>
    <w:rsid w:val="00171F2A"/>
    <w:rsid w:val="001723BE"/>
    <w:rsid w:val="00172C22"/>
    <w:rsid w:val="00172CEB"/>
    <w:rsid w:val="001732A0"/>
    <w:rsid w:val="001734E8"/>
    <w:rsid w:val="00173C60"/>
    <w:rsid w:val="00174C70"/>
    <w:rsid w:val="001753EA"/>
    <w:rsid w:val="001758A4"/>
    <w:rsid w:val="00175AB0"/>
    <w:rsid w:val="00176677"/>
    <w:rsid w:val="00176721"/>
    <w:rsid w:val="00176E67"/>
    <w:rsid w:val="00176F6A"/>
    <w:rsid w:val="001771C8"/>
    <w:rsid w:val="001773FD"/>
    <w:rsid w:val="00177482"/>
    <w:rsid w:val="00177B24"/>
    <w:rsid w:val="00177D91"/>
    <w:rsid w:val="0018011B"/>
    <w:rsid w:val="00180A0D"/>
    <w:rsid w:val="00180C5D"/>
    <w:rsid w:val="00180D59"/>
    <w:rsid w:val="00180E95"/>
    <w:rsid w:val="00181058"/>
    <w:rsid w:val="0018178D"/>
    <w:rsid w:val="00181894"/>
    <w:rsid w:val="00181994"/>
    <w:rsid w:val="00181CB7"/>
    <w:rsid w:val="00182628"/>
    <w:rsid w:val="00182756"/>
    <w:rsid w:val="0018296F"/>
    <w:rsid w:val="00182A56"/>
    <w:rsid w:val="00182AE4"/>
    <w:rsid w:val="00182E70"/>
    <w:rsid w:val="00183298"/>
    <w:rsid w:val="0018348F"/>
    <w:rsid w:val="001835B9"/>
    <w:rsid w:val="001835BD"/>
    <w:rsid w:val="00183D8D"/>
    <w:rsid w:val="001840B6"/>
    <w:rsid w:val="00184490"/>
    <w:rsid w:val="00184B6D"/>
    <w:rsid w:val="00184C62"/>
    <w:rsid w:val="00185316"/>
    <w:rsid w:val="00185688"/>
    <w:rsid w:val="00185812"/>
    <w:rsid w:val="001859AE"/>
    <w:rsid w:val="001861D0"/>
    <w:rsid w:val="00186769"/>
    <w:rsid w:val="00186909"/>
    <w:rsid w:val="00186F08"/>
    <w:rsid w:val="00187014"/>
    <w:rsid w:val="0018724A"/>
    <w:rsid w:val="00187698"/>
    <w:rsid w:val="001876DF"/>
    <w:rsid w:val="00187763"/>
    <w:rsid w:val="00191291"/>
    <w:rsid w:val="0019162B"/>
    <w:rsid w:val="00191AE2"/>
    <w:rsid w:val="0019209A"/>
    <w:rsid w:val="00192BE1"/>
    <w:rsid w:val="00192CAD"/>
    <w:rsid w:val="00192D11"/>
    <w:rsid w:val="00192EB8"/>
    <w:rsid w:val="00193669"/>
    <w:rsid w:val="001947F1"/>
    <w:rsid w:val="00194DCF"/>
    <w:rsid w:val="00194EE9"/>
    <w:rsid w:val="00195900"/>
    <w:rsid w:val="00195D98"/>
    <w:rsid w:val="00195DC9"/>
    <w:rsid w:val="0019615B"/>
    <w:rsid w:val="00196990"/>
    <w:rsid w:val="00196B32"/>
    <w:rsid w:val="001971AE"/>
    <w:rsid w:val="001972EF"/>
    <w:rsid w:val="001975D2"/>
    <w:rsid w:val="001976D2"/>
    <w:rsid w:val="00197EDF"/>
    <w:rsid w:val="00197F28"/>
    <w:rsid w:val="001A08E9"/>
    <w:rsid w:val="001A0937"/>
    <w:rsid w:val="001A09BF"/>
    <w:rsid w:val="001A0BE9"/>
    <w:rsid w:val="001A0E9E"/>
    <w:rsid w:val="001A12BD"/>
    <w:rsid w:val="001A136D"/>
    <w:rsid w:val="001A192F"/>
    <w:rsid w:val="001A1CB9"/>
    <w:rsid w:val="001A257F"/>
    <w:rsid w:val="001A28A1"/>
    <w:rsid w:val="001A3153"/>
    <w:rsid w:val="001A3465"/>
    <w:rsid w:val="001A3873"/>
    <w:rsid w:val="001A3B58"/>
    <w:rsid w:val="001A3C44"/>
    <w:rsid w:val="001A3EA6"/>
    <w:rsid w:val="001A3F34"/>
    <w:rsid w:val="001A435E"/>
    <w:rsid w:val="001A476B"/>
    <w:rsid w:val="001A4B9B"/>
    <w:rsid w:val="001A54CA"/>
    <w:rsid w:val="001A61DD"/>
    <w:rsid w:val="001A65E2"/>
    <w:rsid w:val="001A6628"/>
    <w:rsid w:val="001A6731"/>
    <w:rsid w:val="001A6A0A"/>
    <w:rsid w:val="001A6A15"/>
    <w:rsid w:val="001A6D5F"/>
    <w:rsid w:val="001A702A"/>
    <w:rsid w:val="001A703F"/>
    <w:rsid w:val="001A72E2"/>
    <w:rsid w:val="001A7479"/>
    <w:rsid w:val="001A78B7"/>
    <w:rsid w:val="001A79D8"/>
    <w:rsid w:val="001A7A69"/>
    <w:rsid w:val="001A7B09"/>
    <w:rsid w:val="001A7C93"/>
    <w:rsid w:val="001A7DFF"/>
    <w:rsid w:val="001B0184"/>
    <w:rsid w:val="001B0426"/>
    <w:rsid w:val="001B0BEC"/>
    <w:rsid w:val="001B14C1"/>
    <w:rsid w:val="001B1957"/>
    <w:rsid w:val="001B1AC6"/>
    <w:rsid w:val="001B1C3D"/>
    <w:rsid w:val="001B29FF"/>
    <w:rsid w:val="001B2F3A"/>
    <w:rsid w:val="001B30E8"/>
    <w:rsid w:val="001B46A5"/>
    <w:rsid w:val="001B49FC"/>
    <w:rsid w:val="001B4AD8"/>
    <w:rsid w:val="001B4EF8"/>
    <w:rsid w:val="001B527C"/>
    <w:rsid w:val="001B53F5"/>
    <w:rsid w:val="001B543D"/>
    <w:rsid w:val="001B5CC5"/>
    <w:rsid w:val="001B5F7D"/>
    <w:rsid w:val="001B60B3"/>
    <w:rsid w:val="001B634B"/>
    <w:rsid w:val="001B6DE9"/>
    <w:rsid w:val="001B6E4F"/>
    <w:rsid w:val="001B740F"/>
    <w:rsid w:val="001B7E33"/>
    <w:rsid w:val="001C0041"/>
    <w:rsid w:val="001C0A88"/>
    <w:rsid w:val="001C1A52"/>
    <w:rsid w:val="001C1ED7"/>
    <w:rsid w:val="001C21D6"/>
    <w:rsid w:val="001C2373"/>
    <w:rsid w:val="001C242E"/>
    <w:rsid w:val="001C24D3"/>
    <w:rsid w:val="001C2566"/>
    <w:rsid w:val="001C283F"/>
    <w:rsid w:val="001C31F7"/>
    <w:rsid w:val="001C3487"/>
    <w:rsid w:val="001C34B9"/>
    <w:rsid w:val="001C3D53"/>
    <w:rsid w:val="001C4034"/>
    <w:rsid w:val="001C46B4"/>
    <w:rsid w:val="001C46E7"/>
    <w:rsid w:val="001C52B5"/>
    <w:rsid w:val="001C5A68"/>
    <w:rsid w:val="001C5C8E"/>
    <w:rsid w:val="001C5D05"/>
    <w:rsid w:val="001C615E"/>
    <w:rsid w:val="001C625A"/>
    <w:rsid w:val="001C6263"/>
    <w:rsid w:val="001C6434"/>
    <w:rsid w:val="001C66F0"/>
    <w:rsid w:val="001C6834"/>
    <w:rsid w:val="001C6B26"/>
    <w:rsid w:val="001C7061"/>
    <w:rsid w:val="001C7070"/>
    <w:rsid w:val="001C736F"/>
    <w:rsid w:val="001C73F8"/>
    <w:rsid w:val="001C7493"/>
    <w:rsid w:val="001C756A"/>
    <w:rsid w:val="001C7B23"/>
    <w:rsid w:val="001C7EB8"/>
    <w:rsid w:val="001C7FB3"/>
    <w:rsid w:val="001D0383"/>
    <w:rsid w:val="001D0531"/>
    <w:rsid w:val="001D065B"/>
    <w:rsid w:val="001D0A5E"/>
    <w:rsid w:val="001D0BEF"/>
    <w:rsid w:val="001D116D"/>
    <w:rsid w:val="001D188A"/>
    <w:rsid w:val="001D1A48"/>
    <w:rsid w:val="001D1B53"/>
    <w:rsid w:val="001D1EB3"/>
    <w:rsid w:val="001D28DD"/>
    <w:rsid w:val="001D2955"/>
    <w:rsid w:val="001D2C59"/>
    <w:rsid w:val="001D307D"/>
    <w:rsid w:val="001D3838"/>
    <w:rsid w:val="001D3C1E"/>
    <w:rsid w:val="001D4396"/>
    <w:rsid w:val="001D44D7"/>
    <w:rsid w:val="001D46B7"/>
    <w:rsid w:val="001D46EC"/>
    <w:rsid w:val="001D4771"/>
    <w:rsid w:val="001D4912"/>
    <w:rsid w:val="001D4CB9"/>
    <w:rsid w:val="001D4E6F"/>
    <w:rsid w:val="001D4FCD"/>
    <w:rsid w:val="001D5069"/>
    <w:rsid w:val="001D5A4B"/>
    <w:rsid w:val="001D609C"/>
    <w:rsid w:val="001D660D"/>
    <w:rsid w:val="001D766D"/>
    <w:rsid w:val="001D7876"/>
    <w:rsid w:val="001D7945"/>
    <w:rsid w:val="001D7A0E"/>
    <w:rsid w:val="001E0049"/>
    <w:rsid w:val="001E0A69"/>
    <w:rsid w:val="001E0D72"/>
    <w:rsid w:val="001E0E70"/>
    <w:rsid w:val="001E0F17"/>
    <w:rsid w:val="001E11D6"/>
    <w:rsid w:val="001E12AD"/>
    <w:rsid w:val="001E2646"/>
    <w:rsid w:val="001E2FD2"/>
    <w:rsid w:val="001E32B6"/>
    <w:rsid w:val="001E3E79"/>
    <w:rsid w:val="001E43F2"/>
    <w:rsid w:val="001E4439"/>
    <w:rsid w:val="001E4C8C"/>
    <w:rsid w:val="001E4F56"/>
    <w:rsid w:val="001E539E"/>
    <w:rsid w:val="001E5DBB"/>
    <w:rsid w:val="001E6493"/>
    <w:rsid w:val="001E6721"/>
    <w:rsid w:val="001E6E5A"/>
    <w:rsid w:val="001E70E0"/>
    <w:rsid w:val="001E75AC"/>
    <w:rsid w:val="001E7703"/>
    <w:rsid w:val="001E7CD5"/>
    <w:rsid w:val="001F032C"/>
    <w:rsid w:val="001F06FB"/>
    <w:rsid w:val="001F0E46"/>
    <w:rsid w:val="001F130C"/>
    <w:rsid w:val="001F15EA"/>
    <w:rsid w:val="001F17A1"/>
    <w:rsid w:val="001F18EC"/>
    <w:rsid w:val="001F1C9A"/>
    <w:rsid w:val="001F2068"/>
    <w:rsid w:val="001F20D8"/>
    <w:rsid w:val="001F222C"/>
    <w:rsid w:val="001F2F5C"/>
    <w:rsid w:val="001F30D3"/>
    <w:rsid w:val="001F3823"/>
    <w:rsid w:val="001F4678"/>
    <w:rsid w:val="001F4FEB"/>
    <w:rsid w:val="001F510B"/>
    <w:rsid w:val="001F52D3"/>
    <w:rsid w:val="001F6290"/>
    <w:rsid w:val="001F62EE"/>
    <w:rsid w:val="001F6527"/>
    <w:rsid w:val="001F6954"/>
    <w:rsid w:val="001F714D"/>
    <w:rsid w:val="001F729C"/>
    <w:rsid w:val="00200057"/>
    <w:rsid w:val="0020031E"/>
    <w:rsid w:val="00200350"/>
    <w:rsid w:val="002006AB"/>
    <w:rsid w:val="002006BD"/>
    <w:rsid w:val="00200C7D"/>
    <w:rsid w:val="00200F6D"/>
    <w:rsid w:val="00201325"/>
    <w:rsid w:val="00201406"/>
    <w:rsid w:val="002015B2"/>
    <w:rsid w:val="00202482"/>
    <w:rsid w:val="00202935"/>
    <w:rsid w:val="00202CF4"/>
    <w:rsid w:val="002030C4"/>
    <w:rsid w:val="00203DEC"/>
    <w:rsid w:val="0020479E"/>
    <w:rsid w:val="00204D9B"/>
    <w:rsid w:val="00205042"/>
    <w:rsid w:val="00205ABC"/>
    <w:rsid w:val="00205CED"/>
    <w:rsid w:val="00206443"/>
    <w:rsid w:val="00207020"/>
    <w:rsid w:val="002070C5"/>
    <w:rsid w:val="00207EDF"/>
    <w:rsid w:val="00207F71"/>
    <w:rsid w:val="00210164"/>
    <w:rsid w:val="0021096D"/>
    <w:rsid w:val="0021134A"/>
    <w:rsid w:val="0021144E"/>
    <w:rsid w:val="0021197C"/>
    <w:rsid w:val="00211CB9"/>
    <w:rsid w:val="00211D21"/>
    <w:rsid w:val="00212D46"/>
    <w:rsid w:val="0021313A"/>
    <w:rsid w:val="00213614"/>
    <w:rsid w:val="00213B11"/>
    <w:rsid w:val="00213C43"/>
    <w:rsid w:val="0021400F"/>
    <w:rsid w:val="002140FC"/>
    <w:rsid w:val="00214404"/>
    <w:rsid w:val="00214729"/>
    <w:rsid w:val="00214BB9"/>
    <w:rsid w:val="00214F85"/>
    <w:rsid w:val="002150EF"/>
    <w:rsid w:val="002151B2"/>
    <w:rsid w:val="00215BB0"/>
    <w:rsid w:val="00215E5F"/>
    <w:rsid w:val="00216CBC"/>
    <w:rsid w:val="00216D9C"/>
    <w:rsid w:val="00216DB1"/>
    <w:rsid w:val="00216FDA"/>
    <w:rsid w:val="00217CBE"/>
    <w:rsid w:val="002201BF"/>
    <w:rsid w:val="0022034C"/>
    <w:rsid w:val="00220861"/>
    <w:rsid w:val="00220B70"/>
    <w:rsid w:val="00220B8E"/>
    <w:rsid w:val="00220E71"/>
    <w:rsid w:val="002213DA"/>
    <w:rsid w:val="0022150E"/>
    <w:rsid w:val="00221B96"/>
    <w:rsid w:val="00222EE5"/>
    <w:rsid w:val="002234A2"/>
    <w:rsid w:val="00223ACA"/>
    <w:rsid w:val="00223F6E"/>
    <w:rsid w:val="0022410C"/>
    <w:rsid w:val="0022417B"/>
    <w:rsid w:val="00224900"/>
    <w:rsid w:val="00224A33"/>
    <w:rsid w:val="00225432"/>
    <w:rsid w:val="00225AE6"/>
    <w:rsid w:val="00225CDC"/>
    <w:rsid w:val="00225E68"/>
    <w:rsid w:val="00226231"/>
    <w:rsid w:val="00226BDD"/>
    <w:rsid w:val="00226CE9"/>
    <w:rsid w:val="00227081"/>
    <w:rsid w:val="00227596"/>
    <w:rsid w:val="002275FD"/>
    <w:rsid w:val="00230064"/>
    <w:rsid w:val="002301DF"/>
    <w:rsid w:val="0023022B"/>
    <w:rsid w:val="002313EF"/>
    <w:rsid w:val="002316BD"/>
    <w:rsid w:val="00231760"/>
    <w:rsid w:val="00231A0E"/>
    <w:rsid w:val="00231F79"/>
    <w:rsid w:val="0023212C"/>
    <w:rsid w:val="0023239A"/>
    <w:rsid w:val="00232C8B"/>
    <w:rsid w:val="00233087"/>
    <w:rsid w:val="00233E81"/>
    <w:rsid w:val="00234118"/>
    <w:rsid w:val="002342AA"/>
    <w:rsid w:val="002346D6"/>
    <w:rsid w:val="002349B9"/>
    <w:rsid w:val="00234CFD"/>
    <w:rsid w:val="00234FF1"/>
    <w:rsid w:val="002353C1"/>
    <w:rsid w:val="00235ABE"/>
    <w:rsid w:val="00235B4F"/>
    <w:rsid w:val="00235C4B"/>
    <w:rsid w:val="00235FCF"/>
    <w:rsid w:val="002365C9"/>
    <w:rsid w:val="00236650"/>
    <w:rsid w:val="00236C0F"/>
    <w:rsid w:val="0023715B"/>
    <w:rsid w:val="0023724D"/>
    <w:rsid w:val="0023743C"/>
    <w:rsid w:val="00237CE2"/>
    <w:rsid w:val="00237D00"/>
    <w:rsid w:val="0024007C"/>
    <w:rsid w:val="00240369"/>
    <w:rsid w:val="002407C3"/>
    <w:rsid w:val="00240859"/>
    <w:rsid w:val="0024094E"/>
    <w:rsid w:val="00240AEB"/>
    <w:rsid w:val="00240D74"/>
    <w:rsid w:val="00240E3F"/>
    <w:rsid w:val="00241102"/>
    <w:rsid w:val="00241514"/>
    <w:rsid w:val="00241B39"/>
    <w:rsid w:val="00241B9D"/>
    <w:rsid w:val="00241C8A"/>
    <w:rsid w:val="002421EA"/>
    <w:rsid w:val="00242661"/>
    <w:rsid w:val="002426E8"/>
    <w:rsid w:val="00242893"/>
    <w:rsid w:val="002428B7"/>
    <w:rsid w:val="0024373D"/>
    <w:rsid w:val="00243F1B"/>
    <w:rsid w:val="0024491A"/>
    <w:rsid w:val="002449C0"/>
    <w:rsid w:val="00245261"/>
    <w:rsid w:val="00245FB9"/>
    <w:rsid w:val="002460BA"/>
    <w:rsid w:val="002464FD"/>
    <w:rsid w:val="00246645"/>
    <w:rsid w:val="00246BCA"/>
    <w:rsid w:val="00246F59"/>
    <w:rsid w:val="00246F85"/>
    <w:rsid w:val="00247012"/>
    <w:rsid w:val="00247DD2"/>
    <w:rsid w:val="002500F9"/>
    <w:rsid w:val="00250D11"/>
    <w:rsid w:val="00251287"/>
    <w:rsid w:val="00251435"/>
    <w:rsid w:val="00251917"/>
    <w:rsid w:val="00251960"/>
    <w:rsid w:val="002519D8"/>
    <w:rsid w:val="00251A97"/>
    <w:rsid w:val="00251BB5"/>
    <w:rsid w:val="00251CED"/>
    <w:rsid w:val="002522BC"/>
    <w:rsid w:val="0025230E"/>
    <w:rsid w:val="002524EF"/>
    <w:rsid w:val="002529DE"/>
    <w:rsid w:val="00252C93"/>
    <w:rsid w:val="00252D0B"/>
    <w:rsid w:val="00252DB6"/>
    <w:rsid w:val="00252E6C"/>
    <w:rsid w:val="00253154"/>
    <w:rsid w:val="002531DE"/>
    <w:rsid w:val="0025378B"/>
    <w:rsid w:val="00253C2A"/>
    <w:rsid w:val="00253F43"/>
    <w:rsid w:val="002546C7"/>
    <w:rsid w:val="00254E5A"/>
    <w:rsid w:val="00254ED6"/>
    <w:rsid w:val="002556A7"/>
    <w:rsid w:val="0025574A"/>
    <w:rsid w:val="00255999"/>
    <w:rsid w:val="00255B00"/>
    <w:rsid w:val="00256336"/>
    <w:rsid w:val="00256865"/>
    <w:rsid w:val="00256902"/>
    <w:rsid w:val="00257241"/>
    <w:rsid w:val="00257846"/>
    <w:rsid w:val="00257972"/>
    <w:rsid w:val="00257C08"/>
    <w:rsid w:val="002603D3"/>
    <w:rsid w:val="002607D7"/>
    <w:rsid w:val="00260DFF"/>
    <w:rsid w:val="00261090"/>
    <w:rsid w:val="0026201C"/>
    <w:rsid w:val="00262071"/>
    <w:rsid w:val="002629D5"/>
    <w:rsid w:val="00262CB0"/>
    <w:rsid w:val="00262D12"/>
    <w:rsid w:val="002631E4"/>
    <w:rsid w:val="0026379B"/>
    <w:rsid w:val="00263A59"/>
    <w:rsid w:val="00263BE2"/>
    <w:rsid w:val="00263CE0"/>
    <w:rsid w:val="00263D05"/>
    <w:rsid w:val="00263E30"/>
    <w:rsid w:val="00264B6E"/>
    <w:rsid w:val="00265359"/>
    <w:rsid w:val="00265497"/>
    <w:rsid w:val="0026571A"/>
    <w:rsid w:val="00265DCC"/>
    <w:rsid w:val="00266019"/>
    <w:rsid w:val="00266132"/>
    <w:rsid w:val="002661B3"/>
    <w:rsid w:val="002661FF"/>
    <w:rsid w:val="00266678"/>
    <w:rsid w:val="00266BA6"/>
    <w:rsid w:val="00266C36"/>
    <w:rsid w:val="00266EE4"/>
    <w:rsid w:val="00266F0E"/>
    <w:rsid w:val="002671CF"/>
    <w:rsid w:val="0026736B"/>
    <w:rsid w:val="0026765C"/>
    <w:rsid w:val="00267710"/>
    <w:rsid w:val="00267C15"/>
    <w:rsid w:val="00267EC9"/>
    <w:rsid w:val="002710E4"/>
    <w:rsid w:val="00271258"/>
    <w:rsid w:val="002712F3"/>
    <w:rsid w:val="00271392"/>
    <w:rsid w:val="00272208"/>
    <w:rsid w:val="0027260D"/>
    <w:rsid w:val="00272D4F"/>
    <w:rsid w:val="0027381B"/>
    <w:rsid w:val="0027393F"/>
    <w:rsid w:val="002739A3"/>
    <w:rsid w:val="00273E35"/>
    <w:rsid w:val="002743CE"/>
    <w:rsid w:val="00274718"/>
    <w:rsid w:val="002748E6"/>
    <w:rsid w:val="00274AEA"/>
    <w:rsid w:val="00274CDF"/>
    <w:rsid w:val="00274F03"/>
    <w:rsid w:val="002757D9"/>
    <w:rsid w:val="00275AA3"/>
    <w:rsid w:val="002761A8"/>
    <w:rsid w:val="00276701"/>
    <w:rsid w:val="0027678B"/>
    <w:rsid w:val="002769E6"/>
    <w:rsid w:val="00277CFB"/>
    <w:rsid w:val="00280281"/>
    <w:rsid w:val="00280463"/>
    <w:rsid w:val="00280D52"/>
    <w:rsid w:val="00281187"/>
    <w:rsid w:val="002812D1"/>
    <w:rsid w:val="0028132E"/>
    <w:rsid w:val="00282536"/>
    <w:rsid w:val="002827FA"/>
    <w:rsid w:val="00282B1C"/>
    <w:rsid w:val="00282C40"/>
    <w:rsid w:val="00282FFE"/>
    <w:rsid w:val="002830FA"/>
    <w:rsid w:val="0028362B"/>
    <w:rsid w:val="0028385F"/>
    <w:rsid w:val="002838A8"/>
    <w:rsid w:val="00283A2A"/>
    <w:rsid w:val="00284212"/>
    <w:rsid w:val="0028504B"/>
    <w:rsid w:val="002851C5"/>
    <w:rsid w:val="00285707"/>
    <w:rsid w:val="00285742"/>
    <w:rsid w:val="002857D4"/>
    <w:rsid w:val="00285A1C"/>
    <w:rsid w:val="00285C6B"/>
    <w:rsid w:val="00286300"/>
    <w:rsid w:val="002873EC"/>
    <w:rsid w:val="0028775B"/>
    <w:rsid w:val="00290915"/>
    <w:rsid w:val="00290DA1"/>
    <w:rsid w:val="00291166"/>
    <w:rsid w:val="002912AD"/>
    <w:rsid w:val="002917CA"/>
    <w:rsid w:val="0029256C"/>
    <w:rsid w:val="00292DFB"/>
    <w:rsid w:val="00292F14"/>
    <w:rsid w:val="0029334B"/>
    <w:rsid w:val="0029340C"/>
    <w:rsid w:val="002937CC"/>
    <w:rsid w:val="00293AEB"/>
    <w:rsid w:val="00293AFA"/>
    <w:rsid w:val="0029407D"/>
    <w:rsid w:val="00294277"/>
    <w:rsid w:val="00294395"/>
    <w:rsid w:val="002948D6"/>
    <w:rsid w:val="00294BA3"/>
    <w:rsid w:val="00294D78"/>
    <w:rsid w:val="00294DB2"/>
    <w:rsid w:val="002952AB"/>
    <w:rsid w:val="0029552C"/>
    <w:rsid w:val="002956D2"/>
    <w:rsid w:val="00295B89"/>
    <w:rsid w:val="00296765"/>
    <w:rsid w:val="002973CA"/>
    <w:rsid w:val="00297ECC"/>
    <w:rsid w:val="00297FCF"/>
    <w:rsid w:val="002A0881"/>
    <w:rsid w:val="002A0F4A"/>
    <w:rsid w:val="002A0FE0"/>
    <w:rsid w:val="002A1294"/>
    <w:rsid w:val="002A1367"/>
    <w:rsid w:val="002A196F"/>
    <w:rsid w:val="002A1CA4"/>
    <w:rsid w:val="002A2513"/>
    <w:rsid w:val="002A277C"/>
    <w:rsid w:val="002A335C"/>
    <w:rsid w:val="002A34F6"/>
    <w:rsid w:val="002A35AD"/>
    <w:rsid w:val="002A377F"/>
    <w:rsid w:val="002A37DB"/>
    <w:rsid w:val="002A39C9"/>
    <w:rsid w:val="002A3B26"/>
    <w:rsid w:val="002A3C6A"/>
    <w:rsid w:val="002A3F82"/>
    <w:rsid w:val="002A427F"/>
    <w:rsid w:val="002A4476"/>
    <w:rsid w:val="002A4AD7"/>
    <w:rsid w:val="002A4B3F"/>
    <w:rsid w:val="002A4DB8"/>
    <w:rsid w:val="002A4E6C"/>
    <w:rsid w:val="002A52C9"/>
    <w:rsid w:val="002A52ED"/>
    <w:rsid w:val="002A5BAF"/>
    <w:rsid w:val="002A5E14"/>
    <w:rsid w:val="002A6018"/>
    <w:rsid w:val="002A61C0"/>
    <w:rsid w:val="002A6223"/>
    <w:rsid w:val="002A66FD"/>
    <w:rsid w:val="002A6711"/>
    <w:rsid w:val="002A68AB"/>
    <w:rsid w:val="002A6AB9"/>
    <w:rsid w:val="002A6AFD"/>
    <w:rsid w:val="002A6ECA"/>
    <w:rsid w:val="002A710D"/>
    <w:rsid w:val="002A7721"/>
    <w:rsid w:val="002A77DC"/>
    <w:rsid w:val="002A7921"/>
    <w:rsid w:val="002A7B8B"/>
    <w:rsid w:val="002B091C"/>
    <w:rsid w:val="002B0D02"/>
    <w:rsid w:val="002B0DC7"/>
    <w:rsid w:val="002B1151"/>
    <w:rsid w:val="002B199B"/>
    <w:rsid w:val="002B1B54"/>
    <w:rsid w:val="002B1DD7"/>
    <w:rsid w:val="002B1EFF"/>
    <w:rsid w:val="002B23E7"/>
    <w:rsid w:val="002B2592"/>
    <w:rsid w:val="002B26A7"/>
    <w:rsid w:val="002B2760"/>
    <w:rsid w:val="002B3CF9"/>
    <w:rsid w:val="002B3DE6"/>
    <w:rsid w:val="002B3E8B"/>
    <w:rsid w:val="002B4189"/>
    <w:rsid w:val="002B4791"/>
    <w:rsid w:val="002B498B"/>
    <w:rsid w:val="002B4AF7"/>
    <w:rsid w:val="002B4F84"/>
    <w:rsid w:val="002B543F"/>
    <w:rsid w:val="002B598A"/>
    <w:rsid w:val="002B6294"/>
    <w:rsid w:val="002B6699"/>
    <w:rsid w:val="002B6ABC"/>
    <w:rsid w:val="002B74C9"/>
    <w:rsid w:val="002B77F9"/>
    <w:rsid w:val="002B7BF0"/>
    <w:rsid w:val="002B7D78"/>
    <w:rsid w:val="002B7EAB"/>
    <w:rsid w:val="002B7F31"/>
    <w:rsid w:val="002C05E7"/>
    <w:rsid w:val="002C0C6A"/>
    <w:rsid w:val="002C0DD5"/>
    <w:rsid w:val="002C0EDF"/>
    <w:rsid w:val="002C1049"/>
    <w:rsid w:val="002C1D95"/>
    <w:rsid w:val="002C1F59"/>
    <w:rsid w:val="002C2329"/>
    <w:rsid w:val="002C26A8"/>
    <w:rsid w:val="002C28B9"/>
    <w:rsid w:val="002C28D7"/>
    <w:rsid w:val="002C2C5F"/>
    <w:rsid w:val="002C2D23"/>
    <w:rsid w:val="002C34C3"/>
    <w:rsid w:val="002C3B03"/>
    <w:rsid w:val="002C3E77"/>
    <w:rsid w:val="002C4037"/>
    <w:rsid w:val="002C41A1"/>
    <w:rsid w:val="002C4B18"/>
    <w:rsid w:val="002C4F43"/>
    <w:rsid w:val="002C5F49"/>
    <w:rsid w:val="002C674B"/>
    <w:rsid w:val="002C675A"/>
    <w:rsid w:val="002C689B"/>
    <w:rsid w:val="002C71F5"/>
    <w:rsid w:val="002C7240"/>
    <w:rsid w:val="002C7398"/>
    <w:rsid w:val="002D0498"/>
    <w:rsid w:val="002D095B"/>
    <w:rsid w:val="002D0CF7"/>
    <w:rsid w:val="002D1394"/>
    <w:rsid w:val="002D1B31"/>
    <w:rsid w:val="002D2356"/>
    <w:rsid w:val="002D23CA"/>
    <w:rsid w:val="002D24C5"/>
    <w:rsid w:val="002D260D"/>
    <w:rsid w:val="002D2A5D"/>
    <w:rsid w:val="002D2A5E"/>
    <w:rsid w:val="002D2EEE"/>
    <w:rsid w:val="002D3209"/>
    <w:rsid w:val="002D3496"/>
    <w:rsid w:val="002D393D"/>
    <w:rsid w:val="002D39EF"/>
    <w:rsid w:val="002D40A9"/>
    <w:rsid w:val="002D4620"/>
    <w:rsid w:val="002D49D7"/>
    <w:rsid w:val="002D5318"/>
    <w:rsid w:val="002D5738"/>
    <w:rsid w:val="002D573B"/>
    <w:rsid w:val="002D5E26"/>
    <w:rsid w:val="002D777F"/>
    <w:rsid w:val="002D7B31"/>
    <w:rsid w:val="002E08F4"/>
    <w:rsid w:val="002E0DDC"/>
    <w:rsid w:val="002E1625"/>
    <w:rsid w:val="002E1744"/>
    <w:rsid w:val="002E1C13"/>
    <w:rsid w:val="002E1C80"/>
    <w:rsid w:val="002E200A"/>
    <w:rsid w:val="002E233A"/>
    <w:rsid w:val="002E2D36"/>
    <w:rsid w:val="002E3352"/>
    <w:rsid w:val="002E394A"/>
    <w:rsid w:val="002E46DA"/>
    <w:rsid w:val="002E4782"/>
    <w:rsid w:val="002E50B7"/>
    <w:rsid w:val="002E5751"/>
    <w:rsid w:val="002E5BD4"/>
    <w:rsid w:val="002E5C15"/>
    <w:rsid w:val="002E61CE"/>
    <w:rsid w:val="002E69D3"/>
    <w:rsid w:val="002E6ACC"/>
    <w:rsid w:val="002E6FE8"/>
    <w:rsid w:val="002E71E9"/>
    <w:rsid w:val="002E7948"/>
    <w:rsid w:val="002E7B6F"/>
    <w:rsid w:val="002E7C8D"/>
    <w:rsid w:val="002F0143"/>
    <w:rsid w:val="002F04D4"/>
    <w:rsid w:val="002F0A3B"/>
    <w:rsid w:val="002F15AA"/>
    <w:rsid w:val="002F199A"/>
    <w:rsid w:val="002F1DAF"/>
    <w:rsid w:val="002F22C2"/>
    <w:rsid w:val="002F24C7"/>
    <w:rsid w:val="002F26F0"/>
    <w:rsid w:val="002F33C8"/>
    <w:rsid w:val="002F3613"/>
    <w:rsid w:val="002F3832"/>
    <w:rsid w:val="002F3A30"/>
    <w:rsid w:val="002F3BCD"/>
    <w:rsid w:val="002F3EF1"/>
    <w:rsid w:val="002F3F79"/>
    <w:rsid w:val="002F40B5"/>
    <w:rsid w:val="002F42E0"/>
    <w:rsid w:val="002F4D55"/>
    <w:rsid w:val="002F4D89"/>
    <w:rsid w:val="002F4FB1"/>
    <w:rsid w:val="002F5069"/>
    <w:rsid w:val="002F5160"/>
    <w:rsid w:val="002F54D4"/>
    <w:rsid w:val="002F59CB"/>
    <w:rsid w:val="002F5CDC"/>
    <w:rsid w:val="002F6747"/>
    <w:rsid w:val="002F6867"/>
    <w:rsid w:val="002F732E"/>
    <w:rsid w:val="002F759D"/>
    <w:rsid w:val="00300984"/>
    <w:rsid w:val="00301114"/>
    <w:rsid w:val="0030118C"/>
    <w:rsid w:val="003018AE"/>
    <w:rsid w:val="00301AA4"/>
    <w:rsid w:val="00301EF0"/>
    <w:rsid w:val="0030253B"/>
    <w:rsid w:val="003028D5"/>
    <w:rsid w:val="00303047"/>
    <w:rsid w:val="003033EF"/>
    <w:rsid w:val="003038A9"/>
    <w:rsid w:val="00303B2D"/>
    <w:rsid w:val="00303CC4"/>
    <w:rsid w:val="00303D0B"/>
    <w:rsid w:val="00303DD3"/>
    <w:rsid w:val="00304726"/>
    <w:rsid w:val="0030495B"/>
    <w:rsid w:val="00304BC5"/>
    <w:rsid w:val="00304CAF"/>
    <w:rsid w:val="00304E68"/>
    <w:rsid w:val="00304FA8"/>
    <w:rsid w:val="003050F6"/>
    <w:rsid w:val="00305FA8"/>
    <w:rsid w:val="003060C8"/>
    <w:rsid w:val="00306674"/>
    <w:rsid w:val="00306809"/>
    <w:rsid w:val="0030685B"/>
    <w:rsid w:val="00306977"/>
    <w:rsid w:val="00306A8E"/>
    <w:rsid w:val="00306ED2"/>
    <w:rsid w:val="00307227"/>
    <w:rsid w:val="00307957"/>
    <w:rsid w:val="00307E8A"/>
    <w:rsid w:val="0031014D"/>
    <w:rsid w:val="003101AA"/>
    <w:rsid w:val="00310742"/>
    <w:rsid w:val="0031099A"/>
    <w:rsid w:val="00310A9A"/>
    <w:rsid w:val="00310E7E"/>
    <w:rsid w:val="003111AB"/>
    <w:rsid w:val="003111FA"/>
    <w:rsid w:val="00311262"/>
    <w:rsid w:val="003113FD"/>
    <w:rsid w:val="00311465"/>
    <w:rsid w:val="00311642"/>
    <w:rsid w:val="003118B2"/>
    <w:rsid w:val="00311B41"/>
    <w:rsid w:val="003120A9"/>
    <w:rsid w:val="00312499"/>
    <w:rsid w:val="00312711"/>
    <w:rsid w:val="003129AB"/>
    <w:rsid w:val="00312D4F"/>
    <w:rsid w:val="00312E47"/>
    <w:rsid w:val="003142C4"/>
    <w:rsid w:val="00314457"/>
    <w:rsid w:val="00315605"/>
    <w:rsid w:val="00315B22"/>
    <w:rsid w:val="0031610D"/>
    <w:rsid w:val="0031683C"/>
    <w:rsid w:val="00316D67"/>
    <w:rsid w:val="00317270"/>
    <w:rsid w:val="00317290"/>
    <w:rsid w:val="003173E3"/>
    <w:rsid w:val="00317557"/>
    <w:rsid w:val="00317ACC"/>
    <w:rsid w:val="00317B4E"/>
    <w:rsid w:val="00320C97"/>
    <w:rsid w:val="00320E9F"/>
    <w:rsid w:val="0032109A"/>
    <w:rsid w:val="00321A56"/>
    <w:rsid w:val="00321C05"/>
    <w:rsid w:val="00321C9E"/>
    <w:rsid w:val="00321CD1"/>
    <w:rsid w:val="003225C8"/>
    <w:rsid w:val="003229F3"/>
    <w:rsid w:val="00322F5C"/>
    <w:rsid w:val="0032300E"/>
    <w:rsid w:val="003230A8"/>
    <w:rsid w:val="003230B0"/>
    <w:rsid w:val="00323452"/>
    <w:rsid w:val="003235EC"/>
    <w:rsid w:val="003236E0"/>
    <w:rsid w:val="00323732"/>
    <w:rsid w:val="00323A4C"/>
    <w:rsid w:val="00323C85"/>
    <w:rsid w:val="00323EA0"/>
    <w:rsid w:val="003240EA"/>
    <w:rsid w:val="00324130"/>
    <w:rsid w:val="0032426F"/>
    <w:rsid w:val="003244BF"/>
    <w:rsid w:val="003248F6"/>
    <w:rsid w:val="00324B1D"/>
    <w:rsid w:val="00324D20"/>
    <w:rsid w:val="00325312"/>
    <w:rsid w:val="00325C6F"/>
    <w:rsid w:val="00325D7C"/>
    <w:rsid w:val="00325E71"/>
    <w:rsid w:val="00327714"/>
    <w:rsid w:val="003277B3"/>
    <w:rsid w:val="00327CE0"/>
    <w:rsid w:val="00327E7A"/>
    <w:rsid w:val="00327F65"/>
    <w:rsid w:val="0033038C"/>
    <w:rsid w:val="00330493"/>
    <w:rsid w:val="003308E3"/>
    <w:rsid w:val="0033171B"/>
    <w:rsid w:val="003320DA"/>
    <w:rsid w:val="003320F4"/>
    <w:rsid w:val="003322BE"/>
    <w:rsid w:val="00332419"/>
    <w:rsid w:val="00332426"/>
    <w:rsid w:val="00332AA2"/>
    <w:rsid w:val="00332E07"/>
    <w:rsid w:val="003335C7"/>
    <w:rsid w:val="00333CFA"/>
    <w:rsid w:val="00333DCB"/>
    <w:rsid w:val="00333DF1"/>
    <w:rsid w:val="00333E45"/>
    <w:rsid w:val="0033456A"/>
    <w:rsid w:val="0033466D"/>
    <w:rsid w:val="003349B0"/>
    <w:rsid w:val="00334D3F"/>
    <w:rsid w:val="0033569B"/>
    <w:rsid w:val="003357AC"/>
    <w:rsid w:val="00335852"/>
    <w:rsid w:val="00336BFC"/>
    <w:rsid w:val="00336FFE"/>
    <w:rsid w:val="0033725D"/>
    <w:rsid w:val="00337591"/>
    <w:rsid w:val="00337B42"/>
    <w:rsid w:val="00337BA1"/>
    <w:rsid w:val="00337D0D"/>
    <w:rsid w:val="00337DF7"/>
    <w:rsid w:val="00340B19"/>
    <w:rsid w:val="00341584"/>
    <w:rsid w:val="0034162A"/>
    <w:rsid w:val="003418BB"/>
    <w:rsid w:val="00341C36"/>
    <w:rsid w:val="00342C80"/>
    <w:rsid w:val="00342FB5"/>
    <w:rsid w:val="00343798"/>
    <w:rsid w:val="00343917"/>
    <w:rsid w:val="00343BE7"/>
    <w:rsid w:val="00343D93"/>
    <w:rsid w:val="00343EFC"/>
    <w:rsid w:val="00344966"/>
    <w:rsid w:val="00344DFB"/>
    <w:rsid w:val="00344E07"/>
    <w:rsid w:val="00344F57"/>
    <w:rsid w:val="003452B8"/>
    <w:rsid w:val="003455BC"/>
    <w:rsid w:val="00345CF2"/>
    <w:rsid w:val="00345D9C"/>
    <w:rsid w:val="00345F1E"/>
    <w:rsid w:val="0034637C"/>
    <w:rsid w:val="003463D1"/>
    <w:rsid w:val="0034665F"/>
    <w:rsid w:val="00346681"/>
    <w:rsid w:val="00346DCC"/>
    <w:rsid w:val="0034738E"/>
    <w:rsid w:val="003475A4"/>
    <w:rsid w:val="00350310"/>
    <w:rsid w:val="00350644"/>
    <w:rsid w:val="00350C69"/>
    <w:rsid w:val="00350EBE"/>
    <w:rsid w:val="003515D7"/>
    <w:rsid w:val="0035179B"/>
    <w:rsid w:val="00351F61"/>
    <w:rsid w:val="003524B1"/>
    <w:rsid w:val="00352531"/>
    <w:rsid w:val="003533DD"/>
    <w:rsid w:val="00353524"/>
    <w:rsid w:val="00354183"/>
    <w:rsid w:val="00354CBE"/>
    <w:rsid w:val="00355940"/>
    <w:rsid w:val="00355C26"/>
    <w:rsid w:val="0035636B"/>
    <w:rsid w:val="00356B3C"/>
    <w:rsid w:val="00356E80"/>
    <w:rsid w:val="0035705C"/>
    <w:rsid w:val="003570AA"/>
    <w:rsid w:val="00357444"/>
    <w:rsid w:val="003574D5"/>
    <w:rsid w:val="0035752F"/>
    <w:rsid w:val="003575D9"/>
    <w:rsid w:val="00357898"/>
    <w:rsid w:val="003578F6"/>
    <w:rsid w:val="00357FB7"/>
    <w:rsid w:val="00361945"/>
    <w:rsid w:val="00361B7F"/>
    <w:rsid w:val="003623BE"/>
    <w:rsid w:val="00362D95"/>
    <w:rsid w:val="00362DE6"/>
    <w:rsid w:val="0036300E"/>
    <w:rsid w:val="00363973"/>
    <w:rsid w:val="00363E52"/>
    <w:rsid w:val="0036447D"/>
    <w:rsid w:val="003646F5"/>
    <w:rsid w:val="00364852"/>
    <w:rsid w:val="003648B7"/>
    <w:rsid w:val="00364A78"/>
    <w:rsid w:val="00364AF0"/>
    <w:rsid w:val="00364D33"/>
    <w:rsid w:val="00364EE7"/>
    <w:rsid w:val="00364FED"/>
    <w:rsid w:val="0036553E"/>
    <w:rsid w:val="0036558B"/>
    <w:rsid w:val="003657C9"/>
    <w:rsid w:val="003657DB"/>
    <w:rsid w:val="00365B0F"/>
    <w:rsid w:val="00365B5A"/>
    <w:rsid w:val="003661C1"/>
    <w:rsid w:val="003665F7"/>
    <w:rsid w:val="003667E5"/>
    <w:rsid w:val="00366C22"/>
    <w:rsid w:val="00366E07"/>
    <w:rsid w:val="00367169"/>
    <w:rsid w:val="0036772B"/>
    <w:rsid w:val="00367EC9"/>
    <w:rsid w:val="0037016A"/>
    <w:rsid w:val="003702E6"/>
    <w:rsid w:val="00371577"/>
    <w:rsid w:val="00371DFC"/>
    <w:rsid w:val="00372269"/>
    <w:rsid w:val="003728E0"/>
    <w:rsid w:val="00373E0B"/>
    <w:rsid w:val="00373EA2"/>
    <w:rsid w:val="003744C9"/>
    <w:rsid w:val="00374C23"/>
    <w:rsid w:val="0037553C"/>
    <w:rsid w:val="00375A94"/>
    <w:rsid w:val="003762B4"/>
    <w:rsid w:val="003763B4"/>
    <w:rsid w:val="003768C5"/>
    <w:rsid w:val="00376DED"/>
    <w:rsid w:val="003773FE"/>
    <w:rsid w:val="0037742C"/>
    <w:rsid w:val="0038027C"/>
    <w:rsid w:val="00380301"/>
    <w:rsid w:val="003806FE"/>
    <w:rsid w:val="00380B7E"/>
    <w:rsid w:val="00380D4A"/>
    <w:rsid w:val="00380E3A"/>
    <w:rsid w:val="003818D2"/>
    <w:rsid w:val="00382736"/>
    <w:rsid w:val="00382A20"/>
    <w:rsid w:val="00382C51"/>
    <w:rsid w:val="00382CAE"/>
    <w:rsid w:val="00383BFD"/>
    <w:rsid w:val="00383F87"/>
    <w:rsid w:val="00384430"/>
    <w:rsid w:val="003848BF"/>
    <w:rsid w:val="00384B90"/>
    <w:rsid w:val="00384C46"/>
    <w:rsid w:val="00384E8C"/>
    <w:rsid w:val="00384F55"/>
    <w:rsid w:val="00385476"/>
    <w:rsid w:val="00385608"/>
    <w:rsid w:val="003859EA"/>
    <w:rsid w:val="00385A0A"/>
    <w:rsid w:val="003863EB"/>
    <w:rsid w:val="003875BB"/>
    <w:rsid w:val="003878CA"/>
    <w:rsid w:val="00387A6B"/>
    <w:rsid w:val="00387FAB"/>
    <w:rsid w:val="003900C0"/>
    <w:rsid w:val="0039047C"/>
    <w:rsid w:val="00390D3E"/>
    <w:rsid w:val="003912B1"/>
    <w:rsid w:val="0039151E"/>
    <w:rsid w:val="00391965"/>
    <w:rsid w:val="00391A42"/>
    <w:rsid w:val="00392245"/>
    <w:rsid w:val="0039274A"/>
    <w:rsid w:val="00392836"/>
    <w:rsid w:val="00393018"/>
    <w:rsid w:val="003935C8"/>
    <w:rsid w:val="00393A5C"/>
    <w:rsid w:val="00393BFF"/>
    <w:rsid w:val="00393C01"/>
    <w:rsid w:val="00393D37"/>
    <w:rsid w:val="00393D5B"/>
    <w:rsid w:val="00394028"/>
    <w:rsid w:val="00394120"/>
    <w:rsid w:val="00394557"/>
    <w:rsid w:val="0039484F"/>
    <w:rsid w:val="00394EBF"/>
    <w:rsid w:val="00395B26"/>
    <w:rsid w:val="003964A2"/>
    <w:rsid w:val="0039742F"/>
    <w:rsid w:val="003977C0"/>
    <w:rsid w:val="00397E14"/>
    <w:rsid w:val="00397EE3"/>
    <w:rsid w:val="003A096D"/>
    <w:rsid w:val="003A0AAE"/>
    <w:rsid w:val="003A0B29"/>
    <w:rsid w:val="003A1076"/>
    <w:rsid w:val="003A1BBB"/>
    <w:rsid w:val="003A2390"/>
    <w:rsid w:val="003A266D"/>
    <w:rsid w:val="003A3304"/>
    <w:rsid w:val="003A3404"/>
    <w:rsid w:val="003A373F"/>
    <w:rsid w:val="003A3AA9"/>
    <w:rsid w:val="003A4149"/>
    <w:rsid w:val="003A441A"/>
    <w:rsid w:val="003A4467"/>
    <w:rsid w:val="003A4590"/>
    <w:rsid w:val="003A4A7F"/>
    <w:rsid w:val="003A5994"/>
    <w:rsid w:val="003A610F"/>
    <w:rsid w:val="003A639A"/>
    <w:rsid w:val="003A70C0"/>
    <w:rsid w:val="003A7202"/>
    <w:rsid w:val="003A7225"/>
    <w:rsid w:val="003A74DC"/>
    <w:rsid w:val="003A7EB7"/>
    <w:rsid w:val="003B014F"/>
    <w:rsid w:val="003B01B7"/>
    <w:rsid w:val="003B068C"/>
    <w:rsid w:val="003B0892"/>
    <w:rsid w:val="003B0B83"/>
    <w:rsid w:val="003B0EB4"/>
    <w:rsid w:val="003B0F6B"/>
    <w:rsid w:val="003B12D4"/>
    <w:rsid w:val="003B15EC"/>
    <w:rsid w:val="003B1AA1"/>
    <w:rsid w:val="003B1AD3"/>
    <w:rsid w:val="003B1D49"/>
    <w:rsid w:val="003B1E64"/>
    <w:rsid w:val="003B1F39"/>
    <w:rsid w:val="003B2104"/>
    <w:rsid w:val="003B2634"/>
    <w:rsid w:val="003B2D53"/>
    <w:rsid w:val="003B325D"/>
    <w:rsid w:val="003B3FA6"/>
    <w:rsid w:val="003B4579"/>
    <w:rsid w:val="003B45B9"/>
    <w:rsid w:val="003B46E0"/>
    <w:rsid w:val="003B47BA"/>
    <w:rsid w:val="003B522E"/>
    <w:rsid w:val="003B525B"/>
    <w:rsid w:val="003B5303"/>
    <w:rsid w:val="003B5330"/>
    <w:rsid w:val="003B5641"/>
    <w:rsid w:val="003B57D0"/>
    <w:rsid w:val="003B62C6"/>
    <w:rsid w:val="003B68B1"/>
    <w:rsid w:val="003B6981"/>
    <w:rsid w:val="003B6E40"/>
    <w:rsid w:val="003B6E8F"/>
    <w:rsid w:val="003B716C"/>
    <w:rsid w:val="003B727E"/>
    <w:rsid w:val="003B7475"/>
    <w:rsid w:val="003B7CA7"/>
    <w:rsid w:val="003C0606"/>
    <w:rsid w:val="003C07AE"/>
    <w:rsid w:val="003C0EE3"/>
    <w:rsid w:val="003C10FF"/>
    <w:rsid w:val="003C1296"/>
    <w:rsid w:val="003C1446"/>
    <w:rsid w:val="003C1902"/>
    <w:rsid w:val="003C20EB"/>
    <w:rsid w:val="003C272E"/>
    <w:rsid w:val="003C2CC8"/>
    <w:rsid w:val="003C2F96"/>
    <w:rsid w:val="003C317D"/>
    <w:rsid w:val="003C3D89"/>
    <w:rsid w:val="003C46D6"/>
    <w:rsid w:val="003C4E3A"/>
    <w:rsid w:val="003C50F0"/>
    <w:rsid w:val="003C50F4"/>
    <w:rsid w:val="003C59E0"/>
    <w:rsid w:val="003C68FE"/>
    <w:rsid w:val="003C73EE"/>
    <w:rsid w:val="003C7ABF"/>
    <w:rsid w:val="003C7FF4"/>
    <w:rsid w:val="003D0164"/>
    <w:rsid w:val="003D0A8D"/>
    <w:rsid w:val="003D0F39"/>
    <w:rsid w:val="003D157B"/>
    <w:rsid w:val="003D157E"/>
    <w:rsid w:val="003D18F6"/>
    <w:rsid w:val="003D1EC8"/>
    <w:rsid w:val="003D203D"/>
    <w:rsid w:val="003D2112"/>
    <w:rsid w:val="003D2366"/>
    <w:rsid w:val="003D27D8"/>
    <w:rsid w:val="003D3587"/>
    <w:rsid w:val="003D38EA"/>
    <w:rsid w:val="003D3903"/>
    <w:rsid w:val="003D3AB0"/>
    <w:rsid w:val="003D3E2D"/>
    <w:rsid w:val="003D3E72"/>
    <w:rsid w:val="003D3FD5"/>
    <w:rsid w:val="003D4472"/>
    <w:rsid w:val="003D4B94"/>
    <w:rsid w:val="003D4DCA"/>
    <w:rsid w:val="003D50EC"/>
    <w:rsid w:val="003D5101"/>
    <w:rsid w:val="003D5446"/>
    <w:rsid w:val="003D55AB"/>
    <w:rsid w:val="003D5685"/>
    <w:rsid w:val="003D5F60"/>
    <w:rsid w:val="003D62BD"/>
    <w:rsid w:val="003D6440"/>
    <w:rsid w:val="003D66D8"/>
    <w:rsid w:val="003E0A93"/>
    <w:rsid w:val="003E10AF"/>
    <w:rsid w:val="003E1E36"/>
    <w:rsid w:val="003E2343"/>
    <w:rsid w:val="003E23A8"/>
    <w:rsid w:val="003E263E"/>
    <w:rsid w:val="003E2851"/>
    <w:rsid w:val="003E2EF9"/>
    <w:rsid w:val="003E2F0A"/>
    <w:rsid w:val="003E31C0"/>
    <w:rsid w:val="003E332D"/>
    <w:rsid w:val="003E3A3D"/>
    <w:rsid w:val="003E404C"/>
    <w:rsid w:val="003E453F"/>
    <w:rsid w:val="003E4788"/>
    <w:rsid w:val="003E488D"/>
    <w:rsid w:val="003E4A58"/>
    <w:rsid w:val="003E4F29"/>
    <w:rsid w:val="003E4FB7"/>
    <w:rsid w:val="003E52DA"/>
    <w:rsid w:val="003E558C"/>
    <w:rsid w:val="003E5DCE"/>
    <w:rsid w:val="003E5DFF"/>
    <w:rsid w:val="003E71E2"/>
    <w:rsid w:val="003E751C"/>
    <w:rsid w:val="003E7A55"/>
    <w:rsid w:val="003F0199"/>
    <w:rsid w:val="003F0EBC"/>
    <w:rsid w:val="003F1A9B"/>
    <w:rsid w:val="003F1DC8"/>
    <w:rsid w:val="003F2572"/>
    <w:rsid w:val="003F283B"/>
    <w:rsid w:val="003F2B97"/>
    <w:rsid w:val="003F30FA"/>
    <w:rsid w:val="003F3595"/>
    <w:rsid w:val="003F35EF"/>
    <w:rsid w:val="003F385B"/>
    <w:rsid w:val="003F3870"/>
    <w:rsid w:val="003F3CCC"/>
    <w:rsid w:val="003F4424"/>
    <w:rsid w:val="003F4BF6"/>
    <w:rsid w:val="003F4FFD"/>
    <w:rsid w:val="003F54A8"/>
    <w:rsid w:val="003F57EE"/>
    <w:rsid w:val="003F5963"/>
    <w:rsid w:val="003F615E"/>
    <w:rsid w:val="003F63B0"/>
    <w:rsid w:val="003F6759"/>
    <w:rsid w:val="003F68A1"/>
    <w:rsid w:val="003F68A7"/>
    <w:rsid w:val="003F69AF"/>
    <w:rsid w:val="003F73EC"/>
    <w:rsid w:val="003F7B52"/>
    <w:rsid w:val="0040040A"/>
    <w:rsid w:val="00400446"/>
    <w:rsid w:val="00400A11"/>
    <w:rsid w:val="00400BBB"/>
    <w:rsid w:val="00400FA8"/>
    <w:rsid w:val="00400FE1"/>
    <w:rsid w:val="0040119C"/>
    <w:rsid w:val="0040124D"/>
    <w:rsid w:val="00401383"/>
    <w:rsid w:val="0040140F"/>
    <w:rsid w:val="0040177D"/>
    <w:rsid w:val="00401EA9"/>
    <w:rsid w:val="0040279D"/>
    <w:rsid w:val="004029A2"/>
    <w:rsid w:val="00402D57"/>
    <w:rsid w:val="004031AB"/>
    <w:rsid w:val="00403C4A"/>
    <w:rsid w:val="00404103"/>
    <w:rsid w:val="00404541"/>
    <w:rsid w:val="00404FDA"/>
    <w:rsid w:val="0040519C"/>
    <w:rsid w:val="0040522C"/>
    <w:rsid w:val="004056B5"/>
    <w:rsid w:val="00405777"/>
    <w:rsid w:val="00405C49"/>
    <w:rsid w:val="00405FF6"/>
    <w:rsid w:val="00406E71"/>
    <w:rsid w:val="00406F5E"/>
    <w:rsid w:val="00407093"/>
    <w:rsid w:val="00407426"/>
    <w:rsid w:val="00407BD5"/>
    <w:rsid w:val="00407FAE"/>
    <w:rsid w:val="004102A2"/>
    <w:rsid w:val="00410548"/>
    <w:rsid w:val="004105E3"/>
    <w:rsid w:val="00410A62"/>
    <w:rsid w:val="00410BC4"/>
    <w:rsid w:val="00410FCD"/>
    <w:rsid w:val="004115F6"/>
    <w:rsid w:val="0041169A"/>
    <w:rsid w:val="00411E41"/>
    <w:rsid w:val="00412380"/>
    <w:rsid w:val="00412381"/>
    <w:rsid w:val="00412E70"/>
    <w:rsid w:val="00412E96"/>
    <w:rsid w:val="004140E9"/>
    <w:rsid w:val="00414509"/>
    <w:rsid w:val="004145CA"/>
    <w:rsid w:val="00414CFC"/>
    <w:rsid w:val="00415787"/>
    <w:rsid w:val="004160BD"/>
    <w:rsid w:val="0041636E"/>
    <w:rsid w:val="00416399"/>
    <w:rsid w:val="00416855"/>
    <w:rsid w:val="00416CCF"/>
    <w:rsid w:val="00416E55"/>
    <w:rsid w:val="00416EBB"/>
    <w:rsid w:val="00417060"/>
    <w:rsid w:val="00417073"/>
    <w:rsid w:val="00417195"/>
    <w:rsid w:val="004175E1"/>
    <w:rsid w:val="004176C4"/>
    <w:rsid w:val="0041793D"/>
    <w:rsid w:val="00417A57"/>
    <w:rsid w:val="00417C94"/>
    <w:rsid w:val="0042020A"/>
    <w:rsid w:val="00420360"/>
    <w:rsid w:val="00420908"/>
    <w:rsid w:val="004210D6"/>
    <w:rsid w:val="00421367"/>
    <w:rsid w:val="004217D4"/>
    <w:rsid w:val="00421864"/>
    <w:rsid w:val="004218B8"/>
    <w:rsid w:val="00421DFE"/>
    <w:rsid w:val="00421F3A"/>
    <w:rsid w:val="00421F54"/>
    <w:rsid w:val="00422459"/>
    <w:rsid w:val="0042280A"/>
    <w:rsid w:val="00422BEC"/>
    <w:rsid w:val="00422DE0"/>
    <w:rsid w:val="00422DE6"/>
    <w:rsid w:val="00422EDC"/>
    <w:rsid w:val="00423854"/>
    <w:rsid w:val="004239CC"/>
    <w:rsid w:val="004240B1"/>
    <w:rsid w:val="004245BA"/>
    <w:rsid w:val="00424896"/>
    <w:rsid w:val="00424AC1"/>
    <w:rsid w:val="00425086"/>
    <w:rsid w:val="004250E0"/>
    <w:rsid w:val="004252D2"/>
    <w:rsid w:val="00425691"/>
    <w:rsid w:val="00425CFC"/>
    <w:rsid w:val="00425F5A"/>
    <w:rsid w:val="00425FE7"/>
    <w:rsid w:val="0042612F"/>
    <w:rsid w:val="004266D2"/>
    <w:rsid w:val="00426E00"/>
    <w:rsid w:val="00427632"/>
    <w:rsid w:val="00427A3C"/>
    <w:rsid w:val="00427C39"/>
    <w:rsid w:val="00427DB3"/>
    <w:rsid w:val="004302F6"/>
    <w:rsid w:val="004304B3"/>
    <w:rsid w:val="00430645"/>
    <w:rsid w:val="0043093F"/>
    <w:rsid w:val="00430B03"/>
    <w:rsid w:val="00430F33"/>
    <w:rsid w:val="00431316"/>
    <w:rsid w:val="00431476"/>
    <w:rsid w:val="004316BF"/>
    <w:rsid w:val="004319AD"/>
    <w:rsid w:val="00431C7B"/>
    <w:rsid w:val="0043229F"/>
    <w:rsid w:val="00433081"/>
    <w:rsid w:val="004331BA"/>
    <w:rsid w:val="00433290"/>
    <w:rsid w:val="00433452"/>
    <w:rsid w:val="00433678"/>
    <w:rsid w:val="00433964"/>
    <w:rsid w:val="0043487A"/>
    <w:rsid w:val="00434881"/>
    <w:rsid w:val="0043523E"/>
    <w:rsid w:val="004356CC"/>
    <w:rsid w:val="00435729"/>
    <w:rsid w:val="004359A1"/>
    <w:rsid w:val="004359B0"/>
    <w:rsid w:val="00436229"/>
    <w:rsid w:val="00436398"/>
    <w:rsid w:val="0043658F"/>
    <w:rsid w:val="00436AD7"/>
    <w:rsid w:val="00436E6A"/>
    <w:rsid w:val="00437186"/>
    <w:rsid w:val="00437247"/>
    <w:rsid w:val="0043770C"/>
    <w:rsid w:val="004377F7"/>
    <w:rsid w:val="00437C96"/>
    <w:rsid w:val="00440103"/>
    <w:rsid w:val="0044015E"/>
    <w:rsid w:val="0044099C"/>
    <w:rsid w:val="00440DC0"/>
    <w:rsid w:val="00440E1F"/>
    <w:rsid w:val="00441226"/>
    <w:rsid w:val="0044130A"/>
    <w:rsid w:val="00441919"/>
    <w:rsid w:val="00441D58"/>
    <w:rsid w:val="0044210D"/>
    <w:rsid w:val="00442468"/>
    <w:rsid w:val="0044257D"/>
    <w:rsid w:val="004429C7"/>
    <w:rsid w:val="00443064"/>
    <w:rsid w:val="00443479"/>
    <w:rsid w:val="004434C1"/>
    <w:rsid w:val="00443A26"/>
    <w:rsid w:val="00444473"/>
    <w:rsid w:val="004444E1"/>
    <w:rsid w:val="0044450B"/>
    <w:rsid w:val="00444538"/>
    <w:rsid w:val="004448CB"/>
    <w:rsid w:val="004454EB"/>
    <w:rsid w:val="0044574D"/>
    <w:rsid w:val="00446116"/>
    <w:rsid w:val="004462C8"/>
    <w:rsid w:val="004463DD"/>
    <w:rsid w:val="00446709"/>
    <w:rsid w:val="00446743"/>
    <w:rsid w:val="00446A1F"/>
    <w:rsid w:val="00446FCD"/>
    <w:rsid w:val="004470F8"/>
    <w:rsid w:val="004471E1"/>
    <w:rsid w:val="004476F2"/>
    <w:rsid w:val="00447767"/>
    <w:rsid w:val="00447823"/>
    <w:rsid w:val="004479D6"/>
    <w:rsid w:val="00447AFB"/>
    <w:rsid w:val="00447CAE"/>
    <w:rsid w:val="00447D4E"/>
    <w:rsid w:val="00450032"/>
    <w:rsid w:val="00450621"/>
    <w:rsid w:val="00450ACD"/>
    <w:rsid w:val="00450D35"/>
    <w:rsid w:val="00450E9B"/>
    <w:rsid w:val="00450ED4"/>
    <w:rsid w:val="00451096"/>
    <w:rsid w:val="0045281C"/>
    <w:rsid w:val="00453B67"/>
    <w:rsid w:val="00453C7D"/>
    <w:rsid w:val="004542E8"/>
    <w:rsid w:val="00454E78"/>
    <w:rsid w:val="004552E9"/>
    <w:rsid w:val="004555DB"/>
    <w:rsid w:val="00455745"/>
    <w:rsid w:val="004559C0"/>
    <w:rsid w:val="004567B0"/>
    <w:rsid w:val="00456C1A"/>
    <w:rsid w:val="00457756"/>
    <w:rsid w:val="0045784D"/>
    <w:rsid w:val="00457AFD"/>
    <w:rsid w:val="00457B02"/>
    <w:rsid w:val="00457F60"/>
    <w:rsid w:val="00457F9E"/>
    <w:rsid w:val="00460413"/>
    <w:rsid w:val="004605AB"/>
    <w:rsid w:val="00460713"/>
    <w:rsid w:val="00461ACA"/>
    <w:rsid w:val="00461C7E"/>
    <w:rsid w:val="00461D91"/>
    <w:rsid w:val="00461ED8"/>
    <w:rsid w:val="004621BD"/>
    <w:rsid w:val="00462497"/>
    <w:rsid w:val="004624B7"/>
    <w:rsid w:val="00462F8F"/>
    <w:rsid w:val="004639F6"/>
    <w:rsid w:val="00463D37"/>
    <w:rsid w:val="00463FE2"/>
    <w:rsid w:val="00464357"/>
    <w:rsid w:val="00464416"/>
    <w:rsid w:val="00464BCC"/>
    <w:rsid w:val="0046547C"/>
    <w:rsid w:val="00465489"/>
    <w:rsid w:val="00465952"/>
    <w:rsid w:val="004662B9"/>
    <w:rsid w:val="004667FB"/>
    <w:rsid w:val="00466A00"/>
    <w:rsid w:val="00466BC3"/>
    <w:rsid w:val="0046727D"/>
    <w:rsid w:val="00467BD3"/>
    <w:rsid w:val="00467FD2"/>
    <w:rsid w:val="00470343"/>
    <w:rsid w:val="00470372"/>
    <w:rsid w:val="00470432"/>
    <w:rsid w:val="004707DC"/>
    <w:rsid w:val="00470A94"/>
    <w:rsid w:val="00470B1C"/>
    <w:rsid w:val="00470B63"/>
    <w:rsid w:val="00470C30"/>
    <w:rsid w:val="00470C5C"/>
    <w:rsid w:val="00471795"/>
    <w:rsid w:val="00471B85"/>
    <w:rsid w:val="004729EF"/>
    <w:rsid w:val="00472FA2"/>
    <w:rsid w:val="00472FA4"/>
    <w:rsid w:val="00473153"/>
    <w:rsid w:val="00473F8C"/>
    <w:rsid w:val="00474388"/>
    <w:rsid w:val="00475797"/>
    <w:rsid w:val="00475888"/>
    <w:rsid w:val="004758E6"/>
    <w:rsid w:val="00475B47"/>
    <w:rsid w:val="004761B1"/>
    <w:rsid w:val="00476565"/>
    <w:rsid w:val="00476E8F"/>
    <w:rsid w:val="0047718D"/>
    <w:rsid w:val="00477882"/>
    <w:rsid w:val="004804EB"/>
    <w:rsid w:val="00480600"/>
    <w:rsid w:val="004806D9"/>
    <w:rsid w:val="00480AE9"/>
    <w:rsid w:val="00480C6C"/>
    <w:rsid w:val="00480CDD"/>
    <w:rsid w:val="004816D2"/>
    <w:rsid w:val="00481712"/>
    <w:rsid w:val="0048189C"/>
    <w:rsid w:val="0048199E"/>
    <w:rsid w:val="00481A99"/>
    <w:rsid w:val="00481D2C"/>
    <w:rsid w:val="00481F28"/>
    <w:rsid w:val="004820AE"/>
    <w:rsid w:val="00482342"/>
    <w:rsid w:val="004824FE"/>
    <w:rsid w:val="00482B3B"/>
    <w:rsid w:val="00482F5F"/>
    <w:rsid w:val="0048361C"/>
    <w:rsid w:val="00483C55"/>
    <w:rsid w:val="00483D0C"/>
    <w:rsid w:val="00484299"/>
    <w:rsid w:val="004844CC"/>
    <w:rsid w:val="0048468C"/>
    <w:rsid w:val="00484C28"/>
    <w:rsid w:val="00485024"/>
    <w:rsid w:val="0048541C"/>
    <w:rsid w:val="00485FF2"/>
    <w:rsid w:val="0048728C"/>
    <w:rsid w:val="00487FA8"/>
    <w:rsid w:val="00490185"/>
    <w:rsid w:val="004902E1"/>
    <w:rsid w:val="00490BBC"/>
    <w:rsid w:val="00490F0E"/>
    <w:rsid w:val="00491081"/>
    <w:rsid w:val="00491143"/>
    <w:rsid w:val="00491555"/>
    <w:rsid w:val="004915BB"/>
    <w:rsid w:val="00491A91"/>
    <w:rsid w:val="00491E9C"/>
    <w:rsid w:val="00491ED9"/>
    <w:rsid w:val="004924A2"/>
    <w:rsid w:val="004924F5"/>
    <w:rsid w:val="00492F14"/>
    <w:rsid w:val="0049367B"/>
    <w:rsid w:val="00493961"/>
    <w:rsid w:val="00493BE1"/>
    <w:rsid w:val="00493F36"/>
    <w:rsid w:val="00494947"/>
    <w:rsid w:val="00494D1A"/>
    <w:rsid w:val="0049520C"/>
    <w:rsid w:val="004956FB"/>
    <w:rsid w:val="00495C15"/>
    <w:rsid w:val="00495C3F"/>
    <w:rsid w:val="00495FFA"/>
    <w:rsid w:val="0049710E"/>
    <w:rsid w:val="00497473"/>
    <w:rsid w:val="004978CA"/>
    <w:rsid w:val="00497F56"/>
    <w:rsid w:val="004A095A"/>
    <w:rsid w:val="004A0DA8"/>
    <w:rsid w:val="004A0EC1"/>
    <w:rsid w:val="004A1413"/>
    <w:rsid w:val="004A1487"/>
    <w:rsid w:val="004A14DA"/>
    <w:rsid w:val="004A154E"/>
    <w:rsid w:val="004A1920"/>
    <w:rsid w:val="004A226D"/>
    <w:rsid w:val="004A2BEA"/>
    <w:rsid w:val="004A2F38"/>
    <w:rsid w:val="004A3107"/>
    <w:rsid w:val="004A35C4"/>
    <w:rsid w:val="004A3812"/>
    <w:rsid w:val="004A38BF"/>
    <w:rsid w:val="004A3A3D"/>
    <w:rsid w:val="004A3A45"/>
    <w:rsid w:val="004A436A"/>
    <w:rsid w:val="004A43D6"/>
    <w:rsid w:val="004A45F2"/>
    <w:rsid w:val="004A48E8"/>
    <w:rsid w:val="004A49D8"/>
    <w:rsid w:val="004A4B04"/>
    <w:rsid w:val="004A4B5B"/>
    <w:rsid w:val="004A4E93"/>
    <w:rsid w:val="004A4EC7"/>
    <w:rsid w:val="004A4F1E"/>
    <w:rsid w:val="004A5433"/>
    <w:rsid w:val="004A55EF"/>
    <w:rsid w:val="004A59A6"/>
    <w:rsid w:val="004A60B4"/>
    <w:rsid w:val="004A61EC"/>
    <w:rsid w:val="004A67B0"/>
    <w:rsid w:val="004A67FD"/>
    <w:rsid w:val="004A7171"/>
    <w:rsid w:val="004A724A"/>
    <w:rsid w:val="004A7D87"/>
    <w:rsid w:val="004A7F9E"/>
    <w:rsid w:val="004B0224"/>
    <w:rsid w:val="004B066C"/>
    <w:rsid w:val="004B0793"/>
    <w:rsid w:val="004B0EA0"/>
    <w:rsid w:val="004B15B0"/>
    <w:rsid w:val="004B1895"/>
    <w:rsid w:val="004B2BC1"/>
    <w:rsid w:val="004B2EF5"/>
    <w:rsid w:val="004B33FD"/>
    <w:rsid w:val="004B34A6"/>
    <w:rsid w:val="004B3BE5"/>
    <w:rsid w:val="004B3FF4"/>
    <w:rsid w:val="004B421E"/>
    <w:rsid w:val="004B4620"/>
    <w:rsid w:val="004B4978"/>
    <w:rsid w:val="004B4EF5"/>
    <w:rsid w:val="004B557B"/>
    <w:rsid w:val="004B58C2"/>
    <w:rsid w:val="004B5F76"/>
    <w:rsid w:val="004B6073"/>
    <w:rsid w:val="004B6AFB"/>
    <w:rsid w:val="004B6D5E"/>
    <w:rsid w:val="004B6EBB"/>
    <w:rsid w:val="004B7186"/>
    <w:rsid w:val="004B7B9F"/>
    <w:rsid w:val="004B7EBA"/>
    <w:rsid w:val="004C0109"/>
    <w:rsid w:val="004C0253"/>
    <w:rsid w:val="004C0BF0"/>
    <w:rsid w:val="004C1296"/>
    <w:rsid w:val="004C15CA"/>
    <w:rsid w:val="004C353C"/>
    <w:rsid w:val="004C363A"/>
    <w:rsid w:val="004C4025"/>
    <w:rsid w:val="004C494D"/>
    <w:rsid w:val="004C4B95"/>
    <w:rsid w:val="004C50A8"/>
    <w:rsid w:val="004C52AD"/>
    <w:rsid w:val="004C56D5"/>
    <w:rsid w:val="004C5B67"/>
    <w:rsid w:val="004C5DE1"/>
    <w:rsid w:val="004C6223"/>
    <w:rsid w:val="004C6E89"/>
    <w:rsid w:val="004C6EB3"/>
    <w:rsid w:val="004C70D2"/>
    <w:rsid w:val="004C737E"/>
    <w:rsid w:val="004C75C3"/>
    <w:rsid w:val="004C7961"/>
    <w:rsid w:val="004D0017"/>
    <w:rsid w:val="004D159E"/>
    <w:rsid w:val="004D19FD"/>
    <w:rsid w:val="004D2222"/>
    <w:rsid w:val="004D225F"/>
    <w:rsid w:val="004D2497"/>
    <w:rsid w:val="004D258D"/>
    <w:rsid w:val="004D2A9D"/>
    <w:rsid w:val="004D2C29"/>
    <w:rsid w:val="004D32D9"/>
    <w:rsid w:val="004D32FF"/>
    <w:rsid w:val="004D33A1"/>
    <w:rsid w:val="004D33C3"/>
    <w:rsid w:val="004D3421"/>
    <w:rsid w:val="004D34E8"/>
    <w:rsid w:val="004D3A9F"/>
    <w:rsid w:val="004D3E67"/>
    <w:rsid w:val="004D4363"/>
    <w:rsid w:val="004D4638"/>
    <w:rsid w:val="004D4C0D"/>
    <w:rsid w:val="004D4DC3"/>
    <w:rsid w:val="004D4F48"/>
    <w:rsid w:val="004D50D5"/>
    <w:rsid w:val="004D5793"/>
    <w:rsid w:val="004D6463"/>
    <w:rsid w:val="004D6583"/>
    <w:rsid w:val="004D694C"/>
    <w:rsid w:val="004D6E91"/>
    <w:rsid w:val="004D6FE0"/>
    <w:rsid w:val="004D70B8"/>
    <w:rsid w:val="004D721B"/>
    <w:rsid w:val="004D729C"/>
    <w:rsid w:val="004D7DE3"/>
    <w:rsid w:val="004D7F9F"/>
    <w:rsid w:val="004E032B"/>
    <w:rsid w:val="004E0382"/>
    <w:rsid w:val="004E0727"/>
    <w:rsid w:val="004E0872"/>
    <w:rsid w:val="004E1037"/>
    <w:rsid w:val="004E1181"/>
    <w:rsid w:val="004E1343"/>
    <w:rsid w:val="004E141B"/>
    <w:rsid w:val="004E2165"/>
    <w:rsid w:val="004E24E8"/>
    <w:rsid w:val="004E33F6"/>
    <w:rsid w:val="004E3B7C"/>
    <w:rsid w:val="004E3E88"/>
    <w:rsid w:val="004E3FCC"/>
    <w:rsid w:val="004E4762"/>
    <w:rsid w:val="004E4B2A"/>
    <w:rsid w:val="004E4BED"/>
    <w:rsid w:val="004E4F8A"/>
    <w:rsid w:val="004E5015"/>
    <w:rsid w:val="004E52E7"/>
    <w:rsid w:val="004E535A"/>
    <w:rsid w:val="004E5658"/>
    <w:rsid w:val="004E6354"/>
    <w:rsid w:val="004E6608"/>
    <w:rsid w:val="004E6A8E"/>
    <w:rsid w:val="004E7140"/>
    <w:rsid w:val="004E7406"/>
    <w:rsid w:val="004F01FA"/>
    <w:rsid w:val="004F0D67"/>
    <w:rsid w:val="004F16B1"/>
    <w:rsid w:val="004F2CE7"/>
    <w:rsid w:val="004F3117"/>
    <w:rsid w:val="004F34F1"/>
    <w:rsid w:val="004F3D20"/>
    <w:rsid w:val="004F47F2"/>
    <w:rsid w:val="004F4CD1"/>
    <w:rsid w:val="004F4E24"/>
    <w:rsid w:val="004F4F76"/>
    <w:rsid w:val="004F59B2"/>
    <w:rsid w:val="004F6271"/>
    <w:rsid w:val="004F645D"/>
    <w:rsid w:val="004F65C5"/>
    <w:rsid w:val="004F6D02"/>
    <w:rsid w:val="004F6D2A"/>
    <w:rsid w:val="004F7071"/>
    <w:rsid w:val="004F74C3"/>
    <w:rsid w:val="004F7E4C"/>
    <w:rsid w:val="004F7EE1"/>
    <w:rsid w:val="00500F71"/>
    <w:rsid w:val="0050102D"/>
    <w:rsid w:val="00501104"/>
    <w:rsid w:val="005011BB"/>
    <w:rsid w:val="005011F7"/>
    <w:rsid w:val="00501555"/>
    <w:rsid w:val="00501B44"/>
    <w:rsid w:val="00502088"/>
    <w:rsid w:val="0050223F"/>
    <w:rsid w:val="005022A6"/>
    <w:rsid w:val="00502437"/>
    <w:rsid w:val="005029DA"/>
    <w:rsid w:val="00502EE6"/>
    <w:rsid w:val="005037E9"/>
    <w:rsid w:val="00503A2B"/>
    <w:rsid w:val="00503ACB"/>
    <w:rsid w:val="00503DFB"/>
    <w:rsid w:val="005041F9"/>
    <w:rsid w:val="005042E3"/>
    <w:rsid w:val="00504F20"/>
    <w:rsid w:val="00504FE3"/>
    <w:rsid w:val="0050505A"/>
    <w:rsid w:val="0050539E"/>
    <w:rsid w:val="005057FA"/>
    <w:rsid w:val="00505A5F"/>
    <w:rsid w:val="00505D26"/>
    <w:rsid w:val="00505E8B"/>
    <w:rsid w:val="00505EFE"/>
    <w:rsid w:val="00506611"/>
    <w:rsid w:val="00506B9D"/>
    <w:rsid w:val="00507830"/>
    <w:rsid w:val="00507885"/>
    <w:rsid w:val="00507905"/>
    <w:rsid w:val="00507E13"/>
    <w:rsid w:val="0051002F"/>
    <w:rsid w:val="0051006E"/>
    <w:rsid w:val="005102A0"/>
    <w:rsid w:val="00510AA9"/>
    <w:rsid w:val="0051193B"/>
    <w:rsid w:val="00512666"/>
    <w:rsid w:val="005127BB"/>
    <w:rsid w:val="00512DDA"/>
    <w:rsid w:val="00512E76"/>
    <w:rsid w:val="00512FF3"/>
    <w:rsid w:val="00513058"/>
    <w:rsid w:val="0051305C"/>
    <w:rsid w:val="00513127"/>
    <w:rsid w:val="005132E3"/>
    <w:rsid w:val="005135CB"/>
    <w:rsid w:val="00513884"/>
    <w:rsid w:val="005141E3"/>
    <w:rsid w:val="00514DBE"/>
    <w:rsid w:val="00514F9C"/>
    <w:rsid w:val="005154B9"/>
    <w:rsid w:val="00515870"/>
    <w:rsid w:val="005159F7"/>
    <w:rsid w:val="00515A44"/>
    <w:rsid w:val="00515A86"/>
    <w:rsid w:val="00515BCD"/>
    <w:rsid w:val="00516184"/>
    <w:rsid w:val="00516314"/>
    <w:rsid w:val="005164AD"/>
    <w:rsid w:val="0051651C"/>
    <w:rsid w:val="00516906"/>
    <w:rsid w:val="00516A4D"/>
    <w:rsid w:val="00516BB0"/>
    <w:rsid w:val="00516D0E"/>
    <w:rsid w:val="00516F79"/>
    <w:rsid w:val="005175AF"/>
    <w:rsid w:val="005179DB"/>
    <w:rsid w:val="0052022F"/>
    <w:rsid w:val="00520ACB"/>
    <w:rsid w:val="00520D13"/>
    <w:rsid w:val="0052137D"/>
    <w:rsid w:val="0052150D"/>
    <w:rsid w:val="0052182D"/>
    <w:rsid w:val="00521863"/>
    <w:rsid w:val="0052296E"/>
    <w:rsid w:val="00522E5D"/>
    <w:rsid w:val="00522ED2"/>
    <w:rsid w:val="00523036"/>
    <w:rsid w:val="00523356"/>
    <w:rsid w:val="00523A6F"/>
    <w:rsid w:val="00523CA1"/>
    <w:rsid w:val="0052487E"/>
    <w:rsid w:val="00525215"/>
    <w:rsid w:val="005253EA"/>
    <w:rsid w:val="00525B78"/>
    <w:rsid w:val="005261D1"/>
    <w:rsid w:val="00526408"/>
    <w:rsid w:val="0052652E"/>
    <w:rsid w:val="00526A48"/>
    <w:rsid w:val="00526CE2"/>
    <w:rsid w:val="00526E60"/>
    <w:rsid w:val="005271B7"/>
    <w:rsid w:val="005271DF"/>
    <w:rsid w:val="005274F8"/>
    <w:rsid w:val="00527544"/>
    <w:rsid w:val="005277C7"/>
    <w:rsid w:val="00527AD6"/>
    <w:rsid w:val="00530228"/>
    <w:rsid w:val="0053025B"/>
    <w:rsid w:val="00530CC4"/>
    <w:rsid w:val="00531438"/>
    <w:rsid w:val="00531475"/>
    <w:rsid w:val="005318B0"/>
    <w:rsid w:val="00531CCF"/>
    <w:rsid w:val="00532124"/>
    <w:rsid w:val="005326D2"/>
    <w:rsid w:val="00532AAF"/>
    <w:rsid w:val="00532B04"/>
    <w:rsid w:val="00532E9A"/>
    <w:rsid w:val="00533289"/>
    <w:rsid w:val="005334DA"/>
    <w:rsid w:val="00533504"/>
    <w:rsid w:val="00533A7A"/>
    <w:rsid w:val="00533F7C"/>
    <w:rsid w:val="0053402B"/>
    <w:rsid w:val="0053412D"/>
    <w:rsid w:val="005346A3"/>
    <w:rsid w:val="00534A57"/>
    <w:rsid w:val="00534E4A"/>
    <w:rsid w:val="00534ECD"/>
    <w:rsid w:val="00535492"/>
    <w:rsid w:val="005357A4"/>
    <w:rsid w:val="0053602A"/>
    <w:rsid w:val="00536467"/>
    <w:rsid w:val="00536633"/>
    <w:rsid w:val="00536978"/>
    <w:rsid w:val="00536C68"/>
    <w:rsid w:val="00536D0A"/>
    <w:rsid w:val="005372C2"/>
    <w:rsid w:val="00537478"/>
    <w:rsid w:val="005378E8"/>
    <w:rsid w:val="00537A12"/>
    <w:rsid w:val="00537E0C"/>
    <w:rsid w:val="00537E29"/>
    <w:rsid w:val="005403FC"/>
    <w:rsid w:val="0054065A"/>
    <w:rsid w:val="00540FAE"/>
    <w:rsid w:val="005412E3"/>
    <w:rsid w:val="005422B8"/>
    <w:rsid w:val="00542432"/>
    <w:rsid w:val="00542668"/>
    <w:rsid w:val="00542B93"/>
    <w:rsid w:val="005434F0"/>
    <w:rsid w:val="00543AA0"/>
    <w:rsid w:val="00543F0F"/>
    <w:rsid w:val="00543FAE"/>
    <w:rsid w:val="005441A8"/>
    <w:rsid w:val="00544E06"/>
    <w:rsid w:val="0054533C"/>
    <w:rsid w:val="00545836"/>
    <w:rsid w:val="00545CEC"/>
    <w:rsid w:val="00545EE4"/>
    <w:rsid w:val="0054625D"/>
    <w:rsid w:val="00546514"/>
    <w:rsid w:val="00546773"/>
    <w:rsid w:val="005467E4"/>
    <w:rsid w:val="005468C7"/>
    <w:rsid w:val="005471B7"/>
    <w:rsid w:val="0054741B"/>
    <w:rsid w:val="00547442"/>
    <w:rsid w:val="00547A87"/>
    <w:rsid w:val="00550318"/>
    <w:rsid w:val="0055039F"/>
    <w:rsid w:val="00550590"/>
    <w:rsid w:val="005509FA"/>
    <w:rsid w:val="005512C4"/>
    <w:rsid w:val="005518F3"/>
    <w:rsid w:val="00551C00"/>
    <w:rsid w:val="005531B7"/>
    <w:rsid w:val="00553409"/>
    <w:rsid w:val="00553877"/>
    <w:rsid w:val="00553B81"/>
    <w:rsid w:val="00553D61"/>
    <w:rsid w:val="005540B1"/>
    <w:rsid w:val="00554212"/>
    <w:rsid w:val="0055441F"/>
    <w:rsid w:val="00554AB1"/>
    <w:rsid w:val="00554FD1"/>
    <w:rsid w:val="00555D55"/>
    <w:rsid w:val="005561D5"/>
    <w:rsid w:val="0055648C"/>
    <w:rsid w:val="0055686C"/>
    <w:rsid w:val="005576CA"/>
    <w:rsid w:val="00557A7B"/>
    <w:rsid w:val="00557B9E"/>
    <w:rsid w:val="00557EE3"/>
    <w:rsid w:val="005600DA"/>
    <w:rsid w:val="00560370"/>
    <w:rsid w:val="00560A3F"/>
    <w:rsid w:val="00560BC4"/>
    <w:rsid w:val="00560E9F"/>
    <w:rsid w:val="00561301"/>
    <w:rsid w:val="00561542"/>
    <w:rsid w:val="00561A52"/>
    <w:rsid w:val="00561BDE"/>
    <w:rsid w:val="00561D35"/>
    <w:rsid w:val="00561E3C"/>
    <w:rsid w:val="00561FC7"/>
    <w:rsid w:val="005621EE"/>
    <w:rsid w:val="00562B96"/>
    <w:rsid w:val="00563915"/>
    <w:rsid w:val="00563A7A"/>
    <w:rsid w:val="00564371"/>
    <w:rsid w:val="00564A2B"/>
    <w:rsid w:val="00564CA6"/>
    <w:rsid w:val="00564F1F"/>
    <w:rsid w:val="005653E2"/>
    <w:rsid w:val="005654A7"/>
    <w:rsid w:val="00565824"/>
    <w:rsid w:val="005659A3"/>
    <w:rsid w:val="00565A90"/>
    <w:rsid w:val="00565C07"/>
    <w:rsid w:val="00565FCA"/>
    <w:rsid w:val="00566007"/>
    <w:rsid w:val="00566087"/>
    <w:rsid w:val="00566267"/>
    <w:rsid w:val="005662E7"/>
    <w:rsid w:val="0056672C"/>
    <w:rsid w:val="00566DBF"/>
    <w:rsid w:val="00566F82"/>
    <w:rsid w:val="00567C74"/>
    <w:rsid w:val="00567F95"/>
    <w:rsid w:val="00570177"/>
    <w:rsid w:val="005703D6"/>
    <w:rsid w:val="00570B5A"/>
    <w:rsid w:val="00571731"/>
    <w:rsid w:val="00571BF9"/>
    <w:rsid w:val="00571CF7"/>
    <w:rsid w:val="00572129"/>
    <w:rsid w:val="00572324"/>
    <w:rsid w:val="00572481"/>
    <w:rsid w:val="005730A3"/>
    <w:rsid w:val="00573B8A"/>
    <w:rsid w:val="00573E19"/>
    <w:rsid w:val="00573FC7"/>
    <w:rsid w:val="00574817"/>
    <w:rsid w:val="00574A4B"/>
    <w:rsid w:val="00574F1E"/>
    <w:rsid w:val="00575298"/>
    <w:rsid w:val="00575A0C"/>
    <w:rsid w:val="00576016"/>
    <w:rsid w:val="005766F1"/>
    <w:rsid w:val="0057694C"/>
    <w:rsid w:val="00576B39"/>
    <w:rsid w:val="00576F8E"/>
    <w:rsid w:val="00577479"/>
    <w:rsid w:val="005775DA"/>
    <w:rsid w:val="00577A3E"/>
    <w:rsid w:val="00577C0E"/>
    <w:rsid w:val="00580197"/>
    <w:rsid w:val="0058043A"/>
    <w:rsid w:val="00580702"/>
    <w:rsid w:val="00580B04"/>
    <w:rsid w:val="00580BA9"/>
    <w:rsid w:val="00581038"/>
    <w:rsid w:val="005818B7"/>
    <w:rsid w:val="0058192A"/>
    <w:rsid w:val="00581B84"/>
    <w:rsid w:val="00581BC7"/>
    <w:rsid w:val="00581C0E"/>
    <w:rsid w:val="00581D5D"/>
    <w:rsid w:val="0058241E"/>
    <w:rsid w:val="0058249F"/>
    <w:rsid w:val="00582763"/>
    <w:rsid w:val="00582773"/>
    <w:rsid w:val="00582BE4"/>
    <w:rsid w:val="00583DF5"/>
    <w:rsid w:val="00583E24"/>
    <w:rsid w:val="0058407D"/>
    <w:rsid w:val="00584198"/>
    <w:rsid w:val="00584BBE"/>
    <w:rsid w:val="00584DB4"/>
    <w:rsid w:val="00584DC9"/>
    <w:rsid w:val="0058546D"/>
    <w:rsid w:val="00585A7A"/>
    <w:rsid w:val="00585DF6"/>
    <w:rsid w:val="00586383"/>
    <w:rsid w:val="0058643B"/>
    <w:rsid w:val="00586A64"/>
    <w:rsid w:val="00586C8E"/>
    <w:rsid w:val="00586D29"/>
    <w:rsid w:val="00586F67"/>
    <w:rsid w:val="005871BB"/>
    <w:rsid w:val="005878F3"/>
    <w:rsid w:val="00587AA8"/>
    <w:rsid w:val="00590096"/>
    <w:rsid w:val="005902A8"/>
    <w:rsid w:val="00590B7F"/>
    <w:rsid w:val="005912DF"/>
    <w:rsid w:val="005913A2"/>
    <w:rsid w:val="005916CF"/>
    <w:rsid w:val="00591707"/>
    <w:rsid w:val="0059199C"/>
    <w:rsid w:val="00591A26"/>
    <w:rsid w:val="00592429"/>
    <w:rsid w:val="0059243B"/>
    <w:rsid w:val="0059323A"/>
    <w:rsid w:val="0059334E"/>
    <w:rsid w:val="00593612"/>
    <w:rsid w:val="00593685"/>
    <w:rsid w:val="005937A5"/>
    <w:rsid w:val="00593C0C"/>
    <w:rsid w:val="00593C3C"/>
    <w:rsid w:val="00593F10"/>
    <w:rsid w:val="0059444E"/>
    <w:rsid w:val="0059461E"/>
    <w:rsid w:val="0059466A"/>
    <w:rsid w:val="005946B4"/>
    <w:rsid w:val="00594800"/>
    <w:rsid w:val="00594A01"/>
    <w:rsid w:val="00594F76"/>
    <w:rsid w:val="00595484"/>
    <w:rsid w:val="005954A0"/>
    <w:rsid w:val="005959E7"/>
    <w:rsid w:val="00595A89"/>
    <w:rsid w:val="00595A91"/>
    <w:rsid w:val="00596227"/>
    <w:rsid w:val="005972D7"/>
    <w:rsid w:val="005974DA"/>
    <w:rsid w:val="00597555"/>
    <w:rsid w:val="00597D69"/>
    <w:rsid w:val="005A0972"/>
    <w:rsid w:val="005A0E51"/>
    <w:rsid w:val="005A1B7E"/>
    <w:rsid w:val="005A1C76"/>
    <w:rsid w:val="005A1E7A"/>
    <w:rsid w:val="005A20BB"/>
    <w:rsid w:val="005A23F8"/>
    <w:rsid w:val="005A2509"/>
    <w:rsid w:val="005A2AF6"/>
    <w:rsid w:val="005A320B"/>
    <w:rsid w:val="005A33E0"/>
    <w:rsid w:val="005A382F"/>
    <w:rsid w:val="005A3DA7"/>
    <w:rsid w:val="005A4037"/>
    <w:rsid w:val="005A440E"/>
    <w:rsid w:val="005A4642"/>
    <w:rsid w:val="005A4705"/>
    <w:rsid w:val="005A4A69"/>
    <w:rsid w:val="005A4A81"/>
    <w:rsid w:val="005A5015"/>
    <w:rsid w:val="005A51A1"/>
    <w:rsid w:val="005A5400"/>
    <w:rsid w:val="005A543E"/>
    <w:rsid w:val="005A5508"/>
    <w:rsid w:val="005A582E"/>
    <w:rsid w:val="005A5A4B"/>
    <w:rsid w:val="005A5B81"/>
    <w:rsid w:val="005A5D10"/>
    <w:rsid w:val="005A5D52"/>
    <w:rsid w:val="005A5FAF"/>
    <w:rsid w:val="005A632A"/>
    <w:rsid w:val="005A6684"/>
    <w:rsid w:val="005A6A67"/>
    <w:rsid w:val="005A6BA8"/>
    <w:rsid w:val="005A70FA"/>
    <w:rsid w:val="005A7786"/>
    <w:rsid w:val="005A77AD"/>
    <w:rsid w:val="005A7DD5"/>
    <w:rsid w:val="005B0365"/>
    <w:rsid w:val="005B079D"/>
    <w:rsid w:val="005B0CC5"/>
    <w:rsid w:val="005B0D4F"/>
    <w:rsid w:val="005B176B"/>
    <w:rsid w:val="005B197A"/>
    <w:rsid w:val="005B24F0"/>
    <w:rsid w:val="005B2832"/>
    <w:rsid w:val="005B283F"/>
    <w:rsid w:val="005B2CF9"/>
    <w:rsid w:val="005B2E4C"/>
    <w:rsid w:val="005B331A"/>
    <w:rsid w:val="005B33ED"/>
    <w:rsid w:val="005B36CB"/>
    <w:rsid w:val="005B41B5"/>
    <w:rsid w:val="005B427A"/>
    <w:rsid w:val="005B46BF"/>
    <w:rsid w:val="005B4B56"/>
    <w:rsid w:val="005B4C93"/>
    <w:rsid w:val="005B4E55"/>
    <w:rsid w:val="005B52EA"/>
    <w:rsid w:val="005B61D2"/>
    <w:rsid w:val="005B62F5"/>
    <w:rsid w:val="005B6472"/>
    <w:rsid w:val="005B66CC"/>
    <w:rsid w:val="005B6D66"/>
    <w:rsid w:val="005B6EB7"/>
    <w:rsid w:val="005B6FD0"/>
    <w:rsid w:val="005B726D"/>
    <w:rsid w:val="005B72ED"/>
    <w:rsid w:val="005B77D5"/>
    <w:rsid w:val="005C0057"/>
    <w:rsid w:val="005C101E"/>
    <w:rsid w:val="005C1178"/>
    <w:rsid w:val="005C1757"/>
    <w:rsid w:val="005C1839"/>
    <w:rsid w:val="005C18AA"/>
    <w:rsid w:val="005C1919"/>
    <w:rsid w:val="005C1C56"/>
    <w:rsid w:val="005C1CED"/>
    <w:rsid w:val="005C21B3"/>
    <w:rsid w:val="005C2435"/>
    <w:rsid w:val="005C2AAD"/>
    <w:rsid w:val="005C3335"/>
    <w:rsid w:val="005C36B6"/>
    <w:rsid w:val="005C36B8"/>
    <w:rsid w:val="005C399E"/>
    <w:rsid w:val="005C3C28"/>
    <w:rsid w:val="005C3C5A"/>
    <w:rsid w:val="005C440C"/>
    <w:rsid w:val="005C4D56"/>
    <w:rsid w:val="005C52DD"/>
    <w:rsid w:val="005C564F"/>
    <w:rsid w:val="005C5BFD"/>
    <w:rsid w:val="005C5FFB"/>
    <w:rsid w:val="005C609C"/>
    <w:rsid w:val="005C65F9"/>
    <w:rsid w:val="005C6A24"/>
    <w:rsid w:val="005C7439"/>
    <w:rsid w:val="005C7E09"/>
    <w:rsid w:val="005D018E"/>
    <w:rsid w:val="005D0538"/>
    <w:rsid w:val="005D065E"/>
    <w:rsid w:val="005D09BE"/>
    <w:rsid w:val="005D0A7E"/>
    <w:rsid w:val="005D1938"/>
    <w:rsid w:val="005D19F4"/>
    <w:rsid w:val="005D2546"/>
    <w:rsid w:val="005D2649"/>
    <w:rsid w:val="005D2724"/>
    <w:rsid w:val="005D2BB2"/>
    <w:rsid w:val="005D3097"/>
    <w:rsid w:val="005D3554"/>
    <w:rsid w:val="005D35FB"/>
    <w:rsid w:val="005D3919"/>
    <w:rsid w:val="005D3D56"/>
    <w:rsid w:val="005D3F6F"/>
    <w:rsid w:val="005D4098"/>
    <w:rsid w:val="005D414C"/>
    <w:rsid w:val="005D41AC"/>
    <w:rsid w:val="005D4797"/>
    <w:rsid w:val="005D4846"/>
    <w:rsid w:val="005D4917"/>
    <w:rsid w:val="005D4B43"/>
    <w:rsid w:val="005D4D64"/>
    <w:rsid w:val="005D5FD3"/>
    <w:rsid w:val="005D60B1"/>
    <w:rsid w:val="005D62BB"/>
    <w:rsid w:val="005D671F"/>
    <w:rsid w:val="005D6AAD"/>
    <w:rsid w:val="005D784C"/>
    <w:rsid w:val="005D7B32"/>
    <w:rsid w:val="005D7CBD"/>
    <w:rsid w:val="005E03A3"/>
    <w:rsid w:val="005E050A"/>
    <w:rsid w:val="005E058C"/>
    <w:rsid w:val="005E0942"/>
    <w:rsid w:val="005E0CFF"/>
    <w:rsid w:val="005E12DE"/>
    <w:rsid w:val="005E133C"/>
    <w:rsid w:val="005E134A"/>
    <w:rsid w:val="005E13C8"/>
    <w:rsid w:val="005E1722"/>
    <w:rsid w:val="005E1B08"/>
    <w:rsid w:val="005E1B0E"/>
    <w:rsid w:val="005E21CB"/>
    <w:rsid w:val="005E26F3"/>
    <w:rsid w:val="005E33E1"/>
    <w:rsid w:val="005E35C7"/>
    <w:rsid w:val="005E388D"/>
    <w:rsid w:val="005E39AA"/>
    <w:rsid w:val="005E3AC0"/>
    <w:rsid w:val="005E3E11"/>
    <w:rsid w:val="005E4CC1"/>
    <w:rsid w:val="005E4F69"/>
    <w:rsid w:val="005E54A8"/>
    <w:rsid w:val="005E5A33"/>
    <w:rsid w:val="005E5DCA"/>
    <w:rsid w:val="005E604B"/>
    <w:rsid w:val="005E63A9"/>
    <w:rsid w:val="005E6451"/>
    <w:rsid w:val="005E64AC"/>
    <w:rsid w:val="005E675B"/>
    <w:rsid w:val="005E7463"/>
    <w:rsid w:val="005E75EB"/>
    <w:rsid w:val="005E76DA"/>
    <w:rsid w:val="005E7797"/>
    <w:rsid w:val="005E7800"/>
    <w:rsid w:val="005E7B69"/>
    <w:rsid w:val="005F02A9"/>
    <w:rsid w:val="005F08E1"/>
    <w:rsid w:val="005F0DFD"/>
    <w:rsid w:val="005F0E20"/>
    <w:rsid w:val="005F0EB5"/>
    <w:rsid w:val="005F0FF5"/>
    <w:rsid w:val="005F12F5"/>
    <w:rsid w:val="005F15A6"/>
    <w:rsid w:val="005F15CA"/>
    <w:rsid w:val="005F1914"/>
    <w:rsid w:val="005F1B9E"/>
    <w:rsid w:val="005F3438"/>
    <w:rsid w:val="005F3804"/>
    <w:rsid w:val="005F4145"/>
    <w:rsid w:val="005F42B2"/>
    <w:rsid w:val="005F46B0"/>
    <w:rsid w:val="005F493E"/>
    <w:rsid w:val="005F4994"/>
    <w:rsid w:val="005F4E4D"/>
    <w:rsid w:val="005F527C"/>
    <w:rsid w:val="005F53AC"/>
    <w:rsid w:val="005F60B2"/>
    <w:rsid w:val="005F625A"/>
    <w:rsid w:val="005F6467"/>
    <w:rsid w:val="005F67EE"/>
    <w:rsid w:val="005F6C50"/>
    <w:rsid w:val="005F7203"/>
    <w:rsid w:val="005F76EA"/>
    <w:rsid w:val="005F7770"/>
    <w:rsid w:val="005F7A81"/>
    <w:rsid w:val="005F7C07"/>
    <w:rsid w:val="005F7DF6"/>
    <w:rsid w:val="005F7E84"/>
    <w:rsid w:val="0060029F"/>
    <w:rsid w:val="006005CA"/>
    <w:rsid w:val="00600C32"/>
    <w:rsid w:val="006010A6"/>
    <w:rsid w:val="0060157E"/>
    <w:rsid w:val="00601927"/>
    <w:rsid w:val="00601B67"/>
    <w:rsid w:val="006022CE"/>
    <w:rsid w:val="00602359"/>
    <w:rsid w:val="00602562"/>
    <w:rsid w:val="00602CB2"/>
    <w:rsid w:val="00602FDD"/>
    <w:rsid w:val="006034A0"/>
    <w:rsid w:val="006034BE"/>
    <w:rsid w:val="0060385B"/>
    <w:rsid w:val="00603C76"/>
    <w:rsid w:val="00604030"/>
    <w:rsid w:val="00604CF9"/>
    <w:rsid w:val="0060502C"/>
    <w:rsid w:val="00605A3D"/>
    <w:rsid w:val="00605B2A"/>
    <w:rsid w:val="00606988"/>
    <w:rsid w:val="006069D1"/>
    <w:rsid w:val="00606B68"/>
    <w:rsid w:val="00607CD9"/>
    <w:rsid w:val="00607E95"/>
    <w:rsid w:val="006103A3"/>
    <w:rsid w:val="0061042F"/>
    <w:rsid w:val="00611373"/>
    <w:rsid w:val="00611533"/>
    <w:rsid w:val="006115CE"/>
    <w:rsid w:val="00611610"/>
    <w:rsid w:val="00611E10"/>
    <w:rsid w:val="00611FA0"/>
    <w:rsid w:val="00612411"/>
    <w:rsid w:val="006129F5"/>
    <w:rsid w:val="00612E56"/>
    <w:rsid w:val="00613310"/>
    <w:rsid w:val="0061385F"/>
    <w:rsid w:val="00613950"/>
    <w:rsid w:val="00613DFA"/>
    <w:rsid w:val="00613FED"/>
    <w:rsid w:val="006140D5"/>
    <w:rsid w:val="006143FB"/>
    <w:rsid w:val="0061491C"/>
    <w:rsid w:val="00615112"/>
    <w:rsid w:val="0061517E"/>
    <w:rsid w:val="00615424"/>
    <w:rsid w:val="00615560"/>
    <w:rsid w:val="0061586E"/>
    <w:rsid w:val="00615C54"/>
    <w:rsid w:val="00615D4D"/>
    <w:rsid w:val="00616320"/>
    <w:rsid w:val="00616379"/>
    <w:rsid w:val="00616BBE"/>
    <w:rsid w:val="00617464"/>
    <w:rsid w:val="00617DCD"/>
    <w:rsid w:val="00620233"/>
    <w:rsid w:val="006202AA"/>
    <w:rsid w:val="00620463"/>
    <w:rsid w:val="0062060C"/>
    <w:rsid w:val="006216B4"/>
    <w:rsid w:val="00621771"/>
    <w:rsid w:val="006219DE"/>
    <w:rsid w:val="00622275"/>
    <w:rsid w:val="0062298C"/>
    <w:rsid w:val="00622B48"/>
    <w:rsid w:val="00622C7D"/>
    <w:rsid w:val="00622FE0"/>
    <w:rsid w:val="006236D5"/>
    <w:rsid w:val="006244EA"/>
    <w:rsid w:val="006246AE"/>
    <w:rsid w:val="0062486F"/>
    <w:rsid w:val="00625261"/>
    <w:rsid w:val="00625299"/>
    <w:rsid w:val="00625333"/>
    <w:rsid w:val="006257C1"/>
    <w:rsid w:val="00625E7D"/>
    <w:rsid w:val="00626334"/>
    <w:rsid w:val="0062670F"/>
    <w:rsid w:val="006269A2"/>
    <w:rsid w:val="00626B4B"/>
    <w:rsid w:val="00627171"/>
    <w:rsid w:val="00627584"/>
    <w:rsid w:val="006277C8"/>
    <w:rsid w:val="00627906"/>
    <w:rsid w:val="00630388"/>
    <w:rsid w:val="0063075E"/>
    <w:rsid w:val="00630FB4"/>
    <w:rsid w:val="006311B9"/>
    <w:rsid w:val="006320E5"/>
    <w:rsid w:val="006320FD"/>
    <w:rsid w:val="00632132"/>
    <w:rsid w:val="00632464"/>
    <w:rsid w:val="006325A4"/>
    <w:rsid w:val="0063263E"/>
    <w:rsid w:val="00632CBD"/>
    <w:rsid w:val="00632F5C"/>
    <w:rsid w:val="00633632"/>
    <w:rsid w:val="00633862"/>
    <w:rsid w:val="00633E62"/>
    <w:rsid w:val="0063463B"/>
    <w:rsid w:val="0063468B"/>
    <w:rsid w:val="00634D38"/>
    <w:rsid w:val="00634FAA"/>
    <w:rsid w:val="006354D1"/>
    <w:rsid w:val="00635A45"/>
    <w:rsid w:val="00635FF5"/>
    <w:rsid w:val="006362EA"/>
    <w:rsid w:val="0063650F"/>
    <w:rsid w:val="006368C7"/>
    <w:rsid w:val="006369B7"/>
    <w:rsid w:val="006369E0"/>
    <w:rsid w:val="00636E71"/>
    <w:rsid w:val="0063736F"/>
    <w:rsid w:val="006373BE"/>
    <w:rsid w:val="006376D6"/>
    <w:rsid w:val="00637F41"/>
    <w:rsid w:val="0064062E"/>
    <w:rsid w:val="0064068C"/>
    <w:rsid w:val="006408FB"/>
    <w:rsid w:val="00641858"/>
    <w:rsid w:val="00641A39"/>
    <w:rsid w:val="00641D69"/>
    <w:rsid w:val="006420A3"/>
    <w:rsid w:val="00642319"/>
    <w:rsid w:val="00642486"/>
    <w:rsid w:val="00642928"/>
    <w:rsid w:val="00642A04"/>
    <w:rsid w:val="00642C09"/>
    <w:rsid w:val="00642D7A"/>
    <w:rsid w:val="00642F36"/>
    <w:rsid w:val="00643A95"/>
    <w:rsid w:val="00643CD8"/>
    <w:rsid w:val="00643D14"/>
    <w:rsid w:val="00643EC8"/>
    <w:rsid w:val="00643EDD"/>
    <w:rsid w:val="006447AB"/>
    <w:rsid w:val="00645ACD"/>
    <w:rsid w:val="00645ADE"/>
    <w:rsid w:val="00645CB2"/>
    <w:rsid w:val="00645D29"/>
    <w:rsid w:val="00645F0D"/>
    <w:rsid w:val="0064623F"/>
    <w:rsid w:val="0064635E"/>
    <w:rsid w:val="0064671F"/>
    <w:rsid w:val="00647064"/>
    <w:rsid w:val="006471EA"/>
    <w:rsid w:val="0064734B"/>
    <w:rsid w:val="00647534"/>
    <w:rsid w:val="00647C4D"/>
    <w:rsid w:val="00647F7F"/>
    <w:rsid w:val="00650153"/>
    <w:rsid w:val="0065098B"/>
    <w:rsid w:val="00650BB7"/>
    <w:rsid w:val="00650DDB"/>
    <w:rsid w:val="00650E0E"/>
    <w:rsid w:val="00650F75"/>
    <w:rsid w:val="0065210E"/>
    <w:rsid w:val="006528B2"/>
    <w:rsid w:val="006528C6"/>
    <w:rsid w:val="006529C5"/>
    <w:rsid w:val="00652DDF"/>
    <w:rsid w:val="00653054"/>
    <w:rsid w:val="006534C3"/>
    <w:rsid w:val="006539E9"/>
    <w:rsid w:val="00654544"/>
    <w:rsid w:val="00655878"/>
    <w:rsid w:val="006558E0"/>
    <w:rsid w:val="006563D6"/>
    <w:rsid w:val="00656AED"/>
    <w:rsid w:val="00656ECB"/>
    <w:rsid w:val="00656F56"/>
    <w:rsid w:val="006578FA"/>
    <w:rsid w:val="0066011A"/>
    <w:rsid w:val="006617F6"/>
    <w:rsid w:val="00661963"/>
    <w:rsid w:val="00661D20"/>
    <w:rsid w:val="00661D29"/>
    <w:rsid w:val="00661DD5"/>
    <w:rsid w:val="00662A39"/>
    <w:rsid w:val="00662C2E"/>
    <w:rsid w:val="0066315D"/>
    <w:rsid w:val="00664418"/>
    <w:rsid w:val="00664C35"/>
    <w:rsid w:val="006659F6"/>
    <w:rsid w:val="00665C02"/>
    <w:rsid w:val="006660BF"/>
    <w:rsid w:val="00666210"/>
    <w:rsid w:val="0066691F"/>
    <w:rsid w:val="00666EFA"/>
    <w:rsid w:val="00667029"/>
    <w:rsid w:val="00667229"/>
    <w:rsid w:val="006676BE"/>
    <w:rsid w:val="0067009C"/>
    <w:rsid w:val="00670230"/>
    <w:rsid w:val="0067040F"/>
    <w:rsid w:val="006705CC"/>
    <w:rsid w:val="0067086C"/>
    <w:rsid w:val="00670DC1"/>
    <w:rsid w:val="006711AC"/>
    <w:rsid w:val="00671306"/>
    <w:rsid w:val="006717BE"/>
    <w:rsid w:val="00671B2E"/>
    <w:rsid w:val="00671DD8"/>
    <w:rsid w:val="006728C1"/>
    <w:rsid w:val="00672A09"/>
    <w:rsid w:val="00672A56"/>
    <w:rsid w:val="00673CA5"/>
    <w:rsid w:val="00673EC1"/>
    <w:rsid w:val="006744FF"/>
    <w:rsid w:val="00674556"/>
    <w:rsid w:val="006746D7"/>
    <w:rsid w:val="006747DF"/>
    <w:rsid w:val="006748B0"/>
    <w:rsid w:val="00674A26"/>
    <w:rsid w:val="006752A3"/>
    <w:rsid w:val="006755C2"/>
    <w:rsid w:val="00675637"/>
    <w:rsid w:val="006757C6"/>
    <w:rsid w:val="00675AC6"/>
    <w:rsid w:val="00676ED8"/>
    <w:rsid w:val="00677308"/>
    <w:rsid w:val="006779A6"/>
    <w:rsid w:val="00677F03"/>
    <w:rsid w:val="0068019C"/>
    <w:rsid w:val="006803BA"/>
    <w:rsid w:val="006804C7"/>
    <w:rsid w:val="00680719"/>
    <w:rsid w:val="0068076E"/>
    <w:rsid w:val="00680B6C"/>
    <w:rsid w:val="00681133"/>
    <w:rsid w:val="006814E9"/>
    <w:rsid w:val="006819D4"/>
    <w:rsid w:val="00681CF6"/>
    <w:rsid w:val="00682497"/>
    <w:rsid w:val="00682638"/>
    <w:rsid w:val="00682946"/>
    <w:rsid w:val="00682F8C"/>
    <w:rsid w:val="0068310D"/>
    <w:rsid w:val="00683247"/>
    <w:rsid w:val="00683545"/>
    <w:rsid w:val="006837E4"/>
    <w:rsid w:val="00683919"/>
    <w:rsid w:val="00683B2A"/>
    <w:rsid w:val="0068439C"/>
    <w:rsid w:val="0068445C"/>
    <w:rsid w:val="00684C57"/>
    <w:rsid w:val="006857C6"/>
    <w:rsid w:val="00685E82"/>
    <w:rsid w:val="00686143"/>
    <w:rsid w:val="006861BA"/>
    <w:rsid w:val="00686492"/>
    <w:rsid w:val="0068684C"/>
    <w:rsid w:val="006869FD"/>
    <w:rsid w:val="00686E1A"/>
    <w:rsid w:val="00687135"/>
    <w:rsid w:val="006871C4"/>
    <w:rsid w:val="00687C21"/>
    <w:rsid w:val="00687E23"/>
    <w:rsid w:val="00690058"/>
    <w:rsid w:val="0069035E"/>
    <w:rsid w:val="006903AC"/>
    <w:rsid w:val="00690440"/>
    <w:rsid w:val="006906E6"/>
    <w:rsid w:val="00690701"/>
    <w:rsid w:val="00690F1E"/>
    <w:rsid w:val="00690FE3"/>
    <w:rsid w:val="00691455"/>
    <w:rsid w:val="006919FC"/>
    <w:rsid w:val="00691B98"/>
    <w:rsid w:val="00691C46"/>
    <w:rsid w:val="00691F85"/>
    <w:rsid w:val="00692802"/>
    <w:rsid w:val="00692825"/>
    <w:rsid w:val="006931DD"/>
    <w:rsid w:val="00693678"/>
    <w:rsid w:val="006941B7"/>
    <w:rsid w:val="006942BC"/>
    <w:rsid w:val="006944F3"/>
    <w:rsid w:val="00694504"/>
    <w:rsid w:val="00694630"/>
    <w:rsid w:val="00694699"/>
    <w:rsid w:val="00694994"/>
    <w:rsid w:val="00694AF1"/>
    <w:rsid w:val="00694EBB"/>
    <w:rsid w:val="0069550D"/>
    <w:rsid w:val="00695DC6"/>
    <w:rsid w:val="00696433"/>
    <w:rsid w:val="006964A4"/>
    <w:rsid w:val="0069711D"/>
    <w:rsid w:val="00697378"/>
    <w:rsid w:val="00697F9C"/>
    <w:rsid w:val="00697FF0"/>
    <w:rsid w:val="006A01A0"/>
    <w:rsid w:val="006A0261"/>
    <w:rsid w:val="006A087E"/>
    <w:rsid w:val="006A0996"/>
    <w:rsid w:val="006A0ACD"/>
    <w:rsid w:val="006A0AD1"/>
    <w:rsid w:val="006A1015"/>
    <w:rsid w:val="006A1229"/>
    <w:rsid w:val="006A15B7"/>
    <w:rsid w:val="006A1790"/>
    <w:rsid w:val="006A1A4B"/>
    <w:rsid w:val="006A1D89"/>
    <w:rsid w:val="006A222B"/>
    <w:rsid w:val="006A264D"/>
    <w:rsid w:val="006A27FC"/>
    <w:rsid w:val="006A2F18"/>
    <w:rsid w:val="006A321E"/>
    <w:rsid w:val="006A331C"/>
    <w:rsid w:val="006A340F"/>
    <w:rsid w:val="006A39F6"/>
    <w:rsid w:val="006A4229"/>
    <w:rsid w:val="006A4384"/>
    <w:rsid w:val="006A4C91"/>
    <w:rsid w:val="006A4DA0"/>
    <w:rsid w:val="006A530C"/>
    <w:rsid w:val="006A5D14"/>
    <w:rsid w:val="006A6E2C"/>
    <w:rsid w:val="006A74F9"/>
    <w:rsid w:val="006B002C"/>
    <w:rsid w:val="006B0410"/>
    <w:rsid w:val="006B07F4"/>
    <w:rsid w:val="006B0A41"/>
    <w:rsid w:val="006B0DCB"/>
    <w:rsid w:val="006B0FE2"/>
    <w:rsid w:val="006B14C0"/>
    <w:rsid w:val="006B18FB"/>
    <w:rsid w:val="006B20F4"/>
    <w:rsid w:val="006B24A1"/>
    <w:rsid w:val="006B24FC"/>
    <w:rsid w:val="006B285A"/>
    <w:rsid w:val="006B29F5"/>
    <w:rsid w:val="006B2BDE"/>
    <w:rsid w:val="006B304F"/>
    <w:rsid w:val="006B3167"/>
    <w:rsid w:val="006B3414"/>
    <w:rsid w:val="006B3493"/>
    <w:rsid w:val="006B34FD"/>
    <w:rsid w:val="006B3B2C"/>
    <w:rsid w:val="006B40B8"/>
    <w:rsid w:val="006B4957"/>
    <w:rsid w:val="006B4F04"/>
    <w:rsid w:val="006B5F04"/>
    <w:rsid w:val="006B6D5D"/>
    <w:rsid w:val="006B6DED"/>
    <w:rsid w:val="006B7538"/>
    <w:rsid w:val="006B7614"/>
    <w:rsid w:val="006B776A"/>
    <w:rsid w:val="006C00D7"/>
    <w:rsid w:val="006C0601"/>
    <w:rsid w:val="006C12F6"/>
    <w:rsid w:val="006C137E"/>
    <w:rsid w:val="006C1460"/>
    <w:rsid w:val="006C16A7"/>
    <w:rsid w:val="006C1741"/>
    <w:rsid w:val="006C1D18"/>
    <w:rsid w:val="006C20BB"/>
    <w:rsid w:val="006C258C"/>
    <w:rsid w:val="006C2794"/>
    <w:rsid w:val="006C2995"/>
    <w:rsid w:val="006C2A7C"/>
    <w:rsid w:val="006C3096"/>
    <w:rsid w:val="006C35FC"/>
    <w:rsid w:val="006C3DCE"/>
    <w:rsid w:val="006C4152"/>
    <w:rsid w:val="006C4473"/>
    <w:rsid w:val="006C4715"/>
    <w:rsid w:val="006C48E8"/>
    <w:rsid w:val="006C4DDB"/>
    <w:rsid w:val="006C4ED6"/>
    <w:rsid w:val="006C5035"/>
    <w:rsid w:val="006C5568"/>
    <w:rsid w:val="006C574D"/>
    <w:rsid w:val="006C6246"/>
    <w:rsid w:val="006C6653"/>
    <w:rsid w:val="006C6C7C"/>
    <w:rsid w:val="006C6EFA"/>
    <w:rsid w:val="006D029A"/>
    <w:rsid w:val="006D087E"/>
    <w:rsid w:val="006D089B"/>
    <w:rsid w:val="006D128E"/>
    <w:rsid w:val="006D1979"/>
    <w:rsid w:val="006D22DC"/>
    <w:rsid w:val="006D28ED"/>
    <w:rsid w:val="006D39A7"/>
    <w:rsid w:val="006D3EBC"/>
    <w:rsid w:val="006D43DC"/>
    <w:rsid w:val="006D479B"/>
    <w:rsid w:val="006D49A0"/>
    <w:rsid w:val="006D4E02"/>
    <w:rsid w:val="006D4E21"/>
    <w:rsid w:val="006D56FC"/>
    <w:rsid w:val="006D5A16"/>
    <w:rsid w:val="006D5CAE"/>
    <w:rsid w:val="006D5FE9"/>
    <w:rsid w:val="006D61A6"/>
    <w:rsid w:val="006D6936"/>
    <w:rsid w:val="006D6C2A"/>
    <w:rsid w:val="006D7335"/>
    <w:rsid w:val="006D7342"/>
    <w:rsid w:val="006D74B0"/>
    <w:rsid w:val="006D7838"/>
    <w:rsid w:val="006D7C6F"/>
    <w:rsid w:val="006D7E15"/>
    <w:rsid w:val="006D7F7C"/>
    <w:rsid w:val="006E034B"/>
    <w:rsid w:val="006E05E9"/>
    <w:rsid w:val="006E0661"/>
    <w:rsid w:val="006E080F"/>
    <w:rsid w:val="006E0D99"/>
    <w:rsid w:val="006E12AB"/>
    <w:rsid w:val="006E1389"/>
    <w:rsid w:val="006E1622"/>
    <w:rsid w:val="006E1969"/>
    <w:rsid w:val="006E197A"/>
    <w:rsid w:val="006E1DF8"/>
    <w:rsid w:val="006E242A"/>
    <w:rsid w:val="006E286A"/>
    <w:rsid w:val="006E2A9F"/>
    <w:rsid w:val="006E2AEA"/>
    <w:rsid w:val="006E2B56"/>
    <w:rsid w:val="006E2C19"/>
    <w:rsid w:val="006E33E3"/>
    <w:rsid w:val="006E343E"/>
    <w:rsid w:val="006E3954"/>
    <w:rsid w:val="006E46D9"/>
    <w:rsid w:val="006E4A53"/>
    <w:rsid w:val="006E4DFA"/>
    <w:rsid w:val="006E50E3"/>
    <w:rsid w:val="006E5147"/>
    <w:rsid w:val="006E549E"/>
    <w:rsid w:val="006E5572"/>
    <w:rsid w:val="006E609A"/>
    <w:rsid w:val="006E6298"/>
    <w:rsid w:val="006E64F7"/>
    <w:rsid w:val="006E75C3"/>
    <w:rsid w:val="006E76FF"/>
    <w:rsid w:val="006F007C"/>
    <w:rsid w:val="006F06DF"/>
    <w:rsid w:val="006F0A9D"/>
    <w:rsid w:val="006F18E5"/>
    <w:rsid w:val="006F1B08"/>
    <w:rsid w:val="006F1DB1"/>
    <w:rsid w:val="006F1ECA"/>
    <w:rsid w:val="006F29BF"/>
    <w:rsid w:val="006F317B"/>
    <w:rsid w:val="006F35CC"/>
    <w:rsid w:val="006F3702"/>
    <w:rsid w:val="006F3B13"/>
    <w:rsid w:val="006F3E46"/>
    <w:rsid w:val="006F4513"/>
    <w:rsid w:val="006F47D1"/>
    <w:rsid w:val="006F4B87"/>
    <w:rsid w:val="006F4E20"/>
    <w:rsid w:val="006F5054"/>
    <w:rsid w:val="006F5095"/>
    <w:rsid w:val="006F50EA"/>
    <w:rsid w:val="006F5740"/>
    <w:rsid w:val="006F5C11"/>
    <w:rsid w:val="006F5E46"/>
    <w:rsid w:val="006F6AAA"/>
    <w:rsid w:val="006F6C09"/>
    <w:rsid w:val="006F7008"/>
    <w:rsid w:val="006F71AB"/>
    <w:rsid w:val="006F7342"/>
    <w:rsid w:val="006F7352"/>
    <w:rsid w:val="00700075"/>
    <w:rsid w:val="0070023B"/>
    <w:rsid w:val="007008E5"/>
    <w:rsid w:val="0070107B"/>
    <w:rsid w:val="00701814"/>
    <w:rsid w:val="00701EE3"/>
    <w:rsid w:val="00702AF9"/>
    <w:rsid w:val="00703109"/>
    <w:rsid w:val="00703273"/>
    <w:rsid w:val="00703686"/>
    <w:rsid w:val="0070376D"/>
    <w:rsid w:val="00704213"/>
    <w:rsid w:val="007046BB"/>
    <w:rsid w:val="00704A15"/>
    <w:rsid w:val="00704D84"/>
    <w:rsid w:val="00704FCA"/>
    <w:rsid w:val="00705791"/>
    <w:rsid w:val="00705FB4"/>
    <w:rsid w:val="00706362"/>
    <w:rsid w:val="007064C4"/>
    <w:rsid w:val="0070656F"/>
    <w:rsid w:val="00706D9C"/>
    <w:rsid w:val="0070732E"/>
    <w:rsid w:val="0070762E"/>
    <w:rsid w:val="00707A3B"/>
    <w:rsid w:val="0071089B"/>
    <w:rsid w:val="00710E64"/>
    <w:rsid w:val="0071150C"/>
    <w:rsid w:val="00711E02"/>
    <w:rsid w:val="00711EDA"/>
    <w:rsid w:val="00712165"/>
    <w:rsid w:val="0071252F"/>
    <w:rsid w:val="00712BF7"/>
    <w:rsid w:val="00713426"/>
    <w:rsid w:val="00713A09"/>
    <w:rsid w:val="007146B2"/>
    <w:rsid w:val="0071493D"/>
    <w:rsid w:val="00714B38"/>
    <w:rsid w:val="00714C05"/>
    <w:rsid w:val="00714CFF"/>
    <w:rsid w:val="0071522C"/>
    <w:rsid w:val="0071534B"/>
    <w:rsid w:val="007153B2"/>
    <w:rsid w:val="00716005"/>
    <w:rsid w:val="00716288"/>
    <w:rsid w:val="007166C6"/>
    <w:rsid w:val="00716955"/>
    <w:rsid w:val="0071707E"/>
    <w:rsid w:val="0071708C"/>
    <w:rsid w:val="00717498"/>
    <w:rsid w:val="007175DA"/>
    <w:rsid w:val="0071798C"/>
    <w:rsid w:val="00717B04"/>
    <w:rsid w:val="00717E0D"/>
    <w:rsid w:val="0072015A"/>
    <w:rsid w:val="007201F0"/>
    <w:rsid w:val="007205C0"/>
    <w:rsid w:val="0072079B"/>
    <w:rsid w:val="00720916"/>
    <w:rsid w:val="00720BE1"/>
    <w:rsid w:val="00720F00"/>
    <w:rsid w:val="00721494"/>
    <w:rsid w:val="007215B7"/>
    <w:rsid w:val="0072197F"/>
    <w:rsid w:val="0072244C"/>
    <w:rsid w:val="00722678"/>
    <w:rsid w:val="007228D8"/>
    <w:rsid w:val="00722A39"/>
    <w:rsid w:val="00722A49"/>
    <w:rsid w:val="00722C0F"/>
    <w:rsid w:val="0072323D"/>
    <w:rsid w:val="007235E1"/>
    <w:rsid w:val="00723ADD"/>
    <w:rsid w:val="00724079"/>
    <w:rsid w:val="007243D7"/>
    <w:rsid w:val="00724712"/>
    <w:rsid w:val="00724997"/>
    <w:rsid w:val="007249AA"/>
    <w:rsid w:val="00724FC5"/>
    <w:rsid w:val="0072511F"/>
    <w:rsid w:val="00725191"/>
    <w:rsid w:val="00725382"/>
    <w:rsid w:val="00725540"/>
    <w:rsid w:val="00725574"/>
    <w:rsid w:val="00725923"/>
    <w:rsid w:val="00725AB8"/>
    <w:rsid w:val="00725F3F"/>
    <w:rsid w:val="00726526"/>
    <w:rsid w:val="00726636"/>
    <w:rsid w:val="00726B2E"/>
    <w:rsid w:val="00726E62"/>
    <w:rsid w:val="00726F1C"/>
    <w:rsid w:val="00726F2F"/>
    <w:rsid w:val="00727026"/>
    <w:rsid w:val="00727033"/>
    <w:rsid w:val="0072783C"/>
    <w:rsid w:val="00730AD8"/>
    <w:rsid w:val="0073143D"/>
    <w:rsid w:val="007319BE"/>
    <w:rsid w:val="00731BA9"/>
    <w:rsid w:val="00731C4C"/>
    <w:rsid w:val="00731C4E"/>
    <w:rsid w:val="00731D0F"/>
    <w:rsid w:val="00731EBE"/>
    <w:rsid w:val="0073223C"/>
    <w:rsid w:val="00732527"/>
    <w:rsid w:val="0073261F"/>
    <w:rsid w:val="007328C2"/>
    <w:rsid w:val="007328DA"/>
    <w:rsid w:val="00734052"/>
    <w:rsid w:val="00734083"/>
    <w:rsid w:val="007340E7"/>
    <w:rsid w:val="0073410E"/>
    <w:rsid w:val="00734708"/>
    <w:rsid w:val="00734AD0"/>
    <w:rsid w:val="0073503A"/>
    <w:rsid w:val="00735A9F"/>
    <w:rsid w:val="0073664E"/>
    <w:rsid w:val="0073712A"/>
    <w:rsid w:val="007379C0"/>
    <w:rsid w:val="00737F5E"/>
    <w:rsid w:val="007401EE"/>
    <w:rsid w:val="00740F8E"/>
    <w:rsid w:val="00741023"/>
    <w:rsid w:val="00741097"/>
    <w:rsid w:val="007411D3"/>
    <w:rsid w:val="00741527"/>
    <w:rsid w:val="00741673"/>
    <w:rsid w:val="00741791"/>
    <w:rsid w:val="007418FC"/>
    <w:rsid w:val="00741DC7"/>
    <w:rsid w:val="007423EA"/>
    <w:rsid w:val="0074260E"/>
    <w:rsid w:val="00742A2C"/>
    <w:rsid w:val="007432DE"/>
    <w:rsid w:val="00743714"/>
    <w:rsid w:val="00743A1D"/>
    <w:rsid w:val="00743DC9"/>
    <w:rsid w:val="0074431C"/>
    <w:rsid w:val="007445B5"/>
    <w:rsid w:val="00744885"/>
    <w:rsid w:val="007450CB"/>
    <w:rsid w:val="00745696"/>
    <w:rsid w:val="007456E5"/>
    <w:rsid w:val="00745888"/>
    <w:rsid w:val="0074597A"/>
    <w:rsid w:val="00745BAD"/>
    <w:rsid w:val="00745E36"/>
    <w:rsid w:val="00745F76"/>
    <w:rsid w:val="00746D56"/>
    <w:rsid w:val="0074702A"/>
    <w:rsid w:val="0074739C"/>
    <w:rsid w:val="00747445"/>
    <w:rsid w:val="00747A0B"/>
    <w:rsid w:val="00747B35"/>
    <w:rsid w:val="00747BED"/>
    <w:rsid w:val="00747E3D"/>
    <w:rsid w:val="00747E94"/>
    <w:rsid w:val="007500B4"/>
    <w:rsid w:val="00750B70"/>
    <w:rsid w:val="00750E40"/>
    <w:rsid w:val="00751422"/>
    <w:rsid w:val="00751926"/>
    <w:rsid w:val="007519C5"/>
    <w:rsid w:val="00751AD0"/>
    <w:rsid w:val="00751AFF"/>
    <w:rsid w:val="0075242E"/>
    <w:rsid w:val="007527B1"/>
    <w:rsid w:val="007536C4"/>
    <w:rsid w:val="00753805"/>
    <w:rsid w:val="00753972"/>
    <w:rsid w:val="00753BBD"/>
    <w:rsid w:val="00753EAA"/>
    <w:rsid w:val="007542B6"/>
    <w:rsid w:val="00754441"/>
    <w:rsid w:val="00754DCD"/>
    <w:rsid w:val="00754E5B"/>
    <w:rsid w:val="0075691B"/>
    <w:rsid w:val="00756D27"/>
    <w:rsid w:val="00757AA0"/>
    <w:rsid w:val="00757E71"/>
    <w:rsid w:val="0076097A"/>
    <w:rsid w:val="00760FAB"/>
    <w:rsid w:val="00760FCA"/>
    <w:rsid w:val="007611C2"/>
    <w:rsid w:val="00761274"/>
    <w:rsid w:val="007615BC"/>
    <w:rsid w:val="0076215A"/>
    <w:rsid w:val="007623D5"/>
    <w:rsid w:val="007625AE"/>
    <w:rsid w:val="00762735"/>
    <w:rsid w:val="007628F5"/>
    <w:rsid w:val="00762F30"/>
    <w:rsid w:val="00762FBC"/>
    <w:rsid w:val="0076362F"/>
    <w:rsid w:val="007636F7"/>
    <w:rsid w:val="007638C2"/>
    <w:rsid w:val="00763EC9"/>
    <w:rsid w:val="0076402F"/>
    <w:rsid w:val="00764043"/>
    <w:rsid w:val="00764185"/>
    <w:rsid w:val="007643B5"/>
    <w:rsid w:val="00764474"/>
    <w:rsid w:val="0076455E"/>
    <w:rsid w:val="007648BE"/>
    <w:rsid w:val="00764B46"/>
    <w:rsid w:val="00764BE9"/>
    <w:rsid w:val="00764D39"/>
    <w:rsid w:val="00764DA9"/>
    <w:rsid w:val="00765956"/>
    <w:rsid w:val="00765FB0"/>
    <w:rsid w:val="00766250"/>
    <w:rsid w:val="0076633C"/>
    <w:rsid w:val="007667E0"/>
    <w:rsid w:val="00766BA3"/>
    <w:rsid w:val="00767AB2"/>
    <w:rsid w:val="00767F07"/>
    <w:rsid w:val="007707BD"/>
    <w:rsid w:val="00770A13"/>
    <w:rsid w:val="00770C20"/>
    <w:rsid w:val="0077102C"/>
    <w:rsid w:val="007712DA"/>
    <w:rsid w:val="007722AF"/>
    <w:rsid w:val="007723DB"/>
    <w:rsid w:val="00772A20"/>
    <w:rsid w:val="00772A7A"/>
    <w:rsid w:val="00773593"/>
    <w:rsid w:val="0077359D"/>
    <w:rsid w:val="00773AC7"/>
    <w:rsid w:val="00774121"/>
    <w:rsid w:val="007743BB"/>
    <w:rsid w:val="00774533"/>
    <w:rsid w:val="00774698"/>
    <w:rsid w:val="00774A9C"/>
    <w:rsid w:val="00774D6B"/>
    <w:rsid w:val="0077516F"/>
    <w:rsid w:val="00775ED9"/>
    <w:rsid w:val="00776078"/>
    <w:rsid w:val="0077607A"/>
    <w:rsid w:val="007761A3"/>
    <w:rsid w:val="007765A8"/>
    <w:rsid w:val="00776B67"/>
    <w:rsid w:val="00776C12"/>
    <w:rsid w:val="00777764"/>
    <w:rsid w:val="0077782A"/>
    <w:rsid w:val="00777890"/>
    <w:rsid w:val="007778B3"/>
    <w:rsid w:val="00777A37"/>
    <w:rsid w:val="00780130"/>
    <w:rsid w:val="00780668"/>
    <w:rsid w:val="007807F7"/>
    <w:rsid w:val="00780D96"/>
    <w:rsid w:val="00781106"/>
    <w:rsid w:val="007822DD"/>
    <w:rsid w:val="00782CA5"/>
    <w:rsid w:val="00782DAC"/>
    <w:rsid w:val="00783081"/>
    <w:rsid w:val="007830B1"/>
    <w:rsid w:val="00783411"/>
    <w:rsid w:val="0078347C"/>
    <w:rsid w:val="007839B9"/>
    <w:rsid w:val="007839FF"/>
    <w:rsid w:val="00783CB2"/>
    <w:rsid w:val="00785492"/>
    <w:rsid w:val="00785A8D"/>
    <w:rsid w:val="00785B87"/>
    <w:rsid w:val="007869E1"/>
    <w:rsid w:val="00786FCB"/>
    <w:rsid w:val="0078704F"/>
    <w:rsid w:val="007879B2"/>
    <w:rsid w:val="00787A61"/>
    <w:rsid w:val="00787CAA"/>
    <w:rsid w:val="00790BAF"/>
    <w:rsid w:val="00791F06"/>
    <w:rsid w:val="00792E30"/>
    <w:rsid w:val="0079386B"/>
    <w:rsid w:val="00793FF2"/>
    <w:rsid w:val="00794576"/>
    <w:rsid w:val="00794B01"/>
    <w:rsid w:val="00794D78"/>
    <w:rsid w:val="0079576D"/>
    <w:rsid w:val="007958A6"/>
    <w:rsid w:val="00795EC6"/>
    <w:rsid w:val="007960E9"/>
    <w:rsid w:val="00796478"/>
    <w:rsid w:val="00796740"/>
    <w:rsid w:val="00796829"/>
    <w:rsid w:val="00797451"/>
    <w:rsid w:val="007974D3"/>
    <w:rsid w:val="00797964"/>
    <w:rsid w:val="007979C3"/>
    <w:rsid w:val="007A024E"/>
    <w:rsid w:val="007A0D77"/>
    <w:rsid w:val="007A18F1"/>
    <w:rsid w:val="007A1C59"/>
    <w:rsid w:val="007A1C83"/>
    <w:rsid w:val="007A2A6B"/>
    <w:rsid w:val="007A2F56"/>
    <w:rsid w:val="007A35A7"/>
    <w:rsid w:val="007A3F6A"/>
    <w:rsid w:val="007A40AB"/>
    <w:rsid w:val="007A4149"/>
    <w:rsid w:val="007A4C23"/>
    <w:rsid w:val="007A55BD"/>
    <w:rsid w:val="007A5D04"/>
    <w:rsid w:val="007A5D13"/>
    <w:rsid w:val="007A5FC1"/>
    <w:rsid w:val="007A630B"/>
    <w:rsid w:val="007A6584"/>
    <w:rsid w:val="007A6BA1"/>
    <w:rsid w:val="007A6D8C"/>
    <w:rsid w:val="007A6F87"/>
    <w:rsid w:val="007A72A5"/>
    <w:rsid w:val="007A7C2D"/>
    <w:rsid w:val="007B0224"/>
    <w:rsid w:val="007B08F0"/>
    <w:rsid w:val="007B0A36"/>
    <w:rsid w:val="007B0A9E"/>
    <w:rsid w:val="007B0B50"/>
    <w:rsid w:val="007B0EF6"/>
    <w:rsid w:val="007B0F0D"/>
    <w:rsid w:val="007B1402"/>
    <w:rsid w:val="007B15E3"/>
    <w:rsid w:val="007B1CE2"/>
    <w:rsid w:val="007B1D57"/>
    <w:rsid w:val="007B22B7"/>
    <w:rsid w:val="007B31B7"/>
    <w:rsid w:val="007B34E5"/>
    <w:rsid w:val="007B3773"/>
    <w:rsid w:val="007B3874"/>
    <w:rsid w:val="007B38F5"/>
    <w:rsid w:val="007B390D"/>
    <w:rsid w:val="007B3B88"/>
    <w:rsid w:val="007B4213"/>
    <w:rsid w:val="007B486A"/>
    <w:rsid w:val="007B4F3E"/>
    <w:rsid w:val="007B53A1"/>
    <w:rsid w:val="007B55C8"/>
    <w:rsid w:val="007B5705"/>
    <w:rsid w:val="007B5956"/>
    <w:rsid w:val="007B5F4D"/>
    <w:rsid w:val="007B60D2"/>
    <w:rsid w:val="007B6A3B"/>
    <w:rsid w:val="007B6D00"/>
    <w:rsid w:val="007B6D3E"/>
    <w:rsid w:val="007B73CA"/>
    <w:rsid w:val="007B767A"/>
    <w:rsid w:val="007B7879"/>
    <w:rsid w:val="007B7A04"/>
    <w:rsid w:val="007C003E"/>
    <w:rsid w:val="007C016D"/>
    <w:rsid w:val="007C03CB"/>
    <w:rsid w:val="007C06C0"/>
    <w:rsid w:val="007C0E4A"/>
    <w:rsid w:val="007C139C"/>
    <w:rsid w:val="007C1532"/>
    <w:rsid w:val="007C1DCC"/>
    <w:rsid w:val="007C1F42"/>
    <w:rsid w:val="007C2498"/>
    <w:rsid w:val="007C2608"/>
    <w:rsid w:val="007C2AB5"/>
    <w:rsid w:val="007C2B98"/>
    <w:rsid w:val="007C3103"/>
    <w:rsid w:val="007C32F0"/>
    <w:rsid w:val="007C33AA"/>
    <w:rsid w:val="007C3B10"/>
    <w:rsid w:val="007C3C59"/>
    <w:rsid w:val="007C4F73"/>
    <w:rsid w:val="007C5046"/>
    <w:rsid w:val="007C58BC"/>
    <w:rsid w:val="007C58D7"/>
    <w:rsid w:val="007C5937"/>
    <w:rsid w:val="007C5B8C"/>
    <w:rsid w:val="007C5C1E"/>
    <w:rsid w:val="007C5F3A"/>
    <w:rsid w:val="007C650F"/>
    <w:rsid w:val="007C65B2"/>
    <w:rsid w:val="007C668C"/>
    <w:rsid w:val="007C6712"/>
    <w:rsid w:val="007C6748"/>
    <w:rsid w:val="007C6A92"/>
    <w:rsid w:val="007C6B70"/>
    <w:rsid w:val="007C6E66"/>
    <w:rsid w:val="007C75F8"/>
    <w:rsid w:val="007C7FC9"/>
    <w:rsid w:val="007D016D"/>
    <w:rsid w:val="007D01F4"/>
    <w:rsid w:val="007D092D"/>
    <w:rsid w:val="007D0CC8"/>
    <w:rsid w:val="007D16B1"/>
    <w:rsid w:val="007D1CDD"/>
    <w:rsid w:val="007D200F"/>
    <w:rsid w:val="007D232C"/>
    <w:rsid w:val="007D299A"/>
    <w:rsid w:val="007D2E55"/>
    <w:rsid w:val="007D2E58"/>
    <w:rsid w:val="007D30A9"/>
    <w:rsid w:val="007D3ACD"/>
    <w:rsid w:val="007D3B72"/>
    <w:rsid w:val="007D3C89"/>
    <w:rsid w:val="007D4204"/>
    <w:rsid w:val="007D4237"/>
    <w:rsid w:val="007D44DB"/>
    <w:rsid w:val="007D4A43"/>
    <w:rsid w:val="007D4C72"/>
    <w:rsid w:val="007D52EC"/>
    <w:rsid w:val="007D5812"/>
    <w:rsid w:val="007D5B24"/>
    <w:rsid w:val="007D600E"/>
    <w:rsid w:val="007D6368"/>
    <w:rsid w:val="007D656E"/>
    <w:rsid w:val="007D66A9"/>
    <w:rsid w:val="007D6C38"/>
    <w:rsid w:val="007D7378"/>
    <w:rsid w:val="007D7A7D"/>
    <w:rsid w:val="007D7C1B"/>
    <w:rsid w:val="007E0706"/>
    <w:rsid w:val="007E0FC9"/>
    <w:rsid w:val="007E1444"/>
    <w:rsid w:val="007E1882"/>
    <w:rsid w:val="007E2369"/>
    <w:rsid w:val="007E274A"/>
    <w:rsid w:val="007E2824"/>
    <w:rsid w:val="007E29F3"/>
    <w:rsid w:val="007E2E09"/>
    <w:rsid w:val="007E2FC6"/>
    <w:rsid w:val="007E333A"/>
    <w:rsid w:val="007E3613"/>
    <w:rsid w:val="007E3E66"/>
    <w:rsid w:val="007E3F4B"/>
    <w:rsid w:val="007E449D"/>
    <w:rsid w:val="007E4F23"/>
    <w:rsid w:val="007E53B8"/>
    <w:rsid w:val="007E56FD"/>
    <w:rsid w:val="007E5BF6"/>
    <w:rsid w:val="007E5C03"/>
    <w:rsid w:val="007E5F17"/>
    <w:rsid w:val="007E5FE4"/>
    <w:rsid w:val="007E6566"/>
    <w:rsid w:val="007E67EB"/>
    <w:rsid w:val="007E6CDB"/>
    <w:rsid w:val="007E7A53"/>
    <w:rsid w:val="007E7EF2"/>
    <w:rsid w:val="007F05B4"/>
    <w:rsid w:val="007F05B5"/>
    <w:rsid w:val="007F1555"/>
    <w:rsid w:val="007F1710"/>
    <w:rsid w:val="007F17EA"/>
    <w:rsid w:val="007F181B"/>
    <w:rsid w:val="007F18EC"/>
    <w:rsid w:val="007F1E71"/>
    <w:rsid w:val="007F21DC"/>
    <w:rsid w:val="007F2AE7"/>
    <w:rsid w:val="007F2B67"/>
    <w:rsid w:val="007F2D42"/>
    <w:rsid w:val="007F320A"/>
    <w:rsid w:val="007F35D4"/>
    <w:rsid w:val="007F3B4C"/>
    <w:rsid w:val="007F49DD"/>
    <w:rsid w:val="007F4BE5"/>
    <w:rsid w:val="007F4CF0"/>
    <w:rsid w:val="007F5538"/>
    <w:rsid w:val="007F5F1F"/>
    <w:rsid w:val="007F5FA6"/>
    <w:rsid w:val="007F61F1"/>
    <w:rsid w:val="007F6717"/>
    <w:rsid w:val="007F6940"/>
    <w:rsid w:val="007F714B"/>
    <w:rsid w:val="007F7176"/>
    <w:rsid w:val="007F75D7"/>
    <w:rsid w:val="007F79FA"/>
    <w:rsid w:val="0080174E"/>
    <w:rsid w:val="00801F3E"/>
    <w:rsid w:val="00802459"/>
    <w:rsid w:val="008026B4"/>
    <w:rsid w:val="00802A79"/>
    <w:rsid w:val="0080332A"/>
    <w:rsid w:val="008033C4"/>
    <w:rsid w:val="008034CD"/>
    <w:rsid w:val="00803712"/>
    <w:rsid w:val="00803BC5"/>
    <w:rsid w:val="00803BF9"/>
    <w:rsid w:val="0080469B"/>
    <w:rsid w:val="008046DE"/>
    <w:rsid w:val="00804B1D"/>
    <w:rsid w:val="00804C6E"/>
    <w:rsid w:val="0080520D"/>
    <w:rsid w:val="00806A19"/>
    <w:rsid w:val="00806B86"/>
    <w:rsid w:val="00806CF3"/>
    <w:rsid w:val="00806D03"/>
    <w:rsid w:val="00806DA8"/>
    <w:rsid w:val="00806F38"/>
    <w:rsid w:val="00806F9E"/>
    <w:rsid w:val="008075EA"/>
    <w:rsid w:val="00807B49"/>
    <w:rsid w:val="00807C65"/>
    <w:rsid w:val="00810E43"/>
    <w:rsid w:val="00810EAF"/>
    <w:rsid w:val="0081101B"/>
    <w:rsid w:val="008110A2"/>
    <w:rsid w:val="008113FD"/>
    <w:rsid w:val="00811652"/>
    <w:rsid w:val="00811DAA"/>
    <w:rsid w:val="0081203E"/>
    <w:rsid w:val="00812198"/>
    <w:rsid w:val="008124E8"/>
    <w:rsid w:val="00812C9D"/>
    <w:rsid w:val="00812CD6"/>
    <w:rsid w:val="00813882"/>
    <w:rsid w:val="00813C3D"/>
    <w:rsid w:val="0081429A"/>
    <w:rsid w:val="00814490"/>
    <w:rsid w:val="008144C0"/>
    <w:rsid w:val="00814886"/>
    <w:rsid w:val="00814B31"/>
    <w:rsid w:val="008152BB"/>
    <w:rsid w:val="00815385"/>
    <w:rsid w:val="00815612"/>
    <w:rsid w:val="00815BAF"/>
    <w:rsid w:val="00815CFA"/>
    <w:rsid w:val="00815E0F"/>
    <w:rsid w:val="00815F9F"/>
    <w:rsid w:val="00816173"/>
    <w:rsid w:val="00816201"/>
    <w:rsid w:val="008166B1"/>
    <w:rsid w:val="0081692F"/>
    <w:rsid w:val="00816962"/>
    <w:rsid w:val="008170FC"/>
    <w:rsid w:val="0081773C"/>
    <w:rsid w:val="00817974"/>
    <w:rsid w:val="00817F24"/>
    <w:rsid w:val="008203F5"/>
    <w:rsid w:val="00820E12"/>
    <w:rsid w:val="00821829"/>
    <w:rsid w:val="008219C4"/>
    <w:rsid w:val="00821D65"/>
    <w:rsid w:val="00821DB5"/>
    <w:rsid w:val="00821EA9"/>
    <w:rsid w:val="008220E2"/>
    <w:rsid w:val="00822516"/>
    <w:rsid w:val="00822683"/>
    <w:rsid w:val="00822703"/>
    <w:rsid w:val="00822867"/>
    <w:rsid w:val="008228CA"/>
    <w:rsid w:val="00822CB8"/>
    <w:rsid w:val="00822F6F"/>
    <w:rsid w:val="00823520"/>
    <w:rsid w:val="008239A7"/>
    <w:rsid w:val="00823C30"/>
    <w:rsid w:val="0082467F"/>
    <w:rsid w:val="00824C2D"/>
    <w:rsid w:val="00824F20"/>
    <w:rsid w:val="00825279"/>
    <w:rsid w:val="008253BC"/>
    <w:rsid w:val="008255AD"/>
    <w:rsid w:val="00825A13"/>
    <w:rsid w:val="00826483"/>
    <w:rsid w:val="0082668C"/>
    <w:rsid w:val="00826DFE"/>
    <w:rsid w:val="00827404"/>
    <w:rsid w:val="008276D5"/>
    <w:rsid w:val="008278D5"/>
    <w:rsid w:val="008278E2"/>
    <w:rsid w:val="00827D04"/>
    <w:rsid w:val="008304EE"/>
    <w:rsid w:val="00830675"/>
    <w:rsid w:val="008306D8"/>
    <w:rsid w:val="0083110B"/>
    <w:rsid w:val="008313F9"/>
    <w:rsid w:val="008315E6"/>
    <w:rsid w:val="00831DC0"/>
    <w:rsid w:val="00831F82"/>
    <w:rsid w:val="0083210A"/>
    <w:rsid w:val="00832EE1"/>
    <w:rsid w:val="00832F3C"/>
    <w:rsid w:val="008334B9"/>
    <w:rsid w:val="00834686"/>
    <w:rsid w:val="00834956"/>
    <w:rsid w:val="00834E63"/>
    <w:rsid w:val="0083504A"/>
    <w:rsid w:val="00835306"/>
    <w:rsid w:val="00835679"/>
    <w:rsid w:val="00835818"/>
    <w:rsid w:val="00835CCF"/>
    <w:rsid w:val="00836524"/>
    <w:rsid w:val="008365EE"/>
    <w:rsid w:val="0083684C"/>
    <w:rsid w:val="00836B4E"/>
    <w:rsid w:val="00836BBD"/>
    <w:rsid w:val="0083759E"/>
    <w:rsid w:val="0083788E"/>
    <w:rsid w:val="008400D5"/>
    <w:rsid w:val="00840353"/>
    <w:rsid w:val="00840484"/>
    <w:rsid w:val="00841224"/>
    <w:rsid w:val="00841675"/>
    <w:rsid w:val="0084169F"/>
    <w:rsid w:val="008417C7"/>
    <w:rsid w:val="00841DA2"/>
    <w:rsid w:val="00842016"/>
    <w:rsid w:val="00842037"/>
    <w:rsid w:val="00842173"/>
    <w:rsid w:val="008422AD"/>
    <w:rsid w:val="0084273A"/>
    <w:rsid w:val="00842F07"/>
    <w:rsid w:val="00843698"/>
    <w:rsid w:val="00844841"/>
    <w:rsid w:val="00844882"/>
    <w:rsid w:val="008449EC"/>
    <w:rsid w:val="00844E57"/>
    <w:rsid w:val="00844FDA"/>
    <w:rsid w:val="0084538F"/>
    <w:rsid w:val="0084554D"/>
    <w:rsid w:val="0084627F"/>
    <w:rsid w:val="008462CB"/>
    <w:rsid w:val="008470AD"/>
    <w:rsid w:val="0084715E"/>
    <w:rsid w:val="00847172"/>
    <w:rsid w:val="00847C8F"/>
    <w:rsid w:val="00847F63"/>
    <w:rsid w:val="008502DF"/>
    <w:rsid w:val="00850513"/>
    <w:rsid w:val="00850517"/>
    <w:rsid w:val="00850B77"/>
    <w:rsid w:val="00850BEE"/>
    <w:rsid w:val="00850E34"/>
    <w:rsid w:val="008512E2"/>
    <w:rsid w:val="00851545"/>
    <w:rsid w:val="00851928"/>
    <w:rsid w:val="00851B76"/>
    <w:rsid w:val="0085205E"/>
    <w:rsid w:val="008521C8"/>
    <w:rsid w:val="00852392"/>
    <w:rsid w:val="0085249E"/>
    <w:rsid w:val="00852889"/>
    <w:rsid w:val="00852FC8"/>
    <w:rsid w:val="00853045"/>
    <w:rsid w:val="00853597"/>
    <w:rsid w:val="0085380A"/>
    <w:rsid w:val="00853A63"/>
    <w:rsid w:val="00853D73"/>
    <w:rsid w:val="00853E5B"/>
    <w:rsid w:val="00853EB2"/>
    <w:rsid w:val="00854ED0"/>
    <w:rsid w:val="0085552F"/>
    <w:rsid w:val="00855BED"/>
    <w:rsid w:val="00855F18"/>
    <w:rsid w:val="00855FF7"/>
    <w:rsid w:val="008560D3"/>
    <w:rsid w:val="0085618A"/>
    <w:rsid w:val="00856451"/>
    <w:rsid w:val="008565B1"/>
    <w:rsid w:val="00856853"/>
    <w:rsid w:val="00856968"/>
    <w:rsid w:val="00856F8C"/>
    <w:rsid w:val="008570E1"/>
    <w:rsid w:val="008573B4"/>
    <w:rsid w:val="008579EF"/>
    <w:rsid w:val="0086070B"/>
    <w:rsid w:val="00860B6C"/>
    <w:rsid w:val="00860E47"/>
    <w:rsid w:val="00861147"/>
    <w:rsid w:val="00861331"/>
    <w:rsid w:val="008619DA"/>
    <w:rsid w:val="00861AEE"/>
    <w:rsid w:val="00861F18"/>
    <w:rsid w:val="00862868"/>
    <w:rsid w:val="00862C48"/>
    <w:rsid w:val="008630CC"/>
    <w:rsid w:val="00863688"/>
    <w:rsid w:val="00863915"/>
    <w:rsid w:val="0086552A"/>
    <w:rsid w:val="00865CE5"/>
    <w:rsid w:val="00865F6C"/>
    <w:rsid w:val="0086675C"/>
    <w:rsid w:val="008678BB"/>
    <w:rsid w:val="0086795E"/>
    <w:rsid w:val="0087053A"/>
    <w:rsid w:val="00870A82"/>
    <w:rsid w:val="00870C7B"/>
    <w:rsid w:val="00870FD2"/>
    <w:rsid w:val="00871482"/>
    <w:rsid w:val="008714B0"/>
    <w:rsid w:val="008723DF"/>
    <w:rsid w:val="00872683"/>
    <w:rsid w:val="00872892"/>
    <w:rsid w:val="008731FB"/>
    <w:rsid w:val="00873BB9"/>
    <w:rsid w:val="00873CAA"/>
    <w:rsid w:val="00873CE9"/>
    <w:rsid w:val="00873D6C"/>
    <w:rsid w:val="00873EE2"/>
    <w:rsid w:val="0087408A"/>
    <w:rsid w:val="008746B0"/>
    <w:rsid w:val="00874B2D"/>
    <w:rsid w:val="00875253"/>
    <w:rsid w:val="0087581C"/>
    <w:rsid w:val="008758D2"/>
    <w:rsid w:val="00875C92"/>
    <w:rsid w:val="0087727E"/>
    <w:rsid w:val="00877431"/>
    <w:rsid w:val="0087782D"/>
    <w:rsid w:val="00877EDF"/>
    <w:rsid w:val="00877F03"/>
    <w:rsid w:val="00880481"/>
    <w:rsid w:val="008804F6"/>
    <w:rsid w:val="0088067C"/>
    <w:rsid w:val="008806DB"/>
    <w:rsid w:val="0088080B"/>
    <w:rsid w:val="00880B97"/>
    <w:rsid w:val="00880C75"/>
    <w:rsid w:val="00881026"/>
    <w:rsid w:val="0088165E"/>
    <w:rsid w:val="00881B02"/>
    <w:rsid w:val="00881BFC"/>
    <w:rsid w:val="0088261D"/>
    <w:rsid w:val="00882887"/>
    <w:rsid w:val="00882CFD"/>
    <w:rsid w:val="00882D9A"/>
    <w:rsid w:val="00882FA1"/>
    <w:rsid w:val="00883312"/>
    <w:rsid w:val="0088333C"/>
    <w:rsid w:val="00883721"/>
    <w:rsid w:val="00883852"/>
    <w:rsid w:val="00883A01"/>
    <w:rsid w:val="00883DE2"/>
    <w:rsid w:val="008851D7"/>
    <w:rsid w:val="008852B2"/>
    <w:rsid w:val="00885323"/>
    <w:rsid w:val="00885446"/>
    <w:rsid w:val="00885610"/>
    <w:rsid w:val="008859E7"/>
    <w:rsid w:val="008865EE"/>
    <w:rsid w:val="00886816"/>
    <w:rsid w:val="00886927"/>
    <w:rsid w:val="00886C7F"/>
    <w:rsid w:val="00886FA1"/>
    <w:rsid w:val="008876F8"/>
    <w:rsid w:val="00887B23"/>
    <w:rsid w:val="0089002D"/>
    <w:rsid w:val="0089039A"/>
    <w:rsid w:val="008909ED"/>
    <w:rsid w:val="00890CDC"/>
    <w:rsid w:val="00891390"/>
    <w:rsid w:val="008914FB"/>
    <w:rsid w:val="00891519"/>
    <w:rsid w:val="008918A7"/>
    <w:rsid w:val="008919DC"/>
    <w:rsid w:val="00891D09"/>
    <w:rsid w:val="00891FF5"/>
    <w:rsid w:val="00892107"/>
    <w:rsid w:val="0089224F"/>
    <w:rsid w:val="00892398"/>
    <w:rsid w:val="00892678"/>
    <w:rsid w:val="00892803"/>
    <w:rsid w:val="00893483"/>
    <w:rsid w:val="008936E7"/>
    <w:rsid w:val="00894900"/>
    <w:rsid w:val="00894A8F"/>
    <w:rsid w:val="00894BBF"/>
    <w:rsid w:val="0089575A"/>
    <w:rsid w:val="0089633F"/>
    <w:rsid w:val="0089691E"/>
    <w:rsid w:val="00896AD5"/>
    <w:rsid w:val="00896C1D"/>
    <w:rsid w:val="00897054"/>
    <w:rsid w:val="008971BF"/>
    <w:rsid w:val="00897442"/>
    <w:rsid w:val="008A0449"/>
    <w:rsid w:val="008A0D64"/>
    <w:rsid w:val="008A1010"/>
    <w:rsid w:val="008A11AC"/>
    <w:rsid w:val="008A1BF9"/>
    <w:rsid w:val="008A1FD3"/>
    <w:rsid w:val="008A25CA"/>
    <w:rsid w:val="008A2D4E"/>
    <w:rsid w:val="008A3310"/>
    <w:rsid w:val="008A3BB6"/>
    <w:rsid w:val="008A3C60"/>
    <w:rsid w:val="008A3F5F"/>
    <w:rsid w:val="008A44FE"/>
    <w:rsid w:val="008A49D5"/>
    <w:rsid w:val="008A4AB3"/>
    <w:rsid w:val="008A5054"/>
    <w:rsid w:val="008A535C"/>
    <w:rsid w:val="008A5D27"/>
    <w:rsid w:val="008A6391"/>
    <w:rsid w:val="008A6638"/>
    <w:rsid w:val="008A69C4"/>
    <w:rsid w:val="008A6E6B"/>
    <w:rsid w:val="008A75B0"/>
    <w:rsid w:val="008A78DF"/>
    <w:rsid w:val="008A7932"/>
    <w:rsid w:val="008A794B"/>
    <w:rsid w:val="008B03B1"/>
    <w:rsid w:val="008B067F"/>
    <w:rsid w:val="008B06C1"/>
    <w:rsid w:val="008B0CEA"/>
    <w:rsid w:val="008B0CEB"/>
    <w:rsid w:val="008B0DAC"/>
    <w:rsid w:val="008B14DA"/>
    <w:rsid w:val="008B1960"/>
    <w:rsid w:val="008B1EF0"/>
    <w:rsid w:val="008B2F4A"/>
    <w:rsid w:val="008B35CB"/>
    <w:rsid w:val="008B371C"/>
    <w:rsid w:val="008B3A42"/>
    <w:rsid w:val="008B42E2"/>
    <w:rsid w:val="008B4625"/>
    <w:rsid w:val="008B4933"/>
    <w:rsid w:val="008B4B11"/>
    <w:rsid w:val="008B4BFE"/>
    <w:rsid w:val="008B54E7"/>
    <w:rsid w:val="008B569D"/>
    <w:rsid w:val="008B588B"/>
    <w:rsid w:val="008B5B20"/>
    <w:rsid w:val="008B5C04"/>
    <w:rsid w:val="008B62E7"/>
    <w:rsid w:val="008B687A"/>
    <w:rsid w:val="008B68B5"/>
    <w:rsid w:val="008B69EB"/>
    <w:rsid w:val="008B6B6B"/>
    <w:rsid w:val="008B7345"/>
    <w:rsid w:val="008B74D5"/>
    <w:rsid w:val="008B74F7"/>
    <w:rsid w:val="008B7CA0"/>
    <w:rsid w:val="008C008C"/>
    <w:rsid w:val="008C0307"/>
    <w:rsid w:val="008C1ADD"/>
    <w:rsid w:val="008C241A"/>
    <w:rsid w:val="008C248E"/>
    <w:rsid w:val="008C2636"/>
    <w:rsid w:val="008C2718"/>
    <w:rsid w:val="008C2B19"/>
    <w:rsid w:val="008C2E25"/>
    <w:rsid w:val="008C2E5E"/>
    <w:rsid w:val="008C2FC9"/>
    <w:rsid w:val="008C32A0"/>
    <w:rsid w:val="008C340E"/>
    <w:rsid w:val="008C344B"/>
    <w:rsid w:val="008C34D0"/>
    <w:rsid w:val="008C3CD3"/>
    <w:rsid w:val="008C415E"/>
    <w:rsid w:val="008C4225"/>
    <w:rsid w:val="008C491B"/>
    <w:rsid w:val="008C496D"/>
    <w:rsid w:val="008C4B3E"/>
    <w:rsid w:val="008C4C1F"/>
    <w:rsid w:val="008C4D00"/>
    <w:rsid w:val="008C517F"/>
    <w:rsid w:val="008C538A"/>
    <w:rsid w:val="008C549A"/>
    <w:rsid w:val="008C5552"/>
    <w:rsid w:val="008C6007"/>
    <w:rsid w:val="008C628D"/>
    <w:rsid w:val="008C7B6A"/>
    <w:rsid w:val="008C7DA2"/>
    <w:rsid w:val="008D01B9"/>
    <w:rsid w:val="008D06C2"/>
    <w:rsid w:val="008D0821"/>
    <w:rsid w:val="008D0FDC"/>
    <w:rsid w:val="008D1129"/>
    <w:rsid w:val="008D1153"/>
    <w:rsid w:val="008D1653"/>
    <w:rsid w:val="008D1F99"/>
    <w:rsid w:val="008D2571"/>
    <w:rsid w:val="008D2660"/>
    <w:rsid w:val="008D28C2"/>
    <w:rsid w:val="008D29A5"/>
    <w:rsid w:val="008D2F10"/>
    <w:rsid w:val="008D395F"/>
    <w:rsid w:val="008D3D45"/>
    <w:rsid w:val="008D3D84"/>
    <w:rsid w:val="008D4399"/>
    <w:rsid w:val="008D4696"/>
    <w:rsid w:val="008D4917"/>
    <w:rsid w:val="008D4B99"/>
    <w:rsid w:val="008D4E8E"/>
    <w:rsid w:val="008D567C"/>
    <w:rsid w:val="008D5AE6"/>
    <w:rsid w:val="008D60FE"/>
    <w:rsid w:val="008D627E"/>
    <w:rsid w:val="008D6A23"/>
    <w:rsid w:val="008D6A54"/>
    <w:rsid w:val="008D6B5D"/>
    <w:rsid w:val="008D6E09"/>
    <w:rsid w:val="008D72F2"/>
    <w:rsid w:val="008D7AEE"/>
    <w:rsid w:val="008E09E5"/>
    <w:rsid w:val="008E15E0"/>
    <w:rsid w:val="008E1773"/>
    <w:rsid w:val="008E18A9"/>
    <w:rsid w:val="008E1D20"/>
    <w:rsid w:val="008E298C"/>
    <w:rsid w:val="008E2A49"/>
    <w:rsid w:val="008E2AF9"/>
    <w:rsid w:val="008E2F5E"/>
    <w:rsid w:val="008E3366"/>
    <w:rsid w:val="008E3924"/>
    <w:rsid w:val="008E3D1A"/>
    <w:rsid w:val="008E40E4"/>
    <w:rsid w:val="008E4210"/>
    <w:rsid w:val="008E5112"/>
    <w:rsid w:val="008E5161"/>
    <w:rsid w:val="008E616D"/>
    <w:rsid w:val="008E662B"/>
    <w:rsid w:val="008E6F67"/>
    <w:rsid w:val="008E74E4"/>
    <w:rsid w:val="008E7622"/>
    <w:rsid w:val="008F0847"/>
    <w:rsid w:val="008F0ED5"/>
    <w:rsid w:val="008F1020"/>
    <w:rsid w:val="008F1918"/>
    <w:rsid w:val="008F1C6B"/>
    <w:rsid w:val="008F1D10"/>
    <w:rsid w:val="008F22D8"/>
    <w:rsid w:val="008F2C3B"/>
    <w:rsid w:val="008F3475"/>
    <w:rsid w:val="008F3493"/>
    <w:rsid w:val="008F3A39"/>
    <w:rsid w:val="008F3CBF"/>
    <w:rsid w:val="008F3FFD"/>
    <w:rsid w:val="008F4007"/>
    <w:rsid w:val="008F4187"/>
    <w:rsid w:val="008F42A6"/>
    <w:rsid w:val="008F47E3"/>
    <w:rsid w:val="008F4E98"/>
    <w:rsid w:val="008F54C0"/>
    <w:rsid w:val="008F5722"/>
    <w:rsid w:val="008F5B96"/>
    <w:rsid w:val="008F604B"/>
    <w:rsid w:val="008F6254"/>
    <w:rsid w:val="008F6427"/>
    <w:rsid w:val="008F6AA0"/>
    <w:rsid w:val="008F715A"/>
    <w:rsid w:val="008F73BD"/>
    <w:rsid w:val="008F788F"/>
    <w:rsid w:val="008F7B00"/>
    <w:rsid w:val="0090010C"/>
    <w:rsid w:val="009007D8"/>
    <w:rsid w:val="00900AC4"/>
    <w:rsid w:val="00900EAE"/>
    <w:rsid w:val="00901622"/>
    <w:rsid w:val="009016AC"/>
    <w:rsid w:val="0090198C"/>
    <w:rsid w:val="009019F2"/>
    <w:rsid w:val="00901B02"/>
    <w:rsid w:val="00901DD1"/>
    <w:rsid w:val="00902469"/>
    <w:rsid w:val="009025FA"/>
    <w:rsid w:val="0090265C"/>
    <w:rsid w:val="009028FE"/>
    <w:rsid w:val="00902AC9"/>
    <w:rsid w:val="00902BA9"/>
    <w:rsid w:val="00902E1F"/>
    <w:rsid w:val="00902F7B"/>
    <w:rsid w:val="00903217"/>
    <w:rsid w:val="00903268"/>
    <w:rsid w:val="0090331B"/>
    <w:rsid w:val="0090367C"/>
    <w:rsid w:val="009039CB"/>
    <w:rsid w:val="00903DE3"/>
    <w:rsid w:val="00903E00"/>
    <w:rsid w:val="009040CF"/>
    <w:rsid w:val="009044AB"/>
    <w:rsid w:val="0090492B"/>
    <w:rsid w:val="00905740"/>
    <w:rsid w:val="009058CD"/>
    <w:rsid w:val="009059E0"/>
    <w:rsid w:val="0090645C"/>
    <w:rsid w:val="00906E5D"/>
    <w:rsid w:val="00907191"/>
    <w:rsid w:val="009077D4"/>
    <w:rsid w:val="00907AFF"/>
    <w:rsid w:val="00907D3A"/>
    <w:rsid w:val="00910C13"/>
    <w:rsid w:val="00910F72"/>
    <w:rsid w:val="009111F9"/>
    <w:rsid w:val="00911737"/>
    <w:rsid w:val="00911738"/>
    <w:rsid w:val="00911AE0"/>
    <w:rsid w:val="00912245"/>
    <w:rsid w:val="0091236B"/>
    <w:rsid w:val="009123B1"/>
    <w:rsid w:val="009127C3"/>
    <w:rsid w:val="00913270"/>
    <w:rsid w:val="009132B3"/>
    <w:rsid w:val="00913578"/>
    <w:rsid w:val="00913842"/>
    <w:rsid w:val="00913B94"/>
    <w:rsid w:val="00913BE8"/>
    <w:rsid w:val="00913D88"/>
    <w:rsid w:val="00914024"/>
    <w:rsid w:val="00914039"/>
    <w:rsid w:val="0091403D"/>
    <w:rsid w:val="00914A73"/>
    <w:rsid w:val="00914DF2"/>
    <w:rsid w:val="00914F95"/>
    <w:rsid w:val="0091541A"/>
    <w:rsid w:val="009154F5"/>
    <w:rsid w:val="0091576C"/>
    <w:rsid w:val="0091582B"/>
    <w:rsid w:val="0091596F"/>
    <w:rsid w:val="00915AF0"/>
    <w:rsid w:val="00916071"/>
    <w:rsid w:val="00916401"/>
    <w:rsid w:val="009167E4"/>
    <w:rsid w:val="0091692F"/>
    <w:rsid w:val="009169C6"/>
    <w:rsid w:val="00916FAF"/>
    <w:rsid w:val="00917124"/>
    <w:rsid w:val="0091716A"/>
    <w:rsid w:val="0091719E"/>
    <w:rsid w:val="0091773A"/>
    <w:rsid w:val="00917DDC"/>
    <w:rsid w:val="00917E53"/>
    <w:rsid w:val="0092000C"/>
    <w:rsid w:val="0092003C"/>
    <w:rsid w:val="0092005F"/>
    <w:rsid w:val="00920962"/>
    <w:rsid w:val="00921375"/>
    <w:rsid w:val="009214DB"/>
    <w:rsid w:val="0092203C"/>
    <w:rsid w:val="0092368F"/>
    <w:rsid w:val="00923F72"/>
    <w:rsid w:val="0092407A"/>
    <w:rsid w:val="0092476B"/>
    <w:rsid w:val="0092479D"/>
    <w:rsid w:val="00924B53"/>
    <w:rsid w:val="00925152"/>
    <w:rsid w:val="009251E2"/>
    <w:rsid w:val="009253F3"/>
    <w:rsid w:val="0092559D"/>
    <w:rsid w:val="009255FB"/>
    <w:rsid w:val="00925897"/>
    <w:rsid w:val="00925C53"/>
    <w:rsid w:val="00926795"/>
    <w:rsid w:val="009267B9"/>
    <w:rsid w:val="00926BB5"/>
    <w:rsid w:val="00926DC9"/>
    <w:rsid w:val="00927063"/>
    <w:rsid w:val="009271CA"/>
    <w:rsid w:val="0092759E"/>
    <w:rsid w:val="0092763F"/>
    <w:rsid w:val="00927899"/>
    <w:rsid w:val="00927C2F"/>
    <w:rsid w:val="00927D31"/>
    <w:rsid w:val="00927EBE"/>
    <w:rsid w:val="00927F57"/>
    <w:rsid w:val="0093057B"/>
    <w:rsid w:val="0093058A"/>
    <w:rsid w:val="009308BC"/>
    <w:rsid w:val="0093123C"/>
    <w:rsid w:val="00931649"/>
    <w:rsid w:val="009316A2"/>
    <w:rsid w:val="00931C74"/>
    <w:rsid w:val="00931D56"/>
    <w:rsid w:val="00932049"/>
    <w:rsid w:val="00933221"/>
    <w:rsid w:val="0093325C"/>
    <w:rsid w:val="009339F0"/>
    <w:rsid w:val="00933C5B"/>
    <w:rsid w:val="00933CA4"/>
    <w:rsid w:val="00933DCC"/>
    <w:rsid w:val="0093455E"/>
    <w:rsid w:val="00934C8C"/>
    <w:rsid w:val="00934D4F"/>
    <w:rsid w:val="00934DB1"/>
    <w:rsid w:val="00935096"/>
    <w:rsid w:val="0093553D"/>
    <w:rsid w:val="00935D95"/>
    <w:rsid w:val="00935E07"/>
    <w:rsid w:val="009363FC"/>
    <w:rsid w:val="0093665F"/>
    <w:rsid w:val="009369B3"/>
    <w:rsid w:val="00936F4D"/>
    <w:rsid w:val="00937960"/>
    <w:rsid w:val="00937AC9"/>
    <w:rsid w:val="00940838"/>
    <w:rsid w:val="00941395"/>
    <w:rsid w:val="009418B5"/>
    <w:rsid w:val="00941A7E"/>
    <w:rsid w:val="00941F41"/>
    <w:rsid w:val="00942A9A"/>
    <w:rsid w:val="00942ABF"/>
    <w:rsid w:val="00942F61"/>
    <w:rsid w:val="0094313F"/>
    <w:rsid w:val="00943413"/>
    <w:rsid w:val="009438E6"/>
    <w:rsid w:val="00943B83"/>
    <w:rsid w:val="0094412A"/>
    <w:rsid w:val="00944145"/>
    <w:rsid w:val="0094448E"/>
    <w:rsid w:val="00945AE0"/>
    <w:rsid w:val="009462CB"/>
    <w:rsid w:val="00946613"/>
    <w:rsid w:val="0094682B"/>
    <w:rsid w:val="00946E9B"/>
    <w:rsid w:val="009472E9"/>
    <w:rsid w:val="00947358"/>
    <w:rsid w:val="0094793B"/>
    <w:rsid w:val="00947FE0"/>
    <w:rsid w:val="009500CA"/>
    <w:rsid w:val="009504B1"/>
    <w:rsid w:val="00950547"/>
    <w:rsid w:val="009506EE"/>
    <w:rsid w:val="00950CB8"/>
    <w:rsid w:val="00950DE8"/>
    <w:rsid w:val="0095132E"/>
    <w:rsid w:val="00951547"/>
    <w:rsid w:val="0095164D"/>
    <w:rsid w:val="00952C4A"/>
    <w:rsid w:val="00952EA2"/>
    <w:rsid w:val="009530BC"/>
    <w:rsid w:val="009537C9"/>
    <w:rsid w:val="00953817"/>
    <w:rsid w:val="00953CDB"/>
    <w:rsid w:val="00953DE1"/>
    <w:rsid w:val="009545E6"/>
    <w:rsid w:val="009549D2"/>
    <w:rsid w:val="00954ED4"/>
    <w:rsid w:val="00955020"/>
    <w:rsid w:val="00955345"/>
    <w:rsid w:val="009553A7"/>
    <w:rsid w:val="009553CB"/>
    <w:rsid w:val="0095571C"/>
    <w:rsid w:val="0095582F"/>
    <w:rsid w:val="00955C26"/>
    <w:rsid w:val="0095653E"/>
    <w:rsid w:val="00956603"/>
    <w:rsid w:val="00956756"/>
    <w:rsid w:val="0095684E"/>
    <w:rsid w:val="00956D3D"/>
    <w:rsid w:val="00956DE8"/>
    <w:rsid w:val="009573AB"/>
    <w:rsid w:val="009575D1"/>
    <w:rsid w:val="0095772C"/>
    <w:rsid w:val="00957B70"/>
    <w:rsid w:val="00960418"/>
    <w:rsid w:val="009606C8"/>
    <w:rsid w:val="00960C74"/>
    <w:rsid w:val="0096109C"/>
    <w:rsid w:val="0096148E"/>
    <w:rsid w:val="009614DB"/>
    <w:rsid w:val="009623A3"/>
    <w:rsid w:val="00962454"/>
    <w:rsid w:val="009626AA"/>
    <w:rsid w:val="0096285D"/>
    <w:rsid w:val="00963927"/>
    <w:rsid w:val="0096393D"/>
    <w:rsid w:val="00963A60"/>
    <w:rsid w:val="00963A8E"/>
    <w:rsid w:val="00963BA1"/>
    <w:rsid w:val="00964A6A"/>
    <w:rsid w:val="009650F8"/>
    <w:rsid w:val="00965125"/>
    <w:rsid w:val="009652F2"/>
    <w:rsid w:val="00965502"/>
    <w:rsid w:val="00965D64"/>
    <w:rsid w:val="009662E2"/>
    <w:rsid w:val="0096693A"/>
    <w:rsid w:val="00967E33"/>
    <w:rsid w:val="009702AE"/>
    <w:rsid w:val="00970349"/>
    <w:rsid w:val="00970593"/>
    <w:rsid w:val="00970D8B"/>
    <w:rsid w:val="00970ECB"/>
    <w:rsid w:val="00971360"/>
    <w:rsid w:val="009716E6"/>
    <w:rsid w:val="00971A2C"/>
    <w:rsid w:val="009720D8"/>
    <w:rsid w:val="009720E1"/>
    <w:rsid w:val="009722C1"/>
    <w:rsid w:val="00972396"/>
    <w:rsid w:val="009724EC"/>
    <w:rsid w:val="00972795"/>
    <w:rsid w:val="00972AE6"/>
    <w:rsid w:val="009735A6"/>
    <w:rsid w:val="0097369E"/>
    <w:rsid w:val="00973E70"/>
    <w:rsid w:val="00973F32"/>
    <w:rsid w:val="0097442C"/>
    <w:rsid w:val="0097463B"/>
    <w:rsid w:val="009748EE"/>
    <w:rsid w:val="009749FB"/>
    <w:rsid w:val="00974D35"/>
    <w:rsid w:val="0097506F"/>
    <w:rsid w:val="00975883"/>
    <w:rsid w:val="0097626E"/>
    <w:rsid w:val="009769B2"/>
    <w:rsid w:val="00976A6C"/>
    <w:rsid w:val="00976ADF"/>
    <w:rsid w:val="00976CE9"/>
    <w:rsid w:val="009773F4"/>
    <w:rsid w:val="00977404"/>
    <w:rsid w:val="0097741F"/>
    <w:rsid w:val="0097745C"/>
    <w:rsid w:val="009775DD"/>
    <w:rsid w:val="0098015A"/>
    <w:rsid w:val="0098018B"/>
    <w:rsid w:val="00980AF5"/>
    <w:rsid w:val="00980CE6"/>
    <w:rsid w:val="0098169B"/>
    <w:rsid w:val="00981B0D"/>
    <w:rsid w:val="00981E53"/>
    <w:rsid w:val="00981FCE"/>
    <w:rsid w:val="009828FB"/>
    <w:rsid w:val="00983B39"/>
    <w:rsid w:val="00983B9A"/>
    <w:rsid w:val="009840AF"/>
    <w:rsid w:val="00984159"/>
    <w:rsid w:val="009842DB"/>
    <w:rsid w:val="00984AB9"/>
    <w:rsid w:val="00984E27"/>
    <w:rsid w:val="00984E73"/>
    <w:rsid w:val="00984EE7"/>
    <w:rsid w:val="009851A8"/>
    <w:rsid w:val="009854F9"/>
    <w:rsid w:val="009858E5"/>
    <w:rsid w:val="00985A37"/>
    <w:rsid w:val="009864CC"/>
    <w:rsid w:val="00986B44"/>
    <w:rsid w:val="009874DF"/>
    <w:rsid w:val="009904E6"/>
    <w:rsid w:val="00990569"/>
    <w:rsid w:val="009915B5"/>
    <w:rsid w:val="009928A4"/>
    <w:rsid w:val="0099309C"/>
    <w:rsid w:val="0099336F"/>
    <w:rsid w:val="00993525"/>
    <w:rsid w:val="00993565"/>
    <w:rsid w:val="00993704"/>
    <w:rsid w:val="00993A27"/>
    <w:rsid w:val="00993CFB"/>
    <w:rsid w:val="0099430E"/>
    <w:rsid w:val="00994427"/>
    <w:rsid w:val="009944A2"/>
    <w:rsid w:val="009946FF"/>
    <w:rsid w:val="00994826"/>
    <w:rsid w:val="00994C3F"/>
    <w:rsid w:val="00994CF6"/>
    <w:rsid w:val="00995351"/>
    <w:rsid w:val="00995418"/>
    <w:rsid w:val="00995564"/>
    <w:rsid w:val="00995B80"/>
    <w:rsid w:val="00995C16"/>
    <w:rsid w:val="00995C61"/>
    <w:rsid w:val="00995F5A"/>
    <w:rsid w:val="00995FCD"/>
    <w:rsid w:val="00996740"/>
    <w:rsid w:val="00996A67"/>
    <w:rsid w:val="00996EF2"/>
    <w:rsid w:val="009972ED"/>
    <w:rsid w:val="00997AD3"/>
    <w:rsid w:val="00997C41"/>
    <w:rsid w:val="009A03EB"/>
    <w:rsid w:val="009A05AE"/>
    <w:rsid w:val="009A0A11"/>
    <w:rsid w:val="009A1269"/>
    <w:rsid w:val="009A14BD"/>
    <w:rsid w:val="009A151E"/>
    <w:rsid w:val="009A211D"/>
    <w:rsid w:val="009A282B"/>
    <w:rsid w:val="009A3654"/>
    <w:rsid w:val="009A3865"/>
    <w:rsid w:val="009A3952"/>
    <w:rsid w:val="009A4993"/>
    <w:rsid w:val="009A49B8"/>
    <w:rsid w:val="009A4DCD"/>
    <w:rsid w:val="009A552E"/>
    <w:rsid w:val="009A591C"/>
    <w:rsid w:val="009A5B7D"/>
    <w:rsid w:val="009A6664"/>
    <w:rsid w:val="009A6932"/>
    <w:rsid w:val="009A76B4"/>
    <w:rsid w:val="009A7788"/>
    <w:rsid w:val="009A7911"/>
    <w:rsid w:val="009A7A45"/>
    <w:rsid w:val="009A7A85"/>
    <w:rsid w:val="009B055E"/>
    <w:rsid w:val="009B08AB"/>
    <w:rsid w:val="009B0A27"/>
    <w:rsid w:val="009B1037"/>
    <w:rsid w:val="009B1593"/>
    <w:rsid w:val="009B1C14"/>
    <w:rsid w:val="009B1CC2"/>
    <w:rsid w:val="009B2704"/>
    <w:rsid w:val="009B2843"/>
    <w:rsid w:val="009B28BA"/>
    <w:rsid w:val="009B29BA"/>
    <w:rsid w:val="009B2E93"/>
    <w:rsid w:val="009B2FA8"/>
    <w:rsid w:val="009B3752"/>
    <w:rsid w:val="009B3A10"/>
    <w:rsid w:val="009B4E8F"/>
    <w:rsid w:val="009B51AF"/>
    <w:rsid w:val="009B5355"/>
    <w:rsid w:val="009B5963"/>
    <w:rsid w:val="009B6514"/>
    <w:rsid w:val="009B6D19"/>
    <w:rsid w:val="009B6DE3"/>
    <w:rsid w:val="009B706C"/>
    <w:rsid w:val="009B71C4"/>
    <w:rsid w:val="009B7C1C"/>
    <w:rsid w:val="009B7FD1"/>
    <w:rsid w:val="009C03B1"/>
    <w:rsid w:val="009C098A"/>
    <w:rsid w:val="009C16F1"/>
    <w:rsid w:val="009C1BC0"/>
    <w:rsid w:val="009C1E85"/>
    <w:rsid w:val="009C20B1"/>
    <w:rsid w:val="009C2614"/>
    <w:rsid w:val="009C27F6"/>
    <w:rsid w:val="009C2934"/>
    <w:rsid w:val="009C2AB4"/>
    <w:rsid w:val="009C2BFA"/>
    <w:rsid w:val="009C2EBE"/>
    <w:rsid w:val="009C32CD"/>
    <w:rsid w:val="009C3829"/>
    <w:rsid w:val="009C46CC"/>
    <w:rsid w:val="009C4CAD"/>
    <w:rsid w:val="009C556C"/>
    <w:rsid w:val="009C5A52"/>
    <w:rsid w:val="009C5B79"/>
    <w:rsid w:val="009C6976"/>
    <w:rsid w:val="009C70FC"/>
    <w:rsid w:val="009C7B83"/>
    <w:rsid w:val="009D042B"/>
    <w:rsid w:val="009D08A4"/>
    <w:rsid w:val="009D093E"/>
    <w:rsid w:val="009D0AF0"/>
    <w:rsid w:val="009D0C19"/>
    <w:rsid w:val="009D0C77"/>
    <w:rsid w:val="009D0D75"/>
    <w:rsid w:val="009D1108"/>
    <w:rsid w:val="009D1560"/>
    <w:rsid w:val="009D1F16"/>
    <w:rsid w:val="009D2C30"/>
    <w:rsid w:val="009D2FA4"/>
    <w:rsid w:val="009D30E5"/>
    <w:rsid w:val="009D3268"/>
    <w:rsid w:val="009D32CC"/>
    <w:rsid w:val="009D35E1"/>
    <w:rsid w:val="009D4264"/>
    <w:rsid w:val="009D4359"/>
    <w:rsid w:val="009D474D"/>
    <w:rsid w:val="009D4C47"/>
    <w:rsid w:val="009D4D2A"/>
    <w:rsid w:val="009D5031"/>
    <w:rsid w:val="009D5304"/>
    <w:rsid w:val="009D5938"/>
    <w:rsid w:val="009D5C3B"/>
    <w:rsid w:val="009D61AB"/>
    <w:rsid w:val="009D625D"/>
    <w:rsid w:val="009D629A"/>
    <w:rsid w:val="009D6869"/>
    <w:rsid w:val="009D6B8C"/>
    <w:rsid w:val="009D6E3D"/>
    <w:rsid w:val="009D757E"/>
    <w:rsid w:val="009D7BF6"/>
    <w:rsid w:val="009E01AE"/>
    <w:rsid w:val="009E09B3"/>
    <w:rsid w:val="009E0CF7"/>
    <w:rsid w:val="009E0EEA"/>
    <w:rsid w:val="009E1023"/>
    <w:rsid w:val="009E1510"/>
    <w:rsid w:val="009E17C9"/>
    <w:rsid w:val="009E1BB1"/>
    <w:rsid w:val="009E213F"/>
    <w:rsid w:val="009E244D"/>
    <w:rsid w:val="009E29D6"/>
    <w:rsid w:val="009E2B37"/>
    <w:rsid w:val="009E2D4E"/>
    <w:rsid w:val="009E2F67"/>
    <w:rsid w:val="009E3950"/>
    <w:rsid w:val="009E3F9B"/>
    <w:rsid w:val="009E4AB9"/>
    <w:rsid w:val="009E4E2A"/>
    <w:rsid w:val="009E5188"/>
    <w:rsid w:val="009E527F"/>
    <w:rsid w:val="009E5379"/>
    <w:rsid w:val="009E55EB"/>
    <w:rsid w:val="009E5720"/>
    <w:rsid w:val="009E5780"/>
    <w:rsid w:val="009E5900"/>
    <w:rsid w:val="009E594F"/>
    <w:rsid w:val="009E65CB"/>
    <w:rsid w:val="009E68D7"/>
    <w:rsid w:val="009E6977"/>
    <w:rsid w:val="009E6AD0"/>
    <w:rsid w:val="009E6DD4"/>
    <w:rsid w:val="009E7010"/>
    <w:rsid w:val="009E711C"/>
    <w:rsid w:val="009E729E"/>
    <w:rsid w:val="009E775A"/>
    <w:rsid w:val="009E7793"/>
    <w:rsid w:val="009E7898"/>
    <w:rsid w:val="009E7D5B"/>
    <w:rsid w:val="009E7DB7"/>
    <w:rsid w:val="009E7EDF"/>
    <w:rsid w:val="009F024F"/>
    <w:rsid w:val="009F05BA"/>
    <w:rsid w:val="009F05BD"/>
    <w:rsid w:val="009F11A2"/>
    <w:rsid w:val="009F1321"/>
    <w:rsid w:val="009F15FE"/>
    <w:rsid w:val="009F1750"/>
    <w:rsid w:val="009F1B7F"/>
    <w:rsid w:val="009F2250"/>
    <w:rsid w:val="009F2470"/>
    <w:rsid w:val="009F26B9"/>
    <w:rsid w:val="009F2B34"/>
    <w:rsid w:val="009F2FED"/>
    <w:rsid w:val="009F3062"/>
    <w:rsid w:val="009F36F4"/>
    <w:rsid w:val="009F3DED"/>
    <w:rsid w:val="009F4201"/>
    <w:rsid w:val="009F4FA2"/>
    <w:rsid w:val="009F50BE"/>
    <w:rsid w:val="009F6609"/>
    <w:rsid w:val="009F6967"/>
    <w:rsid w:val="009F6A99"/>
    <w:rsid w:val="009F6E23"/>
    <w:rsid w:val="009F75E9"/>
    <w:rsid w:val="009F76D9"/>
    <w:rsid w:val="009F7B80"/>
    <w:rsid w:val="009F7DE6"/>
    <w:rsid w:val="009F7F08"/>
    <w:rsid w:val="00A0038F"/>
    <w:rsid w:val="00A00E4C"/>
    <w:rsid w:val="00A00FA2"/>
    <w:rsid w:val="00A0165F"/>
    <w:rsid w:val="00A016EB"/>
    <w:rsid w:val="00A01A88"/>
    <w:rsid w:val="00A01BB8"/>
    <w:rsid w:val="00A01F25"/>
    <w:rsid w:val="00A01F8F"/>
    <w:rsid w:val="00A02167"/>
    <w:rsid w:val="00A02538"/>
    <w:rsid w:val="00A0253F"/>
    <w:rsid w:val="00A02AD7"/>
    <w:rsid w:val="00A032D7"/>
    <w:rsid w:val="00A040C9"/>
    <w:rsid w:val="00A042C9"/>
    <w:rsid w:val="00A043E1"/>
    <w:rsid w:val="00A0450D"/>
    <w:rsid w:val="00A048A1"/>
    <w:rsid w:val="00A0540F"/>
    <w:rsid w:val="00A056AB"/>
    <w:rsid w:val="00A056E9"/>
    <w:rsid w:val="00A05A51"/>
    <w:rsid w:val="00A05BF7"/>
    <w:rsid w:val="00A05FB5"/>
    <w:rsid w:val="00A06203"/>
    <w:rsid w:val="00A062B4"/>
    <w:rsid w:val="00A0666B"/>
    <w:rsid w:val="00A066D0"/>
    <w:rsid w:val="00A067DB"/>
    <w:rsid w:val="00A06812"/>
    <w:rsid w:val="00A06A96"/>
    <w:rsid w:val="00A06ACC"/>
    <w:rsid w:val="00A0752C"/>
    <w:rsid w:val="00A075DA"/>
    <w:rsid w:val="00A078A3"/>
    <w:rsid w:val="00A0795F"/>
    <w:rsid w:val="00A07CFB"/>
    <w:rsid w:val="00A07D10"/>
    <w:rsid w:val="00A100DD"/>
    <w:rsid w:val="00A10354"/>
    <w:rsid w:val="00A11026"/>
    <w:rsid w:val="00A1103F"/>
    <w:rsid w:val="00A11161"/>
    <w:rsid w:val="00A1124D"/>
    <w:rsid w:val="00A115C0"/>
    <w:rsid w:val="00A119B1"/>
    <w:rsid w:val="00A11C09"/>
    <w:rsid w:val="00A11D24"/>
    <w:rsid w:val="00A11F0A"/>
    <w:rsid w:val="00A12A9A"/>
    <w:rsid w:val="00A12CAF"/>
    <w:rsid w:val="00A1304E"/>
    <w:rsid w:val="00A13104"/>
    <w:rsid w:val="00A141F8"/>
    <w:rsid w:val="00A1421C"/>
    <w:rsid w:val="00A14625"/>
    <w:rsid w:val="00A14D57"/>
    <w:rsid w:val="00A14DEC"/>
    <w:rsid w:val="00A14FF0"/>
    <w:rsid w:val="00A151A0"/>
    <w:rsid w:val="00A15427"/>
    <w:rsid w:val="00A15444"/>
    <w:rsid w:val="00A1546A"/>
    <w:rsid w:val="00A15A1A"/>
    <w:rsid w:val="00A15E18"/>
    <w:rsid w:val="00A15EBE"/>
    <w:rsid w:val="00A1649C"/>
    <w:rsid w:val="00A16D76"/>
    <w:rsid w:val="00A16EF6"/>
    <w:rsid w:val="00A17141"/>
    <w:rsid w:val="00A17540"/>
    <w:rsid w:val="00A17556"/>
    <w:rsid w:val="00A175A2"/>
    <w:rsid w:val="00A175F0"/>
    <w:rsid w:val="00A177E1"/>
    <w:rsid w:val="00A177F7"/>
    <w:rsid w:val="00A17A26"/>
    <w:rsid w:val="00A17A93"/>
    <w:rsid w:val="00A17C9D"/>
    <w:rsid w:val="00A20819"/>
    <w:rsid w:val="00A208CD"/>
    <w:rsid w:val="00A20A0B"/>
    <w:rsid w:val="00A20BB2"/>
    <w:rsid w:val="00A2138E"/>
    <w:rsid w:val="00A21904"/>
    <w:rsid w:val="00A226D0"/>
    <w:rsid w:val="00A22FFB"/>
    <w:rsid w:val="00A231C5"/>
    <w:rsid w:val="00A234B2"/>
    <w:rsid w:val="00A234DB"/>
    <w:rsid w:val="00A23553"/>
    <w:rsid w:val="00A236DE"/>
    <w:rsid w:val="00A2405E"/>
    <w:rsid w:val="00A24167"/>
    <w:rsid w:val="00A2417B"/>
    <w:rsid w:val="00A243A8"/>
    <w:rsid w:val="00A257DD"/>
    <w:rsid w:val="00A25928"/>
    <w:rsid w:val="00A25ADB"/>
    <w:rsid w:val="00A2637D"/>
    <w:rsid w:val="00A26826"/>
    <w:rsid w:val="00A26D32"/>
    <w:rsid w:val="00A26EAB"/>
    <w:rsid w:val="00A27140"/>
    <w:rsid w:val="00A27426"/>
    <w:rsid w:val="00A27BEC"/>
    <w:rsid w:val="00A27C33"/>
    <w:rsid w:val="00A27C46"/>
    <w:rsid w:val="00A27E48"/>
    <w:rsid w:val="00A300BB"/>
    <w:rsid w:val="00A309C5"/>
    <w:rsid w:val="00A31336"/>
    <w:rsid w:val="00A31791"/>
    <w:rsid w:val="00A317EB"/>
    <w:rsid w:val="00A3184B"/>
    <w:rsid w:val="00A31D3D"/>
    <w:rsid w:val="00A31DFC"/>
    <w:rsid w:val="00A32635"/>
    <w:rsid w:val="00A32758"/>
    <w:rsid w:val="00A32CA3"/>
    <w:rsid w:val="00A32CF9"/>
    <w:rsid w:val="00A32D40"/>
    <w:rsid w:val="00A32E6C"/>
    <w:rsid w:val="00A33C87"/>
    <w:rsid w:val="00A34131"/>
    <w:rsid w:val="00A3479D"/>
    <w:rsid w:val="00A34B36"/>
    <w:rsid w:val="00A34DDB"/>
    <w:rsid w:val="00A35777"/>
    <w:rsid w:val="00A35842"/>
    <w:rsid w:val="00A35BFE"/>
    <w:rsid w:val="00A365B4"/>
    <w:rsid w:val="00A36BC5"/>
    <w:rsid w:val="00A36E05"/>
    <w:rsid w:val="00A37610"/>
    <w:rsid w:val="00A37B4A"/>
    <w:rsid w:val="00A37D03"/>
    <w:rsid w:val="00A37D31"/>
    <w:rsid w:val="00A405A5"/>
    <w:rsid w:val="00A4073E"/>
    <w:rsid w:val="00A408B2"/>
    <w:rsid w:val="00A40AF7"/>
    <w:rsid w:val="00A40D42"/>
    <w:rsid w:val="00A41A20"/>
    <w:rsid w:val="00A41A77"/>
    <w:rsid w:val="00A41FDF"/>
    <w:rsid w:val="00A4242B"/>
    <w:rsid w:val="00A4305B"/>
    <w:rsid w:val="00A433E5"/>
    <w:rsid w:val="00A43A7D"/>
    <w:rsid w:val="00A43F46"/>
    <w:rsid w:val="00A444E1"/>
    <w:rsid w:val="00A44565"/>
    <w:rsid w:val="00A44F44"/>
    <w:rsid w:val="00A453E5"/>
    <w:rsid w:val="00A457A0"/>
    <w:rsid w:val="00A45926"/>
    <w:rsid w:val="00A459AF"/>
    <w:rsid w:val="00A45ACE"/>
    <w:rsid w:val="00A45B96"/>
    <w:rsid w:val="00A45D6C"/>
    <w:rsid w:val="00A46381"/>
    <w:rsid w:val="00A468BD"/>
    <w:rsid w:val="00A471E5"/>
    <w:rsid w:val="00A4726F"/>
    <w:rsid w:val="00A47423"/>
    <w:rsid w:val="00A47596"/>
    <w:rsid w:val="00A477B9"/>
    <w:rsid w:val="00A477BA"/>
    <w:rsid w:val="00A47BE7"/>
    <w:rsid w:val="00A47F0B"/>
    <w:rsid w:val="00A50066"/>
    <w:rsid w:val="00A5079C"/>
    <w:rsid w:val="00A507BD"/>
    <w:rsid w:val="00A50A00"/>
    <w:rsid w:val="00A50F27"/>
    <w:rsid w:val="00A51451"/>
    <w:rsid w:val="00A5152D"/>
    <w:rsid w:val="00A51621"/>
    <w:rsid w:val="00A51C58"/>
    <w:rsid w:val="00A51CED"/>
    <w:rsid w:val="00A51CF2"/>
    <w:rsid w:val="00A5235D"/>
    <w:rsid w:val="00A52CBF"/>
    <w:rsid w:val="00A52FDB"/>
    <w:rsid w:val="00A53213"/>
    <w:rsid w:val="00A53CAE"/>
    <w:rsid w:val="00A5418C"/>
    <w:rsid w:val="00A54425"/>
    <w:rsid w:val="00A5518E"/>
    <w:rsid w:val="00A55519"/>
    <w:rsid w:val="00A561EB"/>
    <w:rsid w:val="00A56668"/>
    <w:rsid w:val="00A569FE"/>
    <w:rsid w:val="00A56AE9"/>
    <w:rsid w:val="00A56BA8"/>
    <w:rsid w:val="00A56D6C"/>
    <w:rsid w:val="00A57ACB"/>
    <w:rsid w:val="00A600FE"/>
    <w:rsid w:val="00A60419"/>
    <w:rsid w:val="00A60A11"/>
    <w:rsid w:val="00A60C6C"/>
    <w:rsid w:val="00A60EF5"/>
    <w:rsid w:val="00A61350"/>
    <w:rsid w:val="00A6150C"/>
    <w:rsid w:val="00A6191D"/>
    <w:rsid w:val="00A6266A"/>
    <w:rsid w:val="00A62946"/>
    <w:rsid w:val="00A62CA8"/>
    <w:rsid w:val="00A62D73"/>
    <w:rsid w:val="00A62F7C"/>
    <w:rsid w:val="00A63C89"/>
    <w:rsid w:val="00A647D9"/>
    <w:rsid w:val="00A64AED"/>
    <w:rsid w:val="00A64BE2"/>
    <w:rsid w:val="00A64E4C"/>
    <w:rsid w:val="00A651BB"/>
    <w:rsid w:val="00A654E9"/>
    <w:rsid w:val="00A65CC7"/>
    <w:rsid w:val="00A65E7C"/>
    <w:rsid w:val="00A65F1E"/>
    <w:rsid w:val="00A6609F"/>
    <w:rsid w:val="00A6636F"/>
    <w:rsid w:val="00A67043"/>
    <w:rsid w:val="00A6715F"/>
    <w:rsid w:val="00A677B0"/>
    <w:rsid w:val="00A677CE"/>
    <w:rsid w:val="00A678D0"/>
    <w:rsid w:val="00A7041F"/>
    <w:rsid w:val="00A70467"/>
    <w:rsid w:val="00A70744"/>
    <w:rsid w:val="00A7082F"/>
    <w:rsid w:val="00A70A04"/>
    <w:rsid w:val="00A70C18"/>
    <w:rsid w:val="00A70D78"/>
    <w:rsid w:val="00A70F72"/>
    <w:rsid w:val="00A71209"/>
    <w:rsid w:val="00A714AC"/>
    <w:rsid w:val="00A71604"/>
    <w:rsid w:val="00A717B5"/>
    <w:rsid w:val="00A71B5B"/>
    <w:rsid w:val="00A72698"/>
    <w:rsid w:val="00A72E81"/>
    <w:rsid w:val="00A72F70"/>
    <w:rsid w:val="00A73251"/>
    <w:rsid w:val="00A74135"/>
    <w:rsid w:val="00A741CE"/>
    <w:rsid w:val="00A74398"/>
    <w:rsid w:val="00A743C9"/>
    <w:rsid w:val="00A7499B"/>
    <w:rsid w:val="00A74D4B"/>
    <w:rsid w:val="00A75482"/>
    <w:rsid w:val="00A75C1F"/>
    <w:rsid w:val="00A76355"/>
    <w:rsid w:val="00A7670F"/>
    <w:rsid w:val="00A771FA"/>
    <w:rsid w:val="00A77375"/>
    <w:rsid w:val="00A773C5"/>
    <w:rsid w:val="00A77FDB"/>
    <w:rsid w:val="00A80405"/>
    <w:rsid w:val="00A80B07"/>
    <w:rsid w:val="00A80E15"/>
    <w:rsid w:val="00A81C2C"/>
    <w:rsid w:val="00A82351"/>
    <w:rsid w:val="00A827E9"/>
    <w:rsid w:val="00A82B82"/>
    <w:rsid w:val="00A82F95"/>
    <w:rsid w:val="00A82FA9"/>
    <w:rsid w:val="00A8304A"/>
    <w:rsid w:val="00A831F9"/>
    <w:rsid w:val="00A832E9"/>
    <w:rsid w:val="00A833CF"/>
    <w:rsid w:val="00A83741"/>
    <w:rsid w:val="00A838EC"/>
    <w:rsid w:val="00A839CB"/>
    <w:rsid w:val="00A8406D"/>
    <w:rsid w:val="00A844DF"/>
    <w:rsid w:val="00A8456B"/>
    <w:rsid w:val="00A845A0"/>
    <w:rsid w:val="00A84D10"/>
    <w:rsid w:val="00A84D8A"/>
    <w:rsid w:val="00A84EAC"/>
    <w:rsid w:val="00A85176"/>
    <w:rsid w:val="00A8527D"/>
    <w:rsid w:val="00A85694"/>
    <w:rsid w:val="00A85873"/>
    <w:rsid w:val="00A85A87"/>
    <w:rsid w:val="00A8653C"/>
    <w:rsid w:val="00A86B2E"/>
    <w:rsid w:val="00A870FA"/>
    <w:rsid w:val="00A8726B"/>
    <w:rsid w:val="00A873CA"/>
    <w:rsid w:val="00A87907"/>
    <w:rsid w:val="00A87C52"/>
    <w:rsid w:val="00A87DB2"/>
    <w:rsid w:val="00A87FF3"/>
    <w:rsid w:val="00A90053"/>
    <w:rsid w:val="00A9008B"/>
    <w:rsid w:val="00A90652"/>
    <w:rsid w:val="00A90BDE"/>
    <w:rsid w:val="00A90BEF"/>
    <w:rsid w:val="00A90D32"/>
    <w:rsid w:val="00A90F25"/>
    <w:rsid w:val="00A90FBC"/>
    <w:rsid w:val="00A91B3B"/>
    <w:rsid w:val="00A92054"/>
    <w:rsid w:val="00A92172"/>
    <w:rsid w:val="00A926E4"/>
    <w:rsid w:val="00A92A16"/>
    <w:rsid w:val="00A92D12"/>
    <w:rsid w:val="00A939CA"/>
    <w:rsid w:val="00A94349"/>
    <w:rsid w:val="00A94630"/>
    <w:rsid w:val="00A94D5F"/>
    <w:rsid w:val="00A951C6"/>
    <w:rsid w:val="00A9523E"/>
    <w:rsid w:val="00A95406"/>
    <w:rsid w:val="00A95F6D"/>
    <w:rsid w:val="00A9631F"/>
    <w:rsid w:val="00A96C15"/>
    <w:rsid w:val="00A96C2D"/>
    <w:rsid w:val="00A96D83"/>
    <w:rsid w:val="00A96F8B"/>
    <w:rsid w:val="00A97112"/>
    <w:rsid w:val="00A9729B"/>
    <w:rsid w:val="00A974BE"/>
    <w:rsid w:val="00A97505"/>
    <w:rsid w:val="00A97632"/>
    <w:rsid w:val="00A978BE"/>
    <w:rsid w:val="00A97D06"/>
    <w:rsid w:val="00AA00E0"/>
    <w:rsid w:val="00AA010B"/>
    <w:rsid w:val="00AA0250"/>
    <w:rsid w:val="00AA03D6"/>
    <w:rsid w:val="00AA04BC"/>
    <w:rsid w:val="00AA056D"/>
    <w:rsid w:val="00AA05E8"/>
    <w:rsid w:val="00AA07ED"/>
    <w:rsid w:val="00AA0C20"/>
    <w:rsid w:val="00AA1144"/>
    <w:rsid w:val="00AA1617"/>
    <w:rsid w:val="00AA166B"/>
    <w:rsid w:val="00AA2886"/>
    <w:rsid w:val="00AA2B60"/>
    <w:rsid w:val="00AA2C17"/>
    <w:rsid w:val="00AA3042"/>
    <w:rsid w:val="00AA31D4"/>
    <w:rsid w:val="00AA3F82"/>
    <w:rsid w:val="00AA464A"/>
    <w:rsid w:val="00AA46C9"/>
    <w:rsid w:val="00AA49CF"/>
    <w:rsid w:val="00AA4A49"/>
    <w:rsid w:val="00AA5A20"/>
    <w:rsid w:val="00AA5E1B"/>
    <w:rsid w:val="00AA63E1"/>
    <w:rsid w:val="00AA688B"/>
    <w:rsid w:val="00AA6977"/>
    <w:rsid w:val="00AA6ADA"/>
    <w:rsid w:val="00AA6B62"/>
    <w:rsid w:val="00AA6C55"/>
    <w:rsid w:val="00AA6EDD"/>
    <w:rsid w:val="00AA7199"/>
    <w:rsid w:val="00AA7A43"/>
    <w:rsid w:val="00AB02FC"/>
    <w:rsid w:val="00AB039A"/>
    <w:rsid w:val="00AB0518"/>
    <w:rsid w:val="00AB1F92"/>
    <w:rsid w:val="00AB267A"/>
    <w:rsid w:val="00AB2C38"/>
    <w:rsid w:val="00AB2EA3"/>
    <w:rsid w:val="00AB308A"/>
    <w:rsid w:val="00AB30EC"/>
    <w:rsid w:val="00AB3121"/>
    <w:rsid w:val="00AB37E5"/>
    <w:rsid w:val="00AB3B1A"/>
    <w:rsid w:val="00AB42FC"/>
    <w:rsid w:val="00AB44D4"/>
    <w:rsid w:val="00AB4BA6"/>
    <w:rsid w:val="00AB4DDF"/>
    <w:rsid w:val="00AB4FE2"/>
    <w:rsid w:val="00AB535B"/>
    <w:rsid w:val="00AB5402"/>
    <w:rsid w:val="00AB585A"/>
    <w:rsid w:val="00AB5EC6"/>
    <w:rsid w:val="00AB6085"/>
    <w:rsid w:val="00AB6449"/>
    <w:rsid w:val="00AB6BD5"/>
    <w:rsid w:val="00AB6D6F"/>
    <w:rsid w:val="00AB72BC"/>
    <w:rsid w:val="00AB7316"/>
    <w:rsid w:val="00AB75EA"/>
    <w:rsid w:val="00AB7835"/>
    <w:rsid w:val="00AB7B6F"/>
    <w:rsid w:val="00AC032B"/>
    <w:rsid w:val="00AC0449"/>
    <w:rsid w:val="00AC0ADB"/>
    <w:rsid w:val="00AC1A65"/>
    <w:rsid w:val="00AC1BE2"/>
    <w:rsid w:val="00AC1BE5"/>
    <w:rsid w:val="00AC1CA0"/>
    <w:rsid w:val="00AC239F"/>
    <w:rsid w:val="00AC256E"/>
    <w:rsid w:val="00AC28B3"/>
    <w:rsid w:val="00AC2A43"/>
    <w:rsid w:val="00AC2B7F"/>
    <w:rsid w:val="00AC306F"/>
    <w:rsid w:val="00AC3235"/>
    <w:rsid w:val="00AC3EF8"/>
    <w:rsid w:val="00AC41B1"/>
    <w:rsid w:val="00AC429F"/>
    <w:rsid w:val="00AC43A0"/>
    <w:rsid w:val="00AC4D1D"/>
    <w:rsid w:val="00AC4EBD"/>
    <w:rsid w:val="00AC51BD"/>
    <w:rsid w:val="00AC587C"/>
    <w:rsid w:val="00AC5A35"/>
    <w:rsid w:val="00AC5BEA"/>
    <w:rsid w:val="00AC6109"/>
    <w:rsid w:val="00AC640D"/>
    <w:rsid w:val="00AC6414"/>
    <w:rsid w:val="00AC6519"/>
    <w:rsid w:val="00AC6632"/>
    <w:rsid w:val="00AC6768"/>
    <w:rsid w:val="00AC684B"/>
    <w:rsid w:val="00AC69BB"/>
    <w:rsid w:val="00AC6B06"/>
    <w:rsid w:val="00AC6C52"/>
    <w:rsid w:val="00AC700A"/>
    <w:rsid w:val="00AC75A1"/>
    <w:rsid w:val="00AC7A71"/>
    <w:rsid w:val="00AC7D56"/>
    <w:rsid w:val="00AD00F2"/>
    <w:rsid w:val="00AD00F7"/>
    <w:rsid w:val="00AD0742"/>
    <w:rsid w:val="00AD0782"/>
    <w:rsid w:val="00AD08A3"/>
    <w:rsid w:val="00AD0BC0"/>
    <w:rsid w:val="00AD0D88"/>
    <w:rsid w:val="00AD0DCB"/>
    <w:rsid w:val="00AD16D8"/>
    <w:rsid w:val="00AD190C"/>
    <w:rsid w:val="00AD1C1C"/>
    <w:rsid w:val="00AD2038"/>
    <w:rsid w:val="00AD2D77"/>
    <w:rsid w:val="00AD33D4"/>
    <w:rsid w:val="00AD346F"/>
    <w:rsid w:val="00AD365C"/>
    <w:rsid w:val="00AD383A"/>
    <w:rsid w:val="00AD39A3"/>
    <w:rsid w:val="00AD3D35"/>
    <w:rsid w:val="00AD41F8"/>
    <w:rsid w:val="00AD43FC"/>
    <w:rsid w:val="00AD4630"/>
    <w:rsid w:val="00AD467D"/>
    <w:rsid w:val="00AD47D1"/>
    <w:rsid w:val="00AD4829"/>
    <w:rsid w:val="00AD4875"/>
    <w:rsid w:val="00AD4BCC"/>
    <w:rsid w:val="00AD4DAD"/>
    <w:rsid w:val="00AD51AE"/>
    <w:rsid w:val="00AD55CB"/>
    <w:rsid w:val="00AD5A00"/>
    <w:rsid w:val="00AD6370"/>
    <w:rsid w:val="00AD6ADA"/>
    <w:rsid w:val="00AD736B"/>
    <w:rsid w:val="00AD763C"/>
    <w:rsid w:val="00AD792C"/>
    <w:rsid w:val="00AD7ACB"/>
    <w:rsid w:val="00AD7D8B"/>
    <w:rsid w:val="00AE02BD"/>
    <w:rsid w:val="00AE050E"/>
    <w:rsid w:val="00AE076D"/>
    <w:rsid w:val="00AE0821"/>
    <w:rsid w:val="00AE08FC"/>
    <w:rsid w:val="00AE0D3E"/>
    <w:rsid w:val="00AE0EF1"/>
    <w:rsid w:val="00AE1447"/>
    <w:rsid w:val="00AE17B3"/>
    <w:rsid w:val="00AE1AC8"/>
    <w:rsid w:val="00AE1BEF"/>
    <w:rsid w:val="00AE1F0B"/>
    <w:rsid w:val="00AE2039"/>
    <w:rsid w:val="00AE20F8"/>
    <w:rsid w:val="00AE2367"/>
    <w:rsid w:val="00AE2E6B"/>
    <w:rsid w:val="00AE2EF3"/>
    <w:rsid w:val="00AE325E"/>
    <w:rsid w:val="00AE3366"/>
    <w:rsid w:val="00AE3375"/>
    <w:rsid w:val="00AE394A"/>
    <w:rsid w:val="00AE3F49"/>
    <w:rsid w:val="00AE4285"/>
    <w:rsid w:val="00AE48C7"/>
    <w:rsid w:val="00AE48CE"/>
    <w:rsid w:val="00AE4AF0"/>
    <w:rsid w:val="00AE50D0"/>
    <w:rsid w:val="00AE52BF"/>
    <w:rsid w:val="00AE5335"/>
    <w:rsid w:val="00AE534A"/>
    <w:rsid w:val="00AE6395"/>
    <w:rsid w:val="00AE6434"/>
    <w:rsid w:val="00AE6570"/>
    <w:rsid w:val="00AE6D69"/>
    <w:rsid w:val="00AE6D6E"/>
    <w:rsid w:val="00AE6E8C"/>
    <w:rsid w:val="00AE7A78"/>
    <w:rsid w:val="00AE7BC9"/>
    <w:rsid w:val="00AF02BF"/>
    <w:rsid w:val="00AF0C6A"/>
    <w:rsid w:val="00AF0F3C"/>
    <w:rsid w:val="00AF11A8"/>
    <w:rsid w:val="00AF148A"/>
    <w:rsid w:val="00AF156C"/>
    <w:rsid w:val="00AF1590"/>
    <w:rsid w:val="00AF1947"/>
    <w:rsid w:val="00AF280B"/>
    <w:rsid w:val="00AF293C"/>
    <w:rsid w:val="00AF294B"/>
    <w:rsid w:val="00AF3561"/>
    <w:rsid w:val="00AF394B"/>
    <w:rsid w:val="00AF39A6"/>
    <w:rsid w:val="00AF3EDA"/>
    <w:rsid w:val="00AF3FDB"/>
    <w:rsid w:val="00AF449F"/>
    <w:rsid w:val="00AF481F"/>
    <w:rsid w:val="00AF48EC"/>
    <w:rsid w:val="00AF587C"/>
    <w:rsid w:val="00AF5A4A"/>
    <w:rsid w:val="00AF5D9D"/>
    <w:rsid w:val="00AF5DB9"/>
    <w:rsid w:val="00AF5ED9"/>
    <w:rsid w:val="00AF608C"/>
    <w:rsid w:val="00AF6806"/>
    <w:rsid w:val="00AF6A84"/>
    <w:rsid w:val="00AF6D00"/>
    <w:rsid w:val="00AF6D26"/>
    <w:rsid w:val="00AF6DF1"/>
    <w:rsid w:val="00AF7107"/>
    <w:rsid w:val="00AF78AF"/>
    <w:rsid w:val="00AF790E"/>
    <w:rsid w:val="00AF7A9E"/>
    <w:rsid w:val="00AF7B5A"/>
    <w:rsid w:val="00AF7D63"/>
    <w:rsid w:val="00B00CDF"/>
    <w:rsid w:val="00B00E59"/>
    <w:rsid w:val="00B0195E"/>
    <w:rsid w:val="00B01D6D"/>
    <w:rsid w:val="00B027D6"/>
    <w:rsid w:val="00B035BA"/>
    <w:rsid w:val="00B04343"/>
    <w:rsid w:val="00B04A56"/>
    <w:rsid w:val="00B04BAD"/>
    <w:rsid w:val="00B04C00"/>
    <w:rsid w:val="00B04C7D"/>
    <w:rsid w:val="00B04D88"/>
    <w:rsid w:val="00B04E52"/>
    <w:rsid w:val="00B0500E"/>
    <w:rsid w:val="00B05340"/>
    <w:rsid w:val="00B055E4"/>
    <w:rsid w:val="00B05B59"/>
    <w:rsid w:val="00B05BDA"/>
    <w:rsid w:val="00B05C45"/>
    <w:rsid w:val="00B05C7F"/>
    <w:rsid w:val="00B05D8D"/>
    <w:rsid w:val="00B0676F"/>
    <w:rsid w:val="00B0680D"/>
    <w:rsid w:val="00B06878"/>
    <w:rsid w:val="00B068E4"/>
    <w:rsid w:val="00B06A86"/>
    <w:rsid w:val="00B06C15"/>
    <w:rsid w:val="00B06D32"/>
    <w:rsid w:val="00B0709A"/>
    <w:rsid w:val="00B0714D"/>
    <w:rsid w:val="00B07AE8"/>
    <w:rsid w:val="00B07D55"/>
    <w:rsid w:val="00B1060B"/>
    <w:rsid w:val="00B107AA"/>
    <w:rsid w:val="00B10AAC"/>
    <w:rsid w:val="00B111BD"/>
    <w:rsid w:val="00B112A7"/>
    <w:rsid w:val="00B11363"/>
    <w:rsid w:val="00B12022"/>
    <w:rsid w:val="00B1203D"/>
    <w:rsid w:val="00B12091"/>
    <w:rsid w:val="00B120B3"/>
    <w:rsid w:val="00B121E1"/>
    <w:rsid w:val="00B12230"/>
    <w:rsid w:val="00B124D4"/>
    <w:rsid w:val="00B12B8B"/>
    <w:rsid w:val="00B12CFF"/>
    <w:rsid w:val="00B13366"/>
    <w:rsid w:val="00B13780"/>
    <w:rsid w:val="00B1398D"/>
    <w:rsid w:val="00B14890"/>
    <w:rsid w:val="00B15052"/>
    <w:rsid w:val="00B154BE"/>
    <w:rsid w:val="00B15A44"/>
    <w:rsid w:val="00B15CF6"/>
    <w:rsid w:val="00B15E78"/>
    <w:rsid w:val="00B16221"/>
    <w:rsid w:val="00B16246"/>
    <w:rsid w:val="00B162F6"/>
    <w:rsid w:val="00B16E3C"/>
    <w:rsid w:val="00B16FA2"/>
    <w:rsid w:val="00B17372"/>
    <w:rsid w:val="00B175AE"/>
    <w:rsid w:val="00B20198"/>
    <w:rsid w:val="00B20B41"/>
    <w:rsid w:val="00B21141"/>
    <w:rsid w:val="00B219AF"/>
    <w:rsid w:val="00B21D09"/>
    <w:rsid w:val="00B21E58"/>
    <w:rsid w:val="00B21F1C"/>
    <w:rsid w:val="00B223B9"/>
    <w:rsid w:val="00B227BA"/>
    <w:rsid w:val="00B2311F"/>
    <w:rsid w:val="00B23D25"/>
    <w:rsid w:val="00B243B8"/>
    <w:rsid w:val="00B24699"/>
    <w:rsid w:val="00B24778"/>
    <w:rsid w:val="00B2492A"/>
    <w:rsid w:val="00B24E11"/>
    <w:rsid w:val="00B24F08"/>
    <w:rsid w:val="00B2546C"/>
    <w:rsid w:val="00B255D8"/>
    <w:rsid w:val="00B256B0"/>
    <w:rsid w:val="00B25C71"/>
    <w:rsid w:val="00B25D7D"/>
    <w:rsid w:val="00B26408"/>
    <w:rsid w:val="00B26BC7"/>
    <w:rsid w:val="00B26CB9"/>
    <w:rsid w:val="00B27034"/>
    <w:rsid w:val="00B277C4"/>
    <w:rsid w:val="00B302C8"/>
    <w:rsid w:val="00B3036A"/>
    <w:rsid w:val="00B30387"/>
    <w:rsid w:val="00B307AA"/>
    <w:rsid w:val="00B30A0D"/>
    <w:rsid w:val="00B30FB0"/>
    <w:rsid w:val="00B31AC7"/>
    <w:rsid w:val="00B31EC6"/>
    <w:rsid w:val="00B32083"/>
    <w:rsid w:val="00B32221"/>
    <w:rsid w:val="00B3252B"/>
    <w:rsid w:val="00B3276D"/>
    <w:rsid w:val="00B329AD"/>
    <w:rsid w:val="00B32DA7"/>
    <w:rsid w:val="00B32FEA"/>
    <w:rsid w:val="00B3306F"/>
    <w:rsid w:val="00B3308E"/>
    <w:rsid w:val="00B3315D"/>
    <w:rsid w:val="00B33413"/>
    <w:rsid w:val="00B33470"/>
    <w:rsid w:val="00B3349E"/>
    <w:rsid w:val="00B33589"/>
    <w:rsid w:val="00B33E51"/>
    <w:rsid w:val="00B33FEE"/>
    <w:rsid w:val="00B34257"/>
    <w:rsid w:val="00B34D79"/>
    <w:rsid w:val="00B34D81"/>
    <w:rsid w:val="00B34EF6"/>
    <w:rsid w:val="00B35011"/>
    <w:rsid w:val="00B35401"/>
    <w:rsid w:val="00B35E6A"/>
    <w:rsid w:val="00B36078"/>
    <w:rsid w:val="00B36176"/>
    <w:rsid w:val="00B361D4"/>
    <w:rsid w:val="00B36613"/>
    <w:rsid w:val="00B36B62"/>
    <w:rsid w:val="00B36F73"/>
    <w:rsid w:val="00B3714C"/>
    <w:rsid w:val="00B372EB"/>
    <w:rsid w:val="00B376E8"/>
    <w:rsid w:val="00B379CB"/>
    <w:rsid w:val="00B40253"/>
    <w:rsid w:val="00B403A4"/>
    <w:rsid w:val="00B406E3"/>
    <w:rsid w:val="00B408CD"/>
    <w:rsid w:val="00B408F0"/>
    <w:rsid w:val="00B40B6D"/>
    <w:rsid w:val="00B40FBD"/>
    <w:rsid w:val="00B4113A"/>
    <w:rsid w:val="00B4175A"/>
    <w:rsid w:val="00B41A2A"/>
    <w:rsid w:val="00B41A87"/>
    <w:rsid w:val="00B41B7D"/>
    <w:rsid w:val="00B41C8A"/>
    <w:rsid w:val="00B4286C"/>
    <w:rsid w:val="00B42B0D"/>
    <w:rsid w:val="00B42C62"/>
    <w:rsid w:val="00B431CE"/>
    <w:rsid w:val="00B43659"/>
    <w:rsid w:val="00B43699"/>
    <w:rsid w:val="00B43EBD"/>
    <w:rsid w:val="00B44664"/>
    <w:rsid w:val="00B44AD5"/>
    <w:rsid w:val="00B454ED"/>
    <w:rsid w:val="00B4609B"/>
    <w:rsid w:val="00B461D4"/>
    <w:rsid w:val="00B463CF"/>
    <w:rsid w:val="00B4652E"/>
    <w:rsid w:val="00B46944"/>
    <w:rsid w:val="00B472E2"/>
    <w:rsid w:val="00B47854"/>
    <w:rsid w:val="00B47D84"/>
    <w:rsid w:val="00B47E47"/>
    <w:rsid w:val="00B47FA4"/>
    <w:rsid w:val="00B5025A"/>
    <w:rsid w:val="00B5046A"/>
    <w:rsid w:val="00B50A6E"/>
    <w:rsid w:val="00B50CD0"/>
    <w:rsid w:val="00B51147"/>
    <w:rsid w:val="00B51636"/>
    <w:rsid w:val="00B5181D"/>
    <w:rsid w:val="00B51AD3"/>
    <w:rsid w:val="00B523DA"/>
    <w:rsid w:val="00B525F0"/>
    <w:rsid w:val="00B52812"/>
    <w:rsid w:val="00B52A67"/>
    <w:rsid w:val="00B5313C"/>
    <w:rsid w:val="00B531A7"/>
    <w:rsid w:val="00B54473"/>
    <w:rsid w:val="00B548DA"/>
    <w:rsid w:val="00B549DA"/>
    <w:rsid w:val="00B54F60"/>
    <w:rsid w:val="00B55191"/>
    <w:rsid w:val="00B555FC"/>
    <w:rsid w:val="00B55C2C"/>
    <w:rsid w:val="00B55C6E"/>
    <w:rsid w:val="00B55EB4"/>
    <w:rsid w:val="00B56823"/>
    <w:rsid w:val="00B56D52"/>
    <w:rsid w:val="00B56EB0"/>
    <w:rsid w:val="00B57177"/>
    <w:rsid w:val="00B5771B"/>
    <w:rsid w:val="00B57ADB"/>
    <w:rsid w:val="00B60464"/>
    <w:rsid w:val="00B604D1"/>
    <w:rsid w:val="00B60B42"/>
    <w:rsid w:val="00B60D55"/>
    <w:rsid w:val="00B60D5F"/>
    <w:rsid w:val="00B61105"/>
    <w:rsid w:val="00B61267"/>
    <w:rsid w:val="00B61440"/>
    <w:rsid w:val="00B6153F"/>
    <w:rsid w:val="00B616E9"/>
    <w:rsid w:val="00B61ECA"/>
    <w:rsid w:val="00B621F0"/>
    <w:rsid w:val="00B6305E"/>
    <w:rsid w:val="00B63345"/>
    <w:rsid w:val="00B63478"/>
    <w:rsid w:val="00B63761"/>
    <w:rsid w:val="00B641EC"/>
    <w:rsid w:val="00B64399"/>
    <w:rsid w:val="00B645E4"/>
    <w:rsid w:val="00B64742"/>
    <w:rsid w:val="00B64E69"/>
    <w:rsid w:val="00B64F62"/>
    <w:rsid w:val="00B65393"/>
    <w:rsid w:val="00B653C2"/>
    <w:rsid w:val="00B65917"/>
    <w:rsid w:val="00B65C20"/>
    <w:rsid w:val="00B65CC2"/>
    <w:rsid w:val="00B66157"/>
    <w:rsid w:val="00B66B15"/>
    <w:rsid w:val="00B6731B"/>
    <w:rsid w:val="00B67522"/>
    <w:rsid w:val="00B702A7"/>
    <w:rsid w:val="00B708C5"/>
    <w:rsid w:val="00B70C2D"/>
    <w:rsid w:val="00B70F12"/>
    <w:rsid w:val="00B710C8"/>
    <w:rsid w:val="00B7110E"/>
    <w:rsid w:val="00B72099"/>
    <w:rsid w:val="00B7337A"/>
    <w:rsid w:val="00B738D9"/>
    <w:rsid w:val="00B73DA6"/>
    <w:rsid w:val="00B74225"/>
    <w:rsid w:val="00B748D2"/>
    <w:rsid w:val="00B74B89"/>
    <w:rsid w:val="00B760FD"/>
    <w:rsid w:val="00B76280"/>
    <w:rsid w:val="00B76293"/>
    <w:rsid w:val="00B76670"/>
    <w:rsid w:val="00B76EEF"/>
    <w:rsid w:val="00B77116"/>
    <w:rsid w:val="00B7712A"/>
    <w:rsid w:val="00B7734E"/>
    <w:rsid w:val="00B773E5"/>
    <w:rsid w:val="00B774B5"/>
    <w:rsid w:val="00B77AC6"/>
    <w:rsid w:val="00B77DD3"/>
    <w:rsid w:val="00B77F32"/>
    <w:rsid w:val="00B808C1"/>
    <w:rsid w:val="00B80C5D"/>
    <w:rsid w:val="00B81050"/>
    <w:rsid w:val="00B82202"/>
    <w:rsid w:val="00B82324"/>
    <w:rsid w:val="00B82979"/>
    <w:rsid w:val="00B82CDD"/>
    <w:rsid w:val="00B83231"/>
    <w:rsid w:val="00B832AD"/>
    <w:rsid w:val="00B838D7"/>
    <w:rsid w:val="00B83E90"/>
    <w:rsid w:val="00B84172"/>
    <w:rsid w:val="00B84A16"/>
    <w:rsid w:val="00B84B4E"/>
    <w:rsid w:val="00B84DD1"/>
    <w:rsid w:val="00B85036"/>
    <w:rsid w:val="00B85213"/>
    <w:rsid w:val="00B85A35"/>
    <w:rsid w:val="00B85DB2"/>
    <w:rsid w:val="00B86583"/>
    <w:rsid w:val="00B8693F"/>
    <w:rsid w:val="00B873A9"/>
    <w:rsid w:val="00B87546"/>
    <w:rsid w:val="00B877B6"/>
    <w:rsid w:val="00B879B3"/>
    <w:rsid w:val="00B87C8D"/>
    <w:rsid w:val="00B87D2F"/>
    <w:rsid w:val="00B87DC0"/>
    <w:rsid w:val="00B90397"/>
    <w:rsid w:val="00B903F4"/>
    <w:rsid w:val="00B9059E"/>
    <w:rsid w:val="00B9087B"/>
    <w:rsid w:val="00B90CB3"/>
    <w:rsid w:val="00B90D49"/>
    <w:rsid w:val="00B90D89"/>
    <w:rsid w:val="00B9118E"/>
    <w:rsid w:val="00B91418"/>
    <w:rsid w:val="00B91EC7"/>
    <w:rsid w:val="00B92350"/>
    <w:rsid w:val="00B9262E"/>
    <w:rsid w:val="00B92A28"/>
    <w:rsid w:val="00B92C54"/>
    <w:rsid w:val="00B930CA"/>
    <w:rsid w:val="00B93492"/>
    <w:rsid w:val="00B9368B"/>
    <w:rsid w:val="00B936C5"/>
    <w:rsid w:val="00B94381"/>
    <w:rsid w:val="00B94760"/>
    <w:rsid w:val="00B947A0"/>
    <w:rsid w:val="00B947D1"/>
    <w:rsid w:val="00B94BBA"/>
    <w:rsid w:val="00B94D9B"/>
    <w:rsid w:val="00B94E69"/>
    <w:rsid w:val="00B94EC8"/>
    <w:rsid w:val="00B958CD"/>
    <w:rsid w:val="00B95FA8"/>
    <w:rsid w:val="00B961A6"/>
    <w:rsid w:val="00B96280"/>
    <w:rsid w:val="00B967A8"/>
    <w:rsid w:val="00B970E2"/>
    <w:rsid w:val="00B97527"/>
    <w:rsid w:val="00B976BA"/>
    <w:rsid w:val="00B977E5"/>
    <w:rsid w:val="00B97C22"/>
    <w:rsid w:val="00B97F92"/>
    <w:rsid w:val="00BA0968"/>
    <w:rsid w:val="00BA09CA"/>
    <w:rsid w:val="00BA0E84"/>
    <w:rsid w:val="00BA0ED4"/>
    <w:rsid w:val="00BA1058"/>
    <w:rsid w:val="00BA12C3"/>
    <w:rsid w:val="00BA14C8"/>
    <w:rsid w:val="00BA1541"/>
    <w:rsid w:val="00BA15A5"/>
    <w:rsid w:val="00BA19D5"/>
    <w:rsid w:val="00BA1EA0"/>
    <w:rsid w:val="00BA20D3"/>
    <w:rsid w:val="00BA22FE"/>
    <w:rsid w:val="00BA27DB"/>
    <w:rsid w:val="00BA2F06"/>
    <w:rsid w:val="00BA3535"/>
    <w:rsid w:val="00BA3577"/>
    <w:rsid w:val="00BA3B27"/>
    <w:rsid w:val="00BA42DC"/>
    <w:rsid w:val="00BA48B3"/>
    <w:rsid w:val="00BA52AD"/>
    <w:rsid w:val="00BA5439"/>
    <w:rsid w:val="00BA5441"/>
    <w:rsid w:val="00BA57A4"/>
    <w:rsid w:val="00BA585B"/>
    <w:rsid w:val="00BA5E44"/>
    <w:rsid w:val="00BA5F67"/>
    <w:rsid w:val="00BA611D"/>
    <w:rsid w:val="00BA6722"/>
    <w:rsid w:val="00BA67F5"/>
    <w:rsid w:val="00BA7647"/>
    <w:rsid w:val="00BB00E7"/>
    <w:rsid w:val="00BB03CB"/>
    <w:rsid w:val="00BB076B"/>
    <w:rsid w:val="00BB088A"/>
    <w:rsid w:val="00BB123A"/>
    <w:rsid w:val="00BB1928"/>
    <w:rsid w:val="00BB1D3B"/>
    <w:rsid w:val="00BB3374"/>
    <w:rsid w:val="00BB3553"/>
    <w:rsid w:val="00BB3568"/>
    <w:rsid w:val="00BB39BB"/>
    <w:rsid w:val="00BB3A6B"/>
    <w:rsid w:val="00BB3CD5"/>
    <w:rsid w:val="00BB450A"/>
    <w:rsid w:val="00BB452E"/>
    <w:rsid w:val="00BB47A1"/>
    <w:rsid w:val="00BB4894"/>
    <w:rsid w:val="00BB496F"/>
    <w:rsid w:val="00BB4FB6"/>
    <w:rsid w:val="00BB5058"/>
    <w:rsid w:val="00BB5C20"/>
    <w:rsid w:val="00BB5CEE"/>
    <w:rsid w:val="00BB5D7D"/>
    <w:rsid w:val="00BB5E1A"/>
    <w:rsid w:val="00BB6130"/>
    <w:rsid w:val="00BB65E8"/>
    <w:rsid w:val="00BB6A79"/>
    <w:rsid w:val="00BB6B23"/>
    <w:rsid w:val="00BB6E1C"/>
    <w:rsid w:val="00BB7B0B"/>
    <w:rsid w:val="00BB7F5B"/>
    <w:rsid w:val="00BB7FEF"/>
    <w:rsid w:val="00BC0208"/>
    <w:rsid w:val="00BC0B25"/>
    <w:rsid w:val="00BC152E"/>
    <w:rsid w:val="00BC1867"/>
    <w:rsid w:val="00BC1933"/>
    <w:rsid w:val="00BC1FA1"/>
    <w:rsid w:val="00BC2171"/>
    <w:rsid w:val="00BC23EE"/>
    <w:rsid w:val="00BC2789"/>
    <w:rsid w:val="00BC2BE3"/>
    <w:rsid w:val="00BC2C57"/>
    <w:rsid w:val="00BC2D23"/>
    <w:rsid w:val="00BC31EB"/>
    <w:rsid w:val="00BC3AD2"/>
    <w:rsid w:val="00BC46DE"/>
    <w:rsid w:val="00BC48D1"/>
    <w:rsid w:val="00BC48DA"/>
    <w:rsid w:val="00BC4C7A"/>
    <w:rsid w:val="00BC53A6"/>
    <w:rsid w:val="00BC5542"/>
    <w:rsid w:val="00BC5770"/>
    <w:rsid w:val="00BC57A2"/>
    <w:rsid w:val="00BC58DD"/>
    <w:rsid w:val="00BC5958"/>
    <w:rsid w:val="00BC62DA"/>
    <w:rsid w:val="00BC7266"/>
    <w:rsid w:val="00BC73C2"/>
    <w:rsid w:val="00BC7835"/>
    <w:rsid w:val="00BD0188"/>
    <w:rsid w:val="00BD0452"/>
    <w:rsid w:val="00BD05F9"/>
    <w:rsid w:val="00BD0A30"/>
    <w:rsid w:val="00BD163F"/>
    <w:rsid w:val="00BD16FC"/>
    <w:rsid w:val="00BD1A0A"/>
    <w:rsid w:val="00BD1E54"/>
    <w:rsid w:val="00BD2252"/>
    <w:rsid w:val="00BD2A25"/>
    <w:rsid w:val="00BD2EF4"/>
    <w:rsid w:val="00BD3172"/>
    <w:rsid w:val="00BD3713"/>
    <w:rsid w:val="00BD3BB6"/>
    <w:rsid w:val="00BD3E02"/>
    <w:rsid w:val="00BD3E41"/>
    <w:rsid w:val="00BD411B"/>
    <w:rsid w:val="00BD4CFC"/>
    <w:rsid w:val="00BD515F"/>
    <w:rsid w:val="00BD5367"/>
    <w:rsid w:val="00BD55E0"/>
    <w:rsid w:val="00BD5A00"/>
    <w:rsid w:val="00BD5A0A"/>
    <w:rsid w:val="00BD5DEC"/>
    <w:rsid w:val="00BD6507"/>
    <w:rsid w:val="00BD6820"/>
    <w:rsid w:val="00BD6AE3"/>
    <w:rsid w:val="00BD6CAC"/>
    <w:rsid w:val="00BD73FC"/>
    <w:rsid w:val="00BD74A0"/>
    <w:rsid w:val="00BD7ABF"/>
    <w:rsid w:val="00BD7BD6"/>
    <w:rsid w:val="00BD7CE2"/>
    <w:rsid w:val="00BD7E90"/>
    <w:rsid w:val="00BE01AF"/>
    <w:rsid w:val="00BE035A"/>
    <w:rsid w:val="00BE0844"/>
    <w:rsid w:val="00BE09D8"/>
    <w:rsid w:val="00BE0BEA"/>
    <w:rsid w:val="00BE0C30"/>
    <w:rsid w:val="00BE0DE8"/>
    <w:rsid w:val="00BE1302"/>
    <w:rsid w:val="00BE14EF"/>
    <w:rsid w:val="00BE231B"/>
    <w:rsid w:val="00BE2BE9"/>
    <w:rsid w:val="00BE2D5B"/>
    <w:rsid w:val="00BE308D"/>
    <w:rsid w:val="00BE36A6"/>
    <w:rsid w:val="00BE3A45"/>
    <w:rsid w:val="00BE43A9"/>
    <w:rsid w:val="00BE48A5"/>
    <w:rsid w:val="00BE4B7C"/>
    <w:rsid w:val="00BE5022"/>
    <w:rsid w:val="00BE5379"/>
    <w:rsid w:val="00BE561E"/>
    <w:rsid w:val="00BE576B"/>
    <w:rsid w:val="00BE588C"/>
    <w:rsid w:val="00BE58E0"/>
    <w:rsid w:val="00BE5BD0"/>
    <w:rsid w:val="00BE6579"/>
    <w:rsid w:val="00BE65E5"/>
    <w:rsid w:val="00BE6B5D"/>
    <w:rsid w:val="00BE6CAE"/>
    <w:rsid w:val="00BE7360"/>
    <w:rsid w:val="00BE79E5"/>
    <w:rsid w:val="00BE7A16"/>
    <w:rsid w:val="00BE7AEA"/>
    <w:rsid w:val="00BF0ECA"/>
    <w:rsid w:val="00BF1111"/>
    <w:rsid w:val="00BF17FA"/>
    <w:rsid w:val="00BF212E"/>
    <w:rsid w:val="00BF2295"/>
    <w:rsid w:val="00BF2AEA"/>
    <w:rsid w:val="00BF2CA5"/>
    <w:rsid w:val="00BF2E94"/>
    <w:rsid w:val="00BF2F0C"/>
    <w:rsid w:val="00BF3321"/>
    <w:rsid w:val="00BF3511"/>
    <w:rsid w:val="00BF362F"/>
    <w:rsid w:val="00BF3A95"/>
    <w:rsid w:val="00BF3C2C"/>
    <w:rsid w:val="00BF44D4"/>
    <w:rsid w:val="00BF494C"/>
    <w:rsid w:val="00BF54AF"/>
    <w:rsid w:val="00BF5E3E"/>
    <w:rsid w:val="00BF655A"/>
    <w:rsid w:val="00BF67F7"/>
    <w:rsid w:val="00BF6862"/>
    <w:rsid w:val="00BF7C86"/>
    <w:rsid w:val="00C0085D"/>
    <w:rsid w:val="00C00B1D"/>
    <w:rsid w:val="00C00FFB"/>
    <w:rsid w:val="00C011DA"/>
    <w:rsid w:val="00C01421"/>
    <w:rsid w:val="00C02031"/>
    <w:rsid w:val="00C020CD"/>
    <w:rsid w:val="00C02BB4"/>
    <w:rsid w:val="00C02C8D"/>
    <w:rsid w:val="00C02EA9"/>
    <w:rsid w:val="00C037B2"/>
    <w:rsid w:val="00C03B1E"/>
    <w:rsid w:val="00C040A2"/>
    <w:rsid w:val="00C040BD"/>
    <w:rsid w:val="00C0420C"/>
    <w:rsid w:val="00C045E6"/>
    <w:rsid w:val="00C04766"/>
    <w:rsid w:val="00C04841"/>
    <w:rsid w:val="00C049B4"/>
    <w:rsid w:val="00C049E9"/>
    <w:rsid w:val="00C04BAB"/>
    <w:rsid w:val="00C053F8"/>
    <w:rsid w:val="00C058ED"/>
    <w:rsid w:val="00C05F69"/>
    <w:rsid w:val="00C0622A"/>
    <w:rsid w:val="00C06CA7"/>
    <w:rsid w:val="00C076A5"/>
    <w:rsid w:val="00C07CF9"/>
    <w:rsid w:val="00C10216"/>
    <w:rsid w:val="00C10593"/>
    <w:rsid w:val="00C105A2"/>
    <w:rsid w:val="00C10642"/>
    <w:rsid w:val="00C108CF"/>
    <w:rsid w:val="00C10DF6"/>
    <w:rsid w:val="00C10ECB"/>
    <w:rsid w:val="00C10F12"/>
    <w:rsid w:val="00C1171D"/>
    <w:rsid w:val="00C119EF"/>
    <w:rsid w:val="00C11A99"/>
    <w:rsid w:val="00C11C6C"/>
    <w:rsid w:val="00C12E12"/>
    <w:rsid w:val="00C13213"/>
    <w:rsid w:val="00C137FC"/>
    <w:rsid w:val="00C1514E"/>
    <w:rsid w:val="00C15288"/>
    <w:rsid w:val="00C1530A"/>
    <w:rsid w:val="00C1538C"/>
    <w:rsid w:val="00C155A2"/>
    <w:rsid w:val="00C157BF"/>
    <w:rsid w:val="00C15E65"/>
    <w:rsid w:val="00C15EA5"/>
    <w:rsid w:val="00C15FD0"/>
    <w:rsid w:val="00C16646"/>
    <w:rsid w:val="00C168D9"/>
    <w:rsid w:val="00C16971"/>
    <w:rsid w:val="00C171AC"/>
    <w:rsid w:val="00C175F7"/>
    <w:rsid w:val="00C17ED4"/>
    <w:rsid w:val="00C17F62"/>
    <w:rsid w:val="00C20070"/>
    <w:rsid w:val="00C202D3"/>
    <w:rsid w:val="00C214BC"/>
    <w:rsid w:val="00C21589"/>
    <w:rsid w:val="00C215A3"/>
    <w:rsid w:val="00C21704"/>
    <w:rsid w:val="00C2174A"/>
    <w:rsid w:val="00C21818"/>
    <w:rsid w:val="00C21BE0"/>
    <w:rsid w:val="00C237A7"/>
    <w:rsid w:val="00C23D84"/>
    <w:rsid w:val="00C23FC1"/>
    <w:rsid w:val="00C24103"/>
    <w:rsid w:val="00C24305"/>
    <w:rsid w:val="00C2448F"/>
    <w:rsid w:val="00C246A0"/>
    <w:rsid w:val="00C24A7D"/>
    <w:rsid w:val="00C24A9A"/>
    <w:rsid w:val="00C25830"/>
    <w:rsid w:val="00C25CDD"/>
    <w:rsid w:val="00C264B7"/>
    <w:rsid w:val="00C26730"/>
    <w:rsid w:val="00C2673A"/>
    <w:rsid w:val="00C26776"/>
    <w:rsid w:val="00C2678A"/>
    <w:rsid w:val="00C26CE3"/>
    <w:rsid w:val="00C26EAE"/>
    <w:rsid w:val="00C27481"/>
    <w:rsid w:val="00C27512"/>
    <w:rsid w:val="00C27617"/>
    <w:rsid w:val="00C27EDB"/>
    <w:rsid w:val="00C27F32"/>
    <w:rsid w:val="00C30010"/>
    <w:rsid w:val="00C3085F"/>
    <w:rsid w:val="00C30898"/>
    <w:rsid w:val="00C308EF"/>
    <w:rsid w:val="00C30E2D"/>
    <w:rsid w:val="00C310C2"/>
    <w:rsid w:val="00C3125B"/>
    <w:rsid w:val="00C31284"/>
    <w:rsid w:val="00C31682"/>
    <w:rsid w:val="00C31AB9"/>
    <w:rsid w:val="00C31C8C"/>
    <w:rsid w:val="00C31F57"/>
    <w:rsid w:val="00C323E6"/>
    <w:rsid w:val="00C32569"/>
    <w:rsid w:val="00C3268D"/>
    <w:rsid w:val="00C32737"/>
    <w:rsid w:val="00C328D5"/>
    <w:rsid w:val="00C3294B"/>
    <w:rsid w:val="00C32A9F"/>
    <w:rsid w:val="00C337B7"/>
    <w:rsid w:val="00C34888"/>
    <w:rsid w:val="00C34AD1"/>
    <w:rsid w:val="00C34B7E"/>
    <w:rsid w:val="00C35588"/>
    <w:rsid w:val="00C35628"/>
    <w:rsid w:val="00C35747"/>
    <w:rsid w:val="00C371DD"/>
    <w:rsid w:val="00C37B1E"/>
    <w:rsid w:val="00C40380"/>
    <w:rsid w:val="00C41291"/>
    <w:rsid w:val="00C415B2"/>
    <w:rsid w:val="00C41603"/>
    <w:rsid w:val="00C41757"/>
    <w:rsid w:val="00C4178C"/>
    <w:rsid w:val="00C417F5"/>
    <w:rsid w:val="00C41CCA"/>
    <w:rsid w:val="00C41F33"/>
    <w:rsid w:val="00C422E3"/>
    <w:rsid w:val="00C4255C"/>
    <w:rsid w:val="00C425C3"/>
    <w:rsid w:val="00C42ACD"/>
    <w:rsid w:val="00C42D9F"/>
    <w:rsid w:val="00C43061"/>
    <w:rsid w:val="00C43750"/>
    <w:rsid w:val="00C43BFB"/>
    <w:rsid w:val="00C43BFF"/>
    <w:rsid w:val="00C4451E"/>
    <w:rsid w:val="00C44986"/>
    <w:rsid w:val="00C44AC4"/>
    <w:rsid w:val="00C44B44"/>
    <w:rsid w:val="00C44B48"/>
    <w:rsid w:val="00C44BEB"/>
    <w:rsid w:val="00C44D12"/>
    <w:rsid w:val="00C4525C"/>
    <w:rsid w:val="00C456A1"/>
    <w:rsid w:val="00C45DE7"/>
    <w:rsid w:val="00C4659E"/>
    <w:rsid w:val="00C4665A"/>
    <w:rsid w:val="00C46BCF"/>
    <w:rsid w:val="00C471E3"/>
    <w:rsid w:val="00C47287"/>
    <w:rsid w:val="00C472C0"/>
    <w:rsid w:val="00C47630"/>
    <w:rsid w:val="00C478F1"/>
    <w:rsid w:val="00C47DA0"/>
    <w:rsid w:val="00C500F0"/>
    <w:rsid w:val="00C50510"/>
    <w:rsid w:val="00C50A4F"/>
    <w:rsid w:val="00C50B5A"/>
    <w:rsid w:val="00C5126D"/>
    <w:rsid w:val="00C512BB"/>
    <w:rsid w:val="00C512E4"/>
    <w:rsid w:val="00C51AB9"/>
    <w:rsid w:val="00C51D71"/>
    <w:rsid w:val="00C52018"/>
    <w:rsid w:val="00C5203C"/>
    <w:rsid w:val="00C52062"/>
    <w:rsid w:val="00C5231E"/>
    <w:rsid w:val="00C532E4"/>
    <w:rsid w:val="00C533F6"/>
    <w:rsid w:val="00C539C5"/>
    <w:rsid w:val="00C54069"/>
    <w:rsid w:val="00C54493"/>
    <w:rsid w:val="00C545E9"/>
    <w:rsid w:val="00C54724"/>
    <w:rsid w:val="00C54D26"/>
    <w:rsid w:val="00C54D74"/>
    <w:rsid w:val="00C55014"/>
    <w:rsid w:val="00C55525"/>
    <w:rsid w:val="00C55830"/>
    <w:rsid w:val="00C5584B"/>
    <w:rsid w:val="00C55F2D"/>
    <w:rsid w:val="00C5621F"/>
    <w:rsid w:val="00C568FD"/>
    <w:rsid w:val="00C56A33"/>
    <w:rsid w:val="00C56B5A"/>
    <w:rsid w:val="00C56DEC"/>
    <w:rsid w:val="00C57342"/>
    <w:rsid w:val="00C57FC4"/>
    <w:rsid w:val="00C60A04"/>
    <w:rsid w:val="00C60F4A"/>
    <w:rsid w:val="00C6115F"/>
    <w:rsid w:val="00C61725"/>
    <w:rsid w:val="00C619D3"/>
    <w:rsid w:val="00C61E6F"/>
    <w:rsid w:val="00C61FF5"/>
    <w:rsid w:val="00C62664"/>
    <w:rsid w:val="00C6269B"/>
    <w:rsid w:val="00C627C8"/>
    <w:rsid w:val="00C62B7C"/>
    <w:rsid w:val="00C62D95"/>
    <w:rsid w:val="00C632CD"/>
    <w:rsid w:val="00C63535"/>
    <w:rsid w:val="00C63B19"/>
    <w:rsid w:val="00C63C48"/>
    <w:rsid w:val="00C644DE"/>
    <w:rsid w:val="00C648E9"/>
    <w:rsid w:val="00C6502B"/>
    <w:rsid w:val="00C65472"/>
    <w:rsid w:val="00C65588"/>
    <w:rsid w:val="00C65629"/>
    <w:rsid w:val="00C65FA3"/>
    <w:rsid w:val="00C66170"/>
    <w:rsid w:val="00C66C95"/>
    <w:rsid w:val="00C66E29"/>
    <w:rsid w:val="00C66E65"/>
    <w:rsid w:val="00C66FA8"/>
    <w:rsid w:val="00C67250"/>
    <w:rsid w:val="00C67305"/>
    <w:rsid w:val="00C678FF"/>
    <w:rsid w:val="00C67ED0"/>
    <w:rsid w:val="00C67F18"/>
    <w:rsid w:val="00C70235"/>
    <w:rsid w:val="00C70632"/>
    <w:rsid w:val="00C709A9"/>
    <w:rsid w:val="00C70B66"/>
    <w:rsid w:val="00C70B73"/>
    <w:rsid w:val="00C70BD5"/>
    <w:rsid w:val="00C70E91"/>
    <w:rsid w:val="00C70F9A"/>
    <w:rsid w:val="00C7135D"/>
    <w:rsid w:val="00C71695"/>
    <w:rsid w:val="00C716ED"/>
    <w:rsid w:val="00C71AC3"/>
    <w:rsid w:val="00C71E66"/>
    <w:rsid w:val="00C71F9B"/>
    <w:rsid w:val="00C724C2"/>
    <w:rsid w:val="00C727F7"/>
    <w:rsid w:val="00C728C6"/>
    <w:rsid w:val="00C72D84"/>
    <w:rsid w:val="00C730A7"/>
    <w:rsid w:val="00C7344B"/>
    <w:rsid w:val="00C7400D"/>
    <w:rsid w:val="00C741DB"/>
    <w:rsid w:val="00C741E6"/>
    <w:rsid w:val="00C74358"/>
    <w:rsid w:val="00C74A08"/>
    <w:rsid w:val="00C74A7B"/>
    <w:rsid w:val="00C75711"/>
    <w:rsid w:val="00C7583C"/>
    <w:rsid w:val="00C759A9"/>
    <w:rsid w:val="00C75EE2"/>
    <w:rsid w:val="00C75F92"/>
    <w:rsid w:val="00C76088"/>
    <w:rsid w:val="00C76690"/>
    <w:rsid w:val="00C7681B"/>
    <w:rsid w:val="00C77A8B"/>
    <w:rsid w:val="00C801EA"/>
    <w:rsid w:val="00C803FC"/>
    <w:rsid w:val="00C8095D"/>
    <w:rsid w:val="00C80A97"/>
    <w:rsid w:val="00C8159C"/>
    <w:rsid w:val="00C81709"/>
    <w:rsid w:val="00C81A92"/>
    <w:rsid w:val="00C81C0D"/>
    <w:rsid w:val="00C81D24"/>
    <w:rsid w:val="00C81D6A"/>
    <w:rsid w:val="00C81D7C"/>
    <w:rsid w:val="00C81EAA"/>
    <w:rsid w:val="00C822C0"/>
    <w:rsid w:val="00C82CA2"/>
    <w:rsid w:val="00C83286"/>
    <w:rsid w:val="00C83475"/>
    <w:rsid w:val="00C83A8A"/>
    <w:rsid w:val="00C83CB0"/>
    <w:rsid w:val="00C8400A"/>
    <w:rsid w:val="00C84325"/>
    <w:rsid w:val="00C84816"/>
    <w:rsid w:val="00C84A0E"/>
    <w:rsid w:val="00C84A85"/>
    <w:rsid w:val="00C84AD0"/>
    <w:rsid w:val="00C84B58"/>
    <w:rsid w:val="00C85623"/>
    <w:rsid w:val="00C85819"/>
    <w:rsid w:val="00C85B16"/>
    <w:rsid w:val="00C864F5"/>
    <w:rsid w:val="00C8770C"/>
    <w:rsid w:val="00C87946"/>
    <w:rsid w:val="00C90053"/>
    <w:rsid w:val="00C90397"/>
    <w:rsid w:val="00C9062D"/>
    <w:rsid w:val="00C90A2D"/>
    <w:rsid w:val="00C90C35"/>
    <w:rsid w:val="00C91230"/>
    <w:rsid w:val="00C91A1E"/>
    <w:rsid w:val="00C922C3"/>
    <w:rsid w:val="00C926E5"/>
    <w:rsid w:val="00C9273D"/>
    <w:rsid w:val="00C92797"/>
    <w:rsid w:val="00C92F51"/>
    <w:rsid w:val="00C93000"/>
    <w:rsid w:val="00C930FF"/>
    <w:rsid w:val="00C93319"/>
    <w:rsid w:val="00C9333D"/>
    <w:rsid w:val="00C93988"/>
    <w:rsid w:val="00C93A0C"/>
    <w:rsid w:val="00C93B55"/>
    <w:rsid w:val="00C9465F"/>
    <w:rsid w:val="00C94E02"/>
    <w:rsid w:val="00C94EE6"/>
    <w:rsid w:val="00C951FA"/>
    <w:rsid w:val="00C9552B"/>
    <w:rsid w:val="00C9578F"/>
    <w:rsid w:val="00C95883"/>
    <w:rsid w:val="00C95C4A"/>
    <w:rsid w:val="00C9745A"/>
    <w:rsid w:val="00C97796"/>
    <w:rsid w:val="00C97798"/>
    <w:rsid w:val="00C97C5E"/>
    <w:rsid w:val="00CA0163"/>
    <w:rsid w:val="00CA058B"/>
    <w:rsid w:val="00CA0B49"/>
    <w:rsid w:val="00CA1499"/>
    <w:rsid w:val="00CA17FA"/>
    <w:rsid w:val="00CA1FF2"/>
    <w:rsid w:val="00CA22D8"/>
    <w:rsid w:val="00CA23C4"/>
    <w:rsid w:val="00CA31C7"/>
    <w:rsid w:val="00CA3224"/>
    <w:rsid w:val="00CA34B0"/>
    <w:rsid w:val="00CA34C7"/>
    <w:rsid w:val="00CA3559"/>
    <w:rsid w:val="00CA3946"/>
    <w:rsid w:val="00CA3BB2"/>
    <w:rsid w:val="00CA3E1A"/>
    <w:rsid w:val="00CA3E66"/>
    <w:rsid w:val="00CA4014"/>
    <w:rsid w:val="00CA40CB"/>
    <w:rsid w:val="00CA4113"/>
    <w:rsid w:val="00CA4743"/>
    <w:rsid w:val="00CA4AFE"/>
    <w:rsid w:val="00CA4E63"/>
    <w:rsid w:val="00CA5053"/>
    <w:rsid w:val="00CA51DD"/>
    <w:rsid w:val="00CA526F"/>
    <w:rsid w:val="00CA57B5"/>
    <w:rsid w:val="00CA618D"/>
    <w:rsid w:val="00CA74EC"/>
    <w:rsid w:val="00CA771B"/>
    <w:rsid w:val="00CA7EDD"/>
    <w:rsid w:val="00CA7FEA"/>
    <w:rsid w:val="00CB0818"/>
    <w:rsid w:val="00CB0854"/>
    <w:rsid w:val="00CB0BE2"/>
    <w:rsid w:val="00CB0F36"/>
    <w:rsid w:val="00CB1AB9"/>
    <w:rsid w:val="00CB2437"/>
    <w:rsid w:val="00CB2620"/>
    <w:rsid w:val="00CB31C4"/>
    <w:rsid w:val="00CB3542"/>
    <w:rsid w:val="00CB368C"/>
    <w:rsid w:val="00CB398A"/>
    <w:rsid w:val="00CB3C6E"/>
    <w:rsid w:val="00CB3E66"/>
    <w:rsid w:val="00CB42DA"/>
    <w:rsid w:val="00CB549F"/>
    <w:rsid w:val="00CB5C3B"/>
    <w:rsid w:val="00CB5C94"/>
    <w:rsid w:val="00CB613D"/>
    <w:rsid w:val="00CB6522"/>
    <w:rsid w:val="00CB653C"/>
    <w:rsid w:val="00CB6677"/>
    <w:rsid w:val="00CB66CE"/>
    <w:rsid w:val="00CB6D8F"/>
    <w:rsid w:val="00CB6F5A"/>
    <w:rsid w:val="00CB719D"/>
    <w:rsid w:val="00CB719F"/>
    <w:rsid w:val="00CB71B2"/>
    <w:rsid w:val="00CB71B6"/>
    <w:rsid w:val="00CB7251"/>
    <w:rsid w:val="00CB73A8"/>
    <w:rsid w:val="00CB7646"/>
    <w:rsid w:val="00CB77AE"/>
    <w:rsid w:val="00CB7F84"/>
    <w:rsid w:val="00CC0309"/>
    <w:rsid w:val="00CC0659"/>
    <w:rsid w:val="00CC08F3"/>
    <w:rsid w:val="00CC0B66"/>
    <w:rsid w:val="00CC0F51"/>
    <w:rsid w:val="00CC103B"/>
    <w:rsid w:val="00CC112F"/>
    <w:rsid w:val="00CC116B"/>
    <w:rsid w:val="00CC11A6"/>
    <w:rsid w:val="00CC11CB"/>
    <w:rsid w:val="00CC1576"/>
    <w:rsid w:val="00CC16B5"/>
    <w:rsid w:val="00CC17F1"/>
    <w:rsid w:val="00CC21E0"/>
    <w:rsid w:val="00CC2711"/>
    <w:rsid w:val="00CC2734"/>
    <w:rsid w:val="00CC2D87"/>
    <w:rsid w:val="00CC317B"/>
    <w:rsid w:val="00CC376E"/>
    <w:rsid w:val="00CC396D"/>
    <w:rsid w:val="00CC3CD2"/>
    <w:rsid w:val="00CC3DD9"/>
    <w:rsid w:val="00CC4881"/>
    <w:rsid w:val="00CC4F7F"/>
    <w:rsid w:val="00CC4FBE"/>
    <w:rsid w:val="00CC54FF"/>
    <w:rsid w:val="00CC5A4E"/>
    <w:rsid w:val="00CC5B1D"/>
    <w:rsid w:val="00CC5E8F"/>
    <w:rsid w:val="00CC6041"/>
    <w:rsid w:val="00CC6A84"/>
    <w:rsid w:val="00CC73EE"/>
    <w:rsid w:val="00CC73F8"/>
    <w:rsid w:val="00CC741E"/>
    <w:rsid w:val="00CC7CD4"/>
    <w:rsid w:val="00CD03F3"/>
    <w:rsid w:val="00CD047E"/>
    <w:rsid w:val="00CD092D"/>
    <w:rsid w:val="00CD0A66"/>
    <w:rsid w:val="00CD0B99"/>
    <w:rsid w:val="00CD0FF9"/>
    <w:rsid w:val="00CD1646"/>
    <w:rsid w:val="00CD1F0E"/>
    <w:rsid w:val="00CD1F60"/>
    <w:rsid w:val="00CD1FD2"/>
    <w:rsid w:val="00CD2096"/>
    <w:rsid w:val="00CD2177"/>
    <w:rsid w:val="00CD2379"/>
    <w:rsid w:val="00CD2425"/>
    <w:rsid w:val="00CD26F6"/>
    <w:rsid w:val="00CD4149"/>
    <w:rsid w:val="00CD43B0"/>
    <w:rsid w:val="00CD4E7C"/>
    <w:rsid w:val="00CD4EE7"/>
    <w:rsid w:val="00CD566F"/>
    <w:rsid w:val="00CD5751"/>
    <w:rsid w:val="00CD59A3"/>
    <w:rsid w:val="00CD5C8A"/>
    <w:rsid w:val="00CD6672"/>
    <w:rsid w:val="00CD6730"/>
    <w:rsid w:val="00CD68D6"/>
    <w:rsid w:val="00CD6CE3"/>
    <w:rsid w:val="00CD6F45"/>
    <w:rsid w:val="00CD7E17"/>
    <w:rsid w:val="00CE00F2"/>
    <w:rsid w:val="00CE0316"/>
    <w:rsid w:val="00CE088D"/>
    <w:rsid w:val="00CE0C3B"/>
    <w:rsid w:val="00CE0E94"/>
    <w:rsid w:val="00CE0F1C"/>
    <w:rsid w:val="00CE1147"/>
    <w:rsid w:val="00CE1333"/>
    <w:rsid w:val="00CE17D3"/>
    <w:rsid w:val="00CE2015"/>
    <w:rsid w:val="00CE213E"/>
    <w:rsid w:val="00CE28F7"/>
    <w:rsid w:val="00CE2AAA"/>
    <w:rsid w:val="00CE2DD6"/>
    <w:rsid w:val="00CE2E23"/>
    <w:rsid w:val="00CE3523"/>
    <w:rsid w:val="00CE47EB"/>
    <w:rsid w:val="00CE56BC"/>
    <w:rsid w:val="00CE5E0F"/>
    <w:rsid w:val="00CE63CC"/>
    <w:rsid w:val="00CE6699"/>
    <w:rsid w:val="00CE6BCA"/>
    <w:rsid w:val="00CE72DF"/>
    <w:rsid w:val="00CE7461"/>
    <w:rsid w:val="00CE759E"/>
    <w:rsid w:val="00CE7883"/>
    <w:rsid w:val="00CF00E1"/>
    <w:rsid w:val="00CF06C4"/>
    <w:rsid w:val="00CF0A08"/>
    <w:rsid w:val="00CF0E9E"/>
    <w:rsid w:val="00CF1843"/>
    <w:rsid w:val="00CF23CF"/>
    <w:rsid w:val="00CF2836"/>
    <w:rsid w:val="00CF2AAA"/>
    <w:rsid w:val="00CF329C"/>
    <w:rsid w:val="00CF3EDA"/>
    <w:rsid w:val="00CF402B"/>
    <w:rsid w:val="00CF495B"/>
    <w:rsid w:val="00CF4CBB"/>
    <w:rsid w:val="00CF4E49"/>
    <w:rsid w:val="00CF550E"/>
    <w:rsid w:val="00CF5595"/>
    <w:rsid w:val="00CF5813"/>
    <w:rsid w:val="00CF5A22"/>
    <w:rsid w:val="00CF6153"/>
    <w:rsid w:val="00CF643D"/>
    <w:rsid w:val="00CF6643"/>
    <w:rsid w:val="00CF667B"/>
    <w:rsid w:val="00CF6BB3"/>
    <w:rsid w:val="00CF6E08"/>
    <w:rsid w:val="00CF6EF4"/>
    <w:rsid w:val="00CF715D"/>
    <w:rsid w:val="00CF74B7"/>
    <w:rsid w:val="00CF74E1"/>
    <w:rsid w:val="00CF75B0"/>
    <w:rsid w:val="00CF7929"/>
    <w:rsid w:val="00D00300"/>
    <w:rsid w:val="00D00DAC"/>
    <w:rsid w:val="00D0103B"/>
    <w:rsid w:val="00D01399"/>
    <w:rsid w:val="00D01611"/>
    <w:rsid w:val="00D01746"/>
    <w:rsid w:val="00D01A0F"/>
    <w:rsid w:val="00D01D46"/>
    <w:rsid w:val="00D0296D"/>
    <w:rsid w:val="00D02A48"/>
    <w:rsid w:val="00D02B3E"/>
    <w:rsid w:val="00D02C7A"/>
    <w:rsid w:val="00D02D23"/>
    <w:rsid w:val="00D02E0D"/>
    <w:rsid w:val="00D03525"/>
    <w:rsid w:val="00D03628"/>
    <w:rsid w:val="00D036BC"/>
    <w:rsid w:val="00D04303"/>
    <w:rsid w:val="00D0451A"/>
    <w:rsid w:val="00D045DD"/>
    <w:rsid w:val="00D04892"/>
    <w:rsid w:val="00D0498D"/>
    <w:rsid w:val="00D049B2"/>
    <w:rsid w:val="00D04D58"/>
    <w:rsid w:val="00D04EA5"/>
    <w:rsid w:val="00D056EC"/>
    <w:rsid w:val="00D05AE5"/>
    <w:rsid w:val="00D05AF6"/>
    <w:rsid w:val="00D0674D"/>
    <w:rsid w:val="00D067F3"/>
    <w:rsid w:val="00D06CBD"/>
    <w:rsid w:val="00D070AA"/>
    <w:rsid w:val="00D07275"/>
    <w:rsid w:val="00D073E7"/>
    <w:rsid w:val="00D07B1D"/>
    <w:rsid w:val="00D100A6"/>
    <w:rsid w:val="00D10228"/>
    <w:rsid w:val="00D10233"/>
    <w:rsid w:val="00D10456"/>
    <w:rsid w:val="00D10F2C"/>
    <w:rsid w:val="00D11015"/>
    <w:rsid w:val="00D11205"/>
    <w:rsid w:val="00D11332"/>
    <w:rsid w:val="00D11412"/>
    <w:rsid w:val="00D1147A"/>
    <w:rsid w:val="00D11BB8"/>
    <w:rsid w:val="00D127EB"/>
    <w:rsid w:val="00D12894"/>
    <w:rsid w:val="00D12B56"/>
    <w:rsid w:val="00D12DC5"/>
    <w:rsid w:val="00D12DF8"/>
    <w:rsid w:val="00D13835"/>
    <w:rsid w:val="00D1400B"/>
    <w:rsid w:val="00D14069"/>
    <w:rsid w:val="00D14B56"/>
    <w:rsid w:val="00D1547E"/>
    <w:rsid w:val="00D157FB"/>
    <w:rsid w:val="00D159C0"/>
    <w:rsid w:val="00D162CA"/>
    <w:rsid w:val="00D1639E"/>
    <w:rsid w:val="00D16E9C"/>
    <w:rsid w:val="00D1705F"/>
    <w:rsid w:val="00D17114"/>
    <w:rsid w:val="00D1745F"/>
    <w:rsid w:val="00D176CC"/>
    <w:rsid w:val="00D2009A"/>
    <w:rsid w:val="00D212D6"/>
    <w:rsid w:val="00D21545"/>
    <w:rsid w:val="00D21AF1"/>
    <w:rsid w:val="00D21D1A"/>
    <w:rsid w:val="00D22211"/>
    <w:rsid w:val="00D22267"/>
    <w:rsid w:val="00D22685"/>
    <w:rsid w:val="00D22BA7"/>
    <w:rsid w:val="00D22DE9"/>
    <w:rsid w:val="00D233F9"/>
    <w:rsid w:val="00D239B5"/>
    <w:rsid w:val="00D23CCC"/>
    <w:rsid w:val="00D23CD6"/>
    <w:rsid w:val="00D23E5E"/>
    <w:rsid w:val="00D24333"/>
    <w:rsid w:val="00D24E58"/>
    <w:rsid w:val="00D252B2"/>
    <w:rsid w:val="00D25A33"/>
    <w:rsid w:val="00D25B53"/>
    <w:rsid w:val="00D26CC3"/>
    <w:rsid w:val="00D27081"/>
    <w:rsid w:val="00D27262"/>
    <w:rsid w:val="00D277DA"/>
    <w:rsid w:val="00D30083"/>
    <w:rsid w:val="00D30165"/>
    <w:rsid w:val="00D304CB"/>
    <w:rsid w:val="00D305D3"/>
    <w:rsid w:val="00D3062C"/>
    <w:rsid w:val="00D308A8"/>
    <w:rsid w:val="00D3169B"/>
    <w:rsid w:val="00D319B8"/>
    <w:rsid w:val="00D32183"/>
    <w:rsid w:val="00D322D7"/>
    <w:rsid w:val="00D32AE0"/>
    <w:rsid w:val="00D32BC2"/>
    <w:rsid w:val="00D32C54"/>
    <w:rsid w:val="00D331E6"/>
    <w:rsid w:val="00D33A82"/>
    <w:rsid w:val="00D33C92"/>
    <w:rsid w:val="00D33D08"/>
    <w:rsid w:val="00D34104"/>
    <w:rsid w:val="00D34274"/>
    <w:rsid w:val="00D34560"/>
    <w:rsid w:val="00D345C4"/>
    <w:rsid w:val="00D3509E"/>
    <w:rsid w:val="00D35235"/>
    <w:rsid w:val="00D354BE"/>
    <w:rsid w:val="00D3561F"/>
    <w:rsid w:val="00D35957"/>
    <w:rsid w:val="00D35DAE"/>
    <w:rsid w:val="00D363ED"/>
    <w:rsid w:val="00D3649A"/>
    <w:rsid w:val="00D3661A"/>
    <w:rsid w:val="00D36F73"/>
    <w:rsid w:val="00D373B5"/>
    <w:rsid w:val="00D37CB4"/>
    <w:rsid w:val="00D37E62"/>
    <w:rsid w:val="00D403F7"/>
    <w:rsid w:val="00D405A8"/>
    <w:rsid w:val="00D40A72"/>
    <w:rsid w:val="00D40C4D"/>
    <w:rsid w:val="00D40FA1"/>
    <w:rsid w:val="00D41338"/>
    <w:rsid w:val="00D419F1"/>
    <w:rsid w:val="00D41D47"/>
    <w:rsid w:val="00D4218F"/>
    <w:rsid w:val="00D424B2"/>
    <w:rsid w:val="00D43798"/>
    <w:rsid w:val="00D440FC"/>
    <w:rsid w:val="00D442D7"/>
    <w:rsid w:val="00D449A4"/>
    <w:rsid w:val="00D44BE6"/>
    <w:rsid w:val="00D44E2D"/>
    <w:rsid w:val="00D4510E"/>
    <w:rsid w:val="00D459D9"/>
    <w:rsid w:val="00D461D1"/>
    <w:rsid w:val="00D464A3"/>
    <w:rsid w:val="00D4684F"/>
    <w:rsid w:val="00D46A4B"/>
    <w:rsid w:val="00D46D30"/>
    <w:rsid w:val="00D471C1"/>
    <w:rsid w:val="00D4751F"/>
    <w:rsid w:val="00D5036F"/>
    <w:rsid w:val="00D50763"/>
    <w:rsid w:val="00D5095A"/>
    <w:rsid w:val="00D50E2D"/>
    <w:rsid w:val="00D50EF4"/>
    <w:rsid w:val="00D511BF"/>
    <w:rsid w:val="00D512C0"/>
    <w:rsid w:val="00D51696"/>
    <w:rsid w:val="00D51954"/>
    <w:rsid w:val="00D51DF9"/>
    <w:rsid w:val="00D5227B"/>
    <w:rsid w:val="00D52F1A"/>
    <w:rsid w:val="00D5366E"/>
    <w:rsid w:val="00D53B89"/>
    <w:rsid w:val="00D53EB4"/>
    <w:rsid w:val="00D5400F"/>
    <w:rsid w:val="00D5498E"/>
    <w:rsid w:val="00D5537A"/>
    <w:rsid w:val="00D55490"/>
    <w:rsid w:val="00D56518"/>
    <w:rsid w:val="00D57285"/>
    <w:rsid w:val="00D5774F"/>
    <w:rsid w:val="00D57DC4"/>
    <w:rsid w:val="00D57ED3"/>
    <w:rsid w:val="00D60271"/>
    <w:rsid w:val="00D60747"/>
    <w:rsid w:val="00D60A13"/>
    <w:rsid w:val="00D60CD7"/>
    <w:rsid w:val="00D610D5"/>
    <w:rsid w:val="00D611E1"/>
    <w:rsid w:val="00D617E8"/>
    <w:rsid w:val="00D61EE6"/>
    <w:rsid w:val="00D6253F"/>
    <w:rsid w:val="00D63016"/>
    <w:rsid w:val="00D630E0"/>
    <w:rsid w:val="00D63425"/>
    <w:rsid w:val="00D63732"/>
    <w:rsid w:val="00D63780"/>
    <w:rsid w:val="00D63B41"/>
    <w:rsid w:val="00D64AEA"/>
    <w:rsid w:val="00D64F64"/>
    <w:rsid w:val="00D65D80"/>
    <w:rsid w:val="00D66571"/>
    <w:rsid w:val="00D665D8"/>
    <w:rsid w:val="00D66F05"/>
    <w:rsid w:val="00D66F53"/>
    <w:rsid w:val="00D66FB4"/>
    <w:rsid w:val="00D67304"/>
    <w:rsid w:val="00D67929"/>
    <w:rsid w:val="00D70150"/>
    <w:rsid w:val="00D7025A"/>
    <w:rsid w:val="00D708EC"/>
    <w:rsid w:val="00D709BA"/>
    <w:rsid w:val="00D70B23"/>
    <w:rsid w:val="00D71712"/>
    <w:rsid w:val="00D717BD"/>
    <w:rsid w:val="00D71AFC"/>
    <w:rsid w:val="00D7290E"/>
    <w:rsid w:val="00D72A57"/>
    <w:rsid w:val="00D73546"/>
    <w:rsid w:val="00D73B9D"/>
    <w:rsid w:val="00D73C6C"/>
    <w:rsid w:val="00D73CB6"/>
    <w:rsid w:val="00D73D6E"/>
    <w:rsid w:val="00D73D8D"/>
    <w:rsid w:val="00D73D96"/>
    <w:rsid w:val="00D73F9C"/>
    <w:rsid w:val="00D74081"/>
    <w:rsid w:val="00D748F1"/>
    <w:rsid w:val="00D74C7A"/>
    <w:rsid w:val="00D75C7A"/>
    <w:rsid w:val="00D75F93"/>
    <w:rsid w:val="00D7621A"/>
    <w:rsid w:val="00D765D1"/>
    <w:rsid w:val="00D77424"/>
    <w:rsid w:val="00D7748E"/>
    <w:rsid w:val="00D774AE"/>
    <w:rsid w:val="00D77742"/>
    <w:rsid w:val="00D777D7"/>
    <w:rsid w:val="00D77D17"/>
    <w:rsid w:val="00D77D62"/>
    <w:rsid w:val="00D77FBF"/>
    <w:rsid w:val="00D80417"/>
    <w:rsid w:val="00D812F5"/>
    <w:rsid w:val="00D8149F"/>
    <w:rsid w:val="00D81541"/>
    <w:rsid w:val="00D81663"/>
    <w:rsid w:val="00D81778"/>
    <w:rsid w:val="00D817BF"/>
    <w:rsid w:val="00D827D3"/>
    <w:rsid w:val="00D828A2"/>
    <w:rsid w:val="00D82EB3"/>
    <w:rsid w:val="00D82F5C"/>
    <w:rsid w:val="00D83042"/>
    <w:rsid w:val="00D83304"/>
    <w:rsid w:val="00D836E6"/>
    <w:rsid w:val="00D83C1E"/>
    <w:rsid w:val="00D842E1"/>
    <w:rsid w:val="00D845C4"/>
    <w:rsid w:val="00D85498"/>
    <w:rsid w:val="00D8578D"/>
    <w:rsid w:val="00D85B78"/>
    <w:rsid w:val="00D85F82"/>
    <w:rsid w:val="00D8636F"/>
    <w:rsid w:val="00D8659B"/>
    <w:rsid w:val="00D86C32"/>
    <w:rsid w:val="00D87696"/>
    <w:rsid w:val="00D876D9"/>
    <w:rsid w:val="00D87B3F"/>
    <w:rsid w:val="00D87D7D"/>
    <w:rsid w:val="00D87E10"/>
    <w:rsid w:val="00D87E30"/>
    <w:rsid w:val="00D9015E"/>
    <w:rsid w:val="00D901C9"/>
    <w:rsid w:val="00D90E67"/>
    <w:rsid w:val="00D90F8E"/>
    <w:rsid w:val="00D910AD"/>
    <w:rsid w:val="00D911CC"/>
    <w:rsid w:val="00D916EB"/>
    <w:rsid w:val="00D92180"/>
    <w:rsid w:val="00D92435"/>
    <w:rsid w:val="00D92E8E"/>
    <w:rsid w:val="00D9359F"/>
    <w:rsid w:val="00D936E5"/>
    <w:rsid w:val="00D93998"/>
    <w:rsid w:val="00D93A03"/>
    <w:rsid w:val="00D93B32"/>
    <w:rsid w:val="00D94767"/>
    <w:rsid w:val="00D94EA7"/>
    <w:rsid w:val="00D95914"/>
    <w:rsid w:val="00D959F1"/>
    <w:rsid w:val="00D964E1"/>
    <w:rsid w:val="00D96F07"/>
    <w:rsid w:val="00D977F5"/>
    <w:rsid w:val="00D97BC8"/>
    <w:rsid w:val="00D97D77"/>
    <w:rsid w:val="00DA0177"/>
    <w:rsid w:val="00DA08B5"/>
    <w:rsid w:val="00DA0D62"/>
    <w:rsid w:val="00DA1238"/>
    <w:rsid w:val="00DA15D5"/>
    <w:rsid w:val="00DA16E4"/>
    <w:rsid w:val="00DA184A"/>
    <w:rsid w:val="00DA1CD1"/>
    <w:rsid w:val="00DA2042"/>
    <w:rsid w:val="00DA2F38"/>
    <w:rsid w:val="00DA3171"/>
    <w:rsid w:val="00DA34FD"/>
    <w:rsid w:val="00DA38EC"/>
    <w:rsid w:val="00DA39B8"/>
    <w:rsid w:val="00DA411B"/>
    <w:rsid w:val="00DA4307"/>
    <w:rsid w:val="00DA4552"/>
    <w:rsid w:val="00DA4602"/>
    <w:rsid w:val="00DA4818"/>
    <w:rsid w:val="00DA4877"/>
    <w:rsid w:val="00DA4878"/>
    <w:rsid w:val="00DA5684"/>
    <w:rsid w:val="00DA57D5"/>
    <w:rsid w:val="00DA5BA9"/>
    <w:rsid w:val="00DA5CFD"/>
    <w:rsid w:val="00DA5D48"/>
    <w:rsid w:val="00DA61B8"/>
    <w:rsid w:val="00DA654B"/>
    <w:rsid w:val="00DA66FA"/>
    <w:rsid w:val="00DA710F"/>
    <w:rsid w:val="00DA7342"/>
    <w:rsid w:val="00DA783C"/>
    <w:rsid w:val="00DA7FA1"/>
    <w:rsid w:val="00DB06A8"/>
    <w:rsid w:val="00DB08DF"/>
    <w:rsid w:val="00DB0909"/>
    <w:rsid w:val="00DB12E4"/>
    <w:rsid w:val="00DB1605"/>
    <w:rsid w:val="00DB1BC5"/>
    <w:rsid w:val="00DB1C49"/>
    <w:rsid w:val="00DB2419"/>
    <w:rsid w:val="00DB2CF8"/>
    <w:rsid w:val="00DB2D63"/>
    <w:rsid w:val="00DB2DF0"/>
    <w:rsid w:val="00DB2F20"/>
    <w:rsid w:val="00DB31F7"/>
    <w:rsid w:val="00DB3381"/>
    <w:rsid w:val="00DB36C9"/>
    <w:rsid w:val="00DB37B2"/>
    <w:rsid w:val="00DB37EF"/>
    <w:rsid w:val="00DB383F"/>
    <w:rsid w:val="00DB3B07"/>
    <w:rsid w:val="00DB3C7F"/>
    <w:rsid w:val="00DB3EBC"/>
    <w:rsid w:val="00DB41DB"/>
    <w:rsid w:val="00DB42EB"/>
    <w:rsid w:val="00DB4583"/>
    <w:rsid w:val="00DB642E"/>
    <w:rsid w:val="00DB69E9"/>
    <w:rsid w:val="00DB6E5C"/>
    <w:rsid w:val="00DB73D8"/>
    <w:rsid w:val="00DB784D"/>
    <w:rsid w:val="00DB7910"/>
    <w:rsid w:val="00DB7F1F"/>
    <w:rsid w:val="00DB7F42"/>
    <w:rsid w:val="00DB7F71"/>
    <w:rsid w:val="00DB7F7D"/>
    <w:rsid w:val="00DC0230"/>
    <w:rsid w:val="00DC0649"/>
    <w:rsid w:val="00DC082D"/>
    <w:rsid w:val="00DC0868"/>
    <w:rsid w:val="00DC1B08"/>
    <w:rsid w:val="00DC1CCB"/>
    <w:rsid w:val="00DC2610"/>
    <w:rsid w:val="00DC286F"/>
    <w:rsid w:val="00DC2929"/>
    <w:rsid w:val="00DC2AE3"/>
    <w:rsid w:val="00DC2C83"/>
    <w:rsid w:val="00DC2F1E"/>
    <w:rsid w:val="00DC362B"/>
    <w:rsid w:val="00DC37E3"/>
    <w:rsid w:val="00DC39E0"/>
    <w:rsid w:val="00DC3C39"/>
    <w:rsid w:val="00DC3C89"/>
    <w:rsid w:val="00DC4046"/>
    <w:rsid w:val="00DC41E7"/>
    <w:rsid w:val="00DC4233"/>
    <w:rsid w:val="00DC4BA4"/>
    <w:rsid w:val="00DC4C33"/>
    <w:rsid w:val="00DC514D"/>
    <w:rsid w:val="00DC54C1"/>
    <w:rsid w:val="00DC560C"/>
    <w:rsid w:val="00DC5D0D"/>
    <w:rsid w:val="00DC64F1"/>
    <w:rsid w:val="00DC65C6"/>
    <w:rsid w:val="00DC677A"/>
    <w:rsid w:val="00DC685D"/>
    <w:rsid w:val="00DC6C27"/>
    <w:rsid w:val="00DC6D7E"/>
    <w:rsid w:val="00DC6DA1"/>
    <w:rsid w:val="00DC7838"/>
    <w:rsid w:val="00DC7CDA"/>
    <w:rsid w:val="00DC7D3F"/>
    <w:rsid w:val="00DC7E41"/>
    <w:rsid w:val="00DD022F"/>
    <w:rsid w:val="00DD025E"/>
    <w:rsid w:val="00DD02A4"/>
    <w:rsid w:val="00DD02EE"/>
    <w:rsid w:val="00DD090E"/>
    <w:rsid w:val="00DD0A51"/>
    <w:rsid w:val="00DD0C56"/>
    <w:rsid w:val="00DD0E7C"/>
    <w:rsid w:val="00DD13C0"/>
    <w:rsid w:val="00DD26F8"/>
    <w:rsid w:val="00DD28CB"/>
    <w:rsid w:val="00DD29AF"/>
    <w:rsid w:val="00DD2BA2"/>
    <w:rsid w:val="00DD2FF6"/>
    <w:rsid w:val="00DD3247"/>
    <w:rsid w:val="00DD38E3"/>
    <w:rsid w:val="00DD395E"/>
    <w:rsid w:val="00DD42AD"/>
    <w:rsid w:val="00DD4539"/>
    <w:rsid w:val="00DD45D9"/>
    <w:rsid w:val="00DD5568"/>
    <w:rsid w:val="00DD5642"/>
    <w:rsid w:val="00DD612A"/>
    <w:rsid w:val="00DD6B5A"/>
    <w:rsid w:val="00DD76D2"/>
    <w:rsid w:val="00DD79CA"/>
    <w:rsid w:val="00DE0178"/>
    <w:rsid w:val="00DE0266"/>
    <w:rsid w:val="00DE08E1"/>
    <w:rsid w:val="00DE0AF2"/>
    <w:rsid w:val="00DE0DE3"/>
    <w:rsid w:val="00DE0E39"/>
    <w:rsid w:val="00DE17DF"/>
    <w:rsid w:val="00DE1974"/>
    <w:rsid w:val="00DE2095"/>
    <w:rsid w:val="00DE2DB2"/>
    <w:rsid w:val="00DE2E57"/>
    <w:rsid w:val="00DE3020"/>
    <w:rsid w:val="00DE33BD"/>
    <w:rsid w:val="00DE34EF"/>
    <w:rsid w:val="00DE39F4"/>
    <w:rsid w:val="00DE3B71"/>
    <w:rsid w:val="00DE3BE5"/>
    <w:rsid w:val="00DE3E3B"/>
    <w:rsid w:val="00DE3E62"/>
    <w:rsid w:val="00DE4055"/>
    <w:rsid w:val="00DE407E"/>
    <w:rsid w:val="00DE48C8"/>
    <w:rsid w:val="00DE52A9"/>
    <w:rsid w:val="00DE5456"/>
    <w:rsid w:val="00DE54FD"/>
    <w:rsid w:val="00DE5C3D"/>
    <w:rsid w:val="00DE627A"/>
    <w:rsid w:val="00DE6686"/>
    <w:rsid w:val="00DE6999"/>
    <w:rsid w:val="00DE6C3F"/>
    <w:rsid w:val="00DE6E05"/>
    <w:rsid w:val="00DE77A6"/>
    <w:rsid w:val="00DE7A84"/>
    <w:rsid w:val="00DE7CCA"/>
    <w:rsid w:val="00DF0705"/>
    <w:rsid w:val="00DF096B"/>
    <w:rsid w:val="00DF0C2F"/>
    <w:rsid w:val="00DF0F95"/>
    <w:rsid w:val="00DF131C"/>
    <w:rsid w:val="00DF147A"/>
    <w:rsid w:val="00DF1689"/>
    <w:rsid w:val="00DF1774"/>
    <w:rsid w:val="00DF1F0A"/>
    <w:rsid w:val="00DF1F0E"/>
    <w:rsid w:val="00DF2003"/>
    <w:rsid w:val="00DF22B5"/>
    <w:rsid w:val="00DF2ABD"/>
    <w:rsid w:val="00DF3511"/>
    <w:rsid w:val="00DF3CFE"/>
    <w:rsid w:val="00DF3D5A"/>
    <w:rsid w:val="00DF4753"/>
    <w:rsid w:val="00DF4AF2"/>
    <w:rsid w:val="00DF582C"/>
    <w:rsid w:val="00DF5AD4"/>
    <w:rsid w:val="00DF5E77"/>
    <w:rsid w:val="00DF6448"/>
    <w:rsid w:val="00DF661B"/>
    <w:rsid w:val="00DF70F1"/>
    <w:rsid w:val="00DF72DE"/>
    <w:rsid w:val="00DF77B5"/>
    <w:rsid w:val="00DF78E4"/>
    <w:rsid w:val="00DF7A29"/>
    <w:rsid w:val="00DF7A4A"/>
    <w:rsid w:val="00DF7C8B"/>
    <w:rsid w:val="00DF7E06"/>
    <w:rsid w:val="00DF7FE3"/>
    <w:rsid w:val="00E005D4"/>
    <w:rsid w:val="00E00694"/>
    <w:rsid w:val="00E008E2"/>
    <w:rsid w:val="00E00C26"/>
    <w:rsid w:val="00E010A9"/>
    <w:rsid w:val="00E01610"/>
    <w:rsid w:val="00E01E43"/>
    <w:rsid w:val="00E01EC5"/>
    <w:rsid w:val="00E02295"/>
    <w:rsid w:val="00E0307C"/>
    <w:rsid w:val="00E03081"/>
    <w:rsid w:val="00E031BE"/>
    <w:rsid w:val="00E03B45"/>
    <w:rsid w:val="00E03B6F"/>
    <w:rsid w:val="00E03C79"/>
    <w:rsid w:val="00E04281"/>
    <w:rsid w:val="00E0476C"/>
    <w:rsid w:val="00E0562B"/>
    <w:rsid w:val="00E0605E"/>
    <w:rsid w:val="00E061FD"/>
    <w:rsid w:val="00E06300"/>
    <w:rsid w:val="00E06484"/>
    <w:rsid w:val="00E072CB"/>
    <w:rsid w:val="00E07666"/>
    <w:rsid w:val="00E07DFA"/>
    <w:rsid w:val="00E108F0"/>
    <w:rsid w:val="00E10954"/>
    <w:rsid w:val="00E10FAE"/>
    <w:rsid w:val="00E1101A"/>
    <w:rsid w:val="00E11450"/>
    <w:rsid w:val="00E120B5"/>
    <w:rsid w:val="00E12560"/>
    <w:rsid w:val="00E12569"/>
    <w:rsid w:val="00E128B4"/>
    <w:rsid w:val="00E12B34"/>
    <w:rsid w:val="00E12D72"/>
    <w:rsid w:val="00E12D77"/>
    <w:rsid w:val="00E12DD5"/>
    <w:rsid w:val="00E12E8B"/>
    <w:rsid w:val="00E12FA8"/>
    <w:rsid w:val="00E1361A"/>
    <w:rsid w:val="00E13866"/>
    <w:rsid w:val="00E13BFF"/>
    <w:rsid w:val="00E13D9F"/>
    <w:rsid w:val="00E141D7"/>
    <w:rsid w:val="00E14219"/>
    <w:rsid w:val="00E14445"/>
    <w:rsid w:val="00E145D0"/>
    <w:rsid w:val="00E1489F"/>
    <w:rsid w:val="00E14CDE"/>
    <w:rsid w:val="00E1563F"/>
    <w:rsid w:val="00E15C7D"/>
    <w:rsid w:val="00E15E63"/>
    <w:rsid w:val="00E1632E"/>
    <w:rsid w:val="00E172DA"/>
    <w:rsid w:val="00E1746C"/>
    <w:rsid w:val="00E174AB"/>
    <w:rsid w:val="00E17CA6"/>
    <w:rsid w:val="00E20133"/>
    <w:rsid w:val="00E211C0"/>
    <w:rsid w:val="00E21208"/>
    <w:rsid w:val="00E2141F"/>
    <w:rsid w:val="00E215A5"/>
    <w:rsid w:val="00E21B17"/>
    <w:rsid w:val="00E22F01"/>
    <w:rsid w:val="00E23190"/>
    <w:rsid w:val="00E232B9"/>
    <w:rsid w:val="00E2350E"/>
    <w:rsid w:val="00E23746"/>
    <w:rsid w:val="00E23779"/>
    <w:rsid w:val="00E23AE3"/>
    <w:rsid w:val="00E24C91"/>
    <w:rsid w:val="00E24E53"/>
    <w:rsid w:val="00E250A4"/>
    <w:rsid w:val="00E2526E"/>
    <w:rsid w:val="00E25588"/>
    <w:rsid w:val="00E255F7"/>
    <w:rsid w:val="00E2569C"/>
    <w:rsid w:val="00E26056"/>
    <w:rsid w:val="00E26623"/>
    <w:rsid w:val="00E26714"/>
    <w:rsid w:val="00E26D3E"/>
    <w:rsid w:val="00E26EE8"/>
    <w:rsid w:val="00E271DB"/>
    <w:rsid w:val="00E27445"/>
    <w:rsid w:val="00E2793D"/>
    <w:rsid w:val="00E27F7F"/>
    <w:rsid w:val="00E3020E"/>
    <w:rsid w:val="00E30739"/>
    <w:rsid w:val="00E30ACB"/>
    <w:rsid w:val="00E30AE4"/>
    <w:rsid w:val="00E30D4B"/>
    <w:rsid w:val="00E31314"/>
    <w:rsid w:val="00E31533"/>
    <w:rsid w:val="00E31D67"/>
    <w:rsid w:val="00E31DCD"/>
    <w:rsid w:val="00E32258"/>
    <w:rsid w:val="00E3273B"/>
    <w:rsid w:val="00E32F78"/>
    <w:rsid w:val="00E333D3"/>
    <w:rsid w:val="00E335B6"/>
    <w:rsid w:val="00E33C64"/>
    <w:rsid w:val="00E33E46"/>
    <w:rsid w:val="00E345A8"/>
    <w:rsid w:val="00E348B1"/>
    <w:rsid w:val="00E34D32"/>
    <w:rsid w:val="00E3500E"/>
    <w:rsid w:val="00E350C6"/>
    <w:rsid w:val="00E35C10"/>
    <w:rsid w:val="00E35C43"/>
    <w:rsid w:val="00E36000"/>
    <w:rsid w:val="00E36489"/>
    <w:rsid w:val="00E402F2"/>
    <w:rsid w:val="00E40933"/>
    <w:rsid w:val="00E40ADA"/>
    <w:rsid w:val="00E40B52"/>
    <w:rsid w:val="00E40BA0"/>
    <w:rsid w:val="00E40D43"/>
    <w:rsid w:val="00E40D4F"/>
    <w:rsid w:val="00E40E9F"/>
    <w:rsid w:val="00E40F5D"/>
    <w:rsid w:val="00E40FEA"/>
    <w:rsid w:val="00E412D6"/>
    <w:rsid w:val="00E4185A"/>
    <w:rsid w:val="00E41C0E"/>
    <w:rsid w:val="00E41FD6"/>
    <w:rsid w:val="00E42157"/>
    <w:rsid w:val="00E425DE"/>
    <w:rsid w:val="00E429F4"/>
    <w:rsid w:val="00E42D6D"/>
    <w:rsid w:val="00E43069"/>
    <w:rsid w:val="00E430EF"/>
    <w:rsid w:val="00E432D7"/>
    <w:rsid w:val="00E43686"/>
    <w:rsid w:val="00E43DC9"/>
    <w:rsid w:val="00E43EFE"/>
    <w:rsid w:val="00E43F73"/>
    <w:rsid w:val="00E443F4"/>
    <w:rsid w:val="00E44D8D"/>
    <w:rsid w:val="00E45098"/>
    <w:rsid w:val="00E4555D"/>
    <w:rsid w:val="00E45856"/>
    <w:rsid w:val="00E458BD"/>
    <w:rsid w:val="00E45DF1"/>
    <w:rsid w:val="00E4624D"/>
    <w:rsid w:val="00E465FA"/>
    <w:rsid w:val="00E466B6"/>
    <w:rsid w:val="00E47120"/>
    <w:rsid w:val="00E47169"/>
    <w:rsid w:val="00E47288"/>
    <w:rsid w:val="00E47D23"/>
    <w:rsid w:val="00E505D0"/>
    <w:rsid w:val="00E50873"/>
    <w:rsid w:val="00E50E58"/>
    <w:rsid w:val="00E510A6"/>
    <w:rsid w:val="00E51897"/>
    <w:rsid w:val="00E51D68"/>
    <w:rsid w:val="00E528E1"/>
    <w:rsid w:val="00E529CF"/>
    <w:rsid w:val="00E53832"/>
    <w:rsid w:val="00E53902"/>
    <w:rsid w:val="00E53B26"/>
    <w:rsid w:val="00E53BD9"/>
    <w:rsid w:val="00E53F5D"/>
    <w:rsid w:val="00E5405D"/>
    <w:rsid w:val="00E54A0A"/>
    <w:rsid w:val="00E54AD3"/>
    <w:rsid w:val="00E54C7A"/>
    <w:rsid w:val="00E54C93"/>
    <w:rsid w:val="00E55491"/>
    <w:rsid w:val="00E561F8"/>
    <w:rsid w:val="00E5626C"/>
    <w:rsid w:val="00E56E98"/>
    <w:rsid w:val="00E5711A"/>
    <w:rsid w:val="00E5748D"/>
    <w:rsid w:val="00E576AF"/>
    <w:rsid w:val="00E578C1"/>
    <w:rsid w:val="00E57A20"/>
    <w:rsid w:val="00E57BD3"/>
    <w:rsid w:val="00E57BEA"/>
    <w:rsid w:val="00E57E68"/>
    <w:rsid w:val="00E609A6"/>
    <w:rsid w:val="00E60CF3"/>
    <w:rsid w:val="00E60FEA"/>
    <w:rsid w:val="00E61B2C"/>
    <w:rsid w:val="00E61BCE"/>
    <w:rsid w:val="00E61E58"/>
    <w:rsid w:val="00E62477"/>
    <w:rsid w:val="00E6271C"/>
    <w:rsid w:val="00E628F1"/>
    <w:rsid w:val="00E62D92"/>
    <w:rsid w:val="00E637D3"/>
    <w:rsid w:val="00E63D11"/>
    <w:rsid w:val="00E64695"/>
    <w:rsid w:val="00E648E0"/>
    <w:rsid w:val="00E64F78"/>
    <w:rsid w:val="00E652B3"/>
    <w:rsid w:val="00E657B0"/>
    <w:rsid w:val="00E659B4"/>
    <w:rsid w:val="00E65B7D"/>
    <w:rsid w:val="00E65E4E"/>
    <w:rsid w:val="00E664E1"/>
    <w:rsid w:val="00E66541"/>
    <w:rsid w:val="00E665BA"/>
    <w:rsid w:val="00E66A36"/>
    <w:rsid w:val="00E66BCD"/>
    <w:rsid w:val="00E67159"/>
    <w:rsid w:val="00E6772D"/>
    <w:rsid w:val="00E67B92"/>
    <w:rsid w:val="00E67D62"/>
    <w:rsid w:val="00E702B8"/>
    <w:rsid w:val="00E7036D"/>
    <w:rsid w:val="00E70642"/>
    <w:rsid w:val="00E7095E"/>
    <w:rsid w:val="00E70A04"/>
    <w:rsid w:val="00E71038"/>
    <w:rsid w:val="00E711CC"/>
    <w:rsid w:val="00E71EFC"/>
    <w:rsid w:val="00E71F4E"/>
    <w:rsid w:val="00E725F3"/>
    <w:rsid w:val="00E72731"/>
    <w:rsid w:val="00E72A10"/>
    <w:rsid w:val="00E72DC6"/>
    <w:rsid w:val="00E72F96"/>
    <w:rsid w:val="00E73498"/>
    <w:rsid w:val="00E73DBB"/>
    <w:rsid w:val="00E73E6F"/>
    <w:rsid w:val="00E748EA"/>
    <w:rsid w:val="00E74B28"/>
    <w:rsid w:val="00E75613"/>
    <w:rsid w:val="00E7568B"/>
    <w:rsid w:val="00E757D6"/>
    <w:rsid w:val="00E7588A"/>
    <w:rsid w:val="00E75C0E"/>
    <w:rsid w:val="00E75D3D"/>
    <w:rsid w:val="00E76A0E"/>
    <w:rsid w:val="00E76BD3"/>
    <w:rsid w:val="00E776DF"/>
    <w:rsid w:val="00E776EE"/>
    <w:rsid w:val="00E77C16"/>
    <w:rsid w:val="00E77C46"/>
    <w:rsid w:val="00E77C4D"/>
    <w:rsid w:val="00E8010D"/>
    <w:rsid w:val="00E808A6"/>
    <w:rsid w:val="00E810A2"/>
    <w:rsid w:val="00E816C2"/>
    <w:rsid w:val="00E8177A"/>
    <w:rsid w:val="00E81DF0"/>
    <w:rsid w:val="00E8212C"/>
    <w:rsid w:val="00E82255"/>
    <w:rsid w:val="00E826FA"/>
    <w:rsid w:val="00E82738"/>
    <w:rsid w:val="00E828D3"/>
    <w:rsid w:val="00E82C5B"/>
    <w:rsid w:val="00E82F16"/>
    <w:rsid w:val="00E82FA3"/>
    <w:rsid w:val="00E830F3"/>
    <w:rsid w:val="00E8318C"/>
    <w:rsid w:val="00E83CC4"/>
    <w:rsid w:val="00E847B2"/>
    <w:rsid w:val="00E853CF"/>
    <w:rsid w:val="00E85867"/>
    <w:rsid w:val="00E85EF7"/>
    <w:rsid w:val="00E8601F"/>
    <w:rsid w:val="00E8630E"/>
    <w:rsid w:val="00E8640D"/>
    <w:rsid w:val="00E8646A"/>
    <w:rsid w:val="00E868DF"/>
    <w:rsid w:val="00E86DBF"/>
    <w:rsid w:val="00E86EA6"/>
    <w:rsid w:val="00E86F19"/>
    <w:rsid w:val="00E8749D"/>
    <w:rsid w:val="00E878C2"/>
    <w:rsid w:val="00E87BC0"/>
    <w:rsid w:val="00E87E4D"/>
    <w:rsid w:val="00E87F88"/>
    <w:rsid w:val="00E900C0"/>
    <w:rsid w:val="00E90787"/>
    <w:rsid w:val="00E90ADB"/>
    <w:rsid w:val="00E90D9F"/>
    <w:rsid w:val="00E90E99"/>
    <w:rsid w:val="00E9164B"/>
    <w:rsid w:val="00E9167E"/>
    <w:rsid w:val="00E919A8"/>
    <w:rsid w:val="00E92342"/>
    <w:rsid w:val="00E92ECD"/>
    <w:rsid w:val="00E931C3"/>
    <w:rsid w:val="00E9345E"/>
    <w:rsid w:val="00E9366B"/>
    <w:rsid w:val="00E9377E"/>
    <w:rsid w:val="00E938C8"/>
    <w:rsid w:val="00E93A9A"/>
    <w:rsid w:val="00E94256"/>
    <w:rsid w:val="00E942BB"/>
    <w:rsid w:val="00E94CC4"/>
    <w:rsid w:val="00E94CD1"/>
    <w:rsid w:val="00E95226"/>
    <w:rsid w:val="00E9525B"/>
    <w:rsid w:val="00E9594A"/>
    <w:rsid w:val="00E95A63"/>
    <w:rsid w:val="00E95E37"/>
    <w:rsid w:val="00E968A6"/>
    <w:rsid w:val="00E97958"/>
    <w:rsid w:val="00E97A54"/>
    <w:rsid w:val="00E97DFF"/>
    <w:rsid w:val="00EA0127"/>
    <w:rsid w:val="00EA019F"/>
    <w:rsid w:val="00EA06DC"/>
    <w:rsid w:val="00EA08F1"/>
    <w:rsid w:val="00EA0C68"/>
    <w:rsid w:val="00EA0D89"/>
    <w:rsid w:val="00EA11C1"/>
    <w:rsid w:val="00EA1301"/>
    <w:rsid w:val="00EA1379"/>
    <w:rsid w:val="00EA186C"/>
    <w:rsid w:val="00EA1AF9"/>
    <w:rsid w:val="00EA1BED"/>
    <w:rsid w:val="00EA1E50"/>
    <w:rsid w:val="00EA1F45"/>
    <w:rsid w:val="00EA1F52"/>
    <w:rsid w:val="00EA25B0"/>
    <w:rsid w:val="00EA26E9"/>
    <w:rsid w:val="00EA2AB2"/>
    <w:rsid w:val="00EA2B27"/>
    <w:rsid w:val="00EA2F34"/>
    <w:rsid w:val="00EA30C8"/>
    <w:rsid w:val="00EA38EC"/>
    <w:rsid w:val="00EA3D74"/>
    <w:rsid w:val="00EA40A9"/>
    <w:rsid w:val="00EA4213"/>
    <w:rsid w:val="00EA47C6"/>
    <w:rsid w:val="00EA4B41"/>
    <w:rsid w:val="00EA59F6"/>
    <w:rsid w:val="00EA5A6B"/>
    <w:rsid w:val="00EA5CD4"/>
    <w:rsid w:val="00EA6550"/>
    <w:rsid w:val="00EA65AE"/>
    <w:rsid w:val="00EA6701"/>
    <w:rsid w:val="00EA6B06"/>
    <w:rsid w:val="00EA6F95"/>
    <w:rsid w:val="00EA70A1"/>
    <w:rsid w:val="00EA7273"/>
    <w:rsid w:val="00EA77E5"/>
    <w:rsid w:val="00EA7989"/>
    <w:rsid w:val="00EA7C4E"/>
    <w:rsid w:val="00EB0D8B"/>
    <w:rsid w:val="00EB0F47"/>
    <w:rsid w:val="00EB1217"/>
    <w:rsid w:val="00EB12EC"/>
    <w:rsid w:val="00EB157A"/>
    <w:rsid w:val="00EB16D3"/>
    <w:rsid w:val="00EB19FD"/>
    <w:rsid w:val="00EB1B27"/>
    <w:rsid w:val="00EB1F73"/>
    <w:rsid w:val="00EB2346"/>
    <w:rsid w:val="00EB267A"/>
    <w:rsid w:val="00EB27A0"/>
    <w:rsid w:val="00EB2E84"/>
    <w:rsid w:val="00EB337F"/>
    <w:rsid w:val="00EB3839"/>
    <w:rsid w:val="00EB4867"/>
    <w:rsid w:val="00EB511F"/>
    <w:rsid w:val="00EB52AC"/>
    <w:rsid w:val="00EB55FF"/>
    <w:rsid w:val="00EB5681"/>
    <w:rsid w:val="00EB5FA1"/>
    <w:rsid w:val="00EB6256"/>
    <w:rsid w:val="00EB663D"/>
    <w:rsid w:val="00EB69B2"/>
    <w:rsid w:val="00EB6C67"/>
    <w:rsid w:val="00EB761B"/>
    <w:rsid w:val="00EB7BF1"/>
    <w:rsid w:val="00EB7D8A"/>
    <w:rsid w:val="00EB7EC6"/>
    <w:rsid w:val="00EC0CD2"/>
    <w:rsid w:val="00EC0F2F"/>
    <w:rsid w:val="00EC163A"/>
    <w:rsid w:val="00EC1832"/>
    <w:rsid w:val="00EC18E3"/>
    <w:rsid w:val="00EC1A7F"/>
    <w:rsid w:val="00EC1CFB"/>
    <w:rsid w:val="00EC1F22"/>
    <w:rsid w:val="00EC2017"/>
    <w:rsid w:val="00EC2246"/>
    <w:rsid w:val="00EC253E"/>
    <w:rsid w:val="00EC28B0"/>
    <w:rsid w:val="00EC2B36"/>
    <w:rsid w:val="00EC2C32"/>
    <w:rsid w:val="00EC2D2D"/>
    <w:rsid w:val="00EC31A4"/>
    <w:rsid w:val="00EC3277"/>
    <w:rsid w:val="00EC349F"/>
    <w:rsid w:val="00EC3C0C"/>
    <w:rsid w:val="00EC3CF9"/>
    <w:rsid w:val="00EC3D3C"/>
    <w:rsid w:val="00EC3F4A"/>
    <w:rsid w:val="00EC4204"/>
    <w:rsid w:val="00EC4531"/>
    <w:rsid w:val="00EC4890"/>
    <w:rsid w:val="00EC4C2D"/>
    <w:rsid w:val="00EC4C36"/>
    <w:rsid w:val="00EC4EFD"/>
    <w:rsid w:val="00EC520F"/>
    <w:rsid w:val="00EC5746"/>
    <w:rsid w:val="00EC5B5B"/>
    <w:rsid w:val="00EC5BCB"/>
    <w:rsid w:val="00EC627F"/>
    <w:rsid w:val="00EC629F"/>
    <w:rsid w:val="00EC64D3"/>
    <w:rsid w:val="00EC6A98"/>
    <w:rsid w:val="00EC739D"/>
    <w:rsid w:val="00EC7511"/>
    <w:rsid w:val="00EC76BA"/>
    <w:rsid w:val="00EC7726"/>
    <w:rsid w:val="00EC77E8"/>
    <w:rsid w:val="00EC788D"/>
    <w:rsid w:val="00EC7A19"/>
    <w:rsid w:val="00ED019B"/>
    <w:rsid w:val="00ED0623"/>
    <w:rsid w:val="00ED0C5D"/>
    <w:rsid w:val="00ED0C83"/>
    <w:rsid w:val="00ED17D4"/>
    <w:rsid w:val="00ED1978"/>
    <w:rsid w:val="00ED1D75"/>
    <w:rsid w:val="00ED2031"/>
    <w:rsid w:val="00ED21D5"/>
    <w:rsid w:val="00ED2357"/>
    <w:rsid w:val="00ED270F"/>
    <w:rsid w:val="00ED273E"/>
    <w:rsid w:val="00ED27E9"/>
    <w:rsid w:val="00ED29E8"/>
    <w:rsid w:val="00ED2F4A"/>
    <w:rsid w:val="00ED31DE"/>
    <w:rsid w:val="00ED3480"/>
    <w:rsid w:val="00ED385C"/>
    <w:rsid w:val="00ED3C13"/>
    <w:rsid w:val="00ED3DEB"/>
    <w:rsid w:val="00ED3E51"/>
    <w:rsid w:val="00ED44D0"/>
    <w:rsid w:val="00ED583B"/>
    <w:rsid w:val="00ED614B"/>
    <w:rsid w:val="00ED72C3"/>
    <w:rsid w:val="00ED763E"/>
    <w:rsid w:val="00ED7AC2"/>
    <w:rsid w:val="00EE03D3"/>
    <w:rsid w:val="00EE13EB"/>
    <w:rsid w:val="00EE16B4"/>
    <w:rsid w:val="00EE1A6B"/>
    <w:rsid w:val="00EE20C3"/>
    <w:rsid w:val="00EE2474"/>
    <w:rsid w:val="00EE2A3B"/>
    <w:rsid w:val="00EE2A71"/>
    <w:rsid w:val="00EE2D7D"/>
    <w:rsid w:val="00EE3137"/>
    <w:rsid w:val="00EE321E"/>
    <w:rsid w:val="00EE3B81"/>
    <w:rsid w:val="00EE3E9E"/>
    <w:rsid w:val="00EE3FDB"/>
    <w:rsid w:val="00EE4D7A"/>
    <w:rsid w:val="00EE5A16"/>
    <w:rsid w:val="00EE5C5D"/>
    <w:rsid w:val="00EE5F24"/>
    <w:rsid w:val="00EE616F"/>
    <w:rsid w:val="00EE6F08"/>
    <w:rsid w:val="00EE6F2C"/>
    <w:rsid w:val="00EE729E"/>
    <w:rsid w:val="00EE72C5"/>
    <w:rsid w:val="00EE773E"/>
    <w:rsid w:val="00EE7A3F"/>
    <w:rsid w:val="00EE7BB3"/>
    <w:rsid w:val="00EE7EFB"/>
    <w:rsid w:val="00EE7F53"/>
    <w:rsid w:val="00EF0163"/>
    <w:rsid w:val="00EF0551"/>
    <w:rsid w:val="00EF083D"/>
    <w:rsid w:val="00EF0A91"/>
    <w:rsid w:val="00EF17C0"/>
    <w:rsid w:val="00EF1C51"/>
    <w:rsid w:val="00EF2A97"/>
    <w:rsid w:val="00EF2E0C"/>
    <w:rsid w:val="00EF3316"/>
    <w:rsid w:val="00EF3CFE"/>
    <w:rsid w:val="00EF4350"/>
    <w:rsid w:val="00EF4AAC"/>
    <w:rsid w:val="00EF4CC8"/>
    <w:rsid w:val="00EF4F9F"/>
    <w:rsid w:val="00EF506D"/>
    <w:rsid w:val="00EF558A"/>
    <w:rsid w:val="00EF5CAB"/>
    <w:rsid w:val="00EF679D"/>
    <w:rsid w:val="00EF6AD0"/>
    <w:rsid w:val="00EF7A3B"/>
    <w:rsid w:val="00F0051A"/>
    <w:rsid w:val="00F00692"/>
    <w:rsid w:val="00F00AE9"/>
    <w:rsid w:val="00F00D7D"/>
    <w:rsid w:val="00F0112B"/>
    <w:rsid w:val="00F0193B"/>
    <w:rsid w:val="00F01C64"/>
    <w:rsid w:val="00F01CF1"/>
    <w:rsid w:val="00F022D8"/>
    <w:rsid w:val="00F02493"/>
    <w:rsid w:val="00F02817"/>
    <w:rsid w:val="00F03301"/>
    <w:rsid w:val="00F038C3"/>
    <w:rsid w:val="00F03BB2"/>
    <w:rsid w:val="00F0415C"/>
    <w:rsid w:val="00F04604"/>
    <w:rsid w:val="00F04B41"/>
    <w:rsid w:val="00F04C0B"/>
    <w:rsid w:val="00F056B9"/>
    <w:rsid w:val="00F05A64"/>
    <w:rsid w:val="00F05F0D"/>
    <w:rsid w:val="00F05F83"/>
    <w:rsid w:val="00F075D7"/>
    <w:rsid w:val="00F07D19"/>
    <w:rsid w:val="00F07D3F"/>
    <w:rsid w:val="00F07FD0"/>
    <w:rsid w:val="00F102AA"/>
    <w:rsid w:val="00F10726"/>
    <w:rsid w:val="00F10BF3"/>
    <w:rsid w:val="00F10C3A"/>
    <w:rsid w:val="00F114A1"/>
    <w:rsid w:val="00F1172F"/>
    <w:rsid w:val="00F11C2D"/>
    <w:rsid w:val="00F11DA7"/>
    <w:rsid w:val="00F11DEA"/>
    <w:rsid w:val="00F121E5"/>
    <w:rsid w:val="00F1226C"/>
    <w:rsid w:val="00F124AE"/>
    <w:rsid w:val="00F12812"/>
    <w:rsid w:val="00F128AD"/>
    <w:rsid w:val="00F1294A"/>
    <w:rsid w:val="00F132A8"/>
    <w:rsid w:val="00F138CC"/>
    <w:rsid w:val="00F1396C"/>
    <w:rsid w:val="00F139E0"/>
    <w:rsid w:val="00F13ED7"/>
    <w:rsid w:val="00F1438B"/>
    <w:rsid w:val="00F14498"/>
    <w:rsid w:val="00F148D1"/>
    <w:rsid w:val="00F14DB0"/>
    <w:rsid w:val="00F15755"/>
    <w:rsid w:val="00F15E99"/>
    <w:rsid w:val="00F16C89"/>
    <w:rsid w:val="00F16E6D"/>
    <w:rsid w:val="00F173A6"/>
    <w:rsid w:val="00F17804"/>
    <w:rsid w:val="00F17A06"/>
    <w:rsid w:val="00F17C5E"/>
    <w:rsid w:val="00F2009D"/>
    <w:rsid w:val="00F207A1"/>
    <w:rsid w:val="00F208A7"/>
    <w:rsid w:val="00F20D34"/>
    <w:rsid w:val="00F21D2B"/>
    <w:rsid w:val="00F2278F"/>
    <w:rsid w:val="00F22FE7"/>
    <w:rsid w:val="00F23168"/>
    <w:rsid w:val="00F23421"/>
    <w:rsid w:val="00F2382C"/>
    <w:rsid w:val="00F239BB"/>
    <w:rsid w:val="00F23C6D"/>
    <w:rsid w:val="00F23DC4"/>
    <w:rsid w:val="00F2420F"/>
    <w:rsid w:val="00F24872"/>
    <w:rsid w:val="00F24B4F"/>
    <w:rsid w:val="00F24BB7"/>
    <w:rsid w:val="00F2528C"/>
    <w:rsid w:val="00F2539A"/>
    <w:rsid w:val="00F25785"/>
    <w:rsid w:val="00F263EA"/>
    <w:rsid w:val="00F2683B"/>
    <w:rsid w:val="00F26A33"/>
    <w:rsid w:val="00F26E36"/>
    <w:rsid w:val="00F26F2B"/>
    <w:rsid w:val="00F27C50"/>
    <w:rsid w:val="00F27DF2"/>
    <w:rsid w:val="00F27F68"/>
    <w:rsid w:val="00F3050E"/>
    <w:rsid w:val="00F306F9"/>
    <w:rsid w:val="00F319F6"/>
    <w:rsid w:val="00F32554"/>
    <w:rsid w:val="00F325C8"/>
    <w:rsid w:val="00F3293D"/>
    <w:rsid w:val="00F3339C"/>
    <w:rsid w:val="00F3372A"/>
    <w:rsid w:val="00F337D8"/>
    <w:rsid w:val="00F33B88"/>
    <w:rsid w:val="00F33FBA"/>
    <w:rsid w:val="00F34027"/>
    <w:rsid w:val="00F34610"/>
    <w:rsid w:val="00F3482A"/>
    <w:rsid w:val="00F34F99"/>
    <w:rsid w:val="00F35907"/>
    <w:rsid w:val="00F3596E"/>
    <w:rsid w:val="00F359FC"/>
    <w:rsid w:val="00F35B92"/>
    <w:rsid w:val="00F36224"/>
    <w:rsid w:val="00F366D1"/>
    <w:rsid w:val="00F375F4"/>
    <w:rsid w:val="00F3766E"/>
    <w:rsid w:val="00F37803"/>
    <w:rsid w:val="00F378E7"/>
    <w:rsid w:val="00F378F2"/>
    <w:rsid w:val="00F37C9C"/>
    <w:rsid w:val="00F37EBE"/>
    <w:rsid w:val="00F4074F"/>
    <w:rsid w:val="00F40838"/>
    <w:rsid w:val="00F40E87"/>
    <w:rsid w:val="00F40F77"/>
    <w:rsid w:val="00F423EE"/>
    <w:rsid w:val="00F4261F"/>
    <w:rsid w:val="00F42753"/>
    <w:rsid w:val="00F429D3"/>
    <w:rsid w:val="00F42CA1"/>
    <w:rsid w:val="00F42F41"/>
    <w:rsid w:val="00F43002"/>
    <w:rsid w:val="00F43BD5"/>
    <w:rsid w:val="00F43C6F"/>
    <w:rsid w:val="00F44333"/>
    <w:rsid w:val="00F44527"/>
    <w:rsid w:val="00F44815"/>
    <w:rsid w:val="00F4486C"/>
    <w:rsid w:val="00F44BA8"/>
    <w:rsid w:val="00F44EE2"/>
    <w:rsid w:val="00F44FAB"/>
    <w:rsid w:val="00F4533E"/>
    <w:rsid w:val="00F45966"/>
    <w:rsid w:val="00F45D67"/>
    <w:rsid w:val="00F46308"/>
    <w:rsid w:val="00F46E54"/>
    <w:rsid w:val="00F47755"/>
    <w:rsid w:val="00F47877"/>
    <w:rsid w:val="00F47949"/>
    <w:rsid w:val="00F479DF"/>
    <w:rsid w:val="00F47C9C"/>
    <w:rsid w:val="00F47F6F"/>
    <w:rsid w:val="00F5006A"/>
    <w:rsid w:val="00F500AB"/>
    <w:rsid w:val="00F507D4"/>
    <w:rsid w:val="00F50802"/>
    <w:rsid w:val="00F50DF2"/>
    <w:rsid w:val="00F50E2D"/>
    <w:rsid w:val="00F50E9A"/>
    <w:rsid w:val="00F5187D"/>
    <w:rsid w:val="00F51A62"/>
    <w:rsid w:val="00F52A68"/>
    <w:rsid w:val="00F52CBD"/>
    <w:rsid w:val="00F5352D"/>
    <w:rsid w:val="00F535BB"/>
    <w:rsid w:val="00F54111"/>
    <w:rsid w:val="00F544BA"/>
    <w:rsid w:val="00F54653"/>
    <w:rsid w:val="00F5488A"/>
    <w:rsid w:val="00F55089"/>
    <w:rsid w:val="00F55B6A"/>
    <w:rsid w:val="00F55BEE"/>
    <w:rsid w:val="00F55C95"/>
    <w:rsid w:val="00F55F8E"/>
    <w:rsid w:val="00F563C3"/>
    <w:rsid w:val="00F56456"/>
    <w:rsid w:val="00F56F04"/>
    <w:rsid w:val="00F57109"/>
    <w:rsid w:val="00F57967"/>
    <w:rsid w:val="00F604A7"/>
    <w:rsid w:val="00F60A0D"/>
    <w:rsid w:val="00F614DA"/>
    <w:rsid w:val="00F6189B"/>
    <w:rsid w:val="00F618F1"/>
    <w:rsid w:val="00F62349"/>
    <w:rsid w:val="00F62702"/>
    <w:rsid w:val="00F62720"/>
    <w:rsid w:val="00F62775"/>
    <w:rsid w:val="00F62BAE"/>
    <w:rsid w:val="00F62C3A"/>
    <w:rsid w:val="00F63105"/>
    <w:rsid w:val="00F6335D"/>
    <w:rsid w:val="00F63B20"/>
    <w:rsid w:val="00F64067"/>
    <w:rsid w:val="00F6480D"/>
    <w:rsid w:val="00F64DF8"/>
    <w:rsid w:val="00F64FC6"/>
    <w:rsid w:val="00F65EB6"/>
    <w:rsid w:val="00F66D77"/>
    <w:rsid w:val="00F67372"/>
    <w:rsid w:val="00F67789"/>
    <w:rsid w:val="00F67AC5"/>
    <w:rsid w:val="00F67B5C"/>
    <w:rsid w:val="00F70FB5"/>
    <w:rsid w:val="00F7104E"/>
    <w:rsid w:val="00F71581"/>
    <w:rsid w:val="00F7161D"/>
    <w:rsid w:val="00F71C06"/>
    <w:rsid w:val="00F726BF"/>
    <w:rsid w:val="00F72B3E"/>
    <w:rsid w:val="00F72B98"/>
    <w:rsid w:val="00F72D4A"/>
    <w:rsid w:val="00F72E6E"/>
    <w:rsid w:val="00F731AF"/>
    <w:rsid w:val="00F734AB"/>
    <w:rsid w:val="00F73CB5"/>
    <w:rsid w:val="00F73F29"/>
    <w:rsid w:val="00F73FD9"/>
    <w:rsid w:val="00F74442"/>
    <w:rsid w:val="00F7464E"/>
    <w:rsid w:val="00F7465F"/>
    <w:rsid w:val="00F756EE"/>
    <w:rsid w:val="00F7575B"/>
    <w:rsid w:val="00F75872"/>
    <w:rsid w:val="00F75C19"/>
    <w:rsid w:val="00F75C6B"/>
    <w:rsid w:val="00F76801"/>
    <w:rsid w:val="00F76CEC"/>
    <w:rsid w:val="00F77049"/>
    <w:rsid w:val="00F7738E"/>
    <w:rsid w:val="00F779FE"/>
    <w:rsid w:val="00F80462"/>
    <w:rsid w:val="00F80A41"/>
    <w:rsid w:val="00F80BC4"/>
    <w:rsid w:val="00F8127A"/>
    <w:rsid w:val="00F8163D"/>
    <w:rsid w:val="00F825C6"/>
    <w:rsid w:val="00F82D40"/>
    <w:rsid w:val="00F82E3C"/>
    <w:rsid w:val="00F82FAF"/>
    <w:rsid w:val="00F83251"/>
    <w:rsid w:val="00F835D3"/>
    <w:rsid w:val="00F83D81"/>
    <w:rsid w:val="00F83F78"/>
    <w:rsid w:val="00F8419C"/>
    <w:rsid w:val="00F84561"/>
    <w:rsid w:val="00F84794"/>
    <w:rsid w:val="00F847CA"/>
    <w:rsid w:val="00F85188"/>
    <w:rsid w:val="00F852F6"/>
    <w:rsid w:val="00F854B3"/>
    <w:rsid w:val="00F855CA"/>
    <w:rsid w:val="00F85D2F"/>
    <w:rsid w:val="00F85EB9"/>
    <w:rsid w:val="00F86028"/>
    <w:rsid w:val="00F860D5"/>
    <w:rsid w:val="00F86189"/>
    <w:rsid w:val="00F86CDA"/>
    <w:rsid w:val="00F86E70"/>
    <w:rsid w:val="00F86E7C"/>
    <w:rsid w:val="00F86F99"/>
    <w:rsid w:val="00F8714A"/>
    <w:rsid w:val="00F874EF"/>
    <w:rsid w:val="00F87D2A"/>
    <w:rsid w:val="00F87FCF"/>
    <w:rsid w:val="00F903F6"/>
    <w:rsid w:val="00F90575"/>
    <w:rsid w:val="00F908F6"/>
    <w:rsid w:val="00F90A94"/>
    <w:rsid w:val="00F90C9A"/>
    <w:rsid w:val="00F92089"/>
    <w:rsid w:val="00F925F8"/>
    <w:rsid w:val="00F92ED8"/>
    <w:rsid w:val="00F930D9"/>
    <w:rsid w:val="00F93481"/>
    <w:rsid w:val="00F938EC"/>
    <w:rsid w:val="00F93E02"/>
    <w:rsid w:val="00F949F8"/>
    <w:rsid w:val="00F94A42"/>
    <w:rsid w:val="00F94B6B"/>
    <w:rsid w:val="00F94C01"/>
    <w:rsid w:val="00F94E1A"/>
    <w:rsid w:val="00F952E4"/>
    <w:rsid w:val="00F9598B"/>
    <w:rsid w:val="00F95ECA"/>
    <w:rsid w:val="00F95FB3"/>
    <w:rsid w:val="00F9609F"/>
    <w:rsid w:val="00F96355"/>
    <w:rsid w:val="00F968C4"/>
    <w:rsid w:val="00F96B97"/>
    <w:rsid w:val="00F96E8A"/>
    <w:rsid w:val="00F97287"/>
    <w:rsid w:val="00F972C7"/>
    <w:rsid w:val="00F97A2E"/>
    <w:rsid w:val="00F97BCE"/>
    <w:rsid w:val="00F97DD5"/>
    <w:rsid w:val="00FA052E"/>
    <w:rsid w:val="00FA07B0"/>
    <w:rsid w:val="00FA08B9"/>
    <w:rsid w:val="00FA0B00"/>
    <w:rsid w:val="00FA1900"/>
    <w:rsid w:val="00FA1BFC"/>
    <w:rsid w:val="00FA1D7D"/>
    <w:rsid w:val="00FA1FB9"/>
    <w:rsid w:val="00FA201B"/>
    <w:rsid w:val="00FA3326"/>
    <w:rsid w:val="00FA38FD"/>
    <w:rsid w:val="00FA3B26"/>
    <w:rsid w:val="00FA459E"/>
    <w:rsid w:val="00FA4603"/>
    <w:rsid w:val="00FA4C92"/>
    <w:rsid w:val="00FA4F7A"/>
    <w:rsid w:val="00FA5E58"/>
    <w:rsid w:val="00FA6369"/>
    <w:rsid w:val="00FA6787"/>
    <w:rsid w:val="00FA6C75"/>
    <w:rsid w:val="00FA7DBE"/>
    <w:rsid w:val="00FB0124"/>
    <w:rsid w:val="00FB06E3"/>
    <w:rsid w:val="00FB08E2"/>
    <w:rsid w:val="00FB0949"/>
    <w:rsid w:val="00FB09C9"/>
    <w:rsid w:val="00FB0D67"/>
    <w:rsid w:val="00FB0DE4"/>
    <w:rsid w:val="00FB1F85"/>
    <w:rsid w:val="00FB25D0"/>
    <w:rsid w:val="00FB26C7"/>
    <w:rsid w:val="00FB2BE7"/>
    <w:rsid w:val="00FB2F21"/>
    <w:rsid w:val="00FB3147"/>
    <w:rsid w:val="00FB3338"/>
    <w:rsid w:val="00FB335E"/>
    <w:rsid w:val="00FB34CF"/>
    <w:rsid w:val="00FB34D4"/>
    <w:rsid w:val="00FB3A42"/>
    <w:rsid w:val="00FB3E99"/>
    <w:rsid w:val="00FB4129"/>
    <w:rsid w:val="00FB47C0"/>
    <w:rsid w:val="00FB49BF"/>
    <w:rsid w:val="00FB4BE2"/>
    <w:rsid w:val="00FB4D1F"/>
    <w:rsid w:val="00FB5901"/>
    <w:rsid w:val="00FB60CB"/>
    <w:rsid w:val="00FB6242"/>
    <w:rsid w:val="00FB6425"/>
    <w:rsid w:val="00FB650E"/>
    <w:rsid w:val="00FB6E1F"/>
    <w:rsid w:val="00FB738F"/>
    <w:rsid w:val="00FB753C"/>
    <w:rsid w:val="00FB7C98"/>
    <w:rsid w:val="00FC037C"/>
    <w:rsid w:val="00FC0703"/>
    <w:rsid w:val="00FC0B82"/>
    <w:rsid w:val="00FC0CAD"/>
    <w:rsid w:val="00FC0FA7"/>
    <w:rsid w:val="00FC1C2E"/>
    <w:rsid w:val="00FC314C"/>
    <w:rsid w:val="00FC38D3"/>
    <w:rsid w:val="00FC3B3E"/>
    <w:rsid w:val="00FC3C2B"/>
    <w:rsid w:val="00FC40C3"/>
    <w:rsid w:val="00FC4525"/>
    <w:rsid w:val="00FC45CC"/>
    <w:rsid w:val="00FC4644"/>
    <w:rsid w:val="00FC4696"/>
    <w:rsid w:val="00FC477D"/>
    <w:rsid w:val="00FC47DC"/>
    <w:rsid w:val="00FC4A31"/>
    <w:rsid w:val="00FC56CB"/>
    <w:rsid w:val="00FC5909"/>
    <w:rsid w:val="00FC5D6E"/>
    <w:rsid w:val="00FC7679"/>
    <w:rsid w:val="00FC7743"/>
    <w:rsid w:val="00FC7BF7"/>
    <w:rsid w:val="00FC7C5F"/>
    <w:rsid w:val="00FD0756"/>
    <w:rsid w:val="00FD08A5"/>
    <w:rsid w:val="00FD0B01"/>
    <w:rsid w:val="00FD0FED"/>
    <w:rsid w:val="00FD17A9"/>
    <w:rsid w:val="00FD21ED"/>
    <w:rsid w:val="00FD22F0"/>
    <w:rsid w:val="00FD27C8"/>
    <w:rsid w:val="00FD27FF"/>
    <w:rsid w:val="00FD2AAF"/>
    <w:rsid w:val="00FD31E0"/>
    <w:rsid w:val="00FD3524"/>
    <w:rsid w:val="00FD38DE"/>
    <w:rsid w:val="00FD3C16"/>
    <w:rsid w:val="00FD3DA9"/>
    <w:rsid w:val="00FD4181"/>
    <w:rsid w:val="00FD48BB"/>
    <w:rsid w:val="00FD4CDE"/>
    <w:rsid w:val="00FD52FD"/>
    <w:rsid w:val="00FD54F2"/>
    <w:rsid w:val="00FD5FCF"/>
    <w:rsid w:val="00FD607A"/>
    <w:rsid w:val="00FD632E"/>
    <w:rsid w:val="00FD63B8"/>
    <w:rsid w:val="00FD63D3"/>
    <w:rsid w:val="00FD69D1"/>
    <w:rsid w:val="00FD6E02"/>
    <w:rsid w:val="00FD6E73"/>
    <w:rsid w:val="00FD6E8C"/>
    <w:rsid w:val="00FD717A"/>
    <w:rsid w:val="00FE0235"/>
    <w:rsid w:val="00FE0832"/>
    <w:rsid w:val="00FE0861"/>
    <w:rsid w:val="00FE0B0A"/>
    <w:rsid w:val="00FE1527"/>
    <w:rsid w:val="00FE1990"/>
    <w:rsid w:val="00FE1E41"/>
    <w:rsid w:val="00FE1F10"/>
    <w:rsid w:val="00FE2067"/>
    <w:rsid w:val="00FE3284"/>
    <w:rsid w:val="00FE34B4"/>
    <w:rsid w:val="00FE36BB"/>
    <w:rsid w:val="00FE38A9"/>
    <w:rsid w:val="00FE3AE3"/>
    <w:rsid w:val="00FE3ECD"/>
    <w:rsid w:val="00FE3F64"/>
    <w:rsid w:val="00FE401D"/>
    <w:rsid w:val="00FE443C"/>
    <w:rsid w:val="00FE459C"/>
    <w:rsid w:val="00FE460B"/>
    <w:rsid w:val="00FE46C3"/>
    <w:rsid w:val="00FE4C79"/>
    <w:rsid w:val="00FE4FA2"/>
    <w:rsid w:val="00FE51FC"/>
    <w:rsid w:val="00FE5798"/>
    <w:rsid w:val="00FE5BCF"/>
    <w:rsid w:val="00FE5D53"/>
    <w:rsid w:val="00FE5D81"/>
    <w:rsid w:val="00FE60B5"/>
    <w:rsid w:val="00FE6B54"/>
    <w:rsid w:val="00FE7065"/>
    <w:rsid w:val="00FE7169"/>
    <w:rsid w:val="00FE79BD"/>
    <w:rsid w:val="00FE7ADE"/>
    <w:rsid w:val="00FE7D2D"/>
    <w:rsid w:val="00FE7FE5"/>
    <w:rsid w:val="00FF059F"/>
    <w:rsid w:val="00FF073B"/>
    <w:rsid w:val="00FF098D"/>
    <w:rsid w:val="00FF0D2C"/>
    <w:rsid w:val="00FF0F75"/>
    <w:rsid w:val="00FF115F"/>
    <w:rsid w:val="00FF11C2"/>
    <w:rsid w:val="00FF1EAB"/>
    <w:rsid w:val="00FF2B4E"/>
    <w:rsid w:val="00FF2DEA"/>
    <w:rsid w:val="00FF34B0"/>
    <w:rsid w:val="00FF369C"/>
    <w:rsid w:val="00FF3FB3"/>
    <w:rsid w:val="00FF45A9"/>
    <w:rsid w:val="00FF4FE0"/>
    <w:rsid w:val="00FF5442"/>
    <w:rsid w:val="00FF54F1"/>
    <w:rsid w:val="00FF55B6"/>
    <w:rsid w:val="00FF5BAE"/>
    <w:rsid w:val="00FF650C"/>
    <w:rsid w:val="00FF6FDF"/>
    <w:rsid w:val="00FF7155"/>
    <w:rsid w:val="00FF71A6"/>
    <w:rsid w:val="00FF7238"/>
    <w:rsid w:val="00FF74BE"/>
    <w:rsid w:val="00FF771E"/>
    <w:rsid w:val="00FF7D05"/>
    <w:rsid w:val="00FF7E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910BF1E"/>
  <w15:docId w15:val="{516A734E-8323-4AD0-A048-DBBEC6B1A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0" w:qFormat="1"/>
    <w:lsdException w:name="heading 4" w:uiPriority="0" w:qFormat="1"/>
    <w:lsdException w:name="heading 5" w:semiHidden="1" w:uiPriority="0" w:unhideWhenUsed="1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iPriority="0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Note Heading" w:semiHidden="1" w:uiPriority="0" w:unhideWhenUsed="1"/>
    <w:lsdException w:name="Body Text 2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2C0F"/>
    <w:rPr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autoRedefine/>
    <w:uiPriority w:val="9"/>
    <w:qFormat/>
    <w:rsid w:val="00F83D81"/>
    <w:pPr>
      <w:pageBreakBefore/>
      <w:numPr>
        <w:numId w:val="15"/>
      </w:numPr>
      <w:pBdr>
        <w:top w:val="single" w:sz="12" w:space="1" w:color="5B9BD5" w:themeColor="accent1"/>
        <w:bottom w:val="single" w:sz="12" w:space="1" w:color="5B9BD5" w:themeColor="accent1"/>
      </w:pBdr>
      <w:shd w:val="clear" w:color="auto" w:fill="FFFFFF"/>
      <w:spacing w:before="120" w:after="240"/>
      <w:jc w:val="center"/>
      <w:outlineLvl w:val="0"/>
    </w:pPr>
    <w:rPr>
      <w:rFonts w:ascii="Arial Bold" w:hAnsi="Arial Bold" w:cstheme="minorHAnsi"/>
      <w:b/>
      <w:spacing w:val="38"/>
      <w:kern w:val="32"/>
      <w:position w:val="6"/>
      <w:sz w:val="32"/>
      <w:szCs w:val="32"/>
    </w:rPr>
  </w:style>
  <w:style w:type="paragraph" w:styleId="Heading2">
    <w:name w:val="heading 2"/>
    <w:basedOn w:val="Heading1"/>
    <w:next w:val="BodyText2"/>
    <w:link w:val="Heading2Char"/>
    <w:autoRedefine/>
    <w:qFormat/>
    <w:rsid w:val="00F83D81"/>
    <w:pPr>
      <w:pageBreakBefore w:val="0"/>
      <w:numPr>
        <w:ilvl w:val="1"/>
      </w:numPr>
      <w:pBdr>
        <w:top w:val="none" w:sz="0" w:space="0" w:color="auto"/>
        <w:bottom w:val="single" w:sz="8" w:space="1" w:color="5B9BD5" w:themeColor="accent1"/>
      </w:pBdr>
      <w:shd w:val="clear" w:color="auto" w:fill="auto"/>
      <w:spacing w:before="240"/>
      <w:ind w:left="576"/>
      <w:jc w:val="left"/>
      <w:outlineLvl w:val="1"/>
    </w:pPr>
    <w:rPr>
      <w:rFonts w:eastAsia="Arial Unicode MS"/>
      <w:iCs/>
      <w:spacing w:val="20"/>
      <w:sz w:val="28"/>
      <w:szCs w:val="28"/>
    </w:rPr>
  </w:style>
  <w:style w:type="paragraph" w:styleId="Heading3">
    <w:name w:val="heading 3"/>
    <w:basedOn w:val="Heading2"/>
    <w:next w:val="BodyText2"/>
    <w:autoRedefine/>
    <w:qFormat/>
    <w:rsid w:val="005E1B08"/>
    <w:pPr>
      <w:numPr>
        <w:ilvl w:val="2"/>
      </w:numPr>
      <w:outlineLvl w:val="2"/>
    </w:pPr>
    <w:rPr>
      <w:bCs/>
      <w:szCs w:val="26"/>
    </w:rPr>
  </w:style>
  <w:style w:type="paragraph" w:styleId="Heading4">
    <w:name w:val="heading 4"/>
    <w:basedOn w:val="Heading3"/>
    <w:next w:val="Normal"/>
    <w:autoRedefine/>
    <w:qFormat/>
    <w:rsid w:val="005E1B08"/>
    <w:pPr>
      <w:numPr>
        <w:ilvl w:val="3"/>
      </w:numPr>
      <w:jc w:val="right"/>
      <w:outlineLvl w:val="3"/>
    </w:pPr>
    <w:rPr>
      <w:bCs w:val="0"/>
      <w:sz w:val="44"/>
      <w:szCs w:val="28"/>
    </w:rPr>
  </w:style>
  <w:style w:type="paragraph" w:styleId="Heading5">
    <w:name w:val="heading 5"/>
    <w:aliases w:val="h5,Roman list,l5,hm,Table label,mh2,Module heading 2,Head 5,list 5,5,H5,Para5,h51,h52,L5,Level 3 - i"/>
    <w:basedOn w:val="Heading4"/>
    <w:next w:val="BodyText2"/>
    <w:qFormat/>
    <w:rsid w:val="005E1B08"/>
    <w:pPr>
      <w:numPr>
        <w:ilvl w:val="4"/>
      </w:numPr>
      <w:tabs>
        <w:tab w:val="left" w:pos="1152"/>
      </w:tabs>
      <w:outlineLvl w:val="4"/>
    </w:pPr>
    <w:rPr>
      <w:bCs/>
      <w:iCs w:val="0"/>
      <w:szCs w:val="26"/>
    </w:rPr>
  </w:style>
  <w:style w:type="paragraph" w:styleId="Heading6">
    <w:name w:val="heading 6"/>
    <w:aliases w:val="Legal Level 1."/>
    <w:basedOn w:val="Normal"/>
    <w:next w:val="Normal"/>
    <w:qFormat/>
    <w:rsid w:val="005E1B08"/>
    <w:pPr>
      <w:numPr>
        <w:ilvl w:val="5"/>
        <w:numId w:val="15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qFormat/>
    <w:rsid w:val="005E1B08"/>
    <w:pPr>
      <w:numPr>
        <w:ilvl w:val="6"/>
        <w:numId w:val="15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5E1B08"/>
    <w:pPr>
      <w:numPr>
        <w:ilvl w:val="7"/>
        <w:numId w:val="15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ChapterNo"/>
    <w:next w:val="BodyText"/>
    <w:qFormat/>
    <w:rsid w:val="005E1B08"/>
    <w:pPr>
      <w:numPr>
        <w:ilvl w:val="8"/>
        <w:numId w:val="15"/>
      </w:numPr>
      <w:spacing w:before="240"/>
      <w:outlineLvl w:val="8"/>
    </w:pPr>
    <w:rPr>
      <w:rFonts w:cs="Arial"/>
      <w:sz w:val="56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odyText2">
    <w:name w:val="BodyText2"/>
    <w:basedOn w:val="BodyText"/>
    <w:link w:val="BodyText2Char"/>
    <w:rsid w:val="00BD7ABF"/>
    <w:pPr>
      <w:spacing w:after="120" w:line="360" w:lineRule="auto"/>
    </w:pPr>
    <w:rPr>
      <w:rFonts w:eastAsia="Arial Unicode MS"/>
    </w:rPr>
  </w:style>
  <w:style w:type="paragraph" w:styleId="BodyText">
    <w:name w:val="Body Text"/>
    <w:basedOn w:val="Normal"/>
    <w:next w:val="BodyText2"/>
    <w:link w:val="BodyTextChar"/>
    <w:rsid w:val="005E1B08"/>
    <w:pPr>
      <w:spacing w:before="60" w:after="60"/>
      <w:jc w:val="both"/>
    </w:pPr>
    <w:rPr>
      <w:rFonts w:ascii="Arial" w:hAnsi="Arial"/>
      <w:sz w:val="20"/>
    </w:rPr>
  </w:style>
  <w:style w:type="character" w:customStyle="1" w:styleId="BodyTextChar">
    <w:name w:val="Body Text Char"/>
    <w:link w:val="BodyText"/>
    <w:rsid w:val="00F62BAE"/>
    <w:rPr>
      <w:rFonts w:ascii="Arial" w:hAnsi="Arial"/>
      <w:szCs w:val="24"/>
    </w:rPr>
  </w:style>
  <w:style w:type="character" w:customStyle="1" w:styleId="BodyText2Char">
    <w:name w:val="BodyText2 Char"/>
    <w:link w:val="BodyText2"/>
    <w:rsid w:val="00BD7ABF"/>
    <w:rPr>
      <w:rFonts w:ascii="Arial" w:eastAsia="Arial Unicode MS" w:hAnsi="Arial"/>
      <w:szCs w:val="24"/>
      <w:lang w:val="en-US" w:eastAsia="en-US"/>
    </w:rPr>
  </w:style>
  <w:style w:type="paragraph" w:customStyle="1" w:styleId="ChapterNo">
    <w:name w:val="Chapter No"/>
    <w:basedOn w:val="BodyText"/>
    <w:rsid w:val="005E1B08"/>
    <w:pPr>
      <w:jc w:val="center"/>
    </w:pPr>
    <w:rPr>
      <w:rFonts w:ascii="Comic Sans MS" w:hAnsi="Comic Sans MS" w:cs="Tahoma"/>
      <w:b/>
      <w:bCs/>
      <w:color w:val="000000"/>
      <w:sz w:val="96"/>
    </w:rPr>
  </w:style>
  <w:style w:type="paragraph" w:styleId="TOC1">
    <w:name w:val="toc 1"/>
    <w:basedOn w:val="BodyText"/>
    <w:next w:val="Normal"/>
    <w:autoRedefine/>
    <w:uiPriority w:val="39"/>
    <w:rsid w:val="003C7ABF"/>
    <w:pPr>
      <w:spacing w:before="120" w:after="0"/>
      <w:jc w:val="left"/>
    </w:pPr>
    <w:rPr>
      <w:rFonts w:ascii="Calibri" w:hAnsi="Calibri"/>
      <w:b/>
      <w:bCs/>
      <w:i/>
      <w:iCs/>
      <w:sz w:val="24"/>
    </w:rPr>
  </w:style>
  <w:style w:type="paragraph" w:styleId="Header">
    <w:name w:val="header"/>
    <w:aliases w:val="index,ho,header odd,page-header,ph"/>
    <w:basedOn w:val="Normal"/>
    <w:link w:val="HeaderChar"/>
    <w:rsid w:val="005E1B08"/>
    <w:pPr>
      <w:tabs>
        <w:tab w:val="center" w:pos="4320"/>
        <w:tab w:val="right" w:pos="8640"/>
      </w:tabs>
      <w:spacing w:after="120"/>
    </w:pPr>
    <w:rPr>
      <w:rFonts w:ascii="Tahoma" w:hAnsi="Tahoma"/>
      <w:b/>
      <w:sz w:val="20"/>
    </w:rPr>
  </w:style>
  <w:style w:type="paragraph" w:customStyle="1" w:styleId="ListBullet1">
    <w:name w:val="List Bullet 1"/>
    <w:basedOn w:val="BodyText2"/>
    <w:rsid w:val="00B708C5"/>
    <w:pPr>
      <w:numPr>
        <w:numId w:val="8"/>
      </w:numPr>
    </w:pPr>
  </w:style>
  <w:style w:type="paragraph" w:styleId="ListBullet2">
    <w:name w:val="List Bullet 2"/>
    <w:basedOn w:val="ListBullet1"/>
    <w:autoRedefine/>
    <w:rsid w:val="005C1CED"/>
    <w:pPr>
      <w:numPr>
        <w:numId w:val="9"/>
      </w:numPr>
    </w:pPr>
  </w:style>
  <w:style w:type="paragraph" w:styleId="ListBullet3">
    <w:name w:val="List Bullet 3"/>
    <w:basedOn w:val="ListBullet2"/>
    <w:rsid w:val="00C930FF"/>
    <w:pPr>
      <w:numPr>
        <w:numId w:val="10"/>
      </w:numPr>
      <w:tabs>
        <w:tab w:val="clear" w:pos="2232"/>
        <w:tab w:val="left" w:pos="1440"/>
      </w:tabs>
      <w:ind w:left="1800"/>
    </w:pPr>
  </w:style>
  <w:style w:type="paragraph" w:styleId="TOC2">
    <w:name w:val="toc 2"/>
    <w:basedOn w:val="TOC1"/>
    <w:next w:val="Normal"/>
    <w:autoRedefine/>
    <w:uiPriority w:val="39"/>
    <w:rsid w:val="003C7ABF"/>
    <w:pPr>
      <w:ind w:left="397"/>
    </w:pPr>
    <w:rPr>
      <w:i w:val="0"/>
      <w:iCs w:val="0"/>
      <w:sz w:val="22"/>
      <w:szCs w:val="22"/>
    </w:rPr>
  </w:style>
  <w:style w:type="paragraph" w:styleId="TOC3">
    <w:name w:val="toc 3"/>
    <w:basedOn w:val="TOC2"/>
    <w:next w:val="Normal"/>
    <w:uiPriority w:val="39"/>
    <w:rsid w:val="005E1B08"/>
    <w:pPr>
      <w:spacing w:before="0"/>
      <w:ind w:left="480"/>
    </w:pPr>
    <w:rPr>
      <w:b w:val="0"/>
      <w:bCs w:val="0"/>
      <w:sz w:val="20"/>
      <w:szCs w:val="20"/>
    </w:rPr>
  </w:style>
  <w:style w:type="paragraph" w:styleId="TOC4">
    <w:name w:val="toc 4"/>
    <w:basedOn w:val="TOC3"/>
    <w:next w:val="BodyText"/>
    <w:uiPriority w:val="39"/>
    <w:rsid w:val="005E1B08"/>
    <w:pPr>
      <w:ind w:left="720"/>
    </w:pPr>
  </w:style>
  <w:style w:type="paragraph" w:styleId="TOC5">
    <w:name w:val="toc 5"/>
    <w:basedOn w:val="TOC4"/>
    <w:next w:val="Normal"/>
    <w:autoRedefine/>
    <w:uiPriority w:val="39"/>
    <w:rsid w:val="005E1B08"/>
    <w:pPr>
      <w:ind w:left="960"/>
    </w:pPr>
  </w:style>
  <w:style w:type="paragraph" w:styleId="TOC6">
    <w:name w:val="toc 6"/>
    <w:basedOn w:val="Normal"/>
    <w:next w:val="Normal"/>
    <w:autoRedefine/>
    <w:uiPriority w:val="39"/>
    <w:rsid w:val="005E1B08"/>
    <w:pPr>
      <w:ind w:left="1200"/>
    </w:pPr>
    <w:rPr>
      <w:rFonts w:ascii="Calibri" w:hAnsi="Calibr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rsid w:val="005E1B08"/>
    <w:pPr>
      <w:ind w:left="1440"/>
    </w:pPr>
    <w:rPr>
      <w:rFonts w:ascii="Calibri" w:hAnsi="Calibr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rsid w:val="005E1B08"/>
    <w:pPr>
      <w:ind w:left="1680"/>
    </w:pPr>
    <w:rPr>
      <w:rFonts w:ascii="Calibri" w:hAnsi="Calibr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rsid w:val="005E1B08"/>
    <w:pPr>
      <w:ind w:left="1920"/>
    </w:pPr>
    <w:rPr>
      <w:rFonts w:ascii="Calibri" w:hAnsi="Calibri"/>
      <w:sz w:val="20"/>
      <w:szCs w:val="20"/>
    </w:rPr>
  </w:style>
  <w:style w:type="character" w:styleId="Hyperlink">
    <w:name w:val="Hyperlink"/>
    <w:uiPriority w:val="99"/>
    <w:rsid w:val="006246AE"/>
    <w:rPr>
      <w:i/>
      <w:color w:val="0000FF"/>
      <w:u w:val="single"/>
    </w:rPr>
  </w:style>
  <w:style w:type="paragraph" w:customStyle="1" w:styleId="FigureCaption">
    <w:name w:val="Figure Caption"/>
    <w:basedOn w:val="BodyText"/>
    <w:next w:val="BodyText2"/>
    <w:autoRedefine/>
    <w:rsid w:val="008619DA"/>
    <w:pPr>
      <w:spacing w:before="120" w:after="240"/>
      <w:jc w:val="center"/>
    </w:pPr>
    <w:rPr>
      <w:rFonts w:ascii="Arial Bold" w:hAnsi="Arial Bold" w:cs="Arial"/>
      <w:b/>
      <w:bCs/>
      <w:sz w:val="18"/>
      <w:szCs w:val="20"/>
    </w:rPr>
  </w:style>
  <w:style w:type="paragraph" w:styleId="NoteHeading">
    <w:name w:val="Note Heading"/>
    <w:basedOn w:val="Normal"/>
    <w:next w:val="BodyText2"/>
    <w:link w:val="NoteHeadingChar"/>
    <w:autoRedefine/>
    <w:rsid w:val="00CF715D"/>
    <w:pPr>
      <w:numPr>
        <w:numId w:val="11"/>
      </w:numPr>
      <w:pBdr>
        <w:top w:val="single" w:sz="8" w:space="1" w:color="000000"/>
        <w:bottom w:val="single" w:sz="8" w:space="1" w:color="000000"/>
      </w:pBdr>
      <w:ind w:left="0" w:firstLine="0"/>
      <w:jc w:val="both"/>
    </w:pPr>
    <w:rPr>
      <w:rFonts w:ascii="Arial" w:eastAsia="Arial Unicode MS" w:hAnsi="Arial"/>
      <w:bCs/>
      <w:sz w:val="20"/>
    </w:rPr>
  </w:style>
  <w:style w:type="paragraph" w:customStyle="1" w:styleId="SectionHead">
    <w:name w:val="SectionHead"/>
    <w:basedOn w:val="Heading1"/>
    <w:next w:val="BodyText"/>
    <w:autoRedefine/>
    <w:rsid w:val="005E1B08"/>
    <w:pPr>
      <w:numPr>
        <w:numId w:val="0"/>
      </w:numPr>
      <w:tabs>
        <w:tab w:val="right" w:leader="dot" w:pos="8630"/>
      </w:tabs>
      <w:jc w:val="both"/>
    </w:pPr>
    <w:rPr>
      <w:spacing w:val="28"/>
    </w:rPr>
  </w:style>
  <w:style w:type="paragraph" w:customStyle="1" w:styleId="bodytextforlistnumber">
    <w:name w:val="body text for list number"/>
    <w:basedOn w:val="Normal"/>
    <w:rsid w:val="005E1B08"/>
    <w:pPr>
      <w:ind w:left="1480"/>
      <w:jc w:val="both"/>
    </w:pPr>
    <w:rPr>
      <w:rFonts w:ascii="Arial" w:hAnsi="Arial"/>
      <w:sz w:val="20"/>
    </w:rPr>
  </w:style>
  <w:style w:type="paragraph" w:customStyle="1" w:styleId="Image">
    <w:name w:val="Image"/>
    <w:basedOn w:val="BodyText"/>
    <w:next w:val="FigureCaption"/>
    <w:rsid w:val="005E1B08"/>
    <w:pPr>
      <w:spacing w:before="120" w:after="120"/>
      <w:jc w:val="center"/>
    </w:pPr>
  </w:style>
  <w:style w:type="paragraph" w:styleId="Caption">
    <w:name w:val="caption"/>
    <w:basedOn w:val="FigureCaption"/>
    <w:next w:val="Normal"/>
    <w:autoRedefine/>
    <w:qFormat/>
    <w:rsid w:val="00CA22D8"/>
    <w:pPr>
      <w:spacing w:before="240" w:after="120"/>
    </w:pPr>
    <w:rPr>
      <w:bCs w:val="0"/>
    </w:rPr>
  </w:style>
  <w:style w:type="paragraph" w:styleId="TableofFigures">
    <w:name w:val="table of figures"/>
    <w:basedOn w:val="Normal"/>
    <w:next w:val="Normal"/>
    <w:autoRedefine/>
    <w:uiPriority w:val="99"/>
    <w:rsid w:val="005E1B08"/>
    <w:rPr>
      <w:rFonts w:ascii="Arial" w:hAnsi="Arial"/>
      <w:iCs/>
      <w:sz w:val="20"/>
    </w:rPr>
  </w:style>
  <w:style w:type="paragraph" w:styleId="Footer">
    <w:name w:val="footer"/>
    <w:basedOn w:val="Normal"/>
    <w:link w:val="FooterChar"/>
    <w:uiPriority w:val="99"/>
    <w:rsid w:val="000677BC"/>
    <w:pPr>
      <w:pBdr>
        <w:top w:val="single" w:sz="8" w:space="1" w:color="E31837"/>
      </w:pBdr>
      <w:tabs>
        <w:tab w:val="center" w:pos="4320"/>
        <w:tab w:val="right" w:pos="8640"/>
      </w:tabs>
    </w:pPr>
    <w:rPr>
      <w:rFonts w:ascii="Tahoma" w:hAnsi="Tahoma"/>
      <w:b/>
      <w:sz w:val="20"/>
    </w:rPr>
  </w:style>
  <w:style w:type="paragraph" w:customStyle="1" w:styleId="TableColumnLabels">
    <w:name w:val="Table Column Labels"/>
    <w:basedOn w:val="BodyText"/>
    <w:link w:val="TableColumnLabelsChar"/>
    <w:autoRedefine/>
    <w:rsid w:val="00AA010B"/>
    <w:pPr>
      <w:jc w:val="left"/>
    </w:pPr>
    <w:rPr>
      <w:rFonts w:ascii="Arial Unicode MS" w:eastAsia="Arial Unicode MS" w:hAnsi="Arial Unicode MS"/>
      <w:b/>
      <w:bCs/>
      <w:color w:val="FFFFFF"/>
    </w:rPr>
  </w:style>
  <w:style w:type="paragraph" w:customStyle="1" w:styleId="Tablecontent">
    <w:name w:val="Table content"/>
    <w:basedOn w:val="BodyText"/>
    <w:link w:val="TablecontentChar"/>
    <w:qFormat/>
    <w:rsid w:val="00E26EE8"/>
    <w:pPr>
      <w:framePr w:hSpace="180" w:wrap="around" w:vAnchor="page" w:hAnchor="margin" w:xAlign="center" w:y="2491"/>
      <w:spacing w:before="120" w:after="0"/>
      <w:jc w:val="center"/>
    </w:pPr>
    <w:rPr>
      <w:rFonts w:ascii="Arial Unicode MS" w:eastAsia="Arial Unicode MS" w:hAnsi="Arial Unicode MS"/>
      <w:sz w:val="18"/>
    </w:rPr>
  </w:style>
  <w:style w:type="paragraph" w:customStyle="1" w:styleId="TableListNumber1">
    <w:name w:val="Table List Number 1"/>
    <w:basedOn w:val="Normal"/>
    <w:rsid w:val="0039151E"/>
    <w:pPr>
      <w:numPr>
        <w:numId w:val="3"/>
      </w:numPr>
      <w:tabs>
        <w:tab w:val="left" w:pos="432"/>
        <w:tab w:val="left" w:pos="1008"/>
      </w:tabs>
      <w:spacing w:before="120"/>
    </w:pPr>
    <w:rPr>
      <w:rFonts w:ascii="Arial" w:hAnsi="Arial"/>
      <w:sz w:val="18"/>
    </w:rPr>
  </w:style>
  <w:style w:type="paragraph" w:customStyle="1" w:styleId="TableListBullet1">
    <w:name w:val="Table List Bullet 1"/>
    <w:basedOn w:val="ListBullet1"/>
    <w:rsid w:val="004448CB"/>
    <w:pPr>
      <w:numPr>
        <w:numId w:val="2"/>
      </w:numPr>
      <w:spacing w:after="0"/>
    </w:pPr>
    <w:rPr>
      <w:sz w:val="18"/>
    </w:rPr>
  </w:style>
  <w:style w:type="character" w:styleId="PageNumber">
    <w:name w:val="page number"/>
    <w:rsid w:val="005E1B08"/>
    <w:rPr>
      <w:rFonts w:ascii="Tahoma" w:hAnsi="Tahoma"/>
      <w:b/>
      <w:sz w:val="20"/>
      <w:bdr w:val="none" w:sz="0" w:space="0" w:color="auto"/>
      <w:shd w:val="clear" w:color="auto" w:fill="auto"/>
    </w:rPr>
  </w:style>
  <w:style w:type="paragraph" w:styleId="Index1">
    <w:name w:val="index 1"/>
    <w:basedOn w:val="Normal"/>
    <w:next w:val="Normal"/>
    <w:autoRedefine/>
    <w:rsid w:val="005E1B08"/>
    <w:pPr>
      <w:ind w:left="240" w:hanging="240"/>
    </w:pPr>
    <w:rPr>
      <w:rFonts w:ascii="Arial" w:hAnsi="Arial"/>
      <w:szCs w:val="21"/>
    </w:rPr>
  </w:style>
  <w:style w:type="paragraph" w:customStyle="1" w:styleId="Apendixsection">
    <w:name w:val="Apendix section"/>
    <w:basedOn w:val="BodyText"/>
    <w:next w:val="BodyText"/>
    <w:rsid w:val="005E1B08"/>
    <w:pPr>
      <w:numPr>
        <w:numId w:val="4"/>
      </w:numPr>
    </w:pPr>
    <w:rPr>
      <w:rFonts w:ascii="Arial Narrow" w:hAnsi="Arial Narrow"/>
      <w:b/>
      <w:sz w:val="28"/>
    </w:rPr>
  </w:style>
  <w:style w:type="paragraph" w:customStyle="1" w:styleId="Code">
    <w:name w:val="Code"/>
    <w:basedOn w:val="BodyText"/>
    <w:rsid w:val="00CA22D8"/>
    <w:pPr>
      <w:ind w:left="1366" w:hanging="357"/>
    </w:pPr>
    <w:rPr>
      <w:rFonts w:ascii="Courier New" w:hAnsi="Courier New"/>
    </w:rPr>
  </w:style>
  <w:style w:type="paragraph" w:styleId="Index2">
    <w:name w:val="index 2"/>
    <w:basedOn w:val="Normal"/>
    <w:next w:val="Normal"/>
    <w:autoRedefine/>
    <w:rsid w:val="005E1B08"/>
    <w:pPr>
      <w:ind w:left="480" w:hanging="240"/>
    </w:pPr>
    <w:rPr>
      <w:rFonts w:ascii="Arial" w:hAnsi="Arial"/>
      <w:szCs w:val="21"/>
    </w:rPr>
  </w:style>
  <w:style w:type="paragraph" w:styleId="Index3">
    <w:name w:val="index 3"/>
    <w:basedOn w:val="Normal"/>
    <w:next w:val="Normal"/>
    <w:autoRedefine/>
    <w:rsid w:val="005E1B08"/>
    <w:pPr>
      <w:ind w:left="720" w:hanging="240"/>
    </w:pPr>
    <w:rPr>
      <w:szCs w:val="21"/>
    </w:rPr>
  </w:style>
  <w:style w:type="paragraph" w:styleId="Index4">
    <w:name w:val="index 4"/>
    <w:basedOn w:val="Normal"/>
    <w:next w:val="Normal"/>
    <w:autoRedefine/>
    <w:rsid w:val="005E1B08"/>
    <w:pPr>
      <w:ind w:left="960" w:hanging="240"/>
    </w:pPr>
    <w:rPr>
      <w:szCs w:val="21"/>
    </w:rPr>
  </w:style>
  <w:style w:type="paragraph" w:styleId="Index5">
    <w:name w:val="index 5"/>
    <w:basedOn w:val="Normal"/>
    <w:next w:val="Normal"/>
    <w:autoRedefine/>
    <w:rsid w:val="005E1B08"/>
    <w:pPr>
      <w:ind w:left="1200" w:hanging="240"/>
    </w:pPr>
    <w:rPr>
      <w:szCs w:val="21"/>
    </w:rPr>
  </w:style>
  <w:style w:type="paragraph" w:styleId="Index6">
    <w:name w:val="index 6"/>
    <w:basedOn w:val="Normal"/>
    <w:next w:val="Normal"/>
    <w:autoRedefine/>
    <w:rsid w:val="005E1B08"/>
    <w:pPr>
      <w:ind w:left="1440" w:hanging="240"/>
    </w:pPr>
    <w:rPr>
      <w:szCs w:val="21"/>
    </w:rPr>
  </w:style>
  <w:style w:type="paragraph" w:styleId="Index7">
    <w:name w:val="index 7"/>
    <w:basedOn w:val="Normal"/>
    <w:next w:val="Normal"/>
    <w:autoRedefine/>
    <w:rsid w:val="005E1B08"/>
    <w:pPr>
      <w:ind w:left="1680" w:hanging="240"/>
    </w:pPr>
    <w:rPr>
      <w:szCs w:val="21"/>
    </w:rPr>
  </w:style>
  <w:style w:type="paragraph" w:styleId="Index8">
    <w:name w:val="index 8"/>
    <w:basedOn w:val="Normal"/>
    <w:next w:val="Normal"/>
    <w:autoRedefine/>
    <w:rsid w:val="005E1B08"/>
    <w:pPr>
      <w:ind w:left="1920" w:hanging="240"/>
    </w:pPr>
    <w:rPr>
      <w:szCs w:val="21"/>
    </w:rPr>
  </w:style>
  <w:style w:type="paragraph" w:styleId="Index9">
    <w:name w:val="index 9"/>
    <w:basedOn w:val="Normal"/>
    <w:next w:val="Normal"/>
    <w:autoRedefine/>
    <w:rsid w:val="005E1B08"/>
    <w:pPr>
      <w:ind w:left="2160" w:hanging="240"/>
    </w:pPr>
    <w:rPr>
      <w:szCs w:val="21"/>
    </w:rPr>
  </w:style>
  <w:style w:type="paragraph" w:customStyle="1" w:styleId="ManualName">
    <w:name w:val="Manual Name"/>
    <w:basedOn w:val="BodyText"/>
    <w:autoRedefine/>
    <w:rsid w:val="00345F1E"/>
    <w:pPr>
      <w:spacing w:before="0" w:after="100" w:afterAutospacing="1"/>
      <w:jc w:val="center"/>
    </w:pPr>
    <w:rPr>
      <w:rFonts w:ascii="Bookman Old Style" w:hAnsi="Bookman Old Style"/>
      <w:b/>
      <w:sz w:val="28"/>
    </w:rPr>
  </w:style>
  <w:style w:type="paragraph" w:customStyle="1" w:styleId="TableNames">
    <w:name w:val="Table Names"/>
    <w:basedOn w:val="SectionHead"/>
    <w:autoRedefine/>
    <w:rsid w:val="00E00694"/>
    <w:pPr>
      <w:pageBreakBefore w:val="0"/>
      <w:pBdr>
        <w:top w:val="none" w:sz="0" w:space="0" w:color="auto"/>
        <w:bottom w:val="none" w:sz="0" w:space="0" w:color="auto"/>
      </w:pBdr>
      <w:tabs>
        <w:tab w:val="clear" w:pos="8630"/>
        <w:tab w:val="left" w:pos="4536"/>
        <w:tab w:val="right" w:pos="9027"/>
      </w:tabs>
      <w:spacing w:before="0"/>
      <w:jc w:val="center"/>
    </w:pPr>
    <w:rPr>
      <w:bCs/>
    </w:rPr>
  </w:style>
  <w:style w:type="paragraph" w:customStyle="1" w:styleId="version">
    <w:name w:val="version"/>
    <w:basedOn w:val="BodyText"/>
    <w:rsid w:val="005E1B08"/>
    <w:pPr>
      <w:spacing w:before="120" w:after="120"/>
      <w:ind w:left="1440"/>
      <w:jc w:val="center"/>
    </w:pPr>
    <w:rPr>
      <w:rFonts w:ascii="Trebuchet MS" w:hAnsi="Trebuchet MS"/>
      <w:b/>
      <w:color w:val="000000"/>
      <w:sz w:val="36"/>
    </w:rPr>
  </w:style>
  <w:style w:type="paragraph" w:customStyle="1" w:styleId="Head">
    <w:name w:val="Head"/>
    <w:basedOn w:val="Normal"/>
    <w:rsid w:val="005E1B08"/>
    <w:rPr>
      <w:rFonts w:ascii="Arial" w:hAnsi="Arial"/>
      <w:b/>
      <w:bCs/>
      <w:spacing w:val="-5"/>
      <w:sz w:val="20"/>
      <w:szCs w:val="20"/>
    </w:rPr>
  </w:style>
  <w:style w:type="paragraph" w:styleId="Title">
    <w:name w:val="Title"/>
    <w:basedOn w:val="Normal"/>
    <w:qFormat/>
    <w:rsid w:val="005E1B08"/>
    <w:pPr>
      <w:spacing w:after="1920"/>
      <w:jc w:val="center"/>
    </w:pPr>
    <w:rPr>
      <w:rFonts w:ascii="Arial Black" w:hAnsi="Arial Black" w:cs="Arial"/>
      <w:b/>
      <w:bCs/>
      <w:color w:val="808080"/>
      <w:sz w:val="48"/>
      <w:u w:val="single"/>
    </w:rPr>
  </w:style>
  <w:style w:type="paragraph" w:styleId="Subtitle">
    <w:name w:val="Subtitle"/>
    <w:basedOn w:val="Title"/>
    <w:next w:val="BodyText"/>
    <w:qFormat/>
    <w:rsid w:val="005E1B08"/>
    <w:pPr>
      <w:keepNext/>
      <w:pBdr>
        <w:bottom w:val="single" w:sz="6" w:space="14" w:color="808080"/>
      </w:pBdr>
      <w:spacing w:before="1940" w:line="200" w:lineRule="atLeast"/>
    </w:pPr>
    <w:rPr>
      <w:rFonts w:ascii="Garamond" w:hAnsi="Garamond" w:cs="Times New Roman"/>
      <w:bCs w:val="0"/>
      <w:caps/>
      <w:spacing w:val="30"/>
      <w:kern w:val="28"/>
      <w:sz w:val="18"/>
      <w:szCs w:val="20"/>
      <w:u w:val="none"/>
    </w:rPr>
  </w:style>
  <w:style w:type="character" w:styleId="FollowedHyperlink">
    <w:name w:val="FollowedHyperlink"/>
    <w:rsid w:val="00DE39F4"/>
    <w:rPr>
      <w:i/>
      <w:color w:val="800080"/>
      <w:u w:val="single"/>
    </w:rPr>
  </w:style>
  <w:style w:type="paragraph" w:customStyle="1" w:styleId="ContentList">
    <w:name w:val="Content List"/>
    <w:basedOn w:val="BodyText"/>
    <w:rsid w:val="005E1B08"/>
    <w:pPr>
      <w:tabs>
        <w:tab w:val="num" w:pos="576"/>
      </w:tabs>
      <w:ind w:left="576" w:hanging="360"/>
      <w:jc w:val="left"/>
    </w:pPr>
  </w:style>
  <w:style w:type="paragraph" w:customStyle="1" w:styleId="ChapterList">
    <w:name w:val="Chapter List"/>
    <w:basedOn w:val="BodyText2"/>
    <w:rsid w:val="00D842E1"/>
    <w:pPr>
      <w:numPr>
        <w:numId w:val="12"/>
      </w:numPr>
      <w:tabs>
        <w:tab w:val="num" w:pos="1872"/>
      </w:tabs>
    </w:pPr>
  </w:style>
  <w:style w:type="paragraph" w:customStyle="1" w:styleId="Warning">
    <w:name w:val="Warning"/>
    <w:basedOn w:val="BodyText2"/>
    <w:rsid w:val="002838A8"/>
    <w:pPr>
      <w:numPr>
        <w:numId w:val="6"/>
      </w:numPr>
      <w:pBdr>
        <w:top w:val="single" w:sz="8" w:space="1" w:color="000000"/>
        <w:bottom w:val="single" w:sz="8" w:space="1" w:color="000000"/>
      </w:pBdr>
      <w:tabs>
        <w:tab w:val="clear" w:pos="1080"/>
        <w:tab w:val="left" w:pos="1872"/>
      </w:tabs>
      <w:ind w:left="2016" w:hanging="432"/>
    </w:pPr>
    <w:rPr>
      <w:rFonts w:ascii="Arial Narrow" w:hAnsi="Arial Narrow"/>
    </w:rPr>
  </w:style>
  <w:style w:type="paragraph" w:customStyle="1" w:styleId="ProductName">
    <w:name w:val="Product Name"/>
    <w:basedOn w:val="ManualName"/>
    <w:autoRedefine/>
    <w:rsid w:val="00345F1E"/>
    <w:pPr>
      <w:spacing w:before="120" w:after="120" w:afterAutospacing="0"/>
    </w:pPr>
    <w:rPr>
      <w:rFonts w:cs="Arial"/>
      <w:bCs/>
      <w:color w:val="FF0000"/>
      <w:sz w:val="36"/>
    </w:rPr>
  </w:style>
  <w:style w:type="paragraph" w:customStyle="1" w:styleId="QMSBodyText">
    <w:name w:val="QMS Body Text"/>
    <w:basedOn w:val="Normal"/>
    <w:autoRedefine/>
    <w:rsid w:val="005E1B08"/>
    <w:pPr>
      <w:ind w:left="720"/>
      <w:jc w:val="both"/>
    </w:pPr>
    <w:rPr>
      <w:b/>
      <w:bCs/>
      <w:szCs w:val="20"/>
    </w:rPr>
  </w:style>
  <w:style w:type="paragraph" w:customStyle="1" w:styleId="QMSHead1">
    <w:name w:val="QMS Head 1"/>
    <w:basedOn w:val="Heading1"/>
    <w:next w:val="QMSBodyText"/>
    <w:autoRedefine/>
    <w:rsid w:val="005E1B08"/>
    <w:pPr>
      <w:numPr>
        <w:numId w:val="0"/>
      </w:numPr>
      <w:tabs>
        <w:tab w:val="left" w:pos="540"/>
        <w:tab w:val="left" w:pos="720"/>
        <w:tab w:val="left" w:pos="1080"/>
      </w:tabs>
      <w:spacing w:before="240"/>
      <w:ind w:left="720" w:hanging="360"/>
    </w:pPr>
    <w:rPr>
      <w:rFonts w:ascii="Arial" w:hAnsi="Arial" w:cs="Times New Roman"/>
      <w:b w:val="0"/>
      <w:bCs/>
      <w:caps/>
      <w:szCs w:val="20"/>
    </w:rPr>
  </w:style>
  <w:style w:type="paragraph" w:customStyle="1" w:styleId="QMSHead2">
    <w:name w:val="QMS Head 2"/>
    <w:basedOn w:val="Heading2"/>
    <w:next w:val="QMSBodyText"/>
    <w:autoRedefine/>
    <w:rsid w:val="005E1B08"/>
    <w:pPr>
      <w:numPr>
        <w:ilvl w:val="0"/>
        <w:numId w:val="0"/>
      </w:numPr>
      <w:tabs>
        <w:tab w:val="num" w:pos="1440"/>
      </w:tabs>
      <w:ind w:left="1440" w:hanging="360"/>
    </w:pPr>
    <w:rPr>
      <w:rFonts w:ascii="Arial" w:hAnsi="Arial"/>
      <w:b w:val="0"/>
      <w:bCs/>
      <w:iCs w:val="0"/>
      <w:spacing w:val="0"/>
      <w:szCs w:val="20"/>
    </w:rPr>
  </w:style>
  <w:style w:type="paragraph" w:customStyle="1" w:styleId="QMSHead3">
    <w:name w:val="QMS Head 3"/>
    <w:basedOn w:val="Heading3"/>
    <w:next w:val="QMSBodyText"/>
    <w:autoRedefine/>
    <w:rsid w:val="005E1B08"/>
    <w:pPr>
      <w:numPr>
        <w:ilvl w:val="0"/>
        <w:numId w:val="0"/>
      </w:numPr>
    </w:pPr>
    <w:rPr>
      <w:rFonts w:ascii="Arial" w:hAnsi="Arial"/>
      <w:iCs w:val="0"/>
      <w:caps/>
      <w:spacing w:val="0"/>
      <w:sz w:val="24"/>
      <w:szCs w:val="20"/>
    </w:rPr>
  </w:style>
  <w:style w:type="paragraph" w:customStyle="1" w:styleId="Productversion">
    <w:name w:val="Productversion"/>
    <w:basedOn w:val="version"/>
    <w:rsid w:val="005E1B08"/>
    <w:pPr>
      <w:jc w:val="right"/>
    </w:pPr>
  </w:style>
  <w:style w:type="paragraph" w:styleId="IndexHeading">
    <w:name w:val="index heading"/>
    <w:basedOn w:val="Normal"/>
    <w:next w:val="Index1"/>
    <w:rsid w:val="005E1B08"/>
    <w:pPr>
      <w:pBdr>
        <w:top w:val="single" w:sz="12" w:space="0" w:color="auto"/>
      </w:pBdr>
      <w:spacing w:before="360" w:after="240"/>
    </w:pPr>
    <w:rPr>
      <w:rFonts w:ascii="Arial Bold" w:hAnsi="Arial Bold"/>
      <w:b/>
      <w:bCs/>
      <w:i/>
      <w:iCs/>
      <w:szCs w:val="31"/>
    </w:rPr>
  </w:style>
  <w:style w:type="paragraph" w:customStyle="1" w:styleId="Path">
    <w:name w:val="Path"/>
    <w:basedOn w:val="BodyText2"/>
    <w:rsid w:val="00E931C3"/>
    <w:pPr>
      <w:numPr>
        <w:numId w:val="14"/>
      </w:numPr>
      <w:pBdr>
        <w:top w:val="single" w:sz="4" w:space="1" w:color="FFFFFF"/>
        <w:left w:val="single" w:sz="4" w:space="4" w:color="FFFFFF"/>
        <w:bottom w:val="single" w:sz="4" w:space="1" w:color="FFFFFF"/>
      </w:pBdr>
      <w:shd w:val="clear" w:color="auto" w:fill="5B9BD5" w:themeFill="accent1"/>
    </w:pPr>
    <w:rPr>
      <w:b/>
      <w:bCs/>
      <w:color w:val="FFFFFF"/>
    </w:rPr>
  </w:style>
  <w:style w:type="paragraph" w:customStyle="1" w:styleId="TitleCover">
    <w:name w:val="Title Cover"/>
    <w:basedOn w:val="Normal"/>
    <w:next w:val="Normal"/>
    <w:rsid w:val="005E1B08"/>
    <w:pPr>
      <w:pBdr>
        <w:top w:val="single" w:sz="6" w:space="31" w:color="FFFFFF"/>
        <w:left w:val="single" w:sz="6" w:space="31" w:color="FFFFFF"/>
        <w:bottom w:val="single" w:sz="6" w:space="31" w:color="FFFFFF"/>
        <w:right w:val="single" w:sz="6" w:space="31" w:color="FFFFFF"/>
      </w:pBdr>
      <w:shd w:val="pct10" w:color="auto" w:fill="auto"/>
      <w:ind w:left="601" w:right="601"/>
    </w:pPr>
    <w:rPr>
      <w:rFonts w:ascii="Arial Black" w:hAnsi="Arial Black"/>
      <w:spacing w:val="-70"/>
      <w:kern w:val="28"/>
      <w:sz w:val="80"/>
      <w:szCs w:val="20"/>
    </w:rPr>
  </w:style>
  <w:style w:type="paragraph" w:customStyle="1" w:styleId="command">
    <w:name w:val="command"/>
    <w:basedOn w:val="Normal"/>
    <w:rsid w:val="005E1B08"/>
    <w:pPr>
      <w:ind w:left="2592"/>
    </w:pPr>
    <w:rPr>
      <w:rFonts w:ascii="Courier New" w:hAnsi="Courier New"/>
      <w:b/>
      <w:sz w:val="20"/>
    </w:rPr>
  </w:style>
  <w:style w:type="paragraph" w:customStyle="1" w:styleId="Heading">
    <w:name w:val="Heading"/>
    <w:basedOn w:val="BodyText2"/>
    <w:next w:val="BodyText2"/>
    <w:autoRedefine/>
    <w:rsid w:val="00226231"/>
    <w:pPr>
      <w:numPr>
        <w:numId w:val="17"/>
      </w:numPr>
      <w:spacing w:before="120"/>
    </w:pPr>
    <w:rPr>
      <w:rFonts w:ascii="Arial Narrow" w:hAnsi="Arial Narrow" w:cs="Tahoma"/>
      <w:b/>
      <w:sz w:val="26"/>
      <w:u w:val="single"/>
    </w:rPr>
  </w:style>
  <w:style w:type="paragraph" w:customStyle="1" w:styleId="tablecontents">
    <w:name w:val="table_contents"/>
    <w:basedOn w:val="Normal"/>
    <w:rsid w:val="005E1B08"/>
    <w:rPr>
      <w:rFonts w:ascii="Arial" w:hAnsi="Arial"/>
      <w:sz w:val="22"/>
      <w:szCs w:val="20"/>
      <w:lang w:val="en-GB"/>
    </w:rPr>
  </w:style>
  <w:style w:type="paragraph" w:customStyle="1" w:styleId="Bodytextforrestriction">
    <w:name w:val="Body text for restriction"/>
    <w:basedOn w:val="Normal"/>
    <w:next w:val="Normal"/>
    <w:rsid w:val="005E1B08"/>
    <w:pPr>
      <w:spacing w:line="360" w:lineRule="auto"/>
    </w:pPr>
    <w:rPr>
      <w:rFonts w:ascii="Arial" w:hAnsi="Arial"/>
      <w:sz w:val="18"/>
    </w:rPr>
  </w:style>
  <w:style w:type="paragraph" w:customStyle="1" w:styleId="TableHeader">
    <w:name w:val="Table Header"/>
    <w:basedOn w:val="Normal"/>
    <w:rsid w:val="005E1B08"/>
    <w:pPr>
      <w:spacing w:before="60"/>
      <w:jc w:val="center"/>
    </w:pPr>
    <w:rPr>
      <w:rFonts w:ascii="Arial" w:hAnsi="Arial"/>
      <w:b/>
      <w:spacing w:val="-5"/>
      <w:sz w:val="22"/>
      <w:szCs w:val="20"/>
    </w:rPr>
  </w:style>
  <w:style w:type="paragraph" w:styleId="BodyText20">
    <w:name w:val="Body Text 2"/>
    <w:basedOn w:val="Normal"/>
    <w:rsid w:val="005E1B08"/>
    <w:rPr>
      <w:rFonts w:ascii="Arial Narrow" w:hAnsi="Arial Narrow"/>
      <w:b/>
      <w:bCs/>
      <w:color w:val="FFFFFF"/>
    </w:rPr>
  </w:style>
  <w:style w:type="paragraph" w:styleId="BodyTextIndent2">
    <w:name w:val="Body Text Indent 2"/>
    <w:aliases w:val="Body Text Indent 2 Char"/>
    <w:basedOn w:val="Normal"/>
    <w:rsid w:val="005E1B08"/>
    <w:pPr>
      <w:spacing w:before="120" w:after="120" w:line="480" w:lineRule="auto"/>
      <w:ind w:left="360"/>
    </w:pPr>
    <w:rPr>
      <w:rFonts w:ascii="Arial" w:hAnsi="Arial"/>
      <w:sz w:val="18"/>
    </w:rPr>
  </w:style>
  <w:style w:type="paragraph" w:styleId="TableofAuthorities">
    <w:name w:val="table of authorities"/>
    <w:basedOn w:val="Normal"/>
    <w:next w:val="Normal"/>
    <w:rsid w:val="005E1B08"/>
    <w:pPr>
      <w:spacing w:before="120" w:after="120"/>
      <w:jc w:val="center"/>
    </w:pPr>
    <w:rPr>
      <w:rFonts w:ascii="Arial" w:hAnsi="Arial" w:cs="Arial"/>
      <w:b/>
      <w:sz w:val="16"/>
      <w:szCs w:val="14"/>
    </w:rPr>
  </w:style>
  <w:style w:type="paragraph" w:styleId="Signature">
    <w:name w:val="Signature"/>
    <w:basedOn w:val="Normal"/>
    <w:rsid w:val="005E1B08"/>
    <w:pPr>
      <w:spacing w:before="60" w:after="60"/>
      <w:jc w:val="right"/>
    </w:pPr>
    <w:rPr>
      <w:rFonts w:ascii="Arial" w:hAnsi="Arial" w:cs="Arial"/>
      <w:bCs/>
      <w:i/>
      <w:sz w:val="15"/>
      <w:szCs w:val="16"/>
    </w:rPr>
  </w:style>
  <w:style w:type="paragraph" w:styleId="CommentText">
    <w:name w:val="annotation text"/>
    <w:basedOn w:val="Normal"/>
    <w:link w:val="CommentTextChar"/>
    <w:rsid w:val="005E1B08"/>
    <w:pPr>
      <w:jc w:val="both"/>
    </w:pPr>
    <w:rPr>
      <w:rFonts w:ascii="Arial" w:hAnsi="Arial" w:cs="Arial"/>
      <w:sz w:val="20"/>
      <w:szCs w:val="20"/>
    </w:rPr>
  </w:style>
  <w:style w:type="character" w:customStyle="1" w:styleId="CommentTextChar">
    <w:name w:val="Comment Text Char"/>
    <w:link w:val="CommentText"/>
    <w:rsid w:val="00F62BAE"/>
    <w:rPr>
      <w:rFonts w:ascii="Arial" w:hAnsi="Arial" w:cs="Arial"/>
    </w:rPr>
  </w:style>
  <w:style w:type="character" w:styleId="CommentReference">
    <w:name w:val="annotation reference"/>
    <w:rsid w:val="005E1B08"/>
    <w:rPr>
      <w:sz w:val="16"/>
      <w:szCs w:val="16"/>
    </w:rPr>
  </w:style>
  <w:style w:type="paragraph" w:customStyle="1" w:styleId="bodytextlistbullet2">
    <w:name w:val="body text list bullet 2"/>
    <w:basedOn w:val="ListBullet2"/>
    <w:rsid w:val="00717B04"/>
    <w:pPr>
      <w:numPr>
        <w:numId w:val="0"/>
      </w:numPr>
      <w:tabs>
        <w:tab w:val="left" w:pos="1440"/>
      </w:tabs>
      <w:ind w:left="1440"/>
    </w:pPr>
  </w:style>
  <w:style w:type="paragraph" w:styleId="TOAHeading">
    <w:name w:val="toa heading"/>
    <w:basedOn w:val="Normal"/>
    <w:next w:val="Normal"/>
    <w:rsid w:val="005E1B08"/>
    <w:pPr>
      <w:spacing w:before="120"/>
    </w:pPr>
    <w:rPr>
      <w:rFonts w:ascii="Arial" w:hAnsi="Arial" w:cs="Arial"/>
      <w:b/>
      <w:bCs/>
    </w:rPr>
  </w:style>
  <w:style w:type="paragraph" w:customStyle="1" w:styleId="bodytextlistbullet3">
    <w:name w:val="body text list bullet 3"/>
    <w:basedOn w:val="ListBullet3"/>
    <w:rsid w:val="00BA5F67"/>
    <w:pPr>
      <w:numPr>
        <w:numId w:val="0"/>
      </w:numPr>
      <w:tabs>
        <w:tab w:val="left" w:pos="2232"/>
      </w:tabs>
      <w:ind w:left="2160"/>
    </w:pPr>
  </w:style>
  <w:style w:type="paragraph" w:customStyle="1" w:styleId="bodytextlistbullet1">
    <w:name w:val="body text list bullet1"/>
    <w:basedOn w:val="BodyText2"/>
    <w:rsid w:val="005E1B08"/>
    <w:pPr>
      <w:tabs>
        <w:tab w:val="num" w:pos="0"/>
        <w:tab w:val="left" w:pos="1008"/>
      </w:tabs>
      <w:ind w:left="980"/>
    </w:pPr>
  </w:style>
  <w:style w:type="paragraph" w:customStyle="1" w:styleId="Reference">
    <w:name w:val="Reference"/>
    <w:basedOn w:val="ManualName"/>
    <w:rsid w:val="005E1B08"/>
    <w:pPr>
      <w:ind w:left="864" w:hanging="864"/>
    </w:pPr>
    <w:rPr>
      <w:rFonts w:ascii="Arial" w:hAnsi="Arial"/>
      <w:b w:val="0"/>
      <w:sz w:val="16"/>
    </w:rPr>
  </w:style>
  <w:style w:type="paragraph" w:styleId="BalloonText">
    <w:name w:val="Balloon Text"/>
    <w:basedOn w:val="Normal"/>
    <w:link w:val="BalloonTextChar"/>
    <w:uiPriority w:val="99"/>
    <w:rsid w:val="003D3FD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sid w:val="00F62BAE"/>
    <w:rPr>
      <w:rFonts w:ascii="Tahoma" w:hAnsi="Tahoma" w:cs="Tahoma"/>
      <w:sz w:val="16"/>
      <w:szCs w:val="16"/>
    </w:rPr>
  </w:style>
  <w:style w:type="paragraph" w:styleId="DocumentMap">
    <w:name w:val="Document Map"/>
    <w:basedOn w:val="Normal"/>
    <w:link w:val="DocumentMapChar"/>
    <w:uiPriority w:val="99"/>
    <w:rsid w:val="004D258D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link w:val="DocumentMap"/>
    <w:uiPriority w:val="99"/>
    <w:rsid w:val="00F27F68"/>
    <w:rPr>
      <w:rFonts w:ascii="Tahoma" w:hAnsi="Tahoma" w:cs="Tahoma"/>
      <w:sz w:val="16"/>
      <w:szCs w:val="16"/>
      <w:lang w:val="en-US" w:eastAsia="en-US"/>
    </w:rPr>
  </w:style>
  <w:style w:type="paragraph" w:styleId="ListNumber">
    <w:name w:val="List Number"/>
    <w:basedOn w:val="Normal"/>
    <w:uiPriority w:val="99"/>
    <w:rsid w:val="00C35628"/>
    <w:pPr>
      <w:tabs>
        <w:tab w:val="num" w:pos="360"/>
      </w:tabs>
      <w:ind w:left="360" w:hanging="360"/>
      <w:contextualSpacing/>
    </w:pPr>
  </w:style>
  <w:style w:type="paragraph" w:styleId="ListNumber2">
    <w:name w:val="List Number 2"/>
    <w:basedOn w:val="Normal"/>
    <w:uiPriority w:val="99"/>
    <w:rsid w:val="00C35628"/>
    <w:pPr>
      <w:numPr>
        <w:numId w:val="5"/>
      </w:numPr>
      <w:contextualSpacing/>
    </w:pPr>
  </w:style>
  <w:style w:type="paragraph" w:styleId="ListNumber3">
    <w:name w:val="List Number 3"/>
    <w:basedOn w:val="Normal"/>
    <w:uiPriority w:val="99"/>
    <w:rsid w:val="00C35628"/>
    <w:pPr>
      <w:numPr>
        <w:numId w:val="1"/>
      </w:numPr>
      <w:contextualSpacing/>
    </w:pPr>
  </w:style>
  <w:style w:type="paragraph" w:customStyle="1" w:styleId="Number1">
    <w:name w:val="Number1"/>
    <w:basedOn w:val="BodyText2"/>
    <w:autoRedefine/>
    <w:qFormat/>
    <w:rsid w:val="00A651BB"/>
    <w:pPr>
      <w:numPr>
        <w:numId w:val="18"/>
      </w:numPr>
    </w:pPr>
  </w:style>
  <w:style w:type="paragraph" w:customStyle="1" w:styleId="Number2">
    <w:name w:val="Number2"/>
    <w:basedOn w:val="Number1"/>
    <w:qFormat/>
    <w:rsid w:val="00960C74"/>
    <w:pPr>
      <w:numPr>
        <w:ilvl w:val="2"/>
      </w:numPr>
      <w:tabs>
        <w:tab w:val="num" w:pos="360"/>
      </w:tabs>
      <w:ind w:left="993" w:hanging="360"/>
    </w:pPr>
  </w:style>
  <w:style w:type="paragraph" w:customStyle="1" w:styleId="Number3">
    <w:name w:val="Number3"/>
    <w:basedOn w:val="Number2"/>
    <w:qFormat/>
    <w:rsid w:val="004B2EF5"/>
    <w:pPr>
      <w:numPr>
        <w:ilvl w:val="3"/>
      </w:numPr>
      <w:tabs>
        <w:tab w:val="num" w:pos="360"/>
      </w:tabs>
      <w:ind w:left="993"/>
    </w:pPr>
  </w:style>
  <w:style w:type="character" w:customStyle="1" w:styleId="TableColumnLabelsChar">
    <w:name w:val="Table Column Labels Char"/>
    <w:link w:val="TableColumnLabels"/>
    <w:rsid w:val="00AA010B"/>
    <w:rPr>
      <w:rFonts w:ascii="Arial Unicode MS" w:eastAsia="Arial Unicode MS" w:hAnsi="Arial Unicode MS"/>
      <w:b/>
      <w:bCs/>
      <w:color w:val="FFFFFF"/>
      <w:szCs w:val="24"/>
      <w:lang w:val="en-US" w:eastAsia="en-US"/>
    </w:rPr>
  </w:style>
  <w:style w:type="character" w:customStyle="1" w:styleId="NoteHeadingChar">
    <w:name w:val="Note Heading Char"/>
    <w:link w:val="NoteHeading"/>
    <w:rsid w:val="00CF715D"/>
    <w:rPr>
      <w:rFonts w:ascii="Arial" w:eastAsia="Arial Unicode MS" w:hAnsi="Arial"/>
      <w:bCs/>
      <w:szCs w:val="24"/>
      <w:lang w:val="en-US" w:eastAsia="en-US"/>
    </w:rPr>
  </w:style>
  <w:style w:type="character" w:customStyle="1" w:styleId="HeaderChar">
    <w:name w:val="Header Char"/>
    <w:aliases w:val="index Char,ho Char,header odd Char,page-header Char,ph Char"/>
    <w:link w:val="Header"/>
    <w:rsid w:val="00F27F68"/>
    <w:rPr>
      <w:rFonts w:ascii="Tahoma" w:hAnsi="Tahoma"/>
      <w:b/>
      <w:szCs w:val="24"/>
      <w:lang w:val="en-US" w:eastAsia="en-US"/>
    </w:rPr>
  </w:style>
  <w:style w:type="paragraph" w:customStyle="1" w:styleId="Example">
    <w:name w:val="Example"/>
    <w:basedOn w:val="Header"/>
    <w:qFormat/>
    <w:rsid w:val="00550590"/>
    <w:pPr>
      <w:shd w:val="clear" w:color="auto" w:fill="F2F2F2"/>
    </w:pPr>
    <w:rPr>
      <w:rFonts w:ascii="Courier New" w:eastAsia="Calibri" w:hAnsi="Courier New" w:cs="Courier New"/>
      <w:b w:val="0"/>
    </w:rPr>
  </w:style>
  <w:style w:type="character" w:customStyle="1" w:styleId="TablecontentChar">
    <w:name w:val="Table content Char"/>
    <w:link w:val="Tablecontent"/>
    <w:rsid w:val="00E26EE8"/>
    <w:rPr>
      <w:rFonts w:ascii="Arial Unicode MS" w:eastAsia="Arial Unicode MS" w:hAnsi="Arial Unicode MS"/>
      <w:sz w:val="18"/>
      <w:szCs w:val="24"/>
      <w:lang w:val="en-US" w:eastAsia="en-US"/>
    </w:rPr>
  </w:style>
  <w:style w:type="paragraph" w:customStyle="1" w:styleId="SampleOutput">
    <w:name w:val="Sample Output"/>
    <w:basedOn w:val="Code"/>
    <w:qFormat/>
    <w:rsid w:val="00F46E54"/>
    <w:pPr>
      <w:shd w:val="clear" w:color="auto" w:fill="F2F2F2"/>
      <w:ind w:left="353"/>
      <w:jc w:val="left"/>
    </w:pPr>
  </w:style>
  <w:style w:type="paragraph" w:styleId="ListBullet">
    <w:name w:val="List Bullet"/>
    <w:basedOn w:val="Normal"/>
    <w:uiPriority w:val="99"/>
    <w:rsid w:val="007328C2"/>
    <w:pPr>
      <w:numPr>
        <w:numId w:val="7"/>
      </w:numPr>
      <w:contextualSpacing/>
    </w:pPr>
  </w:style>
  <w:style w:type="paragraph" w:customStyle="1" w:styleId="TableListBullet2">
    <w:name w:val="Table List Bullet 2"/>
    <w:basedOn w:val="TableListBullet1"/>
    <w:rsid w:val="00290DA1"/>
    <w:pPr>
      <w:tabs>
        <w:tab w:val="left" w:pos="360"/>
      </w:tabs>
      <w:ind w:left="720"/>
    </w:pPr>
    <w:rPr>
      <w:rFonts w:eastAsia="Arial"/>
    </w:rPr>
  </w:style>
  <w:style w:type="paragraph" w:customStyle="1" w:styleId="Prerequisites">
    <w:name w:val="Prerequisites"/>
    <w:basedOn w:val="ListBullet1"/>
    <w:qFormat/>
    <w:rsid w:val="00170F14"/>
    <w:pPr>
      <w:numPr>
        <w:numId w:val="13"/>
      </w:numPr>
      <w:spacing w:after="0"/>
    </w:pPr>
  </w:style>
  <w:style w:type="paragraph" w:customStyle="1" w:styleId="ChapterName">
    <w:name w:val="Chapter Name"/>
    <w:basedOn w:val="Normal"/>
    <w:next w:val="BodyText"/>
    <w:autoRedefine/>
    <w:rsid w:val="0008069D"/>
    <w:pPr>
      <w:pBdr>
        <w:bottom w:val="single" w:sz="12" w:space="1" w:color="E31837"/>
      </w:pBdr>
      <w:spacing w:before="240" w:after="240"/>
    </w:pPr>
    <w:rPr>
      <w:rFonts w:ascii="Arial Narrow" w:hAnsi="Arial Narrow"/>
      <w:b/>
      <w:color w:val="6D6E71"/>
      <w:spacing w:val="38"/>
      <w:position w:val="6"/>
      <w:sz w:val="44"/>
    </w:rPr>
  </w:style>
  <w:style w:type="paragraph" w:styleId="TOCHeading">
    <w:name w:val="TOC Heading"/>
    <w:basedOn w:val="Heading1"/>
    <w:next w:val="Normal"/>
    <w:uiPriority w:val="39"/>
    <w:qFormat/>
    <w:rsid w:val="0008069D"/>
    <w:pPr>
      <w:keepLines/>
      <w:numPr>
        <w:numId w:val="0"/>
      </w:numPr>
      <w:spacing w:before="480" w:line="276" w:lineRule="auto"/>
      <w:outlineLvl w:val="9"/>
    </w:pPr>
    <w:rPr>
      <w:rFonts w:ascii="Cambria" w:hAnsi="Cambria" w:cs="Times New Roman"/>
      <w:color w:val="365F91"/>
      <w:spacing w:val="0"/>
      <w:kern w:val="0"/>
      <w:position w:val="0"/>
      <w:sz w:val="28"/>
      <w:szCs w:val="28"/>
    </w:rPr>
  </w:style>
  <w:style w:type="character" w:customStyle="1" w:styleId="FooterChar">
    <w:name w:val="Footer Char"/>
    <w:link w:val="Footer"/>
    <w:uiPriority w:val="99"/>
    <w:rsid w:val="00F27F68"/>
    <w:rPr>
      <w:rFonts w:ascii="Tahoma" w:hAnsi="Tahoma"/>
      <w:b/>
      <w:szCs w:val="24"/>
      <w:lang w:val="en-US" w:eastAsia="en-US"/>
    </w:rPr>
  </w:style>
  <w:style w:type="paragraph" w:styleId="ListParagraph">
    <w:name w:val="List Paragraph"/>
    <w:basedOn w:val="Normal"/>
    <w:uiPriority w:val="34"/>
    <w:qFormat/>
    <w:rsid w:val="002B6699"/>
    <w:pPr>
      <w:ind w:left="720"/>
      <w:contextualSpacing/>
    </w:pPr>
  </w:style>
  <w:style w:type="paragraph" w:styleId="CommentSubject">
    <w:name w:val="annotation subject"/>
    <w:basedOn w:val="CommentText"/>
    <w:next w:val="CommentText"/>
    <w:link w:val="CommentSubjectChar"/>
    <w:uiPriority w:val="99"/>
    <w:rsid w:val="00E1746C"/>
    <w:pPr>
      <w:jc w:val="left"/>
    </w:pPr>
    <w:rPr>
      <w:rFonts w:ascii="Times New Roman" w:hAnsi="Times New Roman" w:cs="Times New Roman"/>
      <w:b/>
      <w:bCs/>
    </w:rPr>
  </w:style>
  <w:style w:type="character" w:customStyle="1" w:styleId="CommentSubjectChar">
    <w:name w:val="Comment Subject Char"/>
    <w:link w:val="CommentSubject"/>
    <w:uiPriority w:val="99"/>
    <w:rsid w:val="00E1746C"/>
    <w:rPr>
      <w:rFonts w:ascii="Arial" w:hAnsi="Arial" w:cs="Arial"/>
      <w:b/>
      <w:bCs/>
      <w:lang w:val="en-US" w:eastAsia="en-US"/>
    </w:rPr>
  </w:style>
  <w:style w:type="paragraph" w:styleId="Revision">
    <w:name w:val="Revision"/>
    <w:hidden/>
    <w:uiPriority w:val="99"/>
    <w:semiHidden/>
    <w:rsid w:val="00E1746C"/>
    <w:rPr>
      <w:sz w:val="24"/>
      <w:szCs w:val="24"/>
      <w:lang w:val="en-US" w:eastAsia="en-US"/>
    </w:rPr>
  </w:style>
  <w:style w:type="table" w:styleId="TableGrid">
    <w:name w:val="Table Grid"/>
    <w:basedOn w:val="TableNormal"/>
    <w:uiPriority w:val="59"/>
    <w:rsid w:val="002F42E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lainText">
    <w:name w:val="Plain Text"/>
    <w:basedOn w:val="Normal"/>
    <w:link w:val="PlainTextChar"/>
    <w:uiPriority w:val="99"/>
    <w:unhideWhenUsed/>
    <w:rsid w:val="00B35401"/>
    <w:rPr>
      <w:rFonts w:ascii="Consolas" w:eastAsia="Calibri" w:hAnsi="Consolas" w:cs="Consolas"/>
      <w:sz w:val="21"/>
      <w:szCs w:val="21"/>
      <w:lang w:val="en-IN"/>
    </w:rPr>
  </w:style>
  <w:style w:type="character" w:customStyle="1" w:styleId="PlainTextChar">
    <w:name w:val="Plain Text Char"/>
    <w:link w:val="PlainText"/>
    <w:uiPriority w:val="99"/>
    <w:rsid w:val="00B35401"/>
    <w:rPr>
      <w:rFonts w:ascii="Consolas" w:eastAsia="Calibri" w:hAnsi="Consolas" w:cs="Consolas"/>
      <w:sz w:val="21"/>
      <w:szCs w:val="21"/>
      <w:lang w:eastAsia="en-US"/>
    </w:rPr>
  </w:style>
  <w:style w:type="character" w:styleId="PlaceholderText">
    <w:name w:val="Placeholder Text"/>
    <w:uiPriority w:val="99"/>
    <w:rsid w:val="002A4B3F"/>
    <w:rPr>
      <w:color w:val="808080"/>
    </w:rPr>
  </w:style>
  <w:style w:type="paragraph" w:styleId="List">
    <w:name w:val="List"/>
    <w:basedOn w:val="Normal"/>
    <w:uiPriority w:val="99"/>
    <w:rsid w:val="00DF1774"/>
    <w:pPr>
      <w:ind w:left="283" w:hanging="283"/>
      <w:contextualSpacing/>
    </w:pPr>
  </w:style>
  <w:style w:type="paragraph" w:customStyle="1" w:styleId="Promotionmanagement">
    <w:name w:val="Promotion management"/>
    <w:basedOn w:val="BodyText2"/>
    <w:qFormat/>
    <w:rsid w:val="00753972"/>
    <w:pPr>
      <w:numPr>
        <w:numId w:val="16"/>
      </w:numPr>
    </w:pPr>
  </w:style>
  <w:style w:type="paragraph" w:customStyle="1" w:styleId="Uploadproduct">
    <w:name w:val="Upload product"/>
    <w:basedOn w:val="Number1"/>
    <w:qFormat/>
    <w:rsid w:val="006B29F5"/>
  </w:style>
  <w:style w:type="paragraph" w:styleId="NoSpacing">
    <w:name w:val="No Spacing"/>
    <w:link w:val="NoSpacingChar"/>
    <w:uiPriority w:val="1"/>
    <w:qFormat/>
    <w:rsid w:val="0075242E"/>
    <w:rPr>
      <w:rFonts w:ascii="Calibri" w:hAnsi="Calibri"/>
      <w:sz w:val="22"/>
      <w:szCs w:val="22"/>
      <w:lang w:val="en-US" w:eastAsia="en-US"/>
    </w:rPr>
  </w:style>
  <w:style w:type="character" w:customStyle="1" w:styleId="NoSpacingChar">
    <w:name w:val="No Spacing Char"/>
    <w:link w:val="NoSpacing"/>
    <w:uiPriority w:val="1"/>
    <w:rsid w:val="0075242E"/>
    <w:rPr>
      <w:rFonts w:ascii="Calibri" w:eastAsia="Times New Roman" w:hAnsi="Calibri" w:cs="Times New Roman"/>
      <w:sz w:val="22"/>
      <w:szCs w:val="22"/>
      <w:lang w:val="en-US" w:eastAsia="en-US"/>
    </w:rPr>
  </w:style>
  <w:style w:type="paragraph" w:customStyle="1" w:styleId="Taxbase">
    <w:name w:val="Tax base"/>
    <w:basedOn w:val="ListBullet1"/>
    <w:qFormat/>
    <w:rsid w:val="00351F61"/>
  </w:style>
  <w:style w:type="paragraph" w:customStyle="1" w:styleId="MasterData">
    <w:name w:val="Master Data"/>
    <w:basedOn w:val="BodyText2"/>
    <w:qFormat/>
    <w:rsid w:val="00917DDC"/>
    <w:pPr>
      <w:tabs>
        <w:tab w:val="num" w:pos="0"/>
      </w:tabs>
    </w:pPr>
  </w:style>
  <w:style w:type="paragraph" w:customStyle="1" w:styleId="Importcsv">
    <w:name w:val="Import csv"/>
    <w:basedOn w:val="Heading1"/>
    <w:qFormat/>
    <w:rsid w:val="0035179B"/>
  </w:style>
  <w:style w:type="paragraph" w:customStyle="1" w:styleId="Productdiscountmanagement">
    <w:name w:val="Product discount management"/>
    <w:basedOn w:val="TOC1"/>
    <w:qFormat/>
    <w:rsid w:val="00973F32"/>
    <w:pPr>
      <w:tabs>
        <w:tab w:val="left" w:pos="720"/>
        <w:tab w:val="right" w:leader="dot" w:pos="9017"/>
      </w:tabs>
    </w:pPr>
    <w:rPr>
      <w:noProof/>
    </w:rPr>
  </w:style>
  <w:style w:type="paragraph" w:styleId="BodyTextFirstIndent">
    <w:name w:val="Body Text First Indent"/>
    <w:basedOn w:val="BodyText"/>
    <w:link w:val="BodyTextFirstIndentChar"/>
    <w:uiPriority w:val="99"/>
    <w:rsid w:val="003F30FA"/>
    <w:pPr>
      <w:spacing w:before="0" w:after="0"/>
      <w:ind w:firstLine="360"/>
      <w:jc w:val="left"/>
    </w:pPr>
    <w:rPr>
      <w:rFonts w:ascii="Times New Roman" w:hAnsi="Times New Roman"/>
      <w:sz w:val="24"/>
    </w:rPr>
  </w:style>
  <w:style w:type="character" w:customStyle="1" w:styleId="BodyTextFirstIndentChar">
    <w:name w:val="Body Text First Indent Char"/>
    <w:link w:val="BodyTextFirstIndent"/>
    <w:uiPriority w:val="99"/>
    <w:rsid w:val="003F30FA"/>
    <w:rPr>
      <w:rFonts w:ascii="Arial" w:hAnsi="Arial"/>
      <w:sz w:val="24"/>
      <w:szCs w:val="24"/>
      <w:lang w:val="en-US" w:eastAsia="en-US"/>
    </w:rPr>
  </w:style>
  <w:style w:type="character" w:customStyle="1" w:styleId="Heading2Char">
    <w:name w:val="Heading 2 Char"/>
    <w:link w:val="Heading2"/>
    <w:rsid w:val="00F83D81"/>
    <w:rPr>
      <w:rFonts w:ascii="Arial Bold" w:eastAsia="Arial Unicode MS" w:hAnsi="Arial Bold" w:cstheme="minorHAnsi"/>
      <w:b/>
      <w:iCs/>
      <w:spacing w:val="20"/>
      <w:kern w:val="32"/>
      <w:position w:val="6"/>
      <w:sz w:val="28"/>
      <w:szCs w:val="28"/>
      <w:lang w:val="en-US" w:eastAsia="en-US"/>
    </w:rPr>
  </w:style>
  <w:style w:type="table" w:customStyle="1" w:styleId="TableGrid1">
    <w:name w:val="Table Grid1"/>
    <w:basedOn w:val="TableNormal"/>
    <w:next w:val="TableGrid"/>
    <w:uiPriority w:val="59"/>
    <w:rsid w:val="00B30A0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basedOn w:val="Normal"/>
    <w:rsid w:val="009007D8"/>
    <w:pPr>
      <w:autoSpaceDE w:val="0"/>
      <w:autoSpaceDN w:val="0"/>
    </w:pPr>
    <w:rPr>
      <w:rFonts w:ascii="Arial Unicode MS" w:eastAsia="Arial Unicode MS" w:hAnsi="Arial Unicode MS" w:cs="Arial Unicode MS"/>
      <w:color w:val="000000"/>
    </w:rPr>
  </w:style>
  <w:style w:type="character" w:styleId="IntenseReference">
    <w:name w:val="Intense Reference"/>
    <w:basedOn w:val="DefaultParagraphFont"/>
    <w:uiPriority w:val="32"/>
    <w:qFormat/>
    <w:rsid w:val="005022A6"/>
    <w:rPr>
      <w:b/>
      <w:bCs/>
      <w:smallCaps/>
      <w:color w:val="5B9BD5" w:themeColor="accent1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32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7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8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66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9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35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47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1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9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3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5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1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5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0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7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76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13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9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58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5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8.gif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hyperlink" Target="http://13.127.239.247/downloads" TargetMode="External"/><Relationship Id="rId7" Type="http://schemas.openxmlformats.org/officeDocument/2006/relationships/footnotes" Target="footnotes.xml"/><Relationship Id="rId71" Type="http://schemas.openxmlformats.org/officeDocument/2006/relationships/header" Target="header6.xml"/><Relationship Id="rId2" Type="http://schemas.openxmlformats.org/officeDocument/2006/relationships/customXml" Target="../customXml/item2.xml"/><Relationship Id="rId16" Type="http://schemas.openxmlformats.org/officeDocument/2006/relationships/footer" Target="footer4.xml"/><Relationship Id="rId29" Type="http://schemas.openxmlformats.org/officeDocument/2006/relationships/image" Target="media/image19.png"/><Relationship Id="rId11" Type="http://schemas.openxmlformats.org/officeDocument/2006/relationships/footer" Target="footer1.xml"/><Relationship Id="rId24" Type="http://schemas.openxmlformats.org/officeDocument/2006/relationships/image" Target="media/image14.gif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header" Target="header4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hyperlink" Target="https://imeidb.gsma.com/services/rest/GetHandSetDetails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footer" Target="footer5.xml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7.gif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header" Target="header5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6.jpeg"/><Relationship Id="rId1" Type="http://schemas.openxmlformats.org/officeDocument/2006/relationships/image" Target="media/image5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58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shu.saini\AppData\Roaming\Microsoft\Templates\User%20Manual%20Template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Enterprise Mobility Solutions for Sales &amp; Distribution Channels Empowering 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B1D718F-789C-45DE-BDAF-AE6DFAD889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User Manual Template</Template>
  <TotalTime>678</TotalTime>
  <Pages>11</Pages>
  <Words>7988</Words>
  <Characters>45532</Characters>
  <Application>Microsoft Office Word</Application>
  <DocSecurity>0</DocSecurity>
  <Lines>379</Lines>
  <Paragraphs>106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eSetup &amp; Configuration Manual</vt:lpstr>
    </vt:vector>
  </TitlesOfParts>
  <Company>comviva</Company>
  <LinksUpToDate>false</LinksUpToDate>
  <CharactersWithSpaces>53414</CharactersWithSpaces>
  <SharedDoc>false</SharedDoc>
  <HLinks>
    <vt:vector size="234" baseType="variant">
      <vt:variant>
        <vt:i4>2424882</vt:i4>
      </vt:variant>
      <vt:variant>
        <vt:i4>207</vt:i4>
      </vt:variant>
      <vt:variant>
        <vt:i4>0</vt:i4>
      </vt:variant>
      <vt:variant>
        <vt:i4>5</vt:i4>
      </vt:variant>
      <vt:variant>
        <vt:lpwstr/>
      </vt:variant>
      <vt:variant>
        <vt:lpwstr>_User_Operations</vt:lpwstr>
      </vt:variant>
      <vt:variant>
        <vt:i4>7274594</vt:i4>
      </vt:variant>
      <vt:variant>
        <vt:i4>204</vt:i4>
      </vt:variant>
      <vt:variant>
        <vt:i4>0</vt:i4>
      </vt:variant>
      <vt:variant>
        <vt:i4>5</vt:i4>
      </vt:variant>
      <vt:variant>
        <vt:lpwstr/>
      </vt:variant>
      <vt:variant>
        <vt:lpwstr>_Application_Access</vt:lpwstr>
      </vt:variant>
      <vt:variant>
        <vt:i4>1638450</vt:i4>
      </vt:variant>
      <vt:variant>
        <vt:i4>201</vt:i4>
      </vt:variant>
      <vt:variant>
        <vt:i4>0</vt:i4>
      </vt:variant>
      <vt:variant>
        <vt:i4>5</vt:i4>
      </vt:variant>
      <vt:variant>
        <vt:lpwstr/>
      </vt:variant>
      <vt:variant>
        <vt:lpwstr>_Overview</vt:lpwstr>
      </vt:variant>
      <vt:variant>
        <vt:i4>7077968</vt:i4>
      </vt:variant>
      <vt:variant>
        <vt:i4>198</vt:i4>
      </vt:variant>
      <vt:variant>
        <vt:i4>0</vt:i4>
      </vt:variant>
      <vt:variant>
        <vt:i4>5</vt:i4>
      </vt:variant>
      <vt:variant>
        <vt:lpwstr>mailto:techwriters@mahindracomviva.com</vt:lpwstr>
      </vt:variant>
      <vt:variant>
        <vt:lpwstr/>
      </vt:variant>
      <vt:variant>
        <vt:i4>2293886</vt:i4>
      </vt:variant>
      <vt:variant>
        <vt:i4>180</vt:i4>
      </vt:variant>
      <vt:variant>
        <vt:i4>0</vt:i4>
      </vt:variant>
      <vt:variant>
        <vt:i4>5</vt:i4>
      </vt:variant>
      <vt:variant>
        <vt:lpwstr>http://www.comviva.com/</vt:lpwstr>
      </vt:variant>
      <vt:variant>
        <vt:lpwstr/>
      </vt:variant>
      <vt:variant>
        <vt:i4>1441844</vt:i4>
      </vt:variant>
      <vt:variant>
        <vt:i4>171</vt:i4>
      </vt:variant>
      <vt:variant>
        <vt:i4>0</vt:i4>
      </vt:variant>
      <vt:variant>
        <vt:i4>5</vt:i4>
      </vt:variant>
      <vt:variant>
        <vt:lpwstr/>
      </vt:variant>
      <vt:variant>
        <vt:lpwstr>_Appendix_B_—</vt:lpwstr>
      </vt:variant>
      <vt:variant>
        <vt:i4>1441847</vt:i4>
      </vt:variant>
      <vt:variant>
        <vt:i4>168</vt:i4>
      </vt:variant>
      <vt:variant>
        <vt:i4>0</vt:i4>
      </vt:variant>
      <vt:variant>
        <vt:i4>5</vt:i4>
      </vt:variant>
      <vt:variant>
        <vt:lpwstr/>
      </vt:variant>
      <vt:variant>
        <vt:lpwstr>_Appendix_A_—</vt:lpwstr>
      </vt:variant>
      <vt:variant>
        <vt:i4>7929980</vt:i4>
      </vt:variant>
      <vt:variant>
        <vt:i4>165</vt:i4>
      </vt:variant>
      <vt:variant>
        <vt:i4>0</vt:i4>
      </vt:variant>
      <vt:variant>
        <vt:i4>5</vt:i4>
      </vt:variant>
      <vt:variant>
        <vt:lpwstr/>
      </vt:variant>
      <vt:variant>
        <vt:lpwstr>_Web_Operations</vt:lpwstr>
      </vt:variant>
      <vt:variant>
        <vt:i4>4259917</vt:i4>
      </vt:variant>
      <vt:variant>
        <vt:i4>162</vt:i4>
      </vt:variant>
      <vt:variant>
        <vt:i4>0</vt:i4>
      </vt:variant>
      <vt:variant>
        <vt:i4>5</vt:i4>
      </vt:variant>
      <vt:variant>
        <vt:lpwstr/>
      </vt:variant>
      <vt:variant>
        <vt:lpwstr>_Document_Overview</vt:lpwstr>
      </vt:variant>
      <vt:variant>
        <vt:i4>131135</vt:i4>
      </vt:variant>
      <vt:variant>
        <vt:i4>159</vt:i4>
      </vt:variant>
      <vt:variant>
        <vt:i4>0</vt:i4>
      </vt:variant>
      <vt:variant>
        <vt:i4>5</vt:i4>
      </vt:variant>
      <vt:variant>
        <vt:lpwstr/>
      </vt:variant>
      <vt:variant>
        <vt:lpwstr>_Feedback</vt:lpwstr>
      </vt:variant>
      <vt:variant>
        <vt:i4>7143513</vt:i4>
      </vt:variant>
      <vt:variant>
        <vt:i4>156</vt:i4>
      </vt:variant>
      <vt:variant>
        <vt:i4>0</vt:i4>
      </vt:variant>
      <vt:variant>
        <vt:i4>5</vt:i4>
      </vt:variant>
      <vt:variant>
        <vt:lpwstr/>
      </vt:variant>
      <vt:variant>
        <vt:lpwstr>_References</vt:lpwstr>
      </vt:variant>
      <vt:variant>
        <vt:i4>8257608</vt:i4>
      </vt:variant>
      <vt:variant>
        <vt:i4>153</vt:i4>
      </vt:variant>
      <vt:variant>
        <vt:i4>0</vt:i4>
      </vt:variant>
      <vt:variant>
        <vt:i4>5</vt:i4>
      </vt:variant>
      <vt:variant>
        <vt:lpwstr/>
      </vt:variant>
      <vt:variant>
        <vt:lpwstr>_Acronyms_and_Abbreviations</vt:lpwstr>
      </vt:variant>
      <vt:variant>
        <vt:i4>47</vt:i4>
      </vt:variant>
      <vt:variant>
        <vt:i4>150</vt:i4>
      </vt:variant>
      <vt:variant>
        <vt:i4>0</vt:i4>
      </vt:variant>
      <vt:variant>
        <vt:i4>5</vt:i4>
      </vt:variant>
      <vt:variant>
        <vt:lpwstr/>
      </vt:variant>
      <vt:variant>
        <vt:lpwstr>_Conventions</vt:lpwstr>
      </vt:variant>
      <vt:variant>
        <vt:i4>458797</vt:i4>
      </vt:variant>
      <vt:variant>
        <vt:i4>147</vt:i4>
      </vt:variant>
      <vt:variant>
        <vt:i4>0</vt:i4>
      </vt:variant>
      <vt:variant>
        <vt:i4>5</vt:i4>
      </vt:variant>
      <vt:variant>
        <vt:lpwstr/>
      </vt:variant>
      <vt:variant>
        <vt:lpwstr>_Organization</vt:lpwstr>
      </vt:variant>
      <vt:variant>
        <vt:i4>196653</vt:i4>
      </vt:variant>
      <vt:variant>
        <vt:i4>144</vt:i4>
      </vt:variant>
      <vt:variant>
        <vt:i4>0</vt:i4>
      </vt:variant>
      <vt:variant>
        <vt:i4>5</vt:i4>
      </vt:variant>
      <vt:variant>
        <vt:lpwstr/>
      </vt:variant>
      <vt:variant>
        <vt:lpwstr>_Audience</vt:lpwstr>
      </vt:variant>
      <vt:variant>
        <vt:i4>7929932</vt:i4>
      </vt:variant>
      <vt:variant>
        <vt:i4>141</vt:i4>
      </vt:variant>
      <vt:variant>
        <vt:i4>0</vt:i4>
      </vt:variant>
      <vt:variant>
        <vt:i4>5</vt:i4>
      </vt:variant>
      <vt:variant>
        <vt:lpwstr/>
      </vt:variant>
      <vt:variant>
        <vt:lpwstr>_Scope</vt:lpwstr>
      </vt:variant>
      <vt:variant>
        <vt:i4>1441842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_Toc354652007</vt:lpwstr>
      </vt:variant>
      <vt:variant>
        <vt:i4>1441842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_Toc354652006</vt:lpwstr>
      </vt:variant>
      <vt:variant>
        <vt:i4>1441842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_Toc354652005</vt:lpwstr>
      </vt:variant>
      <vt:variant>
        <vt:i4>1441842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_Toc354652004</vt:lpwstr>
      </vt:variant>
      <vt:variant>
        <vt:i4>1441842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_Toc354652003</vt:lpwstr>
      </vt:variant>
      <vt:variant>
        <vt:i4>1441842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_Toc354652002</vt:lpwstr>
      </vt:variant>
      <vt:variant>
        <vt:i4>1441853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_Toc372295510</vt:lpwstr>
      </vt:variant>
      <vt:variant>
        <vt:i4>1507389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_Toc372295509</vt:lpwstr>
      </vt:variant>
      <vt:variant>
        <vt:i4>1507389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_Toc372295508</vt:lpwstr>
      </vt:variant>
      <vt:variant>
        <vt:i4>1507389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_Toc372295507</vt:lpwstr>
      </vt:variant>
      <vt:variant>
        <vt:i4>1507389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_Toc372295506</vt:lpwstr>
      </vt:variant>
      <vt:variant>
        <vt:i4>1507389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_Toc372295505</vt:lpwstr>
      </vt:variant>
      <vt:variant>
        <vt:i4>1507389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_Toc372295504</vt:lpwstr>
      </vt:variant>
      <vt:variant>
        <vt:i4>1507389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_Toc372295503</vt:lpwstr>
      </vt:variant>
      <vt:variant>
        <vt:i4>1507389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_Toc372295502</vt:lpwstr>
      </vt:variant>
      <vt:variant>
        <vt:i4>1507389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_Toc372295501</vt:lpwstr>
      </vt:variant>
      <vt:variant>
        <vt:i4>1507389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_Toc372295500</vt:lpwstr>
      </vt:variant>
      <vt:variant>
        <vt:i4>1966140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_Toc372295499</vt:lpwstr>
      </vt:variant>
      <vt:variant>
        <vt:i4>1966140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_Toc372295498</vt:lpwstr>
      </vt:variant>
      <vt:variant>
        <vt:i4>1966140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_Toc372295497</vt:lpwstr>
      </vt:variant>
      <vt:variant>
        <vt:i4>1966140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_Toc372295496</vt:lpwstr>
      </vt:variant>
      <vt:variant>
        <vt:i4>1966140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_Toc372295495</vt:lpwstr>
      </vt:variant>
      <vt:variant>
        <vt:i4>6619248</vt:i4>
      </vt:variant>
      <vt:variant>
        <vt:i4>0</vt:i4>
      </vt:variant>
      <vt:variant>
        <vt:i4>0</vt:i4>
      </vt:variant>
      <vt:variant>
        <vt:i4>5</vt:i4>
      </vt:variant>
      <vt:variant>
        <vt:lpwstr/>
      </vt:variant>
      <vt:variant>
        <vt:lpwstr>Howtologout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eSetup &amp; Configuration Manual</dc:title>
  <dc:subject/>
  <dc:creator>s</dc:creator>
  <cp:keywords/>
  <dc:description/>
  <cp:lastModifiedBy>gaurav</cp:lastModifiedBy>
  <cp:revision>110</cp:revision>
  <cp:lastPrinted>2021-06-16T17:52:00Z</cp:lastPrinted>
  <dcterms:created xsi:type="dcterms:W3CDTF">2021-06-13T17:09:00Z</dcterms:created>
  <dcterms:modified xsi:type="dcterms:W3CDTF">2021-06-20T15:47:00Z</dcterms:modified>
</cp:coreProperties>
</file>